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781A11" w:rsidRPr="002021FB" w14:paraId="50D7905D" w14:textId="77777777" w:rsidTr="00660F93">
        <w:trPr>
          <w:cantSplit/>
        </w:trPr>
        <w:tc>
          <w:tcPr>
            <w:tcW w:w="10423" w:type="dxa"/>
            <w:gridSpan w:val="2"/>
            <w:shd w:val="clear" w:color="auto" w:fill="auto"/>
          </w:tcPr>
          <w:p w14:paraId="17591DC3" w14:textId="77777777" w:rsidR="00781A11" w:rsidRPr="002021FB" w:rsidRDefault="00781A11" w:rsidP="00660F93">
            <w:pPr>
              <w:pStyle w:val="ZA"/>
              <w:framePr w:w="0" w:hRule="auto" w:wrap="auto" w:vAnchor="margin" w:hAnchor="text" w:yAlign="inline"/>
            </w:pPr>
            <w:bookmarkStart w:id="0" w:name="page1"/>
            <w:r w:rsidRPr="00235394">
              <w:rPr>
                <w:sz w:val="64"/>
              </w:rPr>
              <w:t xml:space="preserve">3GPP TR </w:t>
            </w:r>
            <w:r>
              <w:rPr>
                <w:sz w:val="64"/>
              </w:rPr>
              <w:t>26</w:t>
            </w:r>
            <w:r w:rsidRPr="00235394">
              <w:rPr>
                <w:sz w:val="64"/>
              </w:rPr>
              <w:t>.</w:t>
            </w:r>
            <w:r>
              <w:rPr>
                <w:sz w:val="64"/>
              </w:rPr>
              <w:t>9</w:t>
            </w:r>
            <w:r>
              <w:rPr>
                <w:sz w:val="64"/>
                <w:lang w:eastAsia="ko-KR"/>
              </w:rPr>
              <w:t>98</w:t>
            </w:r>
            <w:r w:rsidRPr="00235394">
              <w:rPr>
                <w:sz w:val="64"/>
              </w:rPr>
              <w:t xml:space="preserve"> </w:t>
            </w:r>
            <w:r w:rsidRPr="00235394">
              <w:t>V</w:t>
            </w:r>
            <w:r>
              <w:t>18</w:t>
            </w:r>
            <w:r w:rsidRPr="00235394">
              <w:t>.</w:t>
            </w:r>
            <w:r>
              <w:t>0</w:t>
            </w:r>
            <w:r w:rsidRPr="00235394">
              <w:t>.</w:t>
            </w:r>
            <w:r>
              <w:t>0</w:t>
            </w:r>
            <w:r w:rsidRPr="00235394">
              <w:t xml:space="preserve"> </w:t>
            </w:r>
            <w:r w:rsidRPr="00235394">
              <w:rPr>
                <w:sz w:val="32"/>
              </w:rPr>
              <w:t>(</w:t>
            </w:r>
            <w:r>
              <w:rPr>
                <w:sz w:val="32"/>
              </w:rPr>
              <w:t>2022</w:t>
            </w:r>
            <w:r w:rsidRPr="00235394">
              <w:rPr>
                <w:sz w:val="32"/>
              </w:rPr>
              <w:t>-</w:t>
            </w:r>
            <w:r>
              <w:rPr>
                <w:sz w:val="32"/>
              </w:rPr>
              <w:t>12)</w:t>
            </w:r>
          </w:p>
        </w:tc>
      </w:tr>
      <w:tr w:rsidR="00781A11" w:rsidRPr="002021FB" w14:paraId="7E56C8FF" w14:textId="77777777" w:rsidTr="00660F93">
        <w:trPr>
          <w:cantSplit/>
          <w:trHeight w:hRule="exact" w:val="1134"/>
        </w:trPr>
        <w:tc>
          <w:tcPr>
            <w:tcW w:w="10423" w:type="dxa"/>
            <w:gridSpan w:val="2"/>
            <w:shd w:val="clear" w:color="auto" w:fill="auto"/>
          </w:tcPr>
          <w:p w14:paraId="78CA2768" w14:textId="77777777" w:rsidR="00781A11" w:rsidRPr="002021FB" w:rsidRDefault="00781A11" w:rsidP="00660F93">
            <w:pPr>
              <w:pStyle w:val="TAR"/>
            </w:pPr>
            <w:r w:rsidRPr="00235394">
              <w:t>Technical Report</w:t>
            </w:r>
          </w:p>
        </w:tc>
      </w:tr>
      <w:tr w:rsidR="00781A11" w:rsidRPr="002021FB" w14:paraId="03F9A43C" w14:textId="77777777" w:rsidTr="00660F93">
        <w:trPr>
          <w:cantSplit/>
          <w:trHeight w:hRule="exact" w:val="3685"/>
        </w:trPr>
        <w:tc>
          <w:tcPr>
            <w:tcW w:w="10423" w:type="dxa"/>
            <w:gridSpan w:val="2"/>
            <w:shd w:val="clear" w:color="auto" w:fill="auto"/>
          </w:tcPr>
          <w:p w14:paraId="6269E787" w14:textId="77777777" w:rsidR="00781A11" w:rsidRPr="00235394" w:rsidRDefault="00781A11" w:rsidP="00660F93">
            <w:pPr>
              <w:pStyle w:val="ZT"/>
              <w:framePr w:wrap="auto" w:hAnchor="text" w:yAlign="inline"/>
            </w:pPr>
            <w:r w:rsidRPr="00235394">
              <w:t>3rd Generation Partnership Project;</w:t>
            </w:r>
          </w:p>
          <w:p w14:paraId="13E420DA" w14:textId="77777777" w:rsidR="00781A11" w:rsidRPr="00235394" w:rsidRDefault="00781A11" w:rsidP="00660F93">
            <w:pPr>
              <w:pStyle w:val="ZT"/>
              <w:framePr w:wrap="auto" w:hAnchor="text" w:yAlign="inline"/>
            </w:pPr>
            <w:r w:rsidRPr="00235394">
              <w:t xml:space="preserve">Technical Specification Group </w:t>
            </w:r>
            <w:r>
              <w:t>Services and System Aspects;</w:t>
            </w:r>
          </w:p>
          <w:p w14:paraId="31CD19DF" w14:textId="77777777" w:rsidR="00781A11" w:rsidRPr="00235394" w:rsidRDefault="00781A11" w:rsidP="00660F93">
            <w:pPr>
              <w:pStyle w:val="ZT"/>
              <w:framePr w:wrap="auto" w:hAnchor="text" w:yAlign="inline"/>
            </w:pPr>
            <w:r w:rsidRPr="00AE4497">
              <w:t xml:space="preserve">Support of 5G </w:t>
            </w:r>
            <w:r>
              <w:t>G</w:t>
            </w:r>
            <w:r w:rsidRPr="00AE4497">
              <w:t>lass-type Augmented Reality / Mixed Reality (AR/MR) devices</w:t>
            </w:r>
            <w:r w:rsidRPr="00235394">
              <w:t>;</w:t>
            </w:r>
          </w:p>
          <w:p w14:paraId="24664F37" w14:textId="77777777" w:rsidR="00781A11" w:rsidRPr="002021FB" w:rsidRDefault="00781A11" w:rsidP="00660F93">
            <w:pPr>
              <w:pStyle w:val="ZT"/>
              <w:framePr w:wrap="auto" w:hAnchor="text" w:yAlign="inline"/>
              <w:rPr>
                <w:i/>
                <w:sz w:val="28"/>
              </w:rPr>
            </w:pPr>
            <w:r w:rsidRPr="00235394">
              <w:t>(</w:t>
            </w:r>
            <w:r w:rsidRPr="00235394">
              <w:rPr>
                <w:rStyle w:val="ZGSM"/>
              </w:rPr>
              <w:t xml:space="preserve">Release </w:t>
            </w:r>
            <w:r>
              <w:rPr>
                <w:rStyle w:val="ZGSM"/>
              </w:rPr>
              <w:t>18</w:t>
            </w:r>
            <w:r w:rsidRPr="00235394">
              <w:t>)</w:t>
            </w:r>
          </w:p>
        </w:tc>
      </w:tr>
      <w:tr w:rsidR="00781A11" w:rsidRPr="002021FB" w14:paraId="74B8D010" w14:textId="77777777" w:rsidTr="00660F93">
        <w:trPr>
          <w:cantSplit/>
        </w:trPr>
        <w:tc>
          <w:tcPr>
            <w:tcW w:w="10423" w:type="dxa"/>
            <w:gridSpan w:val="2"/>
            <w:shd w:val="clear" w:color="auto" w:fill="auto"/>
          </w:tcPr>
          <w:p w14:paraId="1B1E4E91" w14:textId="77777777" w:rsidR="00781A11" w:rsidRPr="00235394" w:rsidRDefault="00781A11" w:rsidP="00660F93">
            <w:pPr>
              <w:pStyle w:val="FP"/>
            </w:pPr>
          </w:p>
        </w:tc>
      </w:tr>
      <w:bookmarkStart w:id="1" w:name="_MON_1684549432"/>
      <w:bookmarkEnd w:id="1"/>
      <w:tr w:rsidR="00781A11" w:rsidRPr="002021FB" w14:paraId="0395388D" w14:textId="77777777" w:rsidTr="00660F93">
        <w:trPr>
          <w:cantSplit/>
          <w:trHeight w:hRule="exact" w:val="1531"/>
        </w:trPr>
        <w:tc>
          <w:tcPr>
            <w:tcW w:w="4883" w:type="dxa"/>
            <w:shd w:val="clear" w:color="auto" w:fill="auto"/>
          </w:tcPr>
          <w:p w14:paraId="7112E946" w14:textId="77777777" w:rsidR="00781A11" w:rsidRPr="002021FB" w:rsidRDefault="00781A11" w:rsidP="00660F93">
            <w:pPr>
              <w:rPr>
                <w:i/>
              </w:rPr>
            </w:pPr>
            <w:r w:rsidRPr="002E554E">
              <w:rPr>
                <w:i/>
              </w:rPr>
              <w:object w:dxaOrig="2026" w:dyaOrig="1251" w14:anchorId="3AD5F5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102.5pt;height:62.8pt" o:ole="">
                  <v:imagedata r:id="rId9" o:title=""/>
                </v:shape>
                <o:OLEObject Type="Embed" ProgID="Word.Picture.8" ShapeID="_x0000_i1082" DrawAspect="Content" ObjectID="_1734525338" r:id="rId10"/>
              </w:object>
            </w:r>
          </w:p>
        </w:tc>
        <w:tc>
          <w:tcPr>
            <w:tcW w:w="5540" w:type="dxa"/>
            <w:shd w:val="clear" w:color="auto" w:fill="auto"/>
          </w:tcPr>
          <w:p w14:paraId="7D8C1F2F" w14:textId="77777777" w:rsidR="00781A11" w:rsidRPr="002021FB" w:rsidRDefault="00781A11" w:rsidP="00660F93">
            <w:pPr>
              <w:jc w:val="right"/>
            </w:pPr>
            <w:r w:rsidRPr="00235394">
              <w:pict w14:anchorId="3D2A35A7">
                <v:shape id="_x0000_i1083" type="#_x0000_t75" style="width:127.75pt;height:74.45pt">
                  <v:imagedata r:id="rId11" o:title="3GPP-logo_web"/>
                </v:shape>
              </w:pict>
            </w:r>
          </w:p>
        </w:tc>
      </w:tr>
      <w:tr w:rsidR="00781A11" w:rsidRPr="002021FB" w14:paraId="3F115933" w14:textId="77777777" w:rsidTr="00660F93">
        <w:trPr>
          <w:cantSplit/>
          <w:trHeight w:hRule="exact" w:val="5783"/>
        </w:trPr>
        <w:tc>
          <w:tcPr>
            <w:tcW w:w="10423" w:type="dxa"/>
            <w:gridSpan w:val="2"/>
            <w:shd w:val="clear" w:color="auto" w:fill="auto"/>
          </w:tcPr>
          <w:p w14:paraId="0EA7310C" w14:textId="77777777" w:rsidR="00781A11" w:rsidRPr="002021FB" w:rsidRDefault="00781A11" w:rsidP="00660F93">
            <w:pPr>
              <w:pStyle w:val="FP"/>
              <w:rPr>
                <w:b/>
              </w:rPr>
            </w:pPr>
          </w:p>
        </w:tc>
      </w:tr>
      <w:tr w:rsidR="00781A11" w:rsidRPr="002021FB" w14:paraId="6EC8F34A" w14:textId="77777777" w:rsidTr="00660F93">
        <w:trPr>
          <w:cantSplit/>
          <w:trHeight w:hRule="exact" w:val="964"/>
        </w:trPr>
        <w:tc>
          <w:tcPr>
            <w:tcW w:w="10423" w:type="dxa"/>
            <w:gridSpan w:val="2"/>
            <w:shd w:val="clear" w:color="auto" w:fill="auto"/>
          </w:tcPr>
          <w:p w14:paraId="1797CA14" w14:textId="77777777" w:rsidR="00781A11" w:rsidRPr="002021FB" w:rsidRDefault="00781A11" w:rsidP="00660F93">
            <w:pPr>
              <w:rPr>
                <w:sz w:val="16"/>
              </w:rPr>
            </w:pPr>
            <w:bookmarkStart w:id="2" w:name="warningNotice"/>
            <w:r w:rsidRPr="002021FB">
              <w:rPr>
                <w:sz w:val="16"/>
              </w:rPr>
              <w:t>The present document has been developed within the 3rd Generation Partnership Project (3GPP</w:t>
            </w:r>
            <w:r w:rsidRPr="002021FB">
              <w:rPr>
                <w:sz w:val="16"/>
                <w:vertAlign w:val="superscript"/>
              </w:rPr>
              <w:t xml:space="preserve"> TM</w:t>
            </w:r>
            <w:r w:rsidRPr="002021FB">
              <w:rPr>
                <w:sz w:val="16"/>
              </w:rPr>
              <w:t>) and may be further elaborated for the purposes of 3GPP.</w:t>
            </w:r>
            <w:r w:rsidRPr="002021FB">
              <w:rPr>
                <w:sz w:val="16"/>
              </w:rPr>
              <w:br/>
              <w:t>The present document has not been subject to any approval process by the 3GPP</w:t>
            </w:r>
            <w:r w:rsidRPr="002021FB">
              <w:rPr>
                <w:sz w:val="16"/>
                <w:vertAlign w:val="superscript"/>
              </w:rPr>
              <w:t xml:space="preserve"> </w:t>
            </w:r>
            <w:r w:rsidRPr="002021FB">
              <w:rPr>
                <w:sz w:val="16"/>
              </w:rPr>
              <w:t>Organizational Partners and shall not be implemented.</w:t>
            </w:r>
            <w:r w:rsidRPr="002021FB">
              <w:rPr>
                <w:sz w:val="16"/>
              </w:rPr>
              <w:br/>
              <w:t>This Specification is provided for future development work within 3GPP</w:t>
            </w:r>
            <w:r w:rsidRPr="002021FB">
              <w:rPr>
                <w:sz w:val="16"/>
                <w:vertAlign w:val="superscript"/>
              </w:rPr>
              <w:t xml:space="preserve"> </w:t>
            </w:r>
            <w:r w:rsidRPr="002021FB">
              <w:rPr>
                <w:sz w:val="16"/>
              </w:rPr>
              <w:t>only. The Organizational Partners accept no liability for any use of this Specification.</w:t>
            </w:r>
            <w:r w:rsidRPr="002021FB">
              <w:rPr>
                <w:sz w:val="16"/>
              </w:rPr>
              <w:br/>
              <w:t>Specifications and Reports for implementation of the 3GPP</w:t>
            </w:r>
            <w:r w:rsidRPr="002021FB">
              <w:rPr>
                <w:sz w:val="16"/>
                <w:vertAlign w:val="superscript"/>
              </w:rPr>
              <w:t xml:space="preserve"> TM</w:t>
            </w:r>
            <w:r w:rsidRPr="002021FB">
              <w:rPr>
                <w:sz w:val="16"/>
              </w:rPr>
              <w:t xml:space="preserve"> system should be obtained via the 3GPP Organizational Partners' Publications Offices.</w:t>
            </w:r>
            <w:bookmarkEnd w:id="2"/>
          </w:p>
          <w:p w14:paraId="35301EDC" w14:textId="77777777" w:rsidR="00781A11" w:rsidRPr="002021FB" w:rsidRDefault="00781A11" w:rsidP="00660F93">
            <w:pPr>
              <w:pStyle w:val="ZV"/>
              <w:framePr w:w="0" w:wrap="auto" w:vAnchor="margin" w:hAnchor="text" w:yAlign="inline"/>
            </w:pPr>
          </w:p>
          <w:p w14:paraId="121C9D3D" w14:textId="77777777" w:rsidR="00781A11" w:rsidRPr="002021FB" w:rsidRDefault="00781A11" w:rsidP="00660F93">
            <w:pPr>
              <w:rPr>
                <w:sz w:val="16"/>
              </w:rPr>
            </w:pPr>
          </w:p>
        </w:tc>
      </w:tr>
      <w:bookmarkEnd w:id="0"/>
    </w:tbl>
    <w:p w14:paraId="2E2A5EB0" w14:textId="77777777" w:rsidR="00781A11" w:rsidRPr="002021FB" w:rsidRDefault="00781A11" w:rsidP="00781A11">
      <w:pPr>
        <w:sectPr w:rsidR="00781A11" w:rsidRPr="002021FB"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781A11" w:rsidRPr="002021FB" w14:paraId="6F2ED924" w14:textId="77777777" w:rsidTr="00660F93">
        <w:trPr>
          <w:cantSplit/>
          <w:trHeight w:hRule="exact" w:val="5669"/>
        </w:trPr>
        <w:tc>
          <w:tcPr>
            <w:tcW w:w="10423" w:type="dxa"/>
            <w:shd w:val="clear" w:color="auto" w:fill="auto"/>
          </w:tcPr>
          <w:p w14:paraId="2A7F42B5" w14:textId="77777777" w:rsidR="00781A11" w:rsidRPr="002021FB" w:rsidRDefault="00781A11" w:rsidP="00660F93">
            <w:pPr>
              <w:pStyle w:val="FP"/>
            </w:pPr>
            <w:bookmarkStart w:id="3" w:name="page2"/>
          </w:p>
        </w:tc>
      </w:tr>
      <w:tr w:rsidR="00781A11" w:rsidRPr="002021FB" w14:paraId="75D83868" w14:textId="77777777" w:rsidTr="00660F93">
        <w:trPr>
          <w:cantSplit/>
          <w:trHeight w:hRule="exact" w:val="5386"/>
        </w:trPr>
        <w:tc>
          <w:tcPr>
            <w:tcW w:w="10423" w:type="dxa"/>
            <w:shd w:val="clear" w:color="auto" w:fill="auto"/>
          </w:tcPr>
          <w:p w14:paraId="734D2D8A" w14:textId="77777777" w:rsidR="00781A11" w:rsidRPr="002021FB" w:rsidRDefault="00781A11" w:rsidP="00660F93">
            <w:pPr>
              <w:pStyle w:val="FP"/>
              <w:spacing w:after="240"/>
              <w:ind w:left="2835" w:right="2835"/>
              <w:jc w:val="center"/>
              <w:rPr>
                <w:rFonts w:ascii="Arial" w:hAnsi="Arial"/>
                <w:b/>
                <w:i/>
                <w:noProof/>
              </w:rPr>
            </w:pPr>
            <w:bookmarkStart w:id="4" w:name="coords3gpp"/>
            <w:r w:rsidRPr="002021FB">
              <w:rPr>
                <w:rFonts w:ascii="Arial" w:hAnsi="Arial"/>
                <w:b/>
                <w:i/>
                <w:noProof/>
              </w:rPr>
              <w:t>3GPP</w:t>
            </w:r>
          </w:p>
          <w:p w14:paraId="72D903E3" w14:textId="77777777" w:rsidR="00781A11" w:rsidRPr="002021FB" w:rsidRDefault="00781A11" w:rsidP="00660F93">
            <w:pPr>
              <w:pStyle w:val="FP"/>
              <w:pBdr>
                <w:bottom w:val="single" w:sz="6" w:space="1" w:color="auto"/>
              </w:pBdr>
              <w:ind w:left="2835" w:right="2835"/>
              <w:jc w:val="center"/>
              <w:rPr>
                <w:noProof/>
              </w:rPr>
            </w:pPr>
            <w:r w:rsidRPr="002021FB">
              <w:rPr>
                <w:noProof/>
              </w:rPr>
              <w:t>Postal address</w:t>
            </w:r>
          </w:p>
          <w:p w14:paraId="0A7705F1" w14:textId="77777777" w:rsidR="00781A11" w:rsidRPr="002021FB" w:rsidRDefault="00781A11" w:rsidP="00660F93">
            <w:pPr>
              <w:pStyle w:val="FP"/>
              <w:ind w:left="2835" w:right="2835"/>
              <w:jc w:val="center"/>
              <w:rPr>
                <w:rFonts w:ascii="Arial" w:hAnsi="Arial"/>
                <w:noProof/>
                <w:sz w:val="18"/>
              </w:rPr>
            </w:pPr>
          </w:p>
          <w:p w14:paraId="132BA660" w14:textId="77777777" w:rsidR="00781A11" w:rsidRPr="002021FB" w:rsidRDefault="00781A11" w:rsidP="00660F93">
            <w:pPr>
              <w:pStyle w:val="FP"/>
              <w:pBdr>
                <w:bottom w:val="single" w:sz="6" w:space="1" w:color="auto"/>
              </w:pBdr>
              <w:spacing w:before="240"/>
              <w:ind w:left="2835" w:right="2835"/>
              <w:jc w:val="center"/>
              <w:rPr>
                <w:noProof/>
              </w:rPr>
            </w:pPr>
            <w:r w:rsidRPr="002021FB">
              <w:rPr>
                <w:noProof/>
              </w:rPr>
              <w:t>3GPP support office address</w:t>
            </w:r>
          </w:p>
          <w:p w14:paraId="0C9A70B8" w14:textId="77777777" w:rsidR="00781A11" w:rsidRPr="002021FB" w:rsidRDefault="00781A11" w:rsidP="00660F93">
            <w:pPr>
              <w:pStyle w:val="FP"/>
              <w:ind w:left="2835" w:right="2835"/>
              <w:jc w:val="center"/>
              <w:rPr>
                <w:rFonts w:ascii="Arial" w:hAnsi="Arial"/>
                <w:noProof/>
                <w:sz w:val="18"/>
              </w:rPr>
            </w:pPr>
            <w:r w:rsidRPr="002021FB">
              <w:rPr>
                <w:rFonts w:ascii="Arial" w:hAnsi="Arial"/>
                <w:noProof/>
                <w:sz w:val="18"/>
              </w:rPr>
              <w:t>650 Route des Lucioles - Sophia Antipolis</w:t>
            </w:r>
          </w:p>
          <w:p w14:paraId="1BE2ED08" w14:textId="77777777" w:rsidR="00781A11" w:rsidRPr="002021FB" w:rsidRDefault="00781A11" w:rsidP="00660F93">
            <w:pPr>
              <w:pStyle w:val="FP"/>
              <w:ind w:left="2835" w:right="2835"/>
              <w:jc w:val="center"/>
              <w:rPr>
                <w:rFonts w:ascii="Arial" w:hAnsi="Arial"/>
                <w:noProof/>
                <w:sz w:val="18"/>
              </w:rPr>
            </w:pPr>
            <w:r w:rsidRPr="002021FB">
              <w:rPr>
                <w:rFonts w:ascii="Arial" w:hAnsi="Arial"/>
                <w:noProof/>
                <w:sz w:val="18"/>
              </w:rPr>
              <w:t>Valbonne - FRANCE</w:t>
            </w:r>
          </w:p>
          <w:p w14:paraId="6BAC097F" w14:textId="77777777" w:rsidR="00781A11" w:rsidRPr="002021FB" w:rsidRDefault="00781A11" w:rsidP="00660F93">
            <w:pPr>
              <w:pStyle w:val="FP"/>
              <w:spacing w:after="20"/>
              <w:ind w:left="2835" w:right="2835"/>
              <w:jc w:val="center"/>
              <w:rPr>
                <w:rFonts w:ascii="Arial" w:hAnsi="Arial"/>
                <w:noProof/>
                <w:sz w:val="18"/>
              </w:rPr>
            </w:pPr>
            <w:r w:rsidRPr="002021FB">
              <w:rPr>
                <w:rFonts w:ascii="Arial" w:hAnsi="Arial"/>
                <w:noProof/>
                <w:sz w:val="18"/>
              </w:rPr>
              <w:t>Tel.: +33 4 92 94 42 00 Fax: +33 4 93 65 47 16</w:t>
            </w:r>
          </w:p>
          <w:p w14:paraId="41F532D1" w14:textId="77777777" w:rsidR="00781A11" w:rsidRPr="002021FB" w:rsidRDefault="00781A11" w:rsidP="00660F93">
            <w:pPr>
              <w:pStyle w:val="FP"/>
              <w:pBdr>
                <w:bottom w:val="single" w:sz="6" w:space="1" w:color="auto"/>
              </w:pBdr>
              <w:spacing w:before="240"/>
              <w:ind w:left="2835" w:right="2835"/>
              <w:jc w:val="center"/>
              <w:rPr>
                <w:noProof/>
              </w:rPr>
            </w:pPr>
            <w:r w:rsidRPr="002021FB">
              <w:rPr>
                <w:noProof/>
              </w:rPr>
              <w:t>Internet</w:t>
            </w:r>
          </w:p>
          <w:p w14:paraId="76AB4221" w14:textId="77777777" w:rsidR="00781A11" w:rsidRPr="002021FB" w:rsidRDefault="00781A11" w:rsidP="00660F93">
            <w:pPr>
              <w:pStyle w:val="FP"/>
              <w:ind w:left="2835" w:right="2835"/>
              <w:jc w:val="center"/>
              <w:rPr>
                <w:rFonts w:ascii="Arial" w:hAnsi="Arial"/>
                <w:noProof/>
                <w:sz w:val="18"/>
              </w:rPr>
            </w:pPr>
            <w:r w:rsidRPr="002021FB">
              <w:rPr>
                <w:rFonts w:ascii="Arial" w:hAnsi="Arial"/>
                <w:noProof/>
                <w:sz w:val="18"/>
              </w:rPr>
              <w:t>http://www.3gpp.org</w:t>
            </w:r>
            <w:bookmarkEnd w:id="4"/>
          </w:p>
          <w:p w14:paraId="2314F3C3" w14:textId="77777777" w:rsidR="00781A11" w:rsidRPr="002021FB" w:rsidRDefault="00781A11" w:rsidP="00660F93">
            <w:pPr>
              <w:rPr>
                <w:noProof/>
              </w:rPr>
            </w:pPr>
          </w:p>
        </w:tc>
      </w:tr>
      <w:tr w:rsidR="00781A11" w:rsidRPr="002021FB" w14:paraId="08495197" w14:textId="77777777" w:rsidTr="00660F93">
        <w:trPr>
          <w:cantSplit/>
        </w:trPr>
        <w:tc>
          <w:tcPr>
            <w:tcW w:w="10423" w:type="dxa"/>
            <w:shd w:val="clear" w:color="auto" w:fill="auto"/>
            <w:vAlign w:val="bottom"/>
          </w:tcPr>
          <w:p w14:paraId="02F8F34F" w14:textId="77777777" w:rsidR="00781A11" w:rsidRPr="002021FB" w:rsidRDefault="00781A11" w:rsidP="00660F93">
            <w:pPr>
              <w:pStyle w:val="FP"/>
              <w:pBdr>
                <w:bottom w:val="single" w:sz="6" w:space="1" w:color="auto"/>
              </w:pBdr>
              <w:spacing w:after="240"/>
              <w:jc w:val="center"/>
              <w:rPr>
                <w:rFonts w:ascii="Arial" w:hAnsi="Arial"/>
                <w:b/>
                <w:i/>
                <w:noProof/>
              </w:rPr>
            </w:pPr>
            <w:bookmarkStart w:id="5" w:name="copyrightNotification"/>
            <w:r w:rsidRPr="002021FB">
              <w:rPr>
                <w:rFonts w:ascii="Arial" w:hAnsi="Arial"/>
                <w:b/>
                <w:i/>
                <w:noProof/>
              </w:rPr>
              <w:t>Copyright Notification</w:t>
            </w:r>
          </w:p>
          <w:p w14:paraId="239AC530" w14:textId="77777777" w:rsidR="00781A11" w:rsidRPr="002021FB" w:rsidRDefault="00781A11" w:rsidP="00660F93">
            <w:pPr>
              <w:pStyle w:val="FP"/>
              <w:jc w:val="center"/>
              <w:rPr>
                <w:noProof/>
              </w:rPr>
            </w:pPr>
            <w:r w:rsidRPr="002021FB">
              <w:rPr>
                <w:noProof/>
              </w:rPr>
              <w:t>No part may be reproduced except as authorized by written permission.</w:t>
            </w:r>
            <w:r w:rsidRPr="002021FB">
              <w:rPr>
                <w:noProof/>
              </w:rPr>
              <w:br/>
              <w:t>The copyright and the foregoing restriction extend to reproduction in all media.</w:t>
            </w:r>
          </w:p>
          <w:p w14:paraId="038B91B8" w14:textId="77777777" w:rsidR="00781A11" w:rsidRPr="002021FB" w:rsidRDefault="00781A11" w:rsidP="00660F93">
            <w:pPr>
              <w:pStyle w:val="FP"/>
              <w:jc w:val="center"/>
              <w:rPr>
                <w:noProof/>
              </w:rPr>
            </w:pPr>
          </w:p>
          <w:p w14:paraId="1C61EAB5" w14:textId="77777777" w:rsidR="00781A11" w:rsidRPr="002021FB" w:rsidRDefault="00781A11" w:rsidP="00660F93">
            <w:pPr>
              <w:pStyle w:val="FP"/>
              <w:jc w:val="center"/>
              <w:rPr>
                <w:noProof/>
                <w:sz w:val="18"/>
              </w:rPr>
            </w:pPr>
            <w:r w:rsidRPr="002021FB">
              <w:rPr>
                <w:noProof/>
                <w:sz w:val="18"/>
              </w:rPr>
              <w:t xml:space="preserve">© </w:t>
            </w:r>
            <w:r>
              <w:rPr>
                <w:noProof/>
                <w:sz w:val="18"/>
              </w:rPr>
              <w:t>2022</w:t>
            </w:r>
            <w:r w:rsidRPr="002021FB">
              <w:rPr>
                <w:noProof/>
                <w:sz w:val="18"/>
              </w:rPr>
              <w:t>, 3GPP Organizational Partners (ARIB, ATIS, CCSA, ETSI, TSDSI, TTA, TTC).</w:t>
            </w:r>
            <w:bookmarkStart w:id="6" w:name="copyrightaddon"/>
            <w:bookmarkEnd w:id="6"/>
          </w:p>
          <w:p w14:paraId="7375D155" w14:textId="77777777" w:rsidR="00781A11" w:rsidRPr="002021FB" w:rsidRDefault="00781A11" w:rsidP="00660F93">
            <w:pPr>
              <w:pStyle w:val="FP"/>
              <w:jc w:val="center"/>
              <w:rPr>
                <w:noProof/>
                <w:sz w:val="18"/>
              </w:rPr>
            </w:pPr>
            <w:r w:rsidRPr="002021FB">
              <w:rPr>
                <w:noProof/>
                <w:sz w:val="18"/>
              </w:rPr>
              <w:t>All rights reserved.</w:t>
            </w:r>
          </w:p>
          <w:p w14:paraId="09EC90D6" w14:textId="77777777" w:rsidR="00781A11" w:rsidRPr="002021FB" w:rsidRDefault="00781A11" w:rsidP="00660F93">
            <w:pPr>
              <w:pStyle w:val="FP"/>
              <w:rPr>
                <w:noProof/>
                <w:sz w:val="18"/>
              </w:rPr>
            </w:pPr>
          </w:p>
          <w:p w14:paraId="537D0508" w14:textId="77777777" w:rsidR="00781A11" w:rsidRPr="002021FB" w:rsidRDefault="00781A11" w:rsidP="00660F93">
            <w:pPr>
              <w:pStyle w:val="FP"/>
              <w:rPr>
                <w:noProof/>
                <w:sz w:val="18"/>
              </w:rPr>
            </w:pPr>
            <w:r w:rsidRPr="002021FB">
              <w:rPr>
                <w:noProof/>
                <w:sz w:val="18"/>
              </w:rPr>
              <w:t>UMTS™ is a Trade Mark of ETSI registered for the benefit of its members</w:t>
            </w:r>
          </w:p>
          <w:p w14:paraId="7E36F2F2" w14:textId="77777777" w:rsidR="00781A11" w:rsidRPr="002021FB" w:rsidRDefault="00781A11" w:rsidP="00660F93">
            <w:pPr>
              <w:pStyle w:val="FP"/>
              <w:rPr>
                <w:noProof/>
                <w:sz w:val="18"/>
              </w:rPr>
            </w:pPr>
            <w:r w:rsidRPr="002021FB">
              <w:rPr>
                <w:noProof/>
                <w:sz w:val="18"/>
              </w:rPr>
              <w:t>3GPP™ is a Trade Mark of ETSI registered for the benefit of its Members and of the 3GPP Organizational Partners</w:t>
            </w:r>
            <w:r w:rsidRPr="002021FB">
              <w:rPr>
                <w:noProof/>
                <w:sz w:val="18"/>
              </w:rPr>
              <w:br/>
              <w:t>LTE™ is a Trade Mark of ETSI registered for the benefit of its Members and of the 3GPP Organizational Partners</w:t>
            </w:r>
          </w:p>
          <w:p w14:paraId="1D133576" w14:textId="77777777" w:rsidR="00781A11" w:rsidRPr="002021FB" w:rsidRDefault="00781A11" w:rsidP="00660F93">
            <w:pPr>
              <w:pStyle w:val="FP"/>
              <w:rPr>
                <w:noProof/>
                <w:sz w:val="18"/>
              </w:rPr>
            </w:pPr>
            <w:r w:rsidRPr="002021FB">
              <w:rPr>
                <w:noProof/>
                <w:sz w:val="18"/>
              </w:rPr>
              <w:t>GSM® and the GSM logo are registered and owned by the GSM Association</w:t>
            </w:r>
            <w:bookmarkEnd w:id="5"/>
          </w:p>
          <w:p w14:paraId="04F6B9FA" w14:textId="77777777" w:rsidR="00781A11" w:rsidRPr="002021FB" w:rsidRDefault="00781A11" w:rsidP="00660F93"/>
        </w:tc>
      </w:tr>
      <w:bookmarkEnd w:id="3"/>
    </w:tbl>
    <w:p w14:paraId="11F5E62A" w14:textId="7FCBAFF2" w:rsidR="00E8629F" w:rsidRPr="00235394" w:rsidRDefault="00781A11">
      <w:pPr>
        <w:pStyle w:val="TT"/>
      </w:pPr>
      <w:r w:rsidRPr="002021FB">
        <w:br w:type="page"/>
      </w:r>
      <w:r w:rsidR="00E8629F" w:rsidRPr="00235394">
        <w:t>Contents</w:t>
      </w:r>
    </w:p>
    <w:p w14:paraId="75831CAA" w14:textId="17932922" w:rsidR="003E14AE" w:rsidRDefault="009701A3">
      <w:pPr>
        <w:pStyle w:val="TOC1"/>
        <w:rPr>
          <w:rFonts w:ascii="Calibri" w:eastAsia="Times New Roman" w:hAnsi="Calibri"/>
          <w:noProof/>
          <w:szCs w:val="22"/>
          <w:lang w:eastAsia="en-GB"/>
        </w:rPr>
      </w:pPr>
      <w:r>
        <w:fldChar w:fldCharType="begin" w:fldLock="1"/>
      </w:r>
      <w:r>
        <w:instrText xml:space="preserve"> TOC \o "1-9" </w:instrText>
      </w:r>
      <w:r>
        <w:fldChar w:fldCharType="separate"/>
      </w:r>
      <w:r w:rsidR="003E14AE">
        <w:rPr>
          <w:noProof/>
        </w:rPr>
        <w:t>Foreword</w:t>
      </w:r>
      <w:r w:rsidR="003E14AE">
        <w:rPr>
          <w:noProof/>
        </w:rPr>
        <w:tab/>
      </w:r>
      <w:r w:rsidR="003E14AE">
        <w:rPr>
          <w:noProof/>
        </w:rPr>
        <w:fldChar w:fldCharType="begin" w:fldLock="1"/>
      </w:r>
      <w:r w:rsidR="003E14AE">
        <w:rPr>
          <w:noProof/>
        </w:rPr>
        <w:instrText xml:space="preserve"> PAGEREF _Toc123912617 \h </w:instrText>
      </w:r>
      <w:r w:rsidR="003E14AE">
        <w:rPr>
          <w:noProof/>
        </w:rPr>
      </w:r>
      <w:r w:rsidR="003E14AE">
        <w:rPr>
          <w:noProof/>
        </w:rPr>
        <w:fldChar w:fldCharType="separate"/>
      </w:r>
      <w:r w:rsidR="003E14AE">
        <w:rPr>
          <w:noProof/>
        </w:rPr>
        <w:t>6</w:t>
      </w:r>
      <w:r w:rsidR="003E14AE">
        <w:rPr>
          <w:noProof/>
        </w:rPr>
        <w:fldChar w:fldCharType="end"/>
      </w:r>
    </w:p>
    <w:p w14:paraId="41EFA1D7" w14:textId="791D0A3B" w:rsidR="003E14AE" w:rsidRDefault="003E14AE">
      <w:pPr>
        <w:pStyle w:val="TOC1"/>
        <w:rPr>
          <w:rFonts w:ascii="Calibri" w:eastAsia="Times New Roman" w:hAnsi="Calibri"/>
          <w:noProof/>
          <w:szCs w:val="22"/>
          <w:lang w:eastAsia="en-GB"/>
        </w:rPr>
      </w:pPr>
      <w:r>
        <w:rPr>
          <w:noProof/>
        </w:rPr>
        <w:t>Introduction</w:t>
      </w:r>
      <w:r>
        <w:rPr>
          <w:noProof/>
        </w:rPr>
        <w:tab/>
      </w:r>
      <w:r>
        <w:rPr>
          <w:noProof/>
        </w:rPr>
        <w:fldChar w:fldCharType="begin" w:fldLock="1"/>
      </w:r>
      <w:r>
        <w:rPr>
          <w:noProof/>
        </w:rPr>
        <w:instrText xml:space="preserve"> PAGEREF _Toc123912618 \h </w:instrText>
      </w:r>
      <w:r>
        <w:rPr>
          <w:noProof/>
        </w:rPr>
      </w:r>
      <w:r>
        <w:rPr>
          <w:noProof/>
        </w:rPr>
        <w:fldChar w:fldCharType="separate"/>
      </w:r>
      <w:r>
        <w:rPr>
          <w:noProof/>
        </w:rPr>
        <w:t>6</w:t>
      </w:r>
      <w:r>
        <w:rPr>
          <w:noProof/>
        </w:rPr>
        <w:fldChar w:fldCharType="end"/>
      </w:r>
    </w:p>
    <w:p w14:paraId="21208727" w14:textId="5C50B613" w:rsidR="003E14AE" w:rsidRDefault="003E14AE">
      <w:pPr>
        <w:pStyle w:val="TOC1"/>
        <w:rPr>
          <w:rFonts w:ascii="Calibri" w:eastAsia="Times New Roman" w:hAnsi="Calibri"/>
          <w:noProof/>
          <w:szCs w:val="22"/>
          <w:lang w:eastAsia="en-GB"/>
        </w:rPr>
      </w:pPr>
      <w:r>
        <w:rPr>
          <w:noProof/>
        </w:rPr>
        <w:t>1</w:t>
      </w:r>
      <w:r>
        <w:rPr>
          <w:rFonts w:ascii="Calibri" w:eastAsia="Times New Roman" w:hAnsi="Calibri"/>
          <w:noProof/>
          <w:szCs w:val="22"/>
          <w:lang w:eastAsia="en-GB"/>
        </w:rPr>
        <w:tab/>
      </w:r>
      <w:r>
        <w:rPr>
          <w:noProof/>
        </w:rPr>
        <w:t>Scope</w:t>
      </w:r>
      <w:r>
        <w:rPr>
          <w:noProof/>
        </w:rPr>
        <w:tab/>
      </w:r>
      <w:r>
        <w:rPr>
          <w:noProof/>
        </w:rPr>
        <w:fldChar w:fldCharType="begin" w:fldLock="1"/>
      </w:r>
      <w:r>
        <w:rPr>
          <w:noProof/>
        </w:rPr>
        <w:instrText xml:space="preserve"> PAGEREF _Toc123912619 \h </w:instrText>
      </w:r>
      <w:r>
        <w:rPr>
          <w:noProof/>
        </w:rPr>
      </w:r>
      <w:r>
        <w:rPr>
          <w:noProof/>
        </w:rPr>
        <w:fldChar w:fldCharType="separate"/>
      </w:r>
      <w:r>
        <w:rPr>
          <w:noProof/>
        </w:rPr>
        <w:t>7</w:t>
      </w:r>
      <w:r>
        <w:rPr>
          <w:noProof/>
        </w:rPr>
        <w:fldChar w:fldCharType="end"/>
      </w:r>
    </w:p>
    <w:p w14:paraId="77EDB908" w14:textId="68008277" w:rsidR="003E14AE" w:rsidRDefault="003E14AE">
      <w:pPr>
        <w:pStyle w:val="TOC1"/>
        <w:rPr>
          <w:rFonts w:ascii="Calibri" w:eastAsia="Times New Roman" w:hAnsi="Calibri"/>
          <w:noProof/>
          <w:szCs w:val="22"/>
          <w:lang w:eastAsia="en-GB"/>
        </w:rPr>
      </w:pPr>
      <w:r>
        <w:rPr>
          <w:noProof/>
        </w:rPr>
        <w:t>2</w:t>
      </w:r>
      <w:r>
        <w:rPr>
          <w:rFonts w:ascii="Calibri" w:eastAsia="Times New Roman" w:hAnsi="Calibri"/>
          <w:noProof/>
          <w:szCs w:val="22"/>
          <w:lang w:eastAsia="en-GB"/>
        </w:rPr>
        <w:tab/>
      </w:r>
      <w:r>
        <w:rPr>
          <w:noProof/>
        </w:rPr>
        <w:t>References</w:t>
      </w:r>
      <w:r>
        <w:rPr>
          <w:noProof/>
        </w:rPr>
        <w:tab/>
      </w:r>
      <w:r>
        <w:rPr>
          <w:noProof/>
        </w:rPr>
        <w:fldChar w:fldCharType="begin" w:fldLock="1"/>
      </w:r>
      <w:r>
        <w:rPr>
          <w:noProof/>
        </w:rPr>
        <w:instrText xml:space="preserve"> PAGEREF _Toc123912620 \h </w:instrText>
      </w:r>
      <w:r>
        <w:rPr>
          <w:noProof/>
        </w:rPr>
      </w:r>
      <w:r>
        <w:rPr>
          <w:noProof/>
        </w:rPr>
        <w:fldChar w:fldCharType="separate"/>
      </w:r>
      <w:r>
        <w:rPr>
          <w:noProof/>
        </w:rPr>
        <w:t>7</w:t>
      </w:r>
      <w:r>
        <w:rPr>
          <w:noProof/>
        </w:rPr>
        <w:fldChar w:fldCharType="end"/>
      </w:r>
    </w:p>
    <w:p w14:paraId="75E06E40" w14:textId="0086E517" w:rsidR="003E14AE" w:rsidRDefault="003E14AE">
      <w:pPr>
        <w:pStyle w:val="TOC1"/>
        <w:rPr>
          <w:rFonts w:ascii="Calibri" w:eastAsia="Times New Roman" w:hAnsi="Calibri"/>
          <w:noProof/>
          <w:szCs w:val="22"/>
          <w:lang w:eastAsia="en-GB"/>
        </w:rPr>
      </w:pPr>
      <w:r>
        <w:rPr>
          <w:noProof/>
        </w:rPr>
        <w:t>3</w:t>
      </w:r>
      <w:r>
        <w:rPr>
          <w:rFonts w:ascii="Calibri" w:eastAsia="Times New Roman" w:hAnsi="Calibri"/>
          <w:noProof/>
          <w:szCs w:val="22"/>
          <w:lang w:eastAsia="en-GB"/>
        </w:rPr>
        <w:tab/>
      </w:r>
      <w:r>
        <w:rPr>
          <w:noProof/>
        </w:rPr>
        <w:t>Definitions, symbols and abbreviations</w:t>
      </w:r>
      <w:r>
        <w:rPr>
          <w:noProof/>
        </w:rPr>
        <w:tab/>
      </w:r>
      <w:r>
        <w:rPr>
          <w:noProof/>
        </w:rPr>
        <w:fldChar w:fldCharType="begin" w:fldLock="1"/>
      </w:r>
      <w:r>
        <w:rPr>
          <w:noProof/>
        </w:rPr>
        <w:instrText xml:space="preserve"> PAGEREF _Toc123912621 \h </w:instrText>
      </w:r>
      <w:r>
        <w:rPr>
          <w:noProof/>
        </w:rPr>
      </w:r>
      <w:r>
        <w:rPr>
          <w:noProof/>
        </w:rPr>
        <w:fldChar w:fldCharType="separate"/>
      </w:r>
      <w:r>
        <w:rPr>
          <w:noProof/>
        </w:rPr>
        <w:t>10</w:t>
      </w:r>
      <w:r>
        <w:rPr>
          <w:noProof/>
        </w:rPr>
        <w:fldChar w:fldCharType="end"/>
      </w:r>
    </w:p>
    <w:p w14:paraId="3DF28150" w14:textId="7177C446" w:rsidR="003E14AE" w:rsidRDefault="003E14AE">
      <w:pPr>
        <w:pStyle w:val="TOC2"/>
        <w:rPr>
          <w:rFonts w:ascii="Calibri" w:eastAsia="Times New Roman" w:hAnsi="Calibri"/>
          <w:noProof/>
          <w:sz w:val="22"/>
          <w:szCs w:val="22"/>
          <w:lang w:eastAsia="en-GB"/>
        </w:rPr>
      </w:pPr>
      <w:r>
        <w:rPr>
          <w:noProof/>
        </w:rPr>
        <w:t>3.1</w:t>
      </w:r>
      <w:r>
        <w:rPr>
          <w:rFonts w:ascii="Calibri" w:eastAsia="Times New Roman" w:hAnsi="Calibri"/>
          <w:noProof/>
          <w:sz w:val="22"/>
          <w:szCs w:val="22"/>
          <w:lang w:eastAsia="en-GB"/>
        </w:rPr>
        <w:tab/>
      </w:r>
      <w:r>
        <w:rPr>
          <w:noProof/>
        </w:rPr>
        <w:t>Definitions</w:t>
      </w:r>
      <w:r>
        <w:rPr>
          <w:noProof/>
        </w:rPr>
        <w:tab/>
      </w:r>
      <w:r>
        <w:rPr>
          <w:noProof/>
        </w:rPr>
        <w:fldChar w:fldCharType="begin" w:fldLock="1"/>
      </w:r>
      <w:r>
        <w:rPr>
          <w:noProof/>
        </w:rPr>
        <w:instrText xml:space="preserve"> PAGEREF _Toc123912622 \h </w:instrText>
      </w:r>
      <w:r>
        <w:rPr>
          <w:noProof/>
        </w:rPr>
      </w:r>
      <w:r>
        <w:rPr>
          <w:noProof/>
        </w:rPr>
        <w:fldChar w:fldCharType="separate"/>
      </w:r>
      <w:r>
        <w:rPr>
          <w:noProof/>
        </w:rPr>
        <w:t>10</w:t>
      </w:r>
      <w:r>
        <w:rPr>
          <w:noProof/>
        </w:rPr>
        <w:fldChar w:fldCharType="end"/>
      </w:r>
    </w:p>
    <w:p w14:paraId="1B57C1D7" w14:textId="68FD7BF8" w:rsidR="003E14AE" w:rsidRDefault="003E14AE">
      <w:pPr>
        <w:pStyle w:val="TOC2"/>
        <w:rPr>
          <w:rFonts w:ascii="Calibri" w:eastAsia="Times New Roman" w:hAnsi="Calibri"/>
          <w:noProof/>
          <w:sz w:val="22"/>
          <w:szCs w:val="22"/>
          <w:lang w:eastAsia="en-GB"/>
        </w:rPr>
      </w:pPr>
      <w:r>
        <w:rPr>
          <w:noProof/>
        </w:rPr>
        <w:t>3.2</w:t>
      </w:r>
      <w:r>
        <w:rPr>
          <w:rFonts w:ascii="Calibri" w:eastAsia="Times New Roman" w:hAnsi="Calibri"/>
          <w:noProof/>
          <w:sz w:val="22"/>
          <w:szCs w:val="22"/>
          <w:lang w:eastAsia="en-GB"/>
        </w:rPr>
        <w:tab/>
      </w:r>
      <w:r>
        <w:rPr>
          <w:noProof/>
        </w:rPr>
        <w:t>Symbols</w:t>
      </w:r>
      <w:r>
        <w:rPr>
          <w:noProof/>
        </w:rPr>
        <w:tab/>
      </w:r>
      <w:r>
        <w:rPr>
          <w:noProof/>
        </w:rPr>
        <w:fldChar w:fldCharType="begin" w:fldLock="1"/>
      </w:r>
      <w:r>
        <w:rPr>
          <w:noProof/>
        </w:rPr>
        <w:instrText xml:space="preserve"> PAGEREF _Toc123912623 \h </w:instrText>
      </w:r>
      <w:r>
        <w:rPr>
          <w:noProof/>
        </w:rPr>
      </w:r>
      <w:r>
        <w:rPr>
          <w:noProof/>
        </w:rPr>
        <w:fldChar w:fldCharType="separate"/>
      </w:r>
      <w:r>
        <w:rPr>
          <w:noProof/>
        </w:rPr>
        <w:t>11</w:t>
      </w:r>
      <w:r>
        <w:rPr>
          <w:noProof/>
        </w:rPr>
        <w:fldChar w:fldCharType="end"/>
      </w:r>
    </w:p>
    <w:p w14:paraId="10B41E8A" w14:textId="63D59262" w:rsidR="003E14AE" w:rsidRDefault="003E14AE">
      <w:pPr>
        <w:pStyle w:val="TOC2"/>
        <w:rPr>
          <w:rFonts w:ascii="Calibri" w:eastAsia="Times New Roman" w:hAnsi="Calibri"/>
          <w:noProof/>
          <w:sz w:val="22"/>
          <w:szCs w:val="22"/>
          <w:lang w:eastAsia="en-GB"/>
        </w:rPr>
      </w:pPr>
      <w:r>
        <w:rPr>
          <w:noProof/>
        </w:rPr>
        <w:t>3.3</w:t>
      </w:r>
      <w:r>
        <w:rPr>
          <w:rFonts w:ascii="Calibri" w:eastAsia="Times New Roman" w:hAnsi="Calibri"/>
          <w:noProof/>
          <w:sz w:val="22"/>
          <w:szCs w:val="22"/>
          <w:lang w:eastAsia="en-GB"/>
        </w:rPr>
        <w:tab/>
      </w:r>
      <w:r>
        <w:rPr>
          <w:noProof/>
        </w:rPr>
        <w:t>Abbreviations</w:t>
      </w:r>
      <w:r>
        <w:rPr>
          <w:noProof/>
        </w:rPr>
        <w:tab/>
      </w:r>
      <w:r>
        <w:rPr>
          <w:noProof/>
        </w:rPr>
        <w:fldChar w:fldCharType="begin" w:fldLock="1"/>
      </w:r>
      <w:r>
        <w:rPr>
          <w:noProof/>
        </w:rPr>
        <w:instrText xml:space="preserve"> PAGEREF _Toc123912624 \h </w:instrText>
      </w:r>
      <w:r>
        <w:rPr>
          <w:noProof/>
        </w:rPr>
      </w:r>
      <w:r>
        <w:rPr>
          <w:noProof/>
        </w:rPr>
        <w:fldChar w:fldCharType="separate"/>
      </w:r>
      <w:r>
        <w:rPr>
          <w:noProof/>
        </w:rPr>
        <w:t>11</w:t>
      </w:r>
      <w:r>
        <w:rPr>
          <w:noProof/>
        </w:rPr>
        <w:fldChar w:fldCharType="end"/>
      </w:r>
    </w:p>
    <w:p w14:paraId="690447E8" w14:textId="7BB1B0C5" w:rsidR="003E14AE" w:rsidRDefault="003E14AE">
      <w:pPr>
        <w:pStyle w:val="TOC1"/>
        <w:rPr>
          <w:rFonts w:ascii="Calibri" w:eastAsia="Times New Roman" w:hAnsi="Calibri"/>
          <w:noProof/>
          <w:szCs w:val="22"/>
          <w:lang w:eastAsia="en-GB"/>
        </w:rPr>
      </w:pPr>
      <w:r>
        <w:rPr>
          <w:noProof/>
        </w:rPr>
        <w:t>4</w:t>
      </w:r>
      <w:r>
        <w:rPr>
          <w:rFonts w:ascii="Calibri" w:eastAsia="Times New Roman" w:hAnsi="Calibri"/>
          <w:noProof/>
          <w:szCs w:val="22"/>
          <w:lang w:eastAsia="en-GB"/>
        </w:rPr>
        <w:tab/>
      </w:r>
      <w:r>
        <w:rPr>
          <w:noProof/>
        </w:rPr>
        <w:t>Introduction to G</w:t>
      </w:r>
      <w:r>
        <w:rPr>
          <w:noProof/>
          <w:lang w:eastAsia="ko-KR"/>
        </w:rPr>
        <w:t xml:space="preserve">lass-type </w:t>
      </w:r>
      <w:r>
        <w:rPr>
          <w:noProof/>
        </w:rPr>
        <w:t>AR/MR Devices</w:t>
      </w:r>
      <w:r>
        <w:rPr>
          <w:noProof/>
        </w:rPr>
        <w:tab/>
      </w:r>
      <w:r>
        <w:rPr>
          <w:noProof/>
        </w:rPr>
        <w:fldChar w:fldCharType="begin" w:fldLock="1"/>
      </w:r>
      <w:r>
        <w:rPr>
          <w:noProof/>
        </w:rPr>
        <w:instrText xml:space="preserve"> PAGEREF _Toc123912625 \h </w:instrText>
      </w:r>
      <w:r>
        <w:rPr>
          <w:noProof/>
        </w:rPr>
      </w:r>
      <w:r>
        <w:rPr>
          <w:noProof/>
        </w:rPr>
        <w:fldChar w:fldCharType="separate"/>
      </w:r>
      <w:r>
        <w:rPr>
          <w:noProof/>
        </w:rPr>
        <w:t>13</w:t>
      </w:r>
      <w:r>
        <w:rPr>
          <w:noProof/>
        </w:rPr>
        <w:fldChar w:fldCharType="end"/>
      </w:r>
    </w:p>
    <w:p w14:paraId="64477CD3" w14:textId="6AA1304D" w:rsidR="003E14AE" w:rsidRDefault="003E14AE">
      <w:pPr>
        <w:pStyle w:val="TOC2"/>
        <w:rPr>
          <w:rFonts w:ascii="Calibri" w:eastAsia="Times New Roman" w:hAnsi="Calibri"/>
          <w:noProof/>
          <w:sz w:val="22"/>
          <w:szCs w:val="22"/>
          <w:lang w:eastAsia="en-GB"/>
        </w:rPr>
      </w:pPr>
      <w:r>
        <w:rPr>
          <w:noProof/>
        </w:rPr>
        <w:t>4.1</w:t>
      </w:r>
      <w:r>
        <w:rPr>
          <w:rFonts w:ascii="Calibri" w:eastAsia="Times New Roman" w:hAnsi="Calibri"/>
          <w:noProof/>
          <w:sz w:val="22"/>
          <w:szCs w:val="22"/>
          <w:lang w:eastAsia="en-GB"/>
        </w:rPr>
        <w:tab/>
      </w:r>
      <w:r>
        <w:rPr>
          <w:noProof/>
        </w:rPr>
        <w:t>General</w:t>
      </w:r>
      <w:r>
        <w:rPr>
          <w:noProof/>
        </w:rPr>
        <w:tab/>
      </w:r>
      <w:r>
        <w:rPr>
          <w:noProof/>
        </w:rPr>
        <w:fldChar w:fldCharType="begin" w:fldLock="1"/>
      </w:r>
      <w:r>
        <w:rPr>
          <w:noProof/>
        </w:rPr>
        <w:instrText xml:space="preserve"> PAGEREF _Toc123912626 \h </w:instrText>
      </w:r>
      <w:r>
        <w:rPr>
          <w:noProof/>
        </w:rPr>
      </w:r>
      <w:r>
        <w:rPr>
          <w:noProof/>
        </w:rPr>
        <w:fldChar w:fldCharType="separate"/>
      </w:r>
      <w:r>
        <w:rPr>
          <w:noProof/>
        </w:rPr>
        <w:t>13</w:t>
      </w:r>
      <w:r>
        <w:rPr>
          <w:noProof/>
        </w:rPr>
        <w:fldChar w:fldCharType="end"/>
      </w:r>
    </w:p>
    <w:p w14:paraId="258C99EC" w14:textId="776EDC0B" w:rsidR="003E14AE" w:rsidRDefault="003E14AE">
      <w:pPr>
        <w:pStyle w:val="TOC2"/>
        <w:rPr>
          <w:rFonts w:ascii="Calibri" w:eastAsia="Times New Roman" w:hAnsi="Calibri"/>
          <w:noProof/>
          <w:sz w:val="22"/>
          <w:szCs w:val="22"/>
          <w:lang w:eastAsia="en-GB"/>
        </w:rPr>
      </w:pPr>
      <w:r>
        <w:rPr>
          <w:noProof/>
        </w:rPr>
        <w:t>4.2</w:t>
      </w:r>
      <w:r>
        <w:rPr>
          <w:rFonts w:ascii="Calibri" w:eastAsia="Times New Roman" w:hAnsi="Calibri"/>
          <w:noProof/>
          <w:sz w:val="22"/>
          <w:szCs w:val="22"/>
          <w:lang w:eastAsia="en-GB"/>
        </w:rPr>
        <w:tab/>
      </w:r>
      <w:r>
        <w:rPr>
          <w:noProof/>
        </w:rPr>
        <w:t>Device Functional Architecture</w:t>
      </w:r>
      <w:r>
        <w:rPr>
          <w:noProof/>
        </w:rPr>
        <w:tab/>
      </w:r>
      <w:r>
        <w:rPr>
          <w:noProof/>
        </w:rPr>
        <w:fldChar w:fldCharType="begin" w:fldLock="1"/>
      </w:r>
      <w:r>
        <w:rPr>
          <w:noProof/>
        </w:rPr>
        <w:instrText xml:space="preserve"> PAGEREF _Toc123912627 \h </w:instrText>
      </w:r>
      <w:r>
        <w:rPr>
          <w:noProof/>
        </w:rPr>
      </w:r>
      <w:r>
        <w:rPr>
          <w:noProof/>
        </w:rPr>
        <w:fldChar w:fldCharType="separate"/>
      </w:r>
      <w:r>
        <w:rPr>
          <w:noProof/>
        </w:rPr>
        <w:t>14</w:t>
      </w:r>
      <w:r>
        <w:rPr>
          <w:noProof/>
        </w:rPr>
        <w:fldChar w:fldCharType="end"/>
      </w:r>
    </w:p>
    <w:p w14:paraId="1DF9C276" w14:textId="1F23F51E" w:rsidR="003E14AE" w:rsidRDefault="003E14AE">
      <w:pPr>
        <w:pStyle w:val="TOC3"/>
        <w:rPr>
          <w:rFonts w:ascii="Calibri" w:eastAsia="Times New Roman" w:hAnsi="Calibri"/>
          <w:noProof/>
          <w:sz w:val="22"/>
          <w:szCs w:val="22"/>
          <w:lang w:eastAsia="en-GB"/>
        </w:rPr>
      </w:pPr>
      <w:r>
        <w:rPr>
          <w:noProof/>
        </w:rPr>
        <w:t>4.2.1</w:t>
      </w:r>
      <w:r>
        <w:rPr>
          <w:rFonts w:ascii="Calibri" w:eastAsia="Times New Roman" w:hAnsi="Calibri"/>
          <w:noProof/>
          <w:sz w:val="22"/>
          <w:szCs w:val="22"/>
          <w:lang w:eastAsia="en-GB"/>
        </w:rPr>
        <w:tab/>
      </w:r>
      <w:r>
        <w:rPr>
          <w:noProof/>
        </w:rPr>
        <w:t>Device Functions</w:t>
      </w:r>
      <w:r>
        <w:rPr>
          <w:noProof/>
        </w:rPr>
        <w:tab/>
      </w:r>
      <w:r>
        <w:rPr>
          <w:noProof/>
        </w:rPr>
        <w:fldChar w:fldCharType="begin" w:fldLock="1"/>
      </w:r>
      <w:r>
        <w:rPr>
          <w:noProof/>
        </w:rPr>
        <w:instrText xml:space="preserve"> PAGEREF _Toc123912628 \h </w:instrText>
      </w:r>
      <w:r>
        <w:rPr>
          <w:noProof/>
        </w:rPr>
      </w:r>
      <w:r>
        <w:rPr>
          <w:noProof/>
        </w:rPr>
        <w:fldChar w:fldCharType="separate"/>
      </w:r>
      <w:r>
        <w:rPr>
          <w:noProof/>
        </w:rPr>
        <w:t>14</w:t>
      </w:r>
      <w:r>
        <w:rPr>
          <w:noProof/>
        </w:rPr>
        <w:fldChar w:fldCharType="end"/>
      </w:r>
    </w:p>
    <w:p w14:paraId="11A5E689" w14:textId="4818D24E" w:rsidR="003E14AE" w:rsidRDefault="003E14AE">
      <w:pPr>
        <w:pStyle w:val="TOC3"/>
        <w:rPr>
          <w:rFonts w:ascii="Calibri" w:eastAsia="Times New Roman" w:hAnsi="Calibri"/>
          <w:noProof/>
          <w:sz w:val="22"/>
          <w:szCs w:val="22"/>
          <w:lang w:eastAsia="en-GB"/>
        </w:rPr>
      </w:pPr>
      <w:r>
        <w:rPr>
          <w:noProof/>
          <w:lang w:eastAsia="ko-KR"/>
        </w:rPr>
        <w:t>4.2.2</w:t>
      </w:r>
      <w:r>
        <w:rPr>
          <w:rFonts w:ascii="Calibri" w:eastAsia="Times New Roman" w:hAnsi="Calibri"/>
          <w:noProof/>
          <w:sz w:val="22"/>
          <w:szCs w:val="22"/>
          <w:lang w:eastAsia="en-GB"/>
        </w:rPr>
        <w:tab/>
      </w:r>
      <w:r>
        <w:rPr>
          <w:noProof/>
          <w:lang w:eastAsia="ko-KR"/>
        </w:rPr>
        <w:t xml:space="preserve">Generic </w:t>
      </w:r>
      <w:r>
        <w:rPr>
          <w:noProof/>
        </w:rPr>
        <w:t>reference device functional structure device types</w:t>
      </w:r>
      <w:r>
        <w:rPr>
          <w:noProof/>
        </w:rPr>
        <w:tab/>
      </w:r>
      <w:r>
        <w:rPr>
          <w:noProof/>
        </w:rPr>
        <w:fldChar w:fldCharType="begin" w:fldLock="1"/>
      </w:r>
      <w:r>
        <w:rPr>
          <w:noProof/>
        </w:rPr>
        <w:instrText xml:space="preserve"> PAGEREF _Toc123912629 \h </w:instrText>
      </w:r>
      <w:r>
        <w:rPr>
          <w:noProof/>
        </w:rPr>
      </w:r>
      <w:r>
        <w:rPr>
          <w:noProof/>
        </w:rPr>
        <w:fldChar w:fldCharType="separate"/>
      </w:r>
      <w:r>
        <w:rPr>
          <w:noProof/>
        </w:rPr>
        <w:t>17</w:t>
      </w:r>
      <w:r>
        <w:rPr>
          <w:noProof/>
        </w:rPr>
        <w:fldChar w:fldCharType="end"/>
      </w:r>
    </w:p>
    <w:p w14:paraId="2489DC0E" w14:textId="3E24FB8D" w:rsidR="003E14AE" w:rsidRDefault="003E14AE">
      <w:pPr>
        <w:pStyle w:val="TOC4"/>
        <w:rPr>
          <w:rFonts w:ascii="Calibri" w:eastAsia="Times New Roman" w:hAnsi="Calibri"/>
          <w:noProof/>
          <w:sz w:val="22"/>
          <w:szCs w:val="22"/>
          <w:lang w:eastAsia="en-GB"/>
        </w:rPr>
      </w:pPr>
      <w:r>
        <w:rPr>
          <w:noProof/>
          <w:lang w:eastAsia="ko-KR"/>
        </w:rPr>
        <w:t>4.2.2.1</w:t>
      </w:r>
      <w:r>
        <w:rPr>
          <w:rFonts w:ascii="Calibri" w:eastAsia="Times New Roman" w:hAnsi="Calibri"/>
          <w:noProof/>
          <w:sz w:val="22"/>
          <w:szCs w:val="22"/>
          <w:lang w:eastAsia="en-GB"/>
        </w:rPr>
        <w:tab/>
      </w:r>
      <w:r>
        <w:rPr>
          <w:noProof/>
          <w:lang w:eastAsia="ko-KR"/>
        </w:rPr>
        <w:t>Overview</w:t>
      </w:r>
      <w:r>
        <w:rPr>
          <w:noProof/>
        </w:rPr>
        <w:tab/>
      </w:r>
      <w:r>
        <w:rPr>
          <w:noProof/>
        </w:rPr>
        <w:fldChar w:fldCharType="begin" w:fldLock="1"/>
      </w:r>
      <w:r>
        <w:rPr>
          <w:noProof/>
        </w:rPr>
        <w:instrText xml:space="preserve"> PAGEREF _Toc123912630 \h </w:instrText>
      </w:r>
      <w:r>
        <w:rPr>
          <w:noProof/>
        </w:rPr>
      </w:r>
      <w:r>
        <w:rPr>
          <w:noProof/>
        </w:rPr>
        <w:fldChar w:fldCharType="separate"/>
      </w:r>
      <w:r>
        <w:rPr>
          <w:noProof/>
        </w:rPr>
        <w:t>17</w:t>
      </w:r>
      <w:r>
        <w:rPr>
          <w:noProof/>
        </w:rPr>
        <w:fldChar w:fldCharType="end"/>
      </w:r>
    </w:p>
    <w:p w14:paraId="57CBC719" w14:textId="640DBCFD" w:rsidR="003E14AE" w:rsidRDefault="003E14AE">
      <w:pPr>
        <w:pStyle w:val="TOC4"/>
        <w:rPr>
          <w:rFonts w:ascii="Calibri" w:eastAsia="Times New Roman" w:hAnsi="Calibri"/>
          <w:noProof/>
          <w:sz w:val="22"/>
          <w:szCs w:val="22"/>
          <w:lang w:eastAsia="en-GB"/>
        </w:rPr>
      </w:pPr>
      <w:r>
        <w:rPr>
          <w:noProof/>
        </w:rPr>
        <w:t>4.2.2.2</w:t>
      </w:r>
      <w:r>
        <w:rPr>
          <w:rFonts w:ascii="Calibri" w:eastAsia="Times New Roman" w:hAnsi="Calibri"/>
          <w:noProof/>
          <w:sz w:val="22"/>
          <w:szCs w:val="22"/>
          <w:lang w:eastAsia="en-GB"/>
        </w:rPr>
        <w:tab/>
      </w:r>
      <w:r>
        <w:rPr>
          <w:noProof/>
        </w:rPr>
        <w:t>Type 1: 5G STandalone AR (STAR) UE</w:t>
      </w:r>
      <w:r>
        <w:rPr>
          <w:noProof/>
        </w:rPr>
        <w:tab/>
      </w:r>
      <w:r>
        <w:rPr>
          <w:noProof/>
        </w:rPr>
        <w:fldChar w:fldCharType="begin" w:fldLock="1"/>
      </w:r>
      <w:r>
        <w:rPr>
          <w:noProof/>
        </w:rPr>
        <w:instrText xml:space="preserve"> PAGEREF _Toc123912631 \h </w:instrText>
      </w:r>
      <w:r>
        <w:rPr>
          <w:noProof/>
        </w:rPr>
      </w:r>
      <w:r>
        <w:rPr>
          <w:noProof/>
        </w:rPr>
        <w:fldChar w:fldCharType="separate"/>
      </w:r>
      <w:r>
        <w:rPr>
          <w:noProof/>
        </w:rPr>
        <w:t>18</w:t>
      </w:r>
      <w:r>
        <w:rPr>
          <w:noProof/>
        </w:rPr>
        <w:fldChar w:fldCharType="end"/>
      </w:r>
    </w:p>
    <w:p w14:paraId="3FA1E4E5" w14:textId="0C50857A" w:rsidR="003E14AE" w:rsidRDefault="003E14AE">
      <w:pPr>
        <w:pStyle w:val="TOC4"/>
        <w:rPr>
          <w:rFonts w:ascii="Calibri" w:eastAsia="Times New Roman" w:hAnsi="Calibri"/>
          <w:noProof/>
          <w:sz w:val="22"/>
          <w:szCs w:val="22"/>
          <w:lang w:eastAsia="en-GB"/>
        </w:rPr>
      </w:pPr>
      <w:r>
        <w:rPr>
          <w:noProof/>
          <w:lang w:eastAsia="ko-KR"/>
        </w:rPr>
        <w:t>4.2.2.3</w:t>
      </w:r>
      <w:r>
        <w:rPr>
          <w:rFonts w:ascii="Calibri" w:eastAsia="Times New Roman" w:hAnsi="Calibri"/>
          <w:noProof/>
          <w:sz w:val="22"/>
          <w:szCs w:val="22"/>
          <w:lang w:eastAsia="en-GB"/>
        </w:rPr>
        <w:tab/>
      </w:r>
      <w:r>
        <w:rPr>
          <w:noProof/>
          <w:lang w:eastAsia="ko-KR"/>
        </w:rPr>
        <w:t>Type 2: 5G EDGe-Dependent AR (EDGAR) UE</w:t>
      </w:r>
      <w:r>
        <w:rPr>
          <w:noProof/>
        </w:rPr>
        <w:tab/>
      </w:r>
      <w:r>
        <w:rPr>
          <w:noProof/>
        </w:rPr>
        <w:fldChar w:fldCharType="begin" w:fldLock="1"/>
      </w:r>
      <w:r>
        <w:rPr>
          <w:noProof/>
        </w:rPr>
        <w:instrText xml:space="preserve"> PAGEREF _Toc123912632 \h </w:instrText>
      </w:r>
      <w:r>
        <w:rPr>
          <w:noProof/>
        </w:rPr>
      </w:r>
      <w:r>
        <w:rPr>
          <w:noProof/>
        </w:rPr>
        <w:fldChar w:fldCharType="separate"/>
      </w:r>
      <w:r>
        <w:rPr>
          <w:noProof/>
        </w:rPr>
        <w:t>18</w:t>
      </w:r>
      <w:r>
        <w:rPr>
          <w:noProof/>
        </w:rPr>
        <w:fldChar w:fldCharType="end"/>
      </w:r>
    </w:p>
    <w:p w14:paraId="40D704BA" w14:textId="79A09EF9" w:rsidR="003E14AE" w:rsidRDefault="003E14AE">
      <w:pPr>
        <w:pStyle w:val="TOC4"/>
        <w:rPr>
          <w:rFonts w:ascii="Calibri" w:eastAsia="Times New Roman" w:hAnsi="Calibri"/>
          <w:noProof/>
          <w:sz w:val="22"/>
          <w:szCs w:val="22"/>
          <w:lang w:eastAsia="en-GB"/>
        </w:rPr>
      </w:pPr>
      <w:r>
        <w:rPr>
          <w:noProof/>
          <w:lang w:eastAsia="ko-KR"/>
        </w:rPr>
        <w:t>4.2.2.4</w:t>
      </w:r>
      <w:r>
        <w:rPr>
          <w:rFonts w:ascii="Calibri" w:eastAsia="Times New Roman" w:hAnsi="Calibri"/>
          <w:noProof/>
          <w:sz w:val="22"/>
          <w:szCs w:val="22"/>
          <w:lang w:eastAsia="en-GB"/>
        </w:rPr>
        <w:tab/>
      </w:r>
      <w:r>
        <w:rPr>
          <w:noProof/>
          <w:lang w:eastAsia="ko-KR"/>
        </w:rPr>
        <w:t>Type 3: 5G WireLess Tethered AR UE</w:t>
      </w:r>
      <w:r>
        <w:rPr>
          <w:noProof/>
        </w:rPr>
        <w:tab/>
      </w:r>
      <w:r>
        <w:rPr>
          <w:noProof/>
        </w:rPr>
        <w:fldChar w:fldCharType="begin" w:fldLock="1"/>
      </w:r>
      <w:r>
        <w:rPr>
          <w:noProof/>
        </w:rPr>
        <w:instrText xml:space="preserve"> PAGEREF _Toc123912633 \h </w:instrText>
      </w:r>
      <w:r>
        <w:rPr>
          <w:noProof/>
        </w:rPr>
      </w:r>
      <w:r>
        <w:rPr>
          <w:noProof/>
        </w:rPr>
        <w:fldChar w:fldCharType="separate"/>
      </w:r>
      <w:r>
        <w:rPr>
          <w:noProof/>
        </w:rPr>
        <w:t>19</w:t>
      </w:r>
      <w:r>
        <w:rPr>
          <w:noProof/>
        </w:rPr>
        <w:fldChar w:fldCharType="end"/>
      </w:r>
    </w:p>
    <w:p w14:paraId="13DD1DC1" w14:textId="02070136" w:rsidR="003E14AE" w:rsidRDefault="003E14AE">
      <w:pPr>
        <w:pStyle w:val="TOC3"/>
        <w:rPr>
          <w:rFonts w:ascii="Calibri" w:eastAsia="Times New Roman" w:hAnsi="Calibri"/>
          <w:noProof/>
          <w:sz w:val="22"/>
          <w:szCs w:val="22"/>
          <w:lang w:eastAsia="en-GB"/>
        </w:rPr>
      </w:pPr>
      <w:r>
        <w:rPr>
          <w:noProof/>
        </w:rPr>
        <w:t>4.2.3</w:t>
      </w:r>
      <w:r>
        <w:rPr>
          <w:rFonts w:ascii="Calibri" w:eastAsia="Times New Roman" w:hAnsi="Calibri"/>
          <w:noProof/>
          <w:sz w:val="22"/>
          <w:szCs w:val="22"/>
          <w:lang w:eastAsia="en-GB"/>
        </w:rPr>
        <w:tab/>
      </w:r>
      <w:r>
        <w:rPr>
          <w:noProof/>
        </w:rPr>
        <w:t>AR Runtime</w:t>
      </w:r>
      <w:r>
        <w:rPr>
          <w:noProof/>
        </w:rPr>
        <w:tab/>
      </w:r>
      <w:r>
        <w:rPr>
          <w:noProof/>
        </w:rPr>
        <w:fldChar w:fldCharType="begin" w:fldLock="1"/>
      </w:r>
      <w:r>
        <w:rPr>
          <w:noProof/>
        </w:rPr>
        <w:instrText xml:space="preserve"> PAGEREF _Toc123912634 \h </w:instrText>
      </w:r>
      <w:r>
        <w:rPr>
          <w:noProof/>
        </w:rPr>
      </w:r>
      <w:r>
        <w:rPr>
          <w:noProof/>
        </w:rPr>
        <w:fldChar w:fldCharType="separate"/>
      </w:r>
      <w:r>
        <w:rPr>
          <w:noProof/>
        </w:rPr>
        <w:t>22</w:t>
      </w:r>
      <w:r>
        <w:rPr>
          <w:noProof/>
        </w:rPr>
        <w:fldChar w:fldCharType="end"/>
      </w:r>
    </w:p>
    <w:p w14:paraId="24CB21D9" w14:textId="0CAD10E2" w:rsidR="003E14AE" w:rsidRDefault="003E14AE">
      <w:pPr>
        <w:pStyle w:val="TOC3"/>
        <w:rPr>
          <w:rFonts w:ascii="Calibri" w:eastAsia="Times New Roman" w:hAnsi="Calibri"/>
          <w:noProof/>
          <w:sz w:val="22"/>
          <w:szCs w:val="22"/>
          <w:lang w:eastAsia="en-GB"/>
        </w:rPr>
      </w:pPr>
      <w:r>
        <w:rPr>
          <w:noProof/>
        </w:rPr>
        <w:t>4.2.4</w:t>
      </w:r>
      <w:r>
        <w:rPr>
          <w:rFonts w:ascii="Calibri" w:eastAsia="Times New Roman" w:hAnsi="Calibri"/>
          <w:noProof/>
          <w:sz w:val="22"/>
          <w:szCs w:val="22"/>
          <w:lang w:eastAsia="en-GB"/>
        </w:rPr>
        <w:tab/>
      </w:r>
      <w:r>
        <w:rPr>
          <w:noProof/>
        </w:rPr>
        <w:t>Scene Manager</w:t>
      </w:r>
      <w:r>
        <w:rPr>
          <w:noProof/>
        </w:rPr>
        <w:tab/>
      </w:r>
      <w:r>
        <w:rPr>
          <w:noProof/>
        </w:rPr>
        <w:fldChar w:fldCharType="begin" w:fldLock="1"/>
      </w:r>
      <w:r>
        <w:rPr>
          <w:noProof/>
        </w:rPr>
        <w:instrText xml:space="preserve"> PAGEREF _Toc123912635 \h </w:instrText>
      </w:r>
      <w:r>
        <w:rPr>
          <w:noProof/>
        </w:rPr>
      </w:r>
      <w:r>
        <w:rPr>
          <w:noProof/>
        </w:rPr>
        <w:fldChar w:fldCharType="separate"/>
      </w:r>
      <w:r>
        <w:rPr>
          <w:noProof/>
        </w:rPr>
        <w:t>22</w:t>
      </w:r>
      <w:r>
        <w:rPr>
          <w:noProof/>
        </w:rPr>
        <w:fldChar w:fldCharType="end"/>
      </w:r>
    </w:p>
    <w:p w14:paraId="1FDE462B" w14:textId="2808670E" w:rsidR="003E14AE" w:rsidRDefault="003E14AE">
      <w:pPr>
        <w:pStyle w:val="TOC3"/>
        <w:rPr>
          <w:rFonts w:ascii="Calibri" w:eastAsia="Times New Roman" w:hAnsi="Calibri"/>
          <w:noProof/>
          <w:sz w:val="22"/>
          <w:szCs w:val="22"/>
          <w:lang w:eastAsia="en-GB"/>
        </w:rPr>
      </w:pPr>
      <w:r>
        <w:rPr>
          <w:noProof/>
        </w:rPr>
        <w:t>4.2.5</w:t>
      </w:r>
      <w:r>
        <w:rPr>
          <w:rFonts w:ascii="Calibri" w:eastAsia="Times New Roman" w:hAnsi="Calibri"/>
          <w:noProof/>
          <w:sz w:val="22"/>
          <w:szCs w:val="22"/>
          <w:lang w:eastAsia="en-GB"/>
        </w:rPr>
        <w:tab/>
      </w:r>
      <w:r>
        <w:rPr>
          <w:noProof/>
        </w:rPr>
        <w:t>XR Spatial Computing</w:t>
      </w:r>
      <w:r>
        <w:rPr>
          <w:noProof/>
        </w:rPr>
        <w:tab/>
      </w:r>
      <w:r>
        <w:rPr>
          <w:noProof/>
        </w:rPr>
        <w:fldChar w:fldCharType="begin" w:fldLock="1"/>
      </w:r>
      <w:r>
        <w:rPr>
          <w:noProof/>
        </w:rPr>
        <w:instrText xml:space="preserve"> PAGEREF _Toc123912636 \h </w:instrText>
      </w:r>
      <w:r>
        <w:rPr>
          <w:noProof/>
        </w:rPr>
      </w:r>
      <w:r>
        <w:rPr>
          <w:noProof/>
        </w:rPr>
        <w:fldChar w:fldCharType="separate"/>
      </w:r>
      <w:r>
        <w:rPr>
          <w:noProof/>
        </w:rPr>
        <w:t>23</w:t>
      </w:r>
      <w:r>
        <w:rPr>
          <w:noProof/>
        </w:rPr>
        <w:fldChar w:fldCharType="end"/>
      </w:r>
    </w:p>
    <w:p w14:paraId="2D36AC46" w14:textId="206174BE" w:rsidR="003E14AE" w:rsidRDefault="003E14AE">
      <w:pPr>
        <w:pStyle w:val="TOC3"/>
        <w:rPr>
          <w:rFonts w:ascii="Calibri" w:eastAsia="Times New Roman" w:hAnsi="Calibri"/>
          <w:noProof/>
          <w:sz w:val="22"/>
          <w:szCs w:val="22"/>
          <w:lang w:eastAsia="en-GB"/>
        </w:rPr>
      </w:pPr>
      <w:r>
        <w:rPr>
          <w:noProof/>
        </w:rPr>
        <w:t>4.2.6</w:t>
      </w:r>
      <w:r>
        <w:rPr>
          <w:rFonts w:ascii="Calibri" w:eastAsia="Times New Roman" w:hAnsi="Calibri"/>
          <w:noProof/>
          <w:sz w:val="22"/>
          <w:szCs w:val="22"/>
          <w:lang w:eastAsia="en-GB"/>
        </w:rPr>
        <w:tab/>
      </w:r>
      <w:r>
        <w:rPr>
          <w:noProof/>
        </w:rPr>
        <w:t>5G Media Access Function</w:t>
      </w:r>
      <w:r>
        <w:rPr>
          <w:noProof/>
        </w:rPr>
        <w:tab/>
      </w:r>
      <w:r>
        <w:rPr>
          <w:noProof/>
        </w:rPr>
        <w:fldChar w:fldCharType="begin" w:fldLock="1"/>
      </w:r>
      <w:r>
        <w:rPr>
          <w:noProof/>
        </w:rPr>
        <w:instrText xml:space="preserve"> PAGEREF _Toc123912637 \h </w:instrText>
      </w:r>
      <w:r>
        <w:rPr>
          <w:noProof/>
        </w:rPr>
      </w:r>
      <w:r>
        <w:rPr>
          <w:noProof/>
        </w:rPr>
        <w:fldChar w:fldCharType="separate"/>
      </w:r>
      <w:r>
        <w:rPr>
          <w:noProof/>
        </w:rPr>
        <w:t>24</w:t>
      </w:r>
      <w:r>
        <w:rPr>
          <w:noProof/>
        </w:rPr>
        <w:fldChar w:fldCharType="end"/>
      </w:r>
    </w:p>
    <w:p w14:paraId="257BCC4D" w14:textId="0AC23354" w:rsidR="003E14AE" w:rsidRDefault="003E14AE">
      <w:pPr>
        <w:pStyle w:val="TOC2"/>
        <w:rPr>
          <w:rFonts w:ascii="Calibri" w:eastAsia="Times New Roman" w:hAnsi="Calibri"/>
          <w:noProof/>
          <w:sz w:val="22"/>
          <w:szCs w:val="22"/>
          <w:lang w:eastAsia="en-GB"/>
        </w:rPr>
      </w:pPr>
      <w:r>
        <w:rPr>
          <w:noProof/>
          <w:lang w:eastAsia="ko-KR"/>
        </w:rPr>
        <w:t>4.3</w:t>
      </w:r>
      <w:r>
        <w:rPr>
          <w:rFonts w:ascii="Calibri" w:eastAsia="Times New Roman" w:hAnsi="Calibri"/>
          <w:noProof/>
          <w:sz w:val="22"/>
          <w:szCs w:val="22"/>
          <w:lang w:eastAsia="en-GB"/>
        </w:rPr>
        <w:tab/>
      </w:r>
      <w:r>
        <w:rPr>
          <w:noProof/>
          <w:lang w:eastAsia="ko-KR"/>
        </w:rPr>
        <w:t>Basic Processes for delivering an AR experience</w:t>
      </w:r>
      <w:r>
        <w:rPr>
          <w:noProof/>
        </w:rPr>
        <w:tab/>
      </w:r>
      <w:r>
        <w:rPr>
          <w:noProof/>
        </w:rPr>
        <w:fldChar w:fldCharType="begin" w:fldLock="1"/>
      </w:r>
      <w:r>
        <w:rPr>
          <w:noProof/>
        </w:rPr>
        <w:instrText xml:space="preserve"> PAGEREF _Toc123912638 \h </w:instrText>
      </w:r>
      <w:r>
        <w:rPr>
          <w:noProof/>
        </w:rPr>
      </w:r>
      <w:r>
        <w:rPr>
          <w:noProof/>
        </w:rPr>
        <w:fldChar w:fldCharType="separate"/>
      </w:r>
      <w:r>
        <w:rPr>
          <w:noProof/>
        </w:rPr>
        <w:t>25</w:t>
      </w:r>
      <w:r>
        <w:rPr>
          <w:noProof/>
        </w:rPr>
        <w:fldChar w:fldCharType="end"/>
      </w:r>
    </w:p>
    <w:p w14:paraId="19597BC5" w14:textId="04EF6EF3" w:rsidR="003E14AE" w:rsidRDefault="003E14AE">
      <w:pPr>
        <w:pStyle w:val="TOC3"/>
        <w:rPr>
          <w:rFonts w:ascii="Calibri" w:eastAsia="Times New Roman" w:hAnsi="Calibri"/>
          <w:noProof/>
          <w:sz w:val="22"/>
          <w:szCs w:val="22"/>
          <w:lang w:eastAsia="en-GB"/>
        </w:rPr>
      </w:pPr>
      <w:r>
        <w:rPr>
          <w:noProof/>
          <w:lang w:eastAsia="ko-KR"/>
        </w:rPr>
        <w:t>4.3.1</w:t>
      </w:r>
      <w:r>
        <w:rPr>
          <w:rFonts w:ascii="Calibri" w:eastAsia="Times New Roman" w:hAnsi="Calibri"/>
          <w:noProof/>
          <w:sz w:val="22"/>
          <w:szCs w:val="22"/>
          <w:lang w:eastAsia="en-GB"/>
        </w:rPr>
        <w:tab/>
      </w:r>
      <w:r>
        <w:rPr>
          <w:noProof/>
          <w:lang w:eastAsia="ko-KR"/>
        </w:rPr>
        <w:t>Introduction</w:t>
      </w:r>
      <w:r>
        <w:rPr>
          <w:noProof/>
        </w:rPr>
        <w:tab/>
      </w:r>
      <w:r>
        <w:rPr>
          <w:noProof/>
        </w:rPr>
        <w:fldChar w:fldCharType="begin" w:fldLock="1"/>
      </w:r>
      <w:r>
        <w:rPr>
          <w:noProof/>
        </w:rPr>
        <w:instrText xml:space="preserve"> PAGEREF _Toc123912639 \h </w:instrText>
      </w:r>
      <w:r>
        <w:rPr>
          <w:noProof/>
        </w:rPr>
      </w:r>
      <w:r>
        <w:rPr>
          <w:noProof/>
        </w:rPr>
        <w:fldChar w:fldCharType="separate"/>
      </w:r>
      <w:r>
        <w:rPr>
          <w:noProof/>
        </w:rPr>
        <w:t>25</w:t>
      </w:r>
      <w:r>
        <w:rPr>
          <w:noProof/>
        </w:rPr>
        <w:fldChar w:fldCharType="end"/>
      </w:r>
    </w:p>
    <w:p w14:paraId="18EDE738" w14:textId="7FB9C691" w:rsidR="003E14AE" w:rsidRDefault="003E14AE">
      <w:pPr>
        <w:pStyle w:val="TOC3"/>
        <w:rPr>
          <w:rFonts w:ascii="Calibri" w:eastAsia="Times New Roman" w:hAnsi="Calibri"/>
          <w:noProof/>
          <w:sz w:val="22"/>
          <w:szCs w:val="22"/>
          <w:lang w:eastAsia="en-GB"/>
        </w:rPr>
      </w:pPr>
      <w:r>
        <w:rPr>
          <w:noProof/>
          <w:lang w:eastAsia="ko-KR"/>
        </w:rPr>
        <w:t>4.3.2</w:t>
      </w:r>
      <w:r>
        <w:rPr>
          <w:rFonts w:ascii="Calibri" w:eastAsia="Times New Roman" w:hAnsi="Calibri"/>
          <w:noProof/>
          <w:sz w:val="22"/>
          <w:szCs w:val="22"/>
          <w:lang w:eastAsia="en-GB"/>
        </w:rPr>
        <w:tab/>
      </w:r>
      <w:r>
        <w:rPr>
          <w:noProof/>
          <w:lang w:eastAsia="ko-KR"/>
        </w:rPr>
        <w:t>AR Media Delivery Pipeline</w:t>
      </w:r>
      <w:r>
        <w:rPr>
          <w:noProof/>
        </w:rPr>
        <w:tab/>
      </w:r>
      <w:r>
        <w:rPr>
          <w:noProof/>
        </w:rPr>
        <w:fldChar w:fldCharType="begin" w:fldLock="1"/>
      </w:r>
      <w:r>
        <w:rPr>
          <w:noProof/>
        </w:rPr>
        <w:instrText xml:space="preserve"> PAGEREF _Toc123912640 \h </w:instrText>
      </w:r>
      <w:r>
        <w:rPr>
          <w:noProof/>
        </w:rPr>
      </w:r>
      <w:r>
        <w:rPr>
          <w:noProof/>
        </w:rPr>
        <w:fldChar w:fldCharType="separate"/>
      </w:r>
      <w:r>
        <w:rPr>
          <w:noProof/>
        </w:rPr>
        <w:t>27</w:t>
      </w:r>
      <w:r>
        <w:rPr>
          <w:noProof/>
        </w:rPr>
        <w:fldChar w:fldCharType="end"/>
      </w:r>
    </w:p>
    <w:p w14:paraId="79CC2116" w14:textId="62DACA05" w:rsidR="003E14AE" w:rsidRDefault="003E14AE">
      <w:pPr>
        <w:pStyle w:val="TOC3"/>
        <w:rPr>
          <w:rFonts w:ascii="Calibri" w:eastAsia="Times New Roman" w:hAnsi="Calibri"/>
          <w:noProof/>
          <w:sz w:val="22"/>
          <w:szCs w:val="22"/>
          <w:lang w:eastAsia="en-GB"/>
        </w:rPr>
      </w:pPr>
      <w:r>
        <w:rPr>
          <w:noProof/>
          <w:lang w:eastAsia="ko-KR"/>
        </w:rPr>
        <w:t>4.3.3</w:t>
      </w:r>
      <w:r>
        <w:rPr>
          <w:rFonts w:ascii="Calibri" w:eastAsia="Times New Roman" w:hAnsi="Calibri"/>
          <w:noProof/>
          <w:sz w:val="22"/>
          <w:szCs w:val="22"/>
          <w:lang w:eastAsia="en-GB"/>
        </w:rPr>
        <w:tab/>
      </w:r>
      <w:r>
        <w:rPr>
          <w:noProof/>
          <w:lang w:eastAsia="ko-KR"/>
        </w:rPr>
        <w:t>XR Spatial Compute Pipeline</w:t>
      </w:r>
      <w:r>
        <w:rPr>
          <w:noProof/>
        </w:rPr>
        <w:tab/>
      </w:r>
      <w:r>
        <w:rPr>
          <w:noProof/>
        </w:rPr>
        <w:fldChar w:fldCharType="begin" w:fldLock="1"/>
      </w:r>
      <w:r>
        <w:rPr>
          <w:noProof/>
        </w:rPr>
        <w:instrText xml:space="preserve"> PAGEREF _Toc123912641 \h </w:instrText>
      </w:r>
      <w:r>
        <w:rPr>
          <w:noProof/>
        </w:rPr>
      </w:r>
      <w:r>
        <w:rPr>
          <w:noProof/>
        </w:rPr>
        <w:fldChar w:fldCharType="separate"/>
      </w:r>
      <w:r>
        <w:rPr>
          <w:noProof/>
        </w:rPr>
        <w:t>28</w:t>
      </w:r>
      <w:r>
        <w:rPr>
          <w:noProof/>
        </w:rPr>
        <w:fldChar w:fldCharType="end"/>
      </w:r>
    </w:p>
    <w:p w14:paraId="271E4FB7" w14:textId="5C0AECE2" w:rsidR="003E14AE" w:rsidRDefault="003E14AE">
      <w:pPr>
        <w:pStyle w:val="TOC2"/>
        <w:rPr>
          <w:rFonts w:ascii="Calibri" w:eastAsia="Times New Roman" w:hAnsi="Calibri"/>
          <w:noProof/>
          <w:sz w:val="22"/>
          <w:szCs w:val="22"/>
          <w:lang w:eastAsia="en-GB"/>
        </w:rPr>
      </w:pPr>
      <w:r>
        <w:rPr>
          <w:noProof/>
          <w:lang w:eastAsia="ko-KR"/>
        </w:rPr>
        <w:t>4.4</w:t>
      </w:r>
      <w:r>
        <w:rPr>
          <w:rFonts w:ascii="Calibri" w:eastAsia="Times New Roman" w:hAnsi="Calibri"/>
          <w:noProof/>
          <w:sz w:val="22"/>
          <w:szCs w:val="22"/>
          <w:lang w:eastAsia="en-GB"/>
        </w:rPr>
        <w:tab/>
      </w:r>
      <w:r>
        <w:rPr>
          <w:noProof/>
          <w:lang w:eastAsia="ko-KR"/>
        </w:rPr>
        <w:t>AR content formats and codecs</w:t>
      </w:r>
      <w:r>
        <w:rPr>
          <w:noProof/>
        </w:rPr>
        <w:tab/>
      </w:r>
      <w:r>
        <w:rPr>
          <w:noProof/>
        </w:rPr>
        <w:fldChar w:fldCharType="begin" w:fldLock="1"/>
      </w:r>
      <w:r>
        <w:rPr>
          <w:noProof/>
        </w:rPr>
        <w:instrText xml:space="preserve"> PAGEREF _Toc123912642 \h </w:instrText>
      </w:r>
      <w:r>
        <w:rPr>
          <w:noProof/>
        </w:rPr>
      </w:r>
      <w:r>
        <w:rPr>
          <w:noProof/>
        </w:rPr>
        <w:fldChar w:fldCharType="separate"/>
      </w:r>
      <w:r>
        <w:rPr>
          <w:noProof/>
        </w:rPr>
        <w:t>30</w:t>
      </w:r>
      <w:r>
        <w:rPr>
          <w:noProof/>
        </w:rPr>
        <w:fldChar w:fldCharType="end"/>
      </w:r>
    </w:p>
    <w:p w14:paraId="50E4E9BC" w14:textId="6DBC9A85" w:rsidR="003E14AE" w:rsidRDefault="003E14AE">
      <w:pPr>
        <w:pStyle w:val="TOC3"/>
        <w:rPr>
          <w:rFonts w:ascii="Calibri" w:eastAsia="Times New Roman" w:hAnsi="Calibri"/>
          <w:noProof/>
          <w:sz w:val="22"/>
          <w:szCs w:val="22"/>
          <w:lang w:eastAsia="en-GB"/>
        </w:rPr>
      </w:pPr>
      <w:r>
        <w:rPr>
          <w:noProof/>
          <w:lang w:eastAsia="ko-KR"/>
        </w:rPr>
        <w:t>4.4.1</w:t>
      </w:r>
      <w:r>
        <w:rPr>
          <w:rFonts w:ascii="Calibri" w:eastAsia="Times New Roman" w:hAnsi="Calibri"/>
          <w:noProof/>
          <w:sz w:val="22"/>
          <w:szCs w:val="22"/>
          <w:lang w:eastAsia="en-GB"/>
        </w:rPr>
        <w:tab/>
      </w:r>
      <w:r>
        <w:rPr>
          <w:noProof/>
          <w:lang w:eastAsia="ko-KR"/>
        </w:rPr>
        <w:t>Overview</w:t>
      </w:r>
      <w:r>
        <w:rPr>
          <w:noProof/>
        </w:rPr>
        <w:tab/>
      </w:r>
      <w:r>
        <w:rPr>
          <w:noProof/>
        </w:rPr>
        <w:fldChar w:fldCharType="begin" w:fldLock="1"/>
      </w:r>
      <w:r>
        <w:rPr>
          <w:noProof/>
        </w:rPr>
        <w:instrText xml:space="preserve"> PAGEREF _Toc123912643 \h </w:instrText>
      </w:r>
      <w:r>
        <w:rPr>
          <w:noProof/>
        </w:rPr>
      </w:r>
      <w:r>
        <w:rPr>
          <w:noProof/>
        </w:rPr>
        <w:fldChar w:fldCharType="separate"/>
      </w:r>
      <w:r>
        <w:rPr>
          <w:noProof/>
        </w:rPr>
        <w:t>30</w:t>
      </w:r>
      <w:r>
        <w:rPr>
          <w:noProof/>
        </w:rPr>
        <w:fldChar w:fldCharType="end"/>
      </w:r>
    </w:p>
    <w:p w14:paraId="78E7AB5C" w14:textId="72B27B4A" w:rsidR="003E14AE" w:rsidRDefault="003E14AE">
      <w:pPr>
        <w:pStyle w:val="TOC3"/>
        <w:rPr>
          <w:rFonts w:ascii="Calibri" w:eastAsia="Times New Roman" w:hAnsi="Calibri"/>
          <w:noProof/>
          <w:sz w:val="22"/>
          <w:szCs w:val="22"/>
          <w:lang w:eastAsia="en-GB"/>
        </w:rPr>
      </w:pPr>
      <w:r>
        <w:rPr>
          <w:noProof/>
          <w:lang w:eastAsia="ko-KR"/>
        </w:rPr>
        <w:t>4.4.2</w:t>
      </w:r>
      <w:r>
        <w:rPr>
          <w:rFonts w:ascii="Calibri" w:eastAsia="Times New Roman" w:hAnsi="Calibri"/>
          <w:noProof/>
          <w:sz w:val="22"/>
          <w:szCs w:val="22"/>
          <w:lang w:eastAsia="en-GB"/>
        </w:rPr>
        <w:tab/>
      </w:r>
      <w:r>
        <w:rPr>
          <w:noProof/>
          <w:lang w:eastAsia="ko-KR"/>
        </w:rPr>
        <w:t>Scene Graph and Scene Description</w:t>
      </w:r>
      <w:r>
        <w:rPr>
          <w:noProof/>
        </w:rPr>
        <w:tab/>
      </w:r>
      <w:r>
        <w:rPr>
          <w:noProof/>
        </w:rPr>
        <w:fldChar w:fldCharType="begin" w:fldLock="1"/>
      </w:r>
      <w:r>
        <w:rPr>
          <w:noProof/>
        </w:rPr>
        <w:instrText xml:space="preserve"> PAGEREF _Toc123912644 \h </w:instrText>
      </w:r>
      <w:r>
        <w:rPr>
          <w:noProof/>
        </w:rPr>
      </w:r>
      <w:r>
        <w:rPr>
          <w:noProof/>
        </w:rPr>
        <w:fldChar w:fldCharType="separate"/>
      </w:r>
      <w:r>
        <w:rPr>
          <w:noProof/>
        </w:rPr>
        <w:t>30</w:t>
      </w:r>
      <w:r>
        <w:rPr>
          <w:noProof/>
        </w:rPr>
        <w:fldChar w:fldCharType="end"/>
      </w:r>
    </w:p>
    <w:p w14:paraId="6AA5CEFF" w14:textId="0952B5FF" w:rsidR="003E14AE" w:rsidRDefault="003E14AE">
      <w:pPr>
        <w:pStyle w:val="TOC3"/>
        <w:rPr>
          <w:rFonts w:ascii="Calibri" w:eastAsia="Times New Roman" w:hAnsi="Calibri"/>
          <w:noProof/>
          <w:sz w:val="22"/>
          <w:szCs w:val="22"/>
          <w:lang w:eastAsia="en-GB"/>
        </w:rPr>
      </w:pPr>
      <w:r>
        <w:rPr>
          <w:noProof/>
          <w:lang w:eastAsia="ko-KR"/>
        </w:rPr>
        <w:t>4.4.3</w:t>
      </w:r>
      <w:r>
        <w:rPr>
          <w:rFonts w:ascii="Calibri" w:eastAsia="Times New Roman" w:hAnsi="Calibri"/>
          <w:noProof/>
          <w:sz w:val="22"/>
          <w:szCs w:val="22"/>
          <w:lang w:eastAsia="en-GB"/>
        </w:rPr>
        <w:tab/>
      </w:r>
      <w:r>
        <w:rPr>
          <w:noProof/>
          <w:lang w:eastAsia="ko-KR"/>
        </w:rPr>
        <w:t>Metadata</w:t>
      </w:r>
      <w:r>
        <w:rPr>
          <w:noProof/>
        </w:rPr>
        <w:tab/>
      </w:r>
      <w:r>
        <w:rPr>
          <w:noProof/>
        </w:rPr>
        <w:fldChar w:fldCharType="begin" w:fldLock="1"/>
      </w:r>
      <w:r>
        <w:rPr>
          <w:noProof/>
        </w:rPr>
        <w:instrText xml:space="preserve"> PAGEREF _Toc123912645 \h </w:instrText>
      </w:r>
      <w:r>
        <w:rPr>
          <w:noProof/>
        </w:rPr>
      </w:r>
      <w:r>
        <w:rPr>
          <w:noProof/>
        </w:rPr>
        <w:fldChar w:fldCharType="separate"/>
      </w:r>
      <w:r>
        <w:rPr>
          <w:noProof/>
        </w:rPr>
        <w:t>31</w:t>
      </w:r>
      <w:r>
        <w:rPr>
          <w:noProof/>
        </w:rPr>
        <w:fldChar w:fldCharType="end"/>
      </w:r>
    </w:p>
    <w:p w14:paraId="76030019" w14:textId="1AA9772E" w:rsidR="003E14AE" w:rsidRDefault="003E14AE">
      <w:pPr>
        <w:pStyle w:val="TOC4"/>
        <w:rPr>
          <w:rFonts w:ascii="Calibri" w:eastAsia="Times New Roman" w:hAnsi="Calibri"/>
          <w:noProof/>
          <w:sz w:val="22"/>
          <w:szCs w:val="22"/>
          <w:lang w:eastAsia="en-GB"/>
        </w:rPr>
      </w:pPr>
      <w:r>
        <w:rPr>
          <w:noProof/>
        </w:rPr>
        <w:t>4.4.3.1</w:t>
      </w:r>
      <w:r>
        <w:rPr>
          <w:rFonts w:ascii="Calibri" w:eastAsia="Times New Roman" w:hAnsi="Calibri"/>
          <w:noProof/>
          <w:sz w:val="22"/>
          <w:szCs w:val="22"/>
          <w:lang w:eastAsia="en-GB"/>
        </w:rPr>
        <w:tab/>
      </w:r>
      <w:r>
        <w:rPr>
          <w:noProof/>
        </w:rPr>
        <w:t>User pose information</w:t>
      </w:r>
      <w:r>
        <w:rPr>
          <w:noProof/>
        </w:rPr>
        <w:tab/>
      </w:r>
      <w:r>
        <w:rPr>
          <w:noProof/>
        </w:rPr>
        <w:fldChar w:fldCharType="begin" w:fldLock="1"/>
      </w:r>
      <w:r>
        <w:rPr>
          <w:noProof/>
        </w:rPr>
        <w:instrText xml:space="preserve"> PAGEREF _Toc123912646 \h </w:instrText>
      </w:r>
      <w:r>
        <w:rPr>
          <w:noProof/>
        </w:rPr>
      </w:r>
      <w:r>
        <w:rPr>
          <w:noProof/>
        </w:rPr>
        <w:fldChar w:fldCharType="separate"/>
      </w:r>
      <w:r>
        <w:rPr>
          <w:noProof/>
        </w:rPr>
        <w:t>31</w:t>
      </w:r>
      <w:r>
        <w:rPr>
          <w:noProof/>
        </w:rPr>
        <w:fldChar w:fldCharType="end"/>
      </w:r>
    </w:p>
    <w:p w14:paraId="6C27BBC3" w14:textId="3D15E03A" w:rsidR="003E14AE" w:rsidRDefault="003E14AE">
      <w:pPr>
        <w:pStyle w:val="TOC4"/>
        <w:rPr>
          <w:rFonts w:ascii="Calibri" w:eastAsia="Times New Roman" w:hAnsi="Calibri"/>
          <w:noProof/>
          <w:sz w:val="22"/>
          <w:szCs w:val="22"/>
          <w:lang w:eastAsia="en-GB"/>
        </w:rPr>
      </w:pPr>
      <w:r>
        <w:rPr>
          <w:noProof/>
        </w:rPr>
        <w:t>4.4.3.2</w:t>
      </w:r>
      <w:r>
        <w:rPr>
          <w:rFonts w:ascii="Calibri" w:eastAsia="Times New Roman" w:hAnsi="Calibri"/>
          <w:noProof/>
          <w:sz w:val="22"/>
          <w:szCs w:val="22"/>
          <w:lang w:eastAsia="en-GB"/>
        </w:rPr>
        <w:tab/>
      </w:r>
      <w:r>
        <w:rPr>
          <w:noProof/>
        </w:rPr>
        <w:t>Camera Parameters</w:t>
      </w:r>
      <w:r>
        <w:rPr>
          <w:noProof/>
        </w:rPr>
        <w:tab/>
      </w:r>
      <w:r>
        <w:rPr>
          <w:noProof/>
        </w:rPr>
        <w:fldChar w:fldCharType="begin" w:fldLock="1"/>
      </w:r>
      <w:r>
        <w:rPr>
          <w:noProof/>
        </w:rPr>
        <w:instrText xml:space="preserve"> PAGEREF _Toc123912647 \h </w:instrText>
      </w:r>
      <w:r>
        <w:rPr>
          <w:noProof/>
        </w:rPr>
      </w:r>
      <w:r>
        <w:rPr>
          <w:noProof/>
        </w:rPr>
        <w:fldChar w:fldCharType="separate"/>
      </w:r>
      <w:r>
        <w:rPr>
          <w:noProof/>
        </w:rPr>
        <w:t>31</w:t>
      </w:r>
      <w:r>
        <w:rPr>
          <w:noProof/>
        </w:rPr>
        <w:fldChar w:fldCharType="end"/>
      </w:r>
    </w:p>
    <w:p w14:paraId="4B5B0B45" w14:textId="3DE511ED" w:rsidR="003E14AE" w:rsidRDefault="003E14AE">
      <w:pPr>
        <w:pStyle w:val="TOC3"/>
        <w:rPr>
          <w:rFonts w:ascii="Calibri" w:eastAsia="Times New Roman" w:hAnsi="Calibri"/>
          <w:noProof/>
          <w:sz w:val="22"/>
          <w:szCs w:val="22"/>
          <w:lang w:eastAsia="en-GB"/>
        </w:rPr>
      </w:pPr>
      <w:r>
        <w:rPr>
          <w:noProof/>
          <w:lang w:eastAsia="ko-KR"/>
        </w:rPr>
        <w:t>4.4.4</w:t>
      </w:r>
      <w:r>
        <w:rPr>
          <w:rFonts w:ascii="Calibri" w:eastAsia="Times New Roman" w:hAnsi="Calibri"/>
          <w:noProof/>
          <w:sz w:val="22"/>
          <w:szCs w:val="22"/>
          <w:lang w:eastAsia="en-GB"/>
        </w:rPr>
        <w:tab/>
      </w:r>
      <w:r>
        <w:rPr>
          <w:noProof/>
          <w:lang w:eastAsia="ko-KR"/>
        </w:rPr>
        <w:t>Media Formats/Primitives in AR Scenes</w:t>
      </w:r>
      <w:r>
        <w:rPr>
          <w:noProof/>
        </w:rPr>
        <w:tab/>
      </w:r>
      <w:r>
        <w:rPr>
          <w:noProof/>
        </w:rPr>
        <w:fldChar w:fldCharType="begin" w:fldLock="1"/>
      </w:r>
      <w:r>
        <w:rPr>
          <w:noProof/>
        </w:rPr>
        <w:instrText xml:space="preserve"> PAGEREF _Toc123912648 \h </w:instrText>
      </w:r>
      <w:r>
        <w:rPr>
          <w:noProof/>
        </w:rPr>
      </w:r>
      <w:r>
        <w:rPr>
          <w:noProof/>
        </w:rPr>
        <w:fldChar w:fldCharType="separate"/>
      </w:r>
      <w:r>
        <w:rPr>
          <w:noProof/>
        </w:rPr>
        <w:t>32</w:t>
      </w:r>
      <w:r>
        <w:rPr>
          <w:noProof/>
        </w:rPr>
        <w:fldChar w:fldCharType="end"/>
      </w:r>
    </w:p>
    <w:p w14:paraId="7ECC3167" w14:textId="43FC01D1" w:rsidR="003E14AE" w:rsidRDefault="003E14AE">
      <w:pPr>
        <w:pStyle w:val="TOC3"/>
        <w:rPr>
          <w:rFonts w:ascii="Calibri" w:eastAsia="Times New Roman" w:hAnsi="Calibri"/>
          <w:noProof/>
          <w:sz w:val="22"/>
          <w:szCs w:val="22"/>
          <w:lang w:eastAsia="en-GB"/>
        </w:rPr>
      </w:pPr>
      <w:r>
        <w:rPr>
          <w:noProof/>
          <w:lang w:eastAsia="ko-KR"/>
        </w:rPr>
        <w:t>4.4.5</w:t>
      </w:r>
      <w:r>
        <w:rPr>
          <w:rFonts w:ascii="Calibri" w:eastAsia="Times New Roman" w:hAnsi="Calibri"/>
          <w:noProof/>
          <w:sz w:val="22"/>
          <w:szCs w:val="22"/>
          <w:lang w:eastAsia="en-GB"/>
        </w:rPr>
        <w:tab/>
      </w:r>
      <w:r>
        <w:rPr>
          <w:noProof/>
          <w:lang w:eastAsia="ko-KR"/>
        </w:rPr>
        <w:t>Compression Formats</w:t>
      </w:r>
      <w:r>
        <w:rPr>
          <w:noProof/>
        </w:rPr>
        <w:tab/>
      </w:r>
      <w:r>
        <w:rPr>
          <w:noProof/>
        </w:rPr>
        <w:fldChar w:fldCharType="begin" w:fldLock="1"/>
      </w:r>
      <w:r>
        <w:rPr>
          <w:noProof/>
        </w:rPr>
        <w:instrText xml:space="preserve"> PAGEREF _Toc123912649 \h </w:instrText>
      </w:r>
      <w:r>
        <w:rPr>
          <w:noProof/>
        </w:rPr>
      </w:r>
      <w:r>
        <w:rPr>
          <w:noProof/>
        </w:rPr>
        <w:fldChar w:fldCharType="separate"/>
      </w:r>
      <w:r>
        <w:rPr>
          <w:noProof/>
        </w:rPr>
        <w:t>33</w:t>
      </w:r>
      <w:r>
        <w:rPr>
          <w:noProof/>
        </w:rPr>
        <w:fldChar w:fldCharType="end"/>
      </w:r>
    </w:p>
    <w:p w14:paraId="7A90265D" w14:textId="1557A63A" w:rsidR="003E14AE" w:rsidRDefault="003E14AE">
      <w:pPr>
        <w:pStyle w:val="TOC4"/>
        <w:rPr>
          <w:rFonts w:ascii="Calibri" w:eastAsia="Times New Roman" w:hAnsi="Calibri"/>
          <w:noProof/>
          <w:sz w:val="22"/>
          <w:szCs w:val="22"/>
          <w:lang w:eastAsia="en-GB"/>
        </w:rPr>
      </w:pPr>
      <w:r>
        <w:rPr>
          <w:noProof/>
          <w:lang w:eastAsia="ko-KR"/>
        </w:rPr>
        <w:t>4.4.5.1</w:t>
      </w:r>
      <w:r>
        <w:rPr>
          <w:rFonts w:ascii="Calibri" w:eastAsia="Times New Roman" w:hAnsi="Calibri"/>
          <w:noProof/>
          <w:sz w:val="22"/>
          <w:szCs w:val="22"/>
          <w:lang w:eastAsia="en-GB"/>
        </w:rPr>
        <w:tab/>
      </w:r>
      <w:r>
        <w:rPr>
          <w:noProof/>
          <w:lang w:eastAsia="ko-KR"/>
        </w:rPr>
        <w:t>Elementary stream</w:t>
      </w:r>
      <w:r>
        <w:rPr>
          <w:noProof/>
        </w:rPr>
        <w:tab/>
      </w:r>
      <w:r>
        <w:rPr>
          <w:noProof/>
        </w:rPr>
        <w:fldChar w:fldCharType="begin" w:fldLock="1"/>
      </w:r>
      <w:r>
        <w:rPr>
          <w:noProof/>
        </w:rPr>
        <w:instrText xml:space="preserve"> PAGEREF _Toc123912650 \h </w:instrText>
      </w:r>
      <w:r>
        <w:rPr>
          <w:noProof/>
        </w:rPr>
      </w:r>
      <w:r>
        <w:rPr>
          <w:noProof/>
        </w:rPr>
        <w:fldChar w:fldCharType="separate"/>
      </w:r>
      <w:r>
        <w:rPr>
          <w:noProof/>
        </w:rPr>
        <w:t>33</w:t>
      </w:r>
      <w:r>
        <w:rPr>
          <w:noProof/>
        </w:rPr>
        <w:fldChar w:fldCharType="end"/>
      </w:r>
    </w:p>
    <w:p w14:paraId="071CB7FF" w14:textId="7F294503" w:rsidR="003E14AE" w:rsidRDefault="003E14AE">
      <w:pPr>
        <w:pStyle w:val="TOC4"/>
        <w:rPr>
          <w:rFonts w:ascii="Calibri" w:eastAsia="Times New Roman" w:hAnsi="Calibri"/>
          <w:noProof/>
          <w:sz w:val="22"/>
          <w:szCs w:val="22"/>
          <w:lang w:eastAsia="en-GB"/>
        </w:rPr>
      </w:pPr>
      <w:r>
        <w:rPr>
          <w:noProof/>
        </w:rPr>
        <w:t>4.4.5.2</w:t>
      </w:r>
      <w:r>
        <w:rPr>
          <w:rFonts w:ascii="Calibri" w:eastAsia="Times New Roman" w:hAnsi="Calibri"/>
          <w:noProof/>
          <w:sz w:val="22"/>
          <w:szCs w:val="22"/>
          <w:lang w:eastAsia="en-GB"/>
        </w:rPr>
        <w:tab/>
      </w:r>
      <w:r>
        <w:rPr>
          <w:noProof/>
        </w:rPr>
        <w:t>Storage and Delivery Formats</w:t>
      </w:r>
      <w:r>
        <w:rPr>
          <w:noProof/>
        </w:rPr>
        <w:tab/>
      </w:r>
      <w:r>
        <w:rPr>
          <w:noProof/>
        </w:rPr>
        <w:fldChar w:fldCharType="begin" w:fldLock="1"/>
      </w:r>
      <w:r>
        <w:rPr>
          <w:noProof/>
        </w:rPr>
        <w:instrText xml:space="preserve"> PAGEREF _Toc123912651 \h </w:instrText>
      </w:r>
      <w:r>
        <w:rPr>
          <w:noProof/>
        </w:rPr>
      </w:r>
      <w:r>
        <w:rPr>
          <w:noProof/>
        </w:rPr>
        <w:fldChar w:fldCharType="separate"/>
      </w:r>
      <w:r>
        <w:rPr>
          <w:noProof/>
        </w:rPr>
        <w:t>34</w:t>
      </w:r>
      <w:r>
        <w:rPr>
          <w:noProof/>
        </w:rPr>
        <w:fldChar w:fldCharType="end"/>
      </w:r>
    </w:p>
    <w:p w14:paraId="73CB6F00" w14:textId="7114D4A2" w:rsidR="003E14AE" w:rsidRDefault="003E14AE">
      <w:pPr>
        <w:pStyle w:val="TOC3"/>
        <w:rPr>
          <w:rFonts w:ascii="Calibri" w:eastAsia="Times New Roman" w:hAnsi="Calibri"/>
          <w:noProof/>
          <w:sz w:val="22"/>
          <w:szCs w:val="22"/>
          <w:lang w:eastAsia="en-GB"/>
        </w:rPr>
      </w:pPr>
      <w:r>
        <w:rPr>
          <w:noProof/>
          <w:lang w:eastAsia="ko-KR"/>
        </w:rPr>
        <w:t>4.4.6</w:t>
      </w:r>
      <w:r>
        <w:rPr>
          <w:rFonts w:ascii="Calibri" w:eastAsia="Times New Roman" w:hAnsi="Calibri"/>
          <w:noProof/>
          <w:sz w:val="22"/>
          <w:szCs w:val="22"/>
          <w:lang w:eastAsia="en-GB"/>
        </w:rPr>
        <w:tab/>
      </w:r>
      <w:r>
        <w:rPr>
          <w:noProof/>
          <w:lang w:eastAsia="ko-KR"/>
        </w:rPr>
        <w:t>Multiple Media Decoders management and coordination</w:t>
      </w:r>
      <w:r>
        <w:rPr>
          <w:noProof/>
        </w:rPr>
        <w:tab/>
      </w:r>
      <w:r>
        <w:rPr>
          <w:noProof/>
        </w:rPr>
        <w:fldChar w:fldCharType="begin" w:fldLock="1"/>
      </w:r>
      <w:r>
        <w:rPr>
          <w:noProof/>
        </w:rPr>
        <w:instrText xml:space="preserve"> PAGEREF _Toc123912652 \h </w:instrText>
      </w:r>
      <w:r>
        <w:rPr>
          <w:noProof/>
        </w:rPr>
      </w:r>
      <w:r>
        <w:rPr>
          <w:noProof/>
        </w:rPr>
        <w:fldChar w:fldCharType="separate"/>
      </w:r>
      <w:r>
        <w:rPr>
          <w:noProof/>
        </w:rPr>
        <w:t>34</w:t>
      </w:r>
      <w:r>
        <w:rPr>
          <w:noProof/>
        </w:rPr>
        <w:fldChar w:fldCharType="end"/>
      </w:r>
    </w:p>
    <w:p w14:paraId="5E6E4A22" w14:textId="25FC8D19" w:rsidR="003E14AE" w:rsidRDefault="003E14AE">
      <w:pPr>
        <w:pStyle w:val="TOC3"/>
        <w:rPr>
          <w:rFonts w:ascii="Calibri" w:eastAsia="Times New Roman" w:hAnsi="Calibri"/>
          <w:noProof/>
          <w:sz w:val="22"/>
          <w:szCs w:val="22"/>
          <w:lang w:eastAsia="en-GB"/>
        </w:rPr>
      </w:pPr>
      <w:r>
        <w:rPr>
          <w:noProof/>
        </w:rPr>
        <w:t>4.4.7</w:t>
      </w:r>
      <w:r>
        <w:rPr>
          <w:rFonts w:ascii="Calibri" w:eastAsia="Times New Roman" w:hAnsi="Calibri"/>
          <w:noProof/>
          <w:sz w:val="22"/>
          <w:szCs w:val="22"/>
          <w:lang w:eastAsia="en-GB"/>
        </w:rPr>
        <w:tab/>
      </w:r>
      <w:r>
        <w:rPr>
          <w:noProof/>
        </w:rPr>
        <w:t>XR Spatial Description</w:t>
      </w:r>
      <w:r>
        <w:rPr>
          <w:noProof/>
        </w:rPr>
        <w:tab/>
      </w:r>
      <w:r>
        <w:rPr>
          <w:noProof/>
        </w:rPr>
        <w:fldChar w:fldCharType="begin" w:fldLock="1"/>
      </w:r>
      <w:r>
        <w:rPr>
          <w:noProof/>
        </w:rPr>
        <w:instrText xml:space="preserve"> PAGEREF _Toc123912653 \h </w:instrText>
      </w:r>
      <w:r>
        <w:rPr>
          <w:noProof/>
        </w:rPr>
      </w:r>
      <w:r>
        <w:rPr>
          <w:noProof/>
        </w:rPr>
        <w:fldChar w:fldCharType="separate"/>
      </w:r>
      <w:r>
        <w:rPr>
          <w:noProof/>
        </w:rPr>
        <w:t>35</w:t>
      </w:r>
      <w:r>
        <w:rPr>
          <w:noProof/>
        </w:rPr>
        <w:fldChar w:fldCharType="end"/>
      </w:r>
    </w:p>
    <w:p w14:paraId="481EF35C" w14:textId="7BDC2490" w:rsidR="003E14AE" w:rsidRDefault="003E14AE">
      <w:pPr>
        <w:pStyle w:val="TOC4"/>
        <w:rPr>
          <w:rFonts w:ascii="Calibri" w:eastAsia="Times New Roman" w:hAnsi="Calibri"/>
          <w:noProof/>
          <w:sz w:val="22"/>
          <w:szCs w:val="22"/>
          <w:lang w:eastAsia="en-GB"/>
        </w:rPr>
      </w:pPr>
      <w:r>
        <w:rPr>
          <w:noProof/>
        </w:rPr>
        <w:t>4.4.7.1</w:t>
      </w:r>
      <w:r>
        <w:rPr>
          <w:rFonts w:ascii="Calibri" w:eastAsia="Times New Roman" w:hAnsi="Calibri"/>
          <w:noProof/>
          <w:sz w:val="22"/>
          <w:szCs w:val="22"/>
          <w:lang w:eastAsia="en-GB"/>
        </w:rPr>
        <w:tab/>
      </w:r>
      <w:r>
        <w:rPr>
          <w:noProof/>
        </w:rPr>
        <w:t>Overview</w:t>
      </w:r>
      <w:r>
        <w:rPr>
          <w:noProof/>
        </w:rPr>
        <w:tab/>
      </w:r>
      <w:r>
        <w:rPr>
          <w:noProof/>
        </w:rPr>
        <w:fldChar w:fldCharType="begin" w:fldLock="1"/>
      </w:r>
      <w:r>
        <w:rPr>
          <w:noProof/>
        </w:rPr>
        <w:instrText xml:space="preserve"> PAGEREF _Toc123912654 \h </w:instrText>
      </w:r>
      <w:r>
        <w:rPr>
          <w:noProof/>
        </w:rPr>
      </w:r>
      <w:r>
        <w:rPr>
          <w:noProof/>
        </w:rPr>
        <w:fldChar w:fldCharType="separate"/>
      </w:r>
      <w:r>
        <w:rPr>
          <w:noProof/>
        </w:rPr>
        <w:t>35</w:t>
      </w:r>
      <w:r>
        <w:rPr>
          <w:noProof/>
        </w:rPr>
        <w:fldChar w:fldCharType="end"/>
      </w:r>
    </w:p>
    <w:p w14:paraId="666AF7AC" w14:textId="6910FA3A" w:rsidR="003E14AE" w:rsidRDefault="003E14AE">
      <w:pPr>
        <w:pStyle w:val="TOC4"/>
        <w:rPr>
          <w:rFonts w:ascii="Calibri" w:eastAsia="Times New Roman" w:hAnsi="Calibri"/>
          <w:noProof/>
          <w:sz w:val="22"/>
          <w:szCs w:val="22"/>
          <w:lang w:eastAsia="en-GB"/>
        </w:rPr>
      </w:pPr>
      <w:r>
        <w:rPr>
          <w:noProof/>
        </w:rPr>
        <w:t>4.4.7.2</w:t>
      </w:r>
      <w:r>
        <w:rPr>
          <w:rFonts w:ascii="Calibri" w:eastAsia="Times New Roman" w:hAnsi="Calibri"/>
          <w:noProof/>
          <w:sz w:val="22"/>
          <w:szCs w:val="22"/>
          <w:lang w:eastAsia="en-GB"/>
        </w:rPr>
        <w:tab/>
      </w:r>
      <w:r>
        <w:rPr>
          <w:noProof/>
        </w:rPr>
        <w:t>Camera and sensor information</w:t>
      </w:r>
      <w:r>
        <w:rPr>
          <w:noProof/>
        </w:rPr>
        <w:tab/>
      </w:r>
      <w:r>
        <w:rPr>
          <w:noProof/>
        </w:rPr>
        <w:fldChar w:fldCharType="begin" w:fldLock="1"/>
      </w:r>
      <w:r>
        <w:rPr>
          <w:noProof/>
        </w:rPr>
        <w:instrText xml:space="preserve"> PAGEREF _Toc123912655 \h </w:instrText>
      </w:r>
      <w:r>
        <w:rPr>
          <w:noProof/>
        </w:rPr>
      </w:r>
      <w:r>
        <w:rPr>
          <w:noProof/>
        </w:rPr>
        <w:fldChar w:fldCharType="separate"/>
      </w:r>
      <w:r>
        <w:rPr>
          <w:noProof/>
        </w:rPr>
        <w:t>35</w:t>
      </w:r>
      <w:r>
        <w:rPr>
          <w:noProof/>
        </w:rPr>
        <w:fldChar w:fldCharType="end"/>
      </w:r>
    </w:p>
    <w:p w14:paraId="30AC66DD" w14:textId="02BD99BB" w:rsidR="003E14AE" w:rsidRDefault="003E14AE">
      <w:pPr>
        <w:pStyle w:val="TOC4"/>
        <w:rPr>
          <w:rFonts w:ascii="Calibri" w:eastAsia="Times New Roman" w:hAnsi="Calibri"/>
          <w:noProof/>
          <w:sz w:val="22"/>
          <w:szCs w:val="22"/>
          <w:lang w:eastAsia="en-GB"/>
        </w:rPr>
      </w:pPr>
      <w:r>
        <w:rPr>
          <w:noProof/>
        </w:rPr>
        <w:t>4.4.7.3</w:t>
      </w:r>
      <w:r>
        <w:rPr>
          <w:rFonts w:ascii="Calibri" w:eastAsia="Times New Roman" w:hAnsi="Calibri"/>
          <w:noProof/>
          <w:sz w:val="22"/>
          <w:szCs w:val="22"/>
          <w:lang w:eastAsia="en-GB"/>
        </w:rPr>
        <w:tab/>
      </w:r>
      <w:r>
        <w:rPr>
          <w:noProof/>
        </w:rPr>
        <w:t>Visual features, Keyframes and Spatial Maps</w:t>
      </w:r>
      <w:r>
        <w:rPr>
          <w:noProof/>
        </w:rPr>
        <w:tab/>
      </w:r>
      <w:r>
        <w:rPr>
          <w:noProof/>
        </w:rPr>
        <w:fldChar w:fldCharType="begin" w:fldLock="1"/>
      </w:r>
      <w:r>
        <w:rPr>
          <w:noProof/>
        </w:rPr>
        <w:instrText xml:space="preserve"> PAGEREF _Toc123912656 \h </w:instrText>
      </w:r>
      <w:r>
        <w:rPr>
          <w:noProof/>
        </w:rPr>
      </w:r>
      <w:r>
        <w:rPr>
          <w:noProof/>
        </w:rPr>
        <w:fldChar w:fldCharType="separate"/>
      </w:r>
      <w:r>
        <w:rPr>
          <w:noProof/>
        </w:rPr>
        <w:t>36</w:t>
      </w:r>
      <w:r>
        <w:rPr>
          <w:noProof/>
        </w:rPr>
        <w:fldChar w:fldCharType="end"/>
      </w:r>
    </w:p>
    <w:p w14:paraId="60F2FCE8" w14:textId="4C973CCE" w:rsidR="003E14AE" w:rsidRDefault="003E14AE">
      <w:pPr>
        <w:pStyle w:val="TOC4"/>
        <w:rPr>
          <w:rFonts w:ascii="Calibri" w:eastAsia="Times New Roman" w:hAnsi="Calibri"/>
          <w:noProof/>
          <w:sz w:val="22"/>
          <w:szCs w:val="22"/>
          <w:lang w:eastAsia="en-GB"/>
        </w:rPr>
      </w:pPr>
      <w:r>
        <w:rPr>
          <w:noProof/>
        </w:rPr>
        <w:t>4.4.7.4</w:t>
      </w:r>
      <w:r>
        <w:rPr>
          <w:rFonts w:ascii="Calibri" w:eastAsia="Times New Roman" w:hAnsi="Calibri"/>
          <w:noProof/>
          <w:sz w:val="22"/>
          <w:szCs w:val="22"/>
          <w:lang w:eastAsia="en-GB"/>
        </w:rPr>
        <w:tab/>
      </w:r>
      <w:r>
        <w:rPr>
          <w:noProof/>
        </w:rPr>
        <w:t>Spatial Anchors and Trackables</w:t>
      </w:r>
      <w:r>
        <w:rPr>
          <w:noProof/>
        </w:rPr>
        <w:tab/>
      </w:r>
      <w:r>
        <w:rPr>
          <w:noProof/>
        </w:rPr>
        <w:fldChar w:fldCharType="begin" w:fldLock="1"/>
      </w:r>
      <w:r>
        <w:rPr>
          <w:noProof/>
        </w:rPr>
        <w:instrText xml:space="preserve"> PAGEREF _Toc123912657 \h </w:instrText>
      </w:r>
      <w:r>
        <w:rPr>
          <w:noProof/>
        </w:rPr>
      </w:r>
      <w:r>
        <w:rPr>
          <w:noProof/>
        </w:rPr>
        <w:fldChar w:fldCharType="separate"/>
      </w:r>
      <w:r>
        <w:rPr>
          <w:noProof/>
        </w:rPr>
        <w:t>37</w:t>
      </w:r>
      <w:r>
        <w:rPr>
          <w:noProof/>
        </w:rPr>
        <w:fldChar w:fldCharType="end"/>
      </w:r>
    </w:p>
    <w:p w14:paraId="64DD3B34" w14:textId="5C1ED94F" w:rsidR="003E14AE" w:rsidRDefault="003E14AE">
      <w:pPr>
        <w:pStyle w:val="TOC2"/>
        <w:rPr>
          <w:rFonts w:ascii="Calibri" w:eastAsia="Times New Roman" w:hAnsi="Calibri"/>
          <w:noProof/>
          <w:sz w:val="22"/>
          <w:szCs w:val="22"/>
          <w:lang w:eastAsia="en-GB"/>
        </w:rPr>
      </w:pPr>
      <w:r>
        <w:rPr>
          <w:noProof/>
          <w:lang w:eastAsia="ko-KR"/>
        </w:rPr>
        <w:t>4.5</w:t>
      </w:r>
      <w:r>
        <w:rPr>
          <w:rFonts w:ascii="Calibri" w:eastAsia="Times New Roman" w:hAnsi="Calibri"/>
          <w:noProof/>
          <w:sz w:val="22"/>
          <w:szCs w:val="22"/>
          <w:lang w:eastAsia="en-GB"/>
        </w:rPr>
        <w:tab/>
      </w:r>
      <w:r>
        <w:rPr>
          <w:noProof/>
          <w:lang w:eastAsia="ko-KR"/>
        </w:rPr>
        <w:t>Key Performance Indicators and Metrics for AR</w:t>
      </w:r>
      <w:r>
        <w:rPr>
          <w:noProof/>
        </w:rPr>
        <w:tab/>
      </w:r>
      <w:r>
        <w:rPr>
          <w:noProof/>
        </w:rPr>
        <w:fldChar w:fldCharType="begin" w:fldLock="1"/>
      </w:r>
      <w:r>
        <w:rPr>
          <w:noProof/>
        </w:rPr>
        <w:instrText xml:space="preserve"> PAGEREF _Toc123912658 \h </w:instrText>
      </w:r>
      <w:r>
        <w:rPr>
          <w:noProof/>
        </w:rPr>
      </w:r>
      <w:r>
        <w:rPr>
          <w:noProof/>
        </w:rPr>
        <w:fldChar w:fldCharType="separate"/>
      </w:r>
      <w:r>
        <w:rPr>
          <w:noProof/>
        </w:rPr>
        <w:t>38</w:t>
      </w:r>
      <w:r>
        <w:rPr>
          <w:noProof/>
        </w:rPr>
        <w:fldChar w:fldCharType="end"/>
      </w:r>
    </w:p>
    <w:p w14:paraId="16351B73" w14:textId="123FC13B" w:rsidR="003E14AE" w:rsidRDefault="003E14AE">
      <w:pPr>
        <w:pStyle w:val="TOC3"/>
        <w:rPr>
          <w:rFonts w:ascii="Calibri" w:eastAsia="Times New Roman" w:hAnsi="Calibri"/>
          <w:noProof/>
          <w:sz w:val="22"/>
          <w:szCs w:val="22"/>
          <w:lang w:eastAsia="en-GB"/>
        </w:rPr>
      </w:pPr>
      <w:r>
        <w:rPr>
          <w:noProof/>
        </w:rPr>
        <w:t>4.5.1</w:t>
      </w:r>
      <w:r>
        <w:rPr>
          <w:rFonts w:ascii="Calibri" w:eastAsia="Times New Roman" w:hAnsi="Calibri"/>
          <w:noProof/>
          <w:sz w:val="22"/>
          <w:szCs w:val="22"/>
          <w:lang w:eastAsia="en-GB"/>
        </w:rPr>
        <w:tab/>
      </w:r>
      <w:r>
        <w:rPr>
          <w:noProof/>
        </w:rPr>
        <w:t>Summary of TR 26.928</w:t>
      </w:r>
      <w:r>
        <w:rPr>
          <w:noProof/>
        </w:rPr>
        <w:tab/>
      </w:r>
      <w:r>
        <w:rPr>
          <w:noProof/>
        </w:rPr>
        <w:fldChar w:fldCharType="begin" w:fldLock="1"/>
      </w:r>
      <w:r>
        <w:rPr>
          <w:noProof/>
        </w:rPr>
        <w:instrText xml:space="preserve"> PAGEREF _Toc123912659 \h </w:instrText>
      </w:r>
      <w:r>
        <w:rPr>
          <w:noProof/>
        </w:rPr>
      </w:r>
      <w:r>
        <w:rPr>
          <w:noProof/>
        </w:rPr>
        <w:fldChar w:fldCharType="separate"/>
      </w:r>
      <w:r>
        <w:rPr>
          <w:noProof/>
        </w:rPr>
        <w:t>38</w:t>
      </w:r>
      <w:r>
        <w:rPr>
          <w:noProof/>
        </w:rPr>
        <w:fldChar w:fldCharType="end"/>
      </w:r>
    </w:p>
    <w:p w14:paraId="0E6AD14A" w14:textId="028CA7C7" w:rsidR="003E14AE" w:rsidRDefault="003E14AE">
      <w:pPr>
        <w:pStyle w:val="TOC3"/>
        <w:rPr>
          <w:rFonts w:ascii="Calibri" w:eastAsia="Times New Roman" w:hAnsi="Calibri"/>
          <w:noProof/>
          <w:sz w:val="22"/>
          <w:szCs w:val="22"/>
          <w:lang w:eastAsia="en-GB"/>
        </w:rPr>
      </w:pPr>
      <w:r>
        <w:rPr>
          <w:noProof/>
        </w:rPr>
        <w:t>4.5.2</w:t>
      </w:r>
      <w:r>
        <w:rPr>
          <w:rFonts w:ascii="Calibri" w:eastAsia="Times New Roman" w:hAnsi="Calibri"/>
          <w:noProof/>
          <w:sz w:val="22"/>
          <w:szCs w:val="22"/>
          <w:lang w:eastAsia="en-GB"/>
        </w:rPr>
        <w:tab/>
      </w:r>
      <w:r>
        <w:rPr>
          <w:noProof/>
        </w:rPr>
        <w:t>Updated KPIs for AR</w:t>
      </w:r>
      <w:r>
        <w:rPr>
          <w:noProof/>
        </w:rPr>
        <w:tab/>
      </w:r>
      <w:r>
        <w:rPr>
          <w:noProof/>
        </w:rPr>
        <w:fldChar w:fldCharType="begin" w:fldLock="1"/>
      </w:r>
      <w:r>
        <w:rPr>
          <w:noProof/>
        </w:rPr>
        <w:instrText xml:space="preserve"> PAGEREF _Toc123912660 \h </w:instrText>
      </w:r>
      <w:r>
        <w:rPr>
          <w:noProof/>
        </w:rPr>
      </w:r>
      <w:r>
        <w:rPr>
          <w:noProof/>
        </w:rPr>
        <w:fldChar w:fldCharType="separate"/>
      </w:r>
      <w:r>
        <w:rPr>
          <w:noProof/>
        </w:rPr>
        <w:t>39</w:t>
      </w:r>
      <w:r>
        <w:rPr>
          <w:noProof/>
        </w:rPr>
        <w:fldChar w:fldCharType="end"/>
      </w:r>
    </w:p>
    <w:p w14:paraId="32EBB470" w14:textId="59A1BA47" w:rsidR="003E14AE" w:rsidRDefault="003E14AE">
      <w:pPr>
        <w:pStyle w:val="TOC3"/>
        <w:rPr>
          <w:rFonts w:ascii="Calibri" w:eastAsia="Times New Roman" w:hAnsi="Calibri"/>
          <w:noProof/>
          <w:sz w:val="22"/>
          <w:szCs w:val="22"/>
          <w:lang w:eastAsia="en-GB"/>
        </w:rPr>
      </w:pPr>
      <w:r>
        <w:rPr>
          <w:noProof/>
        </w:rPr>
        <w:t>4.5.3</w:t>
      </w:r>
      <w:r>
        <w:rPr>
          <w:rFonts w:ascii="Calibri" w:eastAsia="Times New Roman" w:hAnsi="Calibri"/>
          <w:noProof/>
          <w:sz w:val="22"/>
          <w:szCs w:val="22"/>
          <w:lang w:eastAsia="en-GB"/>
        </w:rPr>
        <w:tab/>
      </w:r>
      <w:r>
        <w:rPr>
          <w:noProof/>
        </w:rPr>
        <w:t>Typical Latencies in networked AR Services</w:t>
      </w:r>
      <w:r>
        <w:rPr>
          <w:noProof/>
        </w:rPr>
        <w:tab/>
      </w:r>
      <w:r>
        <w:rPr>
          <w:noProof/>
        </w:rPr>
        <w:fldChar w:fldCharType="begin" w:fldLock="1"/>
      </w:r>
      <w:r>
        <w:rPr>
          <w:noProof/>
        </w:rPr>
        <w:instrText xml:space="preserve"> PAGEREF _Toc123912661 \h </w:instrText>
      </w:r>
      <w:r>
        <w:rPr>
          <w:noProof/>
        </w:rPr>
      </w:r>
      <w:r>
        <w:rPr>
          <w:noProof/>
        </w:rPr>
        <w:fldChar w:fldCharType="separate"/>
      </w:r>
      <w:r>
        <w:rPr>
          <w:noProof/>
        </w:rPr>
        <w:t>41</w:t>
      </w:r>
      <w:r>
        <w:rPr>
          <w:noProof/>
        </w:rPr>
        <w:fldChar w:fldCharType="end"/>
      </w:r>
    </w:p>
    <w:p w14:paraId="1775FB24" w14:textId="1CEA40DA" w:rsidR="003E14AE" w:rsidRDefault="003E14AE">
      <w:pPr>
        <w:pStyle w:val="TOC2"/>
        <w:rPr>
          <w:rFonts w:ascii="Calibri" w:eastAsia="Times New Roman" w:hAnsi="Calibri"/>
          <w:noProof/>
          <w:sz w:val="22"/>
          <w:szCs w:val="22"/>
          <w:lang w:eastAsia="en-GB"/>
        </w:rPr>
      </w:pPr>
      <w:r>
        <w:rPr>
          <w:noProof/>
          <w:lang w:eastAsia="ko-KR"/>
        </w:rPr>
        <w:t>4.6</w:t>
      </w:r>
      <w:r>
        <w:rPr>
          <w:rFonts w:ascii="Calibri" w:eastAsia="Times New Roman" w:hAnsi="Calibri"/>
          <w:noProof/>
          <w:sz w:val="22"/>
          <w:szCs w:val="22"/>
          <w:lang w:eastAsia="en-GB"/>
        </w:rPr>
        <w:tab/>
      </w:r>
      <w:r>
        <w:rPr>
          <w:noProof/>
          <w:lang w:eastAsia="ko-KR"/>
        </w:rPr>
        <w:t>Related Work</w:t>
      </w:r>
      <w:r>
        <w:rPr>
          <w:noProof/>
        </w:rPr>
        <w:tab/>
      </w:r>
      <w:r>
        <w:rPr>
          <w:noProof/>
        </w:rPr>
        <w:fldChar w:fldCharType="begin" w:fldLock="1"/>
      </w:r>
      <w:r>
        <w:rPr>
          <w:noProof/>
        </w:rPr>
        <w:instrText xml:space="preserve"> PAGEREF _Toc123912662 \h </w:instrText>
      </w:r>
      <w:r>
        <w:rPr>
          <w:noProof/>
        </w:rPr>
      </w:r>
      <w:r>
        <w:rPr>
          <w:noProof/>
        </w:rPr>
        <w:fldChar w:fldCharType="separate"/>
      </w:r>
      <w:r>
        <w:rPr>
          <w:noProof/>
        </w:rPr>
        <w:t>42</w:t>
      </w:r>
      <w:r>
        <w:rPr>
          <w:noProof/>
        </w:rPr>
        <w:fldChar w:fldCharType="end"/>
      </w:r>
    </w:p>
    <w:p w14:paraId="24304E60" w14:textId="017855B0" w:rsidR="003E14AE" w:rsidRDefault="003E14AE">
      <w:pPr>
        <w:pStyle w:val="TOC3"/>
        <w:rPr>
          <w:rFonts w:ascii="Calibri" w:eastAsia="Times New Roman" w:hAnsi="Calibri"/>
          <w:noProof/>
          <w:sz w:val="22"/>
          <w:szCs w:val="22"/>
          <w:lang w:eastAsia="en-GB"/>
        </w:rPr>
      </w:pPr>
      <w:r>
        <w:rPr>
          <w:noProof/>
          <w:lang w:eastAsia="ko-KR"/>
        </w:rPr>
        <w:t>4.6.1</w:t>
      </w:r>
      <w:r>
        <w:rPr>
          <w:rFonts w:ascii="Calibri" w:eastAsia="Times New Roman" w:hAnsi="Calibri"/>
          <w:noProof/>
          <w:sz w:val="22"/>
          <w:szCs w:val="22"/>
          <w:lang w:eastAsia="en-GB"/>
        </w:rPr>
        <w:tab/>
      </w:r>
      <w:r>
        <w:rPr>
          <w:noProof/>
          <w:lang w:eastAsia="ko-KR"/>
        </w:rPr>
        <w:t>3GPP</w:t>
      </w:r>
      <w:r>
        <w:rPr>
          <w:noProof/>
        </w:rPr>
        <w:tab/>
      </w:r>
      <w:r>
        <w:rPr>
          <w:noProof/>
        </w:rPr>
        <w:fldChar w:fldCharType="begin" w:fldLock="1"/>
      </w:r>
      <w:r>
        <w:rPr>
          <w:noProof/>
        </w:rPr>
        <w:instrText xml:space="preserve"> PAGEREF _Toc123912663 \h </w:instrText>
      </w:r>
      <w:r>
        <w:rPr>
          <w:noProof/>
        </w:rPr>
      </w:r>
      <w:r>
        <w:rPr>
          <w:noProof/>
        </w:rPr>
        <w:fldChar w:fldCharType="separate"/>
      </w:r>
      <w:r>
        <w:rPr>
          <w:noProof/>
        </w:rPr>
        <w:t>42</w:t>
      </w:r>
      <w:r>
        <w:rPr>
          <w:noProof/>
        </w:rPr>
        <w:fldChar w:fldCharType="end"/>
      </w:r>
    </w:p>
    <w:p w14:paraId="6C3B787D" w14:textId="56AB634F" w:rsidR="003E14AE" w:rsidRDefault="003E14AE">
      <w:pPr>
        <w:pStyle w:val="TOC3"/>
        <w:rPr>
          <w:rFonts w:ascii="Calibri" w:eastAsia="Times New Roman" w:hAnsi="Calibri"/>
          <w:noProof/>
          <w:sz w:val="22"/>
          <w:szCs w:val="22"/>
          <w:lang w:eastAsia="en-GB"/>
        </w:rPr>
      </w:pPr>
      <w:r>
        <w:rPr>
          <w:noProof/>
          <w:lang w:eastAsia="ko-KR"/>
        </w:rPr>
        <w:t>4.6.2</w:t>
      </w:r>
      <w:r>
        <w:rPr>
          <w:rFonts w:ascii="Calibri" w:eastAsia="Times New Roman" w:hAnsi="Calibri"/>
          <w:noProof/>
          <w:sz w:val="22"/>
          <w:szCs w:val="22"/>
          <w:lang w:eastAsia="en-GB"/>
        </w:rPr>
        <w:tab/>
      </w:r>
      <w:r>
        <w:rPr>
          <w:noProof/>
          <w:lang w:eastAsia="ko-KR"/>
        </w:rPr>
        <w:t>MPEG</w:t>
      </w:r>
      <w:r>
        <w:rPr>
          <w:noProof/>
        </w:rPr>
        <w:tab/>
      </w:r>
      <w:r>
        <w:rPr>
          <w:noProof/>
        </w:rPr>
        <w:fldChar w:fldCharType="begin" w:fldLock="1"/>
      </w:r>
      <w:r>
        <w:rPr>
          <w:noProof/>
        </w:rPr>
        <w:instrText xml:space="preserve"> PAGEREF _Toc123912664 \h </w:instrText>
      </w:r>
      <w:r>
        <w:rPr>
          <w:noProof/>
        </w:rPr>
      </w:r>
      <w:r>
        <w:rPr>
          <w:noProof/>
        </w:rPr>
        <w:fldChar w:fldCharType="separate"/>
      </w:r>
      <w:r>
        <w:rPr>
          <w:noProof/>
        </w:rPr>
        <w:t>43</w:t>
      </w:r>
      <w:r>
        <w:rPr>
          <w:noProof/>
        </w:rPr>
        <w:fldChar w:fldCharType="end"/>
      </w:r>
    </w:p>
    <w:p w14:paraId="408A356B" w14:textId="00FBAEF5" w:rsidR="003E14AE" w:rsidRDefault="003E14AE">
      <w:pPr>
        <w:pStyle w:val="TOC3"/>
        <w:rPr>
          <w:rFonts w:ascii="Calibri" w:eastAsia="Times New Roman" w:hAnsi="Calibri"/>
          <w:noProof/>
          <w:sz w:val="22"/>
          <w:szCs w:val="22"/>
          <w:lang w:eastAsia="en-GB"/>
        </w:rPr>
      </w:pPr>
      <w:r>
        <w:rPr>
          <w:noProof/>
        </w:rPr>
        <w:t>4.6.3</w:t>
      </w:r>
      <w:r>
        <w:rPr>
          <w:rFonts w:ascii="Calibri" w:eastAsia="Times New Roman" w:hAnsi="Calibri"/>
          <w:noProof/>
          <w:sz w:val="22"/>
          <w:szCs w:val="22"/>
          <w:lang w:eastAsia="en-GB"/>
        </w:rPr>
        <w:tab/>
      </w:r>
      <w:r>
        <w:rPr>
          <w:noProof/>
        </w:rPr>
        <w:t>ETSI Industry Specification Group</w:t>
      </w:r>
      <w:r>
        <w:rPr>
          <w:noProof/>
        </w:rPr>
        <w:tab/>
      </w:r>
      <w:r>
        <w:rPr>
          <w:noProof/>
        </w:rPr>
        <w:fldChar w:fldCharType="begin" w:fldLock="1"/>
      </w:r>
      <w:r>
        <w:rPr>
          <w:noProof/>
        </w:rPr>
        <w:instrText xml:space="preserve"> PAGEREF _Toc123912665 \h </w:instrText>
      </w:r>
      <w:r>
        <w:rPr>
          <w:noProof/>
        </w:rPr>
      </w:r>
      <w:r>
        <w:rPr>
          <w:noProof/>
        </w:rPr>
        <w:fldChar w:fldCharType="separate"/>
      </w:r>
      <w:r>
        <w:rPr>
          <w:noProof/>
        </w:rPr>
        <w:t>44</w:t>
      </w:r>
      <w:r>
        <w:rPr>
          <w:noProof/>
        </w:rPr>
        <w:fldChar w:fldCharType="end"/>
      </w:r>
    </w:p>
    <w:p w14:paraId="113013D4" w14:textId="4623462D" w:rsidR="003E14AE" w:rsidRDefault="003E14AE">
      <w:pPr>
        <w:pStyle w:val="TOC3"/>
        <w:rPr>
          <w:rFonts w:ascii="Calibri" w:eastAsia="Times New Roman" w:hAnsi="Calibri"/>
          <w:noProof/>
          <w:sz w:val="22"/>
          <w:szCs w:val="22"/>
          <w:lang w:eastAsia="en-GB"/>
        </w:rPr>
      </w:pPr>
      <w:r>
        <w:rPr>
          <w:noProof/>
          <w:lang w:eastAsia="ko-KR"/>
        </w:rPr>
        <w:t>4.6.4</w:t>
      </w:r>
      <w:r>
        <w:rPr>
          <w:rFonts w:ascii="Calibri" w:eastAsia="Times New Roman" w:hAnsi="Calibri"/>
          <w:noProof/>
          <w:sz w:val="22"/>
          <w:szCs w:val="22"/>
          <w:lang w:eastAsia="en-GB"/>
        </w:rPr>
        <w:tab/>
      </w:r>
      <w:r>
        <w:rPr>
          <w:noProof/>
          <w:lang w:eastAsia="ko-KR"/>
        </w:rPr>
        <w:t>Work related to AR Runtime</w:t>
      </w:r>
      <w:r>
        <w:rPr>
          <w:noProof/>
        </w:rPr>
        <w:tab/>
      </w:r>
      <w:r>
        <w:rPr>
          <w:noProof/>
        </w:rPr>
        <w:fldChar w:fldCharType="begin" w:fldLock="1"/>
      </w:r>
      <w:r>
        <w:rPr>
          <w:noProof/>
        </w:rPr>
        <w:instrText xml:space="preserve"> PAGEREF _Toc123912666 \h </w:instrText>
      </w:r>
      <w:r>
        <w:rPr>
          <w:noProof/>
        </w:rPr>
      </w:r>
      <w:r>
        <w:rPr>
          <w:noProof/>
        </w:rPr>
        <w:fldChar w:fldCharType="separate"/>
      </w:r>
      <w:r>
        <w:rPr>
          <w:noProof/>
        </w:rPr>
        <w:t>46</w:t>
      </w:r>
      <w:r>
        <w:rPr>
          <w:noProof/>
        </w:rPr>
        <w:fldChar w:fldCharType="end"/>
      </w:r>
    </w:p>
    <w:p w14:paraId="7C756A34" w14:textId="5BE3988C" w:rsidR="003E14AE" w:rsidRDefault="003E14AE">
      <w:pPr>
        <w:pStyle w:val="TOC4"/>
        <w:rPr>
          <w:rFonts w:ascii="Calibri" w:eastAsia="Times New Roman" w:hAnsi="Calibri"/>
          <w:noProof/>
          <w:sz w:val="22"/>
          <w:szCs w:val="22"/>
          <w:lang w:eastAsia="en-GB"/>
        </w:rPr>
      </w:pPr>
      <w:r>
        <w:rPr>
          <w:noProof/>
        </w:rPr>
        <w:t>4.6.4.1</w:t>
      </w:r>
      <w:r>
        <w:rPr>
          <w:rFonts w:ascii="Calibri" w:eastAsia="Times New Roman" w:hAnsi="Calibri"/>
          <w:noProof/>
          <w:sz w:val="22"/>
          <w:szCs w:val="22"/>
          <w:lang w:eastAsia="en-GB"/>
        </w:rPr>
        <w:tab/>
      </w:r>
      <w:r>
        <w:rPr>
          <w:noProof/>
        </w:rPr>
        <w:t>OpenXR</w:t>
      </w:r>
      <w:r>
        <w:rPr>
          <w:noProof/>
        </w:rPr>
        <w:tab/>
      </w:r>
      <w:r>
        <w:rPr>
          <w:noProof/>
        </w:rPr>
        <w:fldChar w:fldCharType="begin" w:fldLock="1"/>
      </w:r>
      <w:r>
        <w:rPr>
          <w:noProof/>
        </w:rPr>
        <w:instrText xml:space="preserve"> PAGEREF _Toc123912667 \h </w:instrText>
      </w:r>
      <w:r>
        <w:rPr>
          <w:noProof/>
        </w:rPr>
      </w:r>
      <w:r>
        <w:rPr>
          <w:noProof/>
        </w:rPr>
        <w:fldChar w:fldCharType="separate"/>
      </w:r>
      <w:r>
        <w:rPr>
          <w:noProof/>
        </w:rPr>
        <w:t>46</w:t>
      </w:r>
      <w:r>
        <w:rPr>
          <w:noProof/>
        </w:rPr>
        <w:fldChar w:fldCharType="end"/>
      </w:r>
    </w:p>
    <w:p w14:paraId="3F7843F4" w14:textId="612D4F4B" w:rsidR="003E14AE" w:rsidRDefault="003E14AE">
      <w:pPr>
        <w:pStyle w:val="TOC4"/>
        <w:rPr>
          <w:rFonts w:ascii="Calibri" w:eastAsia="Times New Roman" w:hAnsi="Calibri"/>
          <w:noProof/>
          <w:sz w:val="22"/>
          <w:szCs w:val="22"/>
          <w:lang w:eastAsia="en-GB"/>
        </w:rPr>
      </w:pPr>
      <w:r>
        <w:rPr>
          <w:noProof/>
        </w:rPr>
        <w:t>4.6.4.2</w:t>
      </w:r>
      <w:r>
        <w:rPr>
          <w:rFonts w:ascii="Calibri" w:eastAsia="Times New Roman" w:hAnsi="Calibri"/>
          <w:noProof/>
          <w:sz w:val="22"/>
          <w:szCs w:val="22"/>
          <w:lang w:eastAsia="en-GB"/>
        </w:rPr>
        <w:tab/>
      </w:r>
      <w:r>
        <w:rPr>
          <w:noProof/>
        </w:rPr>
        <w:t>WebXR</w:t>
      </w:r>
      <w:r>
        <w:rPr>
          <w:noProof/>
        </w:rPr>
        <w:tab/>
      </w:r>
      <w:r>
        <w:rPr>
          <w:noProof/>
        </w:rPr>
        <w:fldChar w:fldCharType="begin" w:fldLock="1"/>
      </w:r>
      <w:r>
        <w:rPr>
          <w:noProof/>
        </w:rPr>
        <w:instrText xml:space="preserve"> PAGEREF _Toc123912668 \h </w:instrText>
      </w:r>
      <w:r>
        <w:rPr>
          <w:noProof/>
        </w:rPr>
      </w:r>
      <w:r>
        <w:rPr>
          <w:noProof/>
        </w:rPr>
        <w:fldChar w:fldCharType="separate"/>
      </w:r>
      <w:r>
        <w:rPr>
          <w:noProof/>
        </w:rPr>
        <w:t>48</w:t>
      </w:r>
      <w:r>
        <w:rPr>
          <w:noProof/>
        </w:rPr>
        <w:fldChar w:fldCharType="end"/>
      </w:r>
    </w:p>
    <w:p w14:paraId="03D3B33F" w14:textId="2534877F" w:rsidR="003E14AE" w:rsidRDefault="003E14AE">
      <w:pPr>
        <w:pStyle w:val="TOC3"/>
        <w:rPr>
          <w:rFonts w:ascii="Calibri" w:eastAsia="Times New Roman" w:hAnsi="Calibri"/>
          <w:noProof/>
          <w:sz w:val="22"/>
          <w:szCs w:val="22"/>
          <w:lang w:eastAsia="en-GB"/>
        </w:rPr>
      </w:pPr>
      <w:r>
        <w:rPr>
          <w:noProof/>
        </w:rPr>
        <w:t>4.6.5</w:t>
      </w:r>
      <w:r>
        <w:rPr>
          <w:rFonts w:ascii="Calibri" w:eastAsia="Times New Roman" w:hAnsi="Calibri"/>
          <w:noProof/>
          <w:sz w:val="22"/>
          <w:szCs w:val="22"/>
          <w:lang w:eastAsia="en-GB"/>
        </w:rPr>
        <w:tab/>
      </w:r>
      <w:r>
        <w:rPr>
          <w:noProof/>
        </w:rPr>
        <w:t>MPEG Scene Description</w:t>
      </w:r>
      <w:r>
        <w:rPr>
          <w:noProof/>
        </w:rPr>
        <w:tab/>
      </w:r>
      <w:r>
        <w:rPr>
          <w:noProof/>
        </w:rPr>
        <w:fldChar w:fldCharType="begin" w:fldLock="1"/>
      </w:r>
      <w:r>
        <w:rPr>
          <w:noProof/>
        </w:rPr>
        <w:instrText xml:space="preserve"> PAGEREF _Toc123912669 \h </w:instrText>
      </w:r>
      <w:r>
        <w:rPr>
          <w:noProof/>
        </w:rPr>
      </w:r>
      <w:r>
        <w:rPr>
          <w:noProof/>
        </w:rPr>
        <w:fldChar w:fldCharType="separate"/>
      </w:r>
      <w:r>
        <w:rPr>
          <w:noProof/>
        </w:rPr>
        <w:t>49</w:t>
      </w:r>
      <w:r>
        <w:rPr>
          <w:noProof/>
        </w:rPr>
        <w:fldChar w:fldCharType="end"/>
      </w:r>
    </w:p>
    <w:p w14:paraId="6B9035ED" w14:textId="1CF080BE" w:rsidR="003E14AE" w:rsidRDefault="003E14AE">
      <w:pPr>
        <w:pStyle w:val="TOC3"/>
        <w:rPr>
          <w:rFonts w:ascii="Calibri" w:eastAsia="Times New Roman" w:hAnsi="Calibri"/>
          <w:noProof/>
          <w:sz w:val="22"/>
          <w:szCs w:val="22"/>
          <w:lang w:eastAsia="en-GB"/>
        </w:rPr>
      </w:pPr>
      <w:r>
        <w:rPr>
          <w:noProof/>
        </w:rPr>
        <w:t>4.6.6</w:t>
      </w:r>
      <w:r>
        <w:rPr>
          <w:rFonts w:ascii="Calibri" w:eastAsia="Times New Roman" w:hAnsi="Calibri"/>
          <w:noProof/>
          <w:sz w:val="22"/>
          <w:szCs w:val="22"/>
          <w:lang w:eastAsia="en-GB"/>
        </w:rPr>
        <w:tab/>
      </w:r>
      <w:r>
        <w:rPr>
          <w:noProof/>
          <w:lang w:eastAsia="ko-KR"/>
        </w:rPr>
        <w:t>MPEG-I Video Decoding Interface for Immersive Media</w:t>
      </w:r>
      <w:r>
        <w:rPr>
          <w:noProof/>
        </w:rPr>
        <w:tab/>
      </w:r>
      <w:r>
        <w:rPr>
          <w:noProof/>
        </w:rPr>
        <w:fldChar w:fldCharType="begin" w:fldLock="1"/>
      </w:r>
      <w:r>
        <w:rPr>
          <w:noProof/>
        </w:rPr>
        <w:instrText xml:space="preserve"> PAGEREF _Toc123912670 \h </w:instrText>
      </w:r>
      <w:r>
        <w:rPr>
          <w:noProof/>
        </w:rPr>
      </w:r>
      <w:r>
        <w:rPr>
          <w:noProof/>
        </w:rPr>
        <w:fldChar w:fldCharType="separate"/>
      </w:r>
      <w:r>
        <w:rPr>
          <w:noProof/>
        </w:rPr>
        <w:t>50</w:t>
      </w:r>
      <w:r>
        <w:rPr>
          <w:noProof/>
        </w:rPr>
        <w:fldChar w:fldCharType="end"/>
      </w:r>
    </w:p>
    <w:p w14:paraId="1671AE3A" w14:textId="54D4E04B" w:rsidR="003E14AE" w:rsidRDefault="003E14AE">
      <w:pPr>
        <w:pStyle w:val="TOC3"/>
        <w:rPr>
          <w:rFonts w:ascii="Calibri" w:eastAsia="Times New Roman" w:hAnsi="Calibri"/>
          <w:noProof/>
          <w:sz w:val="22"/>
          <w:szCs w:val="22"/>
          <w:lang w:eastAsia="en-GB"/>
        </w:rPr>
      </w:pPr>
      <w:r>
        <w:rPr>
          <w:noProof/>
        </w:rPr>
        <w:t>4.6.7</w:t>
      </w:r>
      <w:r>
        <w:rPr>
          <w:rFonts w:ascii="Calibri" w:eastAsia="Times New Roman" w:hAnsi="Calibri"/>
          <w:noProof/>
          <w:sz w:val="22"/>
          <w:szCs w:val="22"/>
          <w:lang w:eastAsia="en-GB"/>
        </w:rPr>
        <w:tab/>
      </w:r>
      <w:r>
        <w:rPr>
          <w:noProof/>
          <w:lang w:eastAsia="ko-KR"/>
        </w:rPr>
        <w:t>MPEG-I Carriage of Point Cloud Compression Data</w:t>
      </w:r>
      <w:r>
        <w:rPr>
          <w:noProof/>
        </w:rPr>
        <w:tab/>
      </w:r>
      <w:r>
        <w:rPr>
          <w:noProof/>
        </w:rPr>
        <w:fldChar w:fldCharType="begin" w:fldLock="1"/>
      </w:r>
      <w:r>
        <w:rPr>
          <w:noProof/>
        </w:rPr>
        <w:instrText xml:space="preserve"> PAGEREF _Toc123912671 \h </w:instrText>
      </w:r>
      <w:r>
        <w:rPr>
          <w:noProof/>
        </w:rPr>
      </w:r>
      <w:r>
        <w:rPr>
          <w:noProof/>
        </w:rPr>
        <w:fldChar w:fldCharType="separate"/>
      </w:r>
      <w:r>
        <w:rPr>
          <w:noProof/>
        </w:rPr>
        <w:t>50</w:t>
      </w:r>
      <w:r>
        <w:rPr>
          <w:noProof/>
        </w:rPr>
        <w:fldChar w:fldCharType="end"/>
      </w:r>
    </w:p>
    <w:p w14:paraId="2235948E" w14:textId="7FAAE4B6" w:rsidR="003E14AE" w:rsidRDefault="003E14AE">
      <w:pPr>
        <w:pStyle w:val="TOC3"/>
        <w:rPr>
          <w:rFonts w:ascii="Calibri" w:eastAsia="Times New Roman" w:hAnsi="Calibri"/>
          <w:noProof/>
          <w:sz w:val="22"/>
          <w:szCs w:val="22"/>
          <w:lang w:eastAsia="en-GB"/>
        </w:rPr>
      </w:pPr>
      <w:r>
        <w:rPr>
          <w:noProof/>
        </w:rPr>
        <w:t>4.6.8</w:t>
      </w:r>
      <w:r>
        <w:rPr>
          <w:rFonts w:ascii="Calibri" w:eastAsia="Times New Roman" w:hAnsi="Calibri"/>
          <w:noProof/>
          <w:sz w:val="22"/>
          <w:szCs w:val="22"/>
          <w:lang w:eastAsia="en-GB"/>
        </w:rPr>
        <w:tab/>
      </w:r>
      <w:r>
        <w:rPr>
          <w:noProof/>
          <w:lang w:eastAsia="ko-KR"/>
        </w:rPr>
        <w:t>Web Real-Time Communication (WebRTC)</w:t>
      </w:r>
      <w:r>
        <w:rPr>
          <w:noProof/>
        </w:rPr>
        <w:tab/>
      </w:r>
      <w:r>
        <w:rPr>
          <w:noProof/>
        </w:rPr>
        <w:fldChar w:fldCharType="begin" w:fldLock="1"/>
      </w:r>
      <w:r>
        <w:rPr>
          <w:noProof/>
        </w:rPr>
        <w:instrText xml:space="preserve"> PAGEREF _Toc123912672 \h </w:instrText>
      </w:r>
      <w:r>
        <w:rPr>
          <w:noProof/>
        </w:rPr>
      </w:r>
      <w:r>
        <w:rPr>
          <w:noProof/>
        </w:rPr>
        <w:fldChar w:fldCharType="separate"/>
      </w:r>
      <w:r>
        <w:rPr>
          <w:noProof/>
        </w:rPr>
        <w:t>51</w:t>
      </w:r>
      <w:r>
        <w:rPr>
          <w:noProof/>
        </w:rPr>
        <w:fldChar w:fldCharType="end"/>
      </w:r>
    </w:p>
    <w:p w14:paraId="7C90C8E0" w14:textId="4C5F25C8" w:rsidR="003E14AE" w:rsidRDefault="003E14AE">
      <w:pPr>
        <w:pStyle w:val="TOC4"/>
        <w:rPr>
          <w:rFonts w:ascii="Calibri" w:eastAsia="Times New Roman" w:hAnsi="Calibri"/>
          <w:noProof/>
          <w:sz w:val="22"/>
          <w:szCs w:val="22"/>
          <w:lang w:eastAsia="en-GB"/>
        </w:rPr>
      </w:pPr>
      <w:r>
        <w:rPr>
          <w:noProof/>
        </w:rPr>
        <w:t>4.6.8.1</w:t>
      </w:r>
      <w:r>
        <w:rPr>
          <w:rFonts w:ascii="Calibri" w:eastAsia="Times New Roman" w:hAnsi="Calibri"/>
          <w:noProof/>
          <w:sz w:val="22"/>
          <w:szCs w:val="22"/>
          <w:lang w:eastAsia="en-GB"/>
        </w:rPr>
        <w:tab/>
      </w:r>
      <w:r>
        <w:rPr>
          <w:noProof/>
        </w:rPr>
        <w:t>WebRTC as an OTT application</w:t>
      </w:r>
      <w:r>
        <w:rPr>
          <w:noProof/>
        </w:rPr>
        <w:tab/>
      </w:r>
      <w:r>
        <w:rPr>
          <w:noProof/>
        </w:rPr>
        <w:fldChar w:fldCharType="begin" w:fldLock="1"/>
      </w:r>
      <w:r>
        <w:rPr>
          <w:noProof/>
        </w:rPr>
        <w:instrText xml:space="preserve"> PAGEREF _Toc123912673 \h </w:instrText>
      </w:r>
      <w:r>
        <w:rPr>
          <w:noProof/>
        </w:rPr>
      </w:r>
      <w:r>
        <w:rPr>
          <w:noProof/>
        </w:rPr>
        <w:fldChar w:fldCharType="separate"/>
      </w:r>
      <w:r>
        <w:rPr>
          <w:noProof/>
        </w:rPr>
        <w:t>51</w:t>
      </w:r>
      <w:r>
        <w:rPr>
          <w:noProof/>
        </w:rPr>
        <w:fldChar w:fldCharType="end"/>
      </w:r>
    </w:p>
    <w:p w14:paraId="5977298B" w14:textId="4C30D100" w:rsidR="003E14AE" w:rsidRDefault="003E14AE">
      <w:pPr>
        <w:pStyle w:val="TOC4"/>
        <w:rPr>
          <w:rFonts w:ascii="Calibri" w:eastAsia="Times New Roman" w:hAnsi="Calibri"/>
          <w:noProof/>
          <w:sz w:val="22"/>
          <w:szCs w:val="22"/>
          <w:lang w:eastAsia="en-GB"/>
        </w:rPr>
      </w:pPr>
      <w:r>
        <w:rPr>
          <w:noProof/>
          <w:lang w:eastAsia="ko-KR"/>
        </w:rPr>
        <w:t>4.6.8.2</w:t>
      </w:r>
      <w:r>
        <w:rPr>
          <w:rFonts w:ascii="Calibri" w:eastAsia="Times New Roman" w:hAnsi="Calibri"/>
          <w:noProof/>
          <w:sz w:val="22"/>
          <w:szCs w:val="22"/>
          <w:lang w:eastAsia="en-GB"/>
        </w:rPr>
        <w:tab/>
      </w:r>
      <w:r>
        <w:rPr>
          <w:noProof/>
          <w:lang w:eastAsia="ko-KR"/>
        </w:rPr>
        <w:t>WebRTC framework for RTC Media Service Enablers</w:t>
      </w:r>
      <w:r>
        <w:rPr>
          <w:noProof/>
        </w:rPr>
        <w:tab/>
      </w:r>
      <w:r>
        <w:rPr>
          <w:noProof/>
        </w:rPr>
        <w:fldChar w:fldCharType="begin" w:fldLock="1"/>
      </w:r>
      <w:r>
        <w:rPr>
          <w:noProof/>
        </w:rPr>
        <w:instrText xml:space="preserve"> PAGEREF _Toc123912674 \h </w:instrText>
      </w:r>
      <w:r>
        <w:rPr>
          <w:noProof/>
        </w:rPr>
      </w:r>
      <w:r>
        <w:rPr>
          <w:noProof/>
        </w:rPr>
        <w:fldChar w:fldCharType="separate"/>
      </w:r>
      <w:r>
        <w:rPr>
          <w:noProof/>
        </w:rPr>
        <w:t>52</w:t>
      </w:r>
      <w:r>
        <w:rPr>
          <w:noProof/>
        </w:rPr>
        <w:fldChar w:fldCharType="end"/>
      </w:r>
    </w:p>
    <w:p w14:paraId="4B819030" w14:textId="37826C89" w:rsidR="003E14AE" w:rsidRDefault="003E14AE">
      <w:pPr>
        <w:pStyle w:val="TOC3"/>
        <w:rPr>
          <w:rFonts w:ascii="Calibri" w:eastAsia="Times New Roman" w:hAnsi="Calibri"/>
          <w:noProof/>
          <w:sz w:val="22"/>
          <w:szCs w:val="22"/>
          <w:lang w:eastAsia="en-GB"/>
        </w:rPr>
      </w:pPr>
      <w:r>
        <w:rPr>
          <w:noProof/>
        </w:rPr>
        <w:t>4.6.9</w:t>
      </w:r>
      <w:r>
        <w:rPr>
          <w:rFonts w:ascii="Calibri" w:eastAsia="Times New Roman" w:hAnsi="Calibri"/>
          <w:noProof/>
          <w:sz w:val="22"/>
          <w:szCs w:val="22"/>
          <w:lang w:eastAsia="en-GB"/>
        </w:rPr>
        <w:tab/>
      </w:r>
      <w:r>
        <w:rPr>
          <w:noProof/>
          <w:lang w:eastAsia="ko-KR"/>
        </w:rPr>
        <w:t>Joint workshop with Khronos and MPEG on "Streamed Media in Immersive Scene Descriptions"</w:t>
      </w:r>
      <w:r>
        <w:rPr>
          <w:noProof/>
        </w:rPr>
        <w:tab/>
      </w:r>
      <w:r>
        <w:rPr>
          <w:noProof/>
        </w:rPr>
        <w:fldChar w:fldCharType="begin" w:fldLock="1"/>
      </w:r>
      <w:r>
        <w:rPr>
          <w:noProof/>
        </w:rPr>
        <w:instrText xml:space="preserve"> PAGEREF _Toc123912675 \h </w:instrText>
      </w:r>
      <w:r>
        <w:rPr>
          <w:noProof/>
        </w:rPr>
      </w:r>
      <w:r>
        <w:rPr>
          <w:noProof/>
        </w:rPr>
        <w:fldChar w:fldCharType="separate"/>
      </w:r>
      <w:r>
        <w:rPr>
          <w:noProof/>
        </w:rPr>
        <w:t>52</w:t>
      </w:r>
      <w:r>
        <w:rPr>
          <w:noProof/>
        </w:rPr>
        <w:fldChar w:fldCharType="end"/>
      </w:r>
    </w:p>
    <w:p w14:paraId="44856159" w14:textId="2D06089D" w:rsidR="003E14AE" w:rsidRDefault="003E14AE">
      <w:pPr>
        <w:pStyle w:val="TOC1"/>
        <w:rPr>
          <w:rFonts w:ascii="Calibri" w:eastAsia="Times New Roman" w:hAnsi="Calibri"/>
          <w:noProof/>
          <w:szCs w:val="22"/>
          <w:lang w:eastAsia="en-GB"/>
        </w:rPr>
      </w:pPr>
      <w:r>
        <w:rPr>
          <w:noProof/>
        </w:rPr>
        <w:t>5</w:t>
      </w:r>
      <w:r>
        <w:rPr>
          <w:rFonts w:ascii="Calibri" w:eastAsia="Times New Roman" w:hAnsi="Calibri"/>
          <w:noProof/>
          <w:szCs w:val="22"/>
          <w:lang w:eastAsia="en-GB"/>
        </w:rPr>
        <w:tab/>
      </w:r>
      <w:r>
        <w:rPr>
          <w:noProof/>
        </w:rPr>
        <w:t>Core Use Cases</w:t>
      </w:r>
      <w:r>
        <w:rPr>
          <w:noProof/>
        </w:rPr>
        <w:tab/>
      </w:r>
      <w:r>
        <w:rPr>
          <w:noProof/>
        </w:rPr>
        <w:fldChar w:fldCharType="begin" w:fldLock="1"/>
      </w:r>
      <w:r>
        <w:rPr>
          <w:noProof/>
        </w:rPr>
        <w:instrText xml:space="preserve"> PAGEREF _Toc123912676 \h </w:instrText>
      </w:r>
      <w:r>
        <w:rPr>
          <w:noProof/>
        </w:rPr>
      </w:r>
      <w:r>
        <w:rPr>
          <w:noProof/>
        </w:rPr>
        <w:fldChar w:fldCharType="separate"/>
      </w:r>
      <w:r>
        <w:rPr>
          <w:noProof/>
        </w:rPr>
        <w:t>53</w:t>
      </w:r>
      <w:r>
        <w:rPr>
          <w:noProof/>
        </w:rPr>
        <w:fldChar w:fldCharType="end"/>
      </w:r>
    </w:p>
    <w:p w14:paraId="4BF459FD" w14:textId="2BFC10F5" w:rsidR="003E14AE" w:rsidRDefault="003E14AE">
      <w:pPr>
        <w:pStyle w:val="TOC1"/>
        <w:rPr>
          <w:rFonts w:ascii="Calibri" w:eastAsia="Times New Roman" w:hAnsi="Calibri"/>
          <w:noProof/>
          <w:szCs w:val="22"/>
          <w:lang w:eastAsia="en-GB"/>
        </w:rPr>
      </w:pPr>
      <w:r>
        <w:rPr>
          <w:noProof/>
        </w:rPr>
        <w:t>6</w:t>
      </w:r>
      <w:r>
        <w:rPr>
          <w:rFonts w:ascii="Calibri" w:eastAsia="Times New Roman" w:hAnsi="Calibri"/>
          <w:noProof/>
          <w:szCs w:val="22"/>
          <w:lang w:eastAsia="en-GB"/>
        </w:rPr>
        <w:tab/>
      </w:r>
      <w:r>
        <w:rPr>
          <w:noProof/>
        </w:rPr>
        <w:t>Mapping to 5G System Architecture</w:t>
      </w:r>
      <w:r>
        <w:rPr>
          <w:noProof/>
        </w:rPr>
        <w:tab/>
      </w:r>
      <w:r>
        <w:rPr>
          <w:noProof/>
        </w:rPr>
        <w:fldChar w:fldCharType="begin" w:fldLock="1"/>
      </w:r>
      <w:r>
        <w:rPr>
          <w:noProof/>
        </w:rPr>
        <w:instrText xml:space="preserve"> PAGEREF _Toc123912677 \h </w:instrText>
      </w:r>
      <w:r>
        <w:rPr>
          <w:noProof/>
        </w:rPr>
      </w:r>
      <w:r>
        <w:rPr>
          <w:noProof/>
        </w:rPr>
        <w:fldChar w:fldCharType="separate"/>
      </w:r>
      <w:r>
        <w:rPr>
          <w:noProof/>
        </w:rPr>
        <w:t>54</w:t>
      </w:r>
      <w:r>
        <w:rPr>
          <w:noProof/>
        </w:rPr>
        <w:fldChar w:fldCharType="end"/>
      </w:r>
    </w:p>
    <w:p w14:paraId="782D23C3" w14:textId="5EB0C66C" w:rsidR="003E14AE" w:rsidRDefault="003E14AE">
      <w:pPr>
        <w:pStyle w:val="TOC2"/>
        <w:rPr>
          <w:rFonts w:ascii="Calibri" w:eastAsia="Times New Roman" w:hAnsi="Calibri"/>
          <w:noProof/>
          <w:sz w:val="22"/>
          <w:szCs w:val="22"/>
          <w:lang w:eastAsia="en-GB"/>
        </w:rPr>
      </w:pPr>
      <w:r>
        <w:rPr>
          <w:noProof/>
          <w:lang w:eastAsia="ko-KR"/>
        </w:rPr>
        <w:t>6.1</w:t>
      </w:r>
      <w:r>
        <w:rPr>
          <w:rFonts w:ascii="Calibri" w:eastAsia="Times New Roman" w:hAnsi="Calibri"/>
          <w:noProof/>
          <w:sz w:val="22"/>
          <w:szCs w:val="22"/>
          <w:lang w:eastAsia="en-GB"/>
        </w:rPr>
        <w:tab/>
      </w:r>
      <w:r>
        <w:rPr>
          <w:noProof/>
          <w:lang w:eastAsia="ko-KR"/>
        </w:rPr>
        <w:t>General</w:t>
      </w:r>
      <w:r>
        <w:rPr>
          <w:noProof/>
        </w:rPr>
        <w:tab/>
      </w:r>
      <w:r>
        <w:rPr>
          <w:noProof/>
        </w:rPr>
        <w:fldChar w:fldCharType="begin" w:fldLock="1"/>
      </w:r>
      <w:r>
        <w:rPr>
          <w:noProof/>
        </w:rPr>
        <w:instrText xml:space="preserve"> PAGEREF _Toc123912678 \h </w:instrText>
      </w:r>
      <w:r>
        <w:rPr>
          <w:noProof/>
        </w:rPr>
      </w:r>
      <w:r>
        <w:rPr>
          <w:noProof/>
        </w:rPr>
        <w:fldChar w:fldCharType="separate"/>
      </w:r>
      <w:r>
        <w:rPr>
          <w:noProof/>
        </w:rPr>
        <w:t>54</w:t>
      </w:r>
      <w:r>
        <w:rPr>
          <w:noProof/>
        </w:rPr>
        <w:fldChar w:fldCharType="end"/>
      </w:r>
    </w:p>
    <w:p w14:paraId="76C1DC68" w14:textId="28459798" w:rsidR="003E14AE" w:rsidRDefault="003E14AE">
      <w:pPr>
        <w:pStyle w:val="TOC2"/>
        <w:rPr>
          <w:rFonts w:ascii="Calibri" w:eastAsia="Times New Roman" w:hAnsi="Calibri"/>
          <w:noProof/>
          <w:sz w:val="22"/>
          <w:szCs w:val="22"/>
          <w:lang w:eastAsia="en-GB"/>
        </w:rPr>
      </w:pPr>
      <w:r w:rsidRPr="0094610E">
        <w:rPr>
          <w:noProof/>
          <w:lang w:val="en-US" w:eastAsia="ko-KR"/>
        </w:rPr>
        <w:t>6.2</w:t>
      </w:r>
      <w:r>
        <w:rPr>
          <w:rFonts w:ascii="Calibri" w:eastAsia="Times New Roman" w:hAnsi="Calibri"/>
          <w:noProof/>
          <w:sz w:val="22"/>
          <w:szCs w:val="22"/>
          <w:lang w:eastAsia="en-GB"/>
        </w:rPr>
        <w:tab/>
      </w:r>
      <w:r w:rsidRPr="0094610E">
        <w:rPr>
          <w:noProof/>
          <w:lang w:val="en-US" w:eastAsia="ko-KR"/>
        </w:rPr>
        <w:t>Immersive media downlink streaming</w:t>
      </w:r>
      <w:r>
        <w:rPr>
          <w:noProof/>
        </w:rPr>
        <w:tab/>
      </w:r>
      <w:r>
        <w:rPr>
          <w:noProof/>
        </w:rPr>
        <w:fldChar w:fldCharType="begin" w:fldLock="1"/>
      </w:r>
      <w:r>
        <w:rPr>
          <w:noProof/>
        </w:rPr>
        <w:instrText xml:space="preserve"> PAGEREF _Toc123912679 \h </w:instrText>
      </w:r>
      <w:r>
        <w:rPr>
          <w:noProof/>
        </w:rPr>
      </w:r>
      <w:r>
        <w:rPr>
          <w:noProof/>
        </w:rPr>
        <w:fldChar w:fldCharType="separate"/>
      </w:r>
      <w:r>
        <w:rPr>
          <w:noProof/>
        </w:rPr>
        <w:t>55</w:t>
      </w:r>
      <w:r>
        <w:rPr>
          <w:noProof/>
        </w:rPr>
        <w:fldChar w:fldCharType="end"/>
      </w:r>
    </w:p>
    <w:p w14:paraId="063189A1" w14:textId="3BEA3F94" w:rsidR="003E14AE" w:rsidRDefault="003E14AE">
      <w:pPr>
        <w:pStyle w:val="TOC3"/>
        <w:rPr>
          <w:rFonts w:ascii="Calibri" w:eastAsia="Times New Roman" w:hAnsi="Calibri"/>
          <w:noProof/>
          <w:sz w:val="22"/>
          <w:szCs w:val="22"/>
          <w:lang w:eastAsia="en-GB"/>
        </w:rPr>
      </w:pPr>
      <w:r>
        <w:rPr>
          <w:noProof/>
        </w:rPr>
        <w:t>6.2.1</w:t>
      </w:r>
      <w:r>
        <w:rPr>
          <w:rFonts w:ascii="Calibri" w:eastAsia="Times New Roman" w:hAnsi="Calibri"/>
          <w:noProof/>
          <w:sz w:val="22"/>
          <w:szCs w:val="22"/>
          <w:lang w:eastAsia="en-GB"/>
        </w:rPr>
        <w:tab/>
      </w:r>
      <w:r>
        <w:rPr>
          <w:noProof/>
        </w:rPr>
        <w:t>Introduction</w:t>
      </w:r>
      <w:r>
        <w:rPr>
          <w:noProof/>
        </w:rPr>
        <w:tab/>
      </w:r>
      <w:r>
        <w:rPr>
          <w:noProof/>
        </w:rPr>
        <w:fldChar w:fldCharType="begin" w:fldLock="1"/>
      </w:r>
      <w:r>
        <w:rPr>
          <w:noProof/>
        </w:rPr>
        <w:instrText xml:space="preserve"> PAGEREF _Toc123912680 \h </w:instrText>
      </w:r>
      <w:r>
        <w:rPr>
          <w:noProof/>
        </w:rPr>
      </w:r>
      <w:r>
        <w:rPr>
          <w:noProof/>
        </w:rPr>
        <w:fldChar w:fldCharType="separate"/>
      </w:r>
      <w:r>
        <w:rPr>
          <w:noProof/>
        </w:rPr>
        <w:t>55</w:t>
      </w:r>
      <w:r>
        <w:rPr>
          <w:noProof/>
        </w:rPr>
        <w:fldChar w:fldCharType="end"/>
      </w:r>
    </w:p>
    <w:p w14:paraId="3579A51A" w14:textId="46A88236" w:rsidR="003E14AE" w:rsidRDefault="003E14AE">
      <w:pPr>
        <w:pStyle w:val="TOC3"/>
        <w:rPr>
          <w:rFonts w:ascii="Calibri" w:eastAsia="Times New Roman" w:hAnsi="Calibri"/>
          <w:noProof/>
          <w:sz w:val="22"/>
          <w:szCs w:val="22"/>
          <w:lang w:eastAsia="en-GB"/>
        </w:rPr>
      </w:pPr>
      <w:r>
        <w:rPr>
          <w:noProof/>
        </w:rPr>
        <w:t>6.2.2</w:t>
      </w:r>
      <w:r>
        <w:rPr>
          <w:rFonts w:ascii="Calibri" w:eastAsia="Times New Roman" w:hAnsi="Calibri"/>
          <w:noProof/>
          <w:sz w:val="22"/>
          <w:szCs w:val="22"/>
          <w:lang w:eastAsia="en-GB"/>
        </w:rPr>
        <w:tab/>
      </w:r>
      <w:r>
        <w:rPr>
          <w:noProof/>
        </w:rPr>
        <w:t>Relevant use cases</w:t>
      </w:r>
      <w:r>
        <w:rPr>
          <w:noProof/>
        </w:rPr>
        <w:tab/>
      </w:r>
      <w:r>
        <w:rPr>
          <w:noProof/>
        </w:rPr>
        <w:fldChar w:fldCharType="begin" w:fldLock="1"/>
      </w:r>
      <w:r>
        <w:rPr>
          <w:noProof/>
        </w:rPr>
        <w:instrText xml:space="preserve"> PAGEREF _Toc123912681 \h </w:instrText>
      </w:r>
      <w:r>
        <w:rPr>
          <w:noProof/>
        </w:rPr>
      </w:r>
      <w:r>
        <w:rPr>
          <w:noProof/>
        </w:rPr>
        <w:fldChar w:fldCharType="separate"/>
      </w:r>
      <w:r>
        <w:rPr>
          <w:noProof/>
        </w:rPr>
        <w:t>56</w:t>
      </w:r>
      <w:r>
        <w:rPr>
          <w:noProof/>
        </w:rPr>
        <w:fldChar w:fldCharType="end"/>
      </w:r>
    </w:p>
    <w:p w14:paraId="16BFB874" w14:textId="4D3B54E4" w:rsidR="003E14AE" w:rsidRDefault="003E14AE">
      <w:pPr>
        <w:pStyle w:val="TOC3"/>
        <w:rPr>
          <w:rFonts w:ascii="Calibri" w:eastAsia="Times New Roman" w:hAnsi="Calibri"/>
          <w:noProof/>
          <w:sz w:val="22"/>
          <w:szCs w:val="22"/>
          <w:lang w:eastAsia="en-GB"/>
        </w:rPr>
      </w:pPr>
      <w:r>
        <w:rPr>
          <w:noProof/>
        </w:rPr>
        <w:t>6.2.3</w:t>
      </w:r>
      <w:r>
        <w:rPr>
          <w:rFonts w:ascii="Calibri" w:eastAsia="Times New Roman" w:hAnsi="Calibri"/>
          <w:noProof/>
          <w:sz w:val="22"/>
          <w:szCs w:val="22"/>
          <w:lang w:eastAsia="en-GB"/>
        </w:rPr>
        <w:tab/>
      </w:r>
      <w:r>
        <w:rPr>
          <w:noProof/>
        </w:rPr>
        <w:t>Architectures</w:t>
      </w:r>
      <w:r>
        <w:rPr>
          <w:noProof/>
        </w:rPr>
        <w:tab/>
      </w:r>
      <w:r>
        <w:rPr>
          <w:noProof/>
        </w:rPr>
        <w:fldChar w:fldCharType="begin" w:fldLock="1"/>
      </w:r>
      <w:r>
        <w:rPr>
          <w:noProof/>
        </w:rPr>
        <w:instrText xml:space="preserve"> PAGEREF _Toc123912682 \h </w:instrText>
      </w:r>
      <w:r>
        <w:rPr>
          <w:noProof/>
        </w:rPr>
      </w:r>
      <w:r>
        <w:rPr>
          <w:noProof/>
        </w:rPr>
        <w:fldChar w:fldCharType="separate"/>
      </w:r>
      <w:r>
        <w:rPr>
          <w:noProof/>
        </w:rPr>
        <w:t>56</w:t>
      </w:r>
      <w:r>
        <w:rPr>
          <w:noProof/>
        </w:rPr>
        <w:fldChar w:fldCharType="end"/>
      </w:r>
    </w:p>
    <w:p w14:paraId="54140418" w14:textId="2CC497EB" w:rsidR="003E14AE" w:rsidRDefault="003E14AE">
      <w:pPr>
        <w:pStyle w:val="TOC4"/>
        <w:rPr>
          <w:rFonts w:ascii="Calibri" w:eastAsia="Times New Roman" w:hAnsi="Calibri"/>
          <w:noProof/>
          <w:sz w:val="22"/>
          <w:szCs w:val="22"/>
          <w:lang w:eastAsia="en-GB"/>
        </w:rPr>
      </w:pPr>
      <w:r>
        <w:rPr>
          <w:noProof/>
          <w:lang w:eastAsia="ko-KR"/>
        </w:rPr>
        <w:t>6.2.3.1</w:t>
      </w:r>
      <w:r>
        <w:rPr>
          <w:rFonts w:ascii="Calibri" w:eastAsia="Times New Roman" w:hAnsi="Calibri"/>
          <w:noProof/>
          <w:sz w:val="22"/>
          <w:szCs w:val="22"/>
          <w:lang w:eastAsia="en-GB"/>
        </w:rPr>
        <w:tab/>
      </w:r>
      <w:r>
        <w:rPr>
          <w:noProof/>
          <w:lang w:eastAsia="ko-KR"/>
        </w:rPr>
        <w:t>STAR-based</w:t>
      </w:r>
      <w:r>
        <w:rPr>
          <w:noProof/>
        </w:rPr>
        <w:tab/>
      </w:r>
      <w:r>
        <w:rPr>
          <w:noProof/>
        </w:rPr>
        <w:fldChar w:fldCharType="begin" w:fldLock="1"/>
      </w:r>
      <w:r>
        <w:rPr>
          <w:noProof/>
        </w:rPr>
        <w:instrText xml:space="preserve"> PAGEREF _Toc123912683 \h </w:instrText>
      </w:r>
      <w:r>
        <w:rPr>
          <w:noProof/>
        </w:rPr>
      </w:r>
      <w:r>
        <w:rPr>
          <w:noProof/>
        </w:rPr>
        <w:fldChar w:fldCharType="separate"/>
      </w:r>
      <w:r>
        <w:rPr>
          <w:noProof/>
        </w:rPr>
        <w:t>56</w:t>
      </w:r>
      <w:r>
        <w:rPr>
          <w:noProof/>
        </w:rPr>
        <w:fldChar w:fldCharType="end"/>
      </w:r>
    </w:p>
    <w:p w14:paraId="1EEDF146" w14:textId="134A9801" w:rsidR="003E14AE" w:rsidRDefault="003E14AE">
      <w:pPr>
        <w:pStyle w:val="TOC4"/>
        <w:rPr>
          <w:rFonts w:ascii="Calibri" w:eastAsia="Times New Roman" w:hAnsi="Calibri"/>
          <w:noProof/>
          <w:sz w:val="22"/>
          <w:szCs w:val="22"/>
          <w:lang w:eastAsia="en-GB"/>
        </w:rPr>
      </w:pPr>
      <w:r>
        <w:rPr>
          <w:noProof/>
          <w:lang w:eastAsia="ko-KR"/>
        </w:rPr>
        <w:t>6.2.3.2</w:t>
      </w:r>
      <w:r>
        <w:rPr>
          <w:rFonts w:ascii="Calibri" w:eastAsia="Times New Roman" w:hAnsi="Calibri"/>
          <w:noProof/>
          <w:sz w:val="22"/>
          <w:szCs w:val="22"/>
          <w:lang w:eastAsia="en-GB"/>
        </w:rPr>
        <w:tab/>
      </w:r>
      <w:r>
        <w:rPr>
          <w:noProof/>
          <w:lang w:eastAsia="ko-KR"/>
        </w:rPr>
        <w:t>EDGAR-based</w:t>
      </w:r>
      <w:r>
        <w:rPr>
          <w:noProof/>
        </w:rPr>
        <w:tab/>
      </w:r>
      <w:r>
        <w:rPr>
          <w:noProof/>
        </w:rPr>
        <w:fldChar w:fldCharType="begin" w:fldLock="1"/>
      </w:r>
      <w:r>
        <w:rPr>
          <w:noProof/>
        </w:rPr>
        <w:instrText xml:space="preserve"> PAGEREF _Toc123912684 \h </w:instrText>
      </w:r>
      <w:r>
        <w:rPr>
          <w:noProof/>
        </w:rPr>
      </w:r>
      <w:r>
        <w:rPr>
          <w:noProof/>
        </w:rPr>
        <w:fldChar w:fldCharType="separate"/>
      </w:r>
      <w:r>
        <w:rPr>
          <w:noProof/>
        </w:rPr>
        <w:t>56</w:t>
      </w:r>
      <w:r>
        <w:rPr>
          <w:noProof/>
        </w:rPr>
        <w:fldChar w:fldCharType="end"/>
      </w:r>
    </w:p>
    <w:p w14:paraId="294DDB21" w14:textId="05F84E51" w:rsidR="003E14AE" w:rsidRDefault="003E14AE">
      <w:pPr>
        <w:pStyle w:val="TOC3"/>
        <w:rPr>
          <w:rFonts w:ascii="Calibri" w:eastAsia="Times New Roman" w:hAnsi="Calibri"/>
          <w:noProof/>
          <w:sz w:val="22"/>
          <w:szCs w:val="22"/>
          <w:lang w:eastAsia="en-GB"/>
        </w:rPr>
      </w:pPr>
      <w:r>
        <w:rPr>
          <w:noProof/>
        </w:rPr>
        <w:t>6.2.4</w:t>
      </w:r>
      <w:r>
        <w:rPr>
          <w:rFonts w:ascii="Calibri" w:eastAsia="Times New Roman" w:hAnsi="Calibri"/>
          <w:noProof/>
          <w:sz w:val="22"/>
          <w:szCs w:val="22"/>
          <w:lang w:eastAsia="en-GB"/>
        </w:rPr>
        <w:tab/>
      </w:r>
      <w:r>
        <w:rPr>
          <w:noProof/>
        </w:rPr>
        <w:t>Procedures and call flows</w:t>
      </w:r>
      <w:r>
        <w:rPr>
          <w:noProof/>
        </w:rPr>
        <w:tab/>
      </w:r>
      <w:r>
        <w:rPr>
          <w:noProof/>
        </w:rPr>
        <w:fldChar w:fldCharType="begin" w:fldLock="1"/>
      </w:r>
      <w:r>
        <w:rPr>
          <w:noProof/>
        </w:rPr>
        <w:instrText xml:space="preserve"> PAGEREF _Toc123912685 \h </w:instrText>
      </w:r>
      <w:r>
        <w:rPr>
          <w:noProof/>
        </w:rPr>
      </w:r>
      <w:r>
        <w:rPr>
          <w:noProof/>
        </w:rPr>
        <w:fldChar w:fldCharType="separate"/>
      </w:r>
      <w:r>
        <w:rPr>
          <w:noProof/>
        </w:rPr>
        <w:t>57</w:t>
      </w:r>
      <w:r>
        <w:rPr>
          <w:noProof/>
        </w:rPr>
        <w:fldChar w:fldCharType="end"/>
      </w:r>
    </w:p>
    <w:p w14:paraId="2ADC4C85" w14:textId="4CF7F535" w:rsidR="003E14AE" w:rsidRDefault="003E14AE">
      <w:pPr>
        <w:pStyle w:val="TOC4"/>
        <w:rPr>
          <w:rFonts w:ascii="Calibri" w:eastAsia="Times New Roman" w:hAnsi="Calibri"/>
          <w:noProof/>
          <w:sz w:val="22"/>
          <w:szCs w:val="22"/>
          <w:lang w:eastAsia="en-GB"/>
        </w:rPr>
      </w:pPr>
      <w:r>
        <w:rPr>
          <w:noProof/>
          <w:lang w:eastAsia="ko-KR"/>
        </w:rPr>
        <w:t>6.2.4.1</w:t>
      </w:r>
      <w:r>
        <w:rPr>
          <w:rFonts w:ascii="Calibri" w:eastAsia="Times New Roman" w:hAnsi="Calibri"/>
          <w:noProof/>
          <w:sz w:val="22"/>
          <w:szCs w:val="22"/>
          <w:lang w:eastAsia="en-GB"/>
        </w:rPr>
        <w:tab/>
      </w:r>
      <w:r>
        <w:rPr>
          <w:noProof/>
          <w:lang w:eastAsia="ko-KR"/>
        </w:rPr>
        <w:t>STAR-based media streaming</w:t>
      </w:r>
      <w:r>
        <w:rPr>
          <w:noProof/>
        </w:rPr>
        <w:tab/>
      </w:r>
      <w:r>
        <w:rPr>
          <w:noProof/>
        </w:rPr>
        <w:fldChar w:fldCharType="begin" w:fldLock="1"/>
      </w:r>
      <w:r>
        <w:rPr>
          <w:noProof/>
        </w:rPr>
        <w:instrText xml:space="preserve"> PAGEREF _Toc123912686 \h </w:instrText>
      </w:r>
      <w:r>
        <w:rPr>
          <w:noProof/>
        </w:rPr>
      </w:r>
      <w:r>
        <w:rPr>
          <w:noProof/>
        </w:rPr>
        <w:fldChar w:fldCharType="separate"/>
      </w:r>
      <w:r>
        <w:rPr>
          <w:noProof/>
        </w:rPr>
        <w:t>57</w:t>
      </w:r>
      <w:r>
        <w:rPr>
          <w:noProof/>
        </w:rPr>
        <w:fldChar w:fldCharType="end"/>
      </w:r>
    </w:p>
    <w:p w14:paraId="60704163" w14:textId="797C0284" w:rsidR="003E14AE" w:rsidRDefault="003E14AE">
      <w:pPr>
        <w:pStyle w:val="TOC4"/>
        <w:rPr>
          <w:rFonts w:ascii="Calibri" w:eastAsia="Times New Roman" w:hAnsi="Calibri"/>
          <w:noProof/>
          <w:sz w:val="22"/>
          <w:szCs w:val="22"/>
          <w:lang w:eastAsia="en-GB"/>
        </w:rPr>
      </w:pPr>
      <w:r>
        <w:rPr>
          <w:noProof/>
          <w:lang w:eastAsia="ko-KR"/>
        </w:rPr>
        <w:t>6.2.4.2</w:t>
      </w:r>
      <w:r>
        <w:rPr>
          <w:rFonts w:ascii="Calibri" w:eastAsia="Times New Roman" w:hAnsi="Calibri"/>
          <w:noProof/>
          <w:sz w:val="22"/>
          <w:szCs w:val="22"/>
          <w:lang w:eastAsia="en-GB"/>
        </w:rPr>
        <w:tab/>
      </w:r>
      <w:r>
        <w:rPr>
          <w:noProof/>
          <w:lang w:eastAsia="ko-KR"/>
        </w:rPr>
        <w:t>EDGAR-based media streaming</w:t>
      </w:r>
      <w:r>
        <w:rPr>
          <w:noProof/>
        </w:rPr>
        <w:tab/>
      </w:r>
      <w:r>
        <w:rPr>
          <w:noProof/>
        </w:rPr>
        <w:fldChar w:fldCharType="begin" w:fldLock="1"/>
      </w:r>
      <w:r>
        <w:rPr>
          <w:noProof/>
        </w:rPr>
        <w:instrText xml:space="preserve"> PAGEREF _Toc123912687 \h </w:instrText>
      </w:r>
      <w:r>
        <w:rPr>
          <w:noProof/>
        </w:rPr>
      </w:r>
      <w:r>
        <w:rPr>
          <w:noProof/>
        </w:rPr>
        <w:fldChar w:fldCharType="separate"/>
      </w:r>
      <w:r>
        <w:rPr>
          <w:noProof/>
        </w:rPr>
        <w:t>60</w:t>
      </w:r>
      <w:r>
        <w:rPr>
          <w:noProof/>
        </w:rPr>
        <w:fldChar w:fldCharType="end"/>
      </w:r>
    </w:p>
    <w:p w14:paraId="4D896036" w14:textId="6AE1BB16" w:rsidR="003E14AE" w:rsidRDefault="003E14AE">
      <w:pPr>
        <w:pStyle w:val="TOC3"/>
        <w:rPr>
          <w:rFonts w:ascii="Calibri" w:eastAsia="Times New Roman" w:hAnsi="Calibri"/>
          <w:noProof/>
          <w:sz w:val="22"/>
          <w:szCs w:val="22"/>
          <w:lang w:eastAsia="en-GB"/>
        </w:rPr>
      </w:pPr>
      <w:r>
        <w:rPr>
          <w:noProof/>
        </w:rPr>
        <w:t>6.2.5</w:t>
      </w:r>
      <w:r>
        <w:rPr>
          <w:rFonts w:ascii="Calibri" w:eastAsia="Times New Roman" w:hAnsi="Calibri"/>
          <w:noProof/>
          <w:sz w:val="22"/>
          <w:szCs w:val="22"/>
          <w:lang w:eastAsia="en-GB"/>
        </w:rPr>
        <w:tab/>
      </w:r>
      <w:r>
        <w:rPr>
          <w:noProof/>
        </w:rPr>
        <w:t>Content formats and codecs</w:t>
      </w:r>
      <w:r>
        <w:rPr>
          <w:noProof/>
        </w:rPr>
        <w:tab/>
      </w:r>
      <w:r>
        <w:rPr>
          <w:noProof/>
        </w:rPr>
        <w:fldChar w:fldCharType="begin" w:fldLock="1"/>
      </w:r>
      <w:r>
        <w:rPr>
          <w:noProof/>
        </w:rPr>
        <w:instrText xml:space="preserve"> PAGEREF _Toc123912688 \h </w:instrText>
      </w:r>
      <w:r>
        <w:rPr>
          <w:noProof/>
        </w:rPr>
      </w:r>
      <w:r>
        <w:rPr>
          <w:noProof/>
        </w:rPr>
        <w:fldChar w:fldCharType="separate"/>
      </w:r>
      <w:r>
        <w:rPr>
          <w:noProof/>
        </w:rPr>
        <w:t>61</w:t>
      </w:r>
      <w:r>
        <w:rPr>
          <w:noProof/>
        </w:rPr>
        <w:fldChar w:fldCharType="end"/>
      </w:r>
    </w:p>
    <w:p w14:paraId="2A3CCB04" w14:textId="5B71DCBB" w:rsidR="003E14AE" w:rsidRDefault="003E14AE">
      <w:pPr>
        <w:pStyle w:val="TOC3"/>
        <w:rPr>
          <w:rFonts w:ascii="Calibri" w:eastAsia="Times New Roman" w:hAnsi="Calibri"/>
          <w:noProof/>
          <w:sz w:val="22"/>
          <w:szCs w:val="22"/>
          <w:lang w:eastAsia="en-GB"/>
        </w:rPr>
      </w:pPr>
      <w:r>
        <w:rPr>
          <w:noProof/>
          <w:lang w:eastAsia="ko-KR"/>
        </w:rPr>
        <w:t>6.2.6</w:t>
      </w:r>
      <w:r>
        <w:rPr>
          <w:rFonts w:ascii="Calibri" w:eastAsia="Times New Roman" w:hAnsi="Calibri"/>
          <w:noProof/>
          <w:sz w:val="22"/>
          <w:szCs w:val="22"/>
          <w:lang w:eastAsia="en-GB"/>
        </w:rPr>
        <w:tab/>
      </w:r>
      <w:r>
        <w:rPr>
          <w:noProof/>
          <w:lang w:eastAsia="ko-KR"/>
        </w:rPr>
        <w:t>KPIs and QoS</w:t>
      </w:r>
      <w:r>
        <w:rPr>
          <w:noProof/>
        </w:rPr>
        <w:tab/>
      </w:r>
      <w:r>
        <w:rPr>
          <w:noProof/>
        </w:rPr>
        <w:fldChar w:fldCharType="begin" w:fldLock="1"/>
      </w:r>
      <w:r>
        <w:rPr>
          <w:noProof/>
        </w:rPr>
        <w:instrText xml:space="preserve"> PAGEREF _Toc123912689 \h </w:instrText>
      </w:r>
      <w:r>
        <w:rPr>
          <w:noProof/>
        </w:rPr>
      </w:r>
      <w:r>
        <w:rPr>
          <w:noProof/>
        </w:rPr>
        <w:fldChar w:fldCharType="separate"/>
      </w:r>
      <w:r>
        <w:rPr>
          <w:noProof/>
        </w:rPr>
        <w:t>62</w:t>
      </w:r>
      <w:r>
        <w:rPr>
          <w:noProof/>
        </w:rPr>
        <w:fldChar w:fldCharType="end"/>
      </w:r>
    </w:p>
    <w:p w14:paraId="7945124B" w14:textId="0A9BC04F" w:rsidR="003E14AE" w:rsidRDefault="003E14AE">
      <w:pPr>
        <w:pStyle w:val="TOC3"/>
        <w:rPr>
          <w:rFonts w:ascii="Calibri" w:eastAsia="Times New Roman" w:hAnsi="Calibri"/>
          <w:noProof/>
          <w:sz w:val="22"/>
          <w:szCs w:val="22"/>
          <w:lang w:eastAsia="en-GB"/>
        </w:rPr>
      </w:pPr>
      <w:r>
        <w:rPr>
          <w:noProof/>
        </w:rPr>
        <w:t>6.2.7</w:t>
      </w:r>
      <w:r>
        <w:rPr>
          <w:rFonts w:ascii="Calibri" w:eastAsia="Times New Roman" w:hAnsi="Calibri"/>
          <w:noProof/>
          <w:sz w:val="22"/>
          <w:szCs w:val="22"/>
          <w:lang w:eastAsia="en-GB"/>
        </w:rPr>
        <w:tab/>
      </w:r>
      <w:r w:rsidRPr="0094610E">
        <w:rPr>
          <w:noProof/>
          <w:lang w:val="en-US"/>
        </w:rPr>
        <w:t>Standardization areas</w:t>
      </w:r>
      <w:r>
        <w:rPr>
          <w:noProof/>
        </w:rPr>
        <w:tab/>
      </w:r>
      <w:r>
        <w:rPr>
          <w:noProof/>
        </w:rPr>
        <w:fldChar w:fldCharType="begin" w:fldLock="1"/>
      </w:r>
      <w:r>
        <w:rPr>
          <w:noProof/>
        </w:rPr>
        <w:instrText xml:space="preserve"> PAGEREF _Toc123912690 \h </w:instrText>
      </w:r>
      <w:r>
        <w:rPr>
          <w:noProof/>
        </w:rPr>
      </w:r>
      <w:r>
        <w:rPr>
          <w:noProof/>
        </w:rPr>
        <w:fldChar w:fldCharType="separate"/>
      </w:r>
      <w:r>
        <w:rPr>
          <w:noProof/>
        </w:rPr>
        <w:t>62</w:t>
      </w:r>
      <w:r>
        <w:rPr>
          <w:noProof/>
        </w:rPr>
        <w:fldChar w:fldCharType="end"/>
      </w:r>
    </w:p>
    <w:p w14:paraId="69DBD023" w14:textId="245B0902" w:rsidR="003E14AE" w:rsidRDefault="003E14AE">
      <w:pPr>
        <w:pStyle w:val="TOC2"/>
        <w:rPr>
          <w:rFonts w:ascii="Calibri" w:eastAsia="Times New Roman" w:hAnsi="Calibri"/>
          <w:noProof/>
          <w:sz w:val="22"/>
          <w:szCs w:val="22"/>
          <w:lang w:eastAsia="en-GB"/>
        </w:rPr>
      </w:pPr>
      <w:r w:rsidRPr="0094610E">
        <w:rPr>
          <w:noProof/>
          <w:lang w:val="en-US" w:eastAsia="ko-KR"/>
        </w:rPr>
        <w:t>6.3</w:t>
      </w:r>
      <w:r>
        <w:rPr>
          <w:rFonts w:ascii="Calibri" w:eastAsia="Times New Roman" w:hAnsi="Calibri"/>
          <w:noProof/>
          <w:sz w:val="22"/>
          <w:szCs w:val="22"/>
          <w:lang w:eastAsia="en-GB"/>
        </w:rPr>
        <w:tab/>
      </w:r>
      <w:r w:rsidRPr="0094610E">
        <w:rPr>
          <w:noProof/>
          <w:lang w:val="en-US" w:eastAsia="ko-KR"/>
        </w:rPr>
        <w:t>Interactive immersive services</w:t>
      </w:r>
      <w:r>
        <w:rPr>
          <w:noProof/>
        </w:rPr>
        <w:tab/>
      </w:r>
      <w:r>
        <w:rPr>
          <w:noProof/>
        </w:rPr>
        <w:fldChar w:fldCharType="begin" w:fldLock="1"/>
      </w:r>
      <w:r>
        <w:rPr>
          <w:noProof/>
        </w:rPr>
        <w:instrText xml:space="preserve"> PAGEREF _Toc123912691 \h </w:instrText>
      </w:r>
      <w:r>
        <w:rPr>
          <w:noProof/>
        </w:rPr>
      </w:r>
      <w:r>
        <w:rPr>
          <w:noProof/>
        </w:rPr>
        <w:fldChar w:fldCharType="separate"/>
      </w:r>
      <w:r>
        <w:rPr>
          <w:noProof/>
        </w:rPr>
        <w:t>63</w:t>
      </w:r>
      <w:r>
        <w:rPr>
          <w:noProof/>
        </w:rPr>
        <w:fldChar w:fldCharType="end"/>
      </w:r>
    </w:p>
    <w:p w14:paraId="30CCC986" w14:textId="5B4E46A6" w:rsidR="003E14AE" w:rsidRDefault="003E14AE">
      <w:pPr>
        <w:pStyle w:val="TOC3"/>
        <w:rPr>
          <w:rFonts w:ascii="Calibri" w:eastAsia="Times New Roman" w:hAnsi="Calibri"/>
          <w:noProof/>
          <w:sz w:val="22"/>
          <w:szCs w:val="22"/>
          <w:lang w:eastAsia="en-GB"/>
        </w:rPr>
      </w:pPr>
      <w:r>
        <w:rPr>
          <w:noProof/>
        </w:rPr>
        <w:t>6.3.1</w:t>
      </w:r>
      <w:r>
        <w:rPr>
          <w:rFonts w:ascii="Calibri" w:eastAsia="Times New Roman" w:hAnsi="Calibri"/>
          <w:noProof/>
          <w:sz w:val="22"/>
          <w:szCs w:val="22"/>
          <w:lang w:eastAsia="en-GB"/>
        </w:rPr>
        <w:tab/>
      </w:r>
      <w:r>
        <w:rPr>
          <w:noProof/>
        </w:rPr>
        <w:t>Introduction</w:t>
      </w:r>
      <w:r>
        <w:rPr>
          <w:noProof/>
        </w:rPr>
        <w:tab/>
      </w:r>
      <w:r>
        <w:rPr>
          <w:noProof/>
        </w:rPr>
        <w:fldChar w:fldCharType="begin" w:fldLock="1"/>
      </w:r>
      <w:r>
        <w:rPr>
          <w:noProof/>
        </w:rPr>
        <w:instrText xml:space="preserve"> PAGEREF _Toc123912692 \h </w:instrText>
      </w:r>
      <w:r>
        <w:rPr>
          <w:noProof/>
        </w:rPr>
      </w:r>
      <w:r>
        <w:rPr>
          <w:noProof/>
        </w:rPr>
        <w:fldChar w:fldCharType="separate"/>
      </w:r>
      <w:r>
        <w:rPr>
          <w:noProof/>
        </w:rPr>
        <w:t>63</w:t>
      </w:r>
      <w:r>
        <w:rPr>
          <w:noProof/>
        </w:rPr>
        <w:fldChar w:fldCharType="end"/>
      </w:r>
    </w:p>
    <w:p w14:paraId="3B5BE85B" w14:textId="34F8B590" w:rsidR="003E14AE" w:rsidRDefault="003E14AE">
      <w:pPr>
        <w:pStyle w:val="TOC3"/>
        <w:rPr>
          <w:rFonts w:ascii="Calibri" w:eastAsia="Times New Roman" w:hAnsi="Calibri"/>
          <w:noProof/>
          <w:sz w:val="22"/>
          <w:szCs w:val="22"/>
          <w:lang w:eastAsia="en-GB"/>
        </w:rPr>
      </w:pPr>
      <w:r>
        <w:rPr>
          <w:noProof/>
        </w:rPr>
        <w:t>6.3.2</w:t>
      </w:r>
      <w:r>
        <w:rPr>
          <w:rFonts w:ascii="Calibri" w:eastAsia="Times New Roman" w:hAnsi="Calibri"/>
          <w:noProof/>
          <w:sz w:val="22"/>
          <w:szCs w:val="22"/>
          <w:lang w:eastAsia="en-GB"/>
        </w:rPr>
        <w:tab/>
      </w:r>
      <w:r>
        <w:rPr>
          <w:noProof/>
        </w:rPr>
        <w:t>Relevant use cases</w:t>
      </w:r>
      <w:r>
        <w:rPr>
          <w:noProof/>
        </w:rPr>
        <w:tab/>
      </w:r>
      <w:r>
        <w:rPr>
          <w:noProof/>
        </w:rPr>
        <w:fldChar w:fldCharType="begin" w:fldLock="1"/>
      </w:r>
      <w:r>
        <w:rPr>
          <w:noProof/>
        </w:rPr>
        <w:instrText xml:space="preserve"> PAGEREF _Toc123912693 \h </w:instrText>
      </w:r>
      <w:r>
        <w:rPr>
          <w:noProof/>
        </w:rPr>
      </w:r>
      <w:r>
        <w:rPr>
          <w:noProof/>
        </w:rPr>
        <w:fldChar w:fldCharType="separate"/>
      </w:r>
      <w:r>
        <w:rPr>
          <w:noProof/>
        </w:rPr>
        <w:t>63</w:t>
      </w:r>
      <w:r>
        <w:rPr>
          <w:noProof/>
        </w:rPr>
        <w:fldChar w:fldCharType="end"/>
      </w:r>
    </w:p>
    <w:p w14:paraId="4FEDBA42" w14:textId="2818A5A7" w:rsidR="003E14AE" w:rsidRDefault="003E14AE">
      <w:pPr>
        <w:pStyle w:val="TOC3"/>
        <w:rPr>
          <w:rFonts w:ascii="Calibri" w:eastAsia="Times New Roman" w:hAnsi="Calibri"/>
          <w:noProof/>
          <w:sz w:val="22"/>
          <w:szCs w:val="22"/>
          <w:lang w:eastAsia="en-GB"/>
        </w:rPr>
      </w:pPr>
      <w:r>
        <w:rPr>
          <w:noProof/>
        </w:rPr>
        <w:t>6.3.3</w:t>
      </w:r>
      <w:r>
        <w:rPr>
          <w:rFonts w:ascii="Calibri" w:eastAsia="Times New Roman" w:hAnsi="Calibri"/>
          <w:noProof/>
          <w:sz w:val="22"/>
          <w:szCs w:val="22"/>
          <w:lang w:eastAsia="en-GB"/>
        </w:rPr>
        <w:tab/>
      </w:r>
      <w:r>
        <w:rPr>
          <w:noProof/>
        </w:rPr>
        <w:t>Architectures</w:t>
      </w:r>
      <w:r>
        <w:rPr>
          <w:noProof/>
        </w:rPr>
        <w:tab/>
      </w:r>
      <w:r>
        <w:rPr>
          <w:noProof/>
        </w:rPr>
        <w:fldChar w:fldCharType="begin" w:fldLock="1"/>
      </w:r>
      <w:r>
        <w:rPr>
          <w:noProof/>
        </w:rPr>
        <w:instrText xml:space="preserve"> PAGEREF _Toc123912694 \h </w:instrText>
      </w:r>
      <w:r>
        <w:rPr>
          <w:noProof/>
        </w:rPr>
      </w:r>
      <w:r>
        <w:rPr>
          <w:noProof/>
        </w:rPr>
        <w:fldChar w:fldCharType="separate"/>
      </w:r>
      <w:r>
        <w:rPr>
          <w:noProof/>
        </w:rPr>
        <w:t>63</w:t>
      </w:r>
      <w:r>
        <w:rPr>
          <w:noProof/>
        </w:rPr>
        <w:fldChar w:fldCharType="end"/>
      </w:r>
    </w:p>
    <w:p w14:paraId="6E0F4F97" w14:textId="13CE51AB" w:rsidR="003E14AE" w:rsidRDefault="003E14AE">
      <w:pPr>
        <w:pStyle w:val="TOC4"/>
        <w:rPr>
          <w:rFonts w:ascii="Calibri" w:eastAsia="Times New Roman" w:hAnsi="Calibri"/>
          <w:noProof/>
          <w:sz w:val="22"/>
          <w:szCs w:val="22"/>
          <w:lang w:eastAsia="en-GB"/>
        </w:rPr>
      </w:pPr>
      <w:r>
        <w:rPr>
          <w:noProof/>
          <w:lang w:eastAsia="ko-KR"/>
        </w:rPr>
        <w:t>6.3.3.1</w:t>
      </w:r>
      <w:r>
        <w:rPr>
          <w:rFonts w:ascii="Calibri" w:eastAsia="Times New Roman" w:hAnsi="Calibri"/>
          <w:noProof/>
          <w:sz w:val="22"/>
          <w:szCs w:val="22"/>
          <w:lang w:eastAsia="en-GB"/>
        </w:rPr>
        <w:tab/>
      </w:r>
      <w:r>
        <w:rPr>
          <w:noProof/>
          <w:lang w:eastAsia="ko-KR"/>
        </w:rPr>
        <w:t>STAR-based</w:t>
      </w:r>
      <w:r>
        <w:rPr>
          <w:noProof/>
        </w:rPr>
        <w:tab/>
      </w:r>
      <w:r>
        <w:rPr>
          <w:noProof/>
        </w:rPr>
        <w:fldChar w:fldCharType="begin" w:fldLock="1"/>
      </w:r>
      <w:r>
        <w:rPr>
          <w:noProof/>
        </w:rPr>
        <w:instrText xml:space="preserve"> PAGEREF _Toc123912695 \h </w:instrText>
      </w:r>
      <w:r>
        <w:rPr>
          <w:noProof/>
        </w:rPr>
      </w:r>
      <w:r>
        <w:rPr>
          <w:noProof/>
        </w:rPr>
        <w:fldChar w:fldCharType="separate"/>
      </w:r>
      <w:r>
        <w:rPr>
          <w:noProof/>
        </w:rPr>
        <w:t>63</w:t>
      </w:r>
      <w:r>
        <w:rPr>
          <w:noProof/>
        </w:rPr>
        <w:fldChar w:fldCharType="end"/>
      </w:r>
    </w:p>
    <w:p w14:paraId="5C6D36FC" w14:textId="025037CA" w:rsidR="003E14AE" w:rsidRDefault="003E14AE">
      <w:pPr>
        <w:pStyle w:val="TOC4"/>
        <w:rPr>
          <w:rFonts w:ascii="Calibri" w:eastAsia="Times New Roman" w:hAnsi="Calibri"/>
          <w:noProof/>
          <w:sz w:val="22"/>
          <w:szCs w:val="22"/>
          <w:lang w:eastAsia="en-GB"/>
        </w:rPr>
      </w:pPr>
      <w:r>
        <w:rPr>
          <w:noProof/>
          <w:lang w:eastAsia="ko-KR"/>
        </w:rPr>
        <w:t>6.3.3.2</w:t>
      </w:r>
      <w:r>
        <w:rPr>
          <w:rFonts w:ascii="Calibri" w:eastAsia="Times New Roman" w:hAnsi="Calibri"/>
          <w:noProof/>
          <w:sz w:val="22"/>
          <w:szCs w:val="22"/>
          <w:lang w:eastAsia="en-GB"/>
        </w:rPr>
        <w:tab/>
      </w:r>
      <w:r>
        <w:rPr>
          <w:noProof/>
          <w:lang w:eastAsia="ko-KR"/>
        </w:rPr>
        <w:t>EDGAR-based</w:t>
      </w:r>
      <w:r>
        <w:rPr>
          <w:noProof/>
        </w:rPr>
        <w:tab/>
      </w:r>
      <w:r>
        <w:rPr>
          <w:noProof/>
        </w:rPr>
        <w:fldChar w:fldCharType="begin" w:fldLock="1"/>
      </w:r>
      <w:r>
        <w:rPr>
          <w:noProof/>
        </w:rPr>
        <w:instrText xml:space="preserve"> PAGEREF _Toc123912696 \h </w:instrText>
      </w:r>
      <w:r>
        <w:rPr>
          <w:noProof/>
        </w:rPr>
      </w:r>
      <w:r>
        <w:rPr>
          <w:noProof/>
        </w:rPr>
        <w:fldChar w:fldCharType="separate"/>
      </w:r>
      <w:r>
        <w:rPr>
          <w:noProof/>
        </w:rPr>
        <w:t>64</w:t>
      </w:r>
      <w:r>
        <w:rPr>
          <w:noProof/>
        </w:rPr>
        <w:fldChar w:fldCharType="end"/>
      </w:r>
    </w:p>
    <w:p w14:paraId="64E3475F" w14:textId="6E2AA83A" w:rsidR="003E14AE" w:rsidRDefault="003E14AE">
      <w:pPr>
        <w:pStyle w:val="TOC3"/>
        <w:rPr>
          <w:rFonts w:ascii="Calibri" w:eastAsia="Times New Roman" w:hAnsi="Calibri"/>
          <w:noProof/>
          <w:sz w:val="22"/>
          <w:szCs w:val="22"/>
          <w:lang w:eastAsia="en-GB"/>
        </w:rPr>
      </w:pPr>
      <w:r>
        <w:rPr>
          <w:noProof/>
        </w:rPr>
        <w:t>6.3.4</w:t>
      </w:r>
      <w:r>
        <w:rPr>
          <w:rFonts w:ascii="Calibri" w:eastAsia="Times New Roman" w:hAnsi="Calibri"/>
          <w:noProof/>
          <w:sz w:val="22"/>
          <w:szCs w:val="22"/>
          <w:lang w:eastAsia="en-GB"/>
        </w:rPr>
        <w:tab/>
      </w:r>
      <w:r>
        <w:rPr>
          <w:noProof/>
        </w:rPr>
        <w:t>Procedures and call flows</w:t>
      </w:r>
      <w:r>
        <w:rPr>
          <w:noProof/>
        </w:rPr>
        <w:tab/>
      </w:r>
      <w:r>
        <w:rPr>
          <w:noProof/>
        </w:rPr>
        <w:fldChar w:fldCharType="begin" w:fldLock="1"/>
      </w:r>
      <w:r>
        <w:rPr>
          <w:noProof/>
        </w:rPr>
        <w:instrText xml:space="preserve"> PAGEREF _Toc123912697 \h </w:instrText>
      </w:r>
      <w:r>
        <w:rPr>
          <w:noProof/>
        </w:rPr>
      </w:r>
      <w:r>
        <w:rPr>
          <w:noProof/>
        </w:rPr>
        <w:fldChar w:fldCharType="separate"/>
      </w:r>
      <w:r>
        <w:rPr>
          <w:noProof/>
        </w:rPr>
        <w:t>64</w:t>
      </w:r>
      <w:r>
        <w:rPr>
          <w:noProof/>
        </w:rPr>
        <w:fldChar w:fldCharType="end"/>
      </w:r>
    </w:p>
    <w:p w14:paraId="7E3601F1" w14:textId="05C29C19" w:rsidR="003E14AE" w:rsidRDefault="003E14AE">
      <w:pPr>
        <w:pStyle w:val="TOC4"/>
        <w:rPr>
          <w:rFonts w:ascii="Calibri" w:eastAsia="Times New Roman" w:hAnsi="Calibri"/>
          <w:noProof/>
          <w:sz w:val="22"/>
          <w:szCs w:val="22"/>
          <w:lang w:eastAsia="en-GB"/>
        </w:rPr>
      </w:pPr>
      <w:r>
        <w:rPr>
          <w:noProof/>
        </w:rPr>
        <w:t>6.3.4.1</w:t>
      </w:r>
      <w:r>
        <w:rPr>
          <w:rFonts w:ascii="Calibri" w:eastAsia="Times New Roman" w:hAnsi="Calibri"/>
          <w:noProof/>
          <w:sz w:val="22"/>
          <w:szCs w:val="22"/>
          <w:lang w:eastAsia="en-GB"/>
        </w:rPr>
        <w:tab/>
      </w:r>
      <w:r>
        <w:rPr>
          <w:noProof/>
        </w:rPr>
        <w:t>STAR-based interactive immersive service</w:t>
      </w:r>
      <w:r>
        <w:rPr>
          <w:noProof/>
        </w:rPr>
        <w:tab/>
      </w:r>
      <w:r>
        <w:rPr>
          <w:noProof/>
        </w:rPr>
        <w:fldChar w:fldCharType="begin" w:fldLock="1"/>
      </w:r>
      <w:r>
        <w:rPr>
          <w:noProof/>
        </w:rPr>
        <w:instrText xml:space="preserve"> PAGEREF _Toc123912698 \h </w:instrText>
      </w:r>
      <w:r>
        <w:rPr>
          <w:noProof/>
        </w:rPr>
      </w:r>
      <w:r>
        <w:rPr>
          <w:noProof/>
        </w:rPr>
        <w:fldChar w:fldCharType="separate"/>
      </w:r>
      <w:r>
        <w:rPr>
          <w:noProof/>
        </w:rPr>
        <w:t>64</w:t>
      </w:r>
      <w:r>
        <w:rPr>
          <w:noProof/>
        </w:rPr>
        <w:fldChar w:fldCharType="end"/>
      </w:r>
    </w:p>
    <w:p w14:paraId="78F5731B" w14:textId="68475164" w:rsidR="003E14AE" w:rsidRDefault="003E14AE">
      <w:pPr>
        <w:pStyle w:val="TOC4"/>
        <w:rPr>
          <w:rFonts w:ascii="Calibri" w:eastAsia="Times New Roman" w:hAnsi="Calibri"/>
          <w:noProof/>
          <w:sz w:val="22"/>
          <w:szCs w:val="22"/>
          <w:lang w:eastAsia="en-GB"/>
        </w:rPr>
      </w:pPr>
      <w:r>
        <w:rPr>
          <w:noProof/>
          <w:lang w:eastAsia="ko-KR"/>
        </w:rPr>
        <w:t>6.3.4.2</w:t>
      </w:r>
      <w:r>
        <w:rPr>
          <w:rFonts w:ascii="Calibri" w:eastAsia="Times New Roman" w:hAnsi="Calibri"/>
          <w:noProof/>
          <w:sz w:val="22"/>
          <w:szCs w:val="22"/>
          <w:lang w:eastAsia="en-GB"/>
        </w:rPr>
        <w:tab/>
      </w:r>
      <w:r>
        <w:rPr>
          <w:noProof/>
          <w:lang w:eastAsia="ko-KR"/>
        </w:rPr>
        <w:t xml:space="preserve">EDGAR-based </w:t>
      </w:r>
      <w:r>
        <w:rPr>
          <w:noProof/>
        </w:rPr>
        <w:t>interactive immersive service</w:t>
      </w:r>
      <w:r>
        <w:rPr>
          <w:noProof/>
        </w:rPr>
        <w:tab/>
      </w:r>
      <w:r>
        <w:rPr>
          <w:noProof/>
        </w:rPr>
        <w:fldChar w:fldCharType="begin" w:fldLock="1"/>
      </w:r>
      <w:r>
        <w:rPr>
          <w:noProof/>
        </w:rPr>
        <w:instrText xml:space="preserve"> PAGEREF _Toc123912699 \h </w:instrText>
      </w:r>
      <w:r>
        <w:rPr>
          <w:noProof/>
        </w:rPr>
      </w:r>
      <w:r>
        <w:rPr>
          <w:noProof/>
        </w:rPr>
        <w:fldChar w:fldCharType="separate"/>
      </w:r>
      <w:r>
        <w:rPr>
          <w:noProof/>
        </w:rPr>
        <w:t>67</w:t>
      </w:r>
      <w:r>
        <w:rPr>
          <w:noProof/>
        </w:rPr>
        <w:fldChar w:fldCharType="end"/>
      </w:r>
    </w:p>
    <w:p w14:paraId="7B4DDD0C" w14:textId="0EA2ADC0" w:rsidR="003E14AE" w:rsidRDefault="003E14AE">
      <w:pPr>
        <w:pStyle w:val="TOC3"/>
        <w:rPr>
          <w:rFonts w:ascii="Calibri" w:eastAsia="Times New Roman" w:hAnsi="Calibri"/>
          <w:noProof/>
          <w:sz w:val="22"/>
          <w:szCs w:val="22"/>
          <w:lang w:eastAsia="en-GB"/>
        </w:rPr>
      </w:pPr>
      <w:r>
        <w:rPr>
          <w:noProof/>
        </w:rPr>
        <w:t>6.3.5</w:t>
      </w:r>
      <w:r>
        <w:rPr>
          <w:rFonts w:ascii="Calibri" w:eastAsia="Times New Roman" w:hAnsi="Calibri"/>
          <w:noProof/>
          <w:sz w:val="22"/>
          <w:szCs w:val="22"/>
          <w:lang w:eastAsia="en-GB"/>
        </w:rPr>
        <w:tab/>
      </w:r>
      <w:r>
        <w:rPr>
          <w:noProof/>
        </w:rPr>
        <w:t>Content formats and codecs</w:t>
      </w:r>
      <w:r>
        <w:rPr>
          <w:noProof/>
        </w:rPr>
        <w:tab/>
      </w:r>
      <w:r>
        <w:rPr>
          <w:noProof/>
        </w:rPr>
        <w:fldChar w:fldCharType="begin" w:fldLock="1"/>
      </w:r>
      <w:r>
        <w:rPr>
          <w:noProof/>
        </w:rPr>
        <w:instrText xml:space="preserve"> PAGEREF _Toc123912700 \h </w:instrText>
      </w:r>
      <w:r>
        <w:rPr>
          <w:noProof/>
        </w:rPr>
      </w:r>
      <w:r>
        <w:rPr>
          <w:noProof/>
        </w:rPr>
        <w:fldChar w:fldCharType="separate"/>
      </w:r>
      <w:r>
        <w:rPr>
          <w:noProof/>
        </w:rPr>
        <w:t>68</w:t>
      </w:r>
      <w:r>
        <w:rPr>
          <w:noProof/>
        </w:rPr>
        <w:fldChar w:fldCharType="end"/>
      </w:r>
    </w:p>
    <w:p w14:paraId="75261A81" w14:textId="11F0EADA" w:rsidR="003E14AE" w:rsidRDefault="003E14AE">
      <w:pPr>
        <w:pStyle w:val="TOC3"/>
        <w:rPr>
          <w:rFonts w:ascii="Calibri" w:eastAsia="Times New Roman" w:hAnsi="Calibri"/>
          <w:noProof/>
          <w:sz w:val="22"/>
          <w:szCs w:val="22"/>
          <w:lang w:eastAsia="en-GB"/>
        </w:rPr>
      </w:pPr>
      <w:r>
        <w:rPr>
          <w:noProof/>
        </w:rPr>
        <w:t>6.3.6</w:t>
      </w:r>
      <w:r>
        <w:rPr>
          <w:rFonts w:ascii="Calibri" w:eastAsia="Times New Roman" w:hAnsi="Calibri"/>
          <w:noProof/>
          <w:sz w:val="22"/>
          <w:szCs w:val="22"/>
          <w:lang w:eastAsia="en-GB"/>
        </w:rPr>
        <w:tab/>
      </w:r>
      <w:r>
        <w:rPr>
          <w:noProof/>
        </w:rPr>
        <w:t>KPIs and QoS</w:t>
      </w:r>
      <w:r>
        <w:rPr>
          <w:noProof/>
        </w:rPr>
        <w:tab/>
      </w:r>
      <w:r>
        <w:rPr>
          <w:noProof/>
        </w:rPr>
        <w:fldChar w:fldCharType="begin" w:fldLock="1"/>
      </w:r>
      <w:r>
        <w:rPr>
          <w:noProof/>
        </w:rPr>
        <w:instrText xml:space="preserve"> PAGEREF _Toc123912701 \h </w:instrText>
      </w:r>
      <w:r>
        <w:rPr>
          <w:noProof/>
        </w:rPr>
      </w:r>
      <w:r>
        <w:rPr>
          <w:noProof/>
        </w:rPr>
        <w:fldChar w:fldCharType="separate"/>
      </w:r>
      <w:r>
        <w:rPr>
          <w:noProof/>
        </w:rPr>
        <w:t>68</w:t>
      </w:r>
      <w:r>
        <w:rPr>
          <w:noProof/>
        </w:rPr>
        <w:fldChar w:fldCharType="end"/>
      </w:r>
    </w:p>
    <w:p w14:paraId="51D3BE86" w14:textId="6548E8FA" w:rsidR="003E14AE" w:rsidRDefault="003E14AE">
      <w:pPr>
        <w:pStyle w:val="TOC3"/>
        <w:rPr>
          <w:rFonts w:ascii="Calibri" w:eastAsia="Times New Roman" w:hAnsi="Calibri"/>
          <w:noProof/>
          <w:sz w:val="22"/>
          <w:szCs w:val="22"/>
          <w:lang w:eastAsia="en-GB"/>
        </w:rPr>
      </w:pPr>
      <w:r w:rsidRPr="0094610E">
        <w:rPr>
          <w:noProof/>
          <w:lang w:val="en-US"/>
        </w:rPr>
        <w:t>6.3.7</w:t>
      </w:r>
      <w:r>
        <w:rPr>
          <w:rFonts w:ascii="Calibri" w:eastAsia="Times New Roman" w:hAnsi="Calibri"/>
          <w:noProof/>
          <w:sz w:val="22"/>
          <w:szCs w:val="22"/>
          <w:lang w:eastAsia="en-GB"/>
        </w:rPr>
        <w:tab/>
      </w:r>
      <w:r w:rsidRPr="0094610E">
        <w:rPr>
          <w:noProof/>
          <w:lang w:val="en-US"/>
        </w:rPr>
        <w:t>Standardization areas</w:t>
      </w:r>
      <w:r>
        <w:rPr>
          <w:noProof/>
        </w:rPr>
        <w:tab/>
      </w:r>
      <w:r>
        <w:rPr>
          <w:noProof/>
        </w:rPr>
        <w:fldChar w:fldCharType="begin" w:fldLock="1"/>
      </w:r>
      <w:r>
        <w:rPr>
          <w:noProof/>
        </w:rPr>
        <w:instrText xml:space="preserve"> PAGEREF _Toc123912702 \h </w:instrText>
      </w:r>
      <w:r>
        <w:rPr>
          <w:noProof/>
        </w:rPr>
      </w:r>
      <w:r>
        <w:rPr>
          <w:noProof/>
        </w:rPr>
        <w:fldChar w:fldCharType="separate"/>
      </w:r>
      <w:r>
        <w:rPr>
          <w:noProof/>
        </w:rPr>
        <w:t>70</w:t>
      </w:r>
      <w:r>
        <w:rPr>
          <w:noProof/>
        </w:rPr>
        <w:fldChar w:fldCharType="end"/>
      </w:r>
    </w:p>
    <w:p w14:paraId="4340F7AA" w14:textId="4F20FED5" w:rsidR="003E14AE" w:rsidRDefault="003E14AE">
      <w:pPr>
        <w:pStyle w:val="TOC2"/>
        <w:rPr>
          <w:rFonts w:ascii="Calibri" w:eastAsia="Times New Roman" w:hAnsi="Calibri"/>
          <w:noProof/>
          <w:sz w:val="22"/>
          <w:szCs w:val="22"/>
          <w:lang w:eastAsia="en-GB"/>
        </w:rPr>
      </w:pPr>
      <w:r w:rsidRPr="0094610E">
        <w:rPr>
          <w:noProof/>
          <w:lang w:val="en-US" w:eastAsia="ko-KR"/>
        </w:rPr>
        <w:t>6.4</w:t>
      </w:r>
      <w:r>
        <w:rPr>
          <w:rFonts w:ascii="Calibri" w:eastAsia="Times New Roman" w:hAnsi="Calibri"/>
          <w:noProof/>
          <w:sz w:val="22"/>
          <w:szCs w:val="22"/>
          <w:lang w:eastAsia="en-GB"/>
        </w:rPr>
        <w:tab/>
      </w:r>
      <w:r w:rsidRPr="0094610E">
        <w:rPr>
          <w:noProof/>
          <w:lang w:val="en-US" w:eastAsia="ko-KR"/>
        </w:rPr>
        <w:t>5G cognitive immersive service</w:t>
      </w:r>
      <w:r>
        <w:rPr>
          <w:noProof/>
        </w:rPr>
        <w:tab/>
      </w:r>
      <w:r>
        <w:rPr>
          <w:noProof/>
        </w:rPr>
        <w:fldChar w:fldCharType="begin" w:fldLock="1"/>
      </w:r>
      <w:r>
        <w:rPr>
          <w:noProof/>
        </w:rPr>
        <w:instrText xml:space="preserve"> PAGEREF _Toc123912703 \h </w:instrText>
      </w:r>
      <w:r>
        <w:rPr>
          <w:noProof/>
        </w:rPr>
      </w:r>
      <w:r>
        <w:rPr>
          <w:noProof/>
        </w:rPr>
        <w:fldChar w:fldCharType="separate"/>
      </w:r>
      <w:r>
        <w:rPr>
          <w:noProof/>
        </w:rPr>
        <w:t>70</w:t>
      </w:r>
      <w:r>
        <w:rPr>
          <w:noProof/>
        </w:rPr>
        <w:fldChar w:fldCharType="end"/>
      </w:r>
    </w:p>
    <w:p w14:paraId="2E6A1E8F" w14:textId="0E36A823" w:rsidR="003E14AE" w:rsidRDefault="003E14AE">
      <w:pPr>
        <w:pStyle w:val="TOC3"/>
        <w:rPr>
          <w:rFonts w:ascii="Calibri" w:eastAsia="Times New Roman" w:hAnsi="Calibri"/>
          <w:noProof/>
          <w:sz w:val="22"/>
          <w:szCs w:val="22"/>
          <w:lang w:eastAsia="en-GB"/>
        </w:rPr>
      </w:pPr>
      <w:r w:rsidRPr="0094610E">
        <w:rPr>
          <w:noProof/>
          <w:lang w:val="en-US" w:eastAsia="ko-KR"/>
        </w:rPr>
        <w:t>6.4.1</w:t>
      </w:r>
      <w:r>
        <w:rPr>
          <w:rFonts w:ascii="Calibri" w:eastAsia="Times New Roman" w:hAnsi="Calibri"/>
          <w:noProof/>
          <w:sz w:val="22"/>
          <w:szCs w:val="22"/>
          <w:lang w:eastAsia="en-GB"/>
        </w:rPr>
        <w:tab/>
      </w:r>
      <w:r w:rsidRPr="0094610E">
        <w:rPr>
          <w:noProof/>
          <w:lang w:val="en-US" w:eastAsia="ko-KR"/>
        </w:rPr>
        <w:t>Introduction</w:t>
      </w:r>
      <w:r>
        <w:rPr>
          <w:noProof/>
        </w:rPr>
        <w:tab/>
      </w:r>
      <w:r>
        <w:rPr>
          <w:noProof/>
        </w:rPr>
        <w:fldChar w:fldCharType="begin" w:fldLock="1"/>
      </w:r>
      <w:r>
        <w:rPr>
          <w:noProof/>
        </w:rPr>
        <w:instrText xml:space="preserve"> PAGEREF _Toc123912704 \h </w:instrText>
      </w:r>
      <w:r>
        <w:rPr>
          <w:noProof/>
        </w:rPr>
      </w:r>
      <w:r>
        <w:rPr>
          <w:noProof/>
        </w:rPr>
        <w:fldChar w:fldCharType="separate"/>
      </w:r>
      <w:r>
        <w:rPr>
          <w:noProof/>
        </w:rPr>
        <w:t>70</w:t>
      </w:r>
      <w:r>
        <w:rPr>
          <w:noProof/>
        </w:rPr>
        <w:fldChar w:fldCharType="end"/>
      </w:r>
    </w:p>
    <w:p w14:paraId="382319B5" w14:textId="2D2442B8" w:rsidR="003E14AE" w:rsidRDefault="003E14AE">
      <w:pPr>
        <w:pStyle w:val="TOC3"/>
        <w:rPr>
          <w:rFonts w:ascii="Calibri" w:eastAsia="Times New Roman" w:hAnsi="Calibri"/>
          <w:noProof/>
          <w:sz w:val="22"/>
          <w:szCs w:val="22"/>
          <w:lang w:eastAsia="en-GB"/>
        </w:rPr>
      </w:pPr>
      <w:r>
        <w:rPr>
          <w:noProof/>
        </w:rPr>
        <w:t>6.4.2</w:t>
      </w:r>
      <w:r>
        <w:rPr>
          <w:rFonts w:ascii="Calibri" w:eastAsia="Times New Roman" w:hAnsi="Calibri"/>
          <w:noProof/>
          <w:sz w:val="22"/>
          <w:szCs w:val="22"/>
          <w:lang w:eastAsia="en-GB"/>
        </w:rPr>
        <w:tab/>
      </w:r>
      <w:r>
        <w:rPr>
          <w:noProof/>
        </w:rPr>
        <w:t>Relevant use cases</w:t>
      </w:r>
      <w:r>
        <w:rPr>
          <w:noProof/>
        </w:rPr>
        <w:tab/>
      </w:r>
      <w:r>
        <w:rPr>
          <w:noProof/>
        </w:rPr>
        <w:fldChar w:fldCharType="begin" w:fldLock="1"/>
      </w:r>
      <w:r>
        <w:rPr>
          <w:noProof/>
        </w:rPr>
        <w:instrText xml:space="preserve"> PAGEREF _Toc123912705 \h </w:instrText>
      </w:r>
      <w:r>
        <w:rPr>
          <w:noProof/>
        </w:rPr>
      </w:r>
      <w:r>
        <w:rPr>
          <w:noProof/>
        </w:rPr>
        <w:fldChar w:fldCharType="separate"/>
      </w:r>
      <w:r>
        <w:rPr>
          <w:noProof/>
        </w:rPr>
        <w:t>70</w:t>
      </w:r>
      <w:r>
        <w:rPr>
          <w:noProof/>
        </w:rPr>
        <w:fldChar w:fldCharType="end"/>
      </w:r>
    </w:p>
    <w:p w14:paraId="359E12B7" w14:textId="613A6403" w:rsidR="003E14AE" w:rsidRDefault="003E14AE">
      <w:pPr>
        <w:pStyle w:val="TOC3"/>
        <w:rPr>
          <w:rFonts w:ascii="Calibri" w:eastAsia="Times New Roman" w:hAnsi="Calibri"/>
          <w:noProof/>
          <w:sz w:val="22"/>
          <w:szCs w:val="22"/>
          <w:lang w:eastAsia="en-GB"/>
        </w:rPr>
      </w:pPr>
      <w:r>
        <w:rPr>
          <w:noProof/>
        </w:rPr>
        <w:t>6.4.3</w:t>
      </w:r>
      <w:r>
        <w:rPr>
          <w:rFonts w:ascii="Calibri" w:eastAsia="Times New Roman" w:hAnsi="Calibri"/>
          <w:noProof/>
          <w:sz w:val="22"/>
          <w:szCs w:val="22"/>
          <w:lang w:eastAsia="en-GB"/>
        </w:rPr>
        <w:tab/>
      </w:r>
      <w:r>
        <w:rPr>
          <w:noProof/>
        </w:rPr>
        <w:t>Architectures</w:t>
      </w:r>
      <w:r>
        <w:rPr>
          <w:noProof/>
        </w:rPr>
        <w:tab/>
      </w:r>
      <w:r>
        <w:rPr>
          <w:noProof/>
        </w:rPr>
        <w:fldChar w:fldCharType="begin" w:fldLock="1"/>
      </w:r>
      <w:r>
        <w:rPr>
          <w:noProof/>
        </w:rPr>
        <w:instrText xml:space="preserve"> PAGEREF _Toc123912706 \h </w:instrText>
      </w:r>
      <w:r>
        <w:rPr>
          <w:noProof/>
        </w:rPr>
      </w:r>
      <w:r>
        <w:rPr>
          <w:noProof/>
        </w:rPr>
        <w:fldChar w:fldCharType="separate"/>
      </w:r>
      <w:r>
        <w:rPr>
          <w:noProof/>
        </w:rPr>
        <w:t>71</w:t>
      </w:r>
      <w:r>
        <w:rPr>
          <w:noProof/>
        </w:rPr>
        <w:fldChar w:fldCharType="end"/>
      </w:r>
    </w:p>
    <w:p w14:paraId="0C40C7C8" w14:textId="217DB874" w:rsidR="003E14AE" w:rsidRDefault="003E14AE">
      <w:pPr>
        <w:pStyle w:val="TOC4"/>
        <w:rPr>
          <w:rFonts w:ascii="Calibri" w:eastAsia="Times New Roman" w:hAnsi="Calibri"/>
          <w:noProof/>
          <w:sz w:val="22"/>
          <w:szCs w:val="22"/>
          <w:lang w:eastAsia="en-GB"/>
        </w:rPr>
      </w:pPr>
      <w:r>
        <w:rPr>
          <w:noProof/>
        </w:rPr>
        <w:t>6.4.3.1</w:t>
      </w:r>
      <w:r>
        <w:rPr>
          <w:rFonts w:ascii="Calibri" w:eastAsia="Times New Roman" w:hAnsi="Calibri"/>
          <w:noProof/>
          <w:sz w:val="22"/>
          <w:szCs w:val="22"/>
          <w:lang w:eastAsia="en-GB"/>
        </w:rPr>
        <w:tab/>
      </w:r>
      <w:r>
        <w:rPr>
          <w:noProof/>
        </w:rPr>
        <w:t>STAR-based</w:t>
      </w:r>
      <w:r>
        <w:rPr>
          <w:noProof/>
        </w:rPr>
        <w:tab/>
      </w:r>
      <w:r>
        <w:rPr>
          <w:noProof/>
        </w:rPr>
        <w:fldChar w:fldCharType="begin" w:fldLock="1"/>
      </w:r>
      <w:r>
        <w:rPr>
          <w:noProof/>
        </w:rPr>
        <w:instrText xml:space="preserve"> PAGEREF _Toc123912707 \h </w:instrText>
      </w:r>
      <w:r>
        <w:rPr>
          <w:noProof/>
        </w:rPr>
      </w:r>
      <w:r>
        <w:rPr>
          <w:noProof/>
        </w:rPr>
        <w:fldChar w:fldCharType="separate"/>
      </w:r>
      <w:r>
        <w:rPr>
          <w:noProof/>
        </w:rPr>
        <w:t>71</w:t>
      </w:r>
      <w:r>
        <w:rPr>
          <w:noProof/>
        </w:rPr>
        <w:fldChar w:fldCharType="end"/>
      </w:r>
    </w:p>
    <w:p w14:paraId="2C3CFA35" w14:textId="62853858" w:rsidR="003E14AE" w:rsidRDefault="003E14AE">
      <w:pPr>
        <w:pStyle w:val="TOC4"/>
        <w:rPr>
          <w:rFonts w:ascii="Calibri" w:eastAsia="Times New Roman" w:hAnsi="Calibri"/>
          <w:noProof/>
          <w:sz w:val="22"/>
          <w:szCs w:val="22"/>
          <w:lang w:eastAsia="en-GB"/>
        </w:rPr>
      </w:pPr>
      <w:r>
        <w:rPr>
          <w:noProof/>
        </w:rPr>
        <w:t>6.4.3.2</w:t>
      </w:r>
      <w:r>
        <w:rPr>
          <w:rFonts w:ascii="Calibri" w:eastAsia="Times New Roman" w:hAnsi="Calibri"/>
          <w:noProof/>
          <w:sz w:val="22"/>
          <w:szCs w:val="22"/>
          <w:lang w:eastAsia="en-GB"/>
        </w:rPr>
        <w:tab/>
      </w:r>
      <w:r>
        <w:rPr>
          <w:noProof/>
        </w:rPr>
        <w:t>EDGAR-based</w:t>
      </w:r>
      <w:r>
        <w:rPr>
          <w:noProof/>
        </w:rPr>
        <w:tab/>
      </w:r>
      <w:r>
        <w:rPr>
          <w:noProof/>
        </w:rPr>
        <w:fldChar w:fldCharType="begin" w:fldLock="1"/>
      </w:r>
      <w:r>
        <w:rPr>
          <w:noProof/>
        </w:rPr>
        <w:instrText xml:space="preserve"> PAGEREF _Toc123912708 \h </w:instrText>
      </w:r>
      <w:r>
        <w:rPr>
          <w:noProof/>
        </w:rPr>
      </w:r>
      <w:r>
        <w:rPr>
          <w:noProof/>
        </w:rPr>
        <w:fldChar w:fldCharType="separate"/>
      </w:r>
      <w:r>
        <w:rPr>
          <w:noProof/>
        </w:rPr>
        <w:t>71</w:t>
      </w:r>
      <w:r>
        <w:rPr>
          <w:noProof/>
        </w:rPr>
        <w:fldChar w:fldCharType="end"/>
      </w:r>
    </w:p>
    <w:p w14:paraId="3A577FB9" w14:textId="08A22343" w:rsidR="003E14AE" w:rsidRDefault="003E14AE">
      <w:pPr>
        <w:pStyle w:val="TOC3"/>
        <w:rPr>
          <w:rFonts w:ascii="Calibri" w:eastAsia="Times New Roman" w:hAnsi="Calibri"/>
          <w:noProof/>
          <w:sz w:val="22"/>
          <w:szCs w:val="22"/>
          <w:lang w:eastAsia="en-GB"/>
        </w:rPr>
      </w:pPr>
      <w:r>
        <w:rPr>
          <w:noProof/>
        </w:rPr>
        <w:t>6.4.4</w:t>
      </w:r>
      <w:r>
        <w:rPr>
          <w:rFonts w:ascii="Calibri" w:eastAsia="Times New Roman" w:hAnsi="Calibri"/>
          <w:noProof/>
          <w:sz w:val="22"/>
          <w:szCs w:val="22"/>
          <w:lang w:eastAsia="en-GB"/>
        </w:rPr>
        <w:tab/>
      </w:r>
      <w:r>
        <w:rPr>
          <w:noProof/>
        </w:rPr>
        <w:t>Procedures and call flows</w:t>
      </w:r>
      <w:r>
        <w:rPr>
          <w:noProof/>
        </w:rPr>
        <w:tab/>
      </w:r>
      <w:r>
        <w:rPr>
          <w:noProof/>
        </w:rPr>
        <w:fldChar w:fldCharType="begin" w:fldLock="1"/>
      </w:r>
      <w:r>
        <w:rPr>
          <w:noProof/>
        </w:rPr>
        <w:instrText xml:space="preserve"> PAGEREF _Toc123912709 \h </w:instrText>
      </w:r>
      <w:r>
        <w:rPr>
          <w:noProof/>
        </w:rPr>
      </w:r>
      <w:r>
        <w:rPr>
          <w:noProof/>
        </w:rPr>
        <w:fldChar w:fldCharType="separate"/>
      </w:r>
      <w:r>
        <w:rPr>
          <w:noProof/>
        </w:rPr>
        <w:t>71</w:t>
      </w:r>
      <w:r>
        <w:rPr>
          <w:noProof/>
        </w:rPr>
        <w:fldChar w:fldCharType="end"/>
      </w:r>
    </w:p>
    <w:p w14:paraId="49CBA616" w14:textId="7315143B" w:rsidR="003E14AE" w:rsidRDefault="003E14AE">
      <w:pPr>
        <w:pStyle w:val="TOC3"/>
        <w:rPr>
          <w:rFonts w:ascii="Calibri" w:eastAsia="Times New Roman" w:hAnsi="Calibri"/>
          <w:noProof/>
          <w:sz w:val="22"/>
          <w:szCs w:val="22"/>
          <w:lang w:eastAsia="en-GB"/>
        </w:rPr>
      </w:pPr>
      <w:r>
        <w:rPr>
          <w:noProof/>
        </w:rPr>
        <w:t>6.4.6</w:t>
      </w:r>
      <w:r>
        <w:rPr>
          <w:rFonts w:ascii="Calibri" w:eastAsia="Times New Roman" w:hAnsi="Calibri"/>
          <w:noProof/>
          <w:sz w:val="22"/>
          <w:szCs w:val="22"/>
          <w:lang w:eastAsia="en-GB"/>
        </w:rPr>
        <w:tab/>
      </w:r>
      <w:r>
        <w:rPr>
          <w:noProof/>
        </w:rPr>
        <w:t>KPIs and QoS</w:t>
      </w:r>
      <w:r>
        <w:rPr>
          <w:noProof/>
        </w:rPr>
        <w:tab/>
      </w:r>
      <w:r>
        <w:rPr>
          <w:noProof/>
        </w:rPr>
        <w:fldChar w:fldCharType="begin" w:fldLock="1"/>
      </w:r>
      <w:r>
        <w:rPr>
          <w:noProof/>
        </w:rPr>
        <w:instrText xml:space="preserve"> PAGEREF _Toc123912710 \h </w:instrText>
      </w:r>
      <w:r>
        <w:rPr>
          <w:noProof/>
        </w:rPr>
      </w:r>
      <w:r>
        <w:rPr>
          <w:noProof/>
        </w:rPr>
        <w:fldChar w:fldCharType="separate"/>
      </w:r>
      <w:r>
        <w:rPr>
          <w:noProof/>
        </w:rPr>
        <w:t>74</w:t>
      </w:r>
      <w:r>
        <w:rPr>
          <w:noProof/>
        </w:rPr>
        <w:fldChar w:fldCharType="end"/>
      </w:r>
    </w:p>
    <w:p w14:paraId="24AF7794" w14:textId="5812F6CE" w:rsidR="003E14AE" w:rsidRDefault="003E14AE">
      <w:pPr>
        <w:pStyle w:val="TOC2"/>
        <w:rPr>
          <w:rFonts w:ascii="Calibri" w:eastAsia="Times New Roman" w:hAnsi="Calibri"/>
          <w:noProof/>
          <w:sz w:val="22"/>
          <w:szCs w:val="22"/>
          <w:lang w:eastAsia="en-GB"/>
        </w:rPr>
      </w:pPr>
      <w:r w:rsidRPr="0094610E">
        <w:rPr>
          <w:noProof/>
          <w:lang w:val="en-US" w:eastAsia="ko-KR"/>
        </w:rPr>
        <w:t>6.5</w:t>
      </w:r>
      <w:r>
        <w:rPr>
          <w:rFonts w:ascii="Calibri" w:eastAsia="Times New Roman" w:hAnsi="Calibri"/>
          <w:noProof/>
          <w:sz w:val="22"/>
          <w:szCs w:val="22"/>
          <w:lang w:eastAsia="en-GB"/>
        </w:rPr>
        <w:tab/>
      </w:r>
      <w:r w:rsidRPr="0094610E">
        <w:rPr>
          <w:noProof/>
          <w:lang w:val="en-US" w:eastAsia="ko-KR"/>
        </w:rPr>
        <w:t>AR conversational services</w:t>
      </w:r>
      <w:r>
        <w:rPr>
          <w:noProof/>
        </w:rPr>
        <w:tab/>
      </w:r>
      <w:r>
        <w:rPr>
          <w:noProof/>
        </w:rPr>
        <w:fldChar w:fldCharType="begin" w:fldLock="1"/>
      </w:r>
      <w:r>
        <w:rPr>
          <w:noProof/>
        </w:rPr>
        <w:instrText xml:space="preserve"> PAGEREF _Toc123912711 \h </w:instrText>
      </w:r>
      <w:r>
        <w:rPr>
          <w:noProof/>
        </w:rPr>
      </w:r>
      <w:r>
        <w:rPr>
          <w:noProof/>
        </w:rPr>
        <w:fldChar w:fldCharType="separate"/>
      </w:r>
      <w:r>
        <w:rPr>
          <w:noProof/>
        </w:rPr>
        <w:t>75</w:t>
      </w:r>
      <w:r>
        <w:rPr>
          <w:noProof/>
        </w:rPr>
        <w:fldChar w:fldCharType="end"/>
      </w:r>
    </w:p>
    <w:p w14:paraId="7A8B3D95" w14:textId="62D7D726" w:rsidR="003E14AE" w:rsidRDefault="003E14AE">
      <w:pPr>
        <w:pStyle w:val="TOC3"/>
        <w:rPr>
          <w:rFonts w:ascii="Calibri" w:eastAsia="Times New Roman" w:hAnsi="Calibri"/>
          <w:noProof/>
          <w:sz w:val="22"/>
          <w:szCs w:val="22"/>
          <w:lang w:eastAsia="en-GB"/>
        </w:rPr>
      </w:pPr>
      <w:r>
        <w:rPr>
          <w:noProof/>
          <w:lang w:eastAsia="ko-KR"/>
        </w:rPr>
        <w:t>6</w:t>
      </w:r>
      <w:r w:rsidRPr="0094610E">
        <w:rPr>
          <w:noProof/>
          <w:lang w:val="en-US" w:eastAsia="ko-KR"/>
        </w:rPr>
        <w:t>.5.</w:t>
      </w:r>
      <w:r>
        <w:rPr>
          <w:noProof/>
          <w:lang w:eastAsia="ko-KR"/>
        </w:rPr>
        <w:t>1</w:t>
      </w:r>
      <w:r>
        <w:rPr>
          <w:rFonts w:ascii="Calibri" w:eastAsia="Times New Roman" w:hAnsi="Calibri"/>
          <w:noProof/>
          <w:sz w:val="22"/>
          <w:szCs w:val="22"/>
          <w:lang w:eastAsia="en-GB"/>
        </w:rPr>
        <w:tab/>
      </w:r>
      <w:r>
        <w:rPr>
          <w:noProof/>
          <w:lang w:eastAsia="ko-KR"/>
        </w:rPr>
        <w:t>Introduction</w:t>
      </w:r>
      <w:r>
        <w:rPr>
          <w:noProof/>
        </w:rPr>
        <w:tab/>
      </w:r>
      <w:r>
        <w:rPr>
          <w:noProof/>
        </w:rPr>
        <w:fldChar w:fldCharType="begin" w:fldLock="1"/>
      </w:r>
      <w:r>
        <w:rPr>
          <w:noProof/>
        </w:rPr>
        <w:instrText xml:space="preserve"> PAGEREF _Toc123912712 \h </w:instrText>
      </w:r>
      <w:r>
        <w:rPr>
          <w:noProof/>
        </w:rPr>
      </w:r>
      <w:r>
        <w:rPr>
          <w:noProof/>
        </w:rPr>
        <w:fldChar w:fldCharType="separate"/>
      </w:r>
      <w:r>
        <w:rPr>
          <w:noProof/>
        </w:rPr>
        <w:t>75</w:t>
      </w:r>
      <w:r>
        <w:rPr>
          <w:noProof/>
        </w:rPr>
        <w:fldChar w:fldCharType="end"/>
      </w:r>
    </w:p>
    <w:p w14:paraId="4AC66EA5" w14:textId="0DDE2194" w:rsidR="003E14AE" w:rsidRDefault="003E14AE">
      <w:pPr>
        <w:pStyle w:val="TOC3"/>
        <w:rPr>
          <w:rFonts w:ascii="Calibri" w:eastAsia="Times New Roman" w:hAnsi="Calibri"/>
          <w:noProof/>
          <w:sz w:val="22"/>
          <w:szCs w:val="22"/>
          <w:lang w:eastAsia="en-GB"/>
        </w:rPr>
      </w:pPr>
      <w:r w:rsidRPr="0094610E">
        <w:rPr>
          <w:noProof/>
          <w:lang w:val="en-US" w:eastAsia="ko-KR"/>
        </w:rPr>
        <w:t>6.5.2</w:t>
      </w:r>
      <w:r>
        <w:rPr>
          <w:rFonts w:ascii="Calibri" w:eastAsia="Times New Roman" w:hAnsi="Calibri"/>
          <w:noProof/>
          <w:sz w:val="22"/>
          <w:szCs w:val="22"/>
          <w:lang w:eastAsia="en-GB"/>
        </w:rPr>
        <w:tab/>
      </w:r>
      <w:r w:rsidRPr="0094610E">
        <w:rPr>
          <w:noProof/>
          <w:lang w:val="en-US" w:eastAsia="ko-KR"/>
        </w:rPr>
        <w:t>Relevant use cases</w:t>
      </w:r>
      <w:r>
        <w:rPr>
          <w:noProof/>
        </w:rPr>
        <w:tab/>
      </w:r>
      <w:r>
        <w:rPr>
          <w:noProof/>
        </w:rPr>
        <w:fldChar w:fldCharType="begin" w:fldLock="1"/>
      </w:r>
      <w:r>
        <w:rPr>
          <w:noProof/>
        </w:rPr>
        <w:instrText xml:space="preserve"> PAGEREF _Toc123912713 \h </w:instrText>
      </w:r>
      <w:r>
        <w:rPr>
          <w:noProof/>
        </w:rPr>
      </w:r>
      <w:r>
        <w:rPr>
          <w:noProof/>
        </w:rPr>
        <w:fldChar w:fldCharType="separate"/>
      </w:r>
      <w:r>
        <w:rPr>
          <w:noProof/>
        </w:rPr>
        <w:t>76</w:t>
      </w:r>
      <w:r>
        <w:rPr>
          <w:noProof/>
        </w:rPr>
        <w:fldChar w:fldCharType="end"/>
      </w:r>
    </w:p>
    <w:p w14:paraId="398F90F9" w14:textId="490BC137" w:rsidR="003E14AE" w:rsidRDefault="003E14AE">
      <w:pPr>
        <w:pStyle w:val="TOC3"/>
        <w:rPr>
          <w:rFonts w:ascii="Calibri" w:eastAsia="Times New Roman" w:hAnsi="Calibri"/>
          <w:noProof/>
          <w:sz w:val="22"/>
          <w:szCs w:val="22"/>
          <w:lang w:eastAsia="en-GB"/>
        </w:rPr>
      </w:pPr>
      <w:r w:rsidRPr="0094610E">
        <w:rPr>
          <w:noProof/>
          <w:lang w:val="en-US" w:eastAsia="ko-KR"/>
        </w:rPr>
        <w:t>6.5.3</w:t>
      </w:r>
      <w:r>
        <w:rPr>
          <w:rFonts w:ascii="Calibri" w:eastAsia="Times New Roman" w:hAnsi="Calibri"/>
          <w:noProof/>
          <w:sz w:val="22"/>
          <w:szCs w:val="22"/>
          <w:lang w:eastAsia="en-GB"/>
        </w:rPr>
        <w:tab/>
      </w:r>
      <w:r w:rsidRPr="0094610E">
        <w:rPr>
          <w:noProof/>
          <w:lang w:val="en-US" w:eastAsia="ko-KR"/>
        </w:rPr>
        <w:t>Basic architecture and call flows</w:t>
      </w:r>
      <w:r>
        <w:rPr>
          <w:noProof/>
        </w:rPr>
        <w:tab/>
      </w:r>
      <w:r>
        <w:rPr>
          <w:noProof/>
        </w:rPr>
        <w:fldChar w:fldCharType="begin" w:fldLock="1"/>
      </w:r>
      <w:r>
        <w:rPr>
          <w:noProof/>
        </w:rPr>
        <w:instrText xml:space="preserve"> PAGEREF _Toc123912714 \h </w:instrText>
      </w:r>
      <w:r>
        <w:rPr>
          <w:noProof/>
        </w:rPr>
      </w:r>
      <w:r>
        <w:rPr>
          <w:noProof/>
        </w:rPr>
        <w:fldChar w:fldCharType="separate"/>
      </w:r>
      <w:r>
        <w:rPr>
          <w:noProof/>
        </w:rPr>
        <w:t>76</w:t>
      </w:r>
      <w:r>
        <w:rPr>
          <w:noProof/>
        </w:rPr>
        <w:fldChar w:fldCharType="end"/>
      </w:r>
    </w:p>
    <w:p w14:paraId="53B982E9" w14:textId="0501D901" w:rsidR="003E14AE" w:rsidRDefault="003E14AE">
      <w:pPr>
        <w:pStyle w:val="TOC4"/>
        <w:rPr>
          <w:rFonts w:ascii="Calibri" w:eastAsia="Times New Roman" w:hAnsi="Calibri"/>
          <w:noProof/>
          <w:sz w:val="22"/>
          <w:szCs w:val="22"/>
          <w:lang w:eastAsia="en-GB"/>
        </w:rPr>
      </w:pPr>
      <w:r>
        <w:rPr>
          <w:noProof/>
        </w:rPr>
        <w:t>6.5.3.1</w:t>
      </w:r>
      <w:r>
        <w:rPr>
          <w:rFonts w:ascii="Calibri" w:eastAsia="Times New Roman" w:hAnsi="Calibri"/>
          <w:noProof/>
          <w:sz w:val="22"/>
          <w:szCs w:val="22"/>
          <w:lang w:eastAsia="en-GB"/>
        </w:rPr>
        <w:tab/>
      </w:r>
      <w:r>
        <w:rPr>
          <w:noProof/>
        </w:rPr>
        <w:t>Symmetrical case</w:t>
      </w:r>
      <w:r>
        <w:rPr>
          <w:noProof/>
        </w:rPr>
        <w:tab/>
      </w:r>
      <w:r>
        <w:rPr>
          <w:noProof/>
        </w:rPr>
        <w:fldChar w:fldCharType="begin" w:fldLock="1"/>
      </w:r>
      <w:r>
        <w:rPr>
          <w:noProof/>
        </w:rPr>
        <w:instrText xml:space="preserve"> PAGEREF _Toc123912715 \h </w:instrText>
      </w:r>
      <w:r>
        <w:rPr>
          <w:noProof/>
        </w:rPr>
      </w:r>
      <w:r>
        <w:rPr>
          <w:noProof/>
        </w:rPr>
        <w:fldChar w:fldCharType="separate"/>
      </w:r>
      <w:r>
        <w:rPr>
          <w:noProof/>
        </w:rPr>
        <w:t>78</w:t>
      </w:r>
      <w:r>
        <w:rPr>
          <w:noProof/>
        </w:rPr>
        <w:fldChar w:fldCharType="end"/>
      </w:r>
    </w:p>
    <w:p w14:paraId="0EE01869" w14:textId="4521CFD0" w:rsidR="003E14AE" w:rsidRDefault="003E14AE">
      <w:pPr>
        <w:pStyle w:val="TOC4"/>
        <w:rPr>
          <w:rFonts w:ascii="Calibri" w:eastAsia="Times New Roman" w:hAnsi="Calibri"/>
          <w:noProof/>
          <w:sz w:val="22"/>
          <w:szCs w:val="22"/>
          <w:lang w:eastAsia="en-GB"/>
        </w:rPr>
      </w:pPr>
      <w:r>
        <w:rPr>
          <w:noProof/>
        </w:rPr>
        <w:t>6.5.3.2</w:t>
      </w:r>
      <w:r>
        <w:rPr>
          <w:rFonts w:ascii="Calibri" w:eastAsia="Times New Roman" w:hAnsi="Calibri"/>
          <w:noProof/>
          <w:sz w:val="22"/>
          <w:szCs w:val="22"/>
          <w:lang w:eastAsia="en-GB"/>
        </w:rPr>
        <w:tab/>
      </w:r>
      <w:r>
        <w:rPr>
          <w:noProof/>
        </w:rPr>
        <w:t>Asymmetrical case</w:t>
      </w:r>
      <w:r>
        <w:rPr>
          <w:noProof/>
        </w:rPr>
        <w:tab/>
      </w:r>
      <w:r>
        <w:rPr>
          <w:noProof/>
        </w:rPr>
        <w:fldChar w:fldCharType="begin" w:fldLock="1"/>
      </w:r>
      <w:r>
        <w:rPr>
          <w:noProof/>
        </w:rPr>
        <w:instrText xml:space="preserve"> PAGEREF _Toc123912716 \h </w:instrText>
      </w:r>
      <w:r>
        <w:rPr>
          <w:noProof/>
        </w:rPr>
      </w:r>
      <w:r>
        <w:rPr>
          <w:noProof/>
        </w:rPr>
        <w:fldChar w:fldCharType="separate"/>
      </w:r>
      <w:r>
        <w:rPr>
          <w:noProof/>
        </w:rPr>
        <w:t>78</w:t>
      </w:r>
      <w:r>
        <w:rPr>
          <w:noProof/>
        </w:rPr>
        <w:fldChar w:fldCharType="end"/>
      </w:r>
    </w:p>
    <w:p w14:paraId="46153FF9" w14:textId="302F4153" w:rsidR="003E14AE" w:rsidRDefault="003E14AE">
      <w:pPr>
        <w:pStyle w:val="TOC3"/>
        <w:rPr>
          <w:rFonts w:ascii="Calibri" w:eastAsia="Times New Roman" w:hAnsi="Calibri"/>
          <w:noProof/>
          <w:sz w:val="22"/>
          <w:szCs w:val="22"/>
          <w:lang w:eastAsia="en-GB"/>
        </w:rPr>
      </w:pPr>
      <w:r>
        <w:rPr>
          <w:noProof/>
          <w:lang w:eastAsia="ko-KR"/>
        </w:rPr>
        <w:t>6.5.4</w:t>
      </w:r>
      <w:r>
        <w:rPr>
          <w:rFonts w:ascii="Calibri" w:eastAsia="Times New Roman" w:hAnsi="Calibri"/>
          <w:noProof/>
          <w:sz w:val="22"/>
          <w:szCs w:val="22"/>
          <w:lang w:eastAsia="en-GB"/>
        </w:rPr>
        <w:tab/>
      </w:r>
      <w:r>
        <w:rPr>
          <w:noProof/>
          <w:lang w:eastAsia="ko-KR"/>
        </w:rPr>
        <w:t>Instantiation #1: MTSI-based architecture extension</w:t>
      </w:r>
      <w:r>
        <w:rPr>
          <w:noProof/>
        </w:rPr>
        <w:tab/>
      </w:r>
      <w:r>
        <w:rPr>
          <w:noProof/>
        </w:rPr>
        <w:fldChar w:fldCharType="begin" w:fldLock="1"/>
      </w:r>
      <w:r>
        <w:rPr>
          <w:noProof/>
        </w:rPr>
        <w:instrText xml:space="preserve"> PAGEREF _Toc123912717 \h </w:instrText>
      </w:r>
      <w:r>
        <w:rPr>
          <w:noProof/>
        </w:rPr>
      </w:r>
      <w:r>
        <w:rPr>
          <w:noProof/>
        </w:rPr>
        <w:fldChar w:fldCharType="separate"/>
      </w:r>
      <w:r>
        <w:rPr>
          <w:noProof/>
        </w:rPr>
        <w:t>79</w:t>
      </w:r>
      <w:r>
        <w:rPr>
          <w:noProof/>
        </w:rPr>
        <w:fldChar w:fldCharType="end"/>
      </w:r>
    </w:p>
    <w:p w14:paraId="38440667" w14:textId="1CC53625" w:rsidR="003E14AE" w:rsidRDefault="003E14AE">
      <w:pPr>
        <w:pStyle w:val="TOC3"/>
        <w:rPr>
          <w:rFonts w:ascii="Calibri" w:eastAsia="Times New Roman" w:hAnsi="Calibri"/>
          <w:noProof/>
          <w:sz w:val="22"/>
          <w:szCs w:val="22"/>
          <w:lang w:eastAsia="en-GB"/>
        </w:rPr>
      </w:pPr>
      <w:r>
        <w:rPr>
          <w:noProof/>
          <w:lang w:eastAsia="ko-KR"/>
        </w:rPr>
        <w:t>6.5.5</w:t>
      </w:r>
      <w:r>
        <w:rPr>
          <w:rFonts w:ascii="Calibri" w:eastAsia="Times New Roman" w:hAnsi="Calibri"/>
          <w:noProof/>
          <w:sz w:val="22"/>
          <w:szCs w:val="22"/>
          <w:lang w:eastAsia="en-GB"/>
        </w:rPr>
        <w:tab/>
      </w:r>
      <w:r>
        <w:rPr>
          <w:noProof/>
          <w:lang w:eastAsia="ko-KR"/>
        </w:rPr>
        <w:t>Instantiation #2: DCMTSI-based architecture extension with immersive media processing</w:t>
      </w:r>
      <w:r>
        <w:rPr>
          <w:noProof/>
        </w:rPr>
        <w:tab/>
      </w:r>
      <w:r>
        <w:rPr>
          <w:noProof/>
        </w:rPr>
        <w:fldChar w:fldCharType="begin" w:fldLock="1"/>
      </w:r>
      <w:r>
        <w:rPr>
          <w:noProof/>
        </w:rPr>
        <w:instrText xml:space="preserve"> PAGEREF _Toc123912718 \h </w:instrText>
      </w:r>
      <w:r>
        <w:rPr>
          <w:noProof/>
        </w:rPr>
      </w:r>
      <w:r>
        <w:rPr>
          <w:noProof/>
        </w:rPr>
        <w:fldChar w:fldCharType="separate"/>
      </w:r>
      <w:r>
        <w:rPr>
          <w:noProof/>
        </w:rPr>
        <w:t>82</w:t>
      </w:r>
      <w:r>
        <w:rPr>
          <w:noProof/>
        </w:rPr>
        <w:fldChar w:fldCharType="end"/>
      </w:r>
    </w:p>
    <w:p w14:paraId="24B67A2E" w14:textId="3939D093" w:rsidR="003E14AE" w:rsidRDefault="003E14AE">
      <w:pPr>
        <w:pStyle w:val="TOC3"/>
        <w:rPr>
          <w:rFonts w:ascii="Calibri" w:eastAsia="Times New Roman" w:hAnsi="Calibri"/>
          <w:noProof/>
          <w:sz w:val="22"/>
          <w:szCs w:val="22"/>
          <w:lang w:eastAsia="en-GB"/>
        </w:rPr>
      </w:pPr>
      <w:r>
        <w:rPr>
          <w:noProof/>
          <w:lang w:eastAsia="ko-KR"/>
        </w:rPr>
        <w:t>6.5.6</w:t>
      </w:r>
      <w:r>
        <w:rPr>
          <w:rFonts w:ascii="Calibri" w:eastAsia="Times New Roman" w:hAnsi="Calibri"/>
          <w:noProof/>
          <w:sz w:val="22"/>
          <w:szCs w:val="22"/>
          <w:lang w:eastAsia="en-GB"/>
        </w:rPr>
        <w:tab/>
      </w:r>
      <w:r>
        <w:rPr>
          <w:noProof/>
        </w:rPr>
        <w:t>Content formats and codecs</w:t>
      </w:r>
      <w:r>
        <w:rPr>
          <w:noProof/>
        </w:rPr>
        <w:tab/>
      </w:r>
      <w:r>
        <w:rPr>
          <w:noProof/>
        </w:rPr>
        <w:fldChar w:fldCharType="begin" w:fldLock="1"/>
      </w:r>
      <w:r>
        <w:rPr>
          <w:noProof/>
        </w:rPr>
        <w:instrText xml:space="preserve"> PAGEREF _Toc123912719 \h </w:instrText>
      </w:r>
      <w:r>
        <w:rPr>
          <w:noProof/>
        </w:rPr>
      </w:r>
      <w:r>
        <w:rPr>
          <w:noProof/>
        </w:rPr>
        <w:fldChar w:fldCharType="separate"/>
      </w:r>
      <w:r>
        <w:rPr>
          <w:noProof/>
        </w:rPr>
        <w:t>85</w:t>
      </w:r>
      <w:r>
        <w:rPr>
          <w:noProof/>
        </w:rPr>
        <w:fldChar w:fldCharType="end"/>
      </w:r>
    </w:p>
    <w:p w14:paraId="077A0B9C" w14:textId="5AB09083" w:rsidR="003E14AE" w:rsidRDefault="003E14AE">
      <w:pPr>
        <w:pStyle w:val="TOC3"/>
        <w:rPr>
          <w:rFonts w:ascii="Calibri" w:eastAsia="Times New Roman" w:hAnsi="Calibri"/>
          <w:noProof/>
          <w:sz w:val="22"/>
          <w:szCs w:val="22"/>
          <w:lang w:eastAsia="en-GB"/>
        </w:rPr>
      </w:pPr>
      <w:r>
        <w:rPr>
          <w:noProof/>
          <w:lang w:eastAsia="ko-KR"/>
        </w:rPr>
        <w:t>6.5.7</w:t>
      </w:r>
      <w:r>
        <w:rPr>
          <w:rFonts w:ascii="Calibri" w:eastAsia="Times New Roman" w:hAnsi="Calibri"/>
          <w:noProof/>
          <w:sz w:val="22"/>
          <w:szCs w:val="22"/>
          <w:lang w:eastAsia="en-GB"/>
        </w:rPr>
        <w:tab/>
      </w:r>
      <w:r>
        <w:rPr>
          <w:noProof/>
          <w:lang w:eastAsia="ko-KR"/>
        </w:rPr>
        <w:t>Summary of AR conversational instantiations</w:t>
      </w:r>
      <w:r>
        <w:rPr>
          <w:noProof/>
        </w:rPr>
        <w:tab/>
      </w:r>
      <w:r>
        <w:rPr>
          <w:noProof/>
        </w:rPr>
        <w:fldChar w:fldCharType="begin" w:fldLock="1"/>
      </w:r>
      <w:r>
        <w:rPr>
          <w:noProof/>
        </w:rPr>
        <w:instrText xml:space="preserve"> PAGEREF _Toc123912720 \h </w:instrText>
      </w:r>
      <w:r>
        <w:rPr>
          <w:noProof/>
        </w:rPr>
      </w:r>
      <w:r>
        <w:rPr>
          <w:noProof/>
        </w:rPr>
        <w:fldChar w:fldCharType="separate"/>
      </w:r>
      <w:r>
        <w:rPr>
          <w:noProof/>
        </w:rPr>
        <w:t>85</w:t>
      </w:r>
      <w:r>
        <w:rPr>
          <w:noProof/>
        </w:rPr>
        <w:fldChar w:fldCharType="end"/>
      </w:r>
    </w:p>
    <w:p w14:paraId="701C0B6D" w14:textId="799423CD" w:rsidR="003E14AE" w:rsidRDefault="003E14AE">
      <w:pPr>
        <w:pStyle w:val="TOC3"/>
        <w:rPr>
          <w:rFonts w:ascii="Calibri" w:eastAsia="Times New Roman" w:hAnsi="Calibri"/>
          <w:noProof/>
          <w:sz w:val="22"/>
          <w:szCs w:val="22"/>
          <w:lang w:eastAsia="en-GB"/>
        </w:rPr>
      </w:pPr>
      <w:r>
        <w:rPr>
          <w:noProof/>
          <w:lang w:eastAsia="ko-KR"/>
        </w:rPr>
        <w:t>6.5.8</w:t>
      </w:r>
      <w:r>
        <w:rPr>
          <w:rFonts w:ascii="Calibri" w:eastAsia="Times New Roman" w:hAnsi="Calibri"/>
          <w:noProof/>
          <w:sz w:val="22"/>
          <w:szCs w:val="22"/>
          <w:lang w:eastAsia="en-GB"/>
        </w:rPr>
        <w:tab/>
      </w:r>
      <w:r>
        <w:rPr>
          <w:noProof/>
          <w:lang w:eastAsia="ko-KR"/>
        </w:rPr>
        <w:t>Standardization areas</w:t>
      </w:r>
      <w:r>
        <w:rPr>
          <w:noProof/>
        </w:rPr>
        <w:tab/>
      </w:r>
      <w:r>
        <w:rPr>
          <w:noProof/>
        </w:rPr>
        <w:fldChar w:fldCharType="begin" w:fldLock="1"/>
      </w:r>
      <w:r>
        <w:rPr>
          <w:noProof/>
        </w:rPr>
        <w:instrText xml:space="preserve"> PAGEREF _Toc123912721 \h </w:instrText>
      </w:r>
      <w:r>
        <w:rPr>
          <w:noProof/>
        </w:rPr>
      </w:r>
      <w:r>
        <w:rPr>
          <w:noProof/>
        </w:rPr>
        <w:fldChar w:fldCharType="separate"/>
      </w:r>
      <w:r>
        <w:rPr>
          <w:noProof/>
        </w:rPr>
        <w:t>86</w:t>
      </w:r>
      <w:r>
        <w:rPr>
          <w:noProof/>
        </w:rPr>
        <w:fldChar w:fldCharType="end"/>
      </w:r>
    </w:p>
    <w:p w14:paraId="7EEF57CB" w14:textId="69AE1D77" w:rsidR="003E14AE" w:rsidRDefault="003E14AE">
      <w:pPr>
        <w:pStyle w:val="TOC2"/>
        <w:rPr>
          <w:rFonts w:ascii="Calibri" w:eastAsia="Times New Roman" w:hAnsi="Calibri"/>
          <w:noProof/>
          <w:sz w:val="22"/>
          <w:szCs w:val="22"/>
          <w:lang w:eastAsia="en-GB"/>
        </w:rPr>
      </w:pPr>
      <w:r w:rsidRPr="0094610E">
        <w:rPr>
          <w:noProof/>
          <w:lang w:val="en-US"/>
        </w:rPr>
        <w:t>6.6</w:t>
      </w:r>
      <w:r>
        <w:rPr>
          <w:rFonts w:ascii="Calibri" w:eastAsia="Times New Roman" w:hAnsi="Calibri"/>
          <w:noProof/>
          <w:sz w:val="22"/>
          <w:szCs w:val="22"/>
          <w:lang w:eastAsia="en-GB"/>
        </w:rPr>
        <w:tab/>
      </w:r>
      <w:r w:rsidRPr="0094610E">
        <w:rPr>
          <w:noProof/>
          <w:lang w:val="en-US"/>
        </w:rPr>
        <w:t>Shared AR conversational experience</w:t>
      </w:r>
      <w:r>
        <w:rPr>
          <w:noProof/>
        </w:rPr>
        <w:tab/>
      </w:r>
      <w:r>
        <w:rPr>
          <w:noProof/>
        </w:rPr>
        <w:fldChar w:fldCharType="begin" w:fldLock="1"/>
      </w:r>
      <w:r>
        <w:rPr>
          <w:noProof/>
        </w:rPr>
        <w:instrText xml:space="preserve"> PAGEREF _Toc123912722 \h </w:instrText>
      </w:r>
      <w:r>
        <w:rPr>
          <w:noProof/>
        </w:rPr>
      </w:r>
      <w:r>
        <w:rPr>
          <w:noProof/>
        </w:rPr>
        <w:fldChar w:fldCharType="separate"/>
      </w:r>
      <w:r>
        <w:rPr>
          <w:noProof/>
        </w:rPr>
        <w:t>86</w:t>
      </w:r>
      <w:r>
        <w:rPr>
          <w:noProof/>
        </w:rPr>
        <w:fldChar w:fldCharType="end"/>
      </w:r>
    </w:p>
    <w:p w14:paraId="3F08090C" w14:textId="50051BCB" w:rsidR="003E14AE" w:rsidRDefault="003E14AE">
      <w:pPr>
        <w:pStyle w:val="TOC3"/>
        <w:rPr>
          <w:rFonts w:ascii="Calibri" w:eastAsia="Times New Roman" w:hAnsi="Calibri"/>
          <w:noProof/>
          <w:sz w:val="22"/>
          <w:szCs w:val="22"/>
          <w:lang w:eastAsia="en-GB"/>
        </w:rPr>
      </w:pPr>
      <w:r>
        <w:rPr>
          <w:noProof/>
        </w:rPr>
        <w:t>6.6.1</w:t>
      </w:r>
      <w:r>
        <w:rPr>
          <w:rFonts w:ascii="Calibri" w:eastAsia="Times New Roman" w:hAnsi="Calibri"/>
          <w:noProof/>
          <w:sz w:val="22"/>
          <w:szCs w:val="22"/>
          <w:lang w:eastAsia="en-GB"/>
        </w:rPr>
        <w:tab/>
      </w:r>
      <w:r>
        <w:rPr>
          <w:noProof/>
        </w:rPr>
        <w:t>Introduction</w:t>
      </w:r>
      <w:r>
        <w:rPr>
          <w:noProof/>
        </w:rPr>
        <w:tab/>
      </w:r>
      <w:r>
        <w:rPr>
          <w:noProof/>
        </w:rPr>
        <w:fldChar w:fldCharType="begin" w:fldLock="1"/>
      </w:r>
      <w:r>
        <w:rPr>
          <w:noProof/>
        </w:rPr>
        <w:instrText xml:space="preserve"> PAGEREF _Toc123912723 \h </w:instrText>
      </w:r>
      <w:r>
        <w:rPr>
          <w:noProof/>
        </w:rPr>
      </w:r>
      <w:r>
        <w:rPr>
          <w:noProof/>
        </w:rPr>
        <w:fldChar w:fldCharType="separate"/>
      </w:r>
      <w:r>
        <w:rPr>
          <w:noProof/>
        </w:rPr>
        <w:t>86</w:t>
      </w:r>
      <w:r>
        <w:rPr>
          <w:noProof/>
        </w:rPr>
        <w:fldChar w:fldCharType="end"/>
      </w:r>
    </w:p>
    <w:p w14:paraId="324FE667" w14:textId="49A0C998" w:rsidR="003E14AE" w:rsidRDefault="003E14AE">
      <w:pPr>
        <w:pStyle w:val="TOC3"/>
        <w:rPr>
          <w:rFonts w:ascii="Calibri" w:eastAsia="Times New Roman" w:hAnsi="Calibri"/>
          <w:noProof/>
          <w:sz w:val="22"/>
          <w:szCs w:val="22"/>
          <w:lang w:eastAsia="en-GB"/>
        </w:rPr>
      </w:pPr>
      <w:r>
        <w:rPr>
          <w:noProof/>
        </w:rPr>
        <w:t>6.6.2</w:t>
      </w:r>
      <w:r>
        <w:rPr>
          <w:rFonts w:ascii="Calibri" w:eastAsia="Times New Roman" w:hAnsi="Calibri"/>
          <w:noProof/>
          <w:sz w:val="22"/>
          <w:szCs w:val="22"/>
          <w:lang w:eastAsia="en-GB"/>
        </w:rPr>
        <w:tab/>
      </w:r>
      <w:r>
        <w:rPr>
          <w:noProof/>
        </w:rPr>
        <w:t>Relevant use cases</w:t>
      </w:r>
      <w:r>
        <w:rPr>
          <w:noProof/>
        </w:rPr>
        <w:tab/>
      </w:r>
      <w:r>
        <w:rPr>
          <w:noProof/>
        </w:rPr>
        <w:fldChar w:fldCharType="begin" w:fldLock="1"/>
      </w:r>
      <w:r>
        <w:rPr>
          <w:noProof/>
        </w:rPr>
        <w:instrText xml:space="preserve"> PAGEREF _Toc123912724 \h </w:instrText>
      </w:r>
      <w:r>
        <w:rPr>
          <w:noProof/>
        </w:rPr>
      </w:r>
      <w:r>
        <w:rPr>
          <w:noProof/>
        </w:rPr>
        <w:fldChar w:fldCharType="separate"/>
      </w:r>
      <w:r>
        <w:rPr>
          <w:noProof/>
        </w:rPr>
        <w:t>87</w:t>
      </w:r>
      <w:r>
        <w:rPr>
          <w:noProof/>
        </w:rPr>
        <w:fldChar w:fldCharType="end"/>
      </w:r>
    </w:p>
    <w:p w14:paraId="3E46DD7A" w14:textId="5F3EACB9" w:rsidR="003E14AE" w:rsidRDefault="003E14AE">
      <w:pPr>
        <w:pStyle w:val="TOC3"/>
        <w:rPr>
          <w:rFonts w:ascii="Calibri" w:eastAsia="Times New Roman" w:hAnsi="Calibri"/>
          <w:noProof/>
          <w:sz w:val="22"/>
          <w:szCs w:val="22"/>
          <w:lang w:eastAsia="en-GB"/>
        </w:rPr>
      </w:pPr>
      <w:r w:rsidRPr="0094610E">
        <w:rPr>
          <w:noProof/>
          <w:lang w:val="en-US" w:eastAsia="ko-KR"/>
        </w:rPr>
        <w:t>6.6.3</w:t>
      </w:r>
      <w:r>
        <w:rPr>
          <w:rFonts w:ascii="Calibri" w:eastAsia="Times New Roman" w:hAnsi="Calibri"/>
          <w:noProof/>
          <w:sz w:val="22"/>
          <w:szCs w:val="22"/>
          <w:lang w:eastAsia="en-GB"/>
        </w:rPr>
        <w:tab/>
      </w:r>
      <w:r w:rsidRPr="0094610E">
        <w:rPr>
          <w:noProof/>
          <w:lang w:val="en-US" w:eastAsia="ko-KR"/>
        </w:rPr>
        <w:t>Basic architecture</w:t>
      </w:r>
      <w:r>
        <w:rPr>
          <w:noProof/>
        </w:rPr>
        <w:tab/>
      </w:r>
      <w:r>
        <w:rPr>
          <w:noProof/>
        </w:rPr>
        <w:fldChar w:fldCharType="begin" w:fldLock="1"/>
      </w:r>
      <w:r>
        <w:rPr>
          <w:noProof/>
        </w:rPr>
        <w:instrText xml:space="preserve"> PAGEREF _Toc123912725 \h </w:instrText>
      </w:r>
      <w:r>
        <w:rPr>
          <w:noProof/>
        </w:rPr>
      </w:r>
      <w:r>
        <w:rPr>
          <w:noProof/>
        </w:rPr>
        <w:fldChar w:fldCharType="separate"/>
      </w:r>
      <w:r>
        <w:rPr>
          <w:noProof/>
        </w:rPr>
        <w:t>87</w:t>
      </w:r>
      <w:r>
        <w:rPr>
          <w:noProof/>
        </w:rPr>
        <w:fldChar w:fldCharType="end"/>
      </w:r>
    </w:p>
    <w:p w14:paraId="3FAB65EA" w14:textId="36AD03A9" w:rsidR="003E14AE" w:rsidRDefault="003E14AE">
      <w:pPr>
        <w:pStyle w:val="TOC3"/>
        <w:rPr>
          <w:rFonts w:ascii="Calibri" w:eastAsia="Times New Roman" w:hAnsi="Calibri"/>
          <w:noProof/>
          <w:sz w:val="22"/>
          <w:szCs w:val="22"/>
          <w:lang w:eastAsia="en-GB"/>
        </w:rPr>
      </w:pPr>
      <w:r>
        <w:rPr>
          <w:noProof/>
          <w:lang w:eastAsia="ko-KR"/>
        </w:rPr>
        <w:t>6.6.4</w:t>
      </w:r>
      <w:r>
        <w:rPr>
          <w:rFonts w:ascii="Calibri" w:eastAsia="Times New Roman" w:hAnsi="Calibri"/>
          <w:noProof/>
          <w:sz w:val="22"/>
          <w:szCs w:val="22"/>
          <w:lang w:eastAsia="en-GB"/>
        </w:rPr>
        <w:tab/>
      </w:r>
      <w:r>
        <w:rPr>
          <w:noProof/>
          <w:lang w:eastAsia="ko-KR"/>
        </w:rPr>
        <w:t>Generic Call flow</w:t>
      </w:r>
      <w:r>
        <w:rPr>
          <w:noProof/>
        </w:rPr>
        <w:tab/>
      </w:r>
      <w:r>
        <w:rPr>
          <w:noProof/>
        </w:rPr>
        <w:fldChar w:fldCharType="begin" w:fldLock="1"/>
      </w:r>
      <w:r>
        <w:rPr>
          <w:noProof/>
        </w:rPr>
        <w:instrText xml:space="preserve"> PAGEREF _Toc123912726 \h </w:instrText>
      </w:r>
      <w:r>
        <w:rPr>
          <w:noProof/>
        </w:rPr>
      </w:r>
      <w:r>
        <w:rPr>
          <w:noProof/>
        </w:rPr>
        <w:fldChar w:fldCharType="separate"/>
      </w:r>
      <w:r>
        <w:rPr>
          <w:noProof/>
        </w:rPr>
        <w:t>88</w:t>
      </w:r>
      <w:r>
        <w:rPr>
          <w:noProof/>
        </w:rPr>
        <w:fldChar w:fldCharType="end"/>
      </w:r>
    </w:p>
    <w:p w14:paraId="2D719E9F" w14:textId="04BB5713" w:rsidR="003E14AE" w:rsidRDefault="003E14AE">
      <w:pPr>
        <w:pStyle w:val="TOC3"/>
        <w:rPr>
          <w:rFonts w:ascii="Calibri" w:eastAsia="Times New Roman" w:hAnsi="Calibri"/>
          <w:noProof/>
          <w:sz w:val="22"/>
          <w:szCs w:val="22"/>
          <w:lang w:eastAsia="en-GB"/>
        </w:rPr>
      </w:pPr>
      <w:r w:rsidRPr="0094610E">
        <w:rPr>
          <w:noProof/>
          <w:lang w:val="en-US"/>
        </w:rPr>
        <w:t>6.6.5</w:t>
      </w:r>
      <w:r>
        <w:rPr>
          <w:rFonts w:ascii="Calibri" w:eastAsia="Times New Roman" w:hAnsi="Calibri"/>
          <w:noProof/>
          <w:sz w:val="22"/>
          <w:szCs w:val="22"/>
          <w:lang w:eastAsia="en-GB"/>
        </w:rPr>
        <w:tab/>
      </w:r>
      <w:r w:rsidRPr="0094610E">
        <w:rPr>
          <w:noProof/>
          <w:lang w:val="en-US"/>
        </w:rPr>
        <w:t>Various instantiations</w:t>
      </w:r>
      <w:r>
        <w:rPr>
          <w:noProof/>
        </w:rPr>
        <w:tab/>
      </w:r>
      <w:r>
        <w:rPr>
          <w:noProof/>
        </w:rPr>
        <w:fldChar w:fldCharType="begin" w:fldLock="1"/>
      </w:r>
      <w:r>
        <w:rPr>
          <w:noProof/>
        </w:rPr>
        <w:instrText xml:space="preserve"> PAGEREF _Toc123912727 \h </w:instrText>
      </w:r>
      <w:r>
        <w:rPr>
          <w:noProof/>
        </w:rPr>
      </w:r>
      <w:r>
        <w:rPr>
          <w:noProof/>
        </w:rPr>
        <w:fldChar w:fldCharType="separate"/>
      </w:r>
      <w:r>
        <w:rPr>
          <w:noProof/>
        </w:rPr>
        <w:t>90</w:t>
      </w:r>
      <w:r>
        <w:rPr>
          <w:noProof/>
        </w:rPr>
        <w:fldChar w:fldCharType="end"/>
      </w:r>
    </w:p>
    <w:p w14:paraId="7ADF00B7" w14:textId="74E91F76" w:rsidR="003E14AE" w:rsidRDefault="003E14AE">
      <w:pPr>
        <w:pStyle w:val="TOC3"/>
        <w:rPr>
          <w:rFonts w:ascii="Calibri" w:eastAsia="Times New Roman" w:hAnsi="Calibri"/>
          <w:noProof/>
          <w:sz w:val="22"/>
          <w:szCs w:val="22"/>
          <w:lang w:eastAsia="en-GB"/>
        </w:rPr>
      </w:pPr>
      <w:r>
        <w:rPr>
          <w:noProof/>
        </w:rPr>
        <w:t>6.6.6</w:t>
      </w:r>
      <w:r>
        <w:rPr>
          <w:rFonts w:ascii="Calibri" w:eastAsia="Times New Roman" w:hAnsi="Calibri"/>
          <w:noProof/>
          <w:sz w:val="22"/>
          <w:szCs w:val="22"/>
          <w:lang w:eastAsia="en-GB"/>
        </w:rPr>
        <w:tab/>
      </w:r>
      <w:r>
        <w:rPr>
          <w:noProof/>
        </w:rPr>
        <w:t>Content formats and codecs</w:t>
      </w:r>
      <w:r>
        <w:rPr>
          <w:noProof/>
        </w:rPr>
        <w:tab/>
      </w:r>
      <w:r>
        <w:rPr>
          <w:noProof/>
        </w:rPr>
        <w:fldChar w:fldCharType="begin" w:fldLock="1"/>
      </w:r>
      <w:r>
        <w:rPr>
          <w:noProof/>
        </w:rPr>
        <w:instrText xml:space="preserve"> PAGEREF _Toc123912728 \h </w:instrText>
      </w:r>
      <w:r>
        <w:rPr>
          <w:noProof/>
        </w:rPr>
      </w:r>
      <w:r>
        <w:rPr>
          <w:noProof/>
        </w:rPr>
        <w:fldChar w:fldCharType="separate"/>
      </w:r>
      <w:r>
        <w:rPr>
          <w:noProof/>
        </w:rPr>
        <w:t>91</w:t>
      </w:r>
      <w:r>
        <w:rPr>
          <w:noProof/>
        </w:rPr>
        <w:fldChar w:fldCharType="end"/>
      </w:r>
    </w:p>
    <w:p w14:paraId="582B6D35" w14:textId="60454DED" w:rsidR="003E14AE" w:rsidRDefault="003E14AE">
      <w:pPr>
        <w:pStyle w:val="TOC3"/>
        <w:rPr>
          <w:rFonts w:ascii="Calibri" w:eastAsia="Times New Roman" w:hAnsi="Calibri"/>
          <w:noProof/>
          <w:sz w:val="22"/>
          <w:szCs w:val="22"/>
          <w:lang w:eastAsia="en-GB"/>
        </w:rPr>
      </w:pPr>
      <w:r>
        <w:rPr>
          <w:noProof/>
        </w:rPr>
        <w:t>6.6.7</w:t>
      </w:r>
      <w:r>
        <w:rPr>
          <w:rFonts w:ascii="Calibri" w:eastAsia="Times New Roman" w:hAnsi="Calibri"/>
          <w:noProof/>
          <w:sz w:val="22"/>
          <w:szCs w:val="22"/>
          <w:lang w:eastAsia="en-GB"/>
        </w:rPr>
        <w:tab/>
      </w:r>
      <w:r w:rsidRPr="0094610E">
        <w:rPr>
          <w:noProof/>
          <w:lang w:val="en-US"/>
        </w:rPr>
        <w:t>Standardization areas</w:t>
      </w:r>
      <w:r>
        <w:rPr>
          <w:noProof/>
        </w:rPr>
        <w:tab/>
      </w:r>
      <w:r>
        <w:rPr>
          <w:noProof/>
        </w:rPr>
        <w:fldChar w:fldCharType="begin" w:fldLock="1"/>
      </w:r>
      <w:r>
        <w:rPr>
          <w:noProof/>
        </w:rPr>
        <w:instrText xml:space="preserve"> PAGEREF _Toc123912729 \h </w:instrText>
      </w:r>
      <w:r>
        <w:rPr>
          <w:noProof/>
        </w:rPr>
      </w:r>
      <w:r>
        <w:rPr>
          <w:noProof/>
        </w:rPr>
        <w:fldChar w:fldCharType="separate"/>
      </w:r>
      <w:r>
        <w:rPr>
          <w:noProof/>
        </w:rPr>
        <w:t>91</w:t>
      </w:r>
      <w:r>
        <w:rPr>
          <w:noProof/>
        </w:rPr>
        <w:fldChar w:fldCharType="end"/>
      </w:r>
    </w:p>
    <w:p w14:paraId="1509667E" w14:textId="35B3E59C" w:rsidR="003E14AE" w:rsidRDefault="003E14AE">
      <w:pPr>
        <w:pStyle w:val="TOC1"/>
        <w:rPr>
          <w:rFonts w:ascii="Calibri" w:eastAsia="Times New Roman" w:hAnsi="Calibri"/>
          <w:noProof/>
          <w:szCs w:val="22"/>
          <w:lang w:eastAsia="en-GB"/>
        </w:rPr>
      </w:pPr>
      <w:r>
        <w:rPr>
          <w:noProof/>
        </w:rPr>
        <w:t>7</w:t>
      </w:r>
      <w:r>
        <w:rPr>
          <w:rFonts w:ascii="Calibri" w:eastAsia="Times New Roman" w:hAnsi="Calibri"/>
          <w:noProof/>
          <w:szCs w:val="22"/>
          <w:lang w:eastAsia="en-GB"/>
        </w:rPr>
        <w:tab/>
      </w:r>
      <w:r>
        <w:rPr>
          <w:noProof/>
        </w:rPr>
        <w:t>Considerations on Devices Form-factor</w:t>
      </w:r>
      <w:r>
        <w:rPr>
          <w:noProof/>
        </w:rPr>
        <w:tab/>
      </w:r>
      <w:r>
        <w:rPr>
          <w:noProof/>
        </w:rPr>
        <w:fldChar w:fldCharType="begin" w:fldLock="1"/>
      </w:r>
      <w:r>
        <w:rPr>
          <w:noProof/>
        </w:rPr>
        <w:instrText xml:space="preserve"> PAGEREF _Toc123912730 \h </w:instrText>
      </w:r>
      <w:r>
        <w:rPr>
          <w:noProof/>
        </w:rPr>
      </w:r>
      <w:r>
        <w:rPr>
          <w:noProof/>
        </w:rPr>
        <w:fldChar w:fldCharType="separate"/>
      </w:r>
      <w:r>
        <w:rPr>
          <w:noProof/>
        </w:rPr>
        <w:t>91</w:t>
      </w:r>
      <w:r>
        <w:rPr>
          <w:noProof/>
        </w:rPr>
        <w:fldChar w:fldCharType="end"/>
      </w:r>
    </w:p>
    <w:p w14:paraId="24ADBA41" w14:textId="448CF016" w:rsidR="003E14AE" w:rsidRDefault="003E14AE">
      <w:pPr>
        <w:pStyle w:val="TOC2"/>
        <w:rPr>
          <w:rFonts w:ascii="Calibri" w:eastAsia="Times New Roman" w:hAnsi="Calibri"/>
          <w:noProof/>
          <w:sz w:val="22"/>
          <w:szCs w:val="22"/>
          <w:lang w:eastAsia="en-GB"/>
        </w:rPr>
      </w:pPr>
      <w:r>
        <w:rPr>
          <w:noProof/>
          <w:lang w:eastAsia="ko-KR"/>
        </w:rPr>
        <w:t>7.1</w:t>
      </w:r>
      <w:r>
        <w:rPr>
          <w:rFonts w:ascii="Calibri" w:eastAsia="Times New Roman" w:hAnsi="Calibri"/>
          <w:noProof/>
          <w:sz w:val="22"/>
          <w:szCs w:val="22"/>
          <w:lang w:eastAsia="en-GB"/>
        </w:rPr>
        <w:tab/>
      </w:r>
      <w:r>
        <w:rPr>
          <w:noProof/>
          <w:lang w:eastAsia="ko-KR"/>
        </w:rPr>
        <w:t>General</w:t>
      </w:r>
      <w:r>
        <w:rPr>
          <w:noProof/>
        </w:rPr>
        <w:tab/>
      </w:r>
      <w:r>
        <w:rPr>
          <w:noProof/>
        </w:rPr>
        <w:fldChar w:fldCharType="begin" w:fldLock="1"/>
      </w:r>
      <w:r>
        <w:rPr>
          <w:noProof/>
        </w:rPr>
        <w:instrText xml:space="preserve"> PAGEREF _Toc123912731 \h </w:instrText>
      </w:r>
      <w:r>
        <w:rPr>
          <w:noProof/>
        </w:rPr>
      </w:r>
      <w:r>
        <w:rPr>
          <w:noProof/>
        </w:rPr>
        <w:fldChar w:fldCharType="separate"/>
      </w:r>
      <w:r>
        <w:rPr>
          <w:noProof/>
        </w:rPr>
        <w:t>91</w:t>
      </w:r>
      <w:r>
        <w:rPr>
          <w:noProof/>
        </w:rPr>
        <w:fldChar w:fldCharType="end"/>
      </w:r>
    </w:p>
    <w:p w14:paraId="37CF1838" w14:textId="0D662902" w:rsidR="003E14AE" w:rsidRDefault="003E14AE">
      <w:pPr>
        <w:pStyle w:val="TOC2"/>
        <w:rPr>
          <w:rFonts w:ascii="Calibri" w:eastAsia="Times New Roman" w:hAnsi="Calibri"/>
          <w:noProof/>
          <w:sz w:val="22"/>
          <w:szCs w:val="22"/>
          <w:lang w:eastAsia="en-GB"/>
        </w:rPr>
      </w:pPr>
      <w:r>
        <w:rPr>
          <w:noProof/>
          <w:lang w:eastAsia="ko-KR"/>
        </w:rPr>
        <w:t>7.2</w:t>
      </w:r>
      <w:r>
        <w:rPr>
          <w:rFonts w:ascii="Calibri" w:eastAsia="Times New Roman" w:hAnsi="Calibri"/>
          <w:noProof/>
          <w:sz w:val="22"/>
          <w:szCs w:val="22"/>
          <w:lang w:eastAsia="en-GB"/>
        </w:rPr>
        <w:tab/>
      </w:r>
      <w:r>
        <w:rPr>
          <w:noProof/>
          <w:lang w:eastAsia="ko-KR"/>
        </w:rPr>
        <w:t>Battery/Power consumption</w:t>
      </w:r>
      <w:r>
        <w:rPr>
          <w:noProof/>
        </w:rPr>
        <w:tab/>
      </w:r>
      <w:r>
        <w:rPr>
          <w:noProof/>
        </w:rPr>
        <w:fldChar w:fldCharType="begin" w:fldLock="1"/>
      </w:r>
      <w:r>
        <w:rPr>
          <w:noProof/>
        </w:rPr>
        <w:instrText xml:space="preserve"> PAGEREF _Toc123912732 \h </w:instrText>
      </w:r>
      <w:r>
        <w:rPr>
          <w:noProof/>
        </w:rPr>
      </w:r>
      <w:r>
        <w:rPr>
          <w:noProof/>
        </w:rPr>
        <w:fldChar w:fldCharType="separate"/>
      </w:r>
      <w:r>
        <w:rPr>
          <w:noProof/>
        </w:rPr>
        <w:t>92</w:t>
      </w:r>
      <w:r>
        <w:rPr>
          <w:noProof/>
        </w:rPr>
        <w:fldChar w:fldCharType="end"/>
      </w:r>
    </w:p>
    <w:p w14:paraId="1EE0F68F" w14:textId="2B231B10" w:rsidR="003E14AE" w:rsidRDefault="003E14AE">
      <w:pPr>
        <w:pStyle w:val="TOC2"/>
        <w:rPr>
          <w:rFonts w:ascii="Calibri" w:eastAsia="Times New Roman" w:hAnsi="Calibri"/>
          <w:noProof/>
          <w:sz w:val="22"/>
          <w:szCs w:val="22"/>
          <w:lang w:eastAsia="en-GB"/>
        </w:rPr>
      </w:pPr>
      <w:r>
        <w:rPr>
          <w:noProof/>
          <w:lang w:eastAsia="ko-KR"/>
        </w:rPr>
        <w:t>7.3</w:t>
      </w:r>
      <w:r>
        <w:rPr>
          <w:rFonts w:ascii="Calibri" w:eastAsia="Times New Roman" w:hAnsi="Calibri"/>
          <w:noProof/>
          <w:sz w:val="22"/>
          <w:szCs w:val="22"/>
          <w:lang w:eastAsia="en-GB"/>
        </w:rPr>
        <w:tab/>
      </w:r>
      <w:r>
        <w:rPr>
          <w:noProof/>
          <w:lang w:eastAsia="ko-KR"/>
        </w:rPr>
        <w:t>Camera</w:t>
      </w:r>
      <w:r>
        <w:rPr>
          <w:noProof/>
        </w:rPr>
        <w:tab/>
      </w:r>
      <w:r>
        <w:rPr>
          <w:noProof/>
        </w:rPr>
        <w:fldChar w:fldCharType="begin" w:fldLock="1"/>
      </w:r>
      <w:r>
        <w:rPr>
          <w:noProof/>
        </w:rPr>
        <w:instrText xml:space="preserve"> PAGEREF _Toc123912733 \h </w:instrText>
      </w:r>
      <w:r>
        <w:rPr>
          <w:noProof/>
        </w:rPr>
      </w:r>
      <w:r>
        <w:rPr>
          <w:noProof/>
        </w:rPr>
        <w:fldChar w:fldCharType="separate"/>
      </w:r>
      <w:r>
        <w:rPr>
          <w:noProof/>
        </w:rPr>
        <w:t>92</w:t>
      </w:r>
      <w:r>
        <w:rPr>
          <w:noProof/>
        </w:rPr>
        <w:fldChar w:fldCharType="end"/>
      </w:r>
    </w:p>
    <w:p w14:paraId="375F9A1A" w14:textId="272B41E5" w:rsidR="003E14AE" w:rsidRDefault="003E14AE">
      <w:pPr>
        <w:pStyle w:val="TOC2"/>
        <w:rPr>
          <w:rFonts w:ascii="Calibri" w:eastAsia="Times New Roman" w:hAnsi="Calibri"/>
          <w:noProof/>
          <w:sz w:val="22"/>
          <w:szCs w:val="22"/>
          <w:lang w:eastAsia="en-GB"/>
        </w:rPr>
      </w:pPr>
      <w:r>
        <w:rPr>
          <w:noProof/>
          <w:lang w:eastAsia="ko-KR"/>
        </w:rPr>
        <w:t>7.4</w:t>
      </w:r>
      <w:r>
        <w:rPr>
          <w:rFonts w:ascii="Calibri" w:eastAsia="Times New Roman" w:hAnsi="Calibri"/>
          <w:noProof/>
          <w:sz w:val="22"/>
          <w:szCs w:val="22"/>
          <w:lang w:eastAsia="en-GB"/>
        </w:rPr>
        <w:tab/>
      </w:r>
      <w:r>
        <w:rPr>
          <w:noProof/>
          <w:lang w:eastAsia="ko-KR"/>
        </w:rPr>
        <w:t>Display</w:t>
      </w:r>
      <w:r>
        <w:rPr>
          <w:noProof/>
        </w:rPr>
        <w:tab/>
      </w:r>
      <w:r>
        <w:rPr>
          <w:noProof/>
        </w:rPr>
        <w:fldChar w:fldCharType="begin" w:fldLock="1"/>
      </w:r>
      <w:r>
        <w:rPr>
          <w:noProof/>
        </w:rPr>
        <w:instrText xml:space="preserve"> PAGEREF _Toc123912734 \h </w:instrText>
      </w:r>
      <w:r>
        <w:rPr>
          <w:noProof/>
        </w:rPr>
      </w:r>
      <w:r>
        <w:rPr>
          <w:noProof/>
        </w:rPr>
        <w:fldChar w:fldCharType="separate"/>
      </w:r>
      <w:r>
        <w:rPr>
          <w:noProof/>
        </w:rPr>
        <w:t>92</w:t>
      </w:r>
      <w:r>
        <w:rPr>
          <w:noProof/>
        </w:rPr>
        <w:fldChar w:fldCharType="end"/>
      </w:r>
    </w:p>
    <w:p w14:paraId="69A79C3A" w14:textId="71BBE17F" w:rsidR="003E14AE" w:rsidRDefault="003E14AE">
      <w:pPr>
        <w:pStyle w:val="TOC2"/>
        <w:rPr>
          <w:rFonts w:ascii="Calibri" w:eastAsia="Times New Roman" w:hAnsi="Calibri"/>
          <w:noProof/>
          <w:sz w:val="22"/>
          <w:szCs w:val="22"/>
          <w:lang w:eastAsia="en-GB"/>
        </w:rPr>
      </w:pPr>
      <w:r>
        <w:rPr>
          <w:noProof/>
          <w:lang w:eastAsia="ko-KR"/>
        </w:rPr>
        <w:t>7.5</w:t>
      </w:r>
      <w:r>
        <w:rPr>
          <w:rFonts w:ascii="Calibri" w:eastAsia="Times New Roman" w:hAnsi="Calibri"/>
          <w:noProof/>
          <w:sz w:val="22"/>
          <w:szCs w:val="22"/>
          <w:lang w:eastAsia="en-GB"/>
        </w:rPr>
        <w:tab/>
      </w:r>
      <w:r>
        <w:rPr>
          <w:noProof/>
          <w:lang w:eastAsia="ko-KR"/>
        </w:rPr>
        <w:t>Heat dissipation</w:t>
      </w:r>
      <w:r>
        <w:rPr>
          <w:noProof/>
        </w:rPr>
        <w:tab/>
      </w:r>
      <w:r>
        <w:rPr>
          <w:noProof/>
        </w:rPr>
        <w:fldChar w:fldCharType="begin" w:fldLock="1"/>
      </w:r>
      <w:r>
        <w:rPr>
          <w:noProof/>
        </w:rPr>
        <w:instrText xml:space="preserve"> PAGEREF _Toc123912735 \h </w:instrText>
      </w:r>
      <w:r>
        <w:rPr>
          <w:noProof/>
        </w:rPr>
      </w:r>
      <w:r>
        <w:rPr>
          <w:noProof/>
        </w:rPr>
        <w:fldChar w:fldCharType="separate"/>
      </w:r>
      <w:r>
        <w:rPr>
          <w:noProof/>
        </w:rPr>
        <w:t>93</w:t>
      </w:r>
      <w:r>
        <w:rPr>
          <w:noProof/>
        </w:rPr>
        <w:fldChar w:fldCharType="end"/>
      </w:r>
    </w:p>
    <w:p w14:paraId="5E215388" w14:textId="54B673CE" w:rsidR="003E14AE" w:rsidRDefault="003E14AE">
      <w:pPr>
        <w:pStyle w:val="TOC2"/>
        <w:rPr>
          <w:rFonts w:ascii="Calibri" w:eastAsia="Times New Roman" w:hAnsi="Calibri"/>
          <w:noProof/>
          <w:sz w:val="22"/>
          <w:szCs w:val="22"/>
          <w:lang w:eastAsia="en-GB"/>
        </w:rPr>
      </w:pPr>
      <w:r>
        <w:rPr>
          <w:noProof/>
          <w:lang w:eastAsia="ko-KR"/>
        </w:rPr>
        <w:t>7.6</w:t>
      </w:r>
      <w:r>
        <w:rPr>
          <w:rFonts w:ascii="Calibri" w:eastAsia="Times New Roman" w:hAnsi="Calibri"/>
          <w:noProof/>
          <w:sz w:val="22"/>
          <w:szCs w:val="22"/>
          <w:lang w:eastAsia="en-GB"/>
        </w:rPr>
        <w:tab/>
      </w:r>
      <w:r>
        <w:rPr>
          <w:noProof/>
          <w:lang w:eastAsia="ko-KR"/>
        </w:rPr>
        <w:t>Weight</w:t>
      </w:r>
      <w:r>
        <w:rPr>
          <w:noProof/>
        </w:rPr>
        <w:tab/>
      </w:r>
      <w:r>
        <w:rPr>
          <w:noProof/>
        </w:rPr>
        <w:fldChar w:fldCharType="begin" w:fldLock="1"/>
      </w:r>
      <w:r>
        <w:rPr>
          <w:noProof/>
        </w:rPr>
        <w:instrText xml:space="preserve"> PAGEREF _Toc123912736 \h </w:instrText>
      </w:r>
      <w:r>
        <w:rPr>
          <w:noProof/>
        </w:rPr>
      </w:r>
      <w:r>
        <w:rPr>
          <w:noProof/>
        </w:rPr>
        <w:fldChar w:fldCharType="separate"/>
      </w:r>
      <w:r>
        <w:rPr>
          <w:noProof/>
        </w:rPr>
        <w:t>93</w:t>
      </w:r>
      <w:r>
        <w:rPr>
          <w:noProof/>
        </w:rPr>
        <w:fldChar w:fldCharType="end"/>
      </w:r>
    </w:p>
    <w:p w14:paraId="3F8E68EA" w14:textId="033BED6E" w:rsidR="003E14AE" w:rsidRDefault="003E14AE">
      <w:pPr>
        <w:pStyle w:val="TOC2"/>
        <w:rPr>
          <w:rFonts w:ascii="Calibri" w:eastAsia="Times New Roman" w:hAnsi="Calibri"/>
          <w:noProof/>
          <w:sz w:val="22"/>
          <w:szCs w:val="22"/>
          <w:lang w:eastAsia="en-GB"/>
        </w:rPr>
      </w:pPr>
      <w:r>
        <w:rPr>
          <w:noProof/>
          <w:lang w:eastAsia="ko-KR"/>
        </w:rPr>
        <w:t>7.7</w:t>
      </w:r>
      <w:r>
        <w:rPr>
          <w:rFonts w:ascii="Calibri" w:eastAsia="Times New Roman" w:hAnsi="Calibri"/>
          <w:noProof/>
          <w:sz w:val="22"/>
          <w:szCs w:val="22"/>
          <w:lang w:eastAsia="en-GB"/>
        </w:rPr>
        <w:tab/>
      </w:r>
      <w:r>
        <w:rPr>
          <w:noProof/>
          <w:lang w:eastAsia="ko-KR"/>
        </w:rPr>
        <w:t>Audio</w:t>
      </w:r>
      <w:r>
        <w:rPr>
          <w:noProof/>
        </w:rPr>
        <w:tab/>
      </w:r>
      <w:r>
        <w:rPr>
          <w:noProof/>
        </w:rPr>
        <w:fldChar w:fldCharType="begin" w:fldLock="1"/>
      </w:r>
      <w:r>
        <w:rPr>
          <w:noProof/>
        </w:rPr>
        <w:instrText xml:space="preserve"> PAGEREF _Toc123912737 \h </w:instrText>
      </w:r>
      <w:r>
        <w:rPr>
          <w:noProof/>
        </w:rPr>
      </w:r>
      <w:r>
        <w:rPr>
          <w:noProof/>
        </w:rPr>
        <w:fldChar w:fldCharType="separate"/>
      </w:r>
      <w:r>
        <w:rPr>
          <w:noProof/>
        </w:rPr>
        <w:t>93</w:t>
      </w:r>
      <w:r>
        <w:rPr>
          <w:noProof/>
        </w:rPr>
        <w:fldChar w:fldCharType="end"/>
      </w:r>
    </w:p>
    <w:p w14:paraId="555BB10C" w14:textId="3F8E8C41" w:rsidR="003E14AE" w:rsidRDefault="003E14AE">
      <w:pPr>
        <w:pStyle w:val="TOC1"/>
        <w:rPr>
          <w:rFonts w:ascii="Calibri" w:eastAsia="Times New Roman" w:hAnsi="Calibri"/>
          <w:noProof/>
          <w:szCs w:val="22"/>
          <w:lang w:eastAsia="en-GB"/>
        </w:rPr>
      </w:pPr>
      <w:r>
        <w:rPr>
          <w:noProof/>
        </w:rPr>
        <w:t>8</w:t>
      </w:r>
      <w:r>
        <w:rPr>
          <w:rFonts w:ascii="Calibri" w:eastAsia="Times New Roman" w:hAnsi="Calibri"/>
          <w:noProof/>
          <w:szCs w:val="22"/>
          <w:lang w:eastAsia="en-GB"/>
        </w:rPr>
        <w:tab/>
      </w:r>
      <w:r>
        <w:rPr>
          <w:noProof/>
        </w:rPr>
        <w:t>Potential New Work and Study Area</w:t>
      </w:r>
      <w:r>
        <w:rPr>
          <w:noProof/>
        </w:rPr>
        <w:tab/>
      </w:r>
      <w:r>
        <w:rPr>
          <w:noProof/>
        </w:rPr>
        <w:fldChar w:fldCharType="begin" w:fldLock="1"/>
      </w:r>
      <w:r>
        <w:rPr>
          <w:noProof/>
        </w:rPr>
        <w:instrText xml:space="preserve"> PAGEREF _Toc123912738 \h </w:instrText>
      </w:r>
      <w:r>
        <w:rPr>
          <w:noProof/>
        </w:rPr>
      </w:r>
      <w:r>
        <w:rPr>
          <w:noProof/>
        </w:rPr>
        <w:fldChar w:fldCharType="separate"/>
      </w:r>
      <w:r>
        <w:rPr>
          <w:noProof/>
        </w:rPr>
        <w:t>94</w:t>
      </w:r>
      <w:r>
        <w:rPr>
          <w:noProof/>
        </w:rPr>
        <w:fldChar w:fldCharType="end"/>
      </w:r>
    </w:p>
    <w:p w14:paraId="39A4039C" w14:textId="09AC6752" w:rsidR="003E14AE" w:rsidRDefault="003E14AE">
      <w:pPr>
        <w:pStyle w:val="TOC2"/>
        <w:rPr>
          <w:rFonts w:ascii="Calibri" w:eastAsia="Times New Roman" w:hAnsi="Calibri"/>
          <w:noProof/>
          <w:sz w:val="22"/>
          <w:szCs w:val="22"/>
          <w:lang w:eastAsia="en-GB"/>
        </w:rPr>
      </w:pPr>
      <w:r>
        <w:rPr>
          <w:noProof/>
        </w:rPr>
        <w:t>8.1</w:t>
      </w:r>
      <w:r>
        <w:rPr>
          <w:rFonts w:ascii="Calibri" w:eastAsia="Times New Roman" w:hAnsi="Calibri"/>
          <w:noProof/>
          <w:sz w:val="22"/>
          <w:szCs w:val="22"/>
          <w:lang w:eastAsia="en-GB"/>
        </w:rPr>
        <w:tab/>
      </w:r>
      <w:r>
        <w:rPr>
          <w:noProof/>
        </w:rPr>
        <w:t>General</w:t>
      </w:r>
      <w:r>
        <w:rPr>
          <w:noProof/>
        </w:rPr>
        <w:tab/>
      </w:r>
      <w:r>
        <w:rPr>
          <w:noProof/>
        </w:rPr>
        <w:fldChar w:fldCharType="begin" w:fldLock="1"/>
      </w:r>
      <w:r>
        <w:rPr>
          <w:noProof/>
        </w:rPr>
        <w:instrText xml:space="preserve"> PAGEREF _Toc123912739 \h </w:instrText>
      </w:r>
      <w:r>
        <w:rPr>
          <w:noProof/>
        </w:rPr>
      </w:r>
      <w:r>
        <w:rPr>
          <w:noProof/>
        </w:rPr>
        <w:fldChar w:fldCharType="separate"/>
      </w:r>
      <w:r>
        <w:rPr>
          <w:noProof/>
        </w:rPr>
        <w:t>94</w:t>
      </w:r>
      <w:r>
        <w:rPr>
          <w:noProof/>
        </w:rPr>
        <w:fldChar w:fldCharType="end"/>
      </w:r>
    </w:p>
    <w:p w14:paraId="642B40E0" w14:textId="79C5AB16" w:rsidR="003E14AE" w:rsidRDefault="003E14AE">
      <w:pPr>
        <w:pStyle w:val="TOC2"/>
        <w:rPr>
          <w:rFonts w:ascii="Calibri" w:eastAsia="Times New Roman" w:hAnsi="Calibri"/>
          <w:noProof/>
          <w:sz w:val="22"/>
          <w:szCs w:val="22"/>
          <w:lang w:eastAsia="en-GB"/>
        </w:rPr>
      </w:pPr>
      <w:r>
        <w:rPr>
          <w:noProof/>
        </w:rPr>
        <w:t>8.2</w:t>
      </w:r>
      <w:r>
        <w:rPr>
          <w:rFonts w:ascii="Calibri" w:eastAsia="Times New Roman" w:hAnsi="Calibri"/>
          <w:noProof/>
          <w:sz w:val="22"/>
          <w:szCs w:val="22"/>
          <w:lang w:eastAsia="en-GB"/>
        </w:rPr>
        <w:tab/>
      </w:r>
      <w:r>
        <w:rPr>
          <w:noProof/>
        </w:rPr>
        <w:t>5G Generic Architectures for Real-Time Media Delivery</w:t>
      </w:r>
      <w:r>
        <w:rPr>
          <w:noProof/>
        </w:rPr>
        <w:tab/>
      </w:r>
      <w:r>
        <w:rPr>
          <w:noProof/>
        </w:rPr>
        <w:fldChar w:fldCharType="begin" w:fldLock="1"/>
      </w:r>
      <w:r>
        <w:rPr>
          <w:noProof/>
        </w:rPr>
        <w:instrText xml:space="preserve"> PAGEREF _Toc123912740 \h </w:instrText>
      </w:r>
      <w:r>
        <w:rPr>
          <w:noProof/>
        </w:rPr>
      </w:r>
      <w:r>
        <w:rPr>
          <w:noProof/>
        </w:rPr>
        <w:fldChar w:fldCharType="separate"/>
      </w:r>
      <w:r>
        <w:rPr>
          <w:noProof/>
        </w:rPr>
        <w:t>94</w:t>
      </w:r>
      <w:r>
        <w:rPr>
          <w:noProof/>
        </w:rPr>
        <w:fldChar w:fldCharType="end"/>
      </w:r>
    </w:p>
    <w:p w14:paraId="6A64BCF8" w14:textId="3EB16C17" w:rsidR="003E14AE" w:rsidRDefault="003E14AE">
      <w:pPr>
        <w:pStyle w:val="TOC2"/>
        <w:rPr>
          <w:rFonts w:ascii="Calibri" w:eastAsia="Times New Roman" w:hAnsi="Calibri"/>
          <w:noProof/>
          <w:sz w:val="22"/>
          <w:szCs w:val="22"/>
          <w:lang w:eastAsia="en-GB"/>
        </w:rPr>
      </w:pPr>
      <w:r>
        <w:rPr>
          <w:noProof/>
        </w:rPr>
        <w:t>8.3</w:t>
      </w:r>
      <w:r>
        <w:rPr>
          <w:rFonts w:ascii="Calibri" w:eastAsia="Times New Roman" w:hAnsi="Calibri"/>
          <w:noProof/>
          <w:sz w:val="22"/>
          <w:szCs w:val="22"/>
          <w:lang w:eastAsia="en-GB"/>
        </w:rPr>
        <w:tab/>
      </w:r>
      <w:r>
        <w:rPr>
          <w:noProof/>
        </w:rPr>
        <w:t>5G-Media Service Enablers</w:t>
      </w:r>
      <w:r>
        <w:rPr>
          <w:noProof/>
        </w:rPr>
        <w:tab/>
      </w:r>
      <w:r>
        <w:rPr>
          <w:noProof/>
        </w:rPr>
        <w:fldChar w:fldCharType="begin" w:fldLock="1"/>
      </w:r>
      <w:r>
        <w:rPr>
          <w:noProof/>
        </w:rPr>
        <w:instrText xml:space="preserve"> PAGEREF _Toc123912741 \h </w:instrText>
      </w:r>
      <w:r>
        <w:rPr>
          <w:noProof/>
        </w:rPr>
      </w:r>
      <w:r>
        <w:rPr>
          <w:noProof/>
        </w:rPr>
        <w:fldChar w:fldCharType="separate"/>
      </w:r>
      <w:r>
        <w:rPr>
          <w:noProof/>
        </w:rPr>
        <w:t>95</w:t>
      </w:r>
      <w:r>
        <w:rPr>
          <w:noProof/>
        </w:rPr>
        <w:fldChar w:fldCharType="end"/>
      </w:r>
    </w:p>
    <w:p w14:paraId="35B27001" w14:textId="3521B093" w:rsidR="003E14AE" w:rsidRDefault="003E14AE">
      <w:pPr>
        <w:pStyle w:val="TOC2"/>
        <w:rPr>
          <w:rFonts w:ascii="Calibri" w:eastAsia="Times New Roman" w:hAnsi="Calibri"/>
          <w:noProof/>
          <w:sz w:val="22"/>
          <w:szCs w:val="22"/>
          <w:lang w:eastAsia="en-GB"/>
        </w:rPr>
      </w:pPr>
      <w:r>
        <w:rPr>
          <w:noProof/>
        </w:rPr>
        <w:t>8.4</w:t>
      </w:r>
      <w:r>
        <w:rPr>
          <w:rFonts w:ascii="Calibri" w:eastAsia="Times New Roman" w:hAnsi="Calibri"/>
          <w:noProof/>
          <w:sz w:val="22"/>
          <w:szCs w:val="22"/>
          <w:lang w:eastAsia="en-GB"/>
        </w:rPr>
        <w:tab/>
      </w:r>
      <w:r>
        <w:rPr>
          <w:noProof/>
        </w:rPr>
        <w:t>5G Real-time Communication</w:t>
      </w:r>
      <w:r>
        <w:rPr>
          <w:noProof/>
        </w:rPr>
        <w:tab/>
      </w:r>
      <w:r>
        <w:rPr>
          <w:noProof/>
        </w:rPr>
        <w:fldChar w:fldCharType="begin" w:fldLock="1"/>
      </w:r>
      <w:r>
        <w:rPr>
          <w:noProof/>
        </w:rPr>
        <w:instrText xml:space="preserve"> PAGEREF _Toc123912742 \h </w:instrText>
      </w:r>
      <w:r>
        <w:rPr>
          <w:noProof/>
        </w:rPr>
      </w:r>
      <w:r>
        <w:rPr>
          <w:noProof/>
        </w:rPr>
        <w:fldChar w:fldCharType="separate"/>
      </w:r>
      <w:r>
        <w:rPr>
          <w:noProof/>
        </w:rPr>
        <w:t>96</w:t>
      </w:r>
      <w:r>
        <w:rPr>
          <w:noProof/>
        </w:rPr>
        <w:fldChar w:fldCharType="end"/>
      </w:r>
    </w:p>
    <w:p w14:paraId="197F9E26" w14:textId="53FF2BB1" w:rsidR="003E14AE" w:rsidRDefault="003E14AE">
      <w:pPr>
        <w:pStyle w:val="TOC2"/>
        <w:rPr>
          <w:rFonts w:ascii="Calibri" w:eastAsia="Times New Roman" w:hAnsi="Calibri"/>
          <w:noProof/>
          <w:sz w:val="22"/>
          <w:szCs w:val="22"/>
          <w:lang w:eastAsia="en-GB"/>
        </w:rPr>
      </w:pPr>
      <w:r>
        <w:rPr>
          <w:noProof/>
        </w:rPr>
        <w:t>8.5</w:t>
      </w:r>
      <w:r>
        <w:rPr>
          <w:rFonts w:ascii="Calibri" w:eastAsia="Times New Roman" w:hAnsi="Calibri"/>
          <w:noProof/>
          <w:sz w:val="22"/>
          <w:szCs w:val="22"/>
          <w:lang w:eastAsia="en-GB"/>
        </w:rPr>
        <w:tab/>
      </w:r>
      <w:r>
        <w:rPr>
          <w:noProof/>
        </w:rPr>
        <w:t>Media Capabilities for Augmented Reality Glasses</w:t>
      </w:r>
      <w:r>
        <w:rPr>
          <w:noProof/>
        </w:rPr>
        <w:tab/>
      </w:r>
      <w:r>
        <w:rPr>
          <w:noProof/>
        </w:rPr>
        <w:fldChar w:fldCharType="begin" w:fldLock="1"/>
      </w:r>
      <w:r>
        <w:rPr>
          <w:noProof/>
        </w:rPr>
        <w:instrText xml:space="preserve"> PAGEREF _Toc123912743 \h </w:instrText>
      </w:r>
      <w:r>
        <w:rPr>
          <w:noProof/>
        </w:rPr>
      </w:r>
      <w:r>
        <w:rPr>
          <w:noProof/>
        </w:rPr>
        <w:fldChar w:fldCharType="separate"/>
      </w:r>
      <w:r>
        <w:rPr>
          <w:noProof/>
        </w:rPr>
        <w:t>96</w:t>
      </w:r>
      <w:r>
        <w:rPr>
          <w:noProof/>
        </w:rPr>
        <w:fldChar w:fldCharType="end"/>
      </w:r>
    </w:p>
    <w:p w14:paraId="4FE2CBBB" w14:textId="24B7EACD" w:rsidR="003E14AE" w:rsidRDefault="003E14AE">
      <w:pPr>
        <w:pStyle w:val="TOC2"/>
        <w:rPr>
          <w:rFonts w:ascii="Calibri" w:eastAsia="Times New Roman" w:hAnsi="Calibri"/>
          <w:noProof/>
          <w:sz w:val="22"/>
          <w:szCs w:val="22"/>
          <w:lang w:eastAsia="en-GB"/>
        </w:rPr>
      </w:pPr>
      <w:r>
        <w:rPr>
          <w:noProof/>
        </w:rPr>
        <w:t>8.6</w:t>
      </w:r>
      <w:r>
        <w:rPr>
          <w:rFonts w:ascii="Calibri" w:eastAsia="Times New Roman" w:hAnsi="Calibri"/>
          <w:noProof/>
          <w:sz w:val="22"/>
          <w:szCs w:val="22"/>
          <w:lang w:eastAsia="en-GB"/>
        </w:rPr>
        <w:tab/>
      </w:r>
      <w:r>
        <w:rPr>
          <w:noProof/>
        </w:rPr>
        <w:t>Split Rendering Media Service Enabler with AR profile</w:t>
      </w:r>
      <w:r>
        <w:rPr>
          <w:noProof/>
        </w:rPr>
        <w:tab/>
      </w:r>
      <w:r>
        <w:rPr>
          <w:noProof/>
        </w:rPr>
        <w:fldChar w:fldCharType="begin" w:fldLock="1"/>
      </w:r>
      <w:r>
        <w:rPr>
          <w:noProof/>
        </w:rPr>
        <w:instrText xml:space="preserve"> PAGEREF _Toc123912744 \h </w:instrText>
      </w:r>
      <w:r>
        <w:rPr>
          <w:noProof/>
        </w:rPr>
      </w:r>
      <w:r>
        <w:rPr>
          <w:noProof/>
        </w:rPr>
        <w:fldChar w:fldCharType="separate"/>
      </w:r>
      <w:r>
        <w:rPr>
          <w:noProof/>
        </w:rPr>
        <w:t>97</w:t>
      </w:r>
      <w:r>
        <w:rPr>
          <w:noProof/>
        </w:rPr>
        <w:fldChar w:fldCharType="end"/>
      </w:r>
    </w:p>
    <w:p w14:paraId="4AAE9A0D" w14:textId="46797BEB" w:rsidR="003E14AE" w:rsidRDefault="003E14AE">
      <w:pPr>
        <w:pStyle w:val="TOC2"/>
        <w:rPr>
          <w:rFonts w:ascii="Calibri" w:eastAsia="Times New Roman" w:hAnsi="Calibri"/>
          <w:noProof/>
          <w:sz w:val="22"/>
          <w:szCs w:val="22"/>
          <w:lang w:eastAsia="en-GB"/>
        </w:rPr>
      </w:pPr>
      <w:r>
        <w:rPr>
          <w:noProof/>
        </w:rPr>
        <w:t>8.7</w:t>
      </w:r>
      <w:r>
        <w:rPr>
          <w:rFonts w:ascii="Calibri" w:eastAsia="Times New Roman" w:hAnsi="Calibri"/>
          <w:noProof/>
          <w:sz w:val="22"/>
          <w:szCs w:val="22"/>
          <w:lang w:eastAsia="en-GB"/>
        </w:rPr>
        <w:tab/>
      </w:r>
      <w:r>
        <w:rPr>
          <w:noProof/>
        </w:rPr>
        <w:t>Tethering AR Glasses</w:t>
      </w:r>
      <w:r>
        <w:rPr>
          <w:noProof/>
        </w:rPr>
        <w:tab/>
      </w:r>
      <w:r>
        <w:rPr>
          <w:noProof/>
        </w:rPr>
        <w:fldChar w:fldCharType="begin" w:fldLock="1"/>
      </w:r>
      <w:r>
        <w:rPr>
          <w:noProof/>
        </w:rPr>
        <w:instrText xml:space="preserve"> PAGEREF _Toc123912745 \h </w:instrText>
      </w:r>
      <w:r>
        <w:rPr>
          <w:noProof/>
        </w:rPr>
      </w:r>
      <w:r>
        <w:rPr>
          <w:noProof/>
        </w:rPr>
        <w:fldChar w:fldCharType="separate"/>
      </w:r>
      <w:r>
        <w:rPr>
          <w:noProof/>
        </w:rPr>
        <w:t>98</w:t>
      </w:r>
      <w:r>
        <w:rPr>
          <w:noProof/>
        </w:rPr>
        <w:fldChar w:fldCharType="end"/>
      </w:r>
    </w:p>
    <w:p w14:paraId="2758CBC0" w14:textId="3DD61D67" w:rsidR="003E14AE" w:rsidRDefault="003E14AE">
      <w:pPr>
        <w:pStyle w:val="TOC2"/>
        <w:rPr>
          <w:rFonts w:ascii="Calibri" w:eastAsia="Times New Roman" w:hAnsi="Calibri"/>
          <w:noProof/>
          <w:sz w:val="22"/>
          <w:szCs w:val="22"/>
          <w:lang w:eastAsia="en-GB"/>
        </w:rPr>
      </w:pPr>
      <w:r>
        <w:rPr>
          <w:noProof/>
        </w:rPr>
        <w:t>8.8</w:t>
      </w:r>
      <w:r>
        <w:rPr>
          <w:rFonts w:ascii="Calibri" w:eastAsia="Times New Roman" w:hAnsi="Calibri"/>
          <w:noProof/>
          <w:sz w:val="22"/>
          <w:szCs w:val="22"/>
          <w:lang w:eastAsia="en-GB"/>
        </w:rPr>
        <w:tab/>
      </w:r>
      <w:r>
        <w:rPr>
          <w:noProof/>
        </w:rPr>
        <w:t>IMS-based AR conversational services</w:t>
      </w:r>
      <w:r>
        <w:rPr>
          <w:noProof/>
        </w:rPr>
        <w:tab/>
      </w:r>
      <w:r>
        <w:rPr>
          <w:noProof/>
        </w:rPr>
        <w:fldChar w:fldCharType="begin" w:fldLock="1"/>
      </w:r>
      <w:r>
        <w:rPr>
          <w:noProof/>
        </w:rPr>
        <w:instrText xml:space="preserve"> PAGEREF _Toc123912746 \h </w:instrText>
      </w:r>
      <w:r>
        <w:rPr>
          <w:noProof/>
        </w:rPr>
      </w:r>
      <w:r>
        <w:rPr>
          <w:noProof/>
        </w:rPr>
        <w:fldChar w:fldCharType="separate"/>
      </w:r>
      <w:r>
        <w:rPr>
          <w:noProof/>
        </w:rPr>
        <w:t>98</w:t>
      </w:r>
      <w:r>
        <w:rPr>
          <w:noProof/>
        </w:rPr>
        <w:fldChar w:fldCharType="end"/>
      </w:r>
    </w:p>
    <w:p w14:paraId="148D553A" w14:textId="17C36043" w:rsidR="003E14AE" w:rsidRDefault="003E14AE">
      <w:pPr>
        <w:pStyle w:val="TOC2"/>
        <w:rPr>
          <w:rFonts w:ascii="Calibri" w:eastAsia="Times New Roman" w:hAnsi="Calibri"/>
          <w:noProof/>
          <w:sz w:val="22"/>
          <w:szCs w:val="22"/>
          <w:lang w:eastAsia="en-GB"/>
        </w:rPr>
      </w:pPr>
      <w:r>
        <w:rPr>
          <w:noProof/>
        </w:rPr>
        <w:t>8.9</w:t>
      </w:r>
      <w:r>
        <w:rPr>
          <w:rFonts w:ascii="Calibri" w:eastAsia="Times New Roman" w:hAnsi="Calibri"/>
          <w:noProof/>
          <w:sz w:val="22"/>
          <w:szCs w:val="22"/>
          <w:lang w:eastAsia="en-GB"/>
        </w:rPr>
        <w:tab/>
      </w:r>
      <w:r>
        <w:rPr>
          <w:noProof/>
        </w:rPr>
        <w:t>Audio Media Pipelines for AR Experiences</w:t>
      </w:r>
      <w:r>
        <w:rPr>
          <w:noProof/>
        </w:rPr>
        <w:tab/>
      </w:r>
      <w:r>
        <w:rPr>
          <w:noProof/>
        </w:rPr>
        <w:fldChar w:fldCharType="begin" w:fldLock="1"/>
      </w:r>
      <w:r>
        <w:rPr>
          <w:noProof/>
        </w:rPr>
        <w:instrText xml:space="preserve"> PAGEREF _Toc123912747 \h </w:instrText>
      </w:r>
      <w:r>
        <w:rPr>
          <w:noProof/>
        </w:rPr>
      </w:r>
      <w:r>
        <w:rPr>
          <w:noProof/>
        </w:rPr>
        <w:fldChar w:fldCharType="separate"/>
      </w:r>
      <w:r>
        <w:rPr>
          <w:noProof/>
        </w:rPr>
        <w:t>99</w:t>
      </w:r>
      <w:r>
        <w:rPr>
          <w:noProof/>
        </w:rPr>
        <w:fldChar w:fldCharType="end"/>
      </w:r>
    </w:p>
    <w:p w14:paraId="0D0B48B2" w14:textId="090AD7D5" w:rsidR="003E14AE" w:rsidRDefault="003E14AE">
      <w:pPr>
        <w:pStyle w:val="TOC3"/>
        <w:rPr>
          <w:rFonts w:ascii="Calibri" w:eastAsia="Times New Roman" w:hAnsi="Calibri"/>
          <w:noProof/>
          <w:sz w:val="22"/>
          <w:szCs w:val="22"/>
          <w:lang w:eastAsia="en-GB"/>
        </w:rPr>
      </w:pPr>
      <w:r>
        <w:rPr>
          <w:noProof/>
          <w:lang w:eastAsia="ko-KR"/>
        </w:rPr>
        <w:t>8.9.1</w:t>
      </w:r>
      <w:r>
        <w:rPr>
          <w:rFonts w:ascii="Calibri" w:eastAsia="Times New Roman" w:hAnsi="Calibri"/>
          <w:noProof/>
          <w:sz w:val="22"/>
          <w:szCs w:val="22"/>
          <w:lang w:eastAsia="en-GB"/>
        </w:rPr>
        <w:tab/>
      </w:r>
      <w:r>
        <w:rPr>
          <w:noProof/>
        </w:rPr>
        <w:t>Generic functional device architecture with audio subsystem (</w:t>
      </w:r>
      <w:r>
        <w:rPr>
          <w:noProof/>
          <w:lang w:eastAsia="ko-KR"/>
        </w:rPr>
        <w:t>STAR-based UE)</w:t>
      </w:r>
      <w:r>
        <w:rPr>
          <w:noProof/>
        </w:rPr>
        <w:tab/>
      </w:r>
      <w:r>
        <w:rPr>
          <w:noProof/>
        </w:rPr>
        <w:fldChar w:fldCharType="begin" w:fldLock="1"/>
      </w:r>
      <w:r>
        <w:rPr>
          <w:noProof/>
        </w:rPr>
        <w:instrText xml:space="preserve"> PAGEREF _Toc123912748 \h </w:instrText>
      </w:r>
      <w:r>
        <w:rPr>
          <w:noProof/>
        </w:rPr>
      </w:r>
      <w:r>
        <w:rPr>
          <w:noProof/>
        </w:rPr>
        <w:fldChar w:fldCharType="separate"/>
      </w:r>
      <w:r>
        <w:rPr>
          <w:noProof/>
        </w:rPr>
        <w:t>99</w:t>
      </w:r>
      <w:r>
        <w:rPr>
          <w:noProof/>
        </w:rPr>
        <w:fldChar w:fldCharType="end"/>
      </w:r>
    </w:p>
    <w:p w14:paraId="04F0981A" w14:textId="68F31BFF" w:rsidR="003E14AE" w:rsidRDefault="003E14AE">
      <w:pPr>
        <w:pStyle w:val="TOC3"/>
        <w:rPr>
          <w:rFonts w:ascii="Calibri" w:eastAsia="Times New Roman" w:hAnsi="Calibri"/>
          <w:noProof/>
          <w:sz w:val="22"/>
          <w:szCs w:val="22"/>
          <w:lang w:eastAsia="en-GB"/>
        </w:rPr>
      </w:pPr>
      <w:r>
        <w:rPr>
          <w:noProof/>
          <w:lang w:eastAsia="ko-KR"/>
        </w:rPr>
        <w:t>8.9.2</w:t>
      </w:r>
      <w:r>
        <w:rPr>
          <w:rFonts w:ascii="Calibri" w:eastAsia="Times New Roman" w:hAnsi="Calibri"/>
          <w:noProof/>
          <w:sz w:val="22"/>
          <w:szCs w:val="22"/>
          <w:lang w:eastAsia="en-GB"/>
        </w:rPr>
        <w:tab/>
      </w:r>
      <w:r>
        <w:rPr>
          <w:noProof/>
        </w:rPr>
        <w:t>Considerations on split rendering (</w:t>
      </w:r>
      <w:r>
        <w:rPr>
          <w:noProof/>
          <w:lang w:eastAsia="ko-KR"/>
        </w:rPr>
        <w:t>EDGAR-based UE</w:t>
      </w:r>
      <w:r>
        <w:rPr>
          <w:noProof/>
        </w:rPr>
        <w:t>)</w:t>
      </w:r>
      <w:r>
        <w:rPr>
          <w:noProof/>
        </w:rPr>
        <w:tab/>
      </w:r>
      <w:r>
        <w:rPr>
          <w:noProof/>
        </w:rPr>
        <w:fldChar w:fldCharType="begin" w:fldLock="1"/>
      </w:r>
      <w:r>
        <w:rPr>
          <w:noProof/>
        </w:rPr>
        <w:instrText xml:space="preserve"> PAGEREF _Toc123912749 \h </w:instrText>
      </w:r>
      <w:r>
        <w:rPr>
          <w:noProof/>
        </w:rPr>
      </w:r>
      <w:r>
        <w:rPr>
          <w:noProof/>
        </w:rPr>
        <w:fldChar w:fldCharType="separate"/>
      </w:r>
      <w:r>
        <w:rPr>
          <w:noProof/>
        </w:rPr>
        <w:t>100</w:t>
      </w:r>
      <w:r>
        <w:rPr>
          <w:noProof/>
        </w:rPr>
        <w:fldChar w:fldCharType="end"/>
      </w:r>
    </w:p>
    <w:p w14:paraId="1D07E335" w14:textId="27880097" w:rsidR="003E14AE" w:rsidRDefault="003E14AE">
      <w:pPr>
        <w:pStyle w:val="TOC1"/>
        <w:rPr>
          <w:rFonts w:ascii="Calibri" w:eastAsia="Times New Roman" w:hAnsi="Calibri"/>
          <w:noProof/>
          <w:szCs w:val="22"/>
          <w:lang w:eastAsia="en-GB"/>
        </w:rPr>
      </w:pPr>
      <w:r>
        <w:rPr>
          <w:noProof/>
        </w:rPr>
        <w:t>9</w:t>
      </w:r>
      <w:r>
        <w:rPr>
          <w:rFonts w:ascii="Calibri" w:eastAsia="Times New Roman" w:hAnsi="Calibri"/>
          <w:noProof/>
          <w:szCs w:val="22"/>
          <w:lang w:eastAsia="en-GB"/>
        </w:rPr>
        <w:tab/>
      </w:r>
      <w:r>
        <w:rPr>
          <w:noProof/>
        </w:rPr>
        <w:t>Conclusions</w:t>
      </w:r>
      <w:r>
        <w:rPr>
          <w:noProof/>
        </w:rPr>
        <w:tab/>
      </w:r>
      <w:r>
        <w:rPr>
          <w:noProof/>
        </w:rPr>
        <w:fldChar w:fldCharType="begin" w:fldLock="1"/>
      </w:r>
      <w:r>
        <w:rPr>
          <w:noProof/>
        </w:rPr>
        <w:instrText xml:space="preserve"> PAGEREF _Toc123912750 \h </w:instrText>
      </w:r>
      <w:r>
        <w:rPr>
          <w:noProof/>
        </w:rPr>
      </w:r>
      <w:r>
        <w:rPr>
          <w:noProof/>
        </w:rPr>
        <w:fldChar w:fldCharType="separate"/>
      </w:r>
      <w:r>
        <w:rPr>
          <w:noProof/>
        </w:rPr>
        <w:t>101</w:t>
      </w:r>
      <w:r>
        <w:rPr>
          <w:noProof/>
        </w:rPr>
        <w:fldChar w:fldCharType="end"/>
      </w:r>
    </w:p>
    <w:p w14:paraId="52A41FDA" w14:textId="25D9DE1D" w:rsidR="003E14AE" w:rsidRDefault="003E14AE">
      <w:pPr>
        <w:pStyle w:val="TOC9"/>
        <w:rPr>
          <w:rFonts w:ascii="Calibri" w:eastAsia="Times New Roman" w:hAnsi="Calibri"/>
          <w:b w:val="0"/>
          <w:noProof/>
          <w:szCs w:val="22"/>
          <w:lang w:eastAsia="en-GB"/>
        </w:rPr>
      </w:pPr>
      <w:r>
        <w:rPr>
          <w:noProof/>
        </w:rPr>
        <w:t>Annex A: Collection of Glass-type AR/MR Use Cases</w:t>
      </w:r>
      <w:r>
        <w:rPr>
          <w:noProof/>
        </w:rPr>
        <w:tab/>
      </w:r>
      <w:r>
        <w:rPr>
          <w:noProof/>
        </w:rPr>
        <w:fldChar w:fldCharType="begin" w:fldLock="1"/>
      </w:r>
      <w:r>
        <w:rPr>
          <w:noProof/>
        </w:rPr>
        <w:instrText xml:space="preserve"> PAGEREF _Toc123912751 \h </w:instrText>
      </w:r>
      <w:r>
        <w:rPr>
          <w:noProof/>
        </w:rPr>
      </w:r>
      <w:r>
        <w:rPr>
          <w:noProof/>
        </w:rPr>
        <w:fldChar w:fldCharType="separate"/>
      </w:r>
      <w:r>
        <w:rPr>
          <w:noProof/>
        </w:rPr>
        <w:t>102</w:t>
      </w:r>
      <w:r>
        <w:rPr>
          <w:noProof/>
        </w:rPr>
        <w:fldChar w:fldCharType="end"/>
      </w:r>
    </w:p>
    <w:p w14:paraId="7D66BF7D" w14:textId="4CA1D29E" w:rsidR="003E14AE" w:rsidRDefault="003E14AE">
      <w:pPr>
        <w:pStyle w:val="TOC1"/>
        <w:rPr>
          <w:rFonts w:ascii="Calibri" w:eastAsia="Times New Roman" w:hAnsi="Calibri"/>
          <w:noProof/>
          <w:szCs w:val="22"/>
          <w:lang w:eastAsia="en-GB"/>
        </w:rPr>
      </w:pPr>
      <w:r w:rsidRPr="0094610E">
        <w:rPr>
          <w:noProof/>
          <w:lang w:val="en-US"/>
        </w:rPr>
        <w:t>A.1</w:t>
      </w:r>
      <w:r>
        <w:rPr>
          <w:rFonts w:ascii="Calibri" w:eastAsia="Times New Roman" w:hAnsi="Calibri"/>
          <w:noProof/>
          <w:szCs w:val="22"/>
          <w:lang w:eastAsia="en-GB"/>
        </w:rPr>
        <w:tab/>
      </w:r>
      <w:r w:rsidRPr="0094610E">
        <w:rPr>
          <w:noProof/>
          <w:lang w:val="en-US"/>
        </w:rPr>
        <w:t>Use Case 16: AR remote cooperation</w:t>
      </w:r>
      <w:r>
        <w:rPr>
          <w:noProof/>
        </w:rPr>
        <w:tab/>
      </w:r>
      <w:r>
        <w:rPr>
          <w:noProof/>
        </w:rPr>
        <w:fldChar w:fldCharType="begin" w:fldLock="1"/>
      </w:r>
      <w:r>
        <w:rPr>
          <w:noProof/>
        </w:rPr>
        <w:instrText xml:space="preserve"> PAGEREF _Toc123912752 \h </w:instrText>
      </w:r>
      <w:r>
        <w:rPr>
          <w:noProof/>
        </w:rPr>
      </w:r>
      <w:r>
        <w:rPr>
          <w:noProof/>
        </w:rPr>
        <w:fldChar w:fldCharType="separate"/>
      </w:r>
      <w:r>
        <w:rPr>
          <w:noProof/>
        </w:rPr>
        <w:t>102</w:t>
      </w:r>
      <w:r>
        <w:rPr>
          <w:noProof/>
        </w:rPr>
        <w:fldChar w:fldCharType="end"/>
      </w:r>
    </w:p>
    <w:p w14:paraId="69CD21AF" w14:textId="3410DDAC" w:rsidR="003E14AE" w:rsidRDefault="003E14AE">
      <w:pPr>
        <w:pStyle w:val="TOC1"/>
        <w:rPr>
          <w:rFonts w:ascii="Calibri" w:eastAsia="Times New Roman" w:hAnsi="Calibri"/>
          <w:noProof/>
          <w:szCs w:val="22"/>
          <w:lang w:eastAsia="en-GB"/>
        </w:rPr>
      </w:pPr>
      <w:r w:rsidRPr="0094610E">
        <w:rPr>
          <w:noProof/>
          <w:lang w:val="en-US"/>
        </w:rPr>
        <w:t>A.2</w:t>
      </w:r>
      <w:r>
        <w:rPr>
          <w:rFonts w:ascii="Calibri" w:eastAsia="Times New Roman" w:hAnsi="Calibri"/>
          <w:noProof/>
          <w:szCs w:val="22"/>
          <w:lang w:eastAsia="en-GB"/>
        </w:rPr>
        <w:tab/>
      </w:r>
      <w:r w:rsidRPr="0094610E">
        <w:rPr>
          <w:noProof/>
          <w:lang w:val="en-US"/>
        </w:rPr>
        <w:t>Use Case 17: AR remote advertising</w:t>
      </w:r>
      <w:r>
        <w:rPr>
          <w:noProof/>
        </w:rPr>
        <w:tab/>
      </w:r>
      <w:r>
        <w:rPr>
          <w:noProof/>
        </w:rPr>
        <w:fldChar w:fldCharType="begin" w:fldLock="1"/>
      </w:r>
      <w:r>
        <w:rPr>
          <w:noProof/>
        </w:rPr>
        <w:instrText xml:space="preserve"> PAGEREF _Toc123912753 \h </w:instrText>
      </w:r>
      <w:r>
        <w:rPr>
          <w:noProof/>
        </w:rPr>
      </w:r>
      <w:r>
        <w:rPr>
          <w:noProof/>
        </w:rPr>
        <w:fldChar w:fldCharType="separate"/>
      </w:r>
      <w:r>
        <w:rPr>
          <w:noProof/>
        </w:rPr>
        <w:t>104</w:t>
      </w:r>
      <w:r>
        <w:rPr>
          <w:noProof/>
        </w:rPr>
        <w:fldChar w:fldCharType="end"/>
      </w:r>
    </w:p>
    <w:p w14:paraId="7D921967" w14:textId="01435AF9" w:rsidR="003E14AE" w:rsidRDefault="003E14AE">
      <w:pPr>
        <w:pStyle w:val="TOC1"/>
        <w:rPr>
          <w:rFonts w:ascii="Calibri" w:eastAsia="Times New Roman" w:hAnsi="Calibri"/>
          <w:noProof/>
          <w:szCs w:val="22"/>
          <w:lang w:eastAsia="en-GB"/>
        </w:rPr>
      </w:pPr>
      <w:r w:rsidRPr="0094610E">
        <w:rPr>
          <w:noProof/>
          <w:lang w:val="en-US"/>
        </w:rPr>
        <w:t>A.3</w:t>
      </w:r>
      <w:r>
        <w:rPr>
          <w:rFonts w:ascii="Calibri" w:eastAsia="Times New Roman" w:hAnsi="Calibri"/>
          <w:noProof/>
          <w:szCs w:val="22"/>
          <w:lang w:eastAsia="en-GB"/>
        </w:rPr>
        <w:tab/>
      </w:r>
      <w:r w:rsidRPr="0094610E">
        <w:rPr>
          <w:noProof/>
          <w:lang w:val="en-US"/>
        </w:rPr>
        <w:t>Use Case 18: Streaming of volumetric video for glass-type MR devices</w:t>
      </w:r>
      <w:r>
        <w:rPr>
          <w:noProof/>
        </w:rPr>
        <w:tab/>
      </w:r>
      <w:r>
        <w:rPr>
          <w:noProof/>
        </w:rPr>
        <w:fldChar w:fldCharType="begin" w:fldLock="1"/>
      </w:r>
      <w:r>
        <w:rPr>
          <w:noProof/>
        </w:rPr>
        <w:instrText xml:space="preserve"> PAGEREF _Toc123912754 \h </w:instrText>
      </w:r>
      <w:r>
        <w:rPr>
          <w:noProof/>
        </w:rPr>
      </w:r>
      <w:r>
        <w:rPr>
          <w:noProof/>
        </w:rPr>
        <w:fldChar w:fldCharType="separate"/>
      </w:r>
      <w:r>
        <w:rPr>
          <w:noProof/>
        </w:rPr>
        <w:t>106</w:t>
      </w:r>
      <w:r>
        <w:rPr>
          <w:noProof/>
        </w:rPr>
        <w:fldChar w:fldCharType="end"/>
      </w:r>
    </w:p>
    <w:p w14:paraId="68E574A9" w14:textId="7CA2A794" w:rsidR="003E14AE" w:rsidRDefault="003E14AE">
      <w:pPr>
        <w:pStyle w:val="TOC2"/>
        <w:rPr>
          <w:rFonts w:ascii="Calibri" w:eastAsia="Times New Roman" w:hAnsi="Calibri"/>
          <w:noProof/>
          <w:sz w:val="22"/>
          <w:szCs w:val="22"/>
          <w:lang w:eastAsia="en-GB"/>
        </w:rPr>
      </w:pPr>
      <w:r w:rsidRPr="0094610E">
        <w:rPr>
          <w:noProof/>
          <w:lang w:val="en-US" w:eastAsia="ko-KR"/>
        </w:rPr>
        <w:t>A.3.1</w:t>
      </w:r>
      <w:r>
        <w:rPr>
          <w:rFonts w:ascii="Calibri" w:eastAsia="Times New Roman" w:hAnsi="Calibri"/>
          <w:noProof/>
          <w:sz w:val="22"/>
          <w:szCs w:val="22"/>
          <w:lang w:eastAsia="en-GB"/>
        </w:rPr>
        <w:tab/>
      </w:r>
      <w:r w:rsidRPr="0094610E">
        <w:rPr>
          <w:noProof/>
          <w:lang w:val="en-US" w:eastAsia="ko-KR"/>
        </w:rPr>
        <w:t>Use case description</w:t>
      </w:r>
      <w:r>
        <w:rPr>
          <w:noProof/>
        </w:rPr>
        <w:tab/>
      </w:r>
      <w:r>
        <w:rPr>
          <w:noProof/>
        </w:rPr>
        <w:fldChar w:fldCharType="begin" w:fldLock="1"/>
      </w:r>
      <w:r>
        <w:rPr>
          <w:noProof/>
        </w:rPr>
        <w:instrText xml:space="preserve"> PAGEREF _Toc123912755 \h </w:instrText>
      </w:r>
      <w:r>
        <w:rPr>
          <w:noProof/>
        </w:rPr>
      </w:r>
      <w:r>
        <w:rPr>
          <w:noProof/>
        </w:rPr>
        <w:fldChar w:fldCharType="separate"/>
      </w:r>
      <w:r>
        <w:rPr>
          <w:noProof/>
        </w:rPr>
        <w:t>106</w:t>
      </w:r>
      <w:r>
        <w:rPr>
          <w:noProof/>
        </w:rPr>
        <w:fldChar w:fldCharType="end"/>
      </w:r>
    </w:p>
    <w:p w14:paraId="45B95521" w14:textId="686E56E9" w:rsidR="003E14AE" w:rsidRDefault="003E14AE">
      <w:pPr>
        <w:pStyle w:val="TOC2"/>
        <w:rPr>
          <w:rFonts w:ascii="Calibri" w:eastAsia="Times New Roman" w:hAnsi="Calibri"/>
          <w:noProof/>
          <w:sz w:val="22"/>
          <w:szCs w:val="22"/>
          <w:lang w:eastAsia="en-GB"/>
        </w:rPr>
      </w:pPr>
      <w:r>
        <w:rPr>
          <w:noProof/>
          <w:lang w:eastAsia="ko-KR"/>
        </w:rPr>
        <w:t>A.3.2</w:t>
      </w:r>
      <w:r>
        <w:rPr>
          <w:rFonts w:ascii="Calibri" w:eastAsia="Times New Roman" w:hAnsi="Calibri"/>
          <w:noProof/>
          <w:sz w:val="22"/>
          <w:szCs w:val="22"/>
          <w:lang w:eastAsia="en-GB"/>
        </w:rPr>
        <w:tab/>
      </w:r>
      <w:r>
        <w:rPr>
          <w:noProof/>
          <w:lang w:eastAsia="ko-KR"/>
        </w:rPr>
        <w:t>Call flow for STAR UE</w:t>
      </w:r>
      <w:r>
        <w:rPr>
          <w:noProof/>
        </w:rPr>
        <w:tab/>
      </w:r>
      <w:r>
        <w:rPr>
          <w:noProof/>
        </w:rPr>
        <w:fldChar w:fldCharType="begin" w:fldLock="1"/>
      </w:r>
      <w:r>
        <w:rPr>
          <w:noProof/>
        </w:rPr>
        <w:instrText xml:space="preserve"> PAGEREF _Toc123912756 \h </w:instrText>
      </w:r>
      <w:r>
        <w:rPr>
          <w:noProof/>
        </w:rPr>
      </w:r>
      <w:r>
        <w:rPr>
          <w:noProof/>
        </w:rPr>
        <w:fldChar w:fldCharType="separate"/>
      </w:r>
      <w:r>
        <w:rPr>
          <w:noProof/>
        </w:rPr>
        <w:t>109</w:t>
      </w:r>
      <w:r>
        <w:rPr>
          <w:noProof/>
        </w:rPr>
        <w:fldChar w:fldCharType="end"/>
      </w:r>
    </w:p>
    <w:p w14:paraId="7203B5BE" w14:textId="79ECFBD7" w:rsidR="003E14AE" w:rsidRDefault="003E14AE">
      <w:pPr>
        <w:pStyle w:val="TOC2"/>
        <w:rPr>
          <w:rFonts w:ascii="Calibri" w:eastAsia="Times New Roman" w:hAnsi="Calibri"/>
          <w:noProof/>
          <w:sz w:val="22"/>
          <w:szCs w:val="22"/>
          <w:lang w:eastAsia="en-GB"/>
        </w:rPr>
      </w:pPr>
      <w:r>
        <w:rPr>
          <w:noProof/>
          <w:lang w:eastAsia="ko-KR"/>
        </w:rPr>
        <w:t>A.3.3</w:t>
      </w:r>
      <w:r>
        <w:rPr>
          <w:rFonts w:ascii="Calibri" w:eastAsia="Times New Roman" w:hAnsi="Calibri"/>
          <w:noProof/>
          <w:sz w:val="22"/>
          <w:szCs w:val="22"/>
          <w:lang w:eastAsia="en-GB"/>
        </w:rPr>
        <w:tab/>
      </w:r>
      <w:r>
        <w:rPr>
          <w:noProof/>
          <w:lang w:eastAsia="ko-KR"/>
        </w:rPr>
        <w:t>Call flow for EDGAR UE</w:t>
      </w:r>
      <w:r>
        <w:rPr>
          <w:noProof/>
        </w:rPr>
        <w:tab/>
      </w:r>
      <w:r>
        <w:rPr>
          <w:noProof/>
        </w:rPr>
        <w:fldChar w:fldCharType="begin" w:fldLock="1"/>
      </w:r>
      <w:r>
        <w:rPr>
          <w:noProof/>
        </w:rPr>
        <w:instrText xml:space="preserve"> PAGEREF _Toc123912757 \h </w:instrText>
      </w:r>
      <w:r>
        <w:rPr>
          <w:noProof/>
        </w:rPr>
      </w:r>
      <w:r>
        <w:rPr>
          <w:noProof/>
        </w:rPr>
        <w:fldChar w:fldCharType="separate"/>
      </w:r>
      <w:r>
        <w:rPr>
          <w:noProof/>
        </w:rPr>
        <w:t>111</w:t>
      </w:r>
      <w:r>
        <w:rPr>
          <w:noProof/>
        </w:rPr>
        <w:fldChar w:fldCharType="end"/>
      </w:r>
    </w:p>
    <w:p w14:paraId="1360234D" w14:textId="7E022D8E" w:rsidR="003E14AE" w:rsidRDefault="003E14AE">
      <w:pPr>
        <w:pStyle w:val="TOC1"/>
        <w:rPr>
          <w:rFonts w:ascii="Calibri" w:eastAsia="Times New Roman" w:hAnsi="Calibri"/>
          <w:noProof/>
          <w:szCs w:val="22"/>
          <w:lang w:eastAsia="en-GB"/>
        </w:rPr>
      </w:pPr>
      <w:r w:rsidRPr="0094610E">
        <w:rPr>
          <w:noProof/>
          <w:lang w:val="en-US"/>
        </w:rPr>
        <w:t>A.4</w:t>
      </w:r>
      <w:r>
        <w:rPr>
          <w:rFonts w:ascii="Calibri" w:eastAsia="Times New Roman" w:hAnsi="Calibri"/>
          <w:noProof/>
          <w:szCs w:val="22"/>
          <w:lang w:eastAsia="en-GB"/>
        </w:rPr>
        <w:tab/>
      </w:r>
      <w:r w:rsidRPr="0094610E">
        <w:rPr>
          <w:noProof/>
          <w:lang w:val="en-US"/>
        </w:rPr>
        <w:t>Use Case 19: AR Conferencing</w:t>
      </w:r>
      <w:r>
        <w:rPr>
          <w:noProof/>
        </w:rPr>
        <w:tab/>
      </w:r>
      <w:r>
        <w:rPr>
          <w:noProof/>
        </w:rPr>
        <w:fldChar w:fldCharType="begin" w:fldLock="1"/>
      </w:r>
      <w:r>
        <w:rPr>
          <w:noProof/>
        </w:rPr>
        <w:instrText xml:space="preserve"> PAGEREF _Toc123912758 \h </w:instrText>
      </w:r>
      <w:r>
        <w:rPr>
          <w:noProof/>
        </w:rPr>
      </w:r>
      <w:r>
        <w:rPr>
          <w:noProof/>
        </w:rPr>
        <w:fldChar w:fldCharType="separate"/>
      </w:r>
      <w:r>
        <w:rPr>
          <w:noProof/>
        </w:rPr>
        <w:t>113</w:t>
      </w:r>
      <w:r>
        <w:rPr>
          <w:noProof/>
        </w:rPr>
        <w:fldChar w:fldCharType="end"/>
      </w:r>
    </w:p>
    <w:p w14:paraId="6A36FC63" w14:textId="0B82F4F0" w:rsidR="003E14AE" w:rsidRDefault="003E14AE">
      <w:pPr>
        <w:pStyle w:val="TOC3"/>
        <w:rPr>
          <w:rFonts w:ascii="Calibri" w:eastAsia="Times New Roman" w:hAnsi="Calibri"/>
          <w:noProof/>
          <w:sz w:val="22"/>
          <w:szCs w:val="22"/>
          <w:lang w:eastAsia="en-GB"/>
        </w:rPr>
      </w:pPr>
      <w:r>
        <w:rPr>
          <w:noProof/>
        </w:rPr>
        <w:t>3.2.1</w:t>
      </w:r>
      <w:r>
        <w:rPr>
          <w:rFonts w:ascii="Calibri" w:eastAsia="Times New Roman" w:hAnsi="Calibri"/>
          <w:noProof/>
          <w:sz w:val="22"/>
          <w:szCs w:val="22"/>
          <w:lang w:eastAsia="en-GB"/>
        </w:rPr>
        <w:tab/>
      </w:r>
      <w:r>
        <w:rPr>
          <w:noProof/>
        </w:rPr>
        <w:t>AR Conferencing (1:1)</w:t>
      </w:r>
      <w:r>
        <w:rPr>
          <w:noProof/>
        </w:rPr>
        <w:tab/>
      </w:r>
      <w:r>
        <w:rPr>
          <w:noProof/>
        </w:rPr>
        <w:fldChar w:fldCharType="begin" w:fldLock="1"/>
      </w:r>
      <w:r>
        <w:rPr>
          <w:noProof/>
        </w:rPr>
        <w:instrText xml:space="preserve"> PAGEREF _Toc123912759 \h </w:instrText>
      </w:r>
      <w:r>
        <w:rPr>
          <w:noProof/>
        </w:rPr>
      </w:r>
      <w:r>
        <w:rPr>
          <w:noProof/>
        </w:rPr>
        <w:fldChar w:fldCharType="separate"/>
      </w:r>
      <w:r>
        <w:rPr>
          <w:noProof/>
        </w:rPr>
        <w:t>113</w:t>
      </w:r>
      <w:r>
        <w:rPr>
          <w:noProof/>
        </w:rPr>
        <w:fldChar w:fldCharType="end"/>
      </w:r>
    </w:p>
    <w:p w14:paraId="5A7D63BD" w14:textId="3E2C4B4D" w:rsidR="003E14AE" w:rsidRDefault="003E14AE">
      <w:pPr>
        <w:pStyle w:val="TOC3"/>
        <w:rPr>
          <w:rFonts w:ascii="Calibri" w:eastAsia="Times New Roman" w:hAnsi="Calibri"/>
          <w:noProof/>
          <w:sz w:val="22"/>
          <w:szCs w:val="22"/>
          <w:lang w:eastAsia="en-GB"/>
        </w:rPr>
      </w:pPr>
      <w:r>
        <w:rPr>
          <w:noProof/>
        </w:rPr>
        <w:t>3.2.1</w:t>
      </w:r>
      <w:r>
        <w:rPr>
          <w:rFonts w:ascii="Calibri" w:eastAsia="Times New Roman" w:hAnsi="Calibri"/>
          <w:noProof/>
          <w:sz w:val="22"/>
          <w:szCs w:val="22"/>
          <w:lang w:eastAsia="en-GB"/>
        </w:rPr>
        <w:tab/>
      </w:r>
      <w:r>
        <w:rPr>
          <w:noProof/>
        </w:rPr>
        <w:t>AR Conferencing (1:many)</w:t>
      </w:r>
      <w:r>
        <w:rPr>
          <w:noProof/>
        </w:rPr>
        <w:tab/>
      </w:r>
      <w:r>
        <w:rPr>
          <w:noProof/>
        </w:rPr>
        <w:fldChar w:fldCharType="begin" w:fldLock="1"/>
      </w:r>
      <w:r>
        <w:rPr>
          <w:noProof/>
        </w:rPr>
        <w:instrText xml:space="preserve"> PAGEREF _Toc123912760 \h </w:instrText>
      </w:r>
      <w:r>
        <w:rPr>
          <w:noProof/>
        </w:rPr>
      </w:r>
      <w:r>
        <w:rPr>
          <w:noProof/>
        </w:rPr>
        <w:fldChar w:fldCharType="separate"/>
      </w:r>
      <w:r>
        <w:rPr>
          <w:noProof/>
        </w:rPr>
        <w:t>113</w:t>
      </w:r>
      <w:r>
        <w:rPr>
          <w:noProof/>
        </w:rPr>
        <w:fldChar w:fldCharType="end"/>
      </w:r>
    </w:p>
    <w:p w14:paraId="17683A94" w14:textId="7A0D43B4" w:rsidR="003E14AE" w:rsidRDefault="003E14AE">
      <w:pPr>
        <w:pStyle w:val="TOC1"/>
        <w:rPr>
          <w:rFonts w:ascii="Calibri" w:eastAsia="Times New Roman" w:hAnsi="Calibri"/>
          <w:noProof/>
          <w:szCs w:val="22"/>
          <w:lang w:eastAsia="en-GB"/>
        </w:rPr>
      </w:pPr>
      <w:r w:rsidRPr="0094610E">
        <w:rPr>
          <w:noProof/>
          <w:lang w:val="en-US"/>
        </w:rPr>
        <w:t>A.5</w:t>
      </w:r>
      <w:r>
        <w:rPr>
          <w:rFonts w:ascii="Calibri" w:eastAsia="Times New Roman" w:hAnsi="Calibri"/>
          <w:noProof/>
          <w:szCs w:val="22"/>
          <w:lang w:eastAsia="en-GB"/>
        </w:rPr>
        <w:tab/>
      </w:r>
      <w:r w:rsidRPr="0094610E">
        <w:rPr>
          <w:noProof/>
          <w:lang w:val="en-US"/>
        </w:rPr>
        <w:t>Use Case 20: AR IoT control</w:t>
      </w:r>
      <w:r>
        <w:rPr>
          <w:noProof/>
        </w:rPr>
        <w:tab/>
      </w:r>
      <w:r>
        <w:rPr>
          <w:noProof/>
        </w:rPr>
        <w:fldChar w:fldCharType="begin" w:fldLock="1"/>
      </w:r>
      <w:r>
        <w:rPr>
          <w:noProof/>
        </w:rPr>
        <w:instrText xml:space="preserve"> PAGEREF _Toc123912761 \h </w:instrText>
      </w:r>
      <w:r>
        <w:rPr>
          <w:noProof/>
        </w:rPr>
      </w:r>
      <w:r>
        <w:rPr>
          <w:noProof/>
        </w:rPr>
        <w:fldChar w:fldCharType="separate"/>
      </w:r>
      <w:r>
        <w:rPr>
          <w:noProof/>
        </w:rPr>
        <w:t>114</w:t>
      </w:r>
      <w:r>
        <w:rPr>
          <w:noProof/>
        </w:rPr>
        <w:fldChar w:fldCharType="end"/>
      </w:r>
    </w:p>
    <w:p w14:paraId="149C0F58" w14:textId="2E0B9E92" w:rsidR="003E14AE" w:rsidRDefault="003E14AE">
      <w:pPr>
        <w:pStyle w:val="TOC1"/>
        <w:rPr>
          <w:rFonts w:ascii="Calibri" w:eastAsia="Times New Roman" w:hAnsi="Calibri"/>
          <w:noProof/>
          <w:szCs w:val="22"/>
          <w:lang w:eastAsia="en-GB"/>
        </w:rPr>
      </w:pPr>
      <w:r w:rsidRPr="0094610E">
        <w:rPr>
          <w:noProof/>
          <w:lang w:val="en-US"/>
        </w:rPr>
        <w:t>A.6</w:t>
      </w:r>
      <w:r>
        <w:rPr>
          <w:rFonts w:ascii="Calibri" w:eastAsia="Times New Roman" w:hAnsi="Calibri"/>
          <w:noProof/>
          <w:szCs w:val="22"/>
          <w:lang w:eastAsia="en-GB"/>
        </w:rPr>
        <w:tab/>
      </w:r>
      <w:r w:rsidRPr="0094610E">
        <w:rPr>
          <w:noProof/>
          <w:lang w:val="en-US"/>
        </w:rPr>
        <w:t>Use Case 21: AR gaming</w:t>
      </w:r>
      <w:r>
        <w:rPr>
          <w:noProof/>
        </w:rPr>
        <w:tab/>
      </w:r>
      <w:r>
        <w:rPr>
          <w:noProof/>
        </w:rPr>
        <w:fldChar w:fldCharType="begin" w:fldLock="1"/>
      </w:r>
      <w:r>
        <w:rPr>
          <w:noProof/>
        </w:rPr>
        <w:instrText xml:space="preserve"> PAGEREF _Toc123912762 \h </w:instrText>
      </w:r>
      <w:r>
        <w:rPr>
          <w:noProof/>
        </w:rPr>
      </w:r>
      <w:r>
        <w:rPr>
          <w:noProof/>
        </w:rPr>
        <w:fldChar w:fldCharType="separate"/>
      </w:r>
      <w:r>
        <w:rPr>
          <w:noProof/>
        </w:rPr>
        <w:t>116</w:t>
      </w:r>
      <w:r>
        <w:rPr>
          <w:noProof/>
        </w:rPr>
        <w:fldChar w:fldCharType="end"/>
      </w:r>
    </w:p>
    <w:p w14:paraId="420552B3" w14:textId="6C58FA8F" w:rsidR="003E14AE" w:rsidRDefault="003E14AE">
      <w:pPr>
        <w:pStyle w:val="TOC1"/>
        <w:rPr>
          <w:rFonts w:ascii="Calibri" w:eastAsia="Times New Roman" w:hAnsi="Calibri"/>
          <w:noProof/>
          <w:szCs w:val="22"/>
          <w:lang w:eastAsia="en-GB"/>
        </w:rPr>
      </w:pPr>
      <w:r w:rsidRPr="0094610E">
        <w:rPr>
          <w:noProof/>
          <w:lang w:val="en-US"/>
        </w:rPr>
        <w:t>A.7</w:t>
      </w:r>
      <w:r>
        <w:rPr>
          <w:rFonts w:ascii="Calibri" w:eastAsia="Times New Roman" w:hAnsi="Calibri"/>
          <w:noProof/>
          <w:szCs w:val="22"/>
          <w:lang w:eastAsia="en-GB"/>
        </w:rPr>
        <w:tab/>
      </w:r>
      <w:r w:rsidRPr="0094610E">
        <w:rPr>
          <w:noProof/>
          <w:lang w:val="en-US"/>
        </w:rPr>
        <w:t>Use Case 22: Shared AR Conferencing Experience</w:t>
      </w:r>
      <w:r>
        <w:rPr>
          <w:noProof/>
        </w:rPr>
        <w:tab/>
      </w:r>
      <w:r>
        <w:rPr>
          <w:noProof/>
        </w:rPr>
        <w:fldChar w:fldCharType="begin" w:fldLock="1"/>
      </w:r>
      <w:r>
        <w:rPr>
          <w:noProof/>
        </w:rPr>
        <w:instrText xml:space="preserve"> PAGEREF _Toc123912763 \h </w:instrText>
      </w:r>
      <w:r>
        <w:rPr>
          <w:noProof/>
        </w:rPr>
      </w:r>
      <w:r>
        <w:rPr>
          <w:noProof/>
        </w:rPr>
        <w:fldChar w:fldCharType="separate"/>
      </w:r>
      <w:r>
        <w:rPr>
          <w:noProof/>
        </w:rPr>
        <w:t>118</w:t>
      </w:r>
      <w:r>
        <w:rPr>
          <w:noProof/>
        </w:rPr>
        <w:fldChar w:fldCharType="end"/>
      </w:r>
    </w:p>
    <w:p w14:paraId="61426B8D" w14:textId="0D45A157" w:rsidR="003E14AE" w:rsidRDefault="003E14AE">
      <w:pPr>
        <w:pStyle w:val="TOC9"/>
        <w:rPr>
          <w:rFonts w:ascii="Calibri" w:eastAsia="Times New Roman" w:hAnsi="Calibri"/>
          <w:b w:val="0"/>
          <w:noProof/>
          <w:szCs w:val="22"/>
          <w:lang w:eastAsia="en-GB"/>
        </w:rPr>
      </w:pPr>
      <w:r>
        <w:rPr>
          <w:noProof/>
        </w:rPr>
        <w:t>Annex B: Change history</w:t>
      </w:r>
      <w:r>
        <w:rPr>
          <w:noProof/>
        </w:rPr>
        <w:tab/>
      </w:r>
      <w:r>
        <w:rPr>
          <w:noProof/>
        </w:rPr>
        <w:fldChar w:fldCharType="begin" w:fldLock="1"/>
      </w:r>
      <w:r>
        <w:rPr>
          <w:noProof/>
        </w:rPr>
        <w:instrText xml:space="preserve"> PAGEREF _Toc123912764 \h </w:instrText>
      </w:r>
      <w:r>
        <w:rPr>
          <w:noProof/>
        </w:rPr>
      </w:r>
      <w:r>
        <w:rPr>
          <w:noProof/>
        </w:rPr>
        <w:fldChar w:fldCharType="separate"/>
      </w:r>
      <w:r>
        <w:rPr>
          <w:noProof/>
        </w:rPr>
        <w:t>121</w:t>
      </w:r>
      <w:r>
        <w:rPr>
          <w:noProof/>
        </w:rPr>
        <w:fldChar w:fldCharType="end"/>
      </w:r>
    </w:p>
    <w:p w14:paraId="26DF60B9" w14:textId="4C24E7D9" w:rsidR="00E8629F" w:rsidRPr="00235394" w:rsidRDefault="009701A3">
      <w:r>
        <w:rPr>
          <w:noProof/>
          <w:sz w:val="22"/>
        </w:rPr>
        <w:fldChar w:fldCharType="end"/>
      </w:r>
    </w:p>
    <w:p w14:paraId="628E5167" w14:textId="77777777" w:rsidR="00E8629F" w:rsidRPr="00235394" w:rsidRDefault="00E8629F">
      <w:pPr>
        <w:pStyle w:val="Heading1"/>
      </w:pPr>
      <w:r w:rsidRPr="00235394">
        <w:br w:type="page"/>
      </w:r>
      <w:bookmarkStart w:id="7" w:name="_Toc67919011"/>
      <w:bookmarkStart w:id="8" w:name="_Ref72854008"/>
      <w:bookmarkStart w:id="9" w:name="_Toc123912617"/>
      <w:r w:rsidRPr="00235394">
        <w:t>Foreword</w:t>
      </w:r>
      <w:bookmarkEnd w:id="7"/>
      <w:bookmarkEnd w:id="8"/>
      <w:bookmarkEnd w:id="9"/>
    </w:p>
    <w:p w14:paraId="08D5BF1A" w14:textId="77777777" w:rsidR="00E8629F" w:rsidRPr="00235394" w:rsidRDefault="00E8629F">
      <w:r w:rsidRPr="00235394">
        <w:t>This Technical Report has been produced by the 3</w:t>
      </w:r>
      <w:r w:rsidR="00707941">
        <w:t>rd</w:t>
      </w:r>
      <w:r w:rsidRPr="00235394">
        <w:t xml:space="preserve"> Generation Partnership Project (3GPP).</w:t>
      </w:r>
    </w:p>
    <w:p w14:paraId="0B110464" w14:textId="77777777" w:rsidR="00E8629F" w:rsidRPr="00235394" w:rsidRDefault="00E8629F">
      <w:r w:rsidRPr="00235394">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26E22FCB" w14:textId="77777777" w:rsidR="00E8629F" w:rsidRPr="00235394" w:rsidRDefault="00E8629F">
      <w:pPr>
        <w:pStyle w:val="B1"/>
      </w:pPr>
      <w:r w:rsidRPr="00235394">
        <w:t>Version x.y.z</w:t>
      </w:r>
    </w:p>
    <w:p w14:paraId="4E5052D1" w14:textId="77777777" w:rsidR="00E8629F" w:rsidRPr="00235394" w:rsidRDefault="00E8629F">
      <w:pPr>
        <w:pStyle w:val="B1"/>
      </w:pPr>
      <w:r w:rsidRPr="00235394">
        <w:t>where:</w:t>
      </w:r>
    </w:p>
    <w:p w14:paraId="7A85EE1E" w14:textId="77777777" w:rsidR="00E8629F" w:rsidRPr="00235394" w:rsidRDefault="00E8629F">
      <w:pPr>
        <w:pStyle w:val="B2"/>
      </w:pPr>
      <w:r w:rsidRPr="00235394">
        <w:t>x</w:t>
      </w:r>
      <w:r w:rsidRPr="00235394">
        <w:tab/>
        <w:t>the first digit:</w:t>
      </w:r>
    </w:p>
    <w:p w14:paraId="7F0CFF10" w14:textId="77777777" w:rsidR="00E8629F" w:rsidRPr="00235394" w:rsidRDefault="00E8629F">
      <w:pPr>
        <w:pStyle w:val="B3"/>
      </w:pPr>
      <w:r w:rsidRPr="00235394">
        <w:t>1</w:t>
      </w:r>
      <w:r w:rsidRPr="00235394">
        <w:tab/>
        <w:t>presented to TSG for information;</w:t>
      </w:r>
    </w:p>
    <w:p w14:paraId="30A206EB" w14:textId="77777777" w:rsidR="00E8629F" w:rsidRPr="00235394" w:rsidRDefault="00E8629F">
      <w:pPr>
        <w:pStyle w:val="B3"/>
      </w:pPr>
      <w:r w:rsidRPr="00235394">
        <w:t>2</w:t>
      </w:r>
      <w:r w:rsidRPr="00235394">
        <w:tab/>
        <w:t>presented to TSG for approval;</w:t>
      </w:r>
    </w:p>
    <w:p w14:paraId="52F033D2" w14:textId="77777777" w:rsidR="00E8629F" w:rsidRPr="00235394" w:rsidRDefault="00E8629F">
      <w:pPr>
        <w:pStyle w:val="B3"/>
      </w:pPr>
      <w:r w:rsidRPr="00235394">
        <w:t>3</w:t>
      </w:r>
      <w:r w:rsidRPr="00235394">
        <w:tab/>
        <w:t>or greater indicates TSG approved document under change control.</w:t>
      </w:r>
    </w:p>
    <w:p w14:paraId="6400DFF2" w14:textId="77777777" w:rsidR="00E8629F" w:rsidRPr="00235394" w:rsidRDefault="00E8629F">
      <w:pPr>
        <w:pStyle w:val="B2"/>
      </w:pPr>
      <w:r w:rsidRPr="00235394">
        <w:t>y</w:t>
      </w:r>
      <w:r w:rsidRPr="00235394">
        <w:tab/>
        <w:t>the second digit is incremented for all changes of substance, i.e. technical enhancements, corrections, updates, etc.</w:t>
      </w:r>
    </w:p>
    <w:p w14:paraId="109C2CE5" w14:textId="77777777" w:rsidR="00E8629F" w:rsidRPr="00235394" w:rsidRDefault="00E8629F">
      <w:pPr>
        <w:pStyle w:val="B2"/>
      </w:pPr>
      <w:r w:rsidRPr="00235394">
        <w:t>z</w:t>
      </w:r>
      <w:r w:rsidRPr="00235394">
        <w:tab/>
        <w:t>the third digit is incremented when editorial only changes have been incorporated in the document.</w:t>
      </w:r>
    </w:p>
    <w:p w14:paraId="527308D5" w14:textId="77777777" w:rsidR="00E8629F" w:rsidRPr="00235394" w:rsidRDefault="00E8629F">
      <w:pPr>
        <w:pStyle w:val="Heading1"/>
      </w:pPr>
      <w:bookmarkStart w:id="10" w:name="_Toc67919012"/>
      <w:bookmarkStart w:id="11" w:name="_Toc123912618"/>
      <w:r w:rsidRPr="00235394">
        <w:t>Introduction</w:t>
      </w:r>
      <w:bookmarkEnd w:id="10"/>
      <w:bookmarkEnd w:id="11"/>
    </w:p>
    <w:p w14:paraId="2226C3B3" w14:textId="77777777" w:rsidR="00B33285" w:rsidRPr="003C632C" w:rsidRDefault="00B33285" w:rsidP="00B33285">
      <w:pPr>
        <w:overflowPunct w:val="0"/>
        <w:autoSpaceDE w:val="0"/>
        <w:autoSpaceDN w:val="0"/>
        <w:adjustRightInd w:val="0"/>
        <w:textAlignment w:val="baseline"/>
        <w:rPr>
          <w:lang w:eastAsia="ko-KR"/>
        </w:rPr>
      </w:pPr>
      <w:r w:rsidRPr="003C632C">
        <w:rPr>
          <w:lang w:eastAsia="ko-KR"/>
        </w:rPr>
        <w:t xml:space="preserve">Augmented Reality (AR) and Mixed Reality (MR) </w:t>
      </w:r>
      <w:r w:rsidR="00B96026">
        <w:rPr>
          <w:lang w:eastAsia="ko-KR"/>
        </w:rPr>
        <w:t>promise to provide</w:t>
      </w:r>
      <w:r w:rsidRPr="003C632C">
        <w:rPr>
          <w:lang w:eastAsia="ko-KR"/>
        </w:rPr>
        <w:t xml:space="preserve"> new </w:t>
      </w:r>
      <w:r>
        <w:rPr>
          <w:lang w:eastAsia="ko-KR"/>
        </w:rPr>
        <w:t xml:space="preserve">experiences </w:t>
      </w:r>
      <w:r w:rsidRPr="003C632C">
        <w:rPr>
          <w:lang w:eastAsia="ko-KR"/>
        </w:rPr>
        <w:t xml:space="preserve">for immersive media services. </w:t>
      </w:r>
      <w:r w:rsidR="00B96026">
        <w:rPr>
          <w:lang w:eastAsia="ko-KR"/>
        </w:rPr>
        <w:t xml:space="preserve">The </w:t>
      </w:r>
      <w:r w:rsidRPr="003C632C">
        <w:rPr>
          <w:lang w:eastAsia="ko-KR"/>
        </w:rPr>
        <w:t xml:space="preserve">form factors of </w:t>
      </w:r>
      <w:r w:rsidR="00B96026">
        <w:rPr>
          <w:lang w:eastAsia="ko-KR"/>
        </w:rPr>
        <w:t xml:space="preserve">the </w:t>
      </w:r>
      <w:r w:rsidRPr="003C632C">
        <w:rPr>
          <w:lang w:eastAsia="ko-KR"/>
        </w:rPr>
        <w:t xml:space="preserve">devices for these services </w:t>
      </w:r>
      <w:r w:rsidR="00664D05">
        <w:rPr>
          <w:lang w:eastAsia="ko-KR"/>
        </w:rPr>
        <w:t xml:space="preserve">are </w:t>
      </w:r>
      <w:r w:rsidR="00B96026">
        <w:rPr>
          <w:lang w:eastAsia="ko-KR"/>
        </w:rPr>
        <w:t xml:space="preserve">typically not </w:t>
      </w:r>
      <w:r w:rsidR="00664D05">
        <w:rPr>
          <w:lang w:eastAsia="ko-KR"/>
        </w:rPr>
        <w:t xml:space="preserve">expected to </w:t>
      </w:r>
      <w:r w:rsidR="00B96026">
        <w:rPr>
          <w:lang w:eastAsia="ko-KR"/>
        </w:rPr>
        <w:t xml:space="preserve">deviate significantly from those of </w:t>
      </w:r>
      <w:r w:rsidRPr="003C632C">
        <w:rPr>
          <w:lang w:eastAsia="ko-KR"/>
        </w:rPr>
        <w:t xml:space="preserve">typical glasses, </w:t>
      </w:r>
      <w:r w:rsidR="00B96026">
        <w:rPr>
          <w:lang w:eastAsia="ko-KR"/>
        </w:rPr>
        <w:t xml:space="preserve">resulting in less physical </w:t>
      </w:r>
      <w:r w:rsidRPr="003C632C">
        <w:rPr>
          <w:lang w:eastAsia="ko-KR"/>
        </w:rPr>
        <w:t xml:space="preserve">space for </w:t>
      </w:r>
      <w:r w:rsidR="00B96026">
        <w:rPr>
          <w:lang w:eastAsia="ko-KR"/>
        </w:rPr>
        <w:t xml:space="preserve">the </w:t>
      </w:r>
      <w:r w:rsidRPr="003C632C">
        <w:rPr>
          <w:lang w:eastAsia="ko-KR"/>
        </w:rPr>
        <w:t xml:space="preserve">various </w:t>
      </w:r>
      <w:r w:rsidR="00B96026">
        <w:rPr>
          <w:lang w:eastAsia="ko-KR"/>
        </w:rPr>
        <w:t xml:space="preserve">required components such as </w:t>
      </w:r>
      <w:r w:rsidRPr="003C632C">
        <w:rPr>
          <w:lang w:eastAsia="ko-KR"/>
        </w:rPr>
        <w:t>sensors, circuit boards, antennas, cameras, and batteries</w:t>
      </w:r>
      <w:r w:rsidR="00B96026">
        <w:rPr>
          <w:lang w:eastAsia="ko-KR"/>
        </w:rPr>
        <w:t>, when compar</w:t>
      </w:r>
      <w:r w:rsidR="00325C73">
        <w:rPr>
          <w:lang w:eastAsia="ko-KR"/>
        </w:rPr>
        <w:t>ed</w:t>
      </w:r>
      <w:r w:rsidR="00B96026">
        <w:rPr>
          <w:lang w:eastAsia="ko-KR"/>
        </w:rPr>
        <w:t xml:space="preserve"> with</w:t>
      </w:r>
      <w:r w:rsidRPr="003C632C">
        <w:rPr>
          <w:lang w:eastAsia="ko-KR"/>
        </w:rPr>
        <w:t xml:space="preserve"> typical smartphones</w:t>
      </w:r>
      <w:r w:rsidR="001C7DB7">
        <w:rPr>
          <w:lang w:eastAsia="ko-KR"/>
        </w:rPr>
        <w:t>.</w:t>
      </w:r>
      <w:r w:rsidRPr="003C632C">
        <w:rPr>
          <w:lang w:eastAsia="ko-KR"/>
        </w:rPr>
        <w:t xml:space="preserve"> </w:t>
      </w:r>
      <w:r w:rsidR="001C7DB7">
        <w:rPr>
          <w:lang w:eastAsia="ko-KR"/>
        </w:rPr>
        <w:t xml:space="preserve">Such physical limitations also </w:t>
      </w:r>
      <w:r w:rsidRPr="003C632C">
        <w:rPr>
          <w:lang w:eastAsia="ko-KR"/>
        </w:rPr>
        <w:t>reduce the media processing and communication capabilit</w:t>
      </w:r>
      <w:r w:rsidR="001C7DB7">
        <w:rPr>
          <w:lang w:eastAsia="ko-KR"/>
        </w:rPr>
        <w:t>ies</w:t>
      </w:r>
      <w:r w:rsidRPr="003C632C">
        <w:rPr>
          <w:lang w:eastAsia="ko-KR"/>
        </w:rPr>
        <w:t xml:space="preserve"> that </w:t>
      </w:r>
      <w:r w:rsidR="00DD3FE9">
        <w:rPr>
          <w:lang w:eastAsia="ko-KR"/>
        </w:rPr>
        <w:t xml:space="preserve">may </w:t>
      </w:r>
      <w:r w:rsidRPr="003C632C">
        <w:rPr>
          <w:lang w:eastAsia="ko-KR"/>
        </w:rPr>
        <w:t>be supported</w:t>
      </w:r>
      <w:r w:rsidR="001C7DB7">
        <w:rPr>
          <w:lang w:eastAsia="ko-KR"/>
        </w:rPr>
        <w:t xml:space="preserve"> by AR/MR devices, in some cases requiring the devices to offload certain processing functions to a tethered device and/or a server</w:t>
      </w:r>
      <w:r w:rsidRPr="003C632C">
        <w:rPr>
          <w:lang w:eastAsia="ko-KR"/>
        </w:rPr>
        <w:t>.</w:t>
      </w:r>
    </w:p>
    <w:p w14:paraId="442E6838" w14:textId="77777777" w:rsidR="00E8629F" w:rsidRDefault="00A2740D" w:rsidP="00EB5F1F">
      <w:pPr>
        <w:rPr>
          <w:lang w:eastAsia="ko-KR"/>
        </w:rPr>
      </w:pPr>
      <w:r>
        <w:rPr>
          <w:lang w:eastAsia="ko-KR"/>
        </w:rPr>
        <w:t xml:space="preserve">This report addresses the integration of such new devices into 5G </w:t>
      </w:r>
      <w:r w:rsidR="001C7DB7">
        <w:rPr>
          <w:lang w:eastAsia="ko-KR"/>
        </w:rPr>
        <w:t xml:space="preserve">system </w:t>
      </w:r>
      <w:r>
        <w:rPr>
          <w:lang w:eastAsia="ko-KR"/>
        </w:rPr>
        <w:t xml:space="preserve">networks and identifies potential needs for specifications </w:t>
      </w:r>
      <w:r w:rsidR="001C7DB7">
        <w:rPr>
          <w:lang w:eastAsia="ko-KR"/>
        </w:rPr>
        <w:t xml:space="preserve">to </w:t>
      </w:r>
      <w:r>
        <w:rPr>
          <w:lang w:eastAsia="ko-KR"/>
        </w:rPr>
        <w:t xml:space="preserve">support AR glasses and </w:t>
      </w:r>
      <w:r w:rsidR="001C7DB7">
        <w:rPr>
          <w:lang w:eastAsia="ko-KR"/>
        </w:rPr>
        <w:t xml:space="preserve">AR/MR </w:t>
      </w:r>
      <w:r>
        <w:rPr>
          <w:lang w:eastAsia="ko-KR"/>
        </w:rPr>
        <w:t>experiences in 5G.</w:t>
      </w:r>
    </w:p>
    <w:p w14:paraId="4360FD0B" w14:textId="77777777" w:rsidR="00160B82" w:rsidRPr="00160B82" w:rsidRDefault="000C034F" w:rsidP="00160B82">
      <w:r w:rsidRPr="00325C73">
        <w:t>The focus of this document is on general system aspects, especially targeting visual rendering on glasses, and may not be equally balanced or equally precise on all media types (e.g. on haptics, GPUs).</w:t>
      </w:r>
    </w:p>
    <w:p w14:paraId="7AD85A85" w14:textId="77777777" w:rsidR="00E8629F" w:rsidRPr="00235394" w:rsidRDefault="00E8629F">
      <w:pPr>
        <w:pStyle w:val="Heading1"/>
      </w:pPr>
      <w:r w:rsidRPr="00235394">
        <w:br w:type="page"/>
      </w:r>
      <w:bookmarkStart w:id="12" w:name="_Toc67919013"/>
      <w:bookmarkStart w:id="13" w:name="_Toc123912619"/>
      <w:r w:rsidRPr="00235394">
        <w:t>1</w:t>
      </w:r>
      <w:r w:rsidRPr="00235394">
        <w:tab/>
        <w:t>Scope</w:t>
      </w:r>
      <w:bookmarkEnd w:id="12"/>
      <w:bookmarkEnd w:id="13"/>
    </w:p>
    <w:p w14:paraId="5915A41D" w14:textId="77777777" w:rsidR="00326B9D" w:rsidRPr="00E4323B" w:rsidRDefault="00326B9D" w:rsidP="00326B9D">
      <w:pPr>
        <w:tabs>
          <w:tab w:val="right" w:pos="9639"/>
        </w:tabs>
        <w:ind w:right="43"/>
      </w:pPr>
      <w:r w:rsidRPr="00E4323B">
        <w:t>The present document collects information on glass-type AR/MR devices in the context of 5G radio and network services. The primary scope of this Technical Report is the documentation of the following aspects:</w:t>
      </w:r>
    </w:p>
    <w:p w14:paraId="2E45D9DB" w14:textId="77777777" w:rsidR="00326B9D" w:rsidRPr="00A81999" w:rsidRDefault="00A81999" w:rsidP="00A81999">
      <w:pPr>
        <w:pStyle w:val="B1"/>
      </w:pPr>
      <w:r>
        <w:rPr>
          <w:lang w:eastAsia="ko-KR"/>
        </w:rPr>
        <w:t>-</w:t>
      </w:r>
      <w:r>
        <w:rPr>
          <w:lang w:eastAsia="ko-KR"/>
        </w:rPr>
        <w:tab/>
      </w:r>
      <w:r w:rsidR="00326B9D" w:rsidRPr="00A81999">
        <w:rPr>
          <w:rFonts w:hint="eastAsia"/>
          <w:lang w:eastAsia="ko-KR"/>
        </w:rPr>
        <w:t>P</w:t>
      </w:r>
      <w:r w:rsidR="00326B9D" w:rsidRPr="00A81999">
        <w:rPr>
          <w:lang w:eastAsia="ko-KR"/>
        </w:rPr>
        <w:t>roviding formal definitions for the functional structures of AR glasses, including their capabilities and constraints</w:t>
      </w:r>
      <w:r w:rsidR="00325C73">
        <w:rPr>
          <w:lang w:eastAsia="ko-KR"/>
        </w:rPr>
        <w:t>,</w:t>
      </w:r>
      <w:r w:rsidR="00326B9D" w:rsidRPr="00A81999">
        <w:rPr>
          <w:lang w:eastAsia="ko-KR"/>
        </w:rPr>
        <w:t xml:space="preserve"> </w:t>
      </w:r>
    </w:p>
    <w:p w14:paraId="48C380EC" w14:textId="77777777" w:rsidR="00326B9D" w:rsidRPr="00A81999" w:rsidRDefault="00A81999" w:rsidP="00A81999">
      <w:pPr>
        <w:pStyle w:val="B1"/>
      </w:pPr>
      <w:r>
        <w:t>-</w:t>
      </w:r>
      <w:r>
        <w:tab/>
      </w:r>
      <w:r w:rsidR="00326B9D" w:rsidRPr="00A81999">
        <w:t>Documenting core use cases for AR services over 5G and defining relevant processing functions and reference architectures</w:t>
      </w:r>
      <w:r w:rsidR="00325C73">
        <w:t>,</w:t>
      </w:r>
    </w:p>
    <w:p w14:paraId="0F35B9D3" w14:textId="77777777" w:rsidR="00326B9D" w:rsidRPr="00A81999" w:rsidRDefault="00A81999" w:rsidP="00A81999">
      <w:pPr>
        <w:pStyle w:val="B1"/>
      </w:pPr>
      <w:r>
        <w:t>-</w:t>
      </w:r>
      <w:r>
        <w:tab/>
      </w:r>
      <w:r w:rsidR="00326B9D" w:rsidRPr="00A81999">
        <w:t>Identifying media exchange formats and profiles relevant to the core use cases</w:t>
      </w:r>
      <w:r w:rsidR="00325C73">
        <w:t>,</w:t>
      </w:r>
    </w:p>
    <w:p w14:paraId="1B269032" w14:textId="77777777" w:rsidR="00326B9D" w:rsidRPr="00A81999" w:rsidRDefault="00A81999" w:rsidP="00A81999">
      <w:pPr>
        <w:pStyle w:val="B1"/>
      </w:pPr>
      <w:r>
        <w:rPr>
          <w:lang w:eastAsia="ko-KR"/>
        </w:rPr>
        <w:t>-</w:t>
      </w:r>
      <w:r>
        <w:rPr>
          <w:lang w:eastAsia="ko-KR"/>
        </w:rPr>
        <w:tab/>
      </w:r>
      <w:r w:rsidR="00326B9D" w:rsidRPr="00A81999">
        <w:rPr>
          <w:rFonts w:hint="eastAsia"/>
          <w:lang w:eastAsia="ko-KR"/>
        </w:rPr>
        <w:t>I</w:t>
      </w:r>
      <w:r w:rsidR="00326B9D" w:rsidRPr="00A81999">
        <w:rPr>
          <w:lang w:eastAsia="ko-KR"/>
        </w:rPr>
        <w:t xml:space="preserve">dentifying necessary content delivery transport protocols and capability exchange mechanisms, as well as </w:t>
      </w:r>
      <w:r w:rsidR="00326B9D" w:rsidRPr="00A81999">
        <w:t>suitable 5G system functionalities (including device, edge, and network) and required QoS (including radio access and core network technologies)</w:t>
      </w:r>
      <w:r w:rsidR="00AC5EED">
        <w:t>,</w:t>
      </w:r>
    </w:p>
    <w:p w14:paraId="31769F03" w14:textId="77777777" w:rsidR="00326B9D" w:rsidRPr="00A81999" w:rsidRDefault="00A81999" w:rsidP="00A81999">
      <w:pPr>
        <w:pStyle w:val="B1"/>
      </w:pPr>
      <w:r>
        <w:t>-</w:t>
      </w:r>
      <w:r>
        <w:tab/>
      </w:r>
      <w:r w:rsidR="00326B9D" w:rsidRPr="00A81999">
        <w:t>Identifying key performance indicators and quality of experience factors</w:t>
      </w:r>
      <w:r w:rsidR="00AC5EED">
        <w:t>,</w:t>
      </w:r>
    </w:p>
    <w:p w14:paraId="2EBF0F8E" w14:textId="77777777" w:rsidR="00326B9D" w:rsidRPr="00A81999" w:rsidRDefault="00A81999" w:rsidP="00A81999">
      <w:pPr>
        <w:pStyle w:val="B1"/>
      </w:pPr>
      <w:r>
        <w:t>-</w:t>
      </w:r>
      <w:r>
        <w:tab/>
      </w:r>
      <w:r w:rsidR="00326B9D" w:rsidRPr="00A81999">
        <w:t>Identifying relevant radio and system parameters (required bitrates, latencies, loss rates, range, etc.) to support the identified AR use cases and the required QoE</w:t>
      </w:r>
      <w:r w:rsidR="00AC5EED">
        <w:t>,</w:t>
      </w:r>
      <w:r w:rsidR="00326B9D" w:rsidRPr="00A81999">
        <w:t xml:space="preserve"> </w:t>
      </w:r>
    </w:p>
    <w:p w14:paraId="72C48FC7" w14:textId="77777777" w:rsidR="00326B9D" w:rsidRPr="00A81999" w:rsidRDefault="00A81999" w:rsidP="00A81999">
      <w:pPr>
        <w:pStyle w:val="B1"/>
      </w:pPr>
      <w:r>
        <w:t>-</w:t>
      </w:r>
      <w:r>
        <w:tab/>
      </w:r>
      <w:r w:rsidR="00326B9D" w:rsidRPr="00A81999">
        <w:t>Providing a detailed overall power analysis for media AR related processing and communication</w:t>
      </w:r>
      <w:r w:rsidR="00AC5EED">
        <w:t>.</w:t>
      </w:r>
    </w:p>
    <w:p w14:paraId="79CCB349" w14:textId="77777777" w:rsidR="00E8629F" w:rsidRPr="00235394" w:rsidRDefault="00E8629F">
      <w:pPr>
        <w:pStyle w:val="Heading1"/>
      </w:pPr>
      <w:bookmarkStart w:id="14" w:name="_Toc67919014"/>
      <w:bookmarkStart w:id="15" w:name="_Toc123912620"/>
      <w:r w:rsidRPr="00235394">
        <w:t>2</w:t>
      </w:r>
      <w:r w:rsidRPr="00235394">
        <w:tab/>
        <w:t>References</w:t>
      </w:r>
      <w:bookmarkEnd w:id="14"/>
      <w:bookmarkEnd w:id="15"/>
    </w:p>
    <w:p w14:paraId="3D06EA3C" w14:textId="77777777" w:rsidR="00E8629F" w:rsidRPr="00235394" w:rsidRDefault="00E8629F">
      <w:r w:rsidRPr="00235394">
        <w:t>The following documents contain provisions which, through reference in this text, constitute provisions of the present document.</w:t>
      </w:r>
    </w:p>
    <w:p w14:paraId="4D54DD3B" w14:textId="77777777" w:rsidR="007066FA" w:rsidRPr="004D3578" w:rsidRDefault="007066FA" w:rsidP="007066FA">
      <w:pPr>
        <w:pStyle w:val="B1"/>
      </w:pPr>
      <w:r>
        <w:t>-</w:t>
      </w:r>
      <w:r w:rsidR="00CD134C">
        <w:tab/>
      </w:r>
      <w:r w:rsidRPr="004D3578">
        <w:t>References are either specific (identified by date of publication, edition number, version number, etc.) or non</w:t>
      </w:r>
      <w:r w:rsidRPr="004D3578">
        <w:noBreakHyphen/>
        <w:t>specific.</w:t>
      </w:r>
    </w:p>
    <w:p w14:paraId="4BB80DAE" w14:textId="77777777" w:rsidR="007066FA" w:rsidRPr="004D3578" w:rsidRDefault="007066FA" w:rsidP="007066FA">
      <w:pPr>
        <w:pStyle w:val="B1"/>
      </w:pPr>
      <w:r>
        <w:t>-</w:t>
      </w:r>
      <w:r>
        <w:tab/>
      </w:r>
      <w:r w:rsidRPr="004D3578">
        <w:t>For a specific reference, subsequent revisions do not apply.</w:t>
      </w:r>
    </w:p>
    <w:p w14:paraId="6EF19F9B" w14:textId="77777777" w:rsidR="007066FA" w:rsidRPr="004D3578" w:rsidRDefault="007066FA" w:rsidP="007066FA">
      <w:pPr>
        <w:pStyle w:val="B1"/>
      </w:pPr>
      <w:r>
        <w:t>-</w:t>
      </w:r>
      <w:r>
        <w:tab/>
      </w:r>
      <w:r w:rsidRPr="004D3578">
        <w:t>For a non-specific reference, the latest version applies. In the case of a reference to a 3GPP document (including a GSM document), a non-specific reference implicitly refers to the latest version of that document</w:t>
      </w:r>
      <w:r w:rsidRPr="006D3622">
        <w:t xml:space="preserve"> in the same Release as the present document</w:t>
      </w:r>
      <w:r w:rsidRPr="004D3578">
        <w:t>.</w:t>
      </w:r>
    </w:p>
    <w:p w14:paraId="4684DD84" w14:textId="77777777" w:rsidR="00282213" w:rsidRDefault="00282213" w:rsidP="00CA55BB">
      <w:pPr>
        <w:pStyle w:val="EX"/>
      </w:pPr>
      <w:r w:rsidRPr="00235394">
        <w:t>[1]</w:t>
      </w:r>
      <w:r w:rsidRPr="00235394">
        <w:tab/>
        <w:t>3GPP TR 21.905: "Vocabulary for 3GPP Specifications".</w:t>
      </w:r>
    </w:p>
    <w:p w14:paraId="7232F37B" w14:textId="77777777" w:rsidR="00B07E18" w:rsidRDefault="00481B9D" w:rsidP="00CA55BB">
      <w:pPr>
        <w:pStyle w:val="EX"/>
        <w:rPr>
          <w:lang w:val="en-US" w:eastAsia="ko-KR"/>
        </w:rPr>
      </w:pPr>
      <w:r>
        <w:rPr>
          <w:rFonts w:hint="eastAsia"/>
          <w:lang w:val="en-US" w:eastAsia="ko-KR"/>
        </w:rPr>
        <w:t>[</w:t>
      </w:r>
      <w:r w:rsidR="00712FCE">
        <w:rPr>
          <w:lang w:val="en-US" w:eastAsia="ko-KR"/>
        </w:rPr>
        <w:t>2</w:t>
      </w:r>
      <w:r>
        <w:rPr>
          <w:rFonts w:hint="eastAsia"/>
          <w:lang w:val="en-US" w:eastAsia="ko-KR"/>
        </w:rPr>
        <w:t>]</w:t>
      </w:r>
      <w:r>
        <w:rPr>
          <w:rFonts w:hint="eastAsia"/>
          <w:lang w:val="en-US" w:eastAsia="ko-KR"/>
        </w:rPr>
        <w:tab/>
      </w:r>
      <w:r>
        <w:rPr>
          <w:lang w:val="en-US" w:eastAsia="ko-KR"/>
        </w:rPr>
        <w:t>3GPP TR 26.928: “</w:t>
      </w:r>
      <w:r w:rsidRPr="00481B9D">
        <w:rPr>
          <w:lang w:val="en-US" w:eastAsia="ko-KR"/>
        </w:rPr>
        <w:t>Extended Reality (XR) in 5G</w:t>
      </w:r>
      <w:r>
        <w:rPr>
          <w:lang w:val="en-US" w:eastAsia="ko-KR"/>
        </w:rPr>
        <w:t>”</w:t>
      </w:r>
    </w:p>
    <w:p w14:paraId="27B3B06B" w14:textId="77777777" w:rsidR="00D7306A" w:rsidRDefault="00D7306A" w:rsidP="00CA55BB">
      <w:pPr>
        <w:pStyle w:val="EX"/>
        <w:rPr>
          <w:lang w:val="en-US" w:eastAsia="ko-KR"/>
        </w:rPr>
      </w:pPr>
      <w:r>
        <w:rPr>
          <w:rFonts w:hint="eastAsia"/>
          <w:lang w:val="en-US" w:eastAsia="ko-KR"/>
        </w:rPr>
        <w:t>[</w:t>
      </w:r>
      <w:r w:rsidR="002503FE">
        <w:rPr>
          <w:lang w:val="en-US" w:eastAsia="ko-KR"/>
        </w:rPr>
        <w:t>3</w:t>
      </w:r>
      <w:r>
        <w:rPr>
          <w:lang w:val="en-US" w:eastAsia="ko-KR"/>
        </w:rPr>
        <w:t>]</w:t>
      </w:r>
      <w:r>
        <w:rPr>
          <w:lang w:val="en-US" w:eastAsia="ko-KR"/>
        </w:rPr>
        <w:tab/>
        <w:t>Wireless Broadband Alliance, “5G and Wi-Fi RAN Convergence”, April 2021.</w:t>
      </w:r>
    </w:p>
    <w:p w14:paraId="3383C0BA" w14:textId="77777777" w:rsidR="002503FE" w:rsidRDefault="002503FE" w:rsidP="00CA55BB">
      <w:pPr>
        <w:pStyle w:val="EX"/>
        <w:rPr>
          <w:rStyle w:val="Hyperlink"/>
        </w:rPr>
      </w:pPr>
      <w:r>
        <w:rPr>
          <w:rFonts w:hint="eastAsia"/>
          <w:lang w:eastAsia="ko-KR"/>
        </w:rPr>
        <w:t>[4]</w:t>
      </w:r>
      <w:r>
        <w:rPr>
          <w:rFonts w:hint="eastAsia"/>
          <w:lang w:eastAsia="ko-KR"/>
        </w:rPr>
        <w:tab/>
      </w:r>
      <w:r w:rsidRPr="61D22580">
        <w:t xml:space="preserve">Khronos Group, The OpenXR Specification, 1.0, </w:t>
      </w:r>
      <w:hyperlink r:id="rId12">
        <w:r w:rsidRPr="61D22580">
          <w:rPr>
            <w:rStyle w:val="Hyperlink"/>
          </w:rPr>
          <w:t>https://www.khronos.org/registry/OpenXR/specs/1.0/html/xrspec.html</w:t>
        </w:r>
      </w:hyperlink>
    </w:p>
    <w:p w14:paraId="608580D3" w14:textId="77777777" w:rsidR="002503FE" w:rsidRDefault="002503FE" w:rsidP="00CA55BB">
      <w:pPr>
        <w:pStyle w:val="EX"/>
        <w:rPr>
          <w:lang w:eastAsia="ko-KR"/>
        </w:rPr>
      </w:pPr>
      <w:r w:rsidRPr="009701A3">
        <w:t>[</w:t>
      </w:r>
      <w:r>
        <w:t>5</w:t>
      </w:r>
      <w:r w:rsidRPr="009701A3">
        <w:t>]</w:t>
      </w:r>
      <w:r w:rsidRPr="009701A3">
        <w:tab/>
      </w:r>
      <w:r w:rsidRPr="61D22580">
        <w:t xml:space="preserve">W3C, WebXR Device API, W3C Working Group Draft, </w:t>
      </w:r>
      <w:hyperlink r:id="rId13">
        <w:r w:rsidRPr="61D22580">
          <w:rPr>
            <w:rStyle w:val="Hyperlink"/>
          </w:rPr>
          <w:t>https://www.w3.org/TR/webxr/</w:t>
        </w:r>
      </w:hyperlink>
    </w:p>
    <w:p w14:paraId="7CAC1602" w14:textId="77777777" w:rsidR="001C3B44" w:rsidRDefault="001C3B44" w:rsidP="00CA55BB">
      <w:pPr>
        <w:pStyle w:val="EX"/>
        <w:rPr>
          <w:lang w:eastAsia="ko-KR"/>
        </w:rPr>
      </w:pPr>
      <w:r w:rsidRPr="003D337C">
        <w:rPr>
          <w:lang w:eastAsia="ko-KR"/>
        </w:rPr>
        <w:t>[</w:t>
      </w:r>
      <w:r>
        <w:rPr>
          <w:lang w:eastAsia="ko-KR"/>
        </w:rPr>
        <w:t>6</w:t>
      </w:r>
      <w:r w:rsidRPr="003D337C">
        <w:rPr>
          <w:lang w:eastAsia="ko-KR"/>
        </w:rPr>
        <w:t>]</w:t>
      </w:r>
      <w:r>
        <w:rPr>
          <w:lang w:eastAsia="ko-KR"/>
        </w:rPr>
        <w:tab/>
      </w:r>
      <w:r w:rsidRPr="00A41E6F">
        <w:rPr>
          <w:lang w:eastAsia="ko-KR"/>
        </w:rPr>
        <w:t>ISO/IEC 23090-</w:t>
      </w:r>
      <w:r>
        <w:rPr>
          <w:lang w:eastAsia="ko-KR"/>
        </w:rPr>
        <w:t>13</w:t>
      </w:r>
      <w:r w:rsidRPr="00A41E6F">
        <w:rPr>
          <w:lang w:eastAsia="ko-KR"/>
        </w:rPr>
        <w:t>:</w:t>
      </w:r>
      <w:r w:rsidR="00464496">
        <w:rPr>
          <w:lang w:eastAsia="ko-KR"/>
        </w:rPr>
        <w:t>2022 DIS</w:t>
      </w:r>
      <w:r>
        <w:rPr>
          <w:lang w:eastAsia="ko-KR"/>
        </w:rPr>
        <w:t>: “</w:t>
      </w:r>
      <w:r w:rsidRPr="00B4592C">
        <w:rPr>
          <w:lang w:eastAsia="ko-KR"/>
        </w:rPr>
        <w:t>Information technology — Coded representation of immersive media</w:t>
      </w:r>
      <w:r>
        <w:rPr>
          <w:lang w:eastAsia="ko-KR"/>
        </w:rPr>
        <w:t xml:space="preserve"> </w:t>
      </w:r>
      <w:r w:rsidRPr="00B4592C">
        <w:rPr>
          <w:lang w:eastAsia="ko-KR"/>
        </w:rPr>
        <w:t>— Part 13: Video Decoding Interface for Immersive Media</w:t>
      </w:r>
      <w:r>
        <w:rPr>
          <w:lang w:eastAsia="ko-KR"/>
        </w:rPr>
        <w:t>”</w:t>
      </w:r>
    </w:p>
    <w:p w14:paraId="70D5587D" w14:textId="77777777" w:rsidR="00C84AF7" w:rsidRDefault="00C84AF7" w:rsidP="00CA55BB">
      <w:pPr>
        <w:pStyle w:val="EX"/>
      </w:pPr>
      <w:r w:rsidRPr="003D337C">
        <w:rPr>
          <w:rFonts w:hint="eastAsia"/>
          <w:lang w:eastAsia="ko-KR"/>
        </w:rPr>
        <w:t>[</w:t>
      </w:r>
      <w:r>
        <w:rPr>
          <w:lang w:eastAsia="ko-KR"/>
        </w:rPr>
        <w:t>7</w:t>
      </w:r>
      <w:r w:rsidRPr="003D337C">
        <w:rPr>
          <w:rFonts w:hint="eastAsia"/>
          <w:lang w:eastAsia="ko-KR"/>
        </w:rPr>
        <w:t>]</w:t>
      </w:r>
      <w:r>
        <w:rPr>
          <w:rFonts w:hint="eastAsia"/>
          <w:lang w:eastAsia="ko-KR"/>
        </w:rPr>
        <w:tab/>
      </w:r>
      <w:r>
        <w:rPr>
          <w:lang w:eastAsia="ko-KR"/>
        </w:rPr>
        <w:t xml:space="preserve">Miscrosoft </w:t>
      </w:r>
      <w:r w:rsidRPr="007F6244">
        <w:rPr>
          <w:lang w:eastAsia="ko-KR"/>
        </w:rPr>
        <w:t>Azure Kinect</w:t>
      </w:r>
      <w:r w:rsidRPr="002256DF">
        <w:rPr>
          <w:vertAlign w:val="superscript"/>
          <w:lang w:eastAsia="ko-KR"/>
        </w:rPr>
        <w:t>TM</w:t>
      </w:r>
      <w:r w:rsidRPr="007F6244">
        <w:rPr>
          <w:lang w:eastAsia="ko-KR"/>
        </w:rPr>
        <w:t xml:space="preserve"> DK documentation</w:t>
      </w:r>
      <w:r>
        <w:rPr>
          <w:lang w:eastAsia="ko-KR"/>
        </w:rPr>
        <w:t xml:space="preserve">, </w:t>
      </w:r>
      <w:hyperlink r:id="rId14" w:history="1">
        <w:r w:rsidRPr="00552DEF">
          <w:rPr>
            <w:rStyle w:val="Hyperlink"/>
            <w:lang w:eastAsia="ko-KR"/>
          </w:rPr>
          <w:t>https://doc</w:t>
        </w:r>
        <w:r w:rsidRPr="00552DEF">
          <w:rPr>
            <w:rStyle w:val="Hyperlink"/>
            <w:lang w:eastAsia="ko-KR"/>
          </w:rPr>
          <w:t>s</w:t>
        </w:r>
        <w:r w:rsidRPr="00552DEF">
          <w:rPr>
            <w:rStyle w:val="Hyperlink"/>
            <w:lang w:eastAsia="ko-KR"/>
          </w:rPr>
          <w:t>.microsoft.com/en-us/azure/kinect-dk/</w:t>
        </w:r>
      </w:hyperlink>
    </w:p>
    <w:p w14:paraId="43B0A6BA" w14:textId="77777777" w:rsidR="00C84AF7" w:rsidRDefault="00C84AF7" w:rsidP="00CA55BB">
      <w:pPr>
        <w:pStyle w:val="EX"/>
      </w:pPr>
      <w:r>
        <w:t>[8]</w:t>
      </w:r>
      <w:r>
        <w:tab/>
        <w:t>Google ARCore</w:t>
      </w:r>
      <w:r w:rsidR="009C57AB" w:rsidRPr="00C807B4">
        <w:rPr>
          <w:noProof/>
          <w:vertAlign w:val="superscript"/>
          <w:lang w:val="en-US" w:eastAsia="ko-KR"/>
        </w:rPr>
        <w:t>TM</w:t>
      </w:r>
      <w:r>
        <w:t xml:space="preserve">: </w:t>
      </w:r>
      <w:r w:rsidRPr="00B630BD">
        <w:t>Use Depth in your Android app</w:t>
      </w:r>
      <w:r>
        <w:t xml:space="preserve">, </w:t>
      </w:r>
      <w:hyperlink r:id="rId15" w:history="1">
        <w:r w:rsidRPr="00704399">
          <w:rPr>
            <w:rStyle w:val="Hyperlink"/>
          </w:rPr>
          <w:t>https://developers.google.com/ar/d</w:t>
        </w:r>
        <w:r w:rsidRPr="00704399">
          <w:rPr>
            <w:rStyle w:val="Hyperlink"/>
          </w:rPr>
          <w:t>e</w:t>
        </w:r>
        <w:r w:rsidRPr="00704399">
          <w:rPr>
            <w:rStyle w:val="Hyperlink"/>
          </w:rPr>
          <w:t>velop/java/depth/developer-guide</w:t>
        </w:r>
      </w:hyperlink>
      <w:r>
        <w:t xml:space="preserve"> </w:t>
      </w:r>
    </w:p>
    <w:p w14:paraId="6AF8F606" w14:textId="77777777" w:rsidR="00C84AF7" w:rsidRDefault="00C84AF7" w:rsidP="00CA55BB">
      <w:pPr>
        <w:pStyle w:val="EX"/>
      </w:pPr>
      <w:r>
        <w:t>[9]</w:t>
      </w:r>
      <w:r>
        <w:tab/>
        <w:t>Microsoft Azure Kinect</w:t>
      </w:r>
      <w:r w:rsidRPr="002256DF">
        <w:rPr>
          <w:vertAlign w:val="superscript"/>
          <w:lang w:eastAsia="ko-KR"/>
        </w:rPr>
        <w:t>TM</w:t>
      </w:r>
      <w:r>
        <w:t xml:space="preserve"> DK documentation: </w:t>
      </w:r>
      <w:r w:rsidRPr="00D456C0">
        <w:t>Use Azure Kinect Sensor SDK image transformations</w:t>
      </w:r>
      <w:r>
        <w:t xml:space="preserve">, </w:t>
      </w:r>
      <w:hyperlink r:id="rId16" w:history="1">
        <w:r w:rsidRPr="007367F9">
          <w:rPr>
            <w:rStyle w:val="Hyperlink"/>
          </w:rPr>
          <w:t>https://docs.</w:t>
        </w:r>
        <w:r w:rsidRPr="007367F9">
          <w:rPr>
            <w:rStyle w:val="Hyperlink"/>
          </w:rPr>
          <w:t>m</w:t>
        </w:r>
        <w:r w:rsidRPr="007367F9">
          <w:rPr>
            <w:rStyle w:val="Hyperlink"/>
          </w:rPr>
          <w:t>icrosoft.com/en-us/azure/kinect-dk/use-image-transformation#overview</w:t>
        </w:r>
      </w:hyperlink>
    </w:p>
    <w:p w14:paraId="6C0336D1" w14:textId="77777777" w:rsidR="00C84AF7" w:rsidRDefault="00C84AF7" w:rsidP="00CA55BB">
      <w:pPr>
        <w:pStyle w:val="EX"/>
        <w:rPr>
          <w:lang w:eastAsia="ko-KR"/>
        </w:rPr>
      </w:pPr>
      <w:r>
        <w:rPr>
          <w:lang w:eastAsia="ko-KR"/>
        </w:rPr>
        <w:t>[10]</w:t>
      </w:r>
      <w:r>
        <w:rPr>
          <w:lang w:eastAsia="ko-KR"/>
        </w:rPr>
        <w:tab/>
      </w:r>
      <w:r w:rsidRPr="009F7DED">
        <w:rPr>
          <w:lang w:eastAsia="ko-KR"/>
        </w:rPr>
        <w:t>Daniel Wagner, Louahab Noui, Adrian Stannard</w:t>
      </w:r>
      <w:r>
        <w:rPr>
          <w:lang w:eastAsia="ko-KR"/>
        </w:rPr>
        <w:t>, "</w:t>
      </w:r>
      <w:r w:rsidRPr="009F7DED">
        <w:rPr>
          <w:lang w:eastAsia="ko-KR"/>
        </w:rPr>
        <w:t>Why is making good AR displays so hard?</w:t>
      </w:r>
      <w:r>
        <w:rPr>
          <w:lang w:eastAsia="ko-KR"/>
        </w:rPr>
        <w:t xml:space="preserve">", LinkedIn Blog, August 7, 2019, </w:t>
      </w:r>
      <w:hyperlink r:id="rId17" w:history="1">
        <w:r w:rsidRPr="00F3742C">
          <w:rPr>
            <w:rStyle w:val="Hyperlink"/>
            <w:lang w:eastAsia="ko-KR"/>
          </w:rPr>
          <w:t>https://www</w:t>
        </w:r>
        <w:r w:rsidRPr="00F3742C">
          <w:rPr>
            <w:rStyle w:val="Hyperlink"/>
            <w:lang w:eastAsia="ko-KR"/>
          </w:rPr>
          <w:t>.</w:t>
        </w:r>
        <w:r w:rsidRPr="00F3742C">
          <w:rPr>
            <w:rStyle w:val="Hyperlink"/>
            <w:lang w:eastAsia="ko-KR"/>
          </w:rPr>
          <w:t>linkedin.com/pulse/why-making-good-ar-displays-so-hard-daniel-wagner/</w:t>
        </w:r>
      </w:hyperlink>
    </w:p>
    <w:p w14:paraId="525AECD5" w14:textId="77777777" w:rsidR="00464496" w:rsidRPr="00464496" w:rsidRDefault="00C84AF7" w:rsidP="00CA55BB">
      <w:pPr>
        <w:pStyle w:val="EX"/>
        <w:rPr>
          <w:rFonts w:hint="eastAsia"/>
          <w:lang w:eastAsia="ko-KR"/>
        </w:rPr>
      </w:pPr>
      <w:r>
        <w:rPr>
          <w:lang w:eastAsia="ko-KR"/>
        </w:rPr>
        <w:t>[11]</w:t>
      </w:r>
      <w:r>
        <w:rPr>
          <w:lang w:eastAsia="ko-KR"/>
        </w:rPr>
        <w:tab/>
      </w:r>
      <w:r w:rsidRPr="009F7DED">
        <w:rPr>
          <w:lang w:eastAsia="ko-KR"/>
        </w:rPr>
        <w:t>Daniel Wagner</w:t>
      </w:r>
      <w:r>
        <w:rPr>
          <w:lang w:eastAsia="ko-KR"/>
        </w:rPr>
        <w:t>, "</w:t>
      </w:r>
      <w:r w:rsidRPr="00980DF1">
        <w:rPr>
          <w:lang w:eastAsia="ko-KR"/>
        </w:rPr>
        <w:t>MOTION TO PHOTON LATENCY IN MOBILE AR AND VR</w:t>
      </w:r>
      <w:r>
        <w:rPr>
          <w:lang w:eastAsia="ko-KR"/>
        </w:rPr>
        <w:t xml:space="preserve">", Medium Blog, August 20, 2018, </w:t>
      </w:r>
      <w:hyperlink r:id="rId18" w:history="1">
        <w:r w:rsidR="00464496" w:rsidRPr="00290DD0">
          <w:rPr>
            <w:rStyle w:val="Hyperlink"/>
            <w:lang w:eastAsia="ko-KR"/>
          </w:rPr>
          <w:t>http</w:t>
        </w:r>
        <w:r w:rsidR="00464496" w:rsidRPr="00290DD0">
          <w:rPr>
            <w:rStyle w:val="Hyperlink"/>
            <w:lang w:eastAsia="ko-KR"/>
          </w:rPr>
          <w:t>s</w:t>
        </w:r>
        <w:r w:rsidR="00464496" w:rsidRPr="00290DD0">
          <w:rPr>
            <w:rStyle w:val="Hyperlink"/>
            <w:lang w:eastAsia="ko-KR"/>
          </w:rPr>
          <w:t>://medium.com/@DAQRI/motion-to-</w:t>
        </w:r>
        <w:r w:rsidR="00464496" w:rsidRPr="00290DD0">
          <w:rPr>
            <w:rStyle w:val="Hyperlink"/>
            <w:lang w:eastAsia="ko-KR"/>
          </w:rPr>
          <w:t>p</w:t>
        </w:r>
        <w:r w:rsidR="00464496" w:rsidRPr="00290DD0">
          <w:rPr>
            <w:rStyle w:val="Hyperlink"/>
            <w:lang w:eastAsia="ko-KR"/>
          </w:rPr>
          <w:t>hoton-latency-in-mobile-ar-and-vr-99f82c480926</w:t>
        </w:r>
      </w:hyperlink>
    </w:p>
    <w:p w14:paraId="053C796E" w14:textId="77777777" w:rsidR="005C3F35" w:rsidRDefault="005C3F35" w:rsidP="00CA55BB">
      <w:pPr>
        <w:pStyle w:val="EX"/>
        <w:rPr>
          <w:lang w:eastAsia="ko-KR"/>
        </w:rPr>
      </w:pPr>
      <w:r>
        <w:rPr>
          <w:lang w:eastAsia="ko-KR"/>
        </w:rPr>
        <w:t>[12]</w:t>
      </w:r>
      <w:r>
        <w:rPr>
          <w:lang w:eastAsia="ko-KR"/>
        </w:rPr>
        <w:tab/>
        <w:t>Yodayoda, "</w:t>
      </w:r>
      <w:r w:rsidRPr="00C64B49">
        <w:rPr>
          <w:lang w:eastAsia="ko-KR"/>
        </w:rPr>
        <w:t>Why loop closure is so important for global mapping</w:t>
      </w:r>
      <w:r>
        <w:rPr>
          <w:lang w:eastAsia="ko-KR"/>
        </w:rPr>
        <w:t xml:space="preserve">", Medium Blog, December 24, 2020, </w:t>
      </w:r>
      <w:hyperlink r:id="rId19" w:history="1">
        <w:r w:rsidRPr="009F7844">
          <w:rPr>
            <w:rStyle w:val="Hyperlink"/>
            <w:lang w:eastAsia="ko-KR"/>
          </w:rPr>
          <w:t>https://medium</w:t>
        </w:r>
        <w:r w:rsidRPr="009F7844">
          <w:rPr>
            <w:rStyle w:val="Hyperlink"/>
            <w:lang w:eastAsia="ko-KR"/>
          </w:rPr>
          <w:t>.</w:t>
        </w:r>
        <w:r w:rsidRPr="009F7844">
          <w:rPr>
            <w:rStyle w:val="Hyperlink"/>
            <w:lang w:eastAsia="ko-KR"/>
          </w:rPr>
          <w:t>com/yodayoda/why-loop-closure-is-so-important-for-global-mapping-34ff136be08</w:t>
        </w:r>
        <w:r w:rsidRPr="007367F9">
          <w:rPr>
            <w:rStyle w:val="Hyperlink"/>
            <w:lang w:eastAsia="ko-KR"/>
          </w:rPr>
          <w:t>f</w:t>
        </w:r>
      </w:hyperlink>
    </w:p>
    <w:p w14:paraId="7C0B2076" w14:textId="77777777" w:rsidR="005C3F35" w:rsidRDefault="005C3F35" w:rsidP="00CA55BB">
      <w:pPr>
        <w:pStyle w:val="EX"/>
        <w:rPr>
          <w:lang w:eastAsia="ko-KR"/>
        </w:rPr>
      </w:pPr>
      <w:r>
        <w:rPr>
          <w:lang w:eastAsia="ko-KR"/>
        </w:rPr>
        <w:t>[13]</w:t>
      </w:r>
      <w:r>
        <w:rPr>
          <w:lang w:eastAsia="ko-KR"/>
        </w:rPr>
        <w:tab/>
        <w:t>3GPP TS 22.261: “</w:t>
      </w:r>
      <w:r w:rsidRPr="00A41E6F">
        <w:rPr>
          <w:lang w:eastAsia="ko-KR"/>
        </w:rPr>
        <w:t>Service requirements for the 5G system</w:t>
      </w:r>
      <w:r>
        <w:rPr>
          <w:lang w:eastAsia="ko-KR"/>
        </w:rPr>
        <w:t>”</w:t>
      </w:r>
    </w:p>
    <w:p w14:paraId="51E95536" w14:textId="77777777" w:rsidR="005C3F35" w:rsidRPr="00480B36" w:rsidRDefault="005C3F35" w:rsidP="00CA55BB">
      <w:pPr>
        <w:pStyle w:val="EX"/>
        <w:rPr>
          <w:lang w:eastAsia="ko-KR"/>
        </w:rPr>
      </w:pPr>
      <w:r w:rsidRPr="003D337C">
        <w:rPr>
          <w:lang w:eastAsia="ko-KR"/>
        </w:rPr>
        <w:t>[</w:t>
      </w:r>
      <w:r>
        <w:rPr>
          <w:lang w:eastAsia="ko-KR"/>
        </w:rPr>
        <w:t>14</w:t>
      </w:r>
      <w:r w:rsidRPr="003D337C">
        <w:rPr>
          <w:lang w:eastAsia="ko-KR"/>
        </w:rPr>
        <w:t>]</w:t>
      </w:r>
      <w:r>
        <w:rPr>
          <w:lang w:eastAsia="ko-KR"/>
        </w:rPr>
        <w:tab/>
        <w:t>3GPP TR 22.873: “</w:t>
      </w:r>
      <w:r w:rsidRPr="00A41E6F">
        <w:rPr>
          <w:lang w:eastAsia="ko-KR"/>
        </w:rPr>
        <w:t>Study on evolution of the IP Multimedia Subsystem (IMS) multimedia telephony service</w:t>
      </w:r>
      <w:r>
        <w:rPr>
          <w:lang w:eastAsia="ko-KR"/>
        </w:rPr>
        <w:t>”</w:t>
      </w:r>
    </w:p>
    <w:p w14:paraId="7F76ECAD" w14:textId="77777777" w:rsidR="005C3F35" w:rsidRPr="00480B36" w:rsidRDefault="005C3F35" w:rsidP="00CA55BB">
      <w:pPr>
        <w:pStyle w:val="EX"/>
        <w:rPr>
          <w:lang w:eastAsia="ko-KR"/>
        </w:rPr>
      </w:pPr>
      <w:r w:rsidRPr="003D337C">
        <w:rPr>
          <w:lang w:eastAsia="ko-KR"/>
        </w:rPr>
        <w:t>[</w:t>
      </w:r>
      <w:r>
        <w:rPr>
          <w:lang w:eastAsia="ko-KR"/>
        </w:rPr>
        <w:t>15</w:t>
      </w:r>
      <w:r w:rsidRPr="003D337C">
        <w:rPr>
          <w:lang w:eastAsia="ko-KR"/>
        </w:rPr>
        <w:t>]</w:t>
      </w:r>
      <w:r>
        <w:rPr>
          <w:lang w:eastAsia="ko-KR"/>
        </w:rPr>
        <w:tab/>
        <w:t>3GPP TS 26.114: “</w:t>
      </w:r>
      <w:r w:rsidRPr="00665819">
        <w:rPr>
          <w:lang w:eastAsia="ko-KR"/>
        </w:rPr>
        <w:t>IP Multimedia Subsystem (IMS); Multimedia telephony; Media handling and interaction</w:t>
      </w:r>
      <w:r>
        <w:rPr>
          <w:lang w:eastAsia="ko-KR"/>
        </w:rPr>
        <w:t>”</w:t>
      </w:r>
    </w:p>
    <w:p w14:paraId="1062B6EA" w14:textId="77777777" w:rsidR="005C3F35" w:rsidRDefault="005C3F35" w:rsidP="00CA55BB">
      <w:pPr>
        <w:pStyle w:val="EX"/>
        <w:rPr>
          <w:lang w:eastAsia="ko-KR"/>
        </w:rPr>
      </w:pPr>
      <w:r w:rsidRPr="003D337C">
        <w:rPr>
          <w:rFonts w:hint="eastAsia"/>
          <w:lang w:eastAsia="ko-KR"/>
        </w:rPr>
        <w:t>[</w:t>
      </w:r>
      <w:r>
        <w:rPr>
          <w:lang w:eastAsia="ko-KR"/>
        </w:rPr>
        <w:t>16</w:t>
      </w:r>
      <w:r w:rsidRPr="003D337C">
        <w:rPr>
          <w:rFonts w:hint="eastAsia"/>
          <w:lang w:eastAsia="ko-KR"/>
        </w:rPr>
        <w:t>]</w:t>
      </w:r>
      <w:r>
        <w:rPr>
          <w:lang w:eastAsia="ko-KR"/>
        </w:rPr>
        <w:tab/>
        <w:t xml:space="preserve">3GPP </w:t>
      </w:r>
      <w:r w:rsidR="00415677">
        <w:rPr>
          <w:lang w:eastAsia="ko-KR"/>
        </w:rPr>
        <w:t>TR 38.838</w:t>
      </w:r>
      <w:r>
        <w:rPr>
          <w:rFonts w:hint="eastAsia"/>
          <w:lang w:eastAsia="ko-KR"/>
        </w:rPr>
        <w:t>:</w:t>
      </w:r>
      <w:r w:rsidRPr="00480B36">
        <w:rPr>
          <w:rFonts w:hint="eastAsia"/>
          <w:lang w:eastAsia="ko-KR"/>
        </w:rPr>
        <w:t xml:space="preserve"> </w:t>
      </w:r>
      <w:r>
        <w:rPr>
          <w:lang w:eastAsia="ko-KR"/>
        </w:rPr>
        <w:t>“</w:t>
      </w:r>
      <w:r w:rsidR="00415677" w:rsidRPr="00415677">
        <w:rPr>
          <w:lang w:eastAsia="ko-KR"/>
        </w:rPr>
        <w:t>Study on XR (Extended Reality) evaluations for NR</w:t>
      </w:r>
      <w:r>
        <w:rPr>
          <w:lang w:eastAsia="ko-KR"/>
        </w:rPr>
        <w:t>”</w:t>
      </w:r>
    </w:p>
    <w:p w14:paraId="360FF178" w14:textId="77777777" w:rsidR="00250F26" w:rsidRDefault="00250F26" w:rsidP="00CA55BB">
      <w:pPr>
        <w:pStyle w:val="EX"/>
        <w:rPr>
          <w:lang w:eastAsia="ko-KR"/>
        </w:rPr>
      </w:pPr>
      <w:r w:rsidRPr="003D337C">
        <w:rPr>
          <w:lang w:eastAsia="ko-KR"/>
        </w:rPr>
        <w:t>[</w:t>
      </w:r>
      <w:r>
        <w:rPr>
          <w:lang w:eastAsia="ko-KR"/>
        </w:rPr>
        <w:t>17</w:t>
      </w:r>
      <w:r w:rsidRPr="003D337C">
        <w:rPr>
          <w:lang w:eastAsia="ko-KR"/>
        </w:rPr>
        <w:t>]</w:t>
      </w:r>
      <w:r>
        <w:rPr>
          <w:lang w:eastAsia="ko-KR"/>
        </w:rPr>
        <w:tab/>
      </w:r>
      <w:r w:rsidRPr="00A41E6F">
        <w:rPr>
          <w:lang w:eastAsia="ko-KR"/>
        </w:rPr>
        <w:t>ISO/IEC 23090-2:</w:t>
      </w:r>
      <w:r w:rsidR="00FA7EE5">
        <w:rPr>
          <w:lang w:eastAsia="ko-KR"/>
        </w:rPr>
        <w:t>2021</w:t>
      </w:r>
      <w:r>
        <w:rPr>
          <w:lang w:eastAsia="ko-KR"/>
        </w:rPr>
        <w:t>: “</w:t>
      </w:r>
      <w:r w:rsidRPr="00A41E6F">
        <w:rPr>
          <w:lang w:eastAsia="ko-KR"/>
        </w:rPr>
        <w:t>Information technology — Coded representation of immersive media — Part 2: Omnidirectional media format</w:t>
      </w:r>
      <w:r>
        <w:rPr>
          <w:lang w:eastAsia="ko-KR"/>
        </w:rPr>
        <w:t>”</w:t>
      </w:r>
    </w:p>
    <w:p w14:paraId="1CAF66DB" w14:textId="77777777" w:rsidR="00250F26" w:rsidRDefault="00250F26" w:rsidP="00CA55BB">
      <w:pPr>
        <w:pStyle w:val="EX"/>
        <w:rPr>
          <w:lang w:eastAsia="ko-KR"/>
        </w:rPr>
      </w:pPr>
      <w:r w:rsidRPr="003D337C">
        <w:rPr>
          <w:rFonts w:hint="eastAsia"/>
          <w:lang w:eastAsia="ko-KR"/>
        </w:rPr>
        <w:t>[</w:t>
      </w:r>
      <w:r>
        <w:rPr>
          <w:lang w:eastAsia="ko-KR"/>
        </w:rPr>
        <w:t>18</w:t>
      </w:r>
      <w:r w:rsidRPr="003D337C">
        <w:rPr>
          <w:rFonts w:hint="eastAsia"/>
          <w:lang w:eastAsia="ko-KR"/>
        </w:rPr>
        <w:t>]</w:t>
      </w:r>
      <w:r>
        <w:rPr>
          <w:rFonts w:hint="eastAsia"/>
          <w:lang w:eastAsia="ko-KR"/>
        </w:rPr>
        <w:tab/>
      </w:r>
      <w:r w:rsidRPr="00A41E6F">
        <w:rPr>
          <w:lang w:eastAsia="ko-KR"/>
        </w:rPr>
        <w:t>ISO/IEC 23090-</w:t>
      </w:r>
      <w:r>
        <w:rPr>
          <w:lang w:eastAsia="ko-KR"/>
        </w:rPr>
        <w:t>3</w:t>
      </w:r>
      <w:r w:rsidRPr="00A41E6F">
        <w:rPr>
          <w:lang w:eastAsia="ko-KR"/>
        </w:rPr>
        <w:t>:20</w:t>
      </w:r>
      <w:r>
        <w:rPr>
          <w:lang w:eastAsia="ko-KR"/>
        </w:rPr>
        <w:t>21: “</w:t>
      </w:r>
      <w:r w:rsidRPr="00A41E6F">
        <w:rPr>
          <w:lang w:eastAsia="ko-KR"/>
        </w:rPr>
        <w:t xml:space="preserve">Information technology — Coded representation of immersive media — Part </w:t>
      </w:r>
      <w:r>
        <w:rPr>
          <w:lang w:eastAsia="ko-KR"/>
        </w:rPr>
        <w:t>3</w:t>
      </w:r>
      <w:r w:rsidRPr="00A41E6F">
        <w:rPr>
          <w:lang w:eastAsia="ko-KR"/>
        </w:rPr>
        <w:t>: Versatile video coding</w:t>
      </w:r>
      <w:r>
        <w:rPr>
          <w:lang w:eastAsia="ko-KR"/>
        </w:rPr>
        <w:t>”</w:t>
      </w:r>
    </w:p>
    <w:p w14:paraId="1009A65E" w14:textId="77777777" w:rsidR="00250F26" w:rsidRDefault="00250F26" w:rsidP="00CA55BB">
      <w:pPr>
        <w:pStyle w:val="EX"/>
        <w:rPr>
          <w:lang w:eastAsia="ko-KR"/>
        </w:rPr>
      </w:pPr>
      <w:r>
        <w:rPr>
          <w:rFonts w:hint="eastAsia"/>
          <w:lang w:eastAsia="ko-KR"/>
        </w:rPr>
        <w:t>[</w:t>
      </w:r>
      <w:r>
        <w:rPr>
          <w:lang w:eastAsia="ko-KR"/>
        </w:rPr>
        <w:t>19</w:t>
      </w:r>
      <w:r w:rsidRPr="003D337C">
        <w:rPr>
          <w:rFonts w:hint="eastAsia"/>
          <w:lang w:eastAsia="ko-KR"/>
        </w:rPr>
        <w:t>]</w:t>
      </w:r>
      <w:r>
        <w:rPr>
          <w:rFonts w:hint="eastAsia"/>
          <w:lang w:eastAsia="ko-KR"/>
        </w:rPr>
        <w:tab/>
      </w:r>
      <w:r w:rsidRPr="00A41E6F">
        <w:rPr>
          <w:lang w:eastAsia="ko-KR"/>
        </w:rPr>
        <w:t>ISO/IEC 23090-</w:t>
      </w:r>
      <w:r>
        <w:rPr>
          <w:lang w:eastAsia="ko-KR"/>
        </w:rPr>
        <w:t>5</w:t>
      </w:r>
      <w:r w:rsidRPr="00A41E6F">
        <w:rPr>
          <w:lang w:eastAsia="ko-KR"/>
        </w:rPr>
        <w:t>:20</w:t>
      </w:r>
      <w:r>
        <w:rPr>
          <w:lang w:eastAsia="ko-KR"/>
        </w:rPr>
        <w:t>21: “</w:t>
      </w:r>
      <w:r w:rsidRPr="00A41E6F">
        <w:rPr>
          <w:lang w:eastAsia="ko-KR"/>
        </w:rPr>
        <w:t xml:space="preserve">Information technology — Coded representation of immersive media — Part </w:t>
      </w:r>
      <w:r>
        <w:rPr>
          <w:lang w:eastAsia="ko-KR"/>
        </w:rPr>
        <w:t>5</w:t>
      </w:r>
      <w:r w:rsidRPr="00A41E6F">
        <w:rPr>
          <w:lang w:eastAsia="ko-KR"/>
        </w:rPr>
        <w:t xml:space="preserve">: Visual </w:t>
      </w:r>
      <w:r w:rsidR="00FA7EE5">
        <w:rPr>
          <w:lang w:eastAsia="ko-KR"/>
        </w:rPr>
        <w:t>v</w:t>
      </w:r>
      <w:r w:rsidRPr="00A41E6F">
        <w:rPr>
          <w:lang w:eastAsia="ko-KR"/>
        </w:rPr>
        <w:t xml:space="preserve">olumetric </w:t>
      </w:r>
      <w:r w:rsidR="00FA7EE5">
        <w:rPr>
          <w:lang w:eastAsia="ko-KR"/>
        </w:rPr>
        <w:t>v</w:t>
      </w:r>
      <w:r w:rsidRPr="00A41E6F">
        <w:rPr>
          <w:lang w:eastAsia="ko-KR"/>
        </w:rPr>
        <w:t xml:space="preserve">ideo-based </w:t>
      </w:r>
      <w:r w:rsidR="00FA7EE5">
        <w:rPr>
          <w:lang w:eastAsia="ko-KR"/>
        </w:rPr>
        <w:t>c</w:t>
      </w:r>
      <w:r w:rsidR="00FA7EE5" w:rsidRPr="00A41E6F">
        <w:rPr>
          <w:lang w:eastAsia="ko-KR"/>
        </w:rPr>
        <w:t xml:space="preserve">oding </w:t>
      </w:r>
      <w:r w:rsidRPr="00A41E6F">
        <w:rPr>
          <w:lang w:eastAsia="ko-KR"/>
        </w:rPr>
        <w:t xml:space="preserve">(V3C) and </w:t>
      </w:r>
      <w:r w:rsidR="00FA7EE5">
        <w:rPr>
          <w:lang w:eastAsia="ko-KR"/>
        </w:rPr>
        <w:t>v</w:t>
      </w:r>
      <w:r w:rsidR="00FA7EE5" w:rsidRPr="00A41E6F">
        <w:rPr>
          <w:lang w:eastAsia="ko-KR"/>
        </w:rPr>
        <w:t>ideo</w:t>
      </w:r>
      <w:r w:rsidRPr="00A41E6F">
        <w:rPr>
          <w:lang w:eastAsia="ko-KR"/>
        </w:rPr>
        <w:t xml:space="preserve">-based </w:t>
      </w:r>
      <w:r w:rsidR="00FA7EE5">
        <w:rPr>
          <w:lang w:eastAsia="ko-KR"/>
        </w:rPr>
        <w:t>p</w:t>
      </w:r>
      <w:r w:rsidR="00FA7EE5" w:rsidRPr="00A41E6F">
        <w:rPr>
          <w:lang w:eastAsia="ko-KR"/>
        </w:rPr>
        <w:t xml:space="preserve">oint </w:t>
      </w:r>
      <w:r w:rsidR="00FA7EE5">
        <w:rPr>
          <w:lang w:eastAsia="ko-KR"/>
        </w:rPr>
        <w:t>c</w:t>
      </w:r>
      <w:r w:rsidR="00FA7EE5" w:rsidRPr="00A41E6F">
        <w:rPr>
          <w:lang w:eastAsia="ko-KR"/>
        </w:rPr>
        <w:t xml:space="preserve">loud </w:t>
      </w:r>
      <w:r w:rsidR="00FA7EE5">
        <w:rPr>
          <w:lang w:eastAsia="ko-KR"/>
        </w:rPr>
        <w:t>c</w:t>
      </w:r>
      <w:r w:rsidR="00FA7EE5" w:rsidRPr="00A41E6F">
        <w:rPr>
          <w:lang w:eastAsia="ko-KR"/>
        </w:rPr>
        <w:t xml:space="preserve">ompression </w:t>
      </w:r>
      <w:r w:rsidRPr="00A41E6F">
        <w:rPr>
          <w:lang w:eastAsia="ko-KR"/>
        </w:rPr>
        <w:t>(V-PCC)</w:t>
      </w:r>
      <w:r>
        <w:rPr>
          <w:lang w:eastAsia="ko-KR"/>
        </w:rPr>
        <w:t>”</w:t>
      </w:r>
    </w:p>
    <w:p w14:paraId="5D403093" w14:textId="77777777" w:rsidR="00250F26" w:rsidRDefault="00250F26" w:rsidP="00CA55BB">
      <w:pPr>
        <w:pStyle w:val="EX"/>
        <w:rPr>
          <w:lang w:eastAsia="ko-KR"/>
        </w:rPr>
      </w:pPr>
      <w:r w:rsidRPr="003D337C">
        <w:rPr>
          <w:rFonts w:hint="eastAsia"/>
          <w:lang w:eastAsia="ko-KR"/>
        </w:rPr>
        <w:t>[</w:t>
      </w:r>
      <w:r>
        <w:rPr>
          <w:lang w:eastAsia="ko-KR"/>
        </w:rPr>
        <w:t>20</w:t>
      </w:r>
      <w:r w:rsidRPr="003D337C">
        <w:rPr>
          <w:rFonts w:hint="eastAsia"/>
          <w:lang w:eastAsia="ko-KR"/>
        </w:rPr>
        <w:t>]</w:t>
      </w:r>
      <w:r>
        <w:rPr>
          <w:rFonts w:hint="eastAsia"/>
          <w:lang w:eastAsia="ko-KR"/>
        </w:rPr>
        <w:tab/>
      </w:r>
      <w:r w:rsidRPr="00A41E6F">
        <w:rPr>
          <w:lang w:eastAsia="ko-KR"/>
        </w:rPr>
        <w:t>ISO/IEC 23090-</w:t>
      </w:r>
      <w:r>
        <w:rPr>
          <w:lang w:eastAsia="ko-KR"/>
        </w:rPr>
        <w:t>8</w:t>
      </w:r>
      <w:r w:rsidRPr="00A41E6F">
        <w:rPr>
          <w:lang w:eastAsia="ko-KR"/>
        </w:rPr>
        <w:t>:20</w:t>
      </w:r>
      <w:r>
        <w:rPr>
          <w:lang w:eastAsia="ko-KR"/>
        </w:rPr>
        <w:t>20: “</w:t>
      </w:r>
      <w:r w:rsidRPr="00A41E6F">
        <w:rPr>
          <w:lang w:eastAsia="ko-KR"/>
        </w:rPr>
        <w:t xml:space="preserve">Information technology — Coded representation of immersive media — Part </w:t>
      </w:r>
      <w:r>
        <w:rPr>
          <w:lang w:eastAsia="ko-KR"/>
        </w:rPr>
        <w:t>8</w:t>
      </w:r>
      <w:r w:rsidRPr="00A41E6F">
        <w:rPr>
          <w:lang w:eastAsia="ko-KR"/>
        </w:rPr>
        <w:t xml:space="preserve">: </w:t>
      </w:r>
      <w:r w:rsidRPr="0085272E">
        <w:rPr>
          <w:lang w:eastAsia="ko-KR"/>
        </w:rPr>
        <w:t>Network based media processing</w:t>
      </w:r>
      <w:r>
        <w:rPr>
          <w:lang w:eastAsia="ko-KR"/>
        </w:rPr>
        <w:t>”</w:t>
      </w:r>
    </w:p>
    <w:p w14:paraId="02945BBC" w14:textId="77777777" w:rsidR="00863134" w:rsidRDefault="00863134" w:rsidP="00CA55BB">
      <w:pPr>
        <w:pStyle w:val="EX"/>
        <w:rPr>
          <w:lang w:eastAsia="ko-KR"/>
        </w:rPr>
      </w:pPr>
      <w:r>
        <w:rPr>
          <w:rFonts w:hint="eastAsia"/>
          <w:lang w:val="en-US" w:eastAsia="ko-KR"/>
        </w:rPr>
        <w:t>[</w:t>
      </w:r>
      <w:r w:rsidR="00250F26">
        <w:rPr>
          <w:lang w:val="en-US" w:eastAsia="ko-KR"/>
        </w:rPr>
        <w:t>21</w:t>
      </w:r>
      <w:r>
        <w:rPr>
          <w:lang w:val="en-US" w:eastAsia="ko-KR"/>
        </w:rPr>
        <w:t>]</w:t>
      </w:r>
      <w:r>
        <w:rPr>
          <w:lang w:val="en-US" w:eastAsia="ko-KR"/>
        </w:rPr>
        <w:tab/>
      </w:r>
      <w:r>
        <w:rPr>
          <w:lang w:eastAsia="ko-KR"/>
        </w:rPr>
        <w:t>ETSI GS ISG ARF 003 v1.1.1 (2020-03): “</w:t>
      </w:r>
      <w:r w:rsidRPr="00E102FA">
        <w:rPr>
          <w:lang w:eastAsia="ko-KR"/>
        </w:rPr>
        <w:t>Augmented Reality Framework (ARF) AR framework architecture</w:t>
      </w:r>
      <w:r>
        <w:rPr>
          <w:lang w:eastAsia="ko-KR"/>
        </w:rPr>
        <w:t>”</w:t>
      </w:r>
    </w:p>
    <w:p w14:paraId="108FF718" w14:textId="77777777" w:rsidR="00250F26" w:rsidRDefault="00250F26" w:rsidP="00CA55BB">
      <w:pPr>
        <w:pStyle w:val="EX"/>
        <w:rPr>
          <w:lang w:val="en-US" w:eastAsia="ko-KR"/>
        </w:rPr>
      </w:pPr>
      <w:r>
        <w:rPr>
          <w:lang w:eastAsia="ko-KR"/>
        </w:rPr>
        <w:t>[22]</w:t>
      </w:r>
      <w:r>
        <w:rPr>
          <w:lang w:eastAsia="ko-KR"/>
        </w:rPr>
        <w:tab/>
      </w:r>
      <w:r w:rsidRPr="009701A3">
        <w:t xml:space="preserve">Khronos Group, The GL Transmission Format (glTF) 2.0 Specification, </w:t>
      </w:r>
      <w:hyperlink r:id="rId20" w:history="1">
        <w:r w:rsidRPr="00E4377F">
          <w:rPr>
            <w:rStyle w:val="Hyperlink"/>
            <w:rFonts w:ascii="Cambria" w:eastAsia="Cambria" w:hAnsi="Cambria" w:cs="Cambria"/>
          </w:rPr>
          <w:t>https://github.com/Khr</w:t>
        </w:r>
        <w:r w:rsidRPr="00E4377F">
          <w:rPr>
            <w:rStyle w:val="Hyperlink"/>
            <w:rFonts w:ascii="Cambria" w:eastAsia="Cambria" w:hAnsi="Cambria" w:cs="Cambria"/>
          </w:rPr>
          <w:t>o</w:t>
        </w:r>
        <w:r w:rsidRPr="00E4377F">
          <w:rPr>
            <w:rStyle w:val="Hyperlink"/>
            <w:rFonts w:ascii="Cambria" w:eastAsia="Cambria" w:hAnsi="Cambria" w:cs="Cambria"/>
          </w:rPr>
          <w:t>nosGroup/glTF/tree/master/specification/2.0/</w:t>
        </w:r>
      </w:hyperlink>
    </w:p>
    <w:p w14:paraId="7E07053F" w14:textId="77777777" w:rsidR="00250F26" w:rsidRDefault="00250F26" w:rsidP="00CA55BB">
      <w:pPr>
        <w:pStyle w:val="EX"/>
        <w:rPr>
          <w:lang w:eastAsia="ko-KR"/>
        </w:rPr>
      </w:pPr>
      <w:r>
        <w:rPr>
          <w:rFonts w:hint="eastAsia"/>
          <w:lang w:val="en-US" w:eastAsia="ko-KR"/>
        </w:rPr>
        <w:t>[</w:t>
      </w:r>
      <w:r>
        <w:rPr>
          <w:lang w:val="en-US" w:eastAsia="ko-KR"/>
        </w:rPr>
        <w:t>23</w:t>
      </w:r>
      <w:r>
        <w:rPr>
          <w:rFonts w:hint="eastAsia"/>
          <w:lang w:val="en-US" w:eastAsia="ko-KR"/>
        </w:rPr>
        <w:t>]</w:t>
      </w:r>
      <w:r>
        <w:rPr>
          <w:rFonts w:hint="eastAsia"/>
          <w:lang w:val="en-US" w:eastAsia="ko-KR"/>
        </w:rPr>
        <w:tab/>
      </w:r>
      <w:r w:rsidRPr="00A41E6F">
        <w:rPr>
          <w:lang w:eastAsia="ko-KR"/>
        </w:rPr>
        <w:t>ISO/IEC 23090-</w:t>
      </w:r>
      <w:r>
        <w:rPr>
          <w:lang w:eastAsia="ko-KR"/>
        </w:rPr>
        <w:t>14</w:t>
      </w:r>
      <w:r w:rsidRPr="00A41E6F">
        <w:rPr>
          <w:lang w:eastAsia="ko-KR"/>
        </w:rPr>
        <w:t>:20</w:t>
      </w:r>
      <w:r>
        <w:rPr>
          <w:lang w:eastAsia="ko-KR"/>
        </w:rPr>
        <w:t>2</w:t>
      </w:r>
      <w:r w:rsidR="003911CD">
        <w:rPr>
          <w:lang w:eastAsia="ko-KR"/>
        </w:rPr>
        <w:t>2</w:t>
      </w:r>
      <w:r>
        <w:rPr>
          <w:lang w:eastAsia="ko-KR"/>
        </w:rPr>
        <w:t>: “</w:t>
      </w:r>
      <w:r w:rsidRPr="00A41E6F">
        <w:rPr>
          <w:lang w:eastAsia="ko-KR"/>
        </w:rPr>
        <w:t xml:space="preserve">Information technology — Coded representation of immersive media — Part </w:t>
      </w:r>
      <w:r>
        <w:rPr>
          <w:lang w:eastAsia="ko-KR"/>
        </w:rPr>
        <w:t>14</w:t>
      </w:r>
      <w:r w:rsidRPr="00A41E6F">
        <w:rPr>
          <w:lang w:eastAsia="ko-KR"/>
        </w:rPr>
        <w:t xml:space="preserve">: </w:t>
      </w:r>
      <w:r>
        <w:rPr>
          <w:lang w:eastAsia="ko-KR"/>
        </w:rPr>
        <w:t>Scene Description for MPEG-I Media”</w:t>
      </w:r>
    </w:p>
    <w:p w14:paraId="6E613533" w14:textId="77777777" w:rsidR="00E5193C" w:rsidRDefault="00E5193C" w:rsidP="00CA55BB">
      <w:pPr>
        <w:pStyle w:val="EX"/>
        <w:rPr>
          <w:lang w:eastAsia="ko-KR"/>
        </w:rPr>
      </w:pPr>
      <w:r w:rsidRPr="003D337C">
        <w:rPr>
          <w:rFonts w:hint="eastAsia"/>
          <w:lang w:eastAsia="ko-KR"/>
        </w:rPr>
        <w:t>[</w:t>
      </w:r>
      <w:r>
        <w:rPr>
          <w:lang w:eastAsia="ko-KR"/>
        </w:rPr>
        <w:t>24</w:t>
      </w:r>
      <w:r w:rsidRPr="003D337C">
        <w:rPr>
          <w:rFonts w:hint="eastAsia"/>
          <w:lang w:eastAsia="ko-KR"/>
        </w:rPr>
        <w:t>]</w:t>
      </w:r>
      <w:r>
        <w:rPr>
          <w:rFonts w:hint="eastAsia"/>
          <w:lang w:eastAsia="ko-KR"/>
        </w:rPr>
        <w:tab/>
      </w:r>
      <w:r w:rsidRPr="00A41E6F">
        <w:rPr>
          <w:lang w:eastAsia="ko-KR"/>
        </w:rPr>
        <w:t>ISO/IEC 23090-</w:t>
      </w:r>
      <w:r>
        <w:rPr>
          <w:lang w:eastAsia="ko-KR"/>
        </w:rPr>
        <w:t>10</w:t>
      </w:r>
      <w:r w:rsidRPr="00A41E6F">
        <w:rPr>
          <w:lang w:eastAsia="ko-KR"/>
        </w:rPr>
        <w:t>:20</w:t>
      </w:r>
      <w:r>
        <w:rPr>
          <w:lang w:eastAsia="ko-KR"/>
        </w:rPr>
        <w:t>21: “</w:t>
      </w:r>
      <w:r w:rsidRPr="00A41E6F">
        <w:rPr>
          <w:lang w:eastAsia="ko-KR"/>
        </w:rPr>
        <w:t xml:space="preserve">Information technology — Coded representation of immersive media — Part </w:t>
      </w:r>
      <w:r>
        <w:rPr>
          <w:lang w:eastAsia="ko-KR"/>
        </w:rPr>
        <w:t>10</w:t>
      </w:r>
      <w:r w:rsidRPr="00A41E6F">
        <w:rPr>
          <w:lang w:eastAsia="ko-KR"/>
        </w:rPr>
        <w:t xml:space="preserve">: </w:t>
      </w:r>
      <w:r>
        <w:rPr>
          <w:lang w:eastAsia="ko-KR"/>
        </w:rPr>
        <w:t>Carriage of Visual Volumetric Video-based Coding Data”</w:t>
      </w:r>
    </w:p>
    <w:p w14:paraId="2242D459" w14:textId="77777777" w:rsidR="00E5193C" w:rsidRDefault="00E5193C" w:rsidP="00CA55BB">
      <w:pPr>
        <w:pStyle w:val="EX"/>
        <w:rPr>
          <w:lang w:eastAsia="ko-KR"/>
        </w:rPr>
      </w:pPr>
      <w:r w:rsidRPr="003D337C">
        <w:rPr>
          <w:rFonts w:hint="eastAsia"/>
          <w:lang w:eastAsia="ko-KR"/>
        </w:rPr>
        <w:t>[</w:t>
      </w:r>
      <w:r>
        <w:rPr>
          <w:lang w:eastAsia="ko-KR"/>
        </w:rPr>
        <w:t>25</w:t>
      </w:r>
      <w:r w:rsidRPr="003D337C">
        <w:rPr>
          <w:rFonts w:hint="eastAsia"/>
          <w:lang w:eastAsia="ko-KR"/>
        </w:rPr>
        <w:t>]</w:t>
      </w:r>
      <w:r>
        <w:rPr>
          <w:rFonts w:hint="eastAsia"/>
          <w:lang w:eastAsia="ko-KR"/>
        </w:rPr>
        <w:tab/>
      </w:r>
      <w:r w:rsidRPr="00A41E6F">
        <w:rPr>
          <w:lang w:eastAsia="ko-KR"/>
        </w:rPr>
        <w:t>ISO/IEC 23090-</w:t>
      </w:r>
      <w:r>
        <w:rPr>
          <w:lang w:eastAsia="ko-KR"/>
        </w:rPr>
        <w:t>18</w:t>
      </w:r>
      <w:r w:rsidRPr="00A41E6F">
        <w:rPr>
          <w:lang w:eastAsia="ko-KR"/>
        </w:rPr>
        <w:t>:20</w:t>
      </w:r>
      <w:r>
        <w:rPr>
          <w:lang w:eastAsia="ko-KR"/>
        </w:rPr>
        <w:t>21: “</w:t>
      </w:r>
      <w:r w:rsidRPr="00A41E6F">
        <w:rPr>
          <w:lang w:eastAsia="ko-KR"/>
        </w:rPr>
        <w:t xml:space="preserve">Information technology — Coded representation of immersive media — Part </w:t>
      </w:r>
      <w:r>
        <w:rPr>
          <w:lang w:eastAsia="ko-KR"/>
        </w:rPr>
        <w:t>18</w:t>
      </w:r>
      <w:r w:rsidRPr="00A41E6F">
        <w:rPr>
          <w:lang w:eastAsia="ko-KR"/>
        </w:rPr>
        <w:t xml:space="preserve">: </w:t>
      </w:r>
      <w:r>
        <w:rPr>
          <w:lang w:eastAsia="ko-KR"/>
        </w:rPr>
        <w:t>Carriage of Geometry-based Point Cloud Compression Data”</w:t>
      </w:r>
    </w:p>
    <w:p w14:paraId="78D926AE" w14:textId="77777777" w:rsidR="00250F26" w:rsidRDefault="002874D0" w:rsidP="00CA55BB">
      <w:pPr>
        <w:pStyle w:val="EX"/>
        <w:rPr>
          <w:lang w:eastAsia="ko-KR"/>
        </w:rPr>
      </w:pPr>
      <w:r>
        <w:rPr>
          <w:rFonts w:hint="eastAsia"/>
          <w:lang w:eastAsia="ko-KR"/>
        </w:rPr>
        <w:t>[</w:t>
      </w:r>
      <w:r>
        <w:rPr>
          <w:lang w:eastAsia="ko-KR"/>
        </w:rPr>
        <w:t>26]</w:t>
      </w:r>
      <w:r>
        <w:rPr>
          <w:lang w:eastAsia="ko-KR"/>
        </w:rPr>
        <w:tab/>
        <w:t>3GPP TS 26.501: “</w:t>
      </w:r>
      <w:r w:rsidRPr="002874D0">
        <w:rPr>
          <w:lang w:eastAsia="ko-KR"/>
        </w:rPr>
        <w:t>5G Media Streaming (5GMS); General description and architecture</w:t>
      </w:r>
      <w:r>
        <w:rPr>
          <w:lang w:eastAsia="ko-KR"/>
        </w:rPr>
        <w:t>”</w:t>
      </w:r>
    </w:p>
    <w:p w14:paraId="3DADE4EF" w14:textId="77777777" w:rsidR="00226DCE" w:rsidRPr="009F7844" w:rsidRDefault="00226DCE" w:rsidP="00CA55BB">
      <w:pPr>
        <w:pStyle w:val="EX"/>
        <w:rPr>
          <w:lang w:val="en-US" w:eastAsia="ko-KR"/>
        </w:rPr>
      </w:pPr>
      <w:r>
        <w:rPr>
          <w:lang w:val="en-US" w:eastAsia="ko-KR"/>
        </w:rPr>
        <w:t>[27]</w:t>
      </w:r>
      <w:r>
        <w:rPr>
          <w:lang w:val="en-US" w:eastAsia="ko-KR"/>
        </w:rPr>
        <w:tab/>
      </w:r>
      <w:r w:rsidRPr="009F7844">
        <w:rPr>
          <w:lang w:val="en-US" w:eastAsia="ko-KR"/>
        </w:rPr>
        <w:t>H. Chen, Y. Dai, H. Meng, Y. Chen and T. Li, "Understanding the Characteristics of Mobile Augmented Reality Applications," 2018 IEEE International Symposium on Performance Analysis of Systems and Software (ISPASS), 2018, pp. 128-138.</w:t>
      </w:r>
    </w:p>
    <w:p w14:paraId="53348B40" w14:textId="77777777" w:rsidR="00226DCE" w:rsidRPr="009F7844" w:rsidRDefault="00226DCE" w:rsidP="00CA55BB">
      <w:pPr>
        <w:pStyle w:val="EX"/>
        <w:rPr>
          <w:lang w:val="en-US" w:eastAsia="ko-KR"/>
        </w:rPr>
      </w:pPr>
      <w:r>
        <w:rPr>
          <w:lang w:val="en-US" w:eastAsia="ko-KR"/>
        </w:rPr>
        <w:t>[28</w:t>
      </w:r>
      <w:r w:rsidRPr="009F7844">
        <w:rPr>
          <w:lang w:val="en-US" w:eastAsia="ko-KR"/>
        </w:rPr>
        <w:t>]</w:t>
      </w:r>
      <w:r>
        <w:rPr>
          <w:lang w:val="en-US" w:eastAsia="ko-KR"/>
        </w:rPr>
        <w:tab/>
      </w:r>
      <w:r w:rsidRPr="009F7844">
        <w:rPr>
          <w:lang w:val="en-US" w:eastAsia="ko-KR"/>
        </w:rPr>
        <w:t xml:space="preserve">S. Kang, H. Choi, “Fire in Your Hands: Understanding Thermal Behavior of Smartphones”, The 25th Annual International Conference on Mobile Computing and Networking (MobiCom '19) </w:t>
      </w:r>
    </w:p>
    <w:p w14:paraId="21CEFBB4" w14:textId="77777777" w:rsidR="00226DCE" w:rsidRDefault="00226DCE" w:rsidP="00CA55BB">
      <w:pPr>
        <w:pStyle w:val="EX"/>
        <w:rPr>
          <w:lang w:val="en-US" w:eastAsia="ko-KR"/>
        </w:rPr>
      </w:pPr>
      <w:r>
        <w:rPr>
          <w:lang w:val="en-US" w:eastAsia="ko-KR"/>
        </w:rPr>
        <w:t>[29</w:t>
      </w:r>
      <w:r w:rsidRPr="009F7844">
        <w:rPr>
          <w:lang w:val="en-US" w:eastAsia="ko-KR"/>
        </w:rPr>
        <w:t>]</w:t>
      </w:r>
      <w:r>
        <w:rPr>
          <w:lang w:val="en-US" w:eastAsia="ko-KR"/>
        </w:rPr>
        <w:tab/>
      </w:r>
      <w:r w:rsidRPr="009F7844">
        <w:rPr>
          <w:lang w:val="en-US" w:eastAsia="ko-KR"/>
        </w:rPr>
        <w:t>T. Chihara, A. Seo, “Evaluation of physical workload affected by mass and center of mass of head-mounted display”, Applied Ergonomics, Volume 68, pp. 204-212, 2018</w:t>
      </w:r>
    </w:p>
    <w:p w14:paraId="1C9AFFFC" w14:textId="77777777" w:rsidR="00464496" w:rsidRPr="00E4377F" w:rsidRDefault="00B650D4" w:rsidP="00CA55BB">
      <w:pPr>
        <w:pStyle w:val="EX"/>
        <w:rPr>
          <w:rStyle w:val="Hyperlink"/>
          <w:color w:val="auto"/>
          <w:u w:val="none"/>
          <w:lang w:val="fr-FR"/>
        </w:rPr>
      </w:pPr>
      <w:r w:rsidRPr="00E4377F">
        <w:rPr>
          <w:lang w:val="fr-FR"/>
        </w:rPr>
        <w:t>[</w:t>
      </w:r>
      <w:r w:rsidR="00302C66" w:rsidRPr="00E4377F">
        <w:rPr>
          <w:lang w:val="fr-FR"/>
        </w:rPr>
        <w:t>30</w:t>
      </w:r>
      <w:r w:rsidRPr="00E4377F">
        <w:rPr>
          <w:lang w:val="fr-FR"/>
        </w:rPr>
        <w:t>]</w:t>
      </w:r>
      <w:r w:rsidRPr="00E4377F">
        <w:rPr>
          <w:lang w:val="fr-FR"/>
        </w:rPr>
        <w:tab/>
        <w:t xml:space="preserve">Google Draco: </w:t>
      </w:r>
      <w:hyperlink r:id="rId21" w:history="1">
        <w:r w:rsidRPr="00E4377F">
          <w:rPr>
            <w:rStyle w:val="Hyperlink"/>
            <w:color w:val="auto"/>
            <w:u w:val="none"/>
            <w:lang w:val="fr-FR"/>
          </w:rPr>
          <w:t>https://google.github.io/draco/</w:t>
        </w:r>
      </w:hyperlink>
    </w:p>
    <w:p w14:paraId="015B26FD" w14:textId="77777777" w:rsidR="00B33782" w:rsidRPr="00B33782" w:rsidRDefault="00B33782" w:rsidP="00CA55BB">
      <w:pPr>
        <w:pStyle w:val="EX"/>
      </w:pPr>
      <w:r w:rsidRPr="00150EEA">
        <w:rPr>
          <w:rStyle w:val="Hyperlink"/>
          <w:color w:val="auto"/>
          <w:u w:val="none"/>
        </w:rPr>
        <w:t>[</w:t>
      </w:r>
      <w:r w:rsidR="00302C66">
        <w:rPr>
          <w:rStyle w:val="Hyperlink"/>
          <w:color w:val="auto"/>
          <w:u w:val="none"/>
        </w:rPr>
        <w:t>31</w:t>
      </w:r>
      <w:r w:rsidRPr="00150EEA">
        <w:rPr>
          <w:rStyle w:val="Hyperlink"/>
          <w:color w:val="auto"/>
          <w:u w:val="none"/>
        </w:rPr>
        <w:t>]</w:t>
      </w:r>
      <w:r w:rsidRPr="00150EEA">
        <w:rPr>
          <w:rStyle w:val="Hyperlink"/>
          <w:color w:val="auto"/>
          <w:u w:val="none"/>
        </w:rPr>
        <w:tab/>
      </w:r>
      <w:r w:rsidRPr="00B33782">
        <w:t>T.Ebner, O.Schreer, I. Feldmann, P.Kauff, T.v.Unger, “m42921 HHI Point cloud dataset of boxing trainer”, MPEG 123</w:t>
      </w:r>
      <w:r w:rsidRPr="00150EEA">
        <w:t>rd</w:t>
      </w:r>
      <w:r w:rsidRPr="00B33782">
        <w:t xml:space="preserve"> meeting, Ljubljana, Slovenia</w:t>
      </w:r>
    </w:p>
    <w:p w14:paraId="20F3737B" w14:textId="77777777" w:rsidR="00B33782" w:rsidRPr="00150EEA" w:rsidRDefault="00B33782" w:rsidP="00CA55BB">
      <w:pPr>
        <w:pStyle w:val="EX"/>
        <w:rPr>
          <w:rStyle w:val="Hyperlink"/>
          <w:color w:val="auto"/>
          <w:u w:val="none"/>
        </w:rPr>
      </w:pPr>
      <w:r w:rsidRPr="00150EEA">
        <w:t>[</w:t>
      </w:r>
      <w:r w:rsidR="00302C66">
        <w:t>32</w:t>
      </w:r>
      <w:r w:rsidRPr="00150EEA">
        <w:t>]</w:t>
      </w:r>
      <w:r w:rsidRPr="00150EEA">
        <w:tab/>
        <w:t xml:space="preserve">Scene understanding, </w:t>
      </w:r>
      <w:hyperlink r:id="rId22">
        <w:r w:rsidRPr="00336EC2">
          <w:rPr>
            <w:rStyle w:val="Hyperlink"/>
          </w:rPr>
          <w:t>https://</w:t>
        </w:r>
        <w:r w:rsidRPr="00336EC2">
          <w:rPr>
            <w:rStyle w:val="Hyperlink"/>
          </w:rPr>
          <w:t>d</w:t>
        </w:r>
        <w:r w:rsidRPr="00336EC2">
          <w:rPr>
            <w:rStyle w:val="Hyperlink"/>
          </w:rPr>
          <w:t>ocs.microsoft.com/en-us/windows/mixed-reality/scene-understanding</w:t>
        </w:r>
      </w:hyperlink>
    </w:p>
    <w:p w14:paraId="36A1F8AC" w14:textId="77777777" w:rsidR="00B33782" w:rsidRPr="00150EEA" w:rsidRDefault="00B33782" w:rsidP="00CA55BB">
      <w:pPr>
        <w:pStyle w:val="EX"/>
      </w:pPr>
      <w:r w:rsidRPr="00150EEA">
        <w:rPr>
          <w:rStyle w:val="Hyperlink"/>
          <w:color w:val="auto"/>
          <w:u w:val="none"/>
        </w:rPr>
        <w:t>[</w:t>
      </w:r>
      <w:r w:rsidR="00302C66">
        <w:rPr>
          <w:rStyle w:val="Hyperlink"/>
          <w:color w:val="auto"/>
          <w:u w:val="none"/>
        </w:rPr>
        <w:t>33</w:t>
      </w:r>
      <w:r w:rsidRPr="00150EEA">
        <w:rPr>
          <w:rStyle w:val="Hyperlink"/>
          <w:color w:val="auto"/>
          <w:u w:val="none"/>
        </w:rPr>
        <w:t>]</w:t>
      </w:r>
      <w:r w:rsidRPr="00150EEA">
        <w:rPr>
          <w:rStyle w:val="Hyperlink"/>
          <w:color w:val="auto"/>
          <w:u w:val="none"/>
        </w:rPr>
        <w:tab/>
      </w:r>
      <w:r w:rsidRPr="00150EEA">
        <w:t>Serhan Gül, Dimitri Podborski, Jangwoo Son, Gurdeep Singh Bhullar, Thomas Buchholz, Thomas Schierl, Cornelius Hellge, “Cloud Rendering-based Volumetric Video Streaming System for Mixed Reality Services</w:t>
      </w:r>
      <w:r w:rsidRPr="00B33782">
        <w:t xml:space="preserve">”, </w:t>
      </w:r>
      <w:r w:rsidRPr="00150EEA">
        <w:t>Proceedings of the 11th ACM Multimedia Systems Conference (MMSys'20), June 2020</w:t>
      </w:r>
    </w:p>
    <w:p w14:paraId="7ECDAC4B" w14:textId="77777777" w:rsidR="00B33782" w:rsidRPr="00150EEA" w:rsidRDefault="00B33782" w:rsidP="00CA55BB">
      <w:pPr>
        <w:pStyle w:val="EX"/>
        <w:rPr>
          <w:rStyle w:val="Hyperlink"/>
          <w:color w:val="auto"/>
          <w:u w:val="none"/>
        </w:rPr>
      </w:pPr>
      <w:r w:rsidRPr="00150EEA">
        <w:t>[</w:t>
      </w:r>
      <w:r w:rsidR="00302C66">
        <w:t>34</w:t>
      </w:r>
      <w:r w:rsidRPr="00150EEA">
        <w:t>]</w:t>
      </w:r>
      <w:r w:rsidRPr="00150EEA">
        <w:tab/>
      </w:r>
      <w:r w:rsidRPr="00150EEA">
        <w:rPr>
          <w:rStyle w:val="Hyperlink"/>
          <w:color w:val="auto"/>
          <w:u w:val="none"/>
        </w:rPr>
        <w:t>Scene lighting</w:t>
      </w:r>
      <w:r>
        <w:rPr>
          <w:rStyle w:val="Hyperlink"/>
          <w:color w:val="auto"/>
          <w:u w:val="none"/>
        </w:rPr>
        <w:t>:</w:t>
      </w:r>
      <w:r w:rsidRPr="00150EEA">
        <w:rPr>
          <w:rStyle w:val="Hyperlink"/>
          <w:color w:val="auto"/>
          <w:u w:val="none"/>
        </w:rPr>
        <w:t xml:space="preserve"> </w:t>
      </w:r>
      <w:hyperlink r:id="rId23" w:history="1">
        <w:r w:rsidRPr="00336EC2">
          <w:rPr>
            <w:rStyle w:val="Hyperlink"/>
          </w:rPr>
          <w:t>https://</w:t>
        </w:r>
        <w:r w:rsidRPr="00336EC2">
          <w:rPr>
            <w:rStyle w:val="Hyperlink"/>
          </w:rPr>
          <w:t>d</w:t>
        </w:r>
        <w:r w:rsidRPr="00336EC2">
          <w:rPr>
            <w:rStyle w:val="Hyperlink"/>
          </w:rPr>
          <w:t>ocs.microsoft.com/en-us/azure/remote-rendering/overview/features/lights</w:t>
        </w:r>
      </w:hyperlink>
    </w:p>
    <w:p w14:paraId="3357BE9F" w14:textId="77777777" w:rsidR="00B33782" w:rsidRPr="00150EEA" w:rsidRDefault="00B33782" w:rsidP="00CA55BB">
      <w:pPr>
        <w:pStyle w:val="EX"/>
        <w:rPr>
          <w:rStyle w:val="Hyperlink"/>
          <w:color w:val="auto"/>
          <w:u w:val="none"/>
        </w:rPr>
      </w:pPr>
      <w:r w:rsidRPr="00150EEA">
        <w:rPr>
          <w:rStyle w:val="Hyperlink"/>
          <w:color w:val="auto"/>
          <w:u w:val="none"/>
        </w:rPr>
        <w:t>[</w:t>
      </w:r>
      <w:r w:rsidR="00302C66">
        <w:rPr>
          <w:rStyle w:val="Hyperlink"/>
          <w:color w:val="auto"/>
          <w:u w:val="none"/>
        </w:rPr>
        <w:t>35</w:t>
      </w:r>
      <w:r w:rsidRPr="00150EEA">
        <w:rPr>
          <w:rStyle w:val="Hyperlink"/>
          <w:color w:val="auto"/>
          <w:u w:val="none"/>
        </w:rPr>
        <w:t>]</w:t>
      </w:r>
      <w:r w:rsidRPr="00150EEA">
        <w:rPr>
          <w:rStyle w:val="Hyperlink"/>
          <w:color w:val="auto"/>
          <w:u w:val="none"/>
        </w:rPr>
        <w:tab/>
        <w:t xml:space="preserve">PBR material: </w:t>
      </w:r>
      <w:hyperlink r:id="rId24" w:history="1">
        <w:r w:rsidRPr="00336EC2">
          <w:rPr>
            <w:rStyle w:val="Hyperlink"/>
          </w:rPr>
          <w:t>https://docs.microsoft.</w:t>
        </w:r>
        <w:r w:rsidRPr="00336EC2">
          <w:rPr>
            <w:rStyle w:val="Hyperlink"/>
          </w:rPr>
          <w:t>c</w:t>
        </w:r>
        <w:r w:rsidRPr="00336EC2">
          <w:rPr>
            <w:rStyle w:val="Hyperlink"/>
          </w:rPr>
          <w:t>om/en-us/azure/remote-rendering/overview/features/pbr-materials</w:t>
        </w:r>
      </w:hyperlink>
    </w:p>
    <w:p w14:paraId="48389987" w14:textId="77777777" w:rsidR="00B33782" w:rsidRDefault="00B33782" w:rsidP="00CA55BB">
      <w:pPr>
        <w:pStyle w:val="EX"/>
        <w:rPr>
          <w:rStyle w:val="Hyperlink"/>
        </w:rPr>
      </w:pPr>
      <w:r w:rsidRPr="00150EEA">
        <w:rPr>
          <w:rStyle w:val="Hyperlink"/>
          <w:color w:val="auto"/>
          <w:u w:val="none"/>
        </w:rPr>
        <w:t>[</w:t>
      </w:r>
      <w:r w:rsidR="00302C66">
        <w:rPr>
          <w:rStyle w:val="Hyperlink"/>
          <w:color w:val="auto"/>
          <w:u w:val="none"/>
        </w:rPr>
        <w:t>36</w:t>
      </w:r>
      <w:r w:rsidRPr="00150EEA">
        <w:rPr>
          <w:rStyle w:val="Hyperlink"/>
          <w:color w:val="auto"/>
          <w:u w:val="none"/>
        </w:rPr>
        <w:t>]</w:t>
      </w:r>
      <w:r w:rsidRPr="00150EEA">
        <w:rPr>
          <w:rStyle w:val="Hyperlink"/>
          <w:color w:val="auto"/>
          <w:u w:val="none"/>
        </w:rPr>
        <w:tab/>
        <w:t>Colo</w:t>
      </w:r>
      <w:r w:rsidR="00CE7462">
        <w:rPr>
          <w:rStyle w:val="Hyperlink"/>
          <w:color w:val="auto"/>
          <w:u w:val="none"/>
        </w:rPr>
        <w:t>u</w:t>
      </w:r>
      <w:r w:rsidRPr="00150EEA">
        <w:rPr>
          <w:rStyle w:val="Hyperlink"/>
          <w:color w:val="auto"/>
          <w:u w:val="none"/>
        </w:rPr>
        <w:t xml:space="preserve">r Material: </w:t>
      </w:r>
      <w:hyperlink r:id="rId25" w:history="1">
        <w:r w:rsidR="00E17F2A" w:rsidRPr="003A2386">
          <w:rPr>
            <w:rStyle w:val="Hyperlink"/>
          </w:rPr>
          <w:t>https://d</w:t>
        </w:r>
        <w:r w:rsidR="00E17F2A" w:rsidRPr="003A2386">
          <w:rPr>
            <w:rStyle w:val="Hyperlink"/>
          </w:rPr>
          <w:t>o</w:t>
        </w:r>
        <w:r w:rsidR="00E17F2A" w:rsidRPr="003A2386">
          <w:rPr>
            <w:rStyle w:val="Hyperlink"/>
          </w:rPr>
          <w:t>cs.microsoft.com/en-us/azure/remote-rendering/overview/features/color-materials</w:t>
        </w:r>
      </w:hyperlink>
    </w:p>
    <w:p w14:paraId="3E66999F" w14:textId="77777777" w:rsidR="00E17F2A" w:rsidRPr="00B90E44" w:rsidRDefault="00E17F2A" w:rsidP="00CA55BB">
      <w:pPr>
        <w:pStyle w:val="EX"/>
      </w:pPr>
      <w:r w:rsidRPr="00633479">
        <w:rPr>
          <w:rStyle w:val="Hyperlink"/>
          <w:color w:val="auto"/>
          <w:u w:val="none"/>
        </w:rPr>
        <w:t>[</w:t>
      </w:r>
      <w:r w:rsidR="00302C66" w:rsidRPr="00633479">
        <w:rPr>
          <w:rStyle w:val="Hyperlink"/>
          <w:color w:val="auto"/>
          <w:u w:val="none"/>
        </w:rPr>
        <w:t>37</w:t>
      </w:r>
      <w:r w:rsidRPr="00633479">
        <w:rPr>
          <w:rStyle w:val="Hyperlink"/>
          <w:color w:val="auto"/>
          <w:u w:val="none"/>
        </w:rPr>
        <w:t>]</w:t>
      </w:r>
      <w:r w:rsidRPr="00633479">
        <w:rPr>
          <w:rStyle w:val="Hyperlink"/>
          <w:color w:val="auto"/>
          <w:u w:val="none"/>
        </w:rPr>
        <w:tab/>
      </w:r>
      <w:r w:rsidRPr="00633479">
        <w:t xml:space="preserve">S. N. B. Gunkel, H. M. Stokking, M. J. Prins, N. van der Stap, F.B.T. Haar, and O.A. Niamut, 2018, June. </w:t>
      </w:r>
      <w:r w:rsidRPr="00B90E44">
        <w:t>Virtual Reality Conferencing: Multi-user immersive VR experiences on the web. In Proceedings of the 9th ACM Multimedia Systems Conference (pp. 498-501). ACM.</w:t>
      </w:r>
    </w:p>
    <w:p w14:paraId="012050D7" w14:textId="77777777" w:rsidR="00E17F2A" w:rsidRDefault="00E17F2A" w:rsidP="00CA55BB">
      <w:pPr>
        <w:pStyle w:val="EX"/>
      </w:pPr>
      <w:r>
        <w:t>[</w:t>
      </w:r>
      <w:r w:rsidR="00302C66">
        <w:t>38</w:t>
      </w:r>
      <w:r>
        <w:t>]</w:t>
      </w:r>
      <w:r>
        <w:tab/>
      </w:r>
      <w:r w:rsidRPr="0078588D">
        <w:rPr>
          <w:lang w:val="sv-SE"/>
        </w:rPr>
        <w:t xml:space="preserve">Dijkstra-Soudarissanane, Sylvie, et al. </w:t>
      </w:r>
      <w:r w:rsidRPr="0078588D">
        <w:t xml:space="preserve">"Multi-sensor capture and network processing for virtual reality conferencing." </w:t>
      </w:r>
      <w:r w:rsidRPr="009701A3">
        <w:t>Proceedings of the 10th ACM Multimedia Systems Conference.</w:t>
      </w:r>
      <w:r w:rsidRPr="0078588D">
        <w:t xml:space="preserve"> 2019.</w:t>
      </w:r>
    </w:p>
    <w:p w14:paraId="4FCA070B" w14:textId="77777777" w:rsidR="00E17F2A" w:rsidRDefault="00E17F2A" w:rsidP="00CA55BB">
      <w:pPr>
        <w:pStyle w:val="EX"/>
      </w:pPr>
      <w:r>
        <w:t>[</w:t>
      </w:r>
      <w:r w:rsidR="00302C66">
        <w:t>39</w:t>
      </w:r>
      <w:r>
        <w:t>]</w:t>
      </w:r>
      <w:r>
        <w:tab/>
      </w:r>
      <w:r w:rsidRPr="000F3310">
        <w:t>VRTogether</w:t>
      </w:r>
      <w:r>
        <w:t>,</w:t>
      </w:r>
      <w:r w:rsidRPr="000F3310">
        <w:t xml:space="preserve"> a media project funded by the European Commission as part of the H2020 program</w:t>
      </w:r>
      <w:r>
        <w:t xml:space="preserve">, </w:t>
      </w:r>
      <w:hyperlink r:id="rId26" w:history="1">
        <w:r w:rsidRPr="006D41E4">
          <w:rPr>
            <w:rStyle w:val="Hyperlink"/>
          </w:rPr>
          <w:t>https://vrtoge</w:t>
        </w:r>
        <w:r w:rsidRPr="006D41E4">
          <w:rPr>
            <w:rStyle w:val="Hyperlink"/>
          </w:rPr>
          <w:t>t</w:t>
        </w:r>
        <w:r w:rsidRPr="006D41E4">
          <w:rPr>
            <w:rStyle w:val="Hyperlink"/>
          </w:rPr>
          <w:t>her.eu/</w:t>
        </w:r>
      </w:hyperlink>
      <w:r>
        <w:t>, November 2020.</w:t>
      </w:r>
    </w:p>
    <w:p w14:paraId="147D2105" w14:textId="77777777" w:rsidR="00E17F2A" w:rsidRDefault="00E17F2A" w:rsidP="00CA55BB">
      <w:pPr>
        <w:pStyle w:val="EX"/>
      </w:pPr>
      <w:r>
        <w:t>[</w:t>
      </w:r>
      <w:r w:rsidR="00302C66">
        <w:t>40</w:t>
      </w:r>
      <w:r>
        <w:t>]</w:t>
      </w:r>
      <w:r>
        <w:tab/>
      </w:r>
      <w:r w:rsidRPr="001E64CF">
        <w:t>MPEG131 Press Release: Point Cloud Compression – WG11 (MPEG) promotes a Video-based Point Cloud Compression Technology to the FDIS stage</w:t>
      </w:r>
      <w:r>
        <w:t xml:space="preserve">: </w:t>
      </w:r>
      <w:hyperlink r:id="rId27" w:history="1">
        <w:r w:rsidR="00BC3736" w:rsidRPr="007367F9">
          <w:rPr>
            <w:rStyle w:val="Hyperlink"/>
          </w:rPr>
          <w:t>https://multimediacom</w:t>
        </w:r>
        <w:r w:rsidR="00BC3736" w:rsidRPr="007367F9">
          <w:rPr>
            <w:rStyle w:val="Hyperlink"/>
          </w:rPr>
          <w:t>m</w:t>
        </w:r>
        <w:r w:rsidR="00BC3736" w:rsidRPr="007367F9">
          <w:rPr>
            <w:rStyle w:val="Hyperlink"/>
          </w:rPr>
          <w:t>unication.blogspot.com/2020/07/mpeg131-press-release-point-cloud.html</w:t>
        </w:r>
      </w:hyperlink>
    </w:p>
    <w:p w14:paraId="1F686A9A" w14:textId="77777777" w:rsidR="00BC3736" w:rsidRDefault="00BC3736" w:rsidP="00CA55BB">
      <w:pPr>
        <w:pStyle w:val="EX"/>
        <w:rPr>
          <w:lang w:val="en-US" w:eastAsia="ko-KR"/>
        </w:rPr>
      </w:pPr>
      <w:r>
        <w:t>[41]</w:t>
      </w:r>
      <w:r>
        <w:tab/>
      </w:r>
      <w:r>
        <w:rPr>
          <w:lang w:val="en-US" w:eastAsia="ko-KR"/>
        </w:rPr>
        <w:t>3GPP TR 23.701: “</w:t>
      </w:r>
      <w:r w:rsidRPr="00BC3736">
        <w:rPr>
          <w:lang w:val="en-US" w:eastAsia="ko-KR"/>
        </w:rPr>
        <w:t>Study on Web Real Time Communication (WebRTC) access to IP Multimedia Subs</w:t>
      </w:r>
      <w:r>
        <w:rPr>
          <w:lang w:val="en-US" w:eastAsia="ko-KR"/>
        </w:rPr>
        <w:t>ystem (IMS); Stage 2”</w:t>
      </w:r>
    </w:p>
    <w:p w14:paraId="03CE48C0" w14:textId="77777777" w:rsidR="00BC3736" w:rsidRPr="00150EEA" w:rsidRDefault="00BC3736" w:rsidP="00CA55BB">
      <w:pPr>
        <w:pStyle w:val="EX"/>
        <w:rPr>
          <w:rFonts w:hint="eastAsia"/>
        </w:rPr>
      </w:pPr>
      <w:r>
        <w:t>[42]</w:t>
      </w:r>
      <w:r>
        <w:tab/>
      </w:r>
      <w:r>
        <w:rPr>
          <w:lang w:val="en-US" w:eastAsia="ko-KR"/>
        </w:rPr>
        <w:t>3GPP TR 23.70</w:t>
      </w:r>
      <w:r w:rsidR="00C236A5">
        <w:rPr>
          <w:lang w:val="en-US" w:eastAsia="ko-KR"/>
        </w:rPr>
        <w:t>6</w:t>
      </w:r>
      <w:r>
        <w:rPr>
          <w:lang w:val="en-US" w:eastAsia="ko-KR"/>
        </w:rPr>
        <w:t>: “</w:t>
      </w:r>
      <w:r w:rsidRPr="00BC3736">
        <w:rPr>
          <w:lang w:val="en-US" w:eastAsia="ko-KR"/>
        </w:rPr>
        <w:t>Study on enhancements to Web Real Time Communication (WebRTC) access to IP Multimedia Subsystem (IMS); Stage 2</w:t>
      </w:r>
      <w:r>
        <w:rPr>
          <w:lang w:val="en-US" w:eastAsia="ko-KR"/>
        </w:rPr>
        <w:t>”</w:t>
      </w:r>
    </w:p>
    <w:p w14:paraId="1BC9A713" w14:textId="77777777" w:rsidR="00BC3736" w:rsidRDefault="00BC3736" w:rsidP="00CA55BB">
      <w:pPr>
        <w:pStyle w:val="EX"/>
        <w:rPr>
          <w:lang w:val="en-US" w:eastAsia="ko-KR"/>
        </w:rPr>
      </w:pPr>
      <w:r>
        <w:t>[43]</w:t>
      </w:r>
      <w:r>
        <w:tab/>
      </w:r>
      <w:r>
        <w:rPr>
          <w:lang w:val="en-US" w:eastAsia="ko-KR"/>
        </w:rPr>
        <w:t>3GPP TS 24.371: “</w:t>
      </w:r>
      <w:r w:rsidRPr="00BC3736">
        <w:rPr>
          <w:lang w:val="en-US" w:eastAsia="ko-KR"/>
        </w:rPr>
        <w:t>Web Real-Time Communications (WebRTC) access to the IP Multimedia (IM) Core Network (CN) subsystem (IMS); Stage 3; Protocol specification</w:t>
      </w:r>
      <w:r>
        <w:rPr>
          <w:lang w:val="en-US" w:eastAsia="ko-KR"/>
        </w:rPr>
        <w:t>”</w:t>
      </w:r>
    </w:p>
    <w:p w14:paraId="221B35A8" w14:textId="77777777" w:rsidR="00D555C1" w:rsidRDefault="00D555C1" w:rsidP="00CA55BB">
      <w:pPr>
        <w:pStyle w:val="EX"/>
        <w:rPr>
          <w:lang w:val="en-US" w:eastAsia="ko-KR"/>
        </w:rPr>
      </w:pPr>
      <w:r>
        <w:rPr>
          <w:lang w:val="en-US" w:eastAsia="ko-KR"/>
        </w:rPr>
        <w:t>[44]</w:t>
      </w:r>
      <w:r>
        <w:rPr>
          <w:lang w:val="en-US" w:eastAsia="ko-KR"/>
        </w:rPr>
        <w:tab/>
        <w:t>IETF RFC 8831: WebRTC Data Channels</w:t>
      </w:r>
    </w:p>
    <w:p w14:paraId="08E638E3" w14:textId="77777777" w:rsidR="00D555C1" w:rsidRDefault="00D555C1" w:rsidP="00CA55BB">
      <w:pPr>
        <w:pStyle w:val="EX"/>
        <w:rPr>
          <w:lang w:val="en-US" w:eastAsia="ko-KR"/>
        </w:rPr>
      </w:pPr>
      <w:r>
        <w:rPr>
          <w:lang w:val="en-US" w:eastAsia="ko-KR"/>
        </w:rPr>
        <w:t>[45]</w:t>
      </w:r>
      <w:r>
        <w:rPr>
          <w:lang w:val="en-US" w:eastAsia="ko-KR"/>
        </w:rPr>
        <w:tab/>
        <w:t>IETF RFC 8864: Negotiation Data Channels Using the Session Description Protocol (SDP)</w:t>
      </w:r>
    </w:p>
    <w:p w14:paraId="0321218E" w14:textId="77777777" w:rsidR="00CA1B3E" w:rsidRDefault="00CA1B3E" w:rsidP="00CA55BB">
      <w:pPr>
        <w:pStyle w:val="EX"/>
        <w:rPr>
          <w:lang w:val="en-US" w:eastAsia="ko-KR"/>
        </w:rPr>
      </w:pPr>
      <w:r>
        <w:rPr>
          <w:lang w:val="en-US" w:eastAsia="ko-KR"/>
        </w:rPr>
        <w:t>[46]</w:t>
      </w:r>
      <w:r>
        <w:rPr>
          <w:lang w:val="en-US" w:eastAsia="ko-KR"/>
        </w:rPr>
        <w:tab/>
        <w:t>IETF RFC 8827: WebRTC Security Architecture</w:t>
      </w:r>
    </w:p>
    <w:p w14:paraId="2910E3D5" w14:textId="77777777" w:rsidR="00FA7EE5" w:rsidRDefault="00FA7EE5" w:rsidP="00CA55BB">
      <w:pPr>
        <w:pStyle w:val="EX"/>
        <w:rPr>
          <w:lang w:eastAsia="ko-KR"/>
        </w:rPr>
      </w:pPr>
      <w:r>
        <w:rPr>
          <w:lang w:val="en-US" w:eastAsia="ko-KR"/>
        </w:rPr>
        <w:t>[47]</w:t>
      </w:r>
      <w:r>
        <w:rPr>
          <w:lang w:val="en-US" w:eastAsia="ko-KR"/>
        </w:rPr>
        <w:tab/>
      </w:r>
      <w:r w:rsidRPr="001A6B52">
        <w:rPr>
          <w:lang w:eastAsia="ko-KR"/>
        </w:rPr>
        <w:t>ISO/IEC 23090-6:2021: “Information technology — Coded representation of immersive media — Part 6: Immersive media metrics”</w:t>
      </w:r>
    </w:p>
    <w:p w14:paraId="08013269" w14:textId="77777777" w:rsidR="00D90EBF" w:rsidRDefault="00D90EBF" w:rsidP="00D90EBF">
      <w:pPr>
        <w:pStyle w:val="EX"/>
        <w:rPr>
          <w:lang w:eastAsia="ko-KR"/>
        </w:rPr>
      </w:pPr>
      <w:r>
        <w:rPr>
          <w:lang w:val="en-US" w:eastAsia="ko-KR"/>
        </w:rPr>
        <w:t>[48]</w:t>
      </w:r>
      <w:r>
        <w:rPr>
          <w:lang w:val="en-US" w:eastAsia="ko-KR"/>
        </w:rPr>
        <w:tab/>
      </w:r>
      <w:r>
        <w:rPr>
          <w:lang w:eastAsia="ko-KR"/>
        </w:rPr>
        <w:t>3GPP TR 26.926</w:t>
      </w:r>
      <w:r w:rsidRPr="001A6B52">
        <w:rPr>
          <w:lang w:eastAsia="ko-KR"/>
        </w:rPr>
        <w:t>: “</w:t>
      </w:r>
      <w:r w:rsidRPr="006C58E0">
        <w:rPr>
          <w:lang w:eastAsia="ko-KR"/>
        </w:rPr>
        <w:t>Traffic Models and Quality Evaluation Methods for Media and XR Services in 5G Systems</w:t>
      </w:r>
      <w:r w:rsidRPr="001A6B52">
        <w:rPr>
          <w:lang w:eastAsia="ko-KR"/>
        </w:rPr>
        <w:t>”</w:t>
      </w:r>
    </w:p>
    <w:p w14:paraId="30F789F6" w14:textId="77777777" w:rsidR="00464496" w:rsidRPr="00464496" w:rsidRDefault="00D90EBF" w:rsidP="00D90EBF">
      <w:pPr>
        <w:pStyle w:val="EX"/>
        <w:rPr>
          <w:rFonts w:hint="eastAsia"/>
          <w:lang w:eastAsia="ko-KR"/>
        </w:rPr>
      </w:pPr>
      <w:r>
        <w:rPr>
          <w:lang w:val="en-US" w:eastAsia="ko-KR"/>
        </w:rPr>
        <w:t>[49]</w:t>
      </w:r>
      <w:r>
        <w:rPr>
          <w:lang w:val="en-US" w:eastAsia="ko-KR"/>
        </w:rPr>
        <w:tab/>
      </w:r>
      <w:r>
        <w:rPr>
          <w:lang w:eastAsia="ko-KR"/>
        </w:rPr>
        <w:t>Oscar Falmer</w:t>
      </w:r>
      <w:r w:rsidRPr="001A6B52">
        <w:rPr>
          <w:lang w:eastAsia="ko-KR"/>
        </w:rPr>
        <w:t>: “</w:t>
      </w:r>
      <w:r>
        <w:rPr>
          <w:lang w:eastAsia="ko-KR"/>
        </w:rPr>
        <w:t>AR Headsets Landscape</w:t>
      </w:r>
      <w:r w:rsidRPr="001A6B52">
        <w:rPr>
          <w:lang w:eastAsia="ko-KR"/>
        </w:rPr>
        <w:t>”</w:t>
      </w:r>
      <w:r>
        <w:rPr>
          <w:lang w:eastAsia="ko-KR"/>
        </w:rPr>
        <w:t>, 10</w:t>
      </w:r>
      <w:r w:rsidRPr="00684E63">
        <w:rPr>
          <w:vertAlign w:val="superscript"/>
          <w:lang w:eastAsia="ko-KR"/>
        </w:rPr>
        <w:t>th</w:t>
      </w:r>
      <w:r>
        <w:rPr>
          <w:lang w:eastAsia="ko-KR"/>
        </w:rPr>
        <w:t xml:space="preserve"> September 2021, </w:t>
      </w:r>
      <w:hyperlink r:id="rId28" w:history="1">
        <w:r w:rsidR="00464496" w:rsidRPr="00290DD0">
          <w:rPr>
            <w:rStyle w:val="Hyperlink"/>
            <w:lang w:eastAsia="ko-KR"/>
          </w:rPr>
          <w:t>https://docs.google.com/s</w:t>
        </w:r>
        <w:r w:rsidR="00464496" w:rsidRPr="00290DD0">
          <w:rPr>
            <w:rStyle w:val="Hyperlink"/>
            <w:lang w:eastAsia="ko-KR"/>
          </w:rPr>
          <w:t>p</w:t>
        </w:r>
        <w:r w:rsidR="00464496" w:rsidRPr="00290DD0">
          <w:rPr>
            <w:rStyle w:val="Hyperlink"/>
            <w:lang w:eastAsia="ko-KR"/>
          </w:rPr>
          <w:t>readsheets/d/1aUO8nuXWCnL1xYnpe9tvSgCphifhMRLrFj1enayv0X8/edit#gid=0</w:t>
        </w:r>
      </w:hyperlink>
    </w:p>
    <w:p w14:paraId="23747577" w14:textId="77777777" w:rsidR="00D90EBF" w:rsidRDefault="00D90EBF" w:rsidP="00D90EBF">
      <w:pPr>
        <w:pStyle w:val="EX"/>
        <w:rPr>
          <w:lang w:eastAsia="ko-KR"/>
        </w:rPr>
      </w:pPr>
      <w:r>
        <w:rPr>
          <w:lang w:val="en-US" w:eastAsia="ko-KR"/>
        </w:rPr>
        <w:t>[50]</w:t>
      </w:r>
      <w:r>
        <w:rPr>
          <w:lang w:val="en-US" w:eastAsia="ko-KR"/>
        </w:rPr>
        <w:tab/>
      </w:r>
      <w:r>
        <w:rPr>
          <w:lang w:eastAsia="ko-KR"/>
        </w:rPr>
        <w:t>Oscar Falmer</w:t>
      </w:r>
      <w:r w:rsidRPr="001A6B52">
        <w:rPr>
          <w:lang w:eastAsia="ko-KR"/>
        </w:rPr>
        <w:t>: “</w:t>
      </w:r>
      <w:r>
        <w:rPr>
          <w:lang w:eastAsia="ko-KR"/>
        </w:rPr>
        <w:t>Mobile AR Features Landscape</w:t>
      </w:r>
      <w:r w:rsidRPr="001A6B52">
        <w:rPr>
          <w:lang w:eastAsia="ko-KR"/>
        </w:rPr>
        <w:t>”</w:t>
      </w:r>
      <w:r>
        <w:rPr>
          <w:lang w:eastAsia="ko-KR"/>
        </w:rPr>
        <w:t>, 20</w:t>
      </w:r>
      <w:r w:rsidRPr="00942EBA">
        <w:rPr>
          <w:vertAlign w:val="superscript"/>
          <w:lang w:eastAsia="ko-KR"/>
        </w:rPr>
        <w:t>th</w:t>
      </w:r>
      <w:r>
        <w:rPr>
          <w:lang w:eastAsia="ko-KR"/>
        </w:rPr>
        <w:t xml:space="preserve"> September 2021, </w:t>
      </w:r>
      <w:hyperlink r:id="rId29" w:history="1">
        <w:r w:rsidRPr="00D86F80">
          <w:rPr>
            <w:rStyle w:val="Hyperlink"/>
            <w:lang w:eastAsia="ko-KR"/>
          </w:rPr>
          <w:t>https://docs.google.com/spr</w:t>
        </w:r>
        <w:r w:rsidRPr="00D86F80">
          <w:rPr>
            <w:rStyle w:val="Hyperlink"/>
            <w:lang w:eastAsia="ko-KR"/>
          </w:rPr>
          <w:t>e</w:t>
        </w:r>
        <w:r w:rsidRPr="00D86F80">
          <w:rPr>
            <w:rStyle w:val="Hyperlink"/>
            <w:lang w:eastAsia="ko-KR"/>
          </w:rPr>
          <w:t>adsheets/d/1S1qEyDRCqH_UkcSS4xVQLgcMSEpIu_mPtfHjsN02GNw/edit#gid=0</w:t>
        </w:r>
      </w:hyperlink>
    </w:p>
    <w:p w14:paraId="45CB1A91" w14:textId="77777777" w:rsidR="00D90EBF" w:rsidRDefault="00D90EBF" w:rsidP="00D90EBF">
      <w:pPr>
        <w:pStyle w:val="EX"/>
        <w:rPr>
          <w:lang w:eastAsia="ko-KR"/>
        </w:rPr>
      </w:pPr>
      <w:r>
        <w:rPr>
          <w:lang w:eastAsia="ko-KR"/>
        </w:rPr>
        <w:t>[51]</w:t>
      </w:r>
      <w:r>
        <w:rPr>
          <w:lang w:eastAsia="ko-KR"/>
        </w:rPr>
        <w:tab/>
      </w:r>
      <w:r w:rsidRPr="00F56D9F">
        <w:rPr>
          <w:lang w:eastAsia="ko-KR"/>
        </w:rPr>
        <w:t xml:space="preserve">Microsoft, </w:t>
      </w:r>
      <w:r>
        <w:rPr>
          <w:lang w:eastAsia="ko-KR"/>
        </w:rPr>
        <w:t>Coordinate Systems</w:t>
      </w:r>
      <w:r w:rsidRPr="00F56D9F">
        <w:rPr>
          <w:lang w:eastAsia="ko-KR"/>
        </w:rPr>
        <w:t xml:space="preserve">, </w:t>
      </w:r>
      <w:hyperlink r:id="rId30" w:history="1">
        <w:r w:rsidRPr="00D86F80">
          <w:rPr>
            <w:rStyle w:val="Hyperlink"/>
            <w:lang w:eastAsia="ko-KR"/>
          </w:rPr>
          <w:t>https://</w:t>
        </w:r>
        <w:r w:rsidRPr="00D86F80">
          <w:rPr>
            <w:rStyle w:val="Hyperlink"/>
            <w:lang w:eastAsia="ko-KR"/>
          </w:rPr>
          <w:t>d</w:t>
        </w:r>
        <w:r w:rsidRPr="00D86F80">
          <w:rPr>
            <w:rStyle w:val="Hyperlink"/>
            <w:lang w:eastAsia="ko-KR"/>
          </w:rPr>
          <w:t>ocs.microsoft.com/en-us/windows/mixed-reality/design/coordinate-systems</w:t>
        </w:r>
      </w:hyperlink>
    </w:p>
    <w:p w14:paraId="1BC6F954" w14:textId="77777777" w:rsidR="00D90EBF" w:rsidRDefault="00D90EBF" w:rsidP="00D90EBF">
      <w:pPr>
        <w:pStyle w:val="EX"/>
        <w:rPr>
          <w:lang w:eastAsia="ko-KR"/>
        </w:rPr>
      </w:pPr>
      <w:r>
        <w:rPr>
          <w:lang w:eastAsia="ko-KR"/>
        </w:rPr>
        <w:t>[52]</w:t>
      </w:r>
      <w:r>
        <w:rPr>
          <w:lang w:eastAsia="ko-KR"/>
        </w:rPr>
        <w:tab/>
      </w:r>
      <w:r w:rsidRPr="009347F8">
        <w:rPr>
          <w:lang w:eastAsia="ko-KR"/>
        </w:rPr>
        <w:t>Google WebRTC project update &amp; Stadia review</w:t>
      </w:r>
      <w:r>
        <w:rPr>
          <w:lang w:eastAsia="ko-KR"/>
        </w:rPr>
        <w:t xml:space="preserve">, </w:t>
      </w:r>
      <w:hyperlink r:id="rId31" w:history="1">
        <w:r w:rsidRPr="009232E5">
          <w:rPr>
            <w:rStyle w:val="Hyperlink"/>
            <w:lang w:eastAsia="ko-KR"/>
          </w:rPr>
          <w:t>https://www.youtube.c</w:t>
        </w:r>
        <w:r w:rsidRPr="009232E5">
          <w:rPr>
            <w:rStyle w:val="Hyperlink"/>
            <w:lang w:eastAsia="ko-KR"/>
          </w:rPr>
          <w:t>o</w:t>
        </w:r>
        <w:r w:rsidRPr="009232E5">
          <w:rPr>
            <w:rStyle w:val="Hyperlink"/>
            <w:lang w:eastAsia="ko-KR"/>
          </w:rPr>
          <w:t>m/watch?v=avtlQeaxd_I&amp;t=438s</w:t>
        </w:r>
      </w:hyperlink>
    </w:p>
    <w:p w14:paraId="3B57DE63" w14:textId="77777777" w:rsidR="00D90EBF" w:rsidRDefault="00D90EBF" w:rsidP="00D90EBF">
      <w:pPr>
        <w:pStyle w:val="EX"/>
        <w:rPr>
          <w:lang w:eastAsia="ko-KR"/>
        </w:rPr>
      </w:pPr>
      <w:r>
        <w:rPr>
          <w:lang w:eastAsia="ko-KR"/>
        </w:rPr>
        <w:t>[53]</w:t>
      </w:r>
      <w:r>
        <w:rPr>
          <w:lang w:eastAsia="ko-KR"/>
        </w:rPr>
        <w:tab/>
        <w:t xml:space="preserve">Joint MPEG/Khronos/3GPP Workshop on "Streamed Media in Immersive Scene Descriptions", September 29/30, 2021, </w:t>
      </w:r>
      <w:hyperlink r:id="rId32" w:history="1">
        <w:r w:rsidRPr="009232E5">
          <w:rPr>
            <w:rStyle w:val="Hyperlink"/>
            <w:lang w:eastAsia="ko-KR"/>
          </w:rPr>
          <w:t>http://mpeg-sd.org/w</w:t>
        </w:r>
        <w:r w:rsidRPr="009232E5">
          <w:rPr>
            <w:rStyle w:val="Hyperlink"/>
            <w:lang w:eastAsia="ko-KR"/>
          </w:rPr>
          <w:t>o</w:t>
        </w:r>
        <w:r w:rsidRPr="009232E5">
          <w:rPr>
            <w:rStyle w:val="Hyperlink"/>
            <w:lang w:eastAsia="ko-KR"/>
          </w:rPr>
          <w:t>rkshop.html</w:t>
        </w:r>
      </w:hyperlink>
    </w:p>
    <w:p w14:paraId="34FB51C2" w14:textId="77777777" w:rsidR="00D90EBF" w:rsidRDefault="00D90EBF" w:rsidP="00CA55BB">
      <w:pPr>
        <w:pStyle w:val="EX"/>
        <w:rPr>
          <w:lang w:eastAsia="ko-KR"/>
        </w:rPr>
      </w:pPr>
      <w:r>
        <w:rPr>
          <w:lang w:eastAsia="ko-KR"/>
        </w:rPr>
        <w:t>[54]</w:t>
      </w:r>
      <w:r>
        <w:rPr>
          <w:lang w:eastAsia="ko-KR"/>
        </w:rPr>
        <w:tab/>
        <w:t>MPEG Systems Output WG3 N21042 "</w:t>
      </w:r>
      <w:r w:rsidRPr="00845961">
        <w:rPr>
          <w:lang w:eastAsia="ko-KR"/>
        </w:rPr>
        <w:t>Report of Joint Workshop on Streamed Media in Immersive Scene Descriptions</w:t>
      </w:r>
      <w:r>
        <w:rPr>
          <w:lang w:eastAsia="ko-KR"/>
        </w:rPr>
        <w:t xml:space="preserve">", MPEG#136, October 2021, </w:t>
      </w:r>
      <w:hyperlink r:id="rId33" w:history="1">
        <w:r w:rsidR="00D305DA" w:rsidRPr="00CA39EA">
          <w:rPr>
            <w:rStyle w:val="Hyperlink"/>
            <w:lang w:eastAsia="ko-KR"/>
          </w:rPr>
          <w:t>https</w:t>
        </w:r>
        <w:r w:rsidR="00D305DA" w:rsidRPr="00CA39EA">
          <w:rPr>
            <w:rStyle w:val="Hyperlink"/>
            <w:lang w:eastAsia="ko-KR"/>
          </w:rPr>
          <w:t>:</w:t>
        </w:r>
        <w:r w:rsidR="00D305DA" w:rsidRPr="00CA39EA">
          <w:rPr>
            <w:rStyle w:val="Hyperlink"/>
            <w:lang w:eastAsia="ko-KR"/>
          </w:rPr>
          <w:t>//www.mpegstandards.org/wp-content/uploads/mpeg_meetings/136_OnLine/w21042.zip</w:t>
        </w:r>
      </w:hyperlink>
    </w:p>
    <w:p w14:paraId="287C587E" w14:textId="77777777" w:rsidR="00D305DA" w:rsidRDefault="00D305DA" w:rsidP="00CA55BB">
      <w:pPr>
        <w:pStyle w:val="EX"/>
        <w:rPr>
          <w:lang w:eastAsia="ko-KR"/>
        </w:rPr>
      </w:pPr>
      <w:r>
        <w:rPr>
          <w:lang w:eastAsia="ko-KR"/>
        </w:rPr>
        <w:t>[55]</w:t>
      </w:r>
      <w:r>
        <w:rPr>
          <w:lang w:eastAsia="ko-KR"/>
        </w:rPr>
        <w:tab/>
        <w:t>3GPP TS 23.501</w:t>
      </w:r>
      <w:r w:rsidRPr="001A6B52">
        <w:rPr>
          <w:lang w:eastAsia="ko-KR"/>
        </w:rPr>
        <w:t>: “</w:t>
      </w:r>
      <w:r w:rsidRPr="00D305DA">
        <w:rPr>
          <w:lang w:eastAsia="ko-KR"/>
        </w:rPr>
        <w:t>System architecture for the 5G System (5GS)</w:t>
      </w:r>
      <w:r w:rsidRPr="001A6B52">
        <w:rPr>
          <w:lang w:eastAsia="ko-KR"/>
        </w:rPr>
        <w:t>”</w:t>
      </w:r>
    </w:p>
    <w:p w14:paraId="455BAB85" w14:textId="77777777" w:rsidR="008B1392" w:rsidRDefault="008B1392" w:rsidP="00CA55BB">
      <w:pPr>
        <w:pStyle w:val="EX"/>
        <w:rPr>
          <w:lang w:eastAsia="ko-KR"/>
        </w:rPr>
      </w:pPr>
      <w:r>
        <w:rPr>
          <w:lang w:eastAsia="ko-KR"/>
        </w:rPr>
        <w:t>[56]</w:t>
      </w:r>
      <w:r>
        <w:rPr>
          <w:lang w:eastAsia="ko-KR"/>
        </w:rPr>
        <w:tab/>
        <w:t>3GPP TS 26.260: “</w:t>
      </w:r>
      <w:r w:rsidRPr="008B1392">
        <w:rPr>
          <w:lang w:eastAsia="ko-KR"/>
        </w:rPr>
        <w:t>Objective test methodologies for the evaluation of immersive audio systems</w:t>
      </w:r>
      <w:r>
        <w:rPr>
          <w:lang w:eastAsia="ko-KR"/>
        </w:rPr>
        <w:t>”</w:t>
      </w:r>
    </w:p>
    <w:p w14:paraId="68CFEDAC" w14:textId="77777777" w:rsidR="008B1392" w:rsidRDefault="008B1392" w:rsidP="00CA55BB">
      <w:pPr>
        <w:pStyle w:val="EX"/>
        <w:rPr>
          <w:lang w:eastAsia="ko-KR"/>
        </w:rPr>
      </w:pPr>
      <w:r>
        <w:rPr>
          <w:lang w:eastAsia="ko-KR"/>
        </w:rPr>
        <w:t>[57]</w:t>
      </w:r>
      <w:r>
        <w:rPr>
          <w:lang w:eastAsia="ko-KR"/>
        </w:rPr>
        <w:tab/>
        <w:t>3GPP TS 26.261: “</w:t>
      </w:r>
      <w:r w:rsidRPr="008B1392">
        <w:rPr>
          <w:lang w:eastAsia="ko-KR"/>
        </w:rPr>
        <w:t>Terminal audio quality performance requirements for immersive audio services</w:t>
      </w:r>
      <w:r>
        <w:rPr>
          <w:lang w:eastAsia="ko-KR"/>
        </w:rPr>
        <w:t>”</w:t>
      </w:r>
    </w:p>
    <w:p w14:paraId="0BDDCFF5" w14:textId="77777777" w:rsidR="003B09DB" w:rsidRPr="00BF7A57" w:rsidRDefault="003B09DB" w:rsidP="003B09DB">
      <w:pPr>
        <w:pStyle w:val="EX"/>
      </w:pPr>
      <w:r w:rsidRPr="000B69B7">
        <w:t>[</w:t>
      </w:r>
      <w:r>
        <w:t>58</w:t>
      </w:r>
      <w:r w:rsidRPr="000B69B7">
        <w:t xml:space="preserve">] </w:t>
      </w:r>
      <w:r>
        <w:tab/>
      </w:r>
      <w:r w:rsidRPr="00477B79">
        <w:t xml:space="preserve">Younes, Georges, et al. "Keyframe-based monocular SLAM: design, survey, and future directions." Robotics and Autonomous Systems 98 (2017): 67-88. </w:t>
      </w:r>
      <w:hyperlink r:id="rId34" w:history="1">
        <w:r w:rsidRPr="00477B79">
          <w:t>https://arxiv.org/abs/1607.00470</w:t>
        </w:r>
      </w:hyperlink>
      <w:r w:rsidRPr="00BF7A57">
        <w:t xml:space="preserve"> </w:t>
      </w:r>
    </w:p>
    <w:p w14:paraId="577F8FC4" w14:textId="77777777" w:rsidR="003B09DB" w:rsidRPr="000B69B7" w:rsidRDefault="003B09DB" w:rsidP="003B09DB">
      <w:pPr>
        <w:pStyle w:val="EX"/>
      </w:pPr>
      <w:r w:rsidRPr="000B69B7">
        <w:t>[</w:t>
      </w:r>
      <w:r>
        <w:t>59</w:t>
      </w:r>
      <w:r w:rsidRPr="000B69B7">
        <w:t xml:space="preserve">] </w:t>
      </w:r>
      <w:r>
        <w:tab/>
      </w:r>
      <w:r w:rsidRPr="00BF7A57">
        <w:t xml:space="preserve">David G. Lowe, "Distinctive Image Features from Scale-Invariant Keypoints". </w:t>
      </w:r>
      <w:hyperlink r:id="rId35" w:history="1">
        <w:r w:rsidRPr="00477B79">
          <w:t>https://www.cs.ubc.ca/~lowe/pa</w:t>
        </w:r>
        <w:r w:rsidRPr="00477B79">
          <w:t>p</w:t>
        </w:r>
        <w:r w:rsidRPr="00477B79">
          <w:t>ers/ijcv04.pdf</w:t>
        </w:r>
      </w:hyperlink>
    </w:p>
    <w:p w14:paraId="53BB4105" w14:textId="77777777" w:rsidR="003B09DB" w:rsidRPr="000B69B7" w:rsidRDefault="003B09DB" w:rsidP="003B09DB">
      <w:pPr>
        <w:pStyle w:val="EX"/>
      </w:pPr>
      <w:r w:rsidRPr="000B69B7">
        <w:t>[</w:t>
      </w:r>
      <w:r>
        <w:t>60</w:t>
      </w:r>
      <w:r w:rsidRPr="000B69B7">
        <w:t xml:space="preserve">] </w:t>
      </w:r>
      <w:r>
        <w:tab/>
      </w:r>
      <w:r w:rsidRPr="00BF7A57">
        <w:t xml:space="preserve">Herber Bay et. al., " SURF: Speeded Up Robust Features”. </w:t>
      </w:r>
      <w:hyperlink r:id="rId36" w:history="1">
        <w:r w:rsidRPr="00477B79">
          <w:t>https://people.ee.ethz.ch/~surf/eccv06.pdf</w:t>
        </w:r>
      </w:hyperlink>
    </w:p>
    <w:p w14:paraId="51BA4F75" w14:textId="77777777" w:rsidR="003B09DB" w:rsidRDefault="003B09DB" w:rsidP="003B09DB">
      <w:pPr>
        <w:pStyle w:val="EX"/>
      </w:pPr>
      <w:r w:rsidRPr="000B69B7">
        <w:t>[</w:t>
      </w:r>
      <w:r>
        <w:t>61</w:t>
      </w:r>
      <w:r w:rsidRPr="000B69B7">
        <w:t xml:space="preserve">] </w:t>
      </w:r>
      <w:r>
        <w:tab/>
      </w:r>
      <w:r w:rsidRPr="00BF7A57">
        <w:t>E. Rublee, V. Rabaud, K. Konolige and G. Bradski, "ORB: An efficient alternative to SIFT or SURF," 2011 International Conference on Computer Vision, 2011, pp. 2564-2571, doi: 10.1109/ICCV.2011.6126544.</w:t>
      </w:r>
    </w:p>
    <w:p w14:paraId="738711E5" w14:textId="77777777" w:rsidR="00566E21" w:rsidRDefault="00566E21" w:rsidP="003B09DB">
      <w:pPr>
        <w:pStyle w:val="EX"/>
        <w:rPr>
          <w:lang w:eastAsia="ko-KR"/>
        </w:rPr>
      </w:pPr>
      <w:r>
        <w:rPr>
          <w:rFonts w:hint="eastAsia"/>
          <w:lang w:val="en-US" w:eastAsia="ko-KR"/>
        </w:rPr>
        <w:t>[</w:t>
      </w:r>
      <w:r>
        <w:rPr>
          <w:lang w:val="en-US" w:eastAsia="ko-KR"/>
        </w:rPr>
        <w:t>62]</w:t>
      </w:r>
      <w:r>
        <w:rPr>
          <w:lang w:val="en-US" w:eastAsia="ko-KR"/>
        </w:rPr>
        <w:tab/>
      </w:r>
      <w:r>
        <w:rPr>
          <w:lang w:eastAsia="ko-KR"/>
        </w:rPr>
        <w:t>ETSI GS ISG ARF 004 v1.1.1 (2020-08): “</w:t>
      </w:r>
      <w:r w:rsidRPr="00E102FA">
        <w:rPr>
          <w:lang w:eastAsia="ko-KR"/>
        </w:rPr>
        <w:t xml:space="preserve">Augmented Reality Framework (ARF) </w:t>
      </w:r>
      <w:r>
        <w:rPr>
          <w:lang w:eastAsia="ko-KR"/>
        </w:rPr>
        <w:t>Interoperability Requirements for AR components, systems and services”</w:t>
      </w:r>
    </w:p>
    <w:p w14:paraId="1FC66898" w14:textId="77777777" w:rsidR="00632E45" w:rsidRPr="00705008" w:rsidRDefault="00632E45" w:rsidP="003B09DB">
      <w:pPr>
        <w:pStyle w:val="EX"/>
        <w:rPr>
          <w:rFonts w:hint="eastAsia"/>
        </w:rPr>
      </w:pPr>
      <w:r>
        <w:rPr>
          <w:lang w:eastAsia="ko-KR"/>
        </w:rPr>
        <w:t>[63]</w:t>
      </w:r>
      <w:r>
        <w:rPr>
          <w:lang w:eastAsia="ko-KR"/>
        </w:rPr>
        <w:tab/>
      </w:r>
      <w:r w:rsidR="00AC20BB" w:rsidRPr="006D6412">
        <w:t>Microsoft</w:t>
      </w:r>
      <w:r w:rsidR="00AC20BB">
        <w:t xml:space="preserve"> </w:t>
      </w:r>
      <w:r w:rsidR="00AC20BB" w:rsidRPr="006D6412">
        <w:t>Flight Simulator</w:t>
      </w:r>
      <w:r w:rsidR="00AC20BB">
        <w:t>,</w:t>
      </w:r>
      <w:r w:rsidR="00AC20BB" w:rsidRPr="006D6412">
        <w:t xml:space="preserve"> </w:t>
      </w:r>
      <w:hyperlink r:id="rId37" w:history="1">
        <w:r w:rsidRPr="0044607A">
          <w:rPr>
            <w:rStyle w:val="Hyperlink"/>
          </w:rPr>
          <w:t>https://www</w:t>
        </w:r>
        <w:r w:rsidRPr="0044607A">
          <w:rPr>
            <w:rStyle w:val="Hyperlink"/>
          </w:rPr>
          <w:t>.</w:t>
        </w:r>
        <w:r w:rsidRPr="0044607A">
          <w:rPr>
            <w:rStyle w:val="Hyperlink"/>
          </w:rPr>
          <w:t>xboxachievements.com/news/news-34054-microsoft-flight-simulators-world-is-two-million-gigabytes-in-size.html</w:t>
        </w:r>
      </w:hyperlink>
    </w:p>
    <w:p w14:paraId="19A74000" w14:textId="77777777" w:rsidR="00E8629F" w:rsidRPr="00235394" w:rsidRDefault="000F28E5">
      <w:pPr>
        <w:pStyle w:val="Heading1"/>
      </w:pPr>
      <w:r w:rsidRPr="00235394" w:rsidDel="000F28E5">
        <w:t xml:space="preserve"> </w:t>
      </w:r>
      <w:bookmarkStart w:id="16" w:name="_Toc67919015"/>
      <w:bookmarkStart w:id="17" w:name="_Toc123912621"/>
      <w:r w:rsidR="00E8629F" w:rsidRPr="00235394">
        <w:t>3</w:t>
      </w:r>
      <w:r w:rsidR="00E8629F" w:rsidRPr="00235394">
        <w:tab/>
      </w:r>
      <w:r w:rsidR="00367724" w:rsidRPr="00235394">
        <w:t>Definitions, symbols and abbreviations</w:t>
      </w:r>
      <w:bookmarkEnd w:id="16"/>
      <w:bookmarkEnd w:id="17"/>
    </w:p>
    <w:p w14:paraId="404EFCFE" w14:textId="77777777" w:rsidR="00E8629F" w:rsidRPr="00235394" w:rsidRDefault="00E8629F">
      <w:pPr>
        <w:pStyle w:val="Heading2"/>
      </w:pPr>
      <w:bookmarkStart w:id="18" w:name="_Toc67919016"/>
      <w:bookmarkStart w:id="19" w:name="_Toc123912622"/>
      <w:r w:rsidRPr="00235394">
        <w:t>3.1</w:t>
      </w:r>
      <w:r w:rsidRPr="00235394">
        <w:tab/>
        <w:t>Definitions</w:t>
      </w:r>
      <w:bookmarkEnd w:id="18"/>
      <w:bookmarkEnd w:id="19"/>
    </w:p>
    <w:p w14:paraId="314C7092" w14:textId="77777777" w:rsidR="00E8629F" w:rsidRPr="00235394" w:rsidRDefault="00E8629F">
      <w:r w:rsidRPr="00235394">
        <w:t xml:space="preserve">For the purposes of the present document, the terms and definitions given in </w:t>
      </w:r>
      <w:bookmarkStart w:id="20" w:name="OLE_LINK1"/>
      <w:bookmarkStart w:id="21" w:name="OLE_LINK2"/>
      <w:bookmarkStart w:id="22" w:name="OLE_LINK3"/>
      <w:bookmarkStart w:id="23" w:name="OLE_LINK4"/>
      <w:bookmarkStart w:id="24" w:name="OLE_LINK5"/>
      <w:r w:rsidR="00212373">
        <w:t xml:space="preserve">3GPP </w:t>
      </w:r>
      <w:bookmarkEnd w:id="20"/>
      <w:bookmarkEnd w:id="21"/>
      <w:bookmarkEnd w:id="22"/>
      <w:bookmarkEnd w:id="23"/>
      <w:bookmarkEnd w:id="24"/>
      <w:r w:rsidRPr="00235394">
        <w:t>TR 21.905 [</w:t>
      </w:r>
      <w:r w:rsidR="00274E1A" w:rsidRPr="00235394">
        <w:t>1</w:t>
      </w:r>
      <w:r w:rsidRPr="00235394">
        <w:t xml:space="preserve">] and the following apply. A term defined in the present document takes precedence over the definition of the same term, if any, in </w:t>
      </w:r>
      <w:r w:rsidR="00212373">
        <w:t xml:space="preserve">3GPP </w:t>
      </w:r>
      <w:r w:rsidRPr="00235394">
        <w:t>TR 21.905 [</w:t>
      </w:r>
      <w:r w:rsidR="00274E1A" w:rsidRPr="00235394">
        <w:t>1</w:t>
      </w:r>
      <w:r w:rsidRPr="00235394">
        <w:t>].</w:t>
      </w:r>
    </w:p>
    <w:p w14:paraId="5C8751C7" w14:textId="77777777" w:rsidR="00E96BD3" w:rsidRDefault="00E96BD3" w:rsidP="00E96BD3">
      <w:pPr>
        <w:rPr>
          <w:lang w:val="en-US"/>
        </w:rPr>
      </w:pPr>
      <w:r w:rsidRPr="00E96BD3">
        <w:rPr>
          <w:b/>
          <w:bCs/>
          <w:lang w:val="en-US"/>
        </w:rPr>
        <w:t xml:space="preserve">5G AR/MR </w:t>
      </w:r>
      <w:r w:rsidR="000D7B6A">
        <w:rPr>
          <w:b/>
          <w:bCs/>
          <w:lang w:val="en-US"/>
        </w:rPr>
        <w:t xml:space="preserve">media </w:t>
      </w:r>
      <w:r w:rsidRPr="00E96BD3">
        <w:rPr>
          <w:b/>
          <w:bCs/>
          <w:lang w:val="en-US"/>
        </w:rPr>
        <w:t>service</w:t>
      </w:r>
      <w:r w:rsidR="000D7B6A">
        <w:rPr>
          <w:b/>
          <w:bCs/>
          <w:lang w:val="en-US"/>
        </w:rPr>
        <w:t xml:space="preserve"> enabler</w:t>
      </w:r>
      <w:r w:rsidRPr="005807B3">
        <w:rPr>
          <w:lang w:val="en-US"/>
        </w:rPr>
        <w:t>:</w:t>
      </w:r>
      <w:r>
        <w:rPr>
          <w:lang w:val="en-US"/>
        </w:rPr>
        <w:t xml:space="preserve"> A 5G AR/MR </w:t>
      </w:r>
      <w:r w:rsidR="000D7B6A">
        <w:rPr>
          <w:lang w:val="en-US"/>
        </w:rPr>
        <w:t xml:space="preserve">media service enabler </w:t>
      </w:r>
      <w:r>
        <w:rPr>
          <w:lang w:val="en-US"/>
        </w:rPr>
        <w:t xml:space="preserve">is </w:t>
      </w:r>
      <w:r w:rsidR="000D7B6A">
        <w:rPr>
          <w:lang w:val="en-US"/>
        </w:rPr>
        <w:t xml:space="preserve">supporting an </w:t>
      </w:r>
      <w:r>
        <w:rPr>
          <w:lang w:val="en-US"/>
        </w:rPr>
        <w:t xml:space="preserve">AR/MR </w:t>
      </w:r>
      <w:r w:rsidR="000D7B6A">
        <w:rPr>
          <w:lang w:val="en-US"/>
        </w:rPr>
        <w:t xml:space="preserve">application to provide AR/MR </w:t>
      </w:r>
      <w:r>
        <w:rPr>
          <w:lang w:val="en-US"/>
        </w:rPr>
        <w:t xml:space="preserve">experience </w:t>
      </w:r>
      <w:r w:rsidR="000D7B6A">
        <w:rPr>
          <w:lang w:val="en-US"/>
        </w:rPr>
        <w:t xml:space="preserve">using at least </w:t>
      </w:r>
      <w:r>
        <w:rPr>
          <w:lang w:val="en-US"/>
        </w:rPr>
        <w:t>partially 5G</w:t>
      </w:r>
      <w:r w:rsidR="00A2740D">
        <w:rPr>
          <w:lang w:val="en-US"/>
        </w:rPr>
        <w:t xml:space="preserve"> </w:t>
      </w:r>
      <w:r>
        <w:rPr>
          <w:lang w:val="en-US"/>
        </w:rPr>
        <w:t>S</w:t>
      </w:r>
      <w:r w:rsidR="00A2740D">
        <w:rPr>
          <w:lang w:val="en-US"/>
        </w:rPr>
        <w:t>ystem</w:t>
      </w:r>
      <w:r w:rsidR="000D7B6A">
        <w:rPr>
          <w:lang w:val="en-US"/>
        </w:rPr>
        <w:t xml:space="preserve"> tools</w:t>
      </w:r>
      <w:r>
        <w:rPr>
          <w:lang w:val="en-US"/>
        </w:rPr>
        <w:t xml:space="preserve">. </w:t>
      </w:r>
    </w:p>
    <w:p w14:paraId="4E5916BC" w14:textId="77777777" w:rsidR="00E96BD3" w:rsidRPr="009701A3" w:rsidRDefault="00E96BD3" w:rsidP="00E96BD3">
      <w:r w:rsidRPr="002E059C">
        <w:rPr>
          <w:b/>
          <w:bCs/>
        </w:rPr>
        <w:t>5G System (Uu)</w:t>
      </w:r>
      <w:r>
        <w:t>: Modem and system functionalities to support 5G-based delivery</w:t>
      </w:r>
      <w:r w:rsidR="000D7B6A">
        <w:t xml:space="preserve"> using the Uu radio interface</w:t>
      </w:r>
      <w:r>
        <w:t>.</w:t>
      </w:r>
    </w:p>
    <w:p w14:paraId="4ACA0329" w14:textId="77777777" w:rsidR="00E96BD3" w:rsidRDefault="00E96BD3" w:rsidP="00E96BD3">
      <w:r w:rsidRPr="002E059C">
        <w:rPr>
          <w:b/>
          <w:bCs/>
        </w:rPr>
        <w:t>AR/MR Application</w:t>
      </w:r>
      <w:r>
        <w:t xml:space="preserve">: a software application that integrates audio-visual content into the user’s real-world environment. </w:t>
      </w:r>
    </w:p>
    <w:p w14:paraId="42E82611" w14:textId="77777777" w:rsidR="00E96BD3" w:rsidRDefault="00E96BD3" w:rsidP="00E96BD3">
      <w:r w:rsidRPr="005807B3">
        <w:rPr>
          <w:rFonts w:hint="eastAsia"/>
          <w:b/>
          <w:bCs/>
        </w:rPr>
        <w:t>A</w:t>
      </w:r>
      <w:r w:rsidRPr="005807B3">
        <w:rPr>
          <w:b/>
          <w:bCs/>
        </w:rPr>
        <w:t>R</w:t>
      </w:r>
      <w:r>
        <w:rPr>
          <w:b/>
          <w:bCs/>
        </w:rPr>
        <w:t>/MR</w:t>
      </w:r>
      <w:r w:rsidRPr="005807B3">
        <w:rPr>
          <w:b/>
          <w:bCs/>
        </w:rPr>
        <w:t xml:space="preserve"> </w:t>
      </w:r>
      <w:r w:rsidRPr="00E96BD3">
        <w:rPr>
          <w:b/>
          <w:bCs/>
          <w:color w:val="000000"/>
          <w:lang w:val="en-US" w:eastAsia="ko-KR"/>
        </w:rPr>
        <w:t>content</w:t>
      </w:r>
      <w:r>
        <w:t>: AR/MR content consists of a scene with typically one or more AR objects and is agnostic to a specific service.</w:t>
      </w:r>
    </w:p>
    <w:p w14:paraId="5F0942C6" w14:textId="77777777" w:rsidR="000A180F" w:rsidRPr="000A180F" w:rsidRDefault="000A180F" w:rsidP="00E96BD3">
      <w:r w:rsidRPr="00707FAB">
        <w:rPr>
          <w:rFonts w:hint="eastAsia"/>
          <w:b/>
          <w:bCs/>
        </w:rPr>
        <w:t>A</w:t>
      </w:r>
      <w:r w:rsidRPr="00707FAB">
        <w:rPr>
          <w:b/>
          <w:bCs/>
        </w:rPr>
        <w:t>R Data</w:t>
      </w:r>
      <w:r>
        <w:t>: Data generated by the AR Runtime that is accessible through API by an AR/MR application such as pose information, sensors outputs, and camera outputs.</w:t>
      </w:r>
    </w:p>
    <w:p w14:paraId="015395A7" w14:textId="77777777" w:rsidR="003A324D" w:rsidRDefault="003A324D" w:rsidP="00E96BD3">
      <w:pPr>
        <w:rPr>
          <w:rFonts w:hint="eastAsia"/>
          <w:b/>
          <w:bCs/>
          <w:lang w:eastAsia="ko-KR"/>
        </w:rPr>
      </w:pPr>
      <w:r>
        <w:rPr>
          <w:rFonts w:hint="eastAsia"/>
          <w:b/>
          <w:bCs/>
          <w:lang w:eastAsia="ko-KR"/>
        </w:rPr>
        <w:t>A</w:t>
      </w:r>
      <w:r>
        <w:rPr>
          <w:b/>
          <w:bCs/>
          <w:lang w:eastAsia="ko-KR"/>
        </w:rPr>
        <w:t xml:space="preserve">R Media Delivery Pipeline: </w:t>
      </w:r>
      <w:r>
        <w:t>pipeline</w:t>
      </w:r>
      <w:r w:rsidRPr="005948B0">
        <w:t xml:space="preserve"> for accessing </w:t>
      </w:r>
      <w:r>
        <w:t xml:space="preserve">AR </w:t>
      </w:r>
      <w:r w:rsidRPr="005948B0">
        <w:t>scenes and related media over the network</w:t>
      </w:r>
      <w:r>
        <w:t>.</w:t>
      </w:r>
    </w:p>
    <w:p w14:paraId="7EA0D479" w14:textId="77777777" w:rsidR="00E96BD3" w:rsidRDefault="00E96BD3" w:rsidP="00E96BD3">
      <w:r w:rsidRPr="005807B3">
        <w:rPr>
          <w:b/>
          <w:bCs/>
        </w:rPr>
        <w:t>AR</w:t>
      </w:r>
      <w:r>
        <w:rPr>
          <w:b/>
          <w:bCs/>
        </w:rPr>
        <w:t>/MR</w:t>
      </w:r>
      <w:r w:rsidRPr="005807B3">
        <w:rPr>
          <w:b/>
          <w:bCs/>
        </w:rPr>
        <w:t xml:space="preserve"> object</w:t>
      </w:r>
      <w:r>
        <w:t>: An AR/MR object provides a component of an AR scene agnostic to a renderer capability.</w:t>
      </w:r>
    </w:p>
    <w:p w14:paraId="7B04179F" w14:textId="77777777" w:rsidR="00E96BD3" w:rsidRDefault="00E96BD3" w:rsidP="00E96BD3">
      <w:r w:rsidRPr="009701A3">
        <w:rPr>
          <w:b/>
          <w:bCs/>
        </w:rPr>
        <w:t>AR Runtime</w:t>
      </w:r>
      <w:r>
        <w:t xml:space="preserve">: a set of functions that interface with a </w:t>
      </w:r>
      <w:r w:rsidR="005442AB">
        <w:t xml:space="preserve">platform </w:t>
      </w:r>
      <w:r>
        <w:t xml:space="preserve">to perform commonly required operations such as accessing controller/peripheral state, getting current and/or predicted tracking positions, </w:t>
      </w:r>
      <w:r w:rsidR="00E80341">
        <w:t xml:space="preserve">general spatial computing, </w:t>
      </w:r>
      <w:r>
        <w:t>and submitting rendered frames</w:t>
      </w:r>
      <w:r w:rsidR="00E80341">
        <w:t xml:space="preserve"> to the display processing unit</w:t>
      </w:r>
      <w:r>
        <w:t xml:space="preserve">. </w:t>
      </w:r>
    </w:p>
    <w:p w14:paraId="670B2944" w14:textId="77777777" w:rsidR="000A180F" w:rsidRPr="000A180F" w:rsidRDefault="000A180F" w:rsidP="00E96BD3">
      <w:r w:rsidRPr="00781B30">
        <w:rPr>
          <w:b/>
          <w:bCs/>
        </w:rPr>
        <w:t>Lightweight Scene Manager</w:t>
      </w:r>
      <w:r>
        <w:t>: A scene manager that is capable to handle a limited set of 3D media and typically requires some form of pre-rendering in a network element such as the edge or cloud.</w:t>
      </w:r>
    </w:p>
    <w:p w14:paraId="323B154F" w14:textId="77777777" w:rsidR="000D7B6A" w:rsidRDefault="00E96BD3" w:rsidP="00E96BD3">
      <w:r w:rsidRPr="002E059C">
        <w:rPr>
          <w:b/>
          <w:bCs/>
        </w:rPr>
        <w:t>Media Access Function</w:t>
      </w:r>
      <w:r>
        <w:t xml:space="preserve">: A set of functions that enables access to media </w:t>
      </w:r>
      <w:r w:rsidR="00FB748F">
        <w:t xml:space="preserve">and other AR related </w:t>
      </w:r>
      <w:r>
        <w:t xml:space="preserve">data that is needed in the scene </w:t>
      </w:r>
      <w:r w:rsidR="00FB748F">
        <w:t xml:space="preserve">manager or AR Runtime </w:t>
      </w:r>
      <w:r>
        <w:t xml:space="preserve">in order to provide an AR experience. </w:t>
      </w:r>
    </w:p>
    <w:p w14:paraId="1FAD37FD" w14:textId="77777777" w:rsidR="00E96BD3" w:rsidRDefault="000D7B6A" w:rsidP="00684E63">
      <w:pPr>
        <w:pStyle w:val="NO"/>
      </w:pPr>
      <w:r>
        <w:t>NOTE:</w:t>
      </w:r>
      <w:r w:rsidR="00C05052">
        <w:tab/>
      </w:r>
      <w:r w:rsidR="00E96BD3">
        <w:t>In the context of this report, the Media Access function typically uses 5G system functionalities to access media.</w:t>
      </w:r>
    </w:p>
    <w:p w14:paraId="5349B8E7" w14:textId="77777777" w:rsidR="00E96BD3" w:rsidRPr="00E96BD3" w:rsidRDefault="00E96BD3" w:rsidP="00E96BD3">
      <w:r w:rsidRPr="002E059C">
        <w:rPr>
          <w:b/>
          <w:bCs/>
        </w:rPr>
        <w:t>Peripher</w:t>
      </w:r>
      <w:r w:rsidR="000A180F">
        <w:rPr>
          <w:b/>
          <w:bCs/>
        </w:rPr>
        <w:t>als</w:t>
      </w:r>
      <w:r>
        <w:t>: The collection of sensors, cameras, displays and other functionalities on the device that provide a physical connection to the environment.</w:t>
      </w:r>
    </w:p>
    <w:p w14:paraId="4E476782" w14:textId="77777777" w:rsidR="00E96BD3" w:rsidRDefault="00E96BD3" w:rsidP="00E96BD3">
      <w:r w:rsidRPr="009701A3">
        <w:rPr>
          <w:b/>
          <w:bCs/>
        </w:rPr>
        <w:t>Scene Manager</w:t>
      </w:r>
      <w:r>
        <w:t xml:space="preserve">: a set of functions that supports the application in arranging the logical and spatial representation of a </w:t>
      </w:r>
      <w:r w:rsidR="005442AB">
        <w:t xml:space="preserve">multisensorial </w:t>
      </w:r>
      <w:r>
        <w:t xml:space="preserve">scene </w:t>
      </w:r>
      <w:r w:rsidR="000D7B6A">
        <w:t xml:space="preserve">with </w:t>
      </w:r>
      <w:r>
        <w:t xml:space="preserve">support </w:t>
      </w:r>
      <w:r w:rsidR="000D7B6A">
        <w:t xml:space="preserve">of </w:t>
      </w:r>
      <w:r>
        <w:t>the AR Runtime.</w:t>
      </w:r>
    </w:p>
    <w:p w14:paraId="245ACE27" w14:textId="77777777" w:rsidR="000A180F" w:rsidRDefault="000A180F" w:rsidP="00E96BD3">
      <w:r w:rsidRPr="00781B30">
        <w:rPr>
          <w:b/>
          <w:bCs/>
        </w:rPr>
        <w:t>Simplified Entry Point</w:t>
      </w:r>
      <w:r>
        <w:t>: An entry point that is generated by 5G cloud/edge processes to support offloading processing workloads from UE by lowering the complexity of the AR/MR content.</w:t>
      </w:r>
    </w:p>
    <w:p w14:paraId="4AA38589" w14:textId="77777777" w:rsidR="003B09DB" w:rsidRDefault="003B09DB" w:rsidP="00E96BD3">
      <w:r w:rsidRPr="001A13BD">
        <w:rPr>
          <w:b/>
          <w:bCs/>
        </w:rPr>
        <w:t>Spatial Computing</w:t>
      </w:r>
      <w:r w:rsidRPr="001A13BD">
        <w:t xml:space="preserve">: </w:t>
      </w:r>
      <w:bookmarkStart w:id="25" w:name="_Hlk87876995"/>
      <w:r w:rsidRPr="001A13BD">
        <w:t xml:space="preserve">AR functions which process sensor data to generate information about the world 3D space surrounding the AR user. </w:t>
      </w:r>
      <w:bookmarkEnd w:id="25"/>
    </w:p>
    <w:p w14:paraId="7E46AAAA" w14:textId="77777777" w:rsidR="003B09DB" w:rsidRPr="001A13BD" w:rsidRDefault="003B09DB" w:rsidP="003B09DB">
      <w:r>
        <w:rPr>
          <w:b/>
          <w:bCs/>
        </w:rPr>
        <w:t>XR Spatial Description</w:t>
      </w:r>
      <w:r w:rsidRPr="001A13BD">
        <w:t xml:space="preserve">: a data structure describing the spatial organisation of the real world using anchors, trackables, camera parameters and visual features. </w:t>
      </w:r>
    </w:p>
    <w:p w14:paraId="780E2A0D" w14:textId="77777777" w:rsidR="003A324D" w:rsidRDefault="003A324D" w:rsidP="003B09DB">
      <w:pPr>
        <w:rPr>
          <w:rFonts w:hint="eastAsia"/>
          <w:b/>
          <w:bCs/>
          <w:lang w:eastAsia="ko-KR"/>
        </w:rPr>
      </w:pPr>
      <w:r>
        <w:rPr>
          <w:rFonts w:hint="eastAsia"/>
          <w:b/>
          <w:bCs/>
          <w:lang w:eastAsia="ko-KR"/>
        </w:rPr>
        <w:t>X</w:t>
      </w:r>
      <w:r>
        <w:rPr>
          <w:b/>
          <w:bCs/>
          <w:lang w:eastAsia="ko-KR"/>
        </w:rPr>
        <w:t xml:space="preserve">R Spatial Compute Pipeline: </w:t>
      </w:r>
      <w:r>
        <w:t>pipeline that uses sensor data to provide an understanding of the physical space surrounding the device and uses XR Spatial Description information from the network</w:t>
      </w:r>
      <w:r w:rsidRPr="001A13BD">
        <w:t>.</w:t>
      </w:r>
    </w:p>
    <w:p w14:paraId="52701CF2" w14:textId="77777777" w:rsidR="003B09DB" w:rsidRPr="001A13BD" w:rsidRDefault="003B09DB" w:rsidP="003B09DB">
      <w:r w:rsidRPr="001A13BD">
        <w:rPr>
          <w:b/>
          <w:bCs/>
        </w:rPr>
        <w:t xml:space="preserve">XR </w:t>
      </w:r>
      <w:r>
        <w:rPr>
          <w:b/>
          <w:bCs/>
        </w:rPr>
        <w:t>S</w:t>
      </w:r>
      <w:r w:rsidRPr="001A13BD">
        <w:rPr>
          <w:b/>
          <w:bCs/>
        </w:rPr>
        <w:t xml:space="preserve">patial </w:t>
      </w:r>
      <w:r>
        <w:rPr>
          <w:b/>
          <w:bCs/>
        </w:rPr>
        <w:t>C</w:t>
      </w:r>
      <w:r w:rsidRPr="001A13BD">
        <w:rPr>
          <w:b/>
          <w:bCs/>
        </w:rPr>
        <w:t xml:space="preserve">ompute </w:t>
      </w:r>
      <w:r w:rsidR="00EA516C">
        <w:rPr>
          <w:b/>
          <w:bCs/>
        </w:rPr>
        <w:t>s</w:t>
      </w:r>
      <w:r w:rsidRPr="001A13BD">
        <w:rPr>
          <w:b/>
          <w:bCs/>
        </w:rPr>
        <w:t>erver</w:t>
      </w:r>
      <w:r w:rsidRPr="001A13BD">
        <w:t>: an edge or cloud server that provides spatial computing AR functions.</w:t>
      </w:r>
    </w:p>
    <w:p w14:paraId="3213633B" w14:textId="77777777" w:rsidR="003B09DB" w:rsidRPr="003B09DB" w:rsidRDefault="003B09DB" w:rsidP="003B09DB">
      <w:r>
        <w:rPr>
          <w:b/>
          <w:bCs/>
        </w:rPr>
        <w:t>XR Spatial Description</w:t>
      </w:r>
      <w:r w:rsidRPr="001A13BD">
        <w:rPr>
          <w:b/>
          <w:bCs/>
        </w:rPr>
        <w:t xml:space="preserve"> </w:t>
      </w:r>
      <w:r w:rsidR="00EA516C">
        <w:rPr>
          <w:b/>
          <w:bCs/>
        </w:rPr>
        <w:t>s</w:t>
      </w:r>
      <w:r w:rsidRPr="001A13BD">
        <w:rPr>
          <w:b/>
          <w:bCs/>
        </w:rPr>
        <w:t>erver</w:t>
      </w:r>
      <w:r w:rsidRPr="001A13BD">
        <w:t xml:space="preserve">: a cloud server for storing, updating and retrieving </w:t>
      </w:r>
      <w:r>
        <w:t>XR Spatial Description.</w:t>
      </w:r>
    </w:p>
    <w:p w14:paraId="2CD296D1" w14:textId="77777777" w:rsidR="00E8629F" w:rsidRPr="00235394" w:rsidRDefault="00E8629F">
      <w:pPr>
        <w:pStyle w:val="Heading2"/>
      </w:pPr>
      <w:bookmarkStart w:id="26" w:name="_Toc67919017"/>
      <w:bookmarkStart w:id="27" w:name="_Toc123912623"/>
      <w:r w:rsidRPr="00235394">
        <w:t>3.2</w:t>
      </w:r>
      <w:r w:rsidRPr="00235394">
        <w:tab/>
        <w:t>Symbols</w:t>
      </w:r>
      <w:bookmarkEnd w:id="26"/>
      <w:bookmarkEnd w:id="27"/>
    </w:p>
    <w:p w14:paraId="25F0953D" w14:textId="77777777" w:rsidR="00E8629F" w:rsidRPr="00235394" w:rsidRDefault="0007471B" w:rsidP="00684E63">
      <w:pPr>
        <w:keepNext/>
      </w:pPr>
      <w:r>
        <w:t>Void</w:t>
      </w:r>
    </w:p>
    <w:p w14:paraId="1999F950" w14:textId="77777777" w:rsidR="00E8629F" w:rsidRPr="00235394" w:rsidRDefault="00E8629F">
      <w:pPr>
        <w:pStyle w:val="EW"/>
      </w:pPr>
    </w:p>
    <w:p w14:paraId="42FE35B9" w14:textId="77777777" w:rsidR="00E8629F" w:rsidRPr="00235394" w:rsidRDefault="00E8629F">
      <w:pPr>
        <w:pStyle w:val="Heading2"/>
      </w:pPr>
      <w:bookmarkStart w:id="28" w:name="_Toc67919018"/>
      <w:bookmarkStart w:id="29" w:name="_Toc123912624"/>
      <w:r w:rsidRPr="00235394">
        <w:t>3.3</w:t>
      </w:r>
      <w:r w:rsidRPr="00235394">
        <w:tab/>
        <w:t>Abbreviations</w:t>
      </w:r>
      <w:bookmarkEnd w:id="28"/>
      <w:bookmarkEnd w:id="29"/>
    </w:p>
    <w:p w14:paraId="2D5FD4DF" w14:textId="77777777" w:rsidR="00E8629F" w:rsidRPr="00235394" w:rsidRDefault="00E8629F" w:rsidP="00633479">
      <w:pPr>
        <w:keepNext/>
      </w:pPr>
      <w:r w:rsidRPr="00235394">
        <w:t xml:space="preserve">For the purposes of the present document, the abbreviations given in </w:t>
      </w:r>
      <w:r w:rsidR="00212373">
        <w:t xml:space="preserve">3GPP </w:t>
      </w:r>
      <w:r w:rsidRPr="00235394">
        <w:t>TR 21.905 [</w:t>
      </w:r>
      <w:r w:rsidR="00274E1A" w:rsidRPr="00235394">
        <w:t>1</w:t>
      </w:r>
      <w:r w:rsidRPr="00235394">
        <w:t xml:space="preserve">] and the following apply. An abbreviation defined in the present document takes precedence over the definition of the same abbreviation, if any, in </w:t>
      </w:r>
      <w:r w:rsidR="00212373">
        <w:t xml:space="preserve">3GPP </w:t>
      </w:r>
      <w:r w:rsidRPr="00235394">
        <w:t>TR 21.905 [</w:t>
      </w:r>
      <w:r w:rsidR="00274E1A" w:rsidRPr="00235394">
        <w:t>1</w:t>
      </w:r>
      <w:r w:rsidRPr="00235394">
        <w:t>].</w:t>
      </w:r>
    </w:p>
    <w:p w14:paraId="5076409C" w14:textId="77777777" w:rsidR="00AE5373" w:rsidRDefault="00AE5373">
      <w:pPr>
        <w:pStyle w:val="EW"/>
        <w:rPr>
          <w:lang w:eastAsia="ko-KR"/>
        </w:rPr>
      </w:pPr>
      <w:r>
        <w:rPr>
          <w:rFonts w:hint="eastAsia"/>
          <w:lang w:eastAsia="ko-KR"/>
        </w:rPr>
        <w:t>5GMS</w:t>
      </w:r>
      <w:r w:rsidR="00CE2F82">
        <w:rPr>
          <w:lang w:eastAsia="ko-KR"/>
        </w:rPr>
        <w:tab/>
      </w:r>
      <w:r w:rsidR="00CE2F82" w:rsidRPr="00CE2F82">
        <w:rPr>
          <w:lang w:eastAsia="ko-KR"/>
        </w:rPr>
        <w:t>5G Media Streaming</w:t>
      </w:r>
    </w:p>
    <w:p w14:paraId="63997317" w14:textId="77777777" w:rsidR="00C519E7" w:rsidRDefault="00C519E7">
      <w:pPr>
        <w:pStyle w:val="EW"/>
        <w:rPr>
          <w:lang w:eastAsia="ko-KR"/>
        </w:rPr>
      </w:pPr>
      <w:r>
        <w:rPr>
          <w:rFonts w:hint="eastAsia"/>
          <w:lang w:eastAsia="ko-KR"/>
        </w:rPr>
        <w:t>AAC</w:t>
      </w:r>
      <w:r>
        <w:rPr>
          <w:rFonts w:hint="eastAsia"/>
          <w:lang w:eastAsia="ko-KR"/>
        </w:rPr>
        <w:tab/>
        <w:t>Advanced Audio Coding</w:t>
      </w:r>
    </w:p>
    <w:p w14:paraId="10E13211" w14:textId="77777777" w:rsidR="00AE5373" w:rsidRDefault="00AE5373">
      <w:pPr>
        <w:pStyle w:val="EW"/>
        <w:rPr>
          <w:lang w:eastAsia="ko-KR"/>
        </w:rPr>
      </w:pPr>
      <w:r>
        <w:rPr>
          <w:rFonts w:hint="eastAsia"/>
          <w:lang w:eastAsia="ko-KR"/>
        </w:rPr>
        <w:t>AF</w:t>
      </w:r>
      <w:r w:rsidR="00CE2F82">
        <w:rPr>
          <w:lang w:eastAsia="ko-KR"/>
        </w:rPr>
        <w:tab/>
        <w:t>Application Function</w:t>
      </w:r>
    </w:p>
    <w:p w14:paraId="2A4A818E" w14:textId="77777777" w:rsidR="001C0171" w:rsidRDefault="001C0171">
      <w:pPr>
        <w:pStyle w:val="EW"/>
        <w:rPr>
          <w:lang w:eastAsia="ko-KR"/>
        </w:rPr>
      </w:pPr>
      <w:r>
        <w:rPr>
          <w:lang w:eastAsia="ko-KR"/>
        </w:rPr>
        <w:t>AGW</w:t>
      </w:r>
      <w:r>
        <w:rPr>
          <w:lang w:eastAsia="ko-KR"/>
        </w:rPr>
        <w:tab/>
        <w:t>Access GateWay</w:t>
      </w:r>
    </w:p>
    <w:p w14:paraId="0758F417" w14:textId="77777777" w:rsidR="00AE5373" w:rsidRDefault="00AE5373">
      <w:pPr>
        <w:pStyle w:val="EW"/>
        <w:rPr>
          <w:rFonts w:hint="eastAsia"/>
          <w:lang w:eastAsia="ko-KR"/>
        </w:rPr>
      </w:pPr>
      <w:r>
        <w:rPr>
          <w:rFonts w:hint="eastAsia"/>
          <w:lang w:eastAsia="ko-KR"/>
        </w:rPr>
        <w:t>API</w:t>
      </w:r>
      <w:r w:rsidR="00CE2F82">
        <w:rPr>
          <w:lang w:eastAsia="ko-KR"/>
        </w:rPr>
        <w:tab/>
        <w:t>Application Programming Interface</w:t>
      </w:r>
    </w:p>
    <w:p w14:paraId="7A98BF1D" w14:textId="77777777" w:rsidR="00770620" w:rsidRDefault="00770620">
      <w:pPr>
        <w:pStyle w:val="EW"/>
      </w:pPr>
      <w:r>
        <w:t>AR</w:t>
      </w:r>
      <w:r>
        <w:tab/>
        <w:t>Augmented Reality</w:t>
      </w:r>
    </w:p>
    <w:p w14:paraId="50E8B48B" w14:textId="77777777" w:rsidR="009C061D" w:rsidRPr="00563153" w:rsidRDefault="009C061D" w:rsidP="009C061D">
      <w:pPr>
        <w:keepLines/>
        <w:spacing w:after="0"/>
        <w:ind w:left="1702" w:hanging="1418"/>
      </w:pPr>
      <w:r>
        <w:rPr>
          <w:rFonts w:hint="eastAsia"/>
        </w:rPr>
        <w:t>A</w:t>
      </w:r>
      <w:r>
        <w:t>RF</w:t>
      </w:r>
      <w:r>
        <w:tab/>
      </w:r>
      <w:r w:rsidRPr="00EE6825">
        <w:t>Augmented Reality Framework</w:t>
      </w:r>
    </w:p>
    <w:p w14:paraId="0A631FD3" w14:textId="77777777" w:rsidR="00AE5373" w:rsidRDefault="00AE5373">
      <w:pPr>
        <w:pStyle w:val="EW"/>
      </w:pPr>
      <w:r>
        <w:t>AS</w:t>
      </w:r>
      <w:r w:rsidR="00CE2F82">
        <w:tab/>
        <w:t>Application Server</w:t>
      </w:r>
    </w:p>
    <w:p w14:paraId="17C8A7A3" w14:textId="77777777" w:rsidR="008B1392" w:rsidRDefault="008B1392">
      <w:pPr>
        <w:pStyle w:val="EW"/>
      </w:pPr>
      <w:r>
        <w:t>ATIAS</w:t>
      </w:r>
      <w:r>
        <w:tab/>
      </w:r>
      <w:r w:rsidR="00B07598" w:rsidRPr="00684E63">
        <w:t>Terminal Audio quality performance and Test methods for Immersive Audio Services</w:t>
      </w:r>
    </w:p>
    <w:p w14:paraId="07D3E4B8" w14:textId="77777777" w:rsidR="00AE5373" w:rsidRPr="009701A3" w:rsidRDefault="00AE5373" w:rsidP="009701A3">
      <w:pPr>
        <w:pStyle w:val="EW"/>
      </w:pPr>
      <w:r w:rsidRPr="009701A3">
        <w:rPr>
          <w:rFonts w:hint="eastAsia"/>
        </w:rPr>
        <w:t>ATW</w:t>
      </w:r>
      <w:r w:rsidR="00CE2F82">
        <w:tab/>
        <w:t>Asynchronous Time Warp</w:t>
      </w:r>
    </w:p>
    <w:p w14:paraId="66FA2BC7" w14:textId="77777777" w:rsidR="009C061D" w:rsidRDefault="009C061D" w:rsidP="009701A3">
      <w:pPr>
        <w:pStyle w:val="EW"/>
      </w:pPr>
      <w:r>
        <w:rPr>
          <w:rFonts w:hint="eastAsia"/>
        </w:rPr>
        <w:t>A</w:t>
      </w:r>
      <w:r>
        <w:t>VC</w:t>
      </w:r>
      <w:r>
        <w:tab/>
        <w:t>Advanced Video Coding</w:t>
      </w:r>
    </w:p>
    <w:p w14:paraId="266E4F54" w14:textId="77777777" w:rsidR="00AE5373" w:rsidRDefault="00AE5373" w:rsidP="009701A3">
      <w:pPr>
        <w:pStyle w:val="EW"/>
      </w:pPr>
      <w:r w:rsidRPr="009701A3">
        <w:t>BLE</w:t>
      </w:r>
      <w:r w:rsidR="0025354F">
        <w:tab/>
        <w:t>Bluetooth Low Energy</w:t>
      </w:r>
    </w:p>
    <w:p w14:paraId="70E621C7" w14:textId="77777777" w:rsidR="009C061D" w:rsidRDefault="009C061D" w:rsidP="009C061D">
      <w:pPr>
        <w:keepLines/>
        <w:spacing w:after="0"/>
        <w:ind w:left="1702" w:hanging="1418"/>
      </w:pPr>
      <w:r>
        <w:rPr>
          <w:rFonts w:hint="eastAsia"/>
        </w:rPr>
        <w:t>B</w:t>
      </w:r>
      <w:r>
        <w:t>MFF</w:t>
      </w:r>
      <w:r>
        <w:tab/>
        <w:t>Based Media File Format</w:t>
      </w:r>
    </w:p>
    <w:p w14:paraId="47AACE72" w14:textId="77777777" w:rsidR="00083A64" w:rsidRPr="00563153" w:rsidRDefault="00083A64" w:rsidP="009C061D">
      <w:pPr>
        <w:keepLines/>
        <w:spacing w:after="0"/>
        <w:ind w:left="1702" w:hanging="1418"/>
      </w:pPr>
      <w:r>
        <w:t>BoW</w:t>
      </w:r>
      <w:r>
        <w:tab/>
      </w:r>
      <w:r w:rsidRPr="002C2E35">
        <w:t>Bag-Of-visual-Words</w:t>
      </w:r>
    </w:p>
    <w:p w14:paraId="7EBECEB1" w14:textId="77777777" w:rsidR="009C061D" w:rsidRDefault="009C061D" w:rsidP="009C061D">
      <w:pPr>
        <w:keepLines/>
        <w:spacing w:after="0"/>
        <w:ind w:left="1702" w:hanging="1418"/>
      </w:pPr>
      <w:r>
        <w:rPr>
          <w:rFonts w:hint="eastAsia"/>
        </w:rPr>
        <w:t>C</w:t>
      </w:r>
      <w:r>
        <w:t>AD</w:t>
      </w:r>
      <w:r>
        <w:tab/>
        <w:t>Computer Aided Design</w:t>
      </w:r>
    </w:p>
    <w:p w14:paraId="790C4FFD" w14:textId="77777777" w:rsidR="009C061D" w:rsidRPr="00563153" w:rsidRDefault="009C061D" w:rsidP="009C061D">
      <w:pPr>
        <w:keepLines/>
        <w:spacing w:after="0"/>
        <w:ind w:left="1702" w:hanging="1418"/>
      </w:pPr>
      <w:r>
        <w:rPr>
          <w:rFonts w:hint="eastAsia"/>
        </w:rPr>
        <w:t>C</w:t>
      </w:r>
      <w:r>
        <w:t>GI</w:t>
      </w:r>
      <w:r>
        <w:tab/>
        <w:t>Computer Generated Imagery</w:t>
      </w:r>
    </w:p>
    <w:p w14:paraId="68658821" w14:textId="77777777" w:rsidR="00CE2F82" w:rsidRDefault="00CE2F82" w:rsidP="009701A3">
      <w:pPr>
        <w:pStyle w:val="EW"/>
      </w:pPr>
      <w:r>
        <w:t>CMAF</w:t>
      </w:r>
      <w:r w:rsidR="0025354F">
        <w:tab/>
        <w:t>Common Media Application Format</w:t>
      </w:r>
    </w:p>
    <w:p w14:paraId="1A24577F" w14:textId="77777777" w:rsidR="0004615A" w:rsidRDefault="0004615A" w:rsidP="009701A3">
      <w:pPr>
        <w:pStyle w:val="EW"/>
      </w:pPr>
      <w:r>
        <w:t>CoM</w:t>
      </w:r>
      <w:r>
        <w:tab/>
        <w:t>Centre of Mass</w:t>
      </w:r>
    </w:p>
    <w:p w14:paraId="7F3D6020" w14:textId="77777777" w:rsidR="009C061D" w:rsidRDefault="009C061D" w:rsidP="009C061D">
      <w:pPr>
        <w:keepLines/>
        <w:spacing w:after="0"/>
        <w:ind w:left="1702" w:hanging="1418"/>
      </w:pPr>
      <w:r>
        <w:rPr>
          <w:rFonts w:hint="eastAsia"/>
        </w:rPr>
        <w:t>C</w:t>
      </w:r>
      <w:r>
        <w:t>PU</w:t>
      </w:r>
      <w:r>
        <w:tab/>
        <w:t>Central Processing Unit</w:t>
      </w:r>
    </w:p>
    <w:p w14:paraId="709DA648" w14:textId="77777777" w:rsidR="009C061D" w:rsidRPr="00563153" w:rsidRDefault="009C061D" w:rsidP="009C061D">
      <w:pPr>
        <w:keepLines/>
        <w:spacing w:after="0"/>
        <w:ind w:left="1702" w:hanging="1418"/>
      </w:pPr>
      <w:r>
        <w:rPr>
          <w:rFonts w:hint="eastAsia"/>
        </w:rPr>
        <w:t>C</w:t>
      </w:r>
      <w:r>
        <w:t>SCF</w:t>
      </w:r>
      <w:r>
        <w:tab/>
        <w:t>Call Session Control Function</w:t>
      </w:r>
    </w:p>
    <w:p w14:paraId="6B00FF55" w14:textId="77777777" w:rsidR="00CE2F82" w:rsidRDefault="00CE2F82" w:rsidP="009701A3">
      <w:pPr>
        <w:pStyle w:val="EW"/>
      </w:pPr>
      <w:r>
        <w:t>DASH</w:t>
      </w:r>
      <w:r w:rsidR="0025354F">
        <w:tab/>
      </w:r>
      <w:r w:rsidR="0025354F" w:rsidRPr="0025354F">
        <w:t>Dynamic Adaptive Streaming over HTTP</w:t>
      </w:r>
    </w:p>
    <w:p w14:paraId="20503E5E" w14:textId="77777777" w:rsidR="00CE2F82" w:rsidRPr="009701A3" w:rsidRDefault="00CE2F82" w:rsidP="009701A3">
      <w:pPr>
        <w:pStyle w:val="EW"/>
      </w:pPr>
      <w:r>
        <w:t>DC</w:t>
      </w:r>
      <w:r>
        <w:tab/>
        <w:t>Data Channel</w:t>
      </w:r>
    </w:p>
    <w:p w14:paraId="41755193" w14:textId="77777777" w:rsidR="009C061D" w:rsidRDefault="009C061D" w:rsidP="009C061D">
      <w:pPr>
        <w:keepLines/>
        <w:spacing w:after="0"/>
        <w:ind w:left="1702" w:hanging="1418"/>
      </w:pPr>
      <w:r>
        <w:rPr>
          <w:rFonts w:hint="eastAsia"/>
        </w:rPr>
        <w:t>D</w:t>
      </w:r>
      <w:r>
        <w:t>CMTSI</w:t>
      </w:r>
      <w:r>
        <w:tab/>
        <w:t>Data Channel Multimedia Telephony Service over IMS</w:t>
      </w:r>
    </w:p>
    <w:p w14:paraId="4CC73B6F" w14:textId="77777777" w:rsidR="009C061D" w:rsidRPr="00563153" w:rsidRDefault="009C061D" w:rsidP="009C061D">
      <w:pPr>
        <w:keepLines/>
        <w:spacing w:after="0"/>
        <w:ind w:left="1702" w:hanging="1418"/>
      </w:pPr>
      <w:r>
        <w:rPr>
          <w:rFonts w:hint="eastAsia"/>
        </w:rPr>
        <w:t>D</w:t>
      </w:r>
      <w:r>
        <w:t>IS</w:t>
      </w:r>
      <w:r>
        <w:tab/>
        <w:t>Draft International Standard</w:t>
      </w:r>
    </w:p>
    <w:p w14:paraId="123FF2A9" w14:textId="77777777" w:rsidR="00AE5373" w:rsidRPr="009701A3" w:rsidRDefault="00AE5373" w:rsidP="009701A3">
      <w:pPr>
        <w:pStyle w:val="EW"/>
      </w:pPr>
      <w:r w:rsidRPr="009701A3">
        <w:rPr>
          <w:rFonts w:hint="eastAsia"/>
        </w:rPr>
        <w:t>DoF</w:t>
      </w:r>
      <w:r w:rsidR="0025354F">
        <w:tab/>
        <w:t>Degree of Freedom</w:t>
      </w:r>
    </w:p>
    <w:p w14:paraId="3A4CEEFF" w14:textId="77777777" w:rsidR="009C061D" w:rsidRPr="00563153" w:rsidRDefault="009C061D" w:rsidP="009C061D">
      <w:pPr>
        <w:keepLines/>
        <w:spacing w:after="0"/>
        <w:ind w:left="1702" w:hanging="1418"/>
      </w:pPr>
      <w:r>
        <w:rPr>
          <w:rFonts w:hint="eastAsia"/>
        </w:rPr>
        <w:t>D</w:t>
      </w:r>
      <w:r>
        <w:t>RX</w:t>
      </w:r>
      <w:r>
        <w:tab/>
        <w:t>Discontinuous Reception</w:t>
      </w:r>
    </w:p>
    <w:p w14:paraId="34798FEB" w14:textId="77777777" w:rsidR="00503602" w:rsidRDefault="00503602" w:rsidP="009701A3">
      <w:pPr>
        <w:pStyle w:val="EW"/>
        <w:rPr>
          <w:rFonts w:hint="eastAsia"/>
          <w:lang w:eastAsia="ko-KR"/>
        </w:rPr>
      </w:pPr>
      <w:r>
        <w:rPr>
          <w:rFonts w:hint="eastAsia"/>
          <w:lang w:eastAsia="ko-KR"/>
        </w:rPr>
        <w:t>DTLS</w:t>
      </w:r>
      <w:r>
        <w:rPr>
          <w:rFonts w:hint="eastAsia"/>
          <w:lang w:eastAsia="ko-KR"/>
        </w:rPr>
        <w:tab/>
      </w:r>
      <w:r>
        <w:rPr>
          <w:lang w:eastAsia="ko-KR"/>
        </w:rPr>
        <w:t>Datagram Transport Layer Security</w:t>
      </w:r>
    </w:p>
    <w:p w14:paraId="3692F7B3" w14:textId="77777777" w:rsidR="009C061D" w:rsidRPr="00563153" w:rsidRDefault="009C061D" w:rsidP="009C061D">
      <w:pPr>
        <w:keepLines/>
        <w:spacing w:after="0"/>
        <w:ind w:left="1702" w:hanging="1418"/>
        <w:rPr>
          <w:lang w:eastAsia="ko-KR"/>
        </w:rPr>
      </w:pPr>
      <w:r>
        <w:rPr>
          <w:rFonts w:hint="eastAsia"/>
          <w:lang w:eastAsia="ko-KR"/>
        </w:rPr>
        <w:t>E</w:t>
      </w:r>
      <w:r>
        <w:rPr>
          <w:lang w:eastAsia="ko-KR"/>
        </w:rPr>
        <w:t>AS</w:t>
      </w:r>
      <w:r>
        <w:rPr>
          <w:lang w:eastAsia="ko-KR"/>
        </w:rPr>
        <w:tab/>
        <w:t>Edge Application Server</w:t>
      </w:r>
    </w:p>
    <w:p w14:paraId="3F3552E3" w14:textId="77777777" w:rsidR="00AE5373" w:rsidRDefault="00AE5373" w:rsidP="009701A3">
      <w:pPr>
        <w:pStyle w:val="EW"/>
      </w:pPr>
      <w:r w:rsidRPr="009701A3">
        <w:t>EDGAR</w:t>
      </w:r>
      <w:r w:rsidR="0025354F">
        <w:tab/>
      </w:r>
      <w:r w:rsidR="0025354F" w:rsidRPr="0025354F">
        <w:t>EDGe-Dependent AR</w:t>
      </w:r>
    </w:p>
    <w:p w14:paraId="7BB9A587" w14:textId="77777777" w:rsidR="00C0026C" w:rsidRPr="009701A3" w:rsidRDefault="00C0026C" w:rsidP="009701A3">
      <w:pPr>
        <w:pStyle w:val="EW"/>
      </w:pPr>
      <w:r>
        <w:t>EEL</w:t>
      </w:r>
      <w:r>
        <w:tab/>
        <w:t>End-to-End Latency</w:t>
      </w:r>
    </w:p>
    <w:p w14:paraId="1C102ECC" w14:textId="77777777" w:rsidR="009C061D" w:rsidRPr="0079290B" w:rsidRDefault="009C061D" w:rsidP="009C061D">
      <w:pPr>
        <w:keepLines/>
        <w:spacing w:after="0"/>
        <w:ind w:left="1702" w:hanging="1418"/>
      </w:pPr>
      <w:r>
        <w:rPr>
          <w:rFonts w:hint="eastAsia"/>
        </w:rPr>
        <w:t>e</w:t>
      </w:r>
      <w:r>
        <w:t>MMTEL</w:t>
      </w:r>
      <w:r>
        <w:tab/>
      </w:r>
      <w:r w:rsidRPr="0079290B">
        <w:t>Evolution of IMS Multimedia Telephony Service</w:t>
      </w:r>
    </w:p>
    <w:p w14:paraId="33DFFA3D" w14:textId="77777777" w:rsidR="009C061D" w:rsidRDefault="009C061D" w:rsidP="009C061D">
      <w:pPr>
        <w:keepLines/>
        <w:spacing w:after="0"/>
        <w:ind w:left="1702" w:hanging="1418"/>
      </w:pPr>
      <w:r>
        <w:rPr>
          <w:rFonts w:hint="eastAsia"/>
        </w:rPr>
        <w:t>E</w:t>
      </w:r>
      <w:r>
        <w:t>MSA</w:t>
      </w:r>
      <w:r>
        <w:tab/>
        <w:t>Streaming Architecture extensions for Edge processing</w:t>
      </w:r>
    </w:p>
    <w:p w14:paraId="328FBD7E" w14:textId="77777777" w:rsidR="009C061D" w:rsidRDefault="009C061D" w:rsidP="009C061D">
      <w:pPr>
        <w:keepLines/>
        <w:spacing w:after="0"/>
        <w:ind w:left="1702" w:hanging="1418"/>
      </w:pPr>
      <w:r>
        <w:rPr>
          <w:rFonts w:hint="eastAsia"/>
        </w:rPr>
        <w:t>E</w:t>
      </w:r>
      <w:r>
        <w:t>RP</w:t>
      </w:r>
      <w:r>
        <w:tab/>
        <w:t>Equirectangular Projection</w:t>
      </w:r>
    </w:p>
    <w:p w14:paraId="4F65619D" w14:textId="77777777" w:rsidR="009C061D" w:rsidRDefault="009C061D" w:rsidP="009C061D">
      <w:pPr>
        <w:keepLines/>
        <w:spacing w:after="0"/>
        <w:ind w:left="1702" w:hanging="1418"/>
      </w:pPr>
      <w:r>
        <w:rPr>
          <w:rFonts w:hint="eastAsia"/>
        </w:rPr>
        <w:t>E</w:t>
      </w:r>
      <w:r>
        <w:t>VC</w:t>
      </w:r>
      <w:r>
        <w:tab/>
        <w:t>Essential Video Coding</w:t>
      </w:r>
    </w:p>
    <w:p w14:paraId="7F5EB1E0" w14:textId="77777777" w:rsidR="009C061D" w:rsidRDefault="009C061D" w:rsidP="009C061D">
      <w:pPr>
        <w:keepLines/>
        <w:spacing w:after="0"/>
        <w:ind w:left="1702" w:hanging="1418"/>
      </w:pPr>
      <w:r>
        <w:rPr>
          <w:rFonts w:hint="eastAsia"/>
        </w:rPr>
        <w:t>F</w:t>
      </w:r>
      <w:r>
        <w:t>DIS</w:t>
      </w:r>
      <w:r>
        <w:tab/>
        <w:t>Final Draft International Standard</w:t>
      </w:r>
    </w:p>
    <w:p w14:paraId="6EDAE984" w14:textId="77777777" w:rsidR="009C061D" w:rsidRDefault="009C061D" w:rsidP="009C061D">
      <w:pPr>
        <w:keepLines/>
        <w:spacing w:after="0"/>
        <w:ind w:left="1702" w:hanging="1418"/>
      </w:pPr>
      <w:r>
        <w:rPr>
          <w:rFonts w:hint="eastAsia"/>
        </w:rPr>
        <w:t>F</w:t>
      </w:r>
      <w:r>
        <w:t>FS</w:t>
      </w:r>
      <w:r>
        <w:tab/>
        <w:t>For Future Study</w:t>
      </w:r>
    </w:p>
    <w:p w14:paraId="5F3D52A1" w14:textId="77777777" w:rsidR="009C061D" w:rsidRDefault="009C061D" w:rsidP="009C061D">
      <w:pPr>
        <w:keepLines/>
        <w:spacing w:after="0"/>
        <w:ind w:left="1702" w:hanging="1418"/>
      </w:pPr>
      <w:r>
        <w:rPr>
          <w:rFonts w:hint="eastAsia"/>
        </w:rPr>
        <w:t>F</w:t>
      </w:r>
      <w:r>
        <w:t>LUS</w:t>
      </w:r>
      <w:r>
        <w:tab/>
        <w:t>Framework for Live Uplink Streaming</w:t>
      </w:r>
    </w:p>
    <w:p w14:paraId="4E97D70F" w14:textId="77777777" w:rsidR="009C061D" w:rsidRDefault="009C061D" w:rsidP="009C061D">
      <w:pPr>
        <w:keepLines/>
        <w:spacing w:after="0"/>
        <w:ind w:left="1702" w:hanging="1418"/>
      </w:pPr>
      <w:r>
        <w:rPr>
          <w:rFonts w:hint="eastAsia"/>
        </w:rPr>
        <w:t>F</w:t>
      </w:r>
      <w:r>
        <w:t>oV</w:t>
      </w:r>
      <w:r>
        <w:tab/>
        <w:t>Field of View</w:t>
      </w:r>
    </w:p>
    <w:p w14:paraId="32223BDB" w14:textId="77777777" w:rsidR="009C061D" w:rsidRDefault="009C061D" w:rsidP="009C061D">
      <w:pPr>
        <w:pStyle w:val="EW"/>
      </w:pPr>
      <w:r>
        <w:rPr>
          <w:rFonts w:hint="eastAsia"/>
        </w:rPr>
        <w:t>F</w:t>
      </w:r>
      <w:r>
        <w:t>PS</w:t>
      </w:r>
      <w:r>
        <w:tab/>
        <w:t>Frame Per Second</w:t>
      </w:r>
    </w:p>
    <w:p w14:paraId="665F1F7E" w14:textId="77777777" w:rsidR="00CE2F82" w:rsidRDefault="00CE2F82" w:rsidP="009C061D">
      <w:pPr>
        <w:pStyle w:val="EW"/>
        <w:rPr>
          <w:rFonts w:hint="eastAsia"/>
          <w:lang w:eastAsia="ko-KR"/>
        </w:rPr>
      </w:pPr>
      <w:r>
        <w:rPr>
          <w:rFonts w:hint="eastAsia"/>
          <w:lang w:eastAsia="ko-KR"/>
        </w:rPr>
        <w:t>G-PCC</w:t>
      </w:r>
      <w:r>
        <w:rPr>
          <w:lang w:eastAsia="ko-KR"/>
        </w:rPr>
        <w:tab/>
      </w:r>
      <w:r w:rsidRPr="00CE2F82">
        <w:rPr>
          <w:lang w:eastAsia="ko-KR"/>
        </w:rPr>
        <w:t>Geometry-based Point Cloud Compression</w:t>
      </w:r>
    </w:p>
    <w:p w14:paraId="6A4803EE" w14:textId="77777777" w:rsidR="009C061D" w:rsidRDefault="009C061D" w:rsidP="009C061D">
      <w:pPr>
        <w:keepLines/>
        <w:spacing w:after="0"/>
        <w:ind w:left="1702" w:hanging="1418"/>
      </w:pPr>
      <w:r>
        <w:rPr>
          <w:rFonts w:hint="eastAsia"/>
        </w:rPr>
        <w:t>G</w:t>
      </w:r>
      <w:r>
        <w:t>BR</w:t>
      </w:r>
      <w:r>
        <w:tab/>
        <w:t>Guaranteed Bit Rate</w:t>
      </w:r>
    </w:p>
    <w:p w14:paraId="67CBB586" w14:textId="77777777" w:rsidR="009C061D" w:rsidRPr="00563153" w:rsidRDefault="009C061D" w:rsidP="009C061D">
      <w:pPr>
        <w:keepLines/>
        <w:spacing w:after="0"/>
        <w:ind w:left="1702" w:hanging="1418"/>
        <w:rPr>
          <w:lang w:eastAsia="ko-KR"/>
        </w:rPr>
      </w:pPr>
      <w:r>
        <w:rPr>
          <w:rFonts w:hint="eastAsia"/>
          <w:lang w:eastAsia="ko-KR"/>
        </w:rPr>
        <w:t>g</w:t>
      </w:r>
      <w:r>
        <w:rPr>
          <w:lang w:eastAsia="ko-KR"/>
        </w:rPr>
        <w:t>lTF</w:t>
      </w:r>
      <w:r>
        <w:rPr>
          <w:lang w:eastAsia="ko-KR"/>
        </w:rPr>
        <w:tab/>
        <w:t>Graphics Library Transmission Format</w:t>
      </w:r>
    </w:p>
    <w:p w14:paraId="0CFFBD62" w14:textId="77777777" w:rsidR="009C061D" w:rsidRDefault="009C061D" w:rsidP="009C061D">
      <w:pPr>
        <w:pStyle w:val="EW"/>
      </w:pPr>
      <w:r>
        <w:t>GPS</w:t>
      </w:r>
      <w:r>
        <w:tab/>
        <w:t>Global Positioning System</w:t>
      </w:r>
    </w:p>
    <w:p w14:paraId="4A111B10" w14:textId="77777777" w:rsidR="00AE5373" w:rsidRPr="009701A3" w:rsidRDefault="00AE5373" w:rsidP="009C061D">
      <w:pPr>
        <w:pStyle w:val="EW"/>
      </w:pPr>
      <w:r w:rsidRPr="009701A3">
        <w:t>GPU</w:t>
      </w:r>
      <w:r w:rsidR="0025354F">
        <w:tab/>
        <w:t>Graphics Processing Unit</w:t>
      </w:r>
    </w:p>
    <w:p w14:paraId="0D481313" w14:textId="77777777" w:rsidR="00AE5373" w:rsidRPr="009701A3" w:rsidRDefault="00AE5373" w:rsidP="009701A3">
      <w:pPr>
        <w:pStyle w:val="EW"/>
      </w:pPr>
      <w:r w:rsidRPr="009701A3">
        <w:rPr>
          <w:rFonts w:hint="eastAsia"/>
        </w:rPr>
        <w:t>HDCA</w:t>
      </w:r>
      <w:r w:rsidRPr="009701A3">
        <w:rPr>
          <w:rFonts w:hint="eastAsia"/>
        </w:rPr>
        <w:tab/>
      </w:r>
      <w:r>
        <w:t>High Density Camera Array</w:t>
      </w:r>
    </w:p>
    <w:p w14:paraId="211086B6" w14:textId="77777777" w:rsidR="009C061D" w:rsidRPr="00563153" w:rsidRDefault="009C061D" w:rsidP="009C061D">
      <w:pPr>
        <w:keepLines/>
        <w:spacing w:after="0"/>
        <w:ind w:left="1702" w:hanging="1418"/>
      </w:pPr>
      <w:r>
        <w:rPr>
          <w:rFonts w:hint="eastAsia"/>
        </w:rPr>
        <w:t>H</w:t>
      </w:r>
      <w:r>
        <w:t>EVC</w:t>
      </w:r>
      <w:r>
        <w:tab/>
        <w:t>High Efficiency Video Coding</w:t>
      </w:r>
    </w:p>
    <w:p w14:paraId="120CC08C" w14:textId="77777777" w:rsidR="00CE2F82" w:rsidRDefault="00CE2F82" w:rsidP="009701A3">
      <w:pPr>
        <w:pStyle w:val="EW"/>
        <w:rPr>
          <w:rFonts w:hint="eastAsia"/>
          <w:lang w:eastAsia="ko-KR"/>
        </w:rPr>
      </w:pPr>
      <w:r>
        <w:rPr>
          <w:rFonts w:hint="eastAsia"/>
          <w:lang w:eastAsia="ko-KR"/>
        </w:rPr>
        <w:t>HLS</w:t>
      </w:r>
      <w:r w:rsidR="0025354F">
        <w:rPr>
          <w:lang w:eastAsia="ko-KR"/>
        </w:rPr>
        <w:tab/>
        <w:t>HTTP Live Streaming</w:t>
      </w:r>
    </w:p>
    <w:p w14:paraId="0E4378D4" w14:textId="77777777" w:rsidR="00AE5373" w:rsidRDefault="00AE5373" w:rsidP="009701A3">
      <w:pPr>
        <w:pStyle w:val="EW"/>
      </w:pPr>
      <w:r w:rsidRPr="009701A3">
        <w:t>HMD</w:t>
      </w:r>
      <w:r w:rsidR="0025354F">
        <w:tab/>
        <w:t>Head-Mounted Display</w:t>
      </w:r>
    </w:p>
    <w:p w14:paraId="4D7F18CF" w14:textId="77777777" w:rsidR="00D26A61" w:rsidRDefault="00D26A61" w:rsidP="009701A3">
      <w:pPr>
        <w:pStyle w:val="EW"/>
      </w:pPr>
      <w:r>
        <w:t>HOA</w:t>
      </w:r>
      <w:r>
        <w:tab/>
        <w:t>Higher-Order Ambisonics</w:t>
      </w:r>
    </w:p>
    <w:p w14:paraId="1FE79518" w14:textId="77777777" w:rsidR="009C061D" w:rsidRPr="00563153" w:rsidRDefault="009C061D" w:rsidP="009C061D">
      <w:pPr>
        <w:keepLines/>
        <w:spacing w:after="0"/>
        <w:ind w:left="1702" w:hanging="1418"/>
      </w:pPr>
      <w:r>
        <w:rPr>
          <w:rFonts w:hint="eastAsia"/>
        </w:rPr>
        <w:t>H</w:t>
      </w:r>
      <w:r>
        <w:t>TML</w:t>
      </w:r>
      <w:r>
        <w:tab/>
        <w:t>HyperText Markup Language</w:t>
      </w:r>
    </w:p>
    <w:p w14:paraId="124F6FAC" w14:textId="77777777" w:rsidR="00CE2F82" w:rsidRDefault="00CE2F82" w:rsidP="009701A3">
      <w:pPr>
        <w:pStyle w:val="EW"/>
      </w:pPr>
      <w:r>
        <w:t>HTTP</w:t>
      </w:r>
      <w:r w:rsidR="0025354F">
        <w:tab/>
        <w:t>HyperText Transfer Protocol</w:t>
      </w:r>
    </w:p>
    <w:p w14:paraId="0C7BC492" w14:textId="77777777" w:rsidR="00503602" w:rsidRDefault="00503602" w:rsidP="009701A3">
      <w:pPr>
        <w:pStyle w:val="EW"/>
        <w:rPr>
          <w:lang w:eastAsia="ko-KR"/>
        </w:rPr>
      </w:pPr>
      <w:r>
        <w:rPr>
          <w:rFonts w:hint="eastAsia"/>
          <w:lang w:eastAsia="ko-KR"/>
        </w:rPr>
        <w:t>ICE</w:t>
      </w:r>
      <w:r>
        <w:rPr>
          <w:rFonts w:hint="eastAsia"/>
          <w:lang w:eastAsia="ko-KR"/>
        </w:rPr>
        <w:tab/>
      </w:r>
      <w:r>
        <w:rPr>
          <w:lang w:eastAsia="ko-KR"/>
        </w:rPr>
        <w:t>Interactive Connectivity Establishment</w:t>
      </w:r>
    </w:p>
    <w:p w14:paraId="0330D987" w14:textId="77777777" w:rsidR="00CE2F82" w:rsidRDefault="00CE2F82" w:rsidP="009701A3">
      <w:pPr>
        <w:pStyle w:val="EW"/>
        <w:rPr>
          <w:rFonts w:hint="eastAsia"/>
          <w:lang w:eastAsia="ko-KR"/>
        </w:rPr>
      </w:pPr>
      <w:r>
        <w:rPr>
          <w:rFonts w:hint="eastAsia"/>
          <w:lang w:eastAsia="ko-KR"/>
        </w:rPr>
        <w:t>IMS</w:t>
      </w:r>
      <w:r w:rsidR="00A50B05">
        <w:rPr>
          <w:lang w:eastAsia="ko-KR"/>
        </w:rPr>
        <w:tab/>
      </w:r>
      <w:r w:rsidR="00A50B05" w:rsidRPr="00A50B05">
        <w:rPr>
          <w:lang w:eastAsia="ko-KR"/>
        </w:rPr>
        <w:t>IP Multimedia Subsystem</w:t>
      </w:r>
    </w:p>
    <w:p w14:paraId="0415C446" w14:textId="77777777" w:rsidR="009C061D" w:rsidRDefault="009C061D" w:rsidP="009C061D">
      <w:pPr>
        <w:keepLines/>
        <w:spacing w:after="0"/>
        <w:ind w:left="1702" w:hanging="1418"/>
        <w:rPr>
          <w:lang w:eastAsia="ko-KR"/>
        </w:rPr>
      </w:pPr>
      <w:r>
        <w:rPr>
          <w:rFonts w:hint="eastAsia"/>
          <w:lang w:eastAsia="ko-KR"/>
        </w:rPr>
        <w:t>I</w:t>
      </w:r>
      <w:r>
        <w:rPr>
          <w:lang w:eastAsia="ko-KR"/>
        </w:rPr>
        <w:t>MU</w:t>
      </w:r>
      <w:r>
        <w:rPr>
          <w:lang w:eastAsia="ko-KR"/>
        </w:rPr>
        <w:tab/>
        <w:t>Inertial Measurement Unit</w:t>
      </w:r>
    </w:p>
    <w:p w14:paraId="521755B2" w14:textId="77777777" w:rsidR="009C061D" w:rsidRDefault="009C061D" w:rsidP="009C061D">
      <w:pPr>
        <w:keepLines/>
        <w:spacing w:after="0"/>
        <w:ind w:left="1702" w:hanging="1418"/>
        <w:rPr>
          <w:lang w:eastAsia="ko-KR"/>
        </w:rPr>
      </w:pPr>
      <w:r>
        <w:rPr>
          <w:rFonts w:hint="eastAsia"/>
          <w:lang w:eastAsia="ko-KR"/>
        </w:rPr>
        <w:t>I</w:t>
      </w:r>
      <w:r>
        <w:rPr>
          <w:lang w:eastAsia="ko-KR"/>
        </w:rPr>
        <w:t>SG</w:t>
      </w:r>
      <w:r>
        <w:rPr>
          <w:lang w:eastAsia="ko-KR"/>
        </w:rPr>
        <w:tab/>
        <w:t>Industry Specification Group</w:t>
      </w:r>
    </w:p>
    <w:p w14:paraId="643F7B33" w14:textId="77777777" w:rsidR="00CE2F82" w:rsidRDefault="00CE2F82" w:rsidP="009701A3">
      <w:pPr>
        <w:pStyle w:val="EW"/>
      </w:pPr>
      <w:r>
        <w:t>ISOBMFF</w:t>
      </w:r>
      <w:r>
        <w:tab/>
        <w:t>ISO B</w:t>
      </w:r>
      <w:r w:rsidRPr="00CE2F82">
        <w:t>ased Media File Format</w:t>
      </w:r>
    </w:p>
    <w:p w14:paraId="72663382" w14:textId="77777777" w:rsidR="009C061D" w:rsidRDefault="009C061D" w:rsidP="009C061D">
      <w:pPr>
        <w:keepLines/>
        <w:spacing w:after="0"/>
        <w:ind w:left="1702" w:hanging="1418"/>
        <w:rPr>
          <w:lang w:eastAsia="ko-KR"/>
        </w:rPr>
      </w:pPr>
      <w:r>
        <w:rPr>
          <w:rFonts w:hint="eastAsia"/>
          <w:lang w:eastAsia="ko-KR"/>
        </w:rPr>
        <w:t>I</w:t>
      </w:r>
      <w:r>
        <w:rPr>
          <w:lang w:eastAsia="ko-KR"/>
        </w:rPr>
        <w:t>TT4RT</w:t>
      </w:r>
      <w:r>
        <w:rPr>
          <w:lang w:eastAsia="ko-KR"/>
        </w:rPr>
        <w:tab/>
        <w:t>Immersive Teleconferencing and Telepresence for Remote Terminals</w:t>
      </w:r>
    </w:p>
    <w:p w14:paraId="55D2F637" w14:textId="77777777" w:rsidR="00553360" w:rsidRDefault="00553360" w:rsidP="009C061D">
      <w:pPr>
        <w:keepLines/>
        <w:spacing w:after="0"/>
        <w:ind w:left="1702" w:hanging="1418"/>
        <w:rPr>
          <w:lang w:eastAsia="ko-KR"/>
        </w:rPr>
      </w:pPr>
      <w:r>
        <w:rPr>
          <w:lang w:eastAsia="ko-KR"/>
        </w:rPr>
        <w:t>IVAS</w:t>
      </w:r>
      <w:r>
        <w:rPr>
          <w:lang w:eastAsia="ko-KR"/>
        </w:rPr>
        <w:tab/>
        <w:t>Immersive Voice and Audio Services</w:t>
      </w:r>
    </w:p>
    <w:p w14:paraId="193C7CB7" w14:textId="77777777" w:rsidR="009C061D" w:rsidRPr="00563153" w:rsidRDefault="009C061D" w:rsidP="009C061D">
      <w:pPr>
        <w:keepLines/>
        <w:spacing w:after="0"/>
        <w:ind w:left="1702" w:hanging="1418"/>
        <w:rPr>
          <w:lang w:eastAsia="ko-KR"/>
        </w:rPr>
      </w:pPr>
      <w:r>
        <w:rPr>
          <w:rFonts w:hint="eastAsia"/>
          <w:lang w:eastAsia="ko-KR"/>
        </w:rPr>
        <w:t>J</w:t>
      </w:r>
      <w:r>
        <w:rPr>
          <w:lang w:eastAsia="ko-KR"/>
        </w:rPr>
        <w:t>PEG</w:t>
      </w:r>
      <w:r>
        <w:rPr>
          <w:lang w:eastAsia="ko-KR"/>
        </w:rPr>
        <w:tab/>
        <w:t>Joint Photographic Experts Group</w:t>
      </w:r>
    </w:p>
    <w:p w14:paraId="40893F10" w14:textId="77777777" w:rsidR="009C061D" w:rsidRPr="00563153" w:rsidRDefault="009C061D" w:rsidP="009C061D">
      <w:pPr>
        <w:keepLines/>
        <w:spacing w:after="0"/>
        <w:ind w:left="1702" w:hanging="1418"/>
      </w:pPr>
      <w:r>
        <w:rPr>
          <w:rFonts w:hint="eastAsia"/>
        </w:rPr>
        <w:t>J</w:t>
      </w:r>
      <w:r>
        <w:t>SON</w:t>
      </w:r>
      <w:r>
        <w:tab/>
        <w:t>JavaScript Object Notation</w:t>
      </w:r>
    </w:p>
    <w:p w14:paraId="6C4526B2" w14:textId="77777777" w:rsidR="0004615A" w:rsidRPr="009701A3" w:rsidRDefault="0004615A" w:rsidP="009701A3">
      <w:pPr>
        <w:pStyle w:val="EW"/>
      </w:pPr>
      <w:r>
        <w:t>KPI</w:t>
      </w:r>
      <w:r>
        <w:tab/>
        <w:t>Key Performance Indicator</w:t>
      </w:r>
    </w:p>
    <w:p w14:paraId="33EA6B5B" w14:textId="77777777" w:rsidR="00CE2F82" w:rsidRDefault="00CE2F82" w:rsidP="00CE2F82">
      <w:pPr>
        <w:pStyle w:val="EW"/>
        <w:rPr>
          <w:rFonts w:hint="eastAsia"/>
          <w:lang w:eastAsia="ko-KR"/>
        </w:rPr>
      </w:pPr>
      <w:r>
        <w:rPr>
          <w:rFonts w:hint="eastAsia"/>
          <w:lang w:eastAsia="ko-KR"/>
        </w:rPr>
        <w:t>LI</w:t>
      </w:r>
      <w:r>
        <w:rPr>
          <w:rFonts w:hint="eastAsia"/>
          <w:lang w:eastAsia="ko-KR"/>
        </w:rPr>
        <w:tab/>
        <w:t>Lawful Interception</w:t>
      </w:r>
    </w:p>
    <w:p w14:paraId="43256317" w14:textId="77777777" w:rsidR="009C061D" w:rsidRPr="00563153" w:rsidRDefault="009C061D" w:rsidP="009C061D">
      <w:pPr>
        <w:keepLines/>
        <w:spacing w:after="0"/>
        <w:ind w:left="1702" w:hanging="1418"/>
        <w:rPr>
          <w:lang w:eastAsia="ko-KR"/>
        </w:rPr>
      </w:pPr>
      <w:r>
        <w:rPr>
          <w:rFonts w:hint="eastAsia"/>
          <w:lang w:eastAsia="ko-KR"/>
        </w:rPr>
        <w:t>L</w:t>
      </w:r>
      <w:r>
        <w:rPr>
          <w:lang w:eastAsia="ko-KR"/>
        </w:rPr>
        <w:t>IDAR</w:t>
      </w:r>
      <w:r>
        <w:rPr>
          <w:lang w:eastAsia="ko-KR"/>
        </w:rPr>
        <w:tab/>
        <w:t>LIght Detection And Ranging</w:t>
      </w:r>
    </w:p>
    <w:p w14:paraId="0C574BD1" w14:textId="77777777" w:rsidR="00AE5373" w:rsidRPr="009701A3" w:rsidRDefault="00AE5373" w:rsidP="00CE2F82">
      <w:pPr>
        <w:pStyle w:val="EW"/>
        <w:rPr>
          <w:rFonts w:hint="eastAsia"/>
        </w:rPr>
      </w:pPr>
      <w:r w:rsidRPr="009701A3">
        <w:rPr>
          <w:rFonts w:hint="eastAsia"/>
        </w:rPr>
        <w:t>LSR</w:t>
      </w:r>
      <w:r w:rsidRPr="009701A3">
        <w:tab/>
      </w:r>
      <w:r w:rsidR="00D7089D">
        <w:t>Late Stage Reproject</w:t>
      </w:r>
      <w:r w:rsidR="00A50B05">
        <w:t>ion</w:t>
      </w:r>
    </w:p>
    <w:p w14:paraId="0C0437F8" w14:textId="77777777" w:rsidR="00AE5373" w:rsidRDefault="00AE5373" w:rsidP="0025354F">
      <w:pPr>
        <w:pStyle w:val="EW"/>
      </w:pPr>
      <w:r w:rsidRPr="009701A3">
        <w:rPr>
          <w:rFonts w:hint="eastAsia"/>
        </w:rPr>
        <w:t>MAF</w:t>
      </w:r>
      <w:r w:rsidRPr="009701A3">
        <w:rPr>
          <w:rFonts w:hint="eastAsia"/>
        </w:rPr>
        <w:tab/>
      </w:r>
      <w:r w:rsidRPr="009701A3">
        <w:t>Media Access Function</w:t>
      </w:r>
    </w:p>
    <w:p w14:paraId="18E3CA90" w14:textId="77777777" w:rsidR="009C061D" w:rsidRDefault="009C061D" w:rsidP="009C061D">
      <w:pPr>
        <w:keepLines/>
        <w:spacing w:after="0"/>
        <w:ind w:left="1702" w:hanging="1418"/>
      </w:pPr>
      <w:r>
        <w:rPr>
          <w:rFonts w:hint="eastAsia"/>
        </w:rPr>
        <w:t>M</w:t>
      </w:r>
      <w:r>
        <w:t>BS</w:t>
      </w:r>
      <w:r>
        <w:tab/>
        <w:t>Multicast and Broadcast Services</w:t>
      </w:r>
    </w:p>
    <w:p w14:paraId="75DEA2E4" w14:textId="77777777" w:rsidR="009C061D" w:rsidRDefault="009C061D" w:rsidP="009C061D">
      <w:pPr>
        <w:keepLines/>
        <w:spacing w:after="0"/>
        <w:ind w:left="1702" w:hanging="1418"/>
      </w:pPr>
      <w:r>
        <w:rPr>
          <w:rFonts w:hint="eastAsia"/>
        </w:rPr>
        <w:t>M</w:t>
      </w:r>
      <w:r>
        <w:t>IoT</w:t>
      </w:r>
      <w:r>
        <w:tab/>
        <w:t>Mobile Internet of Things</w:t>
      </w:r>
    </w:p>
    <w:p w14:paraId="791C07F3" w14:textId="77777777" w:rsidR="009C061D" w:rsidRPr="00563153" w:rsidRDefault="009C061D" w:rsidP="009C061D">
      <w:pPr>
        <w:keepLines/>
        <w:spacing w:after="0"/>
        <w:ind w:left="1702" w:hanging="1418"/>
      </w:pPr>
      <w:r>
        <w:rPr>
          <w:rFonts w:hint="eastAsia"/>
        </w:rPr>
        <w:t>M</w:t>
      </w:r>
      <w:r>
        <w:t>MT</w:t>
      </w:r>
      <w:r>
        <w:tab/>
        <w:t>MPEG Media Transport</w:t>
      </w:r>
    </w:p>
    <w:p w14:paraId="4369F0AF" w14:textId="77777777" w:rsidR="00CE2F82" w:rsidRDefault="00CE2F82" w:rsidP="0025354F">
      <w:pPr>
        <w:pStyle w:val="EW"/>
        <w:rPr>
          <w:rFonts w:hint="eastAsia"/>
          <w:lang w:eastAsia="ko-KR"/>
        </w:rPr>
      </w:pPr>
      <w:r>
        <w:rPr>
          <w:rFonts w:hint="eastAsia"/>
          <w:lang w:eastAsia="ko-KR"/>
        </w:rPr>
        <w:t>MPD</w:t>
      </w:r>
      <w:r w:rsidR="00D7089D">
        <w:rPr>
          <w:lang w:eastAsia="ko-KR"/>
        </w:rPr>
        <w:tab/>
      </w:r>
      <w:r w:rsidR="00D7089D" w:rsidRPr="00D7089D">
        <w:rPr>
          <w:lang w:eastAsia="ko-KR"/>
        </w:rPr>
        <w:t>Media Presentation Description</w:t>
      </w:r>
    </w:p>
    <w:p w14:paraId="524349B5" w14:textId="77777777" w:rsidR="009C061D" w:rsidRPr="00563153" w:rsidRDefault="009C061D" w:rsidP="009C061D">
      <w:pPr>
        <w:keepLines/>
        <w:spacing w:after="0"/>
        <w:ind w:left="1702" w:hanging="1418"/>
        <w:rPr>
          <w:lang w:eastAsia="ko-KR"/>
        </w:rPr>
      </w:pPr>
      <w:r>
        <w:rPr>
          <w:rFonts w:hint="eastAsia"/>
          <w:lang w:eastAsia="ko-KR"/>
        </w:rPr>
        <w:t>M</w:t>
      </w:r>
      <w:r>
        <w:rPr>
          <w:lang w:eastAsia="ko-KR"/>
        </w:rPr>
        <w:t>PR</w:t>
      </w:r>
      <w:r>
        <w:rPr>
          <w:lang w:eastAsia="ko-KR"/>
        </w:rPr>
        <w:tab/>
        <w:t>Maximum Power Reduction</w:t>
      </w:r>
    </w:p>
    <w:p w14:paraId="7A6F8050" w14:textId="77777777" w:rsidR="00770620" w:rsidRDefault="00770620" w:rsidP="00A50B05">
      <w:pPr>
        <w:pStyle w:val="EW"/>
      </w:pPr>
      <w:r w:rsidRPr="00CE2F82">
        <w:t>MR</w:t>
      </w:r>
      <w:r w:rsidRPr="00CE2F82">
        <w:tab/>
        <w:t>Mixed Reality</w:t>
      </w:r>
    </w:p>
    <w:p w14:paraId="229A7BEB" w14:textId="77777777" w:rsidR="00390F1B" w:rsidRPr="00CE2F82" w:rsidRDefault="00390F1B" w:rsidP="00A50B05">
      <w:pPr>
        <w:pStyle w:val="EW"/>
      </w:pPr>
      <w:r>
        <w:t>MRF</w:t>
      </w:r>
      <w:r>
        <w:tab/>
      </w:r>
      <w:r w:rsidR="001C0171">
        <w:t>Multimedia Resource Function</w:t>
      </w:r>
    </w:p>
    <w:p w14:paraId="1B90ADC8" w14:textId="77777777" w:rsidR="009C061D" w:rsidRPr="00563153" w:rsidRDefault="009C061D" w:rsidP="009C061D">
      <w:pPr>
        <w:keepLines/>
        <w:spacing w:after="0"/>
        <w:ind w:left="1702" w:hanging="1418"/>
      </w:pPr>
      <w:r>
        <w:rPr>
          <w:rFonts w:hint="eastAsia"/>
        </w:rPr>
        <w:t>M</w:t>
      </w:r>
      <w:r>
        <w:t>SH</w:t>
      </w:r>
      <w:r>
        <w:tab/>
        <w:t>Media Session Handler</w:t>
      </w:r>
    </w:p>
    <w:p w14:paraId="1867891B" w14:textId="77777777" w:rsidR="00AE5373" w:rsidRDefault="00AE5373" w:rsidP="00A50B05">
      <w:pPr>
        <w:pStyle w:val="EW"/>
      </w:pPr>
      <w:r w:rsidRPr="0025354F">
        <w:t>MTSI</w:t>
      </w:r>
      <w:r w:rsidR="00D7089D">
        <w:tab/>
      </w:r>
      <w:r w:rsidR="00D7089D" w:rsidRPr="00D7089D">
        <w:t xml:space="preserve">Multimedia </w:t>
      </w:r>
      <w:r w:rsidR="00D7089D">
        <w:t>T</w:t>
      </w:r>
      <w:r w:rsidR="00D7089D" w:rsidRPr="00D7089D">
        <w:t xml:space="preserve">elephony </w:t>
      </w:r>
      <w:r w:rsidR="00D7089D">
        <w:t xml:space="preserve">Service </w:t>
      </w:r>
      <w:r w:rsidR="00D7089D" w:rsidRPr="00D7089D">
        <w:t>over</w:t>
      </w:r>
      <w:r w:rsidR="00D7089D">
        <w:t xml:space="preserve"> IMS</w:t>
      </w:r>
    </w:p>
    <w:p w14:paraId="5703942B" w14:textId="77777777" w:rsidR="00503602" w:rsidRPr="0025354F" w:rsidRDefault="00503602" w:rsidP="00A50B05">
      <w:pPr>
        <w:pStyle w:val="EW"/>
      </w:pPr>
      <w:r>
        <w:t>NAT</w:t>
      </w:r>
      <w:r>
        <w:tab/>
        <w:t>Network Address Translation</w:t>
      </w:r>
    </w:p>
    <w:p w14:paraId="3F581AC6" w14:textId="77777777" w:rsidR="009C061D" w:rsidRDefault="009C061D" w:rsidP="009C061D">
      <w:pPr>
        <w:keepLines/>
        <w:spacing w:after="0"/>
        <w:ind w:left="1702" w:hanging="1418"/>
      </w:pPr>
      <w:r>
        <w:rPr>
          <w:rFonts w:hint="eastAsia"/>
        </w:rPr>
        <w:t>N</w:t>
      </w:r>
      <w:r>
        <w:t>BMP</w:t>
      </w:r>
      <w:r>
        <w:tab/>
        <w:t>Network Based Media Processing</w:t>
      </w:r>
    </w:p>
    <w:p w14:paraId="32080003" w14:textId="77777777" w:rsidR="009C061D" w:rsidRPr="00563153" w:rsidRDefault="009C061D" w:rsidP="009C061D">
      <w:pPr>
        <w:keepLines/>
        <w:spacing w:after="0"/>
        <w:ind w:left="1702" w:hanging="1418"/>
      </w:pPr>
      <w:r>
        <w:rPr>
          <w:rFonts w:hint="eastAsia"/>
        </w:rPr>
        <w:t>O</w:t>
      </w:r>
      <w:r>
        <w:t>HMD</w:t>
      </w:r>
      <w:r>
        <w:tab/>
        <w:t>Optical Head Mount Display</w:t>
      </w:r>
    </w:p>
    <w:p w14:paraId="77F54402" w14:textId="77777777" w:rsidR="00AE5373" w:rsidRDefault="00AE5373" w:rsidP="009701A3">
      <w:pPr>
        <w:pStyle w:val="EW"/>
        <w:rPr>
          <w:lang w:eastAsia="ko-KR"/>
        </w:rPr>
      </w:pPr>
      <w:r>
        <w:rPr>
          <w:rFonts w:hint="eastAsia"/>
          <w:lang w:eastAsia="ko-KR"/>
        </w:rPr>
        <w:t>OMAF</w:t>
      </w:r>
      <w:r>
        <w:rPr>
          <w:lang w:eastAsia="ko-KR"/>
        </w:rPr>
        <w:tab/>
      </w:r>
      <w:r w:rsidRPr="00AE5373">
        <w:rPr>
          <w:lang w:eastAsia="ko-KR"/>
        </w:rPr>
        <w:t>Omnidirectional MediA Format</w:t>
      </w:r>
    </w:p>
    <w:p w14:paraId="173F0786" w14:textId="77777777" w:rsidR="009C061D" w:rsidRPr="00563153" w:rsidRDefault="009C061D" w:rsidP="009C061D">
      <w:pPr>
        <w:keepLines/>
        <w:spacing w:after="0"/>
        <w:ind w:left="1702" w:hanging="1418"/>
        <w:rPr>
          <w:lang w:eastAsia="ko-KR"/>
        </w:rPr>
      </w:pPr>
      <w:r>
        <w:rPr>
          <w:rFonts w:hint="eastAsia"/>
          <w:lang w:eastAsia="ko-KR"/>
        </w:rPr>
        <w:t>O</w:t>
      </w:r>
      <w:r>
        <w:rPr>
          <w:lang w:eastAsia="ko-KR"/>
        </w:rPr>
        <w:t>penGL</w:t>
      </w:r>
      <w:r>
        <w:rPr>
          <w:lang w:eastAsia="ko-KR"/>
        </w:rPr>
        <w:tab/>
        <w:t>Open Graphics Library</w:t>
      </w:r>
    </w:p>
    <w:p w14:paraId="681070D3" w14:textId="77777777" w:rsidR="00CE2F82" w:rsidRDefault="00CE2F82" w:rsidP="009701A3">
      <w:pPr>
        <w:pStyle w:val="EW"/>
        <w:rPr>
          <w:rFonts w:hint="eastAsia"/>
          <w:lang w:eastAsia="ko-KR"/>
        </w:rPr>
      </w:pPr>
      <w:r>
        <w:rPr>
          <w:lang w:eastAsia="ko-KR"/>
        </w:rPr>
        <w:t>OTT</w:t>
      </w:r>
      <w:r w:rsidR="00D7089D">
        <w:rPr>
          <w:lang w:eastAsia="ko-KR"/>
        </w:rPr>
        <w:tab/>
        <w:t>Over-The-Top</w:t>
      </w:r>
    </w:p>
    <w:p w14:paraId="59C543FD" w14:textId="77777777" w:rsidR="00AE5373" w:rsidRDefault="00AE5373" w:rsidP="009701A3">
      <w:pPr>
        <w:pStyle w:val="EW"/>
      </w:pPr>
      <w:r w:rsidRPr="009701A3">
        <w:rPr>
          <w:rFonts w:hint="eastAsia"/>
        </w:rPr>
        <w:t>PBR</w:t>
      </w:r>
      <w:r w:rsidRPr="009701A3">
        <w:rPr>
          <w:rFonts w:hint="eastAsia"/>
        </w:rPr>
        <w:tab/>
      </w:r>
      <w:r w:rsidRPr="009701A3">
        <w:rPr>
          <w:rFonts w:hint="eastAsia"/>
        </w:rPr>
        <w:tab/>
      </w:r>
      <w:r w:rsidRPr="009701A3">
        <w:t>Physically-Based Rendering</w:t>
      </w:r>
    </w:p>
    <w:p w14:paraId="7FCE2BFB" w14:textId="77777777" w:rsidR="009C061D" w:rsidRDefault="009C061D" w:rsidP="009C061D">
      <w:pPr>
        <w:keepLines/>
        <w:spacing w:after="0"/>
        <w:ind w:left="1702" w:hanging="1418"/>
      </w:pPr>
      <w:r>
        <w:rPr>
          <w:rFonts w:hint="eastAsia"/>
        </w:rPr>
        <w:t>P</w:t>
      </w:r>
      <w:r>
        <w:t>CC</w:t>
      </w:r>
      <w:r>
        <w:tab/>
        <w:t>Point Cloud Compression</w:t>
      </w:r>
    </w:p>
    <w:p w14:paraId="237A2BAE" w14:textId="77777777" w:rsidR="009C061D" w:rsidRDefault="009C061D" w:rsidP="009C061D">
      <w:pPr>
        <w:keepLines/>
        <w:spacing w:after="0"/>
        <w:ind w:left="1702" w:hanging="1418"/>
      </w:pPr>
      <w:r>
        <w:rPr>
          <w:rFonts w:hint="eastAsia"/>
        </w:rPr>
        <w:t>P</w:t>
      </w:r>
      <w:r>
        <w:t>CF</w:t>
      </w:r>
      <w:r>
        <w:tab/>
        <w:t>Policy Control Function</w:t>
      </w:r>
    </w:p>
    <w:p w14:paraId="20EA707B" w14:textId="77777777" w:rsidR="009C061D" w:rsidRDefault="009C061D" w:rsidP="009C061D">
      <w:pPr>
        <w:keepLines/>
        <w:spacing w:after="0"/>
        <w:ind w:left="1702" w:hanging="1418"/>
      </w:pPr>
      <w:r>
        <w:rPr>
          <w:rFonts w:hint="eastAsia"/>
        </w:rPr>
        <w:t>P</w:t>
      </w:r>
      <w:r>
        <w:t>DU</w:t>
      </w:r>
      <w:r>
        <w:tab/>
        <w:t>Protocol Data Unit</w:t>
      </w:r>
    </w:p>
    <w:p w14:paraId="5CE9CFFC" w14:textId="77777777" w:rsidR="009C061D" w:rsidRDefault="009C061D" w:rsidP="009C061D">
      <w:pPr>
        <w:keepLines/>
        <w:spacing w:after="0"/>
        <w:ind w:left="1702" w:hanging="1418"/>
      </w:pPr>
      <w:r>
        <w:rPr>
          <w:rFonts w:hint="eastAsia"/>
        </w:rPr>
        <w:t>P</w:t>
      </w:r>
      <w:r>
        <w:t>LY</w:t>
      </w:r>
      <w:r>
        <w:tab/>
        <w:t>PoLYgon file format</w:t>
      </w:r>
    </w:p>
    <w:p w14:paraId="10DCE452" w14:textId="77777777" w:rsidR="009C061D" w:rsidRDefault="009C061D" w:rsidP="009C061D">
      <w:pPr>
        <w:keepLines/>
        <w:spacing w:after="0"/>
        <w:ind w:left="1702" w:hanging="1418"/>
      </w:pPr>
      <w:r>
        <w:rPr>
          <w:rFonts w:hint="eastAsia"/>
        </w:rPr>
        <w:t>P</w:t>
      </w:r>
      <w:r>
        <w:t>RACK</w:t>
      </w:r>
      <w:r>
        <w:tab/>
        <w:t>Provisional Response Acknowledgement</w:t>
      </w:r>
    </w:p>
    <w:p w14:paraId="052FD53D" w14:textId="77777777" w:rsidR="009C061D" w:rsidRDefault="009C061D" w:rsidP="009C061D">
      <w:pPr>
        <w:keepLines/>
        <w:spacing w:after="0"/>
        <w:ind w:left="1702" w:hanging="1418"/>
      </w:pPr>
      <w:r>
        <w:rPr>
          <w:rFonts w:hint="eastAsia"/>
        </w:rPr>
        <w:t>R</w:t>
      </w:r>
      <w:r>
        <w:t>AN</w:t>
      </w:r>
      <w:r>
        <w:tab/>
        <w:t>Radio Access Network</w:t>
      </w:r>
    </w:p>
    <w:p w14:paraId="17144886" w14:textId="77777777" w:rsidR="009C061D" w:rsidRDefault="009C061D" w:rsidP="009C061D">
      <w:pPr>
        <w:keepLines/>
        <w:spacing w:after="0"/>
        <w:ind w:left="1702" w:hanging="1418"/>
      </w:pPr>
      <w:r>
        <w:rPr>
          <w:rFonts w:hint="eastAsia"/>
        </w:rPr>
        <w:t>R</w:t>
      </w:r>
      <w:r>
        <w:t>FC</w:t>
      </w:r>
      <w:r>
        <w:tab/>
        <w:t>Request For Comments</w:t>
      </w:r>
    </w:p>
    <w:p w14:paraId="002EFB79" w14:textId="77777777" w:rsidR="00D540AD" w:rsidRDefault="00D540AD" w:rsidP="009C061D">
      <w:pPr>
        <w:keepLines/>
        <w:spacing w:after="0"/>
        <w:ind w:left="1702" w:hanging="1418"/>
      </w:pPr>
      <w:r>
        <w:t>RP</w:t>
      </w:r>
      <w:r>
        <w:tab/>
        <w:t>Reference Point</w:t>
      </w:r>
    </w:p>
    <w:p w14:paraId="25720CAD" w14:textId="77777777" w:rsidR="009C061D" w:rsidRPr="00563153" w:rsidRDefault="009C061D" w:rsidP="009C061D">
      <w:pPr>
        <w:keepLines/>
        <w:spacing w:after="0"/>
        <w:ind w:left="1702" w:hanging="1418"/>
      </w:pPr>
      <w:r>
        <w:rPr>
          <w:rFonts w:hint="eastAsia"/>
        </w:rPr>
        <w:t>R</w:t>
      </w:r>
      <w:r>
        <w:t>TC</w:t>
      </w:r>
      <w:r>
        <w:tab/>
        <w:t>Real-Time Communication</w:t>
      </w:r>
    </w:p>
    <w:p w14:paraId="235D19C6" w14:textId="77777777" w:rsidR="00CE2F82" w:rsidRPr="009701A3" w:rsidRDefault="00CE2F82" w:rsidP="009701A3">
      <w:pPr>
        <w:pStyle w:val="EW"/>
        <w:rPr>
          <w:rFonts w:hint="eastAsia"/>
        </w:rPr>
      </w:pPr>
      <w:r>
        <w:t>RTP</w:t>
      </w:r>
      <w:r>
        <w:tab/>
      </w:r>
      <w:r w:rsidR="00D7089D">
        <w:t>Real-time Transport Protocol</w:t>
      </w:r>
    </w:p>
    <w:p w14:paraId="45B28963" w14:textId="77777777" w:rsidR="009C061D" w:rsidRDefault="009C061D" w:rsidP="009C061D">
      <w:pPr>
        <w:keepLines/>
        <w:spacing w:after="0"/>
        <w:ind w:left="1702" w:hanging="1418"/>
        <w:rPr>
          <w:lang w:eastAsia="ko-KR"/>
        </w:rPr>
      </w:pPr>
      <w:r>
        <w:rPr>
          <w:rFonts w:hint="eastAsia"/>
          <w:lang w:eastAsia="ko-KR"/>
        </w:rPr>
        <w:t>S</w:t>
      </w:r>
      <w:r>
        <w:rPr>
          <w:lang w:eastAsia="ko-KR"/>
        </w:rPr>
        <w:t>DK</w:t>
      </w:r>
      <w:r>
        <w:rPr>
          <w:lang w:eastAsia="ko-KR"/>
        </w:rPr>
        <w:tab/>
        <w:t>Software Development Kit</w:t>
      </w:r>
    </w:p>
    <w:p w14:paraId="6D4D673D" w14:textId="77777777" w:rsidR="00CE2F82" w:rsidRDefault="00CE2F82" w:rsidP="009701A3">
      <w:pPr>
        <w:pStyle w:val="EW"/>
        <w:rPr>
          <w:lang w:eastAsia="ko-KR"/>
        </w:rPr>
      </w:pPr>
      <w:r>
        <w:rPr>
          <w:rFonts w:hint="eastAsia"/>
          <w:lang w:eastAsia="ko-KR"/>
        </w:rPr>
        <w:t>SDP</w:t>
      </w:r>
      <w:r w:rsidR="00D7089D">
        <w:rPr>
          <w:lang w:eastAsia="ko-KR"/>
        </w:rPr>
        <w:tab/>
        <w:t>Session Description Protocol</w:t>
      </w:r>
    </w:p>
    <w:p w14:paraId="4D7E8BEA" w14:textId="77777777" w:rsidR="007F2200" w:rsidRDefault="007F2200" w:rsidP="009C061D">
      <w:pPr>
        <w:keepLines/>
        <w:spacing w:after="0"/>
        <w:ind w:left="1702" w:hanging="1418"/>
        <w:rPr>
          <w:lang w:eastAsia="ko-KR"/>
        </w:rPr>
      </w:pPr>
      <w:r>
        <w:rPr>
          <w:lang w:eastAsia="ko-KR"/>
        </w:rPr>
        <w:t>SIFT</w:t>
      </w:r>
      <w:r>
        <w:rPr>
          <w:lang w:eastAsia="ko-KR"/>
        </w:rPr>
        <w:tab/>
        <w:t>Scale Invariant Feature Transform</w:t>
      </w:r>
    </w:p>
    <w:p w14:paraId="0ACA7A7C" w14:textId="77777777" w:rsidR="009C061D" w:rsidRPr="00563153" w:rsidRDefault="009C061D" w:rsidP="009C061D">
      <w:pPr>
        <w:keepLines/>
        <w:spacing w:after="0"/>
        <w:ind w:left="1702" w:hanging="1418"/>
        <w:rPr>
          <w:lang w:eastAsia="ko-KR"/>
        </w:rPr>
      </w:pPr>
      <w:r>
        <w:rPr>
          <w:rFonts w:hint="eastAsia"/>
          <w:lang w:eastAsia="ko-KR"/>
        </w:rPr>
        <w:t>S</w:t>
      </w:r>
      <w:r>
        <w:rPr>
          <w:lang w:eastAsia="ko-KR"/>
        </w:rPr>
        <w:t>ID</w:t>
      </w:r>
      <w:r>
        <w:rPr>
          <w:lang w:eastAsia="ko-KR"/>
        </w:rPr>
        <w:tab/>
        <w:t>Study Item Description</w:t>
      </w:r>
    </w:p>
    <w:p w14:paraId="14C99ECC" w14:textId="77777777" w:rsidR="00CE2F82" w:rsidRDefault="00CE2F82" w:rsidP="009701A3">
      <w:pPr>
        <w:pStyle w:val="EW"/>
        <w:rPr>
          <w:rFonts w:hint="eastAsia"/>
          <w:lang w:eastAsia="ko-KR"/>
        </w:rPr>
      </w:pPr>
      <w:r>
        <w:rPr>
          <w:rFonts w:hint="eastAsia"/>
          <w:lang w:eastAsia="ko-KR"/>
        </w:rPr>
        <w:t>SIP</w:t>
      </w:r>
      <w:r w:rsidR="00D7089D">
        <w:rPr>
          <w:lang w:eastAsia="ko-KR"/>
        </w:rPr>
        <w:tab/>
        <w:t xml:space="preserve">Session </w:t>
      </w:r>
      <w:r w:rsidR="00D7089D" w:rsidRPr="00D7089D">
        <w:rPr>
          <w:lang w:eastAsia="ko-KR"/>
        </w:rPr>
        <w:t>Initiation</w:t>
      </w:r>
      <w:r w:rsidR="00D7089D">
        <w:rPr>
          <w:lang w:eastAsia="ko-KR"/>
        </w:rPr>
        <w:t xml:space="preserve"> Protocol</w:t>
      </w:r>
    </w:p>
    <w:p w14:paraId="15DDB0FC" w14:textId="77777777" w:rsidR="00AE5373" w:rsidRDefault="00AE5373" w:rsidP="009701A3">
      <w:pPr>
        <w:pStyle w:val="EW"/>
      </w:pPr>
      <w:r w:rsidRPr="009701A3">
        <w:t>SLAM</w:t>
      </w:r>
      <w:r w:rsidR="00D7089D">
        <w:tab/>
      </w:r>
      <w:r w:rsidR="001618B8" w:rsidRPr="001618B8">
        <w:t xml:space="preserve">Simultaneous </w:t>
      </w:r>
      <w:r w:rsidR="001618B8">
        <w:t>L</w:t>
      </w:r>
      <w:r w:rsidR="001618B8" w:rsidRPr="001618B8">
        <w:t xml:space="preserve">ocalization </w:t>
      </w:r>
      <w:r w:rsidR="001618B8">
        <w:t>A</w:t>
      </w:r>
      <w:r w:rsidR="001618B8" w:rsidRPr="001618B8">
        <w:t xml:space="preserve">nd </w:t>
      </w:r>
      <w:r w:rsidR="001618B8">
        <w:t>M</w:t>
      </w:r>
      <w:r w:rsidR="001618B8" w:rsidRPr="001618B8">
        <w:t>apping</w:t>
      </w:r>
    </w:p>
    <w:p w14:paraId="74DB61DA" w14:textId="77777777" w:rsidR="009C061D" w:rsidRDefault="009C061D" w:rsidP="009C061D">
      <w:pPr>
        <w:keepLines/>
        <w:spacing w:after="0"/>
        <w:ind w:left="1702" w:hanging="1418"/>
      </w:pPr>
      <w:r>
        <w:rPr>
          <w:rFonts w:hint="eastAsia"/>
        </w:rPr>
        <w:t>S</w:t>
      </w:r>
      <w:r>
        <w:t>RTCP</w:t>
      </w:r>
      <w:r>
        <w:tab/>
        <w:t>Secure Real-time Transport Control Protocol</w:t>
      </w:r>
    </w:p>
    <w:p w14:paraId="1F45CBC7" w14:textId="77777777" w:rsidR="00503602" w:rsidRPr="009701A3" w:rsidRDefault="00503602" w:rsidP="009701A3">
      <w:pPr>
        <w:pStyle w:val="EW"/>
      </w:pPr>
      <w:r>
        <w:t>SRTP</w:t>
      </w:r>
      <w:r>
        <w:tab/>
        <w:t>Secure Real-time Transport Protocol</w:t>
      </w:r>
    </w:p>
    <w:p w14:paraId="53A75434" w14:textId="77777777" w:rsidR="009C061D" w:rsidRPr="00563153" w:rsidRDefault="009C061D" w:rsidP="009C061D">
      <w:pPr>
        <w:keepLines/>
        <w:spacing w:after="0"/>
        <w:ind w:left="1702" w:hanging="1418"/>
      </w:pPr>
      <w:r>
        <w:rPr>
          <w:rFonts w:hint="eastAsia"/>
        </w:rPr>
        <w:t>S</w:t>
      </w:r>
      <w:r>
        <w:t>SE</w:t>
      </w:r>
      <w:r>
        <w:tab/>
        <w:t>Server-Sent Events</w:t>
      </w:r>
    </w:p>
    <w:p w14:paraId="55563099" w14:textId="77777777" w:rsidR="00AE5373" w:rsidRDefault="00AE5373" w:rsidP="009701A3">
      <w:pPr>
        <w:pStyle w:val="EW"/>
      </w:pPr>
      <w:r w:rsidRPr="009701A3">
        <w:rPr>
          <w:rFonts w:hint="eastAsia"/>
        </w:rPr>
        <w:t>STAR</w:t>
      </w:r>
      <w:r w:rsidR="00D7089D">
        <w:tab/>
        <w:t>STandalone AR</w:t>
      </w:r>
    </w:p>
    <w:p w14:paraId="66933206" w14:textId="77777777" w:rsidR="00503602" w:rsidRDefault="00503602" w:rsidP="009701A3">
      <w:pPr>
        <w:pStyle w:val="EW"/>
      </w:pPr>
      <w:r>
        <w:t>STUN</w:t>
      </w:r>
      <w:r>
        <w:tab/>
        <w:t>Session Traversal Utilities for NAT</w:t>
      </w:r>
    </w:p>
    <w:p w14:paraId="37F30538" w14:textId="77777777" w:rsidR="007F2200" w:rsidRDefault="007F2200" w:rsidP="009C061D">
      <w:pPr>
        <w:keepLines/>
        <w:spacing w:after="0"/>
        <w:ind w:left="1702" w:hanging="1418"/>
      </w:pPr>
      <w:r w:rsidRPr="007F2200">
        <w:t>SURF</w:t>
      </w:r>
      <w:r>
        <w:tab/>
      </w:r>
      <w:r w:rsidRPr="007F2200">
        <w:t>Speeded Up Robust Features</w:t>
      </w:r>
      <w:r w:rsidRPr="007F2200">
        <w:rPr>
          <w:rFonts w:hint="eastAsia"/>
        </w:rPr>
        <w:t xml:space="preserve"> </w:t>
      </w:r>
    </w:p>
    <w:p w14:paraId="011C048C" w14:textId="77777777" w:rsidR="009C061D" w:rsidRDefault="009C061D" w:rsidP="009C061D">
      <w:pPr>
        <w:keepLines/>
        <w:spacing w:after="0"/>
        <w:ind w:left="1702" w:hanging="1418"/>
      </w:pPr>
      <w:r>
        <w:rPr>
          <w:rFonts w:hint="eastAsia"/>
        </w:rPr>
        <w:t>T</w:t>
      </w:r>
      <w:r>
        <w:t>CP</w:t>
      </w:r>
      <w:r>
        <w:tab/>
        <w:t>Transmission Control Protocol</w:t>
      </w:r>
    </w:p>
    <w:p w14:paraId="2AE7221D" w14:textId="77777777" w:rsidR="009C061D" w:rsidRDefault="009C061D" w:rsidP="009C061D">
      <w:pPr>
        <w:keepLines/>
        <w:spacing w:after="0"/>
        <w:ind w:left="1702" w:hanging="1418"/>
      </w:pPr>
      <w:r>
        <w:rPr>
          <w:rFonts w:hint="eastAsia"/>
        </w:rPr>
        <w:t>T</w:t>
      </w:r>
      <w:r>
        <w:t>LS</w:t>
      </w:r>
      <w:r>
        <w:tab/>
        <w:t>Transport Layer Security</w:t>
      </w:r>
    </w:p>
    <w:p w14:paraId="00146F4F" w14:textId="77777777" w:rsidR="009C061D" w:rsidRDefault="009C061D" w:rsidP="009C061D">
      <w:pPr>
        <w:keepLines/>
        <w:spacing w:after="0"/>
        <w:ind w:left="1702" w:hanging="1418"/>
      </w:pPr>
      <w:r>
        <w:rPr>
          <w:rFonts w:hint="eastAsia"/>
        </w:rPr>
        <w:t>T</w:t>
      </w:r>
      <w:r>
        <w:t>oF</w:t>
      </w:r>
      <w:r>
        <w:tab/>
        <w:t>Time of Flight</w:t>
      </w:r>
    </w:p>
    <w:p w14:paraId="2AFECE3A" w14:textId="77777777" w:rsidR="009C061D" w:rsidRPr="00563153" w:rsidRDefault="009C061D" w:rsidP="009C061D">
      <w:pPr>
        <w:keepLines/>
        <w:spacing w:after="0"/>
        <w:ind w:left="1702" w:hanging="1418"/>
      </w:pPr>
      <w:r>
        <w:rPr>
          <w:rFonts w:hint="eastAsia"/>
        </w:rPr>
        <w:t>T</w:t>
      </w:r>
      <w:r>
        <w:t>PU</w:t>
      </w:r>
      <w:r>
        <w:tab/>
        <w:t>Tensor Processing Unit</w:t>
      </w:r>
    </w:p>
    <w:p w14:paraId="0C3A62D3" w14:textId="77777777" w:rsidR="00503602" w:rsidRPr="009701A3" w:rsidRDefault="00503602" w:rsidP="009701A3">
      <w:pPr>
        <w:pStyle w:val="EW"/>
      </w:pPr>
      <w:r>
        <w:t>TURN</w:t>
      </w:r>
      <w:r>
        <w:tab/>
        <w:t>Traversal Using Relays around NAT</w:t>
      </w:r>
    </w:p>
    <w:p w14:paraId="36EDF6A8" w14:textId="77777777" w:rsidR="00AE5373" w:rsidRDefault="00AE5373" w:rsidP="009701A3">
      <w:pPr>
        <w:pStyle w:val="EW"/>
      </w:pPr>
      <w:r w:rsidRPr="009701A3">
        <w:t>UE</w:t>
      </w:r>
      <w:r w:rsidR="00D7089D">
        <w:tab/>
        <w:t>User Equipment</w:t>
      </w:r>
    </w:p>
    <w:p w14:paraId="621C5D7D" w14:textId="77777777" w:rsidR="009C061D" w:rsidRPr="00563153" w:rsidRDefault="009C061D" w:rsidP="009C061D">
      <w:pPr>
        <w:keepLines/>
        <w:spacing w:after="0"/>
        <w:ind w:left="1702" w:hanging="1418"/>
      </w:pPr>
      <w:r>
        <w:rPr>
          <w:rFonts w:hint="eastAsia"/>
        </w:rPr>
        <w:t>U</w:t>
      </w:r>
      <w:r>
        <w:t>SB</w:t>
      </w:r>
      <w:r>
        <w:tab/>
        <w:t>Universal Serial Bus</w:t>
      </w:r>
    </w:p>
    <w:p w14:paraId="753B6D75" w14:textId="77777777" w:rsidR="00CE2F82" w:rsidRDefault="00CE2F82" w:rsidP="009701A3">
      <w:pPr>
        <w:pStyle w:val="EW"/>
      </w:pPr>
      <w:r>
        <w:t>V3C</w:t>
      </w:r>
      <w:r>
        <w:tab/>
      </w:r>
      <w:r w:rsidRPr="00CE2F82">
        <w:t>Visual Volumetric Video-based Coding</w:t>
      </w:r>
    </w:p>
    <w:p w14:paraId="03E314AC" w14:textId="77777777" w:rsidR="00CE2F82" w:rsidRPr="009701A3" w:rsidRDefault="00CE2F82" w:rsidP="009701A3">
      <w:pPr>
        <w:pStyle w:val="EW"/>
        <w:rPr>
          <w:rFonts w:hint="eastAsia"/>
        </w:rPr>
      </w:pPr>
      <w:r>
        <w:t>V-PCC</w:t>
      </w:r>
      <w:r w:rsidR="00A93A63">
        <w:tab/>
      </w:r>
      <w:r w:rsidR="00A93A63">
        <w:rPr>
          <w:lang w:eastAsia="ko-KR"/>
        </w:rPr>
        <w:t>Video</w:t>
      </w:r>
      <w:r w:rsidR="00A93A63" w:rsidRPr="00CE2F82">
        <w:rPr>
          <w:lang w:eastAsia="ko-KR"/>
        </w:rPr>
        <w:t>-based Point Cloud Compression</w:t>
      </w:r>
    </w:p>
    <w:p w14:paraId="399CC501" w14:textId="77777777" w:rsidR="009C061D" w:rsidRDefault="009C061D" w:rsidP="009C061D">
      <w:pPr>
        <w:keepLines/>
        <w:spacing w:after="0"/>
        <w:ind w:left="1702" w:hanging="1418"/>
        <w:rPr>
          <w:lang w:eastAsia="ko-KR"/>
        </w:rPr>
      </w:pPr>
      <w:r>
        <w:rPr>
          <w:rFonts w:hint="eastAsia"/>
          <w:lang w:eastAsia="ko-KR"/>
        </w:rPr>
        <w:t>V</w:t>
      </w:r>
      <w:r>
        <w:rPr>
          <w:lang w:eastAsia="ko-KR"/>
        </w:rPr>
        <w:t>DE</w:t>
      </w:r>
      <w:r>
        <w:rPr>
          <w:lang w:eastAsia="ko-KR"/>
        </w:rPr>
        <w:tab/>
        <w:t>Video Decoding Engine</w:t>
      </w:r>
    </w:p>
    <w:p w14:paraId="4E3E8BE2" w14:textId="77777777" w:rsidR="009C061D" w:rsidRDefault="009C061D" w:rsidP="009C061D">
      <w:pPr>
        <w:keepLines/>
        <w:spacing w:after="0"/>
        <w:ind w:left="1702" w:hanging="1418"/>
        <w:rPr>
          <w:lang w:eastAsia="ko-KR"/>
        </w:rPr>
      </w:pPr>
      <w:r>
        <w:rPr>
          <w:rFonts w:hint="eastAsia"/>
          <w:lang w:eastAsia="ko-KR"/>
        </w:rPr>
        <w:t>V</w:t>
      </w:r>
      <w:r>
        <w:rPr>
          <w:lang w:eastAsia="ko-KR"/>
        </w:rPr>
        <w:t>DI</w:t>
      </w:r>
      <w:r>
        <w:rPr>
          <w:lang w:eastAsia="ko-KR"/>
        </w:rPr>
        <w:tab/>
        <w:t>Video Decoding Interface</w:t>
      </w:r>
    </w:p>
    <w:p w14:paraId="508932BE" w14:textId="77777777" w:rsidR="009C061D" w:rsidRDefault="009C061D" w:rsidP="009C061D">
      <w:pPr>
        <w:keepLines/>
        <w:spacing w:after="0"/>
        <w:ind w:left="1702" w:hanging="1418"/>
        <w:rPr>
          <w:lang w:eastAsia="ko-KR"/>
        </w:rPr>
      </w:pPr>
      <w:r>
        <w:rPr>
          <w:rFonts w:hint="eastAsia"/>
          <w:lang w:eastAsia="ko-KR"/>
        </w:rPr>
        <w:t>V</w:t>
      </w:r>
      <w:r>
        <w:rPr>
          <w:lang w:eastAsia="ko-KR"/>
        </w:rPr>
        <w:t>PU</w:t>
      </w:r>
      <w:r>
        <w:rPr>
          <w:lang w:eastAsia="ko-KR"/>
        </w:rPr>
        <w:tab/>
        <w:t>Vision Processing Unit</w:t>
      </w:r>
    </w:p>
    <w:p w14:paraId="3A6C9477" w14:textId="77777777" w:rsidR="009C061D" w:rsidRDefault="009C061D" w:rsidP="009C061D">
      <w:pPr>
        <w:keepLines/>
        <w:spacing w:after="0"/>
        <w:ind w:left="1702" w:hanging="1418"/>
        <w:rPr>
          <w:lang w:eastAsia="ko-KR"/>
        </w:rPr>
      </w:pPr>
      <w:r>
        <w:rPr>
          <w:rFonts w:hint="eastAsia"/>
          <w:lang w:eastAsia="ko-KR"/>
        </w:rPr>
        <w:t>V</w:t>
      </w:r>
      <w:r>
        <w:rPr>
          <w:lang w:eastAsia="ko-KR"/>
        </w:rPr>
        <w:t>VC</w:t>
      </w:r>
      <w:r>
        <w:rPr>
          <w:lang w:eastAsia="ko-KR"/>
        </w:rPr>
        <w:tab/>
        <w:t>Versatile Video Coding</w:t>
      </w:r>
    </w:p>
    <w:p w14:paraId="72887337" w14:textId="77777777" w:rsidR="009C061D" w:rsidRPr="00563153" w:rsidRDefault="009C061D" w:rsidP="009C061D">
      <w:pPr>
        <w:keepLines/>
        <w:spacing w:after="0"/>
        <w:ind w:left="1702" w:hanging="1418"/>
      </w:pPr>
      <w:r>
        <w:rPr>
          <w:rFonts w:hint="eastAsia"/>
          <w:lang w:eastAsia="ko-KR"/>
        </w:rPr>
        <w:t>W</w:t>
      </w:r>
      <w:r>
        <w:rPr>
          <w:lang w:eastAsia="ko-KR"/>
        </w:rPr>
        <w:t>ebRTC</w:t>
      </w:r>
      <w:r>
        <w:rPr>
          <w:lang w:eastAsia="ko-KR"/>
        </w:rPr>
        <w:tab/>
        <w:t>Web Real-Time Communication</w:t>
      </w:r>
    </w:p>
    <w:p w14:paraId="77B90AF3" w14:textId="77777777" w:rsidR="00AE5373" w:rsidRPr="009701A3" w:rsidRDefault="00AE5373" w:rsidP="009701A3">
      <w:pPr>
        <w:pStyle w:val="EW"/>
        <w:rPr>
          <w:rFonts w:hint="eastAsia"/>
        </w:rPr>
      </w:pPr>
      <w:r w:rsidRPr="009701A3">
        <w:rPr>
          <w:rFonts w:hint="eastAsia"/>
        </w:rPr>
        <w:t>WLAR</w:t>
      </w:r>
      <w:r w:rsidR="00D7089D">
        <w:tab/>
        <w:t>WireLess tethered AR</w:t>
      </w:r>
    </w:p>
    <w:p w14:paraId="10E603CB" w14:textId="77777777" w:rsidR="00AE5373" w:rsidRPr="009701A3" w:rsidRDefault="00AE5373" w:rsidP="009701A3">
      <w:pPr>
        <w:pStyle w:val="EW"/>
        <w:rPr>
          <w:rFonts w:hint="eastAsia"/>
        </w:rPr>
      </w:pPr>
      <w:r w:rsidRPr="009701A3">
        <w:t>WTAR</w:t>
      </w:r>
      <w:r w:rsidR="00D7089D">
        <w:tab/>
        <w:t>Wired Tethered AR</w:t>
      </w:r>
    </w:p>
    <w:p w14:paraId="632C2B6E" w14:textId="77777777" w:rsidR="00B949CD" w:rsidRDefault="00B949CD" w:rsidP="00B949CD">
      <w:pPr>
        <w:keepLines/>
        <w:spacing w:after="0"/>
        <w:ind w:left="1702" w:hanging="1418"/>
      </w:pPr>
      <w:r>
        <w:rPr>
          <w:rFonts w:hint="eastAsia"/>
        </w:rPr>
        <w:t>X</w:t>
      </w:r>
      <w:r>
        <w:t>HR</w:t>
      </w:r>
      <w:r>
        <w:tab/>
        <w:t>XML HTTP Request</w:t>
      </w:r>
    </w:p>
    <w:p w14:paraId="308B0D01" w14:textId="77777777" w:rsidR="00B949CD" w:rsidRPr="00563153" w:rsidRDefault="00B949CD" w:rsidP="00B949CD">
      <w:pPr>
        <w:keepLines/>
        <w:spacing w:after="0"/>
        <w:ind w:left="1702" w:hanging="1418"/>
      </w:pPr>
      <w:r>
        <w:rPr>
          <w:rFonts w:hint="eastAsia"/>
        </w:rPr>
        <w:t>X</w:t>
      </w:r>
      <w:r>
        <w:t>MPP</w:t>
      </w:r>
      <w:r>
        <w:tab/>
        <w:t>eXtensible Messaging and Presence Protocol</w:t>
      </w:r>
    </w:p>
    <w:p w14:paraId="617EA45F" w14:textId="77777777" w:rsidR="00AE5373" w:rsidRPr="009701A3" w:rsidRDefault="00AE5373" w:rsidP="009701A3">
      <w:pPr>
        <w:pStyle w:val="EW"/>
      </w:pPr>
      <w:r w:rsidRPr="009701A3">
        <w:t>XR</w:t>
      </w:r>
      <w:r w:rsidRPr="009701A3">
        <w:tab/>
      </w:r>
      <w:r w:rsidRPr="009701A3">
        <w:tab/>
      </w:r>
      <w:r w:rsidR="00AC00B1">
        <w:t>eX</w:t>
      </w:r>
      <w:r w:rsidRPr="009701A3">
        <w:t xml:space="preserve">tended </w:t>
      </w:r>
      <w:r w:rsidR="00AC00B1">
        <w:t>R</w:t>
      </w:r>
      <w:r w:rsidRPr="009701A3">
        <w:t>eality</w:t>
      </w:r>
    </w:p>
    <w:p w14:paraId="5274B584" w14:textId="77777777" w:rsidR="0052048A" w:rsidRDefault="0052048A" w:rsidP="0052048A">
      <w:pPr>
        <w:pStyle w:val="Heading1"/>
      </w:pPr>
      <w:bookmarkStart w:id="30" w:name="_Toc67919019"/>
      <w:bookmarkStart w:id="31" w:name="_Toc123912625"/>
      <w:r w:rsidRPr="00235394">
        <w:t>4</w:t>
      </w:r>
      <w:r w:rsidRPr="00235394">
        <w:tab/>
      </w:r>
      <w:r w:rsidR="004F4313">
        <w:t xml:space="preserve">Introduction to </w:t>
      </w:r>
      <w:r w:rsidR="00127954">
        <w:t>G</w:t>
      </w:r>
      <w:r w:rsidR="00127954">
        <w:rPr>
          <w:rFonts w:hint="eastAsia"/>
          <w:lang w:eastAsia="ko-KR"/>
        </w:rPr>
        <w:t xml:space="preserve">lass-type </w:t>
      </w:r>
      <w:r w:rsidR="00454E49">
        <w:t xml:space="preserve">AR/MR </w:t>
      </w:r>
      <w:r w:rsidR="00127954">
        <w:t>Devices</w:t>
      </w:r>
      <w:bookmarkEnd w:id="30"/>
      <w:bookmarkEnd w:id="31"/>
    </w:p>
    <w:p w14:paraId="62645D19" w14:textId="77777777" w:rsidR="004F4313" w:rsidRDefault="004F4313" w:rsidP="004F4313">
      <w:pPr>
        <w:pStyle w:val="Heading2"/>
      </w:pPr>
      <w:bookmarkStart w:id="32" w:name="_Toc67919020"/>
      <w:bookmarkStart w:id="33" w:name="_Toc123912626"/>
      <w:r w:rsidRPr="00235394">
        <w:t>4</w:t>
      </w:r>
      <w:r>
        <w:t>.1</w:t>
      </w:r>
      <w:r w:rsidRPr="00235394">
        <w:tab/>
      </w:r>
      <w:r w:rsidR="00C66DB8">
        <w:t>General</w:t>
      </w:r>
      <w:bookmarkEnd w:id="32"/>
      <w:bookmarkEnd w:id="33"/>
      <w:r w:rsidR="00465DA9">
        <w:t xml:space="preserve"> </w:t>
      </w:r>
    </w:p>
    <w:p w14:paraId="3F54613F" w14:textId="77777777" w:rsidR="00433DB4" w:rsidRDefault="00433DB4" w:rsidP="00433DB4">
      <w:bookmarkStart w:id="34" w:name="_Toc67919021"/>
      <w:bookmarkStart w:id="35" w:name="_Ref72853466"/>
      <w:r w:rsidRPr="00DA2A33">
        <w:t xml:space="preserve">After a series of feasibility studies and normative work on </w:t>
      </w:r>
      <w:r w:rsidR="00C519E7">
        <w:t>Virtual Reality (</w:t>
      </w:r>
      <w:r w:rsidRPr="00DA2A33">
        <w:t>VR</w:t>
      </w:r>
      <w:r w:rsidR="00C519E7">
        <w:t>)</w:t>
      </w:r>
      <w:r w:rsidRPr="00DA2A33">
        <w:t xml:space="preserve">, the feasibility study on </w:t>
      </w:r>
      <w:r>
        <w:rPr>
          <w:lang w:val="en-US" w:eastAsia="ko-KR"/>
        </w:rPr>
        <w:t>eX</w:t>
      </w:r>
      <w:r w:rsidRPr="00DA2A33">
        <w:t>tended Reality (XR) in 5G (FS_XR</w:t>
      </w:r>
      <w:r>
        <w:t>5G</w:t>
      </w:r>
      <w:r w:rsidRPr="00DA2A33">
        <w:t>), documented in TR 26.928</w:t>
      </w:r>
      <w:r>
        <w:t xml:space="preserve"> [</w:t>
      </w:r>
      <w:r w:rsidR="00712FCE">
        <w:t>2</w:t>
      </w:r>
      <w:r>
        <w:t>]</w:t>
      </w:r>
      <w:r w:rsidRPr="00DA2A33">
        <w:t xml:space="preserve">, analysed the frameworks for eXtended Reality (XR) as a conceptual umbrella for representing the virtual, augmented, and mixed realities in a consistent fashion. This study, </w:t>
      </w:r>
      <w:r>
        <w:t xml:space="preserve">5G glass-type Augmented Reality (AR) / Mixed Reality (MR) </w:t>
      </w:r>
      <w:r w:rsidRPr="00DA2A33">
        <w:t xml:space="preserve">classified the XR devices into different form factors, including AR glasses, also referred to as optical head-mounted displays (OHMDs) and pointed out their power and tethering issues with the sidelink. A key aspect of this study is to identify the details of AR glasses including the capabilities for communication, processing, media handling, and </w:t>
      </w:r>
      <w:r>
        <w:t xml:space="preserve">offloading of </w:t>
      </w:r>
      <w:r w:rsidRPr="00DA2A33">
        <w:t>power consumption.</w:t>
      </w:r>
    </w:p>
    <w:p w14:paraId="23238D92" w14:textId="77777777" w:rsidR="00433DB4" w:rsidRDefault="00433DB4" w:rsidP="00433DB4">
      <w:r w:rsidRPr="00513B09">
        <w:t>Augmented reality c</w:t>
      </w:r>
      <w:r w:rsidRPr="00513B09">
        <w:rPr>
          <w:rFonts w:hint="eastAsia"/>
        </w:rPr>
        <w:t>om</w:t>
      </w:r>
      <w:r w:rsidRPr="00513B09">
        <w:t>posite</w:t>
      </w:r>
      <w:r w:rsidRPr="00513B09">
        <w:rPr>
          <w:rFonts w:hint="eastAsia"/>
        </w:rPr>
        <w:t>s</w:t>
      </w:r>
      <w:r w:rsidRPr="00513B09">
        <w:t xml:space="preserve"> virtual objects with reality. The compositing is a combination of light from real world and light presented on display to make them visible together to a user's eyes. </w:t>
      </w:r>
      <w:r>
        <w:t>Challenges in AR include</w:t>
      </w:r>
      <w:r w:rsidRPr="00513B09">
        <w:t xml:space="preserve"> </w:t>
      </w:r>
      <w:r>
        <w:t xml:space="preserve">the </w:t>
      </w:r>
      <w:r w:rsidRPr="00513B09">
        <w:t>predict</w:t>
      </w:r>
      <w:r>
        <w:t>ion of</w:t>
      </w:r>
      <w:r w:rsidRPr="00513B09">
        <w:t xml:space="preserve"> the real-world image visible to the human eye, and </w:t>
      </w:r>
      <w:r w:rsidR="00884628">
        <w:t>the accurate</w:t>
      </w:r>
      <w:r w:rsidRPr="00513B09">
        <w:t xml:space="preserve"> position</w:t>
      </w:r>
      <w:r w:rsidR="00884628">
        <w:t>ing</w:t>
      </w:r>
      <w:r w:rsidRPr="00513B09">
        <w:t xml:space="preserve"> and present</w:t>
      </w:r>
      <w:r w:rsidR="00884628">
        <w:t>ation of</w:t>
      </w:r>
      <w:r w:rsidRPr="00513B09">
        <w:t xml:space="preserve"> the virtual image on the display of AR glasses. To display a virtual image in front of a user's eyes, an optical see-through display </w:t>
      </w:r>
      <w:r>
        <w:t xml:space="preserve">is </w:t>
      </w:r>
      <w:r w:rsidRPr="00513B09">
        <w:t>installed between the real world and the user's eyes</w:t>
      </w:r>
      <w:r>
        <w:t>, typically and most conveniently done with AR glasses.</w:t>
      </w:r>
    </w:p>
    <w:p w14:paraId="25FAF228" w14:textId="77777777" w:rsidR="00433DB4" w:rsidRDefault="00433DB4" w:rsidP="003140F2">
      <w:r w:rsidRPr="00513B09">
        <w:t xml:space="preserve">In order to </w:t>
      </w:r>
      <w:r>
        <w:t>track</w:t>
      </w:r>
      <w:r w:rsidRPr="00513B09">
        <w:t xml:space="preserve"> </w:t>
      </w:r>
      <w:r>
        <w:t>the real-world</w:t>
      </w:r>
      <w:r w:rsidRPr="00513B09">
        <w:t xml:space="preserve"> space in which to place the virtual </w:t>
      </w:r>
      <w:r>
        <w:t>objects</w:t>
      </w:r>
      <w:r w:rsidRPr="00513B09">
        <w:t xml:space="preserve">, </w:t>
      </w:r>
      <w:r>
        <w:t>sensors and in particular</w:t>
      </w:r>
      <w:r w:rsidRPr="00513B09">
        <w:t xml:space="preserve"> camera</w:t>
      </w:r>
      <w:r>
        <w:t>s</w:t>
      </w:r>
      <w:r w:rsidRPr="00513B09">
        <w:t xml:space="preserve"> </w:t>
      </w:r>
      <w:r>
        <w:t>are</w:t>
      </w:r>
      <w:r w:rsidRPr="00513B09">
        <w:t xml:space="preserve"> required to </w:t>
      </w:r>
      <w:r>
        <w:t>capture</w:t>
      </w:r>
      <w:r w:rsidRPr="00513B09">
        <w:t xml:space="preserve"> a live-action image visible to the human eye. </w:t>
      </w:r>
      <w:r>
        <w:t xml:space="preserve">Typically, multiple sensors and </w:t>
      </w:r>
      <w:r w:rsidRPr="00513B09">
        <w:t xml:space="preserve">cameras are </w:t>
      </w:r>
      <w:r>
        <w:t>needed</w:t>
      </w:r>
      <w:r w:rsidRPr="00513B09">
        <w:t xml:space="preserve"> to construct a three-dimensional geometry around the user</w:t>
      </w:r>
      <w:r w:rsidR="00884628">
        <w:t>,</w:t>
      </w:r>
      <w:r w:rsidRPr="00513B09">
        <w:t xml:space="preserve"> called </w:t>
      </w:r>
      <w:r w:rsidR="00884628">
        <w:t xml:space="preserve">the </w:t>
      </w:r>
      <w:r w:rsidRPr="00513B09">
        <w:t>user’s geometry. The perception of geometry and the mapping of AR glass in geometry is</w:t>
      </w:r>
      <w:r>
        <w:t xml:space="preserve"> referred to</w:t>
      </w:r>
      <w:r w:rsidRPr="00513B09">
        <w:t xml:space="preserve"> Simultaneous Localization and Mapping (SLAM)</w:t>
      </w:r>
      <w:r>
        <w:t>, also introduced in some details in TR 26.928</w:t>
      </w:r>
      <w:r w:rsidRPr="00513B09">
        <w:t>.</w:t>
      </w:r>
    </w:p>
    <w:p w14:paraId="2728B363" w14:textId="77777777" w:rsidR="00433DB4" w:rsidRDefault="00433DB4" w:rsidP="009F7844">
      <w:r w:rsidRPr="00513B09">
        <w:t>When AR object</w:t>
      </w:r>
      <w:r>
        <w:t>s</w:t>
      </w:r>
      <w:r w:rsidRPr="00513B09">
        <w:t xml:space="preserve"> </w:t>
      </w:r>
      <w:r>
        <w:t>are</w:t>
      </w:r>
      <w:r w:rsidRPr="00513B09">
        <w:t xml:space="preserve"> placed in the user’s geometry, </w:t>
      </w:r>
      <w:r>
        <w:t>these</w:t>
      </w:r>
      <w:r w:rsidRPr="00513B09">
        <w:t xml:space="preserve"> object</w:t>
      </w:r>
      <w:r>
        <w:t>s</w:t>
      </w:r>
      <w:r w:rsidRPr="00513B09">
        <w:t xml:space="preserve"> </w:t>
      </w:r>
      <w:r>
        <w:t>are</w:t>
      </w:r>
      <w:r w:rsidRPr="00513B09">
        <w:t xml:space="preserve"> anchored to a part of the</w:t>
      </w:r>
      <w:r>
        <w:t xml:space="preserve"> real-world</w:t>
      </w:r>
      <w:r w:rsidRPr="00513B09">
        <w:t xml:space="preserve"> geometry. </w:t>
      </w:r>
      <w:r>
        <w:t>With users moving</w:t>
      </w:r>
      <w:r w:rsidRPr="00513B09">
        <w:t xml:space="preserve">, </w:t>
      </w:r>
      <w:r>
        <w:t xml:space="preserve">maintaining </w:t>
      </w:r>
      <w:r w:rsidRPr="00513B09">
        <w:t xml:space="preserve">augmentation and consistency between reality and the user's geometry </w:t>
      </w:r>
      <w:r>
        <w:t>is challenging and requires continuous data flows and processing.</w:t>
      </w:r>
      <w:r w:rsidRPr="00513B09">
        <w:t xml:space="preserve"> </w:t>
      </w:r>
      <w:r>
        <w:t>In order to support devices with low power consumption, s</w:t>
      </w:r>
      <w:r w:rsidRPr="00B1325C">
        <w:t>plit</w:t>
      </w:r>
      <w:r>
        <w:t xml:space="preserve"> processing such as split</w:t>
      </w:r>
      <w:r w:rsidRPr="00B1325C">
        <w:t xml:space="preserve"> rendering </w:t>
      </w:r>
      <w:r>
        <w:t>or split perception are technologies to offload processing to powerful network servers.</w:t>
      </w:r>
      <w:r w:rsidRPr="00B1325C">
        <w:t xml:space="preserve"> </w:t>
      </w:r>
      <w:r>
        <w:t xml:space="preserve">Such split processing approaches are considered beneficial or even essential for satisfying AR experiences, but add </w:t>
      </w:r>
      <w:r w:rsidRPr="00B1325C">
        <w:t xml:space="preserve">new necessary processes </w:t>
      </w:r>
      <w:r>
        <w:t xml:space="preserve">and challenges. This </w:t>
      </w:r>
      <w:r w:rsidRPr="00B1325C">
        <w:t>encoding, transmission, decoding, correction</w:t>
      </w:r>
      <w:r>
        <w:t xml:space="preserve"> of rendering data and sensor/camera data over 5G networks</w:t>
      </w:r>
      <w:r w:rsidR="00E36799">
        <w:t xml:space="preserve">, altogether </w:t>
      </w:r>
      <w:r>
        <w:t>pose challenges on bitrates, reliability requirements and latencies</w:t>
      </w:r>
      <w:r w:rsidRPr="00B1325C">
        <w:t>.</w:t>
      </w:r>
    </w:p>
    <w:p w14:paraId="5F76A20C" w14:textId="77777777" w:rsidR="00433DB4" w:rsidRPr="005711B6" w:rsidRDefault="00433DB4" w:rsidP="00F777F3">
      <w:r w:rsidRPr="005711B6">
        <w:t xml:space="preserve">Based on the findings in clause 8 of TR 26.928, this </w:t>
      </w:r>
      <w:r>
        <w:t>clause</w:t>
      </w:r>
      <w:r w:rsidRPr="005711B6">
        <w:t xml:space="preserve"> follows up on some parts of the conclusions and proposed short term actions:</w:t>
      </w:r>
    </w:p>
    <w:p w14:paraId="65339254" w14:textId="77777777" w:rsidR="00433DB4" w:rsidRPr="005711B6" w:rsidRDefault="00433DB4" w:rsidP="00633479">
      <w:pPr>
        <w:pStyle w:val="B1"/>
      </w:pPr>
      <w:r>
        <w:t>-</w:t>
      </w:r>
      <w:r>
        <w:tab/>
      </w:r>
      <w:r w:rsidRPr="005711B6">
        <w:t xml:space="preserve">Develop a flexible XR centric device reference architecture as well as a collection of device requirements and recommendations for XR device classes based on the considerations in clause 7.2 of TR 26.928. </w:t>
      </w:r>
    </w:p>
    <w:p w14:paraId="068196E8" w14:textId="77777777" w:rsidR="00433DB4" w:rsidRPr="005711B6" w:rsidRDefault="00433DB4" w:rsidP="00633479">
      <w:pPr>
        <w:pStyle w:val="B1"/>
      </w:pPr>
      <w:r>
        <w:t>-</w:t>
      </w:r>
      <w:r>
        <w:tab/>
      </w:r>
      <w:r w:rsidRPr="005711B6">
        <w:t>Study detailed functionalities and requirements for glass-type AR/MR UEs with standalone capabilit</w:t>
      </w:r>
      <w:r w:rsidR="00E36799">
        <w:t>ies</w:t>
      </w:r>
      <w:r w:rsidRPr="005711B6">
        <w:t xml:space="preserve"> according to clause 7.6 of TR 26.928 and address exchange formats for AR centric media, taking into account different processing capabilities of AR devices.</w:t>
      </w:r>
    </w:p>
    <w:p w14:paraId="3486F575" w14:textId="77777777" w:rsidR="00433DB4" w:rsidRDefault="00E36799" w:rsidP="00433DB4">
      <w:pPr>
        <w:rPr>
          <w:lang w:val="en-US" w:eastAsia="ko-KR"/>
        </w:rPr>
      </w:pPr>
      <w:r>
        <w:rPr>
          <w:lang w:val="en-US" w:eastAsia="ko-KR"/>
        </w:rPr>
        <w:t>Three different types of</w:t>
      </w:r>
      <w:r w:rsidR="00433DB4">
        <w:rPr>
          <w:lang w:val="en-US" w:eastAsia="ko-KR"/>
        </w:rPr>
        <w:t xml:space="preserve"> device reference architecture</w:t>
      </w:r>
      <w:r>
        <w:rPr>
          <w:lang w:val="en-US" w:eastAsia="ko-KR"/>
        </w:rPr>
        <w:t xml:space="preserve">s are </w:t>
      </w:r>
      <w:r w:rsidR="00433DB4">
        <w:rPr>
          <w:lang w:val="en-US" w:eastAsia="ko-KR"/>
        </w:rPr>
        <w:t>identified in this clause. One major distinction among the</w:t>
      </w:r>
      <w:r>
        <w:rPr>
          <w:lang w:val="en-US" w:eastAsia="ko-KR"/>
        </w:rPr>
        <w:t>se</w:t>
      </w:r>
      <w:r w:rsidR="00433DB4">
        <w:rPr>
          <w:lang w:val="en-US" w:eastAsia="ko-KR"/>
        </w:rPr>
        <w:t xml:space="preserve"> types is </w:t>
      </w:r>
      <w:r>
        <w:rPr>
          <w:lang w:val="en-US" w:eastAsia="ko-KR"/>
        </w:rPr>
        <w:t xml:space="preserve">the device </w:t>
      </w:r>
      <w:r w:rsidR="00433DB4">
        <w:rPr>
          <w:lang w:val="en-US" w:eastAsia="ko-KR"/>
        </w:rPr>
        <w:t xml:space="preserve">capabilities of whether stand-alone processing of required AR media processing (in clause 4.2.2.2) or having dependencies on </w:t>
      </w:r>
      <w:r w:rsidR="009139DF">
        <w:rPr>
          <w:lang w:val="en-US" w:eastAsia="ko-KR"/>
        </w:rPr>
        <w:t xml:space="preserve">an </w:t>
      </w:r>
      <w:r w:rsidR="00433DB4">
        <w:rPr>
          <w:lang w:val="en-US" w:eastAsia="ko-KR"/>
        </w:rPr>
        <w:t xml:space="preserve">entity in charge of offloading of power consuming processes, which the entity </w:t>
      </w:r>
      <w:r w:rsidR="002C1D2D">
        <w:rPr>
          <w:lang w:val="en-US" w:eastAsia="ko-KR"/>
        </w:rPr>
        <w:t>may</w:t>
      </w:r>
      <w:r w:rsidR="00433DB4">
        <w:rPr>
          <w:lang w:val="en-US" w:eastAsia="ko-KR"/>
        </w:rPr>
        <w:t xml:space="preserve"> be a cloud/edge service (in clause 4.2.2.3) and 5G wireless connectivity (in clause 4.2.2.4).</w:t>
      </w:r>
    </w:p>
    <w:p w14:paraId="388365AB" w14:textId="77777777" w:rsidR="00433DB4" w:rsidRDefault="00433DB4" w:rsidP="00433DB4">
      <w:pPr>
        <w:rPr>
          <w:lang w:val="en-US" w:eastAsia="ko-KR"/>
        </w:rPr>
      </w:pPr>
      <w:r>
        <w:rPr>
          <w:lang w:val="en-US" w:eastAsia="ko-KR"/>
        </w:rPr>
        <w:t xml:space="preserve">For the detailed functionalities for the device reference architecture of AR glasses, AR runtime (in clause 4.2.3) is identified for AR/MR system capability discovery, AR/MR session management, tracking of surrounding area, and rendering of AR/MR content in scene graph. Scene manager (in clause 4.2.4) is able to process a scene graph and render the corresponding 3D scene. 5G Media Access Function (in clause 4.2.4) is identified to support AR UE and the scene manager to access and stream components of AR content (in clause 4.4). </w:t>
      </w:r>
    </w:p>
    <w:p w14:paraId="23E014A2" w14:textId="77777777" w:rsidR="00433DB4" w:rsidRDefault="00433DB4" w:rsidP="00433DB4">
      <w:pPr>
        <w:rPr>
          <w:lang w:val="en-US" w:eastAsia="ko-KR"/>
        </w:rPr>
      </w:pPr>
      <w:r>
        <w:rPr>
          <w:lang w:val="en-US" w:eastAsia="ko-KR"/>
        </w:rPr>
        <w:t>AR content consists of one or more AR objects in terms of primitives (in clause 4.4.4) and their spatial and temporal compositions described by a scene description (in clause 4.4.2). Processing of AR/MR functions may require additional metadata (in clause 4.4.3) to properly recognize user’s pose and surrounding area.</w:t>
      </w:r>
    </w:p>
    <w:p w14:paraId="66845793" w14:textId="77777777" w:rsidR="00433DB4" w:rsidRDefault="003140F2" w:rsidP="00633479">
      <w:r>
        <w:rPr>
          <w:lang w:eastAsia="ko-KR"/>
        </w:rPr>
        <w:t>Key performance indicators and metrics for AR</w:t>
      </w:r>
      <w:r>
        <w:rPr>
          <w:rFonts w:hint="eastAsia"/>
          <w:lang w:val="en-US" w:eastAsia="ko-KR"/>
        </w:rPr>
        <w:t xml:space="preserve">/MR </w:t>
      </w:r>
      <w:r>
        <w:rPr>
          <w:lang w:val="en-US" w:eastAsia="ko-KR"/>
        </w:rPr>
        <w:t xml:space="preserve">based on TR 26.928 </w:t>
      </w:r>
      <w:r>
        <w:rPr>
          <w:rFonts w:hint="eastAsia"/>
          <w:lang w:val="en-US" w:eastAsia="ko-KR"/>
        </w:rPr>
        <w:t xml:space="preserve">are provided </w:t>
      </w:r>
      <w:r>
        <w:rPr>
          <w:lang w:val="en-US" w:eastAsia="ko-KR"/>
        </w:rPr>
        <w:t>(</w:t>
      </w:r>
      <w:r>
        <w:rPr>
          <w:rFonts w:hint="eastAsia"/>
          <w:lang w:val="en-US" w:eastAsia="ko-KR"/>
        </w:rPr>
        <w:t>in clause 4.5</w:t>
      </w:r>
      <w:r>
        <w:rPr>
          <w:lang w:val="en-US" w:eastAsia="ko-KR"/>
        </w:rPr>
        <w:t>)</w:t>
      </w:r>
      <w:r>
        <w:rPr>
          <w:rFonts w:hint="eastAsia"/>
          <w:lang w:val="en-US" w:eastAsia="ko-KR"/>
        </w:rPr>
        <w:t xml:space="preserve"> and </w:t>
      </w:r>
      <w:r>
        <w:rPr>
          <w:lang w:val="en-US" w:eastAsia="ko-KR"/>
        </w:rPr>
        <w:t>r</w:t>
      </w:r>
      <w:r w:rsidR="00433DB4">
        <w:rPr>
          <w:lang w:val="en-US" w:eastAsia="ko-KR"/>
        </w:rPr>
        <w:t>elated works (in clause 4.6) on AR/MR in 3GPP, MPEG, and ETSI are identified for the considerations on collaborative work on device function architecture and AR content formats and codecs.</w:t>
      </w:r>
    </w:p>
    <w:p w14:paraId="7E20A29A" w14:textId="77777777" w:rsidR="004F4313" w:rsidRDefault="004F4313" w:rsidP="004F4313">
      <w:pPr>
        <w:pStyle w:val="Heading2"/>
      </w:pPr>
      <w:bookmarkStart w:id="36" w:name="_Toc123912627"/>
      <w:r w:rsidRPr="00235394">
        <w:t>4</w:t>
      </w:r>
      <w:r>
        <w:t>.</w:t>
      </w:r>
      <w:r w:rsidR="00A30D95">
        <w:t>2</w:t>
      </w:r>
      <w:r w:rsidRPr="00235394">
        <w:tab/>
      </w:r>
      <w:r w:rsidR="00EF729E">
        <w:t xml:space="preserve">Device </w:t>
      </w:r>
      <w:r w:rsidR="00465DA9">
        <w:t xml:space="preserve">Functional </w:t>
      </w:r>
      <w:bookmarkEnd w:id="34"/>
      <w:r w:rsidR="00E96BD3">
        <w:t>Architecture</w:t>
      </w:r>
      <w:bookmarkEnd w:id="35"/>
      <w:bookmarkEnd w:id="36"/>
    </w:p>
    <w:p w14:paraId="450AE5FB" w14:textId="77777777" w:rsidR="00863134" w:rsidRDefault="00863134" w:rsidP="006D3622">
      <w:pPr>
        <w:pStyle w:val="Heading3"/>
      </w:pPr>
      <w:bookmarkStart w:id="37" w:name="_Toc67919022"/>
      <w:bookmarkStart w:id="38" w:name="_Toc123912628"/>
      <w:r>
        <w:t>4.2.1</w:t>
      </w:r>
      <w:r>
        <w:tab/>
        <w:t>Device Functions</w:t>
      </w:r>
      <w:bookmarkEnd w:id="37"/>
      <w:bookmarkEnd w:id="38"/>
    </w:p>
    <w:p w14:paraId="4E25A7B9" w14:textId="77777777" w:rsidR="00840210" w:rsidRDefault="00840210" w:rsidP="00840210">
      <w:r>
        <w:t>AR glasses</w:t>
      </w:r>
      <w:r w:rsidRPr="00ED2E52">
        <w:t xml:space="preserve"> contain various functions that are used to support a variety of di</w:t>
      </w:r>
      <w:r>
        <w:t>fferent AR services as highlight</w:t>
      </w:r>
      <w:r w:rsidR="00B72642">
        <w:t>ed</w:t>
      </w:r>
      <w:r>
        <w:t xml:space="preserve"> by the different use cases in clause 5. </w:t>
      </w:r>
      <w:r w:rsidRPr="00840210">
        <w:t xml:space="preserve">AR devices share some common functionalities </w:t>
      </w:r>
      <w:r w:rsidR="009139DF" w:rsidRPr="00840210">
        <w:t>to</w:t>
      </w:r>
      <w:r w:rsidRPr="00840210">
        <w:t xml:space="preserve"> </w:t>
      </w:r>
      <w:r>
        <w:t>create AR/XR experiences. Figure 4.2.1-1 provides a basic overview of the relevant functions of an AR device.</w:t>
      </w:r>
    </w:p>
    <w:p w14:paraId="15A0405F" w14:textId="77777777" w:rsidR="005442AB" w:rsidRDefault="005442AB" w:rsidP="00840210">
      <w:r>
        <w:t>The primary defined functions are</w:t>
      </w:r>
    </w:p>
    <w:p w14:paraId="3FD24006" w14:textId="77777777" w:rsidR="005442AB" w:rsidRPr="00792289" w:rsidRDefault="00792289" w:rsidP="00633479">
      <w:pPr>
        <w:pStyle w:val="B1"/>
      </w:pPr>
      <w:r>
        <w:t>-</w:t>
      </w:r>
      <w:r>
        <w:tab/>
      </w:r>
      <w:r w:rsidR="005442AB" w:rsidRPr="00792289">
        <w:rPr>
          <w:b/>
        </w:rPr>
        <w:t>AR/MR Application</w:t>
      </w:r>
      <w:r w:rsidR="005442AB" w:rsidRPr="00792289">
        <w:t xml:space="preserve">: a software application that integrates audio-visual content into the user’s real-world environment. </w:t>
      </w:r>
    </w:p>
    <w:p w14:paraId="7FEEF2E7" w14:textId="77777777" w:rsidR="005442AB" w:rsidRPr="00792289" w:rsidRDefault="00792289" w:rsidP="00633479">
      <w:pPr>
        <w:pStyle w:val="B1"/>
      </w:pPr>
      <w:r>
        <w:t>-</w:t>
      </w:r>
      <w:r>
        <w:tab/>
      </w:r>
      <w:r w:rsidR="005442AB" w:rsidRPr="00792289">
        <w:rPr>
          <w:b/>
        </w:rPr>
        <w:t>AR Runtime</w:t>
      </w:r>
      <w:r w:rsidR="005442AB" w:rsidRPr="00792289">
        <w:t xml:space="preserve">: a set of functions that interface with a platform to perform commonly required operations such as accessing controller/peripheral state, getting current and/or predicted tracking positions, </w:t>
      </w:r>
      <w:r w:rsidR="00C70900">
        <w:t xml:space="preserve">general spatial computing, </w:t>
      </w:r>
      <w:r w:rsidR="005442AB" w:rsidRPr="00792289">
        <w:t>and submitting rendered frames</w:t>
      </w:r>
      <w:r w:rsidR="00C70900">
        <w:t xml:space="preserve"> to the display processing unit</w:t>
      </w:r>
      <w:r w:rsidR="005442AB" w:rsidRPr="00792289">
        <w:t xml:space="preserve">. </w:t>
      </w:r>
    </w:p>
    <w:p w14:paraId="0CE98820" w14:textId="77777777" w:rsidR="005442AB" w:rsidRPr="00792289" w:rsidRDefault="00792289" w:rsidP="00633479">
      <w:pPr>
        <w:pStyle w:val="B1"/>
      </w:pPr>
      <w:r>
        <w:t>-</w:t>
      </w:r>
      <w:r>
        <w:tab/>
      </w:r>
      <w:r w:rsidR="005442AB" w:rsidRPr="00792289">
        <w:rPr>
          <w:b/>
        </w:rPr>
        <w:t>Media Access Function</w:t>
      </w:r>
      <w:r w:rsidR="005442AB" w:rsidRPr="00792289">
        <w:t xml:space="preserve">: A set of functions that enables access to media </w:t>
      </w:r>
      <w:r w:rsidR="00FB748F">
        <w:t xml:space="preserve">and other AR related </w:t>
      </w:r>
      <w:r w:rsidR="005442AB" w:rsidRPr="00792289">
        <w:t xml:space="preserve">data that is needed in the scene </w:t>
      </w:r>
      <w:r w:rsidR="00FB748F">
        <w:t xml:space="preserve">manager or AR Runtime </w:t>
      </w:r>
      <w:r w:rsidR="005442AB" w:rsidRPr="00792289">
        <w:t>in order to provide an AR experience. In the context of this report, the Media Access function typically uses 5G system functionalities to access media.</w:t>
      </w:r>
    </w:p>
    <w:p w14:paraId="7617DF01" w14:textId="77777777" w:rsidR="005442AB" w:rsidRPr="00792289" w:rsidRDefault="00792289" w:rsidP="00633479">
      <w:pPr>
        <w:pStyle w:val="B1"/>
      </w:pPr>
      <w:r>
        <w:t>-</w:t>
      </w:r>
      <w:r>
        <w:tab/>
      </w:r>
      <w:r w:rsidR="005442AB" w:rsidRPr="00792289">
        <w:rPr>
          <w:b/>
        </w:rPr>
        <w:t>Peripher</w:t>
      </w:r>
      <w:r w:rsidR="000A180F">
        <w:rPr>
          <w:b/>
        </w:rPr>
        <w:t>als</w:t>
      </w:r>
      <w:r w:rsidR="005442AB" w:rsidRPr="00792289">
        <w:t>: The collection of sensors, cameras, displays and other functionalities on the device that provide a physical connection to the environment.</w:t>
      </w:r>
    </w:p>
    <w:p w14:paraId="0CD33016" w14:textId="77777777" w:rsidR="005442AB" w:rsidRPr="00792289" w:rsidRDefault="00792289" w:rsidP="00633479">
      <w:pPr>
        <w:pStyle w:val="B1"/>
      </w:pPr>
      <w:r>
        <w:t>-</w:t>
      </w:r>
      <w:r>
        <w:tab/>
      </w:r>
      <w:r w:rsidR="005442AB" w:rsidRPr="00792289">
        <w:rPr>
          <w:b/>
        </w:rPr>
        <w:t>Scene Manager</w:t>
      </w:r>
      <w:r w:rsidR="005442AB" w:rsidRPr="00792289">
        <w:t xml:space="preserve">: a set of functions that supports the application in arranging the logical and spatial representation of a multisensorial scene based on support from the AR Runtime. </w:t>
      </w:r>
    </w:p>
    <w:p w14:paraId="1CE88640" w14:textId="77777777" w:rsidR="00840210" w:rsidRDefault="003979C0" w:rsidP="00684E63">
      <w:pPr>
        <w:pStyle w:val="TH"/>
      </w:pPr>
      <w:r>
        <w:rPr>
          <w:noProof/>
        </w:rPr>
        <w:object w:dxaOrig="18586" w:dyaOrig="6945" w14:anchorId="4D6700C4">
          <v:shape id="_x0000_i1027" type="#_x0000_t75" style="width:481.4pt;height:179.55pt" o:ole="">
            <v:imagedata r:id="rId38" o:title=""/>
          </v:shape>
          <o:OLEObject Type="Embed" ProgID="Visio.Drawing.15" ShapeID="_x0000_i1027" DrawAspect="Content" ObjectID="_1734525339" r:id="rId39"/>
        </w:object>
      </w:r>
    </w:p>
    <w:p w14:paraId="1F72F8F4" w14:textId="77777777" w:rsidR="00840210" w:rsidRPr="00684E63" w:rsidRDefault="00840210" w:rsidP="00684E63">
      <w:pPr>
        <w:pStyle w:val="TF"/>
      </w:pPr>
      <w:r w:rsidRPr="00684E63">
        <w:rPr>
          <w:rFonts w:hint="eastAsia"/>
        </w:rPr>
        <w:t>F</w:t>
      </w:r>
      <w:r w:rsidRPr="00684E63">
        <w:t>i</w:t>
      </w:r>
      <w:r w:rsidRPr="00684E63">
        <w:rPr>
          <w:rFonts w:hint="eastAsia"/>
        </w:rPr>
        <w:t xml:space="preserve">gure </w:t>
      </w:r>
      <w:r w:rsidRPr="00684E63">
        <w:t>4.2.1-1: 5G AR Device Functions</w:t>
      </w:r>
    </w:p>
    <w:p w14:paraId="18C568DB" w14:textId="77777777" w:rsidR="00DC1373" w:rsidRDefault="00DC1373" w:rsidP="0070535F">
      <w:pPr>
        <w:pStyle w:val="NO"/>
      </w:pPr>
      <w:r>
        <w:rPr>
          <w:lang w:val="en-US" w:eastAsia="ja-JP"/>
        </w:rPr>
        <w:t>N</w:t>
      </w:r>
      <w:r>
        <w:rPr>
          <w:rFonts w:hint="eastAsia"/>
          <w:lang w:val="en-US" w:eastAsia="ja-JP"/>
        </w:rPr>
        <w:t>OTE</w:t>
      </w:r>
      <w:r>
        <w:rPr>
          <w:lang w:val="en-US" w:eastAsia="ja-JP"/>
        </w:rPr>
        <w:t>:</w:t>
      </w:r>
      <w:r>
        <w:rPr>
          <w:rFonts w:hint="eastAsia"/>
          <w:lang w:val="en-US" w:eastAsia="ja-JP"/>
        </w:rPr>
        <w:tab/>
      </w:r>
      <w:r w:rsidRPr="009A1DB0">
        <w:t>Microphones are not shown in Figure 4.2.1-1</w:t>
      </w:r>
      <w:r>
        <w:t>.</w:t>
      </w:r>
      <w:r w:rsidRPr="009A1DB0">
        <w:t xml:space="preserve"> </w:t>
      </w:r>
      <w:r>
        <w:t>T</w:t>
      </w:r>
      <w:r w:rsidRPr="009A1DB0">
        <w:t xml:space="preserve">his figure is focusing on </w:t>
      </w:r>
      <w:r>
        <w:t xml:space="preserve">the </w:t>
      </w:r>
      <w:r w:rsidRPr="009A1DB0">
        <w:t>receiving side</w:t>
      </w:r>
      <w:r>
        <w:t xml:space="preserve"> of an AR device</w:t>
      </w:r>
      <w:r w:rsidRPr="009A1DB0">
        <w:t>; in conversational use cases, microphones are also present on the device.</w:t>
      </w:r>
    </w:p>
    <w:p w14:paraId="68546695" w14:textId="77777777" w:rsidR="00863134" w:rsidRDefault="00135C76" w:rsidP="00135C76">
      <w:r>
        <w:t>The various functions that are essential for enabling AR glass-related services within an AR device functional structure include:</w:t>
      </w:r>
    </w:p>
    <w:p w14:paraId="08F057D8" w14:textId="77777777" w:rsidR="00135C76" w:rsidRDefault="003C2624" w:rsidP="006D3622">
      <w:pPr>
        <w:pStyle w:val="B1"/>
      </w:pPr>
      <w:r>
        <w:t>a)</w:t>
      </w:r>
      <w:r w:rsidR="00135C76">
        <w:tab/>
        <w:t>Tracking and sensing</w:t>
      </w:r>
      <w:r w:rsidR="00840210">
        <w:t xml:space="preserve"> (assigned to the AR Runtime)</w:t>
      </w:r>
    </w:p>
    <w:p w14:paraId="0766BAA9" w14:textId="77777777" w:rsidR="00135C76" w:rsidRDefault="003C2624" w:rsidP="006D3622">
      <w:pPr>
        <w:pStyle w:val="B2"/>
      </w:pPr>
      <w:r>
        <w:t>-</w:t>
      </w:r>
      <w:r w:rsidR="0090472F">
        <w:tab/>
      </w:r>
      <w:r w:rsidR="0071677F" w:rsidRPr="00455078">
        <w:rPr>
          <w:rFonts w:hint="eastAsia"/>
        </w:rPr>
        <w:t>Inside-out tracking for 6DoF user position</w:t>
      </w:r>
    </w:p>
    <w:p w14:paraId="0B1399EC" w14:textId="77777777" w:rsidR="0090472F" w:rsidRDefault="003C2624" w:rsidP="006D3622">
      <w:pPr>
        <w:pStyle w:val="B2"/>
        <w:rPr>
          <w:lang w:eastAsia="ko-KR"/>
        </w:rPr>
      </w:pPr>
      <w:r>
        <w:rPr>
          <w:lang w:eastAsia="ko-KR"/>
        </w:rPr>
        <w:t>-</w:t>
      </w:r>
      <w:r w:rsidR="0090472F">
        <w:rPr>
          <w:lang w:eastAsia="ko-KR"/>
        </w:rPr>
        <w:tab/>
        <w:t>Eye Tracking</w:t>
      </w:r>
    </w:p>
    <w:p w14:paraId="0A04B2E0" w14:textId="77777777" w:rsidR="0090472F" w:rsidRDefault="003C2624" w:rsidP="006D3622">
      <w:pPr>
        <w:pStyle w:val="B2"/>
        <w:rPr>
          <w:lang w:eastAsia="ko-KR"/>
        </w:rPr>
      </w:pPr>
      <w:r>
        <w:rPr>
          <w:lang w:eastAsia="ko-KR"/>
        </w:rPr>
        <w:t>-</w:t>
      </w:r>
      <w:r w:rsidR="0090472F">
        <w:rPr>
          <w:lang w:eastAsia="ko-KR"/>
        </w:rPr>
        <w:tab/>
        <w:t>Hand Tracking</w:t>
      </w:r>
    </w:p>
    <w:p w14:paraId="714F016E" w14:textId="77777777" w:rsidR="0090472F" w:rsidRPr="00455078" w:rsidRDefault="003C2624" w:rsidP="006D3622">
      <w:pPr>
        <w:pStyle w:val="B2"/>
        <w:rPr>
          <w:rFonts w:hint="eastAsia"/>
          <w:lang w:eastAsia="ko-KR"/>
        </w:rPr>
      </w:pPr>
      <w:r>
        <w:rPr>
          <w:lang w:eastAsia="ko-KR"/>
        </w:rPr>
        <w:t>-</w:t>
      </w:r>
      <w:r w:rsidR="0090472F">
        <w:rPr>
          <w:lang w:eastAsia="ko-KR"/>
        </w:rPr>
        <w:tab/>
        <w:t>Sensors</w:t>
      </w:r>
    </w:p>
    <w:p w14:paraId="7EF6D2CA" w14:textId="77777777" w:rsidR="00135C76" w:rsidRDefault="003C2624" w:rsidP="006D3622">
      <w:pPr>
        <w:pStyle w:val="B1"/>
      </w:pPr>
      <w:r>
        <w:t>b)</w:t>
      </w:r>
      <w:r w:rsidR="0071677F">
        <w:tab/>
      </w:r>
      <w:r w:rsidR="00135C76">
        <w:t>Capturing</w:t>
      </w:r>
      <w:r w:rsidR="00840210">
        <w:t xml:space="preserve"> (a</w:t>
      </w:r>
      <w:r w:rsidR="00840210" w:rsidRPr="00840210">
        <w:t>ssigned to the peripher</w:t>
      </w:r>
      <w:r w:rsidR="00B72642">
        <w:t>al</w:t>
      </w:r>
      <w:r w:rsidR="00840210" w:rsidRPr="00840210">
        <w:t>s)</w:t>
      </w:r>
    </w:p>
    <w:p w14:paraId="5E019D12" w14:textId="77777777" w:rsidR="00135C76" w:rsidRDefault="003C2624" w:rsidP="006D3622">
      <w:pPr>
        <w:pStyle w:val="B2"/>
        <w:rPr>
          <w:lang w:eastAsia="ko-KR"/>
        </w:rPr>
      </w:pPr>
      <w:r>
        <w:rPr>
          <w:lang w:eastAsia="ko-KR"/>
        </w:rPr>
        <w:t>-</w:t>
      </w:r>
      <w:r w:rsidR="0090472F">
        <w:rPr>
          <w:lang w:eastAsia="ko-KR"/>
        </w:rPr>
        <w:tab/>
      </w:r>
      <w:r w:rsidR="00135C76">
        <w:rPr>
          <w:lang w:eastAsia="ko-KR"/>
        </w:rPr>
        <w:t>Vision camera: capturing (in addition to tracking and sensing) of the user’s surroundings for vision related functions</w:t>
      </w:r>
    </w:p>
    <w:p w14:paraId="7EF3A7F5" w14:textId="77777777" w:rsidR="00135C76" w:rsidRDefault="003C2624" w:rsidP="006D3622">
      <w:pPr>
        <w:pStyle w:val="B2"/>
        <w:rPr>
          <w:lang w:eastAsia="ko-KR"/>
        </w:rPr>
      </w:pPr>
      <w:r>
        <w:rPr>
          <w:lang w:eastAsia="ko-KR"/>
        </w:rPr>
        <w:t>-</w:t>
      </w:r>
      <w:r w:rsidR="0090472F">
        <w:rPr>
          <w:lang w:eastAsia="ko-KR"/>
        </w:rPr>
        <w:tab/>
      </w:r>
      <w:r w:rsidR="00135C76">
        <w:rPr>
          <w:lang w:eastAsia="ko-KR"/>
        </w:rPr>
        <w:t>Media camera: capturing of scenes or objects for media data generation where required</w:t>
      </w:r>
    </w:p>
    <w:p w14:paraId="647F5BD6" w14:textId="77777777" w:rsidR="00135C76" w:rsidRPr="000E4079" w:rsidRDefault="00135C76" w:rsidP="00E51737">
      <w:pPr>
        <w:pStyle w:val="NO"/>
      </w:pPr>
      <w:r w:rsidRPr="000E4079">
        <w:t>NOTE:</w:t>
      </w:r>
      <w:r w:rsidR="00C05052">
        <w:tab/>
        <w:t>V</w:t>
      </w:r>
      <w:r w:rsidRPr="00E51737">
        <w:t xml:space="preserve">ision and media camera logical functions may be mapped to the same physical camera, </w:t>
      </w:r>
      <w:r w:rsidRPr="000E4079">
        <w:t>or to separate cameras. Camera devices may also be attached to other device hardware (AR glasses or smartphone), or exist as a separate external device.</w:t>
      </w:r>
    </w:p>
    <w:p w14:paraId="04F30812" w14:textId="77777777" w:rsidR="00481B1E" w:rsidRPr="009207A8" w:rsidRDefault="00481B1E" w:rsidP="006D3622">
      <w:pPr>
        <w:pStyle w:val="B2"/>
      </w:pPr>
      <w:r>
        <w:rPr>
          <w:lang w:eastAsia="ko-KR"/>
        </w:rPr>
        <w:t>-</w:t>
      </w:r>
      <w:r>
        <w:rPr>
          <w:lang w:eastAsia="ko-KR"/>
        </w:rPr>
        <w:tab/>
      </w:r>
      <w:r w:rsidRPr="00DE18D4">
        <w:rPr>
          <w:lang w:eastAsia="ko-KR"/>
        </w:rPr>
        <w:t>Microphones: capturing of audio sources including environmental audio sources as well as users’ voice.</w:t>
      </w:r>
    </w:p>
    <w:p w14:paraId="7A896085" w14:textId="77777777" w:rsidR="00135C76" w:rsidRDefault="003C2624" w:rsidP="006D3622">
      <w:pPr>
        <w:pStyle w:val="B1"/>
      </w:pPr>
      <w:r>
        <w:t>c)</w:t>
      </w:r>
      <w:r w:rsidR="009207A8">
        <w:tab/>
      </w:r>
      <w:r w:rsidR="00840210">
        <w:rPr>
          <w:lang w:eastAsia="ko-KR"/>
        </w:rPr>
        <w:t>AR Runtime functions</w:t>
      </w:r>
    </w:p>
    <w:p w14:paraId="0348C12F" w14:textId="77777777" w:rsidR="00787D1F" w:rsidRDefault="003C2624" w:rsidP="006D3622">
      <w:pPr>
        <w:pStyle w:val="B2"/>
        <w:rPr>
          <w:lang w:eastAsia="ko-KR"/>
        </w:rPr>
      </w:pPr>
      <w:r>
        <w:rPr>
          <w:lang w:eastAsia="ko-KR"/>
        </w:rPr>
        <w:t>-</w:t>
      </w:r>
      <w:r w:rsidR="0090472F">
        <w:rPr>
          <w:lang w:eastAsia="ko-KR"/>
        </w:rPr>
        <w:tab/>
      </w:r>
      <w:r w:rsidR="0000575E">
        <w:rPr>
          <w:lang w:eastAsia="ko-KR"/>
        </w:rPr>
        <w:t xml:space="preserve">XR Spatial Compute: </w:t>
      </w:r>
      <w:r w:rsidR="0000575E" w:rsidRPr="00995BF4">
        <w:rPr>
          <w:lang w:eastAsia="ko-KR"/>
        </w:rPr>
        <w:t>AR functions which process sensor data to generate information about the world 3D space surrounding the AR user. It includes functions such as SLAM for spatial mapping (creating a map of the surrounding area) and localization (establishing the position of users and objects within that space), 3D reconstruction and semantic perception.</w:t>
      </w:r>
    </w:p>
    <w:p w14:paraId="1927ED16" w14:textId="77777777" w:rsidR="00481B1E" w:rsidRDefault="00481B1E" w:rsidP="006D3622">
      <w:pPr>
        <w:pStyle w:val="B2"/>
        <w:rPr>
          <w:lang w:eastAsia="ko-KR"/>
        </w:rPr>
      </w:pPr>
      <w:r>
        <w:rPr>
          <w:rFonts w:hint="eastAsia"/>
          <w:lang w:eastAsia="ko-KR"/>
        </w:rPr>
        <w:t>-</w:t>
      </w:r>
      <w:r>
        <w:rPr>
          <w:rFonts w:hint="eastAsia"/>
          <w:lang w:eastAsia="ko-KR"/>
        </w:rPr>
        <w:tab/>
      </w:r>
      <w:r>
        <w:rPr>
          <w:lang w:eastAsia="ko-KR"/>
        </w:rPr>
        <w:t>Pose corrector: function</w:t>
      </w:r>
      <w:r w:rsidRPr="00180D62">
        <w:rPr>
          <w:lang w:eastAsia="ko-KR"/>
        </w:rPr>
        <w:t xml:space="preserve"> </w:t>
      </w:r>
      <w:r>
        <w:rPr>
          <w:lang w:eastAsia="ko-KR"/>
        </w:rPr>
        <w:t xml:space="preserve">for pose correction </w:t>
      </w:r>
      <w:r w:rsidRPr="00180D62">
        <w:rPr>
          <w:lang w:eastAsia="ko-KR"/>
        </w:rPr>
        <w:t>that helps stabili</w:t>
      </w:r>
      <w:r>
        <w:rPr>
          <w:lang w:eastAsia="ko-KR"/>
        </w:rPr>
        <w:t>se</w:t>
      </w:r>
      <w:r w:rsidRPr="00180D62">
        <w:rPr>
          <w:lang w:eastAsia="ko-KR"/>
        </w:rPr>
        <w:t xml:space="preserve"> </w:t>
      </w:r>
      <w:r>
        <w:rPr>
          <w:lang w:eastAsia="ko-KR"/>
        </w:rPr>
        <w:t xml:space="preserve">AR media </w:t>
      </w:r>
      <w:r w:rsidRPr="00180D62">
        <w:rPr>
          <w:lang w:eastAsia="ko-KR"/>
        </w:rPr>
        <w:t>when the user</w:t>
      </w:r>
      <w:r w:rsidR="00B72642">
        <w:rPr>
          <w:lang w:eastAsia="ko-KR"/>
        </w:rPr>
        <w:t xml:space="preserve"> moves</w:t>
      </w:r>
      <w:r>
        <w:rPr>
          <w:lang w:eastAsia="ko-KR"/>
        </w:rPr>
        <w:t>. Typically, this is done by asynchronous time warping (ATW) or late stage reprojection (LSR).</w:t>
      </w:r>
    </w:p>
    <w:p w14:paraId="2BBF23A3" w14:textId="77777777" w:rsidR="0000575E" w:rsidRDefault="0000575E" w:rsidP="006D3622">
      <w:pPr>
        <w:pStyle w:val="B2"/>
        <w:rPr>
          <w:lang w:eastAsia="ko-KR"/>
        </w:rPr>
      </w:pPr>
      <w:r>
        <w:t>-</w:t>
      </w:r>
      <w:r>
        <w:tab/>
        <w:t xml:space="preserve">Semantic perception: </w:t>
      </w:r>
      <w:r w:rsidRPr="00090D3D">
        <w:rPr>
          <w:lang w:eastAsia="ko-KR"/>
        </w:rPr>
        <w:t>process of converting signals captured on the AR glass into semantical concept</w:t>
      </w:r>
      <w:r w:rsidR="00B72642">
        <w:rPr>
          <w:lang w:eastAsia="ko-KR"/>
        </w:rPr>
        <w:t>s</w:t>
      </w:r>
      <w:r w:rsidRPr="00090D3D">
        <w:rPr>
          <w:lang w:eastAsia="ko-KR"/>
        </w:rPr>
        <w:t xml:space="preserve">. Typically uses some sort of </w:t>
      </w:r>
      <w:r>
        <w:rPr>
          <w:lang w:eastAsia="ko-KR"/>
        </w:rPr>
        <w:t>Artificial Intelligence (</w:t>
      </w:r>
      <w:r w:rsidRPr="00090D3D">
        <w:rPr>
          <w:lang w:eastAsia="ko-KR"/>
        </w:rPr>
        <w:t>AI</w:t>
      </w:r>
      <w:r>
        <w:rPr>
          <w:lang w:eastAsia="ko-KR"/>
        </w:rPr>
        <w:t>) and/or Machine Learning (ML)</w:t>
      </w:r>
      <w:r w:rsidRPr="00090D3D">
        <w:rPr>
          <w:lang w:eastAsia="ko-KR"/>
        </w:rPr>
        <w:t>. Examples include object recognition, object classification, etc.</w:t>
      </w:r>
    </w:p>
    <w:p w14:paraId="5EC6E8FF" w14:textId="77777777" w:rsidR="00AE0E9D" w:rsidRDefault="00AE0E9D" w:rsidP="006D3622">
      <w:pPr>
        <w:pStyle w:val="B1"/>
        <w:rPr>
          <w:lang w:eastAsia="ko-KR"/>
        </w:rPr>
      </w:pPr>
      <w:r>
        <w:rPr>
          <w:rFonts w:hint="eastAsia"/>
          <w:lang w:eastAsia="ko-KR"/>
        </w:rPr>
        <w:t>d)</w:t>
      </w:r>
      <w:r>
        <w:rPr>
          <w:lang w:eastAsia="ko-KR"/>
        </w:rPr>
        <w:tab/>
      </w:r>
      <w:r w:rsidR="00840210">
        <w:rPr>
          <w:lang w:eastAsia="ko-KR"/>
        </w:rPr>
        <w:t>Scene Manager</w:t>
      </w:r>
    </w:p>
    <w:p w14:paraId="0FE5751A" w14:textId="77777777" w:rsidR="00840210" w:rsidRDefault="00840210" w:rsidP="006D3622">
      <w:pPr>
        <w:pStyle w:val="B2"/>
        <w:rPr>
          <w:lang w:eastAsia="ko-KR"/>
        </w:rPr>
      </w:pPr>
      <w:r>
        <w:rPr>
          <w:rFonts w:hint="eastAsia"/>
          <w:lang w:eastAsia="ko-KR"/>
        </w:rPr>
        <w:t>-</w:t>
      </w:r>
      <w:r>
        <w:rPr>
          <w:lang w:eastAsia="ko-KR"/>
        </w:rPr>
        <w:tab/>
        <w:t xml:space="preserve">Scene graph handler: a function that supports the </w:t>
      </w:r>
      <w:r>
        <w:rPr>
          <w:noProof/>
        </w:rPr>
        <w:t xml:space="preserve">management of a scene graph </w:t>
      </w:r>
      <w:r w:rsidRPr="008D3F34">
        <w:rPr>
          <w:noProof/>
        </w:rPr>
        <w:t>that represents an object-based hierarchy of the geometry of a scene</w:t>
      </w:r>
      <w:r>
        <w:rPr>
          <w:noProof/>
        </w:rPr>
        <w:t xml:space="preserve"> and permits interaction with the scene.</w:t>
      </w:r>
    </w:p>
    <w:p w14:paraId="70CA2096" w14:textId="77777777" w:rsidR="00AE0E9D" w:rsidRPr="00BA0F3E" w:rsidRDefault="00AE0E9D" w:rsidP="006D3622">
      <w:pPr>
        <w:pStyle w:val="B2"/>
        <w:rPr>
          <w:lang w:eastAsia="ko-KR"/>
        </w:rPr>
      </w:pPr>
      <w:r>
        <w:rPr>
          <w:lang w:eastAsia="ko-KR"/>
        </w:rPr>
        <w:t>-</w:t>
      </w:r>
      <w:r>
        <w:rPr>
          <w:lang w:eastAsia="ko-KR"/>
        </w:rPr>
        <w:tab/>
      </w:r>
      <w:r w:rsidRPr="00BA0F3E">
        <w:rPr>
          <w:lang w:eastAsia="ko-KR"/>
        </w:rPr>
        <w:t xml:space="preserve">Compositor: </w:t>
      </w:r>
      <w:r>
        <w:rPr>
          <w:lang w:eastAsia="ko-KR"/>
        </w:rPr>
        <w:t>compositing</w:t>
      </w:r>
      <w:r w:rsidRPr="00BA0F3E">
        <w:rPr>
          <w:lang w:eastAsia="ko-KR"/>
        </w:rPr>
        <w:t xml:space="preserve"> layers of images at different levels of depth </w:t>
      </w:r>
      <w:r>
        <w:rPr>
          <w:lang w:eastAsia="ko-KR"/>
        </w:rPr>
        <w:t>for presentation</w:t>
      </w:r>
    </w:p>
    <w:p w14:paraId="155118E6" w14:textId="77777777" w:rsidR="00AE0E9D" w:rsidRDefault="00AE0E9D" w:rsidP="006D3622">
      <w:pPr>
        <w:pStyle w:val="B2"/>
        <w:rPr>
          <w:lang w:eastAsia="ko-KR"/>
        </w:rPr>
      </w:pPr>
      <w:r w:rsidRPr="00BA0F3E">
        <w:rPr>
          <w:lang w:eastAsia="ko-KR"/>
        </w:rPr>
        <w:t>-</w:t>
      </w:r>
      <w:r w:rsidRPr="00BA0F3E">
        <w:rPr>
          <w:lang w:eastAsia="ko-KR"/>
        </w:rPr>
        <w:tab/>
      </w:r>
      <w:r>
        <w:rPr>
          <w:lang w:eastAsia="ko-KR"/>
        </w:rPr>
        <w:t>Immersive media r</w:t>
      </w:r>
      <w:r w:rsidRPr="00BA0F3E">
        <w:rPr>
          <w:lang w:eastAsia="ko-KR"/>
        </w:rPr>
        <w:t xml:space="preserve">enderer: the generation of one (monoscopic displays) or two (stereoscopic displays) eye buffers from the </w:t>
      </w:r>
      <w:r>
        <w:rPr>
          <w:lang w:eastAsia="ko-KR"/>
        </w:rPr>
        <w:t>visual content, typically using GPUs</w:t>
      </w:r>
      <w:r w:rsidRPr="00BA0F3E">
        <w:rPr>
          <w:lang w:eastAsia="ko-KR"/>
        </w:rPr>
        <w:t xml:space="preserve">.  Rendering operations may be different depending on the rendering pipeline of the media </w:t>
      </w:r>
      <w:r>
        <w:rPr>
          <w:lang w:eastAsia="ko-KR"/>
        </w:rPr>
        <w:t xml:space="preserve">and may include </w:t>
      </w:r>
      <w:r w:rsidR="00DC1373" w:rsidRPr="00DC1373">
        <w:rPr>
          <w:lang w:eastAsia="ko-KR"/>
        </w:rPr>
        <w:t xml:space="preserve">audio, </w:t>
      </w:r>
      <w:r>
        <w:rPr>
          <w:lang w:eastAsia="ko-KR"/>
        </w:rPr>
        <w:t>2D or 3D visual rendering, as well as pose correction functionalities.</w:t>
      </w:r>
      <w:r w:rsidR="00C519E7">
        <w:rPr>
          <w:lang w:eastAsia="ko-KR"/>
        </w:rPr>
        <w:t xml:space="preserve"> </w:t>
      </w:r>
      <w:r w:rsidR="003B3CB6" w:rsidRPr="003B3CB6">
        <w:rPr>
          <w:lang w:eastAsia="ko-KR"/>
        </w:rPr>
        <w:t>The immersive media renderer a</w:t>
      </w:r>
      <w:r w:rsidR="00C519E7">
        <w:rPr>
          <w:lang w:eastAsia="ko-KR"/>
        </w:rPr>
        <w:t xml:space="preserve">lso includes rendering of other senses such </w:t>
      </w:r>
      <w:r w:rsidR="0070535F">
        <w:rPr>
          <w:lang w:eastAsia="ko-KR"/>
        </w:rPr>
        <w:t>as</w:t>
      </w:r>
      <w:r w:rsidR="00C519E7">
        <w:rPr>
          <w:lang w:eastAsia="ko-KR"/>
        </w:rPr>
        <w:t xml:space="preserve"> haptics.</w:t>
      </w:r>
    </w:p>
    <w:p w14:paraId="6334F383" w14:textId="77777777" w:rsidR="00135C76" w:rsidRDefault="00AE0E9D" w:rsidP="006D3622">
      <w:pPr>
        <w:pStyle w:val="B1"/>
      </w:pPr>
      <w:r>
        <w:t>e</w:t>
      </w:r>
      <w:r w:rsidR="003C2624">
        <w:t>)</w:t>
      </w:r>
      <w:r w:rsidR="009207A8">
        <w:tab/>
      </w:r>
      <w:r w:rsidR="00840210">
        <w:t>Media Access Function includes</w:t>
      </w:r>
    </w:p>
    <w:p w14:paraId="016EDF21" w14:textId="77777777" w:rsidR="00840210" w:rsidRDefault="00840210" w:rsidP="006D3622">
      <w:pPr>
        <w:pStyle w:val="B2"/>
        <w:rPr>
          <w:lang w:eastAsia="ko-KR"/>
        </w:rPr>
      </w:pPr>
      <w:r>
        <w:rPr>
          <w:rFonts w:hint="eastAsia"/>
          <w:lang w:eastAsia="ko-KR"/>
        </w:rPr>
        <w:t>-</w:t>
      </w:r>
      <w:r>
        <w:rPr>
          <w:lang w:eastAsia="ko-KR"/>
        </w:rPr>
        <w:tab/>
        <w:t xml:space="preserve">Tethering and network interfaces </w:t>
      </w:r>
      <w:r>
        <w:t>for AR/MR immersive content delivery</w:t>
      </w:r>
    </w:p>
    <w:p w14:paraId="1572B61B" w14:textId="77777777" w:rsidR="00135C76" w:rsidRDefault="00840210" w:rsidP="009701A3">
      <w:pPr>
        <w:pStyle w:val="B3"/>
        <w:rPr>
          <w:lang w:eastAsia="ko-KR"/>
        </w:rPr>
      </w:pPr>
      <w:r>
        <w:rPr>
          <w:lang w:eastAsia="ko-KR"/>
        </w:rPr>
        <w:t>&gt;</w:t>
      </w:r>
      <w:r w:rsidR="0090472F">
        <w:rPr>
          <w:lang w:eastAsia="ko-KR"/>
        </w:rPr>
        <w:tab/>
      </w:r>
      <w:r w:rsidR="00135C76">
        <w:rPr>
          <w:lang w:eastAsia="ko-KR"/>
        </w:rPr>
        <w:t>The AR glasses may be tethered through non-5G connectivity (wired, WiFi)</w:t>
      </w:r>
    </w:p>
    <w:p w14:paraId="6CC0D75D" w14:textId="77777777" w:rsidR="00AE0E9D" w:rsidRDefault="00840210" w:rsidP="009701A3">
      <w:pPr>
        <w:pStyle w:val="B3"/>
        <w:rPr>
          <w:lang w:eastAsia="ko-KR"/>
        </w:rPr>
      </w:pPr>
      <w:r>
        <w:rPr>
          <w:lang w:eastAsia="ko-KR"/>
        </w:rPr>
        <w:t>&gt;</w:t>
      </w:r>
      <w:r w:rsidR="00AE0E9D">
        <w:rPr>
          <w:lang w:eastAsia="ko-KR"/>
        </w:rPr>
        <w:tab/>
      </w:r>
      <w:r w:rsidR="00AE0E9D" w:rsidRPr="00BA0F3E">
        <w:rPr>
          <w:lang w:eastAsia="ko-KR"/>
        </w:rPr>
        <w:t xml:space="preserve">The AR glasses may be </w:t>
      </w:r>
      <w:r w:rsidR="00AE0E9D">
        <w:rPr>
          <w:lang w:eastAsia="ko-KR"/>
        </w:rPr>
        <w:t>tethered</w:t>
      </w:r>
      <w:r w:rsidR="00AE0E9D" w:rsidRPr="00BA0F3E">
        <w:rPr>
          <w:lang w:eastAsia="ko-KR"/>
        </w:rPr>
        <w:t xml:space="preserve"> through 5G connectivity</w:t>
      </w:r>
    </w:p>
    <w:p w14:paraId="3D1300E9" w14:textId="77777777" w:rsidR="00135C76" w:rsidRDefault="00840210" w:rsidP="009701A3">
      <w:pPr>
        <w:pStyle w:val="B3"/>
        <w:rPr>
          <w:lang w:eastAsia="ko-KR"/>
        </w:rPr>
      </w:pPr>
      <w:r>
        <w:rPr>
          <w:lang w:eastAsia="ko-KR"/>
        </w:rPr>
        <w:t>&gt;</w:t>
      </w:r>
      <w:r w:rsidR="0090472F">
        <w:rPr>
          <w:lang w:eastAsia="ko-KR"/>
        </w:rPr>
        <w:tab/>
      </w:r>
      <w:r w:rsidR="00135C76">
        <w:rPr>
          <w:lang w:eastAsia="ko-KR"/>
        </w:rPr>
        <w:t xml:space="preserve">The AR glasses may be tethered through different flavours </w:t>
      </w:r>
      <w:r w:rsidR="00B72642">
        <w:rPr>
          <w:lang w:eastAsia="ko-KR"/>
        </w:rPr>
        <w:t xml:space="preserve">of </w:t>
      </w:r>
      <w:r w:rsidR="00135C76">
        <w:rPr>
          <w:lang w:eastAsia="ko-KR"/>
        </w:rPr>
        <w:t>5G connectivity</w:t>
      </w:r>
    </w:p>
    <w:p w14:paraId="1D16BF17" w14:textId="77777777" w:rsidR="00840210" w:rsidRDefault="00AE0E9D" w:rsidP="006D3622">
      <w:pPr>
        <w:pStyle w:val="B2"/>
      </w:pPr>
      <w:r>
        <w:rPr>
          <w:rFonts w:hint="eastAsia"/>
          <w:lang w:eastAsia="ko-KR"/>
        </w:rPr>
        <w:t>-</w:t>
      </w:r>
      <w:r>
        <w:rPr>
          <w:lang w:eastAsia="ko-KR"/>
        </w:rPr>
        <w:tab/>
      </w:r>
      <w:r w:rsidR="00840210">
        <w:t>Content Delivery: Connectivity and protocol framework to deliver the content and provide functionalities such as synchronization, encapsulation, loss and jitter management, bandwidth management, etc.</w:t>
      </w:r>
    </w:p>
    <w:p w14:paraId="0CADA409" w14:textId="77777777" w:rsidR="0000575E" w:rsidRDefault="0000575E" w:rsidP="006D3622">
      <w:pPr>
        <w:pStyle w:val="B2"/>
        <w:rPr>
          <w:rFonts w:hint="eastAsia"/>
          <w:lang w:eastAsia="ko-KR"/>
        </w:rPr>
      </w:pPr>
      <w:r>
        <w:rPr>
          <w:rFonts w:hint="eastAsia"/>
          <w:lang w:eastAsia="ko-KR"/>
        </w:rPr>
        <w:t>-</w:t>
      </w:r>
      <w:r>
        <w:rPr>
          <w:rFonts w:hint="eastAsia"/>
          <w:lang w:eastAsia="ko-KR"/>
        </w:rPr>
        <w:tab/>
        <w:t>Digital representation and delivery of scene graphs and XR Spatial Descriptions</w:t>
      </w:r>
    </w:p>
    <w:p w14:paraId="7C7A961A" w14:textId="77777777" w:rsidR="00840210" w:rsidRDefault="00840210" w:rsidP="006D3622">
      <w:pPr>
        <w:pStyle w:val="B2"/>
      </w:pPr>
      <w:r>
        <w:t>-</w:t>
      </w:r>
      <w:r>
        <w:tab/>
        <w:t>Codecs to compress the media provided in the scene.</w:t>
      </w:r>
    </w:p>
    <w:p w14:paraId="05DD636D" w14:textId="77777777" w:rsidR="00840210" w:rsidRPr="008C1966" w:rsidRDefault="00840210" w:rsidP="009701A3">
      <w:pPr>
        <w:pStyle w:val="B3"/>
      </w:pPr>
      <w:r w:rsidRPr="008C1966">
        <w:t>&gt;</w:t>
      </w:r>
      <w:r w:rsidRPr="008C1966">
        <w:tab/>
        <w:t>2D media codecs</w:t>
      </w:r>
    </w:p>
    <w:p w14:paraId="193C095E" w14:textId="77777777" w:rsidR="00840210" w:rsidRPr="008C1966" w:rsidRDefault="00840210" w:rsidP="008C1966">
      <w:pPr>
        <w:pStyle w:val="B3"/>
      </w:pPr>
      <w:r w:rsidRPr="008C1966">
        <w:t>&gt;</w:t>
      </w:r>
      <w:r w:rsidRPr="008C1966">
        <w:tab/>
      </w:r>
      <w:r w:rsidR="000922F1" w:rsidRPr="008C1966">
        <w:t>Immersive media decoders: media decoders to decode compressed immersive media as inputs to the immersive media renderer.  Immersive media decoders include both 2D and 3D visual</w:t>
      </w:r>
      <w:r w:rsidR="003B3CB6" w:rsidRPr="003B3CB6">
        <w:t xml:space="preserve"> media and mono, stereo and/or spatial</w:t>
      </w:r>
      <w:r w:rsidR="000922F1" w:rsidRPr="008C1966">
        <w:t>/audio media decoder functionalities.</w:t>
      </w:r>
    </w:p>
    <w:p w14:paraId="2F401A8A" w14:textId="77777777" w:rsidR="000922F1" w:rsidRPr="008C1966" w:rsidRDefault="000922F1" w:rsidP="008C1966">
      <w:pPr>
        <w:pStyle w:val="B3"/>
      </w:pPr>
      <w:r w:rsidRPr="008C1966">
        <w:t>&gt;</w:t>
      </w:r>
      <w:r w:rsidRPr="008C1966">
        <w:tab/>
        <w:t>Immersive media encoders: encoders providing compressed versions of visual/audio immersive media data.</w:t>
      </w:r>
    </w:p>
    <w:p w14:paraId="4946ED3C" w14:textId="77777777" w:rsidR="00840210" w:rsidRDefault="00840210" w:rsidP="00840210">
      <w:pPr>
        <w:pStyle w:val="B2"/>
      </w:pPr>
      <w:r>
        <w:t>-</w:t>
      </w:r>
      <w:r>
        <w:tab/>
        <w:t>Media Session Handler: A service on the device that connects to 5G System Network functions, typically AFs, in order to support the delivery and QoS requirements for the media delivery. This may include prioritization, QoS requests, edge capability discovery, etc.</w:t>
      </w:r>
    </w:p>
    <w:p w14:paraId="4107ED1D" w14:textId="77777777" w:rsidR="008303F4" w:rsidRDefault="008303F4" w:rsidP="00840210">
      <w:pPr>
        <w:pStyle w:val="B2"/>
        <w:rPr>
          <w:lang w:eastAsia="ko-KR"/>
        </w:rPr>
      </w:pPr>
      <w:r>
        <w:t>-</w:t>
      </w:r>
      <w:r>
        <w:tab/>
        <w:t>Other media-delivery related functions such as security, encryption, etc.</w:t>
      </w:r>
    </w:p>
    <w:p w14:paraId="682054F6" w14:textId="77777777" w:rsidR="00AE0E9D" w:rsidRDefault="00AE0E9D" w:rsidP="006D3622">
      <w:pPr>
        <w:pStyle w:val="B1"/>
      </w:pPr>
      <w:r>
        <w:t>f</w:t>
      </w:r>
      <w:r w:rsidR="003C2624">
        <w:t>)</w:t>
      </w:r>
      <w:r>
        <w:tab/>
        <w:t>Physical Rendering</w:t>
      </w:r>
      <w:r w:rsidR="002B1446">
        <w:t xml:space="preserve"> (assigned to the peripher</w:t>
      </w:r>
      <w:r w:rsidR="00B72642">
        <w:t>al</w:t>
      </w:r>
      <w:r w:rsidR="002B1446">
        <w:t>s)</w:t>
      </w:r>
    </w:p>
    <w:p w14:paraId="3B6862FE" w14:textId="77777777" w:rsidR="002B1446" w:rsidRDefault="00AE0E9D" w:rsidP="006D3622">
      <w:pPr>
        <w:pStyle w:val="B2"/>
        <w:rPr>
          <w:lang w:eastAsia="ko-KR"/>
        </w:rPr>
      </w:pPr>
      <w:r>
        <w:t>-</w:t>
      </w:r>
      <w:r>
        <w:tab/>
      </w:r>
      <w:r w:rsidR="00135C76">
        <w:t xml:space="preserve">Display: </w:t>
      </w:r>
      <w:r w:rsidR="00135C76" w:rsidRPr="002B62AB">
        <w:t>Optical see-through displays allow the user to see the real world “directly” (through a set of optical elements though). AR displays add virtual content by adding additional light on top of the light coming in from the real-world.</w:t>
      </w:r>
      <w:r w:rsidR="0013428D">
        <w:rPr>
          <w:lang w:eastAsia="ko-KR"/>
        </w:rPr>
        <w:tab/>
      </w:r>
    </w:p>
    <w:p w14:paraId="2EAA8D41" w14:textId="77777777" w:rsidR="00135C76" w:rsidRDefault="002B1446" w:rsidP="006D3622">
      <w:pPr>
        <w:pStyle w:val="B2"/>
        <w:rPr>
          <w:lang w:eastAsia="ko-KR"/>
        </w:rPr>
      </w:pPr>
      <w:r>
        <w:rPr>
          <w:lang w:eastAsia="ko-KR"/>
        </w:rPr>
        <w:t>-</w:t>
      </w:r>
      <w:r>
        <w:rPr>
          <w:lang w:eastAsia="ko-KR"/>
        </w:rPr>
        <w:tab/>
      </w:r>
      <w:r>
        <w:t>Speakers: Speakers that allow to render the audio content to provide an immersive experience</w:t>
      </w:r>
      <w:r w:rsidRPr="002B62AB">
        <w:t>.</w:t>
      </w:r>
      <w:r>
        <w:t xml:space="preserve"> A typical physical implementation are headphones.</w:t>
      </w:r>
    </w:p>
    <w:p w14:paraId="5FF9CE6D" w14:textId="77777777" w:rsidR="00AE0E9D" w:rsidRDefault="00AE0E9D" w:rsidP="006D3622">
      <w:pPr>
        <w:pStyle w:val="B1"/>
        <w:rPr>
          <w:lang w:eastAsia="ko-KR"/>
        </w:rPr>
      </w:pPr>
      <w:r>
        <w:rPr>
          <w:lang w:eastAsia="ko-KR"/>
        </w:rPr>
        <w:t>g)</w:t>
      </w:r>
      <w:r>
        <w:rPr>
          <w:lang w:eastAsia="ko-KR"/>
        </w:rPr>
        <w:tab/>
        <w:t>AR/MR Application</w:t>
      </w:r>
      <w:r w:rsidR="00413A0C">
        <w:rPr>
          <w:lang w:eastAsia="ko-KR"/>
        </w:rPr>
        <w:t xml:space="preserve"> with additional unassigned functions</w:t>
      </w:r>
    </w:p>
    <w:p w14:paraId="0D71274F" w14:textId="77777777" w:rsidR="00AE0E9D" w:rsidRDefault="00AE0E9D" w:rsidP="006D3622">
      <w:pPr>
        <w:pStyle w:val="B2"/>
      </w:pPr>
      <w:r>
        <w:rPr>
          <w:lang w:eastAsia="ko-KR"/>
        </w:rPr>
        <w:t>-</w:t>
      </w:r>
      <w:r>
        <w:rPr>
          <w:lang w:eastAsia="ko-KR"/>
        </w:rPr>
        <w:tab/>
      </w:r>
      <w:r>
        <w:t xml:space="preserve">An application that makes use of the AR and MR </w:t>
      </w:r>
      <w:r w:rsidR="00C519E7">
        <w:t xml:space="preserve">functionalities </w:t>
      </w:r>
      <w:r w:rsidR="0000575E">
        <w:t xml:space="preserve">on the device and the network </w:t>
      </w:r>
      <w:r>
        <w:t>to provide a</w:t>
      </w:r>
      <w:r w:rsidR="00C519E7">
        <w:t>n AR/MR</w:t>
      </w:r>
      <w:r>
        <w:t xml:space="preserve"> user experience.</w:t>
      </w:r>
    </w:p>
    <w:p w14:paraId="48FDB0E7" w14:textId="77777777" w:rsidR="007D1268" w:rsidRDefault="007D1268" w:rsidP="006D3622">
      <w:pPr>
        <w:pStyle w:val="Heading3"/>
        <w:rPr>
          <w:rFonts w:hint="eastAsia"/>
          <w:lang w:eastAsia="ko-KR"/>
        </w:rPr>
      </w:pPr>
      <w:bookmarkStart w:id="39" w:name="_Toc67919023"/>
      <w:bookmarkStart w:id="40" w:name="_Toc123912629"/>
      <w:r>
        <w:rPr>
          <w:rFonts w:hint="eastAsia"/>
          <w:lang w:eastAsia="ko-KR"/>
        </w:rPr>
        <w:t>4.2.2</w:t>
      </w:r>
      <w:r>
        <w:rPr>
          <w:rFonts w:hint="eastAsia"/>
          <w:lang w:eastAsia="ko-KR"/>
        </w:rPr>
        <w:tab/>
        <w:t xml:space="preserve">Generic </w:t>
      </w:r>
      <w:r>
        <w:t>reference device functional structure d</w:t>
      </w:r>
      <w:r w:rsidRPr="00D53CFD">
        <w:t>evice types</w:t>
      </w:r>
      <w:bookmarkEnd w:id="39"/>
      <w:bookmarkEnd w:id="40"/>
    </w:p>
    <w:p w14:paraId="47787864" w14:textId="77777777" w:rsidR="00535FD6" w:rsidRDefault="000D2B7F" w:rsidP="00854C53">
      <w:pPr>
        <w:pStyle w:val="Heading4"/>
        <w:rPr>
          <w:lang w:eastAsia="ko-KR"/>
        </w:rPr>
      </w:pPr>
      <w:bookmarkStart w:id="41" w:name="_Toc67919024"/>
      <w:bookmarkStart w:id="42" w:name="_Toc123912630"/>
      <w:r>
        <w:rPr>
          <w:rFonts w:hint="eastAsia"/>
          <w:lang w:eastAsia="ko-KR"/>
        </w:rPr>
        <w:t>4.</w:t>
      </w:r>
      <w:r>
        <w:rPr>
          <w:lang w:eastAsia="ko-KR"/>
        </w:rPr>
        <w:t>2.2.1</w:t>
      </w:r>
      <w:r>
        <w:rPr>
          <w:lang w:eastAsia="ko-KR"/>
        </w:rPr>
        <w:tab/>
        <w:t>Overview</w:t>
      </w:r>
      <w:bookmarkEnd w:id="41"/>
      <w:bookmarkEnd w:id="42"/>
    </w:p>
    <w:p w14:paraId="73AF726F" w14:textId="77777777" w:rsidR="000D2B7F" w:rsidRDefault="000D2B7F" w:rsidP="000D2B7F">
      <w:r>
        <w:t>In TR 26.928</w:t>
      </w:r>
      <w:r w:rsidR="00C519E7">
        <w:t>, clause 4.8</w:t>
      </w:r>
      <w:r>
        <w:t xml:space="preserve">, different AR and VR device types had been introduced. This clause provides an update and refinement in particular for AR </w:t>
      </w:r>
      <w:r w:rsidR="00FE444D">
        <w:t>devices</w:t>
      </w:r>
      <w:r>
        <w:t xml:space="preserve">. </w:t>
      </w:r>
      <w:r w:rsidR="00FE444D">
        <w:t xml:space="preserve">The focus in this clause mostly on functional components and not on physical implementation of the glass/HMD. Also, in </w:t>
      </w:r>
      <w:r w:rsidR="00456F7B">
        <w:t xml:space="preserve">this </w:t>
      </w:r>
      <w:r w:rsidR="00FE444D">
        <w:t>context the device is viewed as a UE, i.e. which functions are included in the UE.</w:t>
      </w:r>
    </w:p>
    <w:p w14:paraId="2CC611EC" w14:textId="77777777" w:rsidR="000D2B7F" w:rsidRDefault="000D2B7F" w:rsidP="000D2B7F">
      <w:r w:rsidRPr="00366B12">
        <w:t xml:space="preserve">A summary of the different </w:t>
      </w:r>
      <w:r>
        <w:t xml:space="preserve">device types </w:t>
      </w:r>
      <w:r w:rsidRPr="00366B12">
        <w:t xml:space="preserve">is provided in Table </w:t>
      </w:r>
      <w:r w:rsidR="00CA0159">
        <w:t>4.</w:t>
      </w:r>
      <w:r w:rsidR="0067096D">
        <w:rPr>
          <w:lang w:eastAsia="ko-KR"/>
        </w:rPr>
        <w:t>2.2</w:t>
      </w:r>
      <w:r w:rsidR="00C91980">
        <w:rPr>
          <w:lang w:eastAsia="ko-KR"/>
        </w:rPr>
        <w:t>.1</w:t>
      </w:r>
      <w:r w:rsidR="0067096D">
        <w:rPr>
          <w:lang w:eastAsia="ko-KR"/>
        </w:rPr>
        <w:t>-</w:t>
      </w:r>
      <w:r w:rsidR="00CA0159">
        <w:t>1</w:t>
      </w:r>
      <w:r>
        <w:t>. The table also covers:</w:t>
      </w:r>
    </w:p>
    <w:p w14:paraId="45AA5F7A" w14:textId="77777777" w:rsidR="000D2B7F" w:rsidRDefault="000D2B7F" w:rsidP="006D3622">
      <w:pPr>
        <w:pStyle w:val="B1"/>
        <w:rPr>
          <w:lang w:eastAsia="ko-KR"/>
        </w:rPr>
      </w:pPr>
      <w:r>
        <w:rPr>
          <w:lang w:eastAsia="ko-KR"/>
        </w:rPr>
        <w:t>-</w:t>
      </w:r>
      <w:r>
        <w:rPr>
          <w:lang w:eastAsia="ko-KR"/>
        </w:rPr>
        <w:tab/>
      </w:r>
      <w:r w:rsidRPr="006D0FE4">
        <w:rPr>
          <w:lang w:eastAsia="ko-KR"/>
        </w:rPr>
        <w:t>how the devices are connected to get access to information</w:t>
      </w:r>
      <w:r w:rsidR="00456F7B">
        <w:rPr>
          <w:lang w:eastAsia="ko-KR"/>
        </w:rPr>
        <w:t>,</w:t>
      </w:r>
      <w:r w:rsidRPr="006D0FE4">
        <w:rPr>
          <w:lang w:eastAsia="ko-KR"/>
        </w:rPr>
        <w:t xml:space="preserve"> </w:t>
      </w:r>
    </w:p>
    <w:p w14:paraId="341DB5DF" w14:textId="77777777" w:rsidR="000D2B7F" w:rsidRDefault="000D2B7F" w:rsidP="006D3622">
      <w:pPr>
        <w:pStyle w:val="B1"/>
        <w:rPr>
          <w:lang w:eastAsia="ko-KR"/>
        </w:rPr>
      </w:pPr>
      <w:r>
        <w:rPr>
          <w:lang w:eastAsia="ko-KR"/>
        </w:rPr>
        <w:t>-</w:t>
      </w:r>
      <w:r>
        <w:rPr>
          <w:lang w:eastAsia="ko-KR"/>
        </w:rPr>
        <w:tab/>
        <w:t>where the 5G Uu modem is expected to be placed</w:t>
      </w:r>
      <w:r w:rsidR="00456F7B">
        <w:rPr>
          <w:lang w:eastAsia="ko-KR"/>
        </w:rPr>
        <w:t>,</w:t>
      </w:r>
    </w:p>
    <w:p w14:paraId="72D6EAB9" w14:textId="77777777" w:rsidR="000D2B7F" w:rsidRDefault="000D2B7F" w:rsidP="006D3622">
      <w:pPr>
        <w:pStyle w:val="B1"/>
        <w:rPr>
          <w:lang w:eastAsia="ko-KR"/>
        </w:rPr>
      </w:pPr>
      <w:r>
        <w:rPr>
          <w:lang w:eastAsia="ko-KR"/>
        </w:rPr>
        <w:t>-</w:t>
      </w:r>
      <w:r>
        <w:rPr>
          <w:lang w:eastAsia="ko-KR"/>
        </w:rPr>
        <w:tab/>
        <w:t xml:space="preserve">where the </w:t>
      </w:r>
      <w:r w:rsidR="00C91980">
        <w:rPr>
          <w:lang w:eastAsia="ko-KR"/>
        </w:rPr>
        <w:t>AR Runtime</w:t>
      </w:r>
      <w:r>
        <w:rPr>
          <w:lang w:eastAsia="ko-KR"/>
        </w:rPr>
        <w:t xml:space="preserve"> (as specified in 4.2.1) </w:t>
      </w:r>
      <w:r w:rsidR="00456F7B">
        <w:rPr>
          <w:lang w:eastAsia="ko-KR"/>
        </w:rPr>
        <w:t xml:space="preserve">is </w:t>
      </w:r>
      <w:r>
        <w:rPr>
          <w:lang w:eastAsia="ko-KR"/>
        </w:rPr>
        <w:t>placed</w:t>
      </w:r>
      <w:r w:rsidR="00456F7B">
        <w:rPr>
          <w:lang w:eastAsia="ko-KR"/>
        </w:rPr>
        <w:t>,</w:t>
      </w:r>
    </w:p>
    <w:p w14:paraId="39F7BCAF" w14:textId="77777777" w:rsidR="000D2B7F" w:rsidRDefault="000D2B7F" w:rsidP="006D3622">
      <w:pPr>
        <w:pStyle w:val="B1"/>
        <w:rPr>
          <w:lang w:eastAsia="ko-KR"/>
        </w:rPr>
      </w:pPr>
      <w:r>
        <w:rPr>
          <w:lang w:eastAsia="ko-KR"/>
        </w:rPr>
        <w:t>-</w:t>
      </w:r>
      <w:r>
        <w:rPr>
          <w:lang w:eastAsia="ko-KR"/>
        </w:rPr>
        <w:tab/>
        <w:t xml:space="preserve">where the </w:t>
      </w:r>
      <w:r w:rsidR="00C91980">
        <w:rPr>
          <w:lang w:eastAsia="ko-KR"/>
        </w:rPr>
        <w:t>Scene Manager</w:t>
      </w:r>
      <w:r>
        <w:rPr>
          <w:lang w:eastAsia="ko-KR"/>
        </w:rPr>
        <w:t xml:space="preserve"> (as specified in 4.2.1) </w:t>
      </w:r>
      <w:r w:rsidR="00456F7B">
        <w:rPr>
          <w:lang w:eastAsia="ko-KR"/>
        </w:rPr>
        <w:t xml:space="preserve">is </w:t>
      </w:r>
      <w:r>
        <w:rPr>
          <w:lang w:eastAsia="ko-KR"/>
        </w:rPr>
        <w:t>placed</w:t>
      </w:r>
      <w:r w:rsidR="00456F7B">
        <w:rPr>
          <w:lang w:eastAsia="ko-KR"/>
        </w:rPr>
        <w:t>,</w:t>
      </w:r>
    </w:p>
    <w:p w14:paraId="700E5A9D" w14:textId="77777777" w:rsidR="000D2B7F" w:rsidRDefault="000D2B7F" w:rsidP="006D3622">
      <w:pPr>
        <w:pStyle w:val="B1"/>
        <w:rPr>
          <w:lang w:eastAsia="ko-KR"/>
        </w:rPr>
      </w:pPr>
      <w:r>
        <w:rPr>
          <w:lang w:eastAsia="ko-KR"/>
        </w:rPr>
        <w:t>-</w:t>
      </w:r>
      <w:r>
        <w:rPr>
          <w:lang w:eastAsia="ko-KR"/>
        </w:rPr>
        <w:tab/>
        <w:t>where the AR/MR application is running</w:t>
      </w:r>
      <w:r w:rsidR="00456F7B">
        <w:rPr>
          <w:lang w:eastAsia="ko-KR"/>
        </w:rPr>
        <w:t>,</w:t>
      </w:r>
    </w:p>
    <w:p w14:paraId="71B73F74" w14:textId="77777777" w:rsidR="000D2B7F" w:rsidRDefault="000D2B7F" w:rsidP="006D3622">
      <w:pPr>
        <w:pStyle w:val="B1"/>
        <w:rPr>
          <w:lang w:eastAsia="ko-KR"/>
        </w:rPr>
      </w:pPr>
      <w:r>
        <w:rPr>
          <w:lang w:eastAsia="ko-KR"/>
        </w:rPr>
        <w:t>-</w:t>
      </w:r>
      <w:r>
        <w:rPr>
          <w:lang w:eastAsia="ko-KR"/>
        </w:rPr>
        <w:tab/>
        <w:t>where the power supply/battery is placed.</w:t>
      </w:r>
    </w:p>
    <w:p w14:paraId="1E0A4040" w14:textId="77777777" w:rsidR="00337F38" w:rsidRDefault="00C519E7" w:rsidP="00337F38">
      <w:r>
        <w:t xml:space="preserve">Examples for current AR devices with assigned properties are for example provided in [49]. </w:t>
      </w:r>
      <w:r w:rsidR="00456F7B">
        <w:t>For</w:t>
      </w:r>
      <w:r w:rsidR="00456F7B" w:rsidRPr="00366B12">
        <w:t xml:space="preserve"> </w:t>
      </w:r>
      <w:r w:rsidR="00337F38" w:rsidRPr="00366B12">
        <w:t xml:space="preserve">all </w:t>
      </w:r>
      <w:r w:rsidR="00337F38">
        <w:t xml:space="preserve">glass </w:t>
      </w:r>
      <w:r w:rsidR="00337F38" w:rsidRPr="00366B12">
        <w:t xml:space="preserve">device types, </w:t>
      </w:r>
      <w:r w:rsidR="00456F7B">
        <w:t xml:space="preserve">it is assumed that </w:t>
      </w:r>
      <w:r w:rsidR="00337F38" w:rsidRPr="00366B12">
        <w:t>sensors</w:t>
      </w:r>
      <w:r w:rsidR="00337F38">
        <w:t>, cameras and microphones</w:t>
      </w:r>
      <w:r w:rsidR="00337F38" w:rsidRPr="00366B12">
        <w:t xml:space="preserve"> are on the device. </w:t>
      </w:r>
    </w:p>
    <w:p w14:paraId="0A4F9B83" w14:textId="77777777" w:rsidR="00337F38" w:rsidRDefault="00337F38" w:rsidP="00337F38">
      <w:pPr>
        <w:rPr>
          <w:b/>
        </w:rPr>
      </w:pPr>
      <w:r w:rsidRPr="00366B12">
        <w:t>The definition</w:t>
      </w:r>
      <w:r>
        <w:t xml:space="preserve"> for Split AR/MR in Table </w:t>
      </w:r>
      <w:r w:rsidR="00CA0159">
        <w:t>4.</w:t>
      </w:r>
      <w:r w:rsidR="0067096D">
        <w:rPr>
          <w:lang w:eastAsia="ko-KR"/>
        </w:rPr>
        <w:t>2.2</w:t>
      </w:r>
      <w:r w:rsidR="00C91980">
        <w:rPr>
          <w:lang w:eastAsia="ko-KR"/>
        </w:rPr>
        <w:t>.1</w:t>
      </w:r>
      <w:r w:rsidR="0067096D">
        <w:rPr>
          <w:lang w:eastAsia="ko-KR"/>
        </w:rPr>
        <w:t>-</w:t>
      </w:r>
      <w:r w:rsidR="00CA0159">
        <w:t>1</w:t>
      </w:r>
      <w:r>
        <w:t xml:space="preserve"> is as follows</w:t>
      </w:r>
      <w:r w:rsidRPr="00366B12">
        <w:t>:</w:t>
      </w:r>
    </w:p>
    <w:p w14:paraId="2B0DB646" w14:textId="77777777" w:rsidR="000D2B7F" w:rsidRDefault="00337F38" w:rsidP="006D3622">
      <w:pPr>
        <w:pStyle w:val="B1"/>
      </w:pPr>
      <w:r w:rsidRPr="006D3622">
        <w:t>-</w:t>
      </w:r>
      <w:r w:rsidRPr="006D3622">
        <w:tab/>
        <w:t>Split</w:t>
      </w:r>
      <w:r w:rsidRPr="00337F38">
        <w:t xml:space="preserve">: the tethered device </w:t>
      </w:r>
      <w:r w:rsidR="00456F7B">
        <w:t xml:space="preserve">(phone/puck) </w:t>
      </w:r>
      <w:r w:rsidRPr="00337F38">
        <w:t xml:space="preserve">or external entity (cloud/edge) does </w:t>
      </w:r>
      <w:r w:rsidR="004076C9">
        <w:t xml:space="preserve">some </w:t>
      </w:r>
      <w:r w:rsidR="00C519E7">
        <w:t xml:space="preserve">power-intense </w:t>
      </w:r>
      <w:r w:rsidR="004076C9">
        <w:t>processing (e.g</w:t>
      </w:r>
      <w:r w:rsidR="008330A8">
        <w:t>.</w:t>
      </w:r>
      <w:r w:rsidR="004076C9">
        <w:t xml:space="preserve">, </w:t>
      </w:r>
      <w:r w:rsidRPr="00337F38">
        <w:t xml:space="preserve">a pre-rendering of the viewport based on sensor </w:t>
      </w:r>
      <w:r>
        <w:t xml:space="preserve">and pose </w:t>
      </w:r>
      <w:r w:rsidRPr="002473E2">
        <w:t>information</w:t>
      </w:r>
      <w:r w:rsidR="004076C9">
        <w:t>)</w:t>
      </w:r>
      <w:r>
        <w:t>,</w:t>
      </w:r>
      <w:r w:rsidRPr="002473E2">
        <w:t xml:space="preserve"> and the</w:t>
      </w:r>
      <w:r>
        <w:t xml:space="preserve"> AR/MR</w:t>
      </w:r>
      <w:r w:rsidRPr="002473E2">
        <w:t xml:space="preserve"> device</w:t>
      </w:r>
      <w:r>
        <w:t xml:space="preserve"> and/or tethered device</w:t>
      </w:r>
      <w:r w:rsidRPr="002473E2">
        <w:t xml:space="preserve"> </w:t>
      </w:r>
      <w:r>
        <w:t>performs</w:t>
      </w:r>
      <w:r w:rsidRPr="002473E2">
        <w:t xml:space="preserve"> </w:t>
      </w:r>
      <w:r w:rsidR="000B5A0C">
        <w:t>post-processing</w:t>
      </w:r>
      <w:r w:rsidRPr="002473E2">
        <w:t xml:space="preserve"> considering the latest sensor information</w:t>
      </w:r>
      <w:r>
        <w:t xml:space="preserve"> (e.g. </w:t>
      </w:r>
      <w:r w:rsidR="000B5A0C">
        <w:t xml:space="preserve">warping to </w:t>
      </w:r>
      <w:r>
        <w:t>apply pose correction)</w:t>
      </w:r>
      <w:r w:rsidRPr="002473E2">
        <w:t xml:space="preserve">. Different degrees of split </w:t>
      </w:r>
      <w:r w:rsidR="000B5A0C">
        <w:t xml:space="preserve">workflow </w:t>
      </w:r>
      <w:r w:rsidRPr="002473E2">
        <w:t xml:space="preserve">exist, </w:t>
      </w:r>
      <w:r>
        <w:t>between different devices and entities</w:t>
      </w:r>
      <w:r w:rsidRPr="002473E2">
        <w:t xml:space="preserve">. Similarly, </w:t>
      </w:r>
      <w:r>
        <w:t>vision engine functionalities and other AR/MR functions (such as AR/MR media reconstruction, encoding and decoding)</w:t>
      </w:r>
      <w:r w:rsidRPr="002473E2">
        <w:t xml:space="preserve"> </w:t>
      </w:r>
      <w:r w:rsidR="00575FEC">
        <w:t>may</w:t>
      </w:r>
      <w:r w:rsidRPr="002473E2">
        <w:t xml:space="preserve"> be subject to spli</w:t>
      </w:r>
      <w:r>
        <w:t>t computation.</w:t>
      </w:r>
    </w:p>
    <w:p w14:paraId="4816726C" w14:textId="77777777" w:rsidR="00456B3A" w:rsidRPr="008C0949" w:rsidRDefault="00456B3A" w:rsidP="006D3622">
      <w:pPr>
        <w:pStyle w:val="TH"/>
        <w:rPr>
          <w:lang w:eastAsia="ko-KR"/>
        </w:rPr>
      </w:pPr>
      <w:r w:rsidRPr="008C0949">
        <w:rPr>
          <w:lang w:eastAsia="ko-KR"/>
        </w:rPr>
        <w:t xml:space="preserve">Table </w:t>
      </w:r>
      <w:r w:rsidR="00CA0159">
        <w:rPr>
          <w:lang w:eastAsia="ko-KR"/>
        </w:rPr>
        <w:t>4.</w:t>
      </w:r>
      <w:r w:rsidR="0067096D">
        <w:rPr>
          <w:lang w:eastAsia="ko-KR"/>
        </w:rPr>
        <w:t>2.2</w:t>
      </w:r>
      <w:r w:rsidR="00C91980">
        <w:rPr>
          <w:lang w:eastAsia="ko-KR"/>
        </w:rPr>
        <w:t>.1</w:t>
      </w:r>
      <w:r w:rsidR="0067096D">
        <w:rPr>
          <w:lang w:eastAsia="ko-KR"/>
        </w:rPr>
        <w:t>-</w:t>
      </w:r>
      <w:r w:rsidR="00CA0159">
        <w:rPr>
          <w:lang w:eastAsia="ko-KR"/>
        </w:rPr>
        <w:t>1</w:t>
      </w:r>
      <w:r w:rsidRPr="008C0949">
        <w:rPr>
          <w:lang w:eastAsia="ko-KR"/>
        </w:rPr>
        <w:t xml:space="preserve">: </w:t>
      </w:r>
      <w:r w:rsidR="006548E9">
        <w:rPr>
          <w:lang w:eastAsia="ko-KR"/>
        </w:rPr>
        <w:t>5G Augmented Reality device types</w:t>
      </w:r>
    </w:p>
    <w:tbl>
      <w:tblPr>
        <w:tblW w:w="9489" w:type="dxa"/>
        <w:jc w:val="center"/>
        <w:tblBorders>
          <w:top w:val="single" w:sz="12" w:space="0" w:color="000000"/>
          <w:left w:val="single" w:sz="12" w:space="0" w:color="000000"/>
          <w:bottom w:val="single" w:sz="12" w:space="0" w:color="000000"/>
          <w:right w:val="single" w:sz="12" w:space="0" w:color="000000"/>
        </w:tblBorders>
        <w:tblLayout w:type="fixed"/>
        <w:tblLook w:val="04A0" w:firstRow="1" w:lastRow="0" w:firstColumn="1" w:lastColumn="0" w:noHBand="0" w:noVBand="1"/>
      </w:tblPr>
      <w:tblGrid>
        <w:gridCol w:w="1620"/>
        <w:gridCol w:w="993"/>
        <w:gridCol w:w="1134"/>
        <w:gridCol w:w="1275"/>
        <w:gridCol w:w="992"/>
        <w:gridCol w:w="1276"/>
        <w:gridCol w:w="1134"/>
        <w:gridCol w:w="1055"/>
        <w:gridCol w:w="10"/>
        <w:tblGridChange w:id="43">
          <w:tblGrid>
            <w:gridCol w:w="1620"/>
            <w:gridCol w:w="993"/>
            <w:gridCol w:w="1134"/>
            <w:gridCol w:w="1275"/>
            <w:gridCol w:w="992"/>
            <w:gridCol w:w="1276"/>
            <w:gridCol w:w="1134"/>
            <w:gridCol w:w="1055"/>
            <w:gridCol w:w="10"/>
          </w:tblGrid>
        </w:tblGridChange>
      </w:tblGrid>
      <w:tr w:rsidR="006548E9" w:rsidRPr="00D74ACF" w14:paraId="4F99BB1D" w14:textId="77777777" w:rsidTr="006548E9">
        <w:trPr>
          <w:gridAfter w:val="1"/>
          <w:wAfter w:w="10" w:type="dxa"/>
          <w:trHeight w:val="387"/>
          <w:jc w:val="center"/>
        </w:trPr>
        <w:tc>
          <w:tcPr>
            <w:tcW w:w="1620" w:type="dxa"/>
            <w:tcBorders>
              <w:top w:val="single" w:sz="12" w:space="0" w:color="000000"/>
              <w:left w:val="single" w:sz="12" w:space="0" w:color="000000"/>
              <w:bottom w:val="nil"/>
              <w:right w:val="nil"/>
            </w:tcBorders>
            <w:shd w:val="solid" w:color="000000" w:fill="FFFFFF"/>
            <w:hideMark/>
          </w:tcPr>
          <w:p w14:paraId="20306EA8" w14:textId="77777777" w:rsidR="006548E9" w:rsidRPr="00D74ACF" w:rsidRDefault="006548E9" w:rsidP="004A1681">
            <w:pPr>
              <w:pStyle w:val="TAH"/>
              <w:rPr>
                <w:sz w:val="16"/>
              </w:rPr>
            </w:pPr>
            <w:r w:rsidRPr="00D74ACF">
              <w:rPr>
                <w:sz w:val="16"/>
              </w:rPr>
              <w:t>Device Type Name</w:t>
            </w:r>
          </w:p>
        </w:tc>
        <w:tc>
          <w:tcPr>
            <w:tcW w:w="993" w:type="dxa"/>
            <w:tcBorders>
              <w:top w:val="single" w:sz="12" w:space="0" w:color="000000"/>
              <w:left w:val="nil"/>
              <w:bottom w:val="nil"/>
              <w:right w:val="nil"/>
            </w:tcBorders>
            <w:shd w:val="solid" w:color="000000" w:fill="FFFFFF"/>
          </w:tcPr>
          <w:p w14:paraId="7D11D933" w14:textId="77777777" w:rsidR="006548E9" w:rsidRPr="00D74ACF" w:rsidRDefault="006548E9" w:rsidP="004A1681">
            <w:pPr>
              <w:pStyle w:val="TAH"/>
              <w:rPr>
                <w:sz w:val="16"/>
              </w:rPr>
            </w:pPr>
            <w:r w:rsidRPr="00D74ACF">
              <w:rPr>
                <w:sz w:val="16"/>
              </w:rPr>
              <w:t>Reference</w:t>
            </w:r>
          </w:p>
        </w:tc>
        <w:tc>
          <w:tcPr>
            <w:tcW w:w="1134" w:type="dxa"/>
            <w:tcBorders>
              <w:top w:val="single" w:sz="12" w:space="0" w:color="000000"/>
              <w:left w:val="nil"/>
              <w:bottom w:val="nil"/>
              <w:right w:val="nil"/>
            </w:tcBorders>
            <w:shd w:val="solid" w:color="000000" w:fill="FFFFFF"/>
            <w:hideMark/>
          </w:tcPr>
          <w:p w14:paraId="30C6863E" w14:textId="77777777" w:rsidR="006548E9" w:rsidRPr="00D74ACF" w:rsidRDefault="006548E9" w:rsidP="004A1681">
            <w:pPr>
              <w:pStyle w:val="TAH"/>
              <w:rPr>
                <w:sz w:val="16"/>
              </w:rPr>
            </w:pPr>
            <w:r w:rsidRPr="00D74ACF">
              <w:rPr>
                <w:sz w:val="16"/>
              </w:rPr>
              <w:t>Tethering</w:t>
            </w:r>
          </w:p>
        </w:tc>
        <w:tc>
          <w:tcPr>
            <w:tcW w:w="1275" w:type="dxa"/>
            <w:tcBorders>
              <w:top w:val="single" w:sz="12" w:space="0" w:color="000000"/>
              <w:left w:val="nil"/>
              <w:bottom w:val="nil"/>
              <w:right w:val="nil"/>
            </w:tcBorders>
            <w:shd w:val="solid" w:color="000000" w:fill="FFFFFF"/>
            <w:hideMark/>
          </w:tcPr>
          <w:p w14:paraId="4B18D728" w14:textId="77777777" w:rsidR="006548E9" w:rsidRPr="00D74ACF" w:rsidRDefault="006548E9" w:rsidP="004A1681">
            <w:pPr>
              <w:pStyle w:val="TAH"/>
              <w:rPr>
                <w:sz w:val="16"/>
              </w:rPr>
            </w:pPr>
            <w:r w:rsidRPr="00D74ACF">
              <w:rPr>
                <w:sz w:val="16"/>
              </w:rPr>
              <w:t>5G Uu Modem</w:t>
            </w:r>
          </w:p>
        </w:tc>
        <w:tc>
          <w:tcPr>
            <w:tcW w:w="992" w:type="dxa"/>
            <w:tcBorders>
              <w:top w:val="single" w:sz="12" w:space="0" w:color="000000"/>
              <w:left w:val="nil"/>
              <w:bottom w:val="nil"/>
              <w:right w:val="nil"/>
            </w:tcBorders>
            <w:shd w:val="solid" w:color="000000" w:fill="FFFFFF"/>
            <w:hideMark/>
          </w:tcPr>
          <w:p w14:paraId="1303032F" w14:textId="77777777" w:rsidR="006548E9" w:rsidRPr="00D74ACF" w:rsidRDefault="00C91980" w:rsidP="004A1681">
            <w:pPr>
              <w:pStyle w:val="TAH"/>
              <w:rPr>
                <w:sz w:val="16"/>
              </w:rPr>
            </w:pPr>
            <w:r>
              <w:rPr>
                <w:sz w:val="16"/>
              </w:rPr>
              <w:t>AR Runtime</w:t>
            </w:r>
          </w:p>
        </w:tc>
        <w:tc>
          <w:tcPr>
            <w:tcW w:w="1276" w:type="dxa"/>
            <w:tcBorders>
              <w:top w:val="single" w:sz="12" w:space="0" w:color="000000"/>
              <w:left w:val="nil"/>
              <w:bottom w:val="nil"/>
              <w:right w:val="nil"/>
            </w:tcBorders>
            <w:shd w:val="solid" w:color="000000" w:fill="FFFFFF"/>
            <w:hideMark/>
          </w:tcPr>
          <w:p w14:paraId="759DD9E5" w14:textId="77777777" w:rsidR="006548E9" w:rsidRPr="00D74ACF" w:rsidRDefault="00C91980" w:rsidP="004A1681">
            <w:pPr>
              <w:pStyle w:val="TAH"/>
              <w:rPr>
                <w:sz w:val="16"/>
              </w:rPr>
            </w:pPr>
            <w:r>
              <w:rPr>
                <w:sz w:val="16"/>
              </w:rPr>
              <w:t>Scene Manager</w:t>
            </w:r>
          </w:p>
        </w:tc>
        <w:tc>
          <w:tcPr>
            <w:tcW w:w="1134" w:type="dxa"/>
            <w:tcBorders>
              <w:top w:val="single" w:sz="12" w:space="0" w:color="000000"/>
              <w:left w:val="nil"/>
              <w:bottom w:val="nil"/>
              <w:right w:val="nil"/>
            </w:tcBorders>
            <w:shd w:val="solid" w:color="000000" w:fill="FFFFFF"/>
            <w:hideMark/>
          </w:tcPr>
          <w:p w14:paraId="43BD0C65" w14:textId="77777777" w:rsidR="006548E9" w:rsidRPr="00D74ACF" w:rsidRDefault="006548E9" w:rsidP="004A1681">
            <w:pPr>
              <w:pStyle w:val="TAH"/>
              <w:rPr>
                <w:sz w:val="16"/>
              </w:rPr>
            </w:pPr>
            <w:r w:rsidRPr="00D74ACF">
              <w:rPr>
                <w:sz w:val="16"/>
              </w:rPr>
              <w:t>AR/MR Application</w:t>
            </w:r>
          </w:p>
        </w:tc>
        <w:tc>
          <w:tcPr>
            <w:tcW w:w="1055" w:type="dxa"/>
            <w:tcBorders>
              <w:top w:val="single" w:sz="12" w:space="0" w:color="000000"/>
              <w:left w:val="nil"/>
              <w:bottom w:val="nil"/>
              <w:right w:val="single" w:sz="12" w:space="0" w:color="000000"/>
            </w:tcBorders>
            <w:shd w:val="solid" w:color="000000" w:fill="FFFFFF"/>
            <w:hideMark/>
          </w:tcPr>
          <w:p w14:paraId="46914F3D" w14:textId="77777777" w:rsidR="006548E9" w:rsidRPr="00D74ACF" w:rsidRDefault="006548E9" w:rsidP="004A1681">
            <w:pPr>
              <w:pStyle w:val="TAH"/>
              <w:rPr>
                <w:sz w:val="16"/>
              </w:rPr>
            </w:pPr>
            <w:r w:rsidRPr="00D74ACF">
              <w:rPr>
                <w:sz w:val="16"/>
              </w:rPr>
              <w:t>Power Supply</w:t>
            </w:r>
          </w:p>
        </w:tc>
      </w:tr>
      <w:tr w:rsidR="006548E9" w:rsidRPr="00D74ACF" w14:paraId="040CDC24" w14:textId="77777777" w:rsidTr="006548E9">
        <w:trPr>
          <w:gridAfter w:val="1"/>
          <w:wAfter w:w="10" w:type="dxa"/>
          <w:trHeight w:val="396"/>
          <w:jc w:val="center"/>
        </w:trPr>
        <w:tc>
          <w:tcPr>
            <w:tcW w:w="1620" w:type="dxa"/>
            <w:tcBorders>
              <w:top w:val="nil"/>
              <w:left w:val="single" w:sz="8" w:space="0" w:color="000000"/>
              <w:bottom w:val="single" w:sz="8" w:space="0" w:color="000000"/>
              <w:right w:val="single" w:sz="8" w:space="0" w:color="000000"/>
            </w:tcBorders>
            <w:hideMark/>
          </w:tcPr>
          <w:p w14:paraId="57AC2D36" w14:textId="77777777" w:rsidR="006548E9" w:rsidRPr="00D74ACF" w:rsidRDefault="006548E9" w:rsidP="004A1681">
            <w:pPr>
              <w:pStyle w:val="TAC"/>
              <w:rPr>
                <w:sz w:val="16"/>
              </w:rPr>
            </w:pPr>
            <w:r w:rsidRPr="00D74ACF">
              <w:rPr>
                <w:rFonts w:eastAsia="Times New Roman"/>
                <w:b/>
                <w:bCs/>
                <w:sz w:val="16"/>
              </w:rPr>
              <w:t>5G Standalone AR UE</w:t>
            </w:r>
          </w:p>
        </w:tc>
        <w:tc>
          <w:tcPr>
            <w:tcW w:w="993" w:type="dxa"/>
            <w:tcBorders>
              <w:top w:val="nil"/>
              <w:left w:val="single" w:sz="8" w:space="0" w:color="000000"/>
              <w:bottom w:val="single" w:sz="8" w:space="0" w:color="000000"/>
              <w:right w:val="single" w:sz="8" w:space="0" w:color="000000"/>
            </w:tcBorders>
          </w:tcPr>
          <w:p w14:paraId="034F5D1E" w14:textId="77777777" w:rsidR="006548E9" w:rsidRPr="00D74ACF" w:rsidRDefault="006548E9" w:rsidP="004A1681">
            <w:pPr>
              <w:pStyle w:val="TAC"/>
              <w:rPr>
                <w:sz w:val="16"/>
              </w:rPr>
            </w:pPr>
            <w:r w:rsidRPr="00D74ACF">
              <w:rPr>
                <w:sz w:val="16"/>
              </w:rPr>
              <w:t>1: STAR</w:t>
            </w:r>
          </w:p>
        </w:tc>
        <w:tc>
          <w:tcPr>
            <w:tcW w:w="1134" w:type="dxa"/>
            <w:tcBorders>
              <w:top w:val="nil"/>
              <w:left w:val="single" w:sz="8" w:space="0" w:color="000000"/>
              <w:bottom w:val="single" w:sz="8" w:space="0" w:color="000000"/>
              <w:right w:val="single" w:sz="8" w:space="0" w:color="000000"/>
            </w:tcBorders>
            <w:hideMark/>
          </w:tcPr>
          <w:p w14:paraId="16B3FBFA" w14:textId="77777777" w:rsidR="006548E9" w:rsidRPr="00D74ACF" w:rsidRDefault="006548E9" w:rsidP="004A1681">
            <w:pPr>
              <w:pStyle w:val="TAC"/>
              <w:rPr>
                <w:sz w:val="16"/>
              </w:rPr>
            </w:pPr>
            <w:r w:rsidRPr="00D74ACF">
              <w:rPr>
                <w:sz w:val="16"/>
              </w:rPr>
              <w:t>N/A</w:t>
            </w:r>
          </w:p>
        </w:tc>
        <w:tc>
          <w:tcPr>
            <w:tcW w:w="1275" w:type="dxa"/>
            <w:tcBorders>
              <w:top w:val="nil"/>
              <w:left w:val="single" w:sz="8" w:space="0" w:color="000000"/>
              <w:bottom w:val="single" w:sz="8" w:space="0" w:color="000000"/>
              <w:right w:val="single" w:sz="8" w:space="0" w:color="000000"/>
            </w:tcBorders>
            <w:hideMark/>
          </w:tcPr>
          <w:p w14:paraId="11D66285" w14:textId="77777777" w:rsidR="006548E9" w:rsidRPr="00D74ACF" w:rsidRDefault="00456F7B" w:rsidP="004A1681">
            <w:pPr>
              <w:pStyle w:val="TAC"/>
              <w:rPr>
                <w:sz w:val="16"/>
              </w:rPr>
            </w:pPr>
            <w:r>
              <w:rPr>
                <w:sz w:val="16"/>
              </w:rPr>
              <w:t>Glass</w:t>
            </w:r>
          </w:p>
        </w:tc>
        <w:tc>
          <w:tcPr>
            <w:tcW w:w="992" w:type="dxa"/>
            <w:tcBorders>
              <w:top w:val="nil"/>
              <w:left w:val="single" w:sz="8" w:space="0" w:color="000000"/>
              <w:bottom w:val="single" w:sz="8" w:space="0" w:color="000000"/>
              <w:right w:val="single" w:sz="8" w:space="0" w:color="000000"/>
            </w:tcBorders>
            <w:hideMark/>
          </w:tcPr>
          <w:p w14:paraId="688E3160" w14:textId="77777777" w:rsidR="006548E9" w:rsidRPr="00D74ACF" w:rsidRDefault="00456F7B" w:rsidP="004A1681">
            <w:pPr>
              <w:pStyle w:val="TAC"/>
              <w:rPr>
                <w:sz w:val="16"/>
              </w:rPr>
            </w:pPr>
            <w:r>
              <w:rPr>
                <w:sz w:val="16"/>
              </w:rPr>
              <w:t>Glass</w:t>
            </w:r>
          </w:p>
        </w:tc>
        <w:tc>
          <w:tcPr>
            <w:tcW w:w="1276" w:type="dxa"/>
            <w:tcBorders>
              <w:top w:val="nil"/>
              <w:left w:val="single" w:sz="8" w:space="0" w:color="000000"/>
              <w:bottom w:val="single" w:sz="8" w:space="0" w:color="000000"/>
              <w:right w:val="single" w:sz="8" w:space="0" w:color="000000"/>
            </w:tcBorders>
            <w:hideMark/>
          </w:tcPr>
          <w:p w14:paraId="32091E65" w14:textId="77777777" w:rsidR="006548E9" w:rsidRPr="00D74ACF" w:rsidRDefault="00456F7B" w:rsidP="004A1681">
            <w:pPr>
              <w:pStyle w:val="TAC"/>
              <w:rPr>
                <w:sz w:val="16"/>
              </w:rPr>
            </w:pPr>
            <w:r>
              <w:rPr>
                <w:sz w:val="16"/>
              </w:rPr>
              <w:t>Glass</w:t>
            </w:r>
            <w:r w:rsidR="006548E9" w:rsidRPr="00D74ACF">
              <w:rPr>
                <w:sz w:val="16"/>
              </w:rPr>
              <w:t xml:space="preserve">/Split </w:t>
            </w:r>
            <w:r w:rsidR="006548E9" w:rsidRPr="00D74ACF">
              <w:rPr>
                <w:sz w:val="16"/>
                <w:vertAlign w:val="superscript"/>
              </w:rPr>
              <w:t>1)</w:t>
            </w:r>
          </w:p>
        </w:tc>
        <w:tc>
          <w:tcPr>
            <w:tcW w:w="1134" w:type="dxa"/>
            <w:tcBorders>
              <w:top w:val="nil"/>
              <w:left w:val="single" w:sz="8" w:space="0" w:color="000000"/>
              <w:bottom w:val="single" w:sz="8" w:space="0" w:color="000000"/>
              <w:right w:val="single" w:sz="8" w:space="0" w:color="000000"/>
            </w:tcBorders>
            <w:hideMark/>
          </w:tcPr>
          <w:p w14:paraId="22DFDF76" w14:textId="77777777" w:rsidR="006548E9" w:rsidRPr="00D74ACF" w:rsidRDefault="00456F7B" w:rsidP="004A1681">
            <w:pPr>
              <w:pStyle w:val="TAC"/>
              <w:rPr>
                <w:sz w:val="16"/>
              </w:rPr>
            </w:pPr>
            <w:r>
              <w:rPr>
                <w:sz w:val="16"/>
              </w:rPr>
              <w:t>Glass</w:t>
            </w:r>
          </w:p>
        </w:tc>
        <w:tc>
          <w:tcPr>
            <w:tcW w:w="1055" w:type="dxa"/>
            <w:tcBorders>
              <w:top w:val="nil"/>
              <w:left w:val="single" w:sz="8" w:space="0" w:color="000000"/>
              <w:bottom w:val="single" w:sz="8" w:space="0" w:color="000000"/>
              <w:right w:val="single" w:sz="8" w:space="0" w:color="000000"/>
            </w:tcBorders>
            <w:hideMark/>
          </w:tcPr>
          <w:p w14:paraId="018C7262" w14:textId="77777777" w:rsidR="006548E9" w:rsidRPr="00D74ACF" w:rsidRDefault="00456F7B" w:rsidP="004A1681">
            <w:pPr>
              <w:pStyle w:val="TAC"/>
              <w:rPr>
                <w:sz w:val="16"/>
              </w:rPr>
            </w:pPr>
            <w:r>
              <w:rPr>
                <w:sz w:val="16"/>
              </w:rPr>
              <w:t>Glass</w:t>
            </w:r>
          </w:p>
        </w:tc>
      </w:tr>
      <w:tr w:rsidR="006548E9" w:rsidRPr="00D74ACF" w14:paraId="1A90FE6B" w14:textId="77777777" w:rsidTr="006548E9">
        <w:trPr>
          <w:gridAfter w:val="1"/>
          <w:wAfter w:w="10" w:type="dxa"/>
          <w:trHeight w:val="582"/>
          <w:jc w:val="center"/>
        </w:trPr>
        <w:tc>
          <w:tcPr>
            <w:tcW w:w="1620" w:type="dxa"/>
            <w:tcBorders>
              <w:top w:val="single" w:sz="8" w:space="0" w:color="000000"/>
              <w:left w:val="single" w:sz="8" w:space="0" w:color="000000"/>
              <w:bottom w:val="single" w:sz="8" w:space="0" w:color="000000"/>
              <w:right w:val="single" w:sz="8" w:space="0" w:color="000000"/>
            </w:tcBorders>
            <w:hideMark/>
          </w:tcPr>
          <w:p w14:paraId="7C660FF1" w14:textId="77777777" w:rsidR="006548E9" w:rsidRPr="00D74ACF" w:rsidRDefault="006548E9" w:rsidP="004A1681">
            <w:pPr>
              <w:pStyle w:val="TAC"/>
              <w:rPr>
                <w:sz w:val="16"/>
              </w:rPr>
            </w:pPr>
            <w:bookmarkStart w:id="44" w:name="_Hlk63672024"/>
            <w:r w:rsidRPr="00D74ACF">
              <w:rPr>
                <w:rFonts w:eastAsia="Times New Roman"/>
                <w:b/>
                <w:bCs/>
                <w:sz w:val="16"/>
              </w:rPr>
              <w:t>5G EDGe-Dependent AR UE</w:t>
            </w:r>
            <w:bookmarkEnd w:id="44"/>
          </w:p>
        </w:tc>
        <w:tc>
          <w:tcPr>
            <w:tcW w:w="993" w:type="dxa"/>
            <w:tcBorders>
              <w:top w:val="single" w:sz="8" w:space="0" w:color="000000"/>
              <w:left w:val="single" w:sz="8" w:space="0" w:color="000000"/>
              <w:bottom w:val="single" w:sz="8" w:space="0" w:color="000000"/>
              <w:right w:val="single" w:sz="8" w:space="0" w:color="000000"/>
            </w:tcBorders>
          </w:tcPr>
          <w:p w14:paraId="727E8518" w14:textId="77777777" w:rsidR="006548E9" w:rsidRPr="00D74ACF" w:rsidRDefault="006548E9" w:rsidP="004A1681">
            <w:pPr>
              <w:pStyle w:val="TAC"/>
              <w:rPr>
                <w:sz w:val="16"/>
              </w:rPr>
            </w:pPr>
            <w:r w:rsidRPr="00D74ACF">
              <w:rPr>
                <w:sz w:val="16"/>
              </w:rPr>
              <w:t>2: EDGAR</w:t>
            </w:r>
          </w:p>
        </w:tc>
        <w:tc>
          <w:tcPr>
            <w:tcW w:w="1134" w:type="dxa"/>
            <w:tcBorders>
              <w:top w:val="single" w:sz="8" w:space="0" w:color="000000"/>
              <w:left w:val="single" w:sz="8" w:space="0" w:color="000000"/>
              <w:bottom w:val="single" w:sz="8" w:space="0" w:color="000000"/>
              <w:right w:val="single" w:sz="8" w:space="0" w:color="000000"/>
            </w:tcBorders>
            <w:hideMark/>
          </w:tcPr>
          <w:p w14:paraId="7AC4E3EC" w14:textId="77777777" w:rsidR="006548E9" w:rsidRPr="00D74ACF" w:rsidRDefault="006548E9" w:rsidP="004A1681">
            <w:pPr>
              <w:pStyle w:val="TAC"/>
              <w:rPr>
                <w:sz w:val="16"/>
              </w:rPr>
            </w:pPr>
            <w:r w:rsidRPr="00D74ACF">
              <w:rPr>
                <w:sz w:val="16"/>
              </w:rPr>
              <w:t>N/A</w:t>
            </w:r>
          </w:p>
        </w:tc>
        <w:tc>
          <w:tcPr>
            <w:tcW w:w="1275" w:type="dxa"/>
            <w:tcBorders>
              <w:top w:val="single" w:sz="8" w:space="0" w:color="000000"/>
              <w:left w:val="single" w:sz="8" w:space="0" w:color="000000"/>
              <w:bottom w:val="single" w:sz="8" w:space="0" w:color="000000"/>
              <w:right w:val="single" w:sz="8" w:space="0" w:color="000000"/>
            </w:tcBorders>
            <w:hideMark/>
          </w:tcPr>
          <w:p w14:paraId="6E68DED3" w14:textId="77777777" w:rsidR="006548E9" w:rsidRPr="00D74ACF" w:rsidRDefault="00456F7B" w:rsidP="004A1681">
            <w:pPr>
              <w:pStyle w:val="TAC"/>
              <w:rPr>
                <w:sz w:val="16"/>
              </w:rPr>
            </w:pPr>
            <w:r>
              <w:rPr>
                <w:sz w:val="16"/>
              </w:rPr>
              <w:t>Glass</w:t>
            </w:r>
          </w:p>
        </w:tc>
        <w:tc>
          <w:tcPr>
            <w:tcW w:w="992" w:type="dxa"/>
            <w:tcBorders>
              <w:top w:val="single" w:sz="8" w:space="0" w:color="000000"/>
              <w:left w:val="single" w:sz="8" w:space="0" w:color="000000"/>
              <w:bottom w:val="single" w:sz="8" w:space="0" w:color="000000"/>
              <w:right w:val="single" w:sz="8" w:space="0" w:color="000000"/>
            </w:tcBorders>
            <w:hideMark/>
          </w:tcPr>
          <w:p w14:paraId="48393BDD" w14:textId="77777777" w:rsidR="006548E9" w:rsidRPr="00D74ACF" w:rsidRDefault="00456F7B" w:rsidP="004A1681">
            <w:pPr>
              <w:pStyle w:val="TAC"/>
              <w:rPr>
                <w:sz w:val="16"/>
              </w:rPr>
            </w:pPr>
            <w:r>
              <w:rPr>
                <w:sz w:val="16"/>
              </w:rPr>
              <w:t>Glass</w:t>
            </w:r>
            <w:r w:rsidR="00C91980" w:rsidRPr="00D74ACF">
              <w:rPr>
                <w:sz w:val="16"/>
              </w:rPr>
              <w:t xml:space="preserve">/Split </w:t>
            </w:r>
            <w:r w:rsidR="00C91980" w:rsidRPr="00D74ACF">
              <w:rPr>
                <w:sz w:val="16"/>
                <w:vertAlign w:val="superscript"/>
              </w:rPr>
              <w:t>1)</w:t>
            </w:r>
          </w:p>
        </w:tc>
        <w:tc>
          <w:tcPr>
            <w:tcW w:w="1276" w:type="dxa"/>
            <w:tcBorders>
              <w:top w:val="single" w:sz="8" w:space="0" w:color="000000"/>
              <w:left w:val="single" w:sz="8" w:space="0" w:color="000000"/>
              <w:bottom w:val="single" w:sz="8" w:space="0" w:color="000000"/>
              <w:right w:val="single" w:sz="8" w:space="0" w:color="000000"/>
            </w:tcBorders>
            <w:hideMark/>
          </w:tcPr>
          <w:p w14:paraId="56BA66D3" w14:textId="77777777" w:rsidR="006548E9" w:rsidRPr="00D74ACF" w:rsidRDefault="006548E9" w:rsidP="004A1681">
            <w:pPr>
              <w:pStyle w:val="TAC"/>
              <w:rPr>
                <w:sz w:val="16"/>
              </w:rPr>
            </w:pPr>
            <w:r w:rsidRPr="00D74ACF">
              <w:rPr>
                <w:sz w:val="16"/>
              </w:rPr>
              <w:t xml:space="preserve">Split </w:t>
            </w:r>
            <w:r w:rsidRPr="00D74ACF">
              <w:rPr>
                <w:sz w:val="16"/>
                <w:vertAlign w:val="superscript"/>
              </w:rPr>
              <w:t>1)</w:t>
            </w:r>
          </w:p>
        </w:tc>
        <w:tc>
          <w:tcPr>
            <w:tcW w:w="1134" w:type="dxa"/>
            <w:tcBorders>
              <w:top w:val="single" w:sz="8" w:space="0" w:color="000000"/>
              <w:left w:val="single" w:sz="8" w:space="0" w:color="000000"/>
              <w:bottom w:val="single" w:sz="8" w:space="0" w:color="000000"/>
              <w:right w:val="single" w:sz="8" w:space="0" w:color="000000"/>
            </w:tcBorders>
            <w:hideMark/>
          </w:tcPr>
          <w:p w14:paraId="480788D0" w14:textId="77777777" w:rsidR="006548E9" w:rsidRPr="00D74ACF" w:rsidRDefault="00C91980" w:rsidP="004A1681">
            <w:pPr>
              <w:pStyle w:val="TAC"/>
              <w:rPr>
                <w:sz w:val="16"/>
              </w:rPr>
            </w:pPr>
            <w:r>
              <w:rPr>
                <w:sz w:val="16"/>
              </w:rPr>
              <w:t>Split</w:t>
            </w:r>
          </w:p>
        </w:tc>
        <w:tc>
          <w:tcPr>
            <w:tcW w:w="1055" w:type="dxa"/>
            <w:tcBorders>
              <w:top w:val="single" w:sz="8" w:space="0" w:color="000000"/>
              <w:left w:val="single" w:sz="8" w:space="0" w:color="000000"/>
              <w:bottom w:val="single" w:sz="8" w:space="0" w:color="000000"/>
              <w:right w:val="single" w:sz="8" w:space="0" w:color="000000"/>
            </w:tcBorders>
            <w:hideMark/>
          </w:tcPr>
          <w:p w14:paraId="64187D6F" w14:textId="77777777" w:rsidR="006548E9" w:rsidRPr="00D74ACF" w:rsidRDefault="00456F7B" w:rsidP="004A1681">
            <w:pPr>
              <w:pStyle w:val="TAC"/>
              <w:rPr>
                <w:sz w:val="16"/>
              </w:rPr>
            </w:pPr>
            <w:r>
              <w:rPr>
                <w:sz w:val="16"/>
              </w:rPr>
              <w:t>Glass</w:t>
            </w:r>
          </w:p>
        </w:tc>
      </w:tr>
      <w:tr w:rsidR="006548E9" w:rsidRPr="00D74ACF" w14:paraId="14CDD494" w14:textId="77777777" w:rsidTr="006548E9">
        <w:trPr>
          <w:gridAfter w:val="1"/>
          <w:wAfter w:w="10" w:type="dxa"/>
          <w:trHeight w:val="590"/>
          <w:jc w:val="center"/>
        </w:trPr>
        <w:tc>
          <w:tcPr>
            <w:tcW w:w="1620" w:type="dxa"/>
            <w:tcBorders>
              <w:top w:val="single" w:sz="8" w:space="0" w:color="000000"/>
              <w:left w:val="single" w:sz="8" w:space="0" w:color="000000"/>
              <w:bottom w:val="single" w:sz="8" w:space="0" w:color="000000"/>
              <w:right w:val="single" w:sz="8" w:space="0" w:color="000000"/>
            </w:tcBorders>
            <w:hideMark/>
          </w:tcPr>
          <w:p w14:paraId="477D0259" w14:textId="77777777" w:rsidR="006548E9" w:rsidRPr="00D74ACF" w:rsidRDefault="006548E9" w:rsidP="004A1681">
            <w:pPr>
              <w:pStyle w:val="TAC"/>
              <w:rPr>
                <w:sz w:val="16"/>
              </w:rPr>
            </w:pPr>
            <w:r w:rsidRPr="00D74ACF">
              <w:rPr>
                <w:rFonts w:eastAsia="Times New Roman"/>
                <w:b/>
                <w:bCs/>
                <w:sz w:val="16"/>
              </w:rPr>
              <w:t>5G WireLess Tethered AR UE</w:t>
            </w:r>
          </w:p>
        </w:tc>
        <w:tc>
          <w:tcPr>
            <w:tcW w:w="993" w:type="dxa"/>
            <w:tcBorders>
              <w:top w:val="single" w:sz="8" w:space="0" w:color="000000"/>
              <w:left w:val="single" w:sz="8" w:space="0" w:color="000000"/>
              <w:bottom w:val="single" w:sz="8" w:space="0" w:color="000000"/>
              <w:right w:val="single" w:sz="8" w:space="0" w:color="000000"/>
            </w:tcBorders>
          </w:tcPr>
          <w:p w14:paraId="21CFE202" w14:textId="77777777" w:rsidR="006548E9" w:rsidRPr="00D74ACF" w:rsidRDefault="006548E9" w:rsidP="004A1681">
            <w:pPr>
              <w:pStyle w:val="TAC"/>
              <w:rPr>
                <w:sz w:val="16"/>
              </w:rPr>
            </w:pPr>
            <w:r w:rsidRPr="00D74ACF">
              <w:rPr>
                <w:sz w:val="16"/>
              </w:rPr>
              <w:t>3: WLAR</w:t>
            </w:r>
          </w:p>
        </w:tc>
        <w:tc>
          <w:tcPr>
            <w:tcW w:w="1134" w:type="dxa"/>
            <w:tcBorders>
              <w:top w:val="single" w:sz="8" w:space="0" w:color="000000"/>
              <w:left w:val="single" w:sz="8" w:space="0" w:color="000000"/>
              <w:bottom w:val="single" w:sz="8" w:space="0" w:color="000000"/>
              <w:right w:val="single" w:sz="8" w:space="0" w:color="000000"/>
            </w:tcBorders>
            <w:hideMark/>
          </w:tcPr>
          <w:p w14:paraId="3F1E19C1" w14:textId="77777777" w:rsidR="006548E9" w:rsidRPr="00D74ACF" w:rsidRDefault="006548E9" w:rsidP="004A1681">
            <w:pPr>
              <w:pStyle w:val="TAC"/>
              <w:rPr>
                <w:sz w:val="16"/>
              </w:rPr>
            </w:pPr>
            <w:r w:rsidRPr="00D74ACF">
              <w:rPr>
                <w:sz w:val="16"/>
              </w:rPr>
              <w:t>802.11ad, 5G sidelink, etc.</w:t>
            </w:r>
          </w:p>
        </w:tc>
        <w:tc>
          <w:tcPr>
            <w:tcW w:w="1275" w:type="dxa"/>
            <w:tcBorders>
              <w:top w:val="single" w:sz="8" w:space="0" w:color="000000"/>
              <w:left w:val="single" w:sz="8" w:space="0" w:color="000000"/>
              <w:bottom w:val="single" w:sz="8" w:space="0" w:color="000000"/>
              <w:right w:val="single" w:sz="8" w:space="0" w:color="000000"/>
            </w:tcBorders>
            <w:hideMark/>
          </w:tcPr>
          <w:p w14:paraId="00CECF58" w14:textId="77777777" w:rsidR="006548E9" w:rsidRPr="00D74ACF" w:rsidRDefault="006548E9" w:rsidP="00456F7B">
            <w:pPr>
              <w:pStyle w:val="TAC"/>
              <w:rPr>
                <w:sz w:val="16"/>
              </w:rPr>
            </w:pPr>
            <w:r w:rsidRPr="00D74ACF">
              <w:rPr>
                <w:sz w:val="16"/>
                <w:lang w:eastAsia="ko-KR"/>
              </w:rPr>
              <w:t>Tethered device</w:t>
            </w:r>
          </w:p>
        </w:tc>
        <w:tc>
          <w:tcPr>
            <w:tcW w:w="992" w:type="dxa"/>
            <w:tcBorders>
              <w:top w:val="single" w:sz="8" w:space="0" w:color="000000"/>
              <w:left w:val="single" w:sz="8" w:space="0" w:color="000000"/>
              <w:bottom w:val="single" w:sz="8" w:space="0" w:color="000000"/>
              <w:right w:val="single" w:sz="8" w:space="0" w:color="000000"/>
            </w:tcBorders>
            <w:hideMark/>
          </w:tcPr>
          <w:p w14:paraId="18F5085C" w14:textId="77777777" w:rsidR="006548E9" w:rsidRPr="00D74ACF" w:rsidRDefault="00456F7B" w:rsidP="004A1681">
            <w:pPr>
              <w:pStyle w:val="TAC"/>
              <w:rPr>
                <w:sz w:val="16"/>
              </w:rPr>
            </w:pPr>
            <w:r>
              <w:rPr>
                <w:sz w:val="16"/>
              </w:rPr>
              <w:t>Glass</w:t>
            </w:r>
          </w:p>
        </w:tc>
        <w:tc>
          <w:tcPr>
            <w:tcW w:w="1276" w:type="dxa"/>
            <w:tcBorders>
              <w:top w:val="single" w:sz="8" w:space="0" w:color="000000"/>
              <w:left w:val="single" w:sz="8" w:space="0" w:color="000000"/>
              <w:bottom w:val="single" w:sz="8" w:space="0" w:color="000000"/>
              <w:right w:val="single" w:sz="8" w:space="0" w:color="000000"/>
            </w:tcBorders>
            <w:hideMark/>
          </w:tcPr>
          <w:p w14:paraId="0B4E7D67" w14:textId="77777777" w:rsidR="006548E9" w:rsidRPr="00D74ACF" w:rsidRDefault="006548E9" w:rsidP="004A1681">
            <w:pPr>
              <w:pStyle w:val="TAC"/>
              <w:rPr>
                <w:sz w:val="16"/>
              </w:rPr>
            </w:pPr>
            <w:r w:rsidRPr="00D74ACF">
              <w:rPr>
                <w:sz w:val="16"/>
              </w:rPr>
              <w:t xml:space="preserve">Split </w:t>
            </w:r>
            <w:r w:rsidRPr="00D74ACF">
              <w:rPr>
                <w:sz w:val="16"/>
                <w:vertAlign w:val="superscript"/>
              </w:rPr>
              <w:t>2)</w:t>
            </w:r>
          </w:p>
        </w:tc>
        <w:tc>
          <w:tcPr>
            <w:tcW w:w="1134" w:type="dxa"/>
            <w:tcBorders>
              <w:top w:val="single" w:sz="8" w:space="0" w:color="000000"/>
              <w:left w:val="single" w:sz="8" w:space="0" w:color="000000"/>
              <w:bottom w:val="single" w:sz="8" w:space="0" w:color="000000"/>
              <w:right w:val="single" w:sz="8" w:space="0" w:color="000000"/>
            </w:tcBorders>
            <w:hideMark/>
          </w:tcPr>
          <w:p w14:paraId="5D2D9E70" w14:textId="77777777" w:rsidR="006548E9" w:rsidRPr="00D74ACF" w:rsidRDefault="006548E9" w:rsidP="004A1681">
            <w:pPr>
              <w:pStyle w:val="TAC"/>
              <w:rPr>
                <w:sz w:val="16"/>
              </w:rPr>
            </w:pPr>
            <w:r w:rsidRPr="00D74ACF">
              <w:rPr>
                <w:sz w:val="16"/>
              </w:rPr>
              <w:t>Tethered device</w:t>
            </w:r>
          </w:p>
        </w:tc>
        <w:tc>
          <w:tcPr>
            <w:tcW w:w="1055" w:type="dxa"/>
            <w:tcBorders>
              <w:top w:val="single" w:sz="8" w:space="0" w:color="000000"/>
              <w:left w:val="single" w:sz="8" w:space="0" w:color="000000"/>
              <w:bottom w:val="single" w:sz="8" w:space="0" w:color="000000"/>
              <w:right w:val="single" w:sz="8" w:space="0" w:color="000000"/>
            </w:tcBorders>
            <w:hideMark/>
          </w:tcPr>
          <w:p w14:paraId="3A2411DB" w14:textId="77777777" w:rsidR="006548E9" w:rsidRPr="00D74ACF" w:rsidRDefault="00456F7B" w:rsidP="004A1681">
            <w:pPr>
              <w:pStyle w:val="TAC"/>
              <w:rPr>
                <w:sz w:val="16"/>
              </w:rPr>
            </w:pPr>
            <w:r>
              <w:rPr>
                <w:sz w:val="16"/>
              </w:rPr>
              <w:t>Glass</w:t>
            </w:r>
          </w:p>
        </w:tc>
      </w:tr>
      <w:tr w:rsidR="006548E9" w:rsidRPr="00D74ACF" w14:paraId="3C822270" w14:textId="77777777" w:rsidTr="006548E9">
        <w:trPr>
          <w:gridAfter w:val="1"/>
          <w:wAfter w:w="10" w:type="dxa"/>
          <w:trHeight w:val="582"/>
          <w:jc w:val="center"/>
        </w:trPr>
        <w:tc>
          <w:tcPr>
            <w:tcW w:w="1620" w:type="dxa"/>
            <w:tcBorders>
              <w:top w:val="single" w:sz="8" w:space="0" w:color="000000"/>
              <w:left w:val="single" w:sz="8" w:space="0" w:color="000000"/>
              <w:bottom w:val="single" w:sz="8" w:space="0" w:color="000000"/>
              <w:right w:val="single" w:sz="8" w:space="0" w:color="000000"/>
            </w:tcBorders>
            <w:hideMark/>
          </w:tcPr>
          <w:p w14:paraId="3760F953" w14:textId="77777777" w:rsidR="006548E9" w:rsidRPr="00D74ACF" w:rsidRDefault="006548E9" w:rsidP="004A1681">
            <w:pPr>
              <w:pStyle w:val="TAC"/>
              <w:rPr>
                <w:sz w:val="16"/>
              </w:rPr>
            </w:pPr>
            <w:r w:rsidRPr="00D74ACF">
              <w:rPr>
                <w:rFonts w:eastAsia="Times New Roman"/>
                <w:b/>
                <w:bCs/>
                <w:sz w:val="16"/>
              </w:rPr>
              <w:t>5G Wired Tethered AR UE</w:t>
            </w:r>
            <w:r w:rsidRPr="00D74ACF">
              <w:rPr>
                <w:sz w:val="16"/>
              </w:rPr>
              <w:t xml:space="preserve"> </w:t>
            </w:r>
            <w:r w:rsidRPr="00D74ACF">
              <w:rPr>
                <w:sz w:val="16"/>
                <w:vertAlign w:val="superscript"/>
              </w:rPr>
              <w:t>3)</w:t>
            </w:r>
          </w:p>
        </w:tc>
        <w:tc>
          <w:tcPr>
            <w:tcW w:w="993" w:type="dxa"/>
            <w:tcBorders>
              <w:top w:val="single" w:sz="8" w:space="0" w:color="000000"/>
              <w:left w:val="single" w:sz="8" w:space="0" w:color="000000"/>
              <w:bottom w:val="single" w:sz="8" w:space="0" w:color="000000"/>
              <w:right w:val="single" w:sz="8" w:space="0" w:color="000000"/>
            </w:tcBorders>
          </w:tcPr>
          <w:p w14:paraId="1E49AA8A" w14:textId="77777777" w:rsidR="006548E9" w:rsidRPr="00D74ACF" w:rsidRDefault="006548E9" w:rsidP="004A1681">
            <w:pPr>
              <w:pStyle w:val="TAC"/>
              <w:rPr>
                <w:sz w:val="16"/>
              </w:rPr>
            </w:pPr>
            <w:r w:rsidRPr="00D74ACF">
              <w:rPr>
                <w:sz w:val="16"/>
              </w:rPr>
              <w:t>4: WTAR</w:t>
            </w:r>
          </w:p>
        </w:tc>
        <w:tc>
          <w:tcPr>
            <w:tcW w:w="1134" w:type="dxa"/>
            <w:tcBorders>
              <w:top w:val="single" w:sz="8" w:space="0" w:color="000000"/>
              <w:left w:val="single" w:sz="8" w:space="0" w:color="000000"/>
              <w:bottom w:val="single" w:sz="8" w:space="0" w:color="000000"/>
              <w:right w:val="single" w:sz="8" w:space="0" w:color="000000"/>
            </w:tcBorders>
            <w:hideMark/>
          </w:tcPr>
          <w:p w14:paraId="0B202B41" w14:textId="77777777" w:rsidR="006548E9" w:rsidRPr="00D74ACF" w:rsidRDefault="006548E9" w:rsidP="004A1681">
            <w:pPr>
              <w:pStyle w:val="TAC"/>
              <w:rPr>
                <w:sz w:val="16"/>
              </w:rPr>
            </w:pPr>
            <w:r w:rsidRPr="00D74ACF">
              <w:rPr>
                <w:sz w:val="16"/>
              </w:rPr>
              <w:t>USB-C</w:t>
            </w:r>
          </w:p>
        </w:tc>
        <w:tc>
          <w:tcPr>
            <w:tcW w:w="1275" w:type="dxa"/>
            <w:tcBorders>
              <w:top w:val="single" w:sz="8" w:space="0" w:color="000000"/>
              <w:left w:val="single" w:sz="8" w:space="0" w:color="000000"/>
              <w:bottom w:val="single" w:sz="8" w:space="0" w:color="000000"/>
              <w:right w:val="single" w:sz="8" w:space="0" w:color="000000"/>
            </w:tcBorders>
            <w:hideMark/>
          </w:tcPr>
          <w:p w14:paraId="6C281C26" w14:textId="77777777" w:rsidR="006548E9" w:rsidRPr="00D74ACF" w:rsidRDefault="006548E9" w:rsidP="00456F7B">
            <w:pPr>
              <w:pStyle w:val="TAC"/>
              <w:rPr>
                <w:sz w:val="16"/>
              </w:rPr>
            </w:pPr>
            <w:r w:rsidRPr="00D74ACF">
              <w:rPr>
                <w:sz w:val="16"/>
              </w:rPr>
              <w:t>Tethered device</w:t>
            </w:r>
          </w:p>
        </w:tc>
        <w:tc>
          <w:tcPr>
            <w:tcW w:w="992" w:type="dxa"/>
            <w:tcBorders>
              <w:top w:val="single" w:sz="8" w:space="0" w:color="000000"/>
              <w:left w:val="single" w:sz="8" w:space="0" w:color="000000"/>
              <w:bottom w:val="single" w:sz="8" w:space="0" w:color="000000"/>
              <w:right w:val="single" w:sz="8" w:space="0" w:color="000000"/>
            </w:tcBorders>
            <w:hideMark/>
          </w:tcPr>
          <w:p w14:paraId="59CCDF34" w14:textId="77777777" w:rsidR="006548E9" w:rsidRPr="00D74ACF" w:rsidRDefault="006548E9" w:rsidP="004A1681">
            <w:pPr>
              <w:pStyle w:val="TAC"/>
              <w:rPr>
                <w:sz w:val="16"/>
              </w:rPr>
            </w:pPr>
            <w:r w:rsidRPr="00D74ACF">
              <w:rPr>
                <w:sz w:val="16"/>
              </w:rPr>
              <w:t>Tethered device</w:t>
            </w:r>
          </w:p>
        </w:tc>
        <w:tc>
          <w:tcPr>
            <w:tcW w:w="1276" w:type="dxa"/>
            <w:tcBorders>
              <w:top w:val="single" w:sz="8" w:space="0" w:color="000000"/>
              <w:left w:val="single" w:sz="8" w:space="0" w:color="000000"/>
              <w:bottom w:val="single" w:sz="8" w:space="0" w:color="000000"/>
              <w:right w:val="single" w:sz="8" w:space="0" w:color="000000"/>
            </w:tcBorders>
            <w:hideMark/>
          </w:tcPr>
          <w:p w14:paraId="239BC268" w14:textId="77777777" w:rsidR="006548E9" w:rsidRPr="00D74ACF" w:rsidRDefault="006548E9" w:rsidP="004A1681">
            <w:pPr>
              <w:pStyle w:val="TAC"/>
              <w:rPr>
                <w:sz w:val="16"/>
              </w:rPr>
            </w:pPr>
            <w:r w:rsidRPr="00D74ACF">
              <w:rPr>
                <w:sz w:val="16"/>
              </w:rPr>
              <w:t xml:space="preserve">Split </w:t>
            </w:r>
            <w:r w:rsidRPr="00D74ACF">
              <w:rPr>
                <w:sz w:val="16"/>
                <w:vertAlign w:val="superscript"/>
              </w:rPr>
              <w:t>2)</w:t>
            </w:r>
          </w:p>
        </w:tc>
        <w:tc>
          <w:tcPr>
            <w:tcW w:w="1134" w:type="dxa"/>
            <w:tcBorders>
              <w:top w:val="single" w:sz="8" w:space="0" w:color="000000"/>
              <w:left w:val="single" w:sz="8" w:space="0" w:color="000000"/>
              <w:bottom w:val="single" w:sz="8" w:space="0" w:color="000000"/>
              <w:right w:val="single" w:sz="8" w:space="0" w:color="000000"/>
            </w:tcBorders>
            <w:hideMark/>
          </w:tcPr>
          <w:p w14:paraId="297DD491" w14:textId="77777777" w:rsidR="006548E9" w:rsidRPr="00D74ACF" w:rsidRDefault="006548E9" w:rsidP="004A1681">
            <w:pPr>
              <w:pStyle w:val="TAC"/>
              <w:rPr>
                <w:sz w:val="16"/>
              </w:rPr>
            </w:pPr>
            <w:r w:rsidRPr="00D74ACF">
              <w:rPr>
                <w:sz w:val="16"/>
              </w:rPr>
              <w:t>Tethered device</w:t>
            </w:r>
          </w:p>
        </w:tc>
        <w:tc>
          <w:tcPr>
            <w:tcW w:w="1055" w:type="dxa"/>
            <w:tcBorders>
              <w:top w:val="single" w:sz="8" w:space="0" w:color="000000"/>
              <w:left w:val="single" w:sz="8" w:space="0" w:color="000000"/>
              <w:bottom w:val="single" w:sz="8" w:space="0" w:color="000000"/>
              <w:right w:val="single" w:sz="8" w:space="0" w:color="000000"/>
            </w:tcBorders>
            <w:hideMark/>
          </w:tcPr>
          <w:p w14:paraId="5B508EC6" w14:textId="77777777" w:rsidR="006548E9" w:rsidRPr="00D74ACF" w:rsidRDefault="006548E9" w:rsidP="004A1681">
            <w:pPr>
              <w:pStyle w:val="TAC"/>
              <w:rPr>
                <w:sz w:val="16"/>
              </w:rPr>
            </w:pPr>
            <w:r w:rsidRPr="00D74ACF">
              <w:rPr>
                <w:sz w:val="16"/>
              </w:rPr>
              <w:t>Tethered device</w:t>
            </w:r>
          </w:p>
        </w:tc>
      </w:tr>
      <w:tr w:rsidR="006548E9" w14:paraId="00C41D60" w14:textId="77777777" w:rsidTr="00D74ACF">
        <w:trPr>
          <w:trHeight w:val="590"/>
          <w:jc w:val="center"/>
        </w:trPr>
        <w:tc>
          <w:tcPr>
            <w:tcW w:w="9489" w:type="dxa"/>
            <w:gridSpan w:val="9"/>
            <w:tcBorders>
              <w:top w:val="single" w:sz="8" w:space="0" w:color="000000"/>
              <w:left w:val="single" w:sz="8" w:space="0" w:color="000000"/>
              <w:bottom w:val="single" w:sz="8" w:space="0" w:color="000000"/>
              <w:right w:val="single" w:sz="8" w:space="0" w:color="000000"/>
            </w:tcBorders>
          </w:tcPr>
          <w:p w14:paraId="676FFABA" w14:textId="77777777" w:rsidR="006548E9" w:rsidRPr="00D74ACF" w:rsidRDefault="006548E9" w:rsidP="004A1681">
            <w:pPr>
              <w:pStyle w:val="TAC"/>
              <w:jc w:val="left"/>
              <w:rPr>
                <w:sz w:val="16"/>
                <w:lang w:eastAsia="ko-KR"/>
              </w:rPr>
            </w:pPr>
            <w:r w:rsidRPr="00D74ACF">
              <w:rPr>
                <w:sz w:val="16"/>
                <w:lang w:eastAsia="ko-KR"/>
              </w:rPr>
              <w:t>1) Cloud/Edge</w:t>
            </w:r>
          </w:p>
          <w:p w14:paraId="4DF29BD1" w14:textId="77777777" w:rsidR="006548E9" w:rsidRPr="00D74ACF" w:rsidRDefault="006548E9" w:rsidP="004A1681">
            <w:pPr>
              <w:pStyle w:val="TAC"/>
              <w:jc w:val="left"/>
              <w:rPr>
                <w:sz w:val="16"/>
                <w:lang w:eastAsia="ko-KR"/>
              </w:rPr>
            </w:pPr>
            <w:r w:rsidRPr="00D74ACF">
              <w:rPr>
                <w:sz w:val="16"/>
                <w:lang w:eastAsia="ko-KR"/>
              </w:rPr>
              <w:t>2) Phone/Puck and/or Cloud/Edge</w:t>
            </w:r>
          </w:p>
          <w:p w14:paraId="6F50907E" w14:textId="77777777" w:rsidR="006548E9" w:rsidRPr="00D74ACF" w:rsidRDefault="006548E9" w:rsidP="004A1681">
            <w:pPr>
              <w:pStyle w:val="TAC"/>
              <w:jc w:val="left"/>
              <w:rPr>
                <w:sz w:val="16"/>
                <w:lang w:eastAsia="ko-KR"/>
              </w:rPr>
            </w:pPr>
            <w:r w:rsidRPr="00D74ACF">
              <w:rPr>
                <w:sz w:val="16"/>
                <w:lang w:eastAsia="ko-KR"/>
              </w:rPr>
              <w:t>3) Not considered in this document</w:t>
            </w:r>
          </w:p>
        </w:tc>
      </w:tr>
    </w:tbl>
    <w:p w14:paraId="7EA7990E" w14:textId="77777777" w:rsidR="00456B3A" w:rsidRDefault="00456B3A" w:rsidP="00456B3A"/>
    <w:p w14:paraId="7EA79C3A" w14:textId="77777777" w:rsidR="00CA0159" w:rsidRDefault="00CA0159" w:rsidP="00CA0159">
      <w:pPr>
        <w:rPr>
          <w:b/>
        </w:rPr>
      </w:pPr>
      <w:r>
        <w:t xml:space="preserve">The </w:t>
      </w:r>
      <w:r w:rsidR="006548E9">
        <w:t xml:space="preserve">Wired Tethered AR </w:t>
      </w:r>
      <w:r w:rsidR="00C91980">
        <w:t xml:space="preserve">UE </w:t>
      </w:r>
      <w:r w:rsidR="006548E9">
        <w:t>device type is for reference purposes only and not</w:t>
      </w:r>
      <w:r>
        <w:t xml:space="preserve"> considered </w:t>
      </w:r>
      <w:r w:rsidR="006548E9">
        <w:t>in this document as it is not included as part of the study item objectives.</w:t>
      </w:r>
      <w:r>
        <w:t xml:space="preserve"> </w:t>
      </w:r>
    </w:p>
    <w:p w14:paraId="7F216942" w14:textId="77777777" w:rsidR="006548E9" w:rsidRDefault="006548E9" w:rsidP="00CA0159">
      <w:r>
        <w:t>Generally, the STAR and WLAR device according to Table 4.</w:t>
      </w:r>
      <w:r w:rsidR="0067096D">
        <w:rPr>
          <w:lang w:eastAsia="ko-KR"/>
        </w:rPr>
        <w:t>2.2</w:t>
      </w:r>
      <w:r w:rsidR="00C91980">
        <w:rPr>
          <w:lang w:eastAsia="ko-KR"/>
        </w:rPr>
        <w:t>.1</w:t>
      </w:r>
      <w:r w:rsidR="0067096D">
        <w:rPr>
          <w:lang w:eastAsia="ko-KR"/>
        </w:rPr>
        <w:t>-</w:t>
      </w:r>
      <w:r>
        <w:t>1 are expected to have similar functionalities from a 5G System perspective.</w:t>
      </w:r>
    </w:p>
    <w:p w14:paraId="3FD0037C" w14:textId="77777777" w:rsidR="00CA0159" w:rsidRPr="006D0FE4" w:rsidRDefault="00CA0159" w:rsidP="00CA0159">
      <w:pPr>
        <w:rPr>
          <w:b/>
        </w:rPr>
      </w:pPr>
      <w:r>
        <w:t>Based on this, the focus is on three main different device types in the remainder of this document following the rows 1 to 3 in Table 4.</w:t>
      </w:r>
      <w:r w:rsidR="0067096D">
        <w:rPr>
          <w:lang w:eastAsia="ko-KR"/>
        </w:rPr>
        <w:t>2.2</w:t>
      </w:r>
      <w:r w:rsidR="00C91980">
        <w:rPr>
          <w:lang w:eastAsia="ko-KR"/>
        </w:rPr>
        <w:t>.1</w:t>
      </w:r>
      <w:r w:rsidR="0067096D">
        <w:rPr>
          <w:lang w:eastAsia="ko-KR"/>
        </w:rPr>
        <w:t>-</w:t>
      </w:r>
      <w:r>
        <w:t>1.</w:t>
      </w:r>
    </w:p>
    <w:p w14:paraId="2A22854A" w14:textId="77777777" w:rsidR="00CA0159" w:rsidRPr="00CA0159" w:rsidRDefault="00CA0159" w:rsidP="006D3622">
      <w:pPr>
        <w:pStyle w:val="Heading4"/>
      </w:pPr>
      <w:bookmarkStart w:id="45" w:name="_Toc67919025"/>
      <w:bookmarkStart w:id="46" w:name="_Toc123912631"/>
      <w:r>
        <w:t>4.2.2.2</w:t>
      </w:r>
      <w:r>
        <w:tab/>
        <w:t>Type 1</w:t>
      </w:r>
      <w:r w:rsidR="008F161F" w:rsidRPr="008F161F">
        <w:t>: 5G STandalone AR (STAR) UE</w:t>
      </w:r>
      <w:bookmarkEnd w:id="45"/>
      <w:bookmarkEnd w:id="46"/>
    </w:p>
    <w:p w14:paraId="0960282D" w14:textId="77777777" w:rsidR="00CA0159" w:rsidRDefault="00CA0159" w:rsidP="00CA0159">
      <w:pPr>
        <w:rPr>
          <w:lang w:val="en-US" w:eastAsia="ko-KR"/>
        </w:rPr>
      </w:pPr>
      <w:r>
        <w:t>Figure 4.2.</w:t>
      </w:r>
      <w:r w:rsidR="009C72C3">
        <w:t>2.2-</w:t>
      </w:r>
      <w:r>
        <w:t>1 provides a f</w:t>
      </w:r>
      <w:r w:rsidRPr="003D5EA9">
        <w:t xml:space="preserve">unctional structure for </w:t>
      </w:r>
      <w:r>
        <w:t>Type 1</w:t>
      </w:r>
      <w:r w:rsidR="008F161F" w:rsidRPr="00D370C9">
        <w:t>: 5G STandalone AR (STAR) UE</w:t>
      </w:r>
      <w:r>
        <w:t>.</w:t>
      </w:r>
    </w:p>
    <w:p w14:paraId="48F1F3FB" w14:textId="77777777" w:rsidR="009C72C3" w:rsidRDefault="003979C0" w:rsidP="00684E63">
      <w:pPr>
        <w:pStyle w:val="TH"/>
      </w:pPr>
      <w:r>
        <w:rPr>
          <w:noProof/>
        </w:rPr>
        <w:object w:dxaOrig="28125" w:dyaOrig="9345" w14:anchorId="03954988">
          <v:shape id="_x0000_i1028" type="#_x0000_t75" style="width:480.95pt;height:159.35pt" o:ole="">
            <v:imagedata r:id="rId40" o:title=""/>
          </v:shape>
          <o:OLEObject Type="Embed" ProgID="Visio.Drawing.15" ShapeID="_x0000_i1028" DrawAspect="Content" ObjectID="_1734525340" r:id="rId41"/>
        </w:object>
      </w:r>
    </w:p>
    <w:p w14:paraId="0529AF6A" w14:textId="77777777" w:rsidR="00BE4756" w:rsidRDefault="00BE4756" w:rsidP="00AF42CA">
      <w:pPr>
        <w:pStyle w:val="TF"/>
        <w:rPr>
          <w:lang w:eastAsia="ko-KR"/>
        </w:rPr>
      </w:pPr>
      <w:r>
        <w:rPr>
          <w:rFonts w:hint="eastAsia"/>
          <w:lang w:eastAsia="ko-KR"/>
        </w:rPr>
        <w:t>F</w:t>
      </w:r>
      <w:r>
        <w:rPr>
          <w:lang w:eastAsia="ko-KR"/>
        </w:rPr>
        <w:t>i</w:t>
      </w:r>
      <w:r>
        <w:rPr>
          <w:rFonts w:hint="eastAsia"/>
          <w:lang w:eastAsia="ko-KR"/>
        </w:rPr>
        <w:t xml:space="preserve">gure </w:t>
      </w:r>
      <w:r>
        <w:rPr>
          <w:lang w:eastAsia="ko-KR"/>
        </w:rPr>
        <w:t>4.2.</w:t>
      </w:r>
      <w:r w:rsidR="009C72C3">
        <w:rPr>
          <w:lang w:eastAsia="ko-KR"/>
        </w:rPr>
        <w:t>2.2-</w:t>
      </w:r>
      <w:r>
        <w:rPr>
          <w:lang w:eastAsia="ko-KR"/>
        </w:rPr>
        <w:t>1: F</w:t>
      </w:r>
      <w:r w:rsidR="00B92C23">
        <w:rPr>
          <w:lang w:eastAsia="ko-KR"/>
        </w:rPr>
        <w:t>unctional structure for Type 1</w:t>
      </w:r>
      <w:r w:rsidR="00AF42CA">
        <w:rPr>
          <w:lang w:eastAsia="ko-KR"/>
        </w:rPr>
        <w:t xml:space="preserve">: </w:t>
      </w:r>
      <w:r w:rsidR="00AF42CA" w:rsidRPr="009701A3">
        <w:t>5G STandalone AR (STAR) UE</w:t>
      </w:r>
    </w:p>
    <w:p w14:paraId="2B3B3712" w14:textId="77777777" w:rsidR="003B3CB6" w:rsidRDefault="003B3CB6" w:rsidP="003B3CB6">
      <w:pPr>
        <w:pStyle w:val="NO"/>
      </w:pPr>
      <w:r>
        <w:rPr>
          <w:lang w:val="en-US" w:eastAsia="ja-JP"/>
        </w:rPr>
        <w:t>N</w:t>
      </w:r>
      <w:r>
        <w:rPr>
          <w:rFonts w:hint="eastAsia"/>
          <w:lang w:val="en-US" w:eastAsia="ja-JP"/>
        </w:rPr>
        <w:t>OTE</w:t>
      </w:r>
      <w:r>
        <w:rPr>
          <w:lang w:val="en-US" w:eastAsia="ja-JP"/>
        </w:rPr>
        <w:t>:</w:t>
      </w:r>
      <w:r>
        <w:rPr>
          <w:rFonts w:hint="eastAsia"/>
          <w:lang w:val="en-US" w:eastAsia="ja-JP"/>
        </w:rPr>
        <w:tab/>
      </w:r>
      <w:r w:rsidRPr="009A1DB0">
        <w:t xml:space="preserve">Microphones are not shown in </w:t>
      </w:r>
      <w:r w:rsidRPr="009A1541">
        <w:t>Figure 4.2.</w:t>
      </w:r>
      <w:r>
        <w:t>2.2</w:t>
      </w:r>
      <w:r w:rsidRPr="009A1541">
        <w:t>-1</w:t>
      </w:r>
      <w:r>
        <w:t>, the focus is on the receiving side of an AR UE.</w:t>
      </w:r>
    </w:p>
    <w:p w14:paraId="19BC84E8" w14:textId="77777777" w:rsidR="00902459" w:rsidRDefault="00902459" w:rsidP="00902459">
      <w:pPr>
        <w:rPr>
          <w:lang w:val="en-US"/>
        </w:rPr>
      </w:pPr>
      <w:r w:rsidRPr="008C0949">
        <w:rPr>
          <w:lang w:val="en-US"/>
        </w:rPr>
        <w:t xml:space="preserve">Main characteristics of </w:t>
      </w:r>
      <w:r>
        <w:rPr>
          <w:lang w:val="en-US"/>
        </w:rPr>
        <w:t>Type 1</w:t>
      </w:r>
      <w:r w:rsidR="00AF42CA">
        <w:rPr>
          <w:lang w:val="en-US"/>
        </w:rPr>
        <w:t xml:space="preserve">: </w:t>
      </w:r>
      <w:r w:rsidR="00AF42CA" w:rsidRPr="005812F7">
        <w:rPr>
          <w:rFonts w:eastAsia="Times New Roman"/>
        </w:rPr>
        <w:t>5G S</w:t>
      </w:r>
      <w:r w:rsidR="00AF42CA">
        <w:rPr>
          <w:rFonts w:eastAsia="Times New Roman"/>
        </w:rPr>
        <w:t>T</w:t>
      </w:r>
      <w:r w:rsidR="00AF42CA" w:rsidRPr="005812F7">
        <w:rPr>
          <w:rFonts w:eastAsia="Times New Roman"/>
        </w:rPr>
        <w:t xml:space="preserve">andalone AR </w:t>
      </w:r>
      <w:r w:rsidR="00AF42CA">
        <w:rPr>
          <w:rFonts w:eastAsia="Times New Roman"/>
        </w:rPr>
        <w:t xml:space="preserve">(STAR) </w:t>
      </w:r>
      <w:r w:rsidR="00AF42CA" w:rsidRPr="005812F7">
        <w:rPr>
          <w:rFonts w:eastAsia="Times New Roman"/>
        </w:rPr>
        <w:t>UE</w:t>
      </w:r>
      <w:r w:rsidRPr="008C0949">
        <w:rPr>
          <w:lang w:val="en-US"/>
        </w:rPr>
        <w:t>:</w:t>
      </w:r>
    </w:p>
    <w:p w14:paraId="70438A2D" w14:textId="77777777" w:rsidR="00902459" w:rsidRPr="008C0949" w:rsidRDefault="00902459" w:rsidP="006D3622">
      <w:pPr>
        <w:pStyle w:val="B1"/>
      </w:pPr>
      <w:r>
        <w:t>-</w:t>
      </w:r>
      <w:r>
        <w:tab/>
      </w:r>
      <w:r w:rsidR="00090D3D">
        <w:t xml:space="preserve">The STAR UE is a regular 5G UE. </w:t>
      </w:r>
      <w:r w:rsidRPr="008C0949">
        <w:t>5G connectivity is provided through an embedded 5G modem</w:t>
      </w:r>
      <w:r w:rsidR="009C72C3">
        <w:t>.</w:t>
      </w:r>
    </w:p>
    <w:p w14:paraId="6A18CEA4" w14:textId="77777777" w:rsidR="00902459" w:rsidRDefault="00902459" w:rsidP="006D3622">
      <w:pPr>
        <w:pStyle w:val="B1"/>
      </w:pPr>
      <w:r>
        <w:t>-</w:t>
      </w:r>
      <w:r>
        <w:tab/>
      </w:r>
      <w:r w:rsidR="009C72C3">
        <w:t>The AR Runtime</w:t>
      </w:r>
      <w:r w:rsidRPr="00C93146">
        <w:t xml:space="preserve"> is local and </w:t>
      </w:r>
      <w:r w:rsidR="009C72C3">
        <w:t xml:space="preserve">uses input </w:t>
      </w:r>
      <w:r w:rsidRPr="00C93146">
        <w:t>from sensor</w:t>
      </w:r>
      <w:r>
        <w:t>s, audio inputs or video inputs</w:t>
      </w:r>
      <w:r w:rsidR="009C72C3">
        <w:t>.</w:t>
      </w:r>
      <w:r w:rsidR="000936DE">
        <w:t xml:space="preserve"> XR Spatial Compute is primarily local, but may access or share information on the network.</w:t>
      </w:r>
    </w:p>
    <w:p w14:paraId="54BC51CD" w14:textId="77777777" w:rsidR="00A30DCD" w:rsidRDefault="00902459" w:rsidP="006D3622">
      <w:pPr>
        <w:pStyle w:val="B1"/>
      </w:pPr>
      <w:r>
        <w:t>-</w:t>
      </w:r>
      <w:r>
        <w:tab/>
      </w:r>
      <w:r w:rsidR="009C72C3">
        <w:t xml:space="preserve">The AR Scene </w:t>
      </w:r>
      <w:r w:rsidR="002F58B5">
        <w:t>M</w:t>
      </w:r>
      <w:r w:rsidR="009C72C3">
        <w:t xml:space="preserve">anager is local and provides immersive rendering capabilities. Support of compute on the network may be provided, but scenes </w:t>
      </w:r>
      <w:r w:rsidR="00575FEC">
        <w:t>may</w:t>
      </w:r>
      <w:r w:rsidR="009C72C3">
        <w:t xml:space="preserve"> typically be composed on the UE. </w:t>
      </w:r>
    </w:p>
    <w:p w14:paraId="579B18B6" w14:textId="77777777" w:rsidR="00902459" w:rsidRDefault="00902459" w:rsidP="006D3622">
      <w:pPr>
        <w:pStyle w:val="B1"/>
      </w:pPr>
      <w:r>
        <w:t>-</w:t>
      </w:r>
      <w:r>
        <w:tab/>
        <w:t>The AR/MR application is resident on the device</w:t>
      </w:r>
      <w:r w:rsidR="009C72C3">
        <w:t>.</w:t>
      </w:r>
    </w:p>
    <w:p w14:paraId="740FE5E4" w14:textId="77777777" w:rsidR="009C72C3" w:rsidRPr="00595499" w:rsidRDefault="009C72C3" w:rsidP="006D3622">
      <w:pPr>
        <w:pStyle w:val="B1"/>
      </w:pPr>
      <w:r>
        <w:t>-</w:t>
      </w:r>
      <w:r>
        <w:tab/>
        <w:t>An AR/MR application provider is providing a service and the service may be support</w:t>
      </w:r>
      <w:r w:rsidR="00792289">
        <w:t>ed/assisted by</w:t>
      </w:r>
      <w:r>
        <w:t xml:space="preserve"> network-based AR functions and rendering.</w:t>
      </w:r>
    </w:p>
    <w:p w14:paraId="20F34BA0" w14:textId="77777777" w:rsidR="00902459" w:rsidRPr="009701A3" w:rsidRDefault="00902459" w:rsidP="004B520C">
      <w:pPr>
        <w:pStyle w:val="B1"/>
      </w:pPr>
      <w:r w:rsidRPr="004B520C">
        <w:t>-</w:t>
      </w:r>
      <w:r w:rsidRPr="004B520C">
        <w:tab/>
        <w:t>Due to the amount of processing required, such devices are likely to require a higher power consumption in comparison to the other device types.</w:t>
      </w:r>
    </w:p>
    <w:p w14:paraId="30A8ECE7" w14:textId="77777777" w:rsidR="00090D3D" w:rsidRDefault="00090D3D" w:rsidP="006D3622">
      <w:pPr>
        <w:pStyle w:val="B1"/>
      </w:pPr>
      <w:r>
        <w:t>-</w:t>
      </w:r>
      <w:r>
        <w:tab/>
        <w:t xml:space="preserve">As the device includes all UE functionalities, the application resides and pre-dominantly is executed on the device and all essential AR/MR functions are available for typical media processing use cases, the device referred to as </w:t>
      </w:r>
      <w:r w:rsidRPr="009701A3">
        <w:t>STandalone AR (STAR) UE.</w:t>
      </w:r>
    </w:p>
    <w:p w14:paraId="5B952119" w14:textId="77777777" w:rsidR="00FA69EE" w:rsidRDefault="00FA69EE" w:rsidP="006D3622">
      <w:pPr>
        <w:pStyle w:val="B1"/>
      </w:pPr>
      <w:r>
        <w:t>-</w:t>
      </w:r>
      <w:r>
        <w:tab/>
        <w:t xml:space="preserve">Media Access </w:t>
      </w:r>
      <w:r w:rsidR="000B5A0C">
        <w:t>F</w:t>
      </w:r>
      <w:r>
        <w:t xml:space="preserve">unctions are provided that support the delivery of media content components over the 5G system. </w:t>
      </w:r>
      <w:r w:rsidR="00792289">
        <w:t>For details refer to clause 4.2.</w:t>
      </w:r>
      <w:r w:rsidR="00632E45">
        <w:t>6</w:t>
      </w:r>
      <w:r w:rsidR="00792289">
        <w:t xml:space="preserve">. </w:t>
      </w:r>
    </w:p>
    <w:p w14:paraId="0323AB5B" w14:textId="77777777" w:rsidR="00FA69EE" w:rsidRPr="009701A3" w:rsidRDefault="00FA69EE" w:rsidP="006D3622">
      <w:pPr>
        <w:pStyle w:val="B1"/>
      </w:pPr>
      <w:r>
        <w:t>-</w:t>
      </w:r>
      <w:r>
        <w:tab/>
        <w:t>The application may also communicate though the 5G System using a dedicated interface.</w:t>
      </w:r>
    </w:p>
    <w:p w14:paraId="0A716B6C" w14:textId="77777777" w:rsidR="00902459" w:rsidRDefault="00902459" w:rsidP="006D3622">
      <w:pPr>
        <w:pStyle w:val="Heading4"/>
        <w:rPr>
          <w:lang w:eastAsia="ko-KR"/>
        </w:rPr>
      </w:pPr>
      <w:bookmarkStart w:id="47" w:name="_Toc67919026"/>
      <w:bookmarkStart w:id="48" w:name="_Toc123912632"/>
      <w:r>
        <w:rPr>
          <w:rFonts w:hint="eastAsia"/>
          <w:lang w:eastAsia="ko-KR"/>
        </w:rPr>
        <w:t>4</w:t>
      </w:r>
      <w:r>
        <w:rPr>
          <w:lang w:eastAsia="ko-KR"/>
        </w:rPr>
        <w:t>.2.2.3</w:t>
      </w:r>
      <w:r>
        <w:rPr>
          <w:lang w:eastAsia="ko-KR"/>
        </w:rPr>
        <w:tab/>
        <w:t>Type 2</w:t>
      </w:r>
      <w:r w:rsidR="00334A55">
        <w:rPr>
          <w:lang w:eastAsia="ko-KR"/>
        </w:rPr>
        <w:t xml:space="preserve">: </w:t>
      </w:r>
      <w:r w:rsidR="00334A55" w:rsidRPr="00937D96">
        <w:rPr>
          <w:lang w:eastAsia="ko-KR"/>
        </w:rPr>
        <w:t xml:space="preserve">5G EDGe-Dependent AR </w:t>
      </w:r>
      <w:r w:rsidR="00334A55">
        <w:rPr>
          <w:lang w:eastAsia="ko-KR"/>
        </w:rPr>
        <w:t xml:space="preserve">(EDGAR) </w:t>
      </w:r>
      <w:r w:rsidR="00334A55" w:rsidRPr="00937D96">
        <w:rPr>
          <w:lang w:eastAsia="ko-KR"/>
        </w:rPr>
        <w:t>UE</w:t>
      </w:r>
      <w:bookmarkEnd w:id="47"/>
      <w:bookmarkEnd w:id="48"/>
    </w:p>
    <w:p w14:paraId="3C32CBE7" w14:textId="77777777" w:rsidR="00902459" w:rsidRDefault="00902459" w:rsidP="00CA0159">
      <w:pPr>
        <w:rPr>
          <w:lang w:eastAsia="ko-KR"/>
        </w:rPr>
      </w:pPr>
      <w:r>
        <w:t>Figure 4.2.2</w:t>
      </w:r>
      <w:r w:rsidR="00FA69EE">
        <w:t>.3-1</w:t>
      </w:r>
      <w:r>
        <w:t xml:space="preserve"> provides a f</w:t>
      </w:r>
      <w:r w:rsidRPr="003D5EA9">
        <w:t xml:space="preserve">unctional structure for </w:t>
      </w:r>
      <w:r>
        <w:t>Type 2</w:t>
      </w:r>
      <w:r w:rsidR="00334A55">
        <w:t xml:space="preserve">: </w:t>
      </w:r>
      <w:r w:rsidR="00334A55" w:rsidRPr="00937D96">
        <w:rPr>
          <w:lang w:eastAsia="ko-KR"/>
        </w:rPr>
        <w:t xml:space="preserve">5G EDGe-Dependent AR </w:t>
      </w:r>
      <w:r w:rsidR="00334A55">
        <w:rPr>
          <w:lang w:eastAsia="ko-KR"/>
        </w:rPr>
        <w:t xml:space="preserve">(EDGAR) </w:t>
      </w:r>
      <w:r w:rsidR="00334A55" w:rsidRPr="00937D96">
        <w:rPr>
          <w:lang w:eastAsia="ko-KR"/>
        </w:rPr>
        <w:t>UE</w:t>
      </w:r>
      <w:r>
        <w:t>.</w:t>
      </w:r>
    </w:p>
    <w:p w14:paraId="03C53A33" w14:textId="77777777" w:rsidR="00FA69EE" w:rsidRDefault="003979C0" w:rsidP="00684E63">
      <w:pPr>
        <w:pStyle w:val="TH"/>
      </w:pPr>
      <w:r>
        <w:rPr>
          <w:noProof/>
        </w:rPr>
        <w:object w:dxaOrig="16140" w:dyaOrig="4943" w14:anchorId="11329038">
          <v:shape id="_x0000_i1029" type="#_x0000_t75" style="width:481.8pt;height:147.3pt" o:ole="">
            <v:imagedata r:id="rId42" o:title=""/>
          </v:shape>
          <o:OLEObject Type="Embed" ProgID="Visio.Drawing.15" ShapeID="_x0000_i1029" DrawAspect="Content" ObjectID="_1734525341" r:id="rId43"/>
        </w:object>
      </w:r>
    </w:p>
    <w:p w14:paraId="40566030" w14:textId="77777777" w:rsidR="00902459" w:rsidRDefault="00902459" w:rsidP="00334A55">
      <w:pPr>
        <w:pStyle w:val="TF"/>
        <w:rPr>
          <w:lang w:val="en-US" w:eastAsia="ko-KR"/>
        </w:rPr>
      </w:pPr>
      <w:r>
        <w:rPr>
          <w:lang w:val="en-US" w:eastAsia="ko-KR"/>
        </w:rPr>
        <w:t>Figure 4.2.2</w:t>
      </w:r>
      <w:r w:rsidR="00FA69EE">
        <w:rPr>
          <w:lang w:val="en-US" w:eastAsia="ko-KR"/>
        </w:rPr>
        <w:t>.3-1</w:t>
      </w:r>
      <w:r>
        <w:rPr>
          <w:lang w:val="en-US" w:eastAsia="ko-KR"/>
        </w:rPr>
        <w:t>: Functional structure for Type 2</w:t>
      </w:r>
      <w:r w:rsidR="00FA69EE">
        <w:rPr>
          <w:lang w:val="en-US" w:eastAsia="ko-KR"/>
        </w:rPr>
        <w:t xml:space="preserve">: </w:t>
      </w:r>
      <w:r w:rsidR="00FA69EE" w:rsidRPr="00937D96">
        <w:rPr>
          <w:lang w:eastAsia="ko-KR"/>
        </w:rPr>
        <w:t xml:space="preserve">5G EDGe-Dependent AR </w:t>
      </w:r>
      <w:r w:rsidR="00FA69EE">
        <w:rPr>
          <w:lang w:eastAsia="ko-KR"/>
        </w:rPr>
        <w:t xml:space="preserve">(EDGAR) </w:t>
      </w:r>
      <w:r w:rsidR="00FA69EE" w:rsidRPr="00937D96">
        <w:rPr>
          <w:lang w:eastAsia="ko-KR"/>
        </w:rPr>
        <w:t>UE</w:t>
      </w:r>
    </w:p>
    <w:p w14:paraId="4CB4EAFA" w14:textId="77777777" w:rsidR="003B3CB6" w:rsidRDefault="003B3CB6" w:rsidP="003B3CB6">
      <w:pPr>
        <w:pStyle w:val="NO"/>
      </w:pPr>
      <w:r>
        <w:rPr>
          <w:lang w:val="en-US" w:eastAsia="ja-JP"/>
        </w:rPr>
        <w:t>N</w:t>
      </w:r>
      <w:r>
        <w:rPr>
          <w:rFonts w:hint="eastAsia"/>
          <w:lang w:val="en-US" w:eastAsia="ja-JP"/>
        </w:rPr>
        <w:t>OTE</w:t>
      </w:r>
      <w:r>
        <w:rPr>
          <w:lang w:val="en-US" w:eastAsia="ja-JP"/>
        </w:rPr>
        <w:t>:</w:t>
      </w:r>
      <w:r>
        <w:rPr>
          <w:rFonts w:hint="eastAsia"/>
          <w:lang w:val="en-US" w:eastAsia="ja-JP"/>
        </w:rPr>
        <w:tab/>
      </w:r>
      <w:r w:rsidRPr="009A1DB0">
        <w:t>Microphones are not</w:t>
      </w:r>
      <w:r w:rsidRPr="0083545C">
        <w:t xml:space="preserve"> shown in Figure 4.2.2.3-1, the focus is on the receiving side of an AR </w:t>
      </w:r>
      <w:r>
        <w:t>UE</w:t>
      </w:r>
      <w:r w:rsidRPr="0083545C">
        <w:t>.</w:t>
      </w:r>
    </w:p>
    <w:p w14:paraId="53A754FB" w14:textId="77777777" w:rsidR="00902459" w:rsidRDefault="00902459" w:rsidP="00902459">
      <w:pPr>
        <w:rPr>
          <w:szCs w:val="22"/>
          <w:lang w:val="en-US"/>
        </w:rPr>
      </w:pPr>
      <w:r w:rsidRPr="00EF4CD1">
        <w:rPr>
          <w:szCs w:val="22"/>
          <w:lang w:val="en-US"/>
        </w:rPr>
        <w:t xml:space="preserve">Main characteristics </w:t>
      </w:r>
      <w:r w:rsidR="00694D63">
        <w:rPr>
          <w:szCs w:val="22"/>
          <w:lang w:val="en-US"/>
        </w:rPr>
        <w:t xml:space="preserve">of </w:t>
      </w:r>
      <w:r>
        <w:rPr>
          <w:szCs w:val="22"/>
          <w:lang w:val="en-US"/>
        </w:rPr>
        <w:t>Type 2</w:t>
      </w:r>
      <w:r w:rsidR="00334A55">
        <w:rPr>
          <w:szCs w:val="22"/>
          <w:lang w:val="en-US"/>
        </w:rPr>
        <w:t xml:space="preserve">: </w:t>
      </w:r>
      <w:r w:rsidR="00334A55" w:rsidRPr="00937D96">
        <w:rPr>
          <w:lang w:eastAsia="ko-KR"/>
        </w:rPr>
        <w:t xml:space="preserve">5G EDGe-Dependent AR </w:t>
      </w:r>
      <w:r w:rsidR="00334A55">
        <w:rPr>
          <w:lang w:eastAsia="ko-KR"/>
        </w:rPr>
        <w:t xml:space="preserve">(EDGAR) </w:t>
      </w:r>
      <w:r w:rsidR="00334A55" w:rsidRPr="00937D96">
        <w:rPr>
          <w:lang w:eastAsia="ko-KR"/>
        </w:rPr>
        <w:t>UE</w:t>
      </w:r>
      <w:r w:rsidRPr="00EF4CD1">
        <w:rPr>
          <w:szCs w:val="22"/>
          <w:lang w:val="en-US"/>
        </w:rPr>
        <w:t>:</w:t>
      </w:r>
    </w:p>
    <w:p w14:paraId="55740B0E" w14:textId="77777777" w:rsidR="00902459" w:rsidRPr="00EF4CD1" w:rsidRDefault="00902459" w:rsidP="006D3622">
      <w:pPr>
        <w:pStyle w:val="B1"/>
      </w:pPr>
      <w:r>
        <w:t>-</w:t>
      </w:r>
      <w:r>
        <w:tab/>
      </w:r>
      <w:r w:rsidR="00090D3D">
        <w:t xml:space="preserve">The 5G EDGAR UE is a regular 5G UE. </w:t>
      </w:r>
      <w:r w:rsidRPr="00EF4CD1">
        <w:t>5G connectivity is provided through an embedded 5G modem</w:t>
      </w:r>
      <w:r w:rsidR="0068269C">
        <w:t xml:space="preserve"> and 5G System components.</w:t>
      </w:r>
    </w:p>
    <w:p w14:paraId="5FD90B2D" w14:textId="77777777" w:rsidR="00902459" w:rsidRPr="00EF4CD1" w:rsidRDefault="00902459" w:rsidP="006D3622">
      <w:pPr>
        <w:pStyle w:val="B1"/>
      </w:pPr>
      <w:r>
        <w:t>-</w:t>
      </w:r>
      <w:r>
        <w:tab/>
      </w:r>
      <w:r w:rsidR="0068269C">
        <w:t xml:space="preserve">The AR Runtime </w:t>
      </w:r>
      <w:r w:rsidRPr="00EF4CD1">
        <w:t xml:space="preserve">is local and </w:t>
      </w:r>
      <w:r w:rsidR="0068269C">
        <w:t xml:space="preserve">uses data </w:t>
      </w:r>
      <w:r>
        <w:t>from</w:t>
      </w:r>
      <w:r w:rsidRPr="00EF4CD1">
        <w:t xml:space="preserve"> sensors, audio inputs or video inputs</w:t>
      </w:r>
      <w:r w:rsidR="004365DE">
        <w:t>.</w:t>
      </w:r>
      <w:r w:rsidR="0068269C">
        <w:t xml:space="preserve"> </w:t>
      </w:r>
      <w:r w:rsidR="004365DE">
        <w:t>T</w:t>
      </w:r>
      <w:r w:rsidR="0068269C">
        <w:t>he AR Runtime</w:t>
      </w:r>
      <w:r w:rsidR="004365DE">
        <w:t>, in particular the XR Spatial Comput</w:t>
      </w:r>
      <w:r w:rsidR="001B4599">
        <w:t>e</w:t>
      </w:r>
      <w:r w:rsidR="004365DE">
        <w:t>,</w:t>
      </w:r>
      <w:r w:rsidR="0068269C">
        <w:t xml:space="preserve"> may be assisted by the cloud/edge application for example </w:t>
      </w:r>
      <w:r w:rsidR="005F01CC">
        <w:t>spatial localization and mapping provided by a spatial computing service</w:t>
      </w:r>
      <w:r w:rsidRPr="00EF4CD1">
        <w:t>.</w:t>
      </w:r>
    </w:p>
    <w:p w14:paraId="248E9730" w14:textId="77777777" w:rsidR="00902459" w:rsidRDefault="00902459" w:rsidP="006D3622">
      <w:pPr>
        <w:pStyle w:val="B1"/>
      </w:pPr>
      <w:r>
        <w:t>-</w:t>
      </w:r>
      <w:r>
        <w:tab/>
      </w:r>
      <w:r w:rsidRPr="00DC7C74">
        <w:t xml:space="preserve">Media processing is local, the device needs to embed all media codecs required for decoding pre-rendered </w:t>
      </w:r>
      <w:r w:rsidR="009544D8">
        <w:t>2D view</w:t>
      </w:r>
      <w:r w:rsidR="0068269C">
        <w:t>.</w:t>
      </w:r>
    </w:p>
    <w:p w14:paraId="0D4ADE1D" w14:textId="77777777" w:rsidR="00902459" w:rsidRDefault="00902459" w:rsidP="006D3622">
      <w:pPr>
        <w:pStyle w:val="B1"/>
      </w:pPr>
      <w:r>
        <w:t>-</w:t>
      </w:r>
      <w:r>
        <w:tab/>
      </w:r>
      <w:r w:rsidR="00525B71">
        <w:t xml:space="preserve">A </w:t>
      </w:r>
      <w:r w:rsidR="005F01CC">
        <w:t>L</w:t>
      </w:r>
      <w:r w:rsidR="00525B71">
        <w:t xml:space="preserve">ightweight Scene Manager is </w:t>
      </w:r>
      <w:r>
        <w:t xml:space="preserve">local to the AR/MR device, </w:t>
      </w:r>
      <w:r w:rsidR="00525B71">
        <w:t>but the main scene management and composition is done on the cloud/edge. A scene description is generated and exchanged to establish the split work flow.</w:t>
      </w:r>
    </w:p>
    <w:p w14:paraId="0C37B191" w14:textId="77777777" w:rsidR="00902459" w:rsidRDefault="00902459" w:rsidP="006D3622">
      <w:pPr>
        <w:pStyle w:val="B1"/>
      </w:pPr>
      <w:r>
        <w:t>-</w:t>
      </w:r>
      <w:r>
        <w:tab/>
        <w:t xml:space="preserve">The </w:t>
      </w:r>
      <w:r w:rsidR="00090D3D">
        <w:t xml:space="preserve">main </w:t>
      </w:r>
      <w:r>
        <w:t xml:space="preserve">AR/MR application resides on the </w:t>
      </w:r>
      <w:r w:rsidR="00334A55">
        <w:t>c</w:t>
      </w:r>
      <w:r>
        <w:t>loud/</w:t>
      </w:r>
      <w:r w:rsidR="00334A55">
        <w:t>e</w:t>
      </w:r>
      <w:r>
        <w:t>dge</w:t>
      </w:r>
      <w:r w:rsidR="00090D3D">
        <w:t>, but a basic application functionality is on the UE to support regular UE functionalities and launching services and applications</w:t>
      </w:r>
      <w:r>
        <w:t>.</w:t>
      </w:r>
    </w:p>
    <w:p w14:paraId="4FA3AF89" w14:textId="77777777" w:rsidR="00902459" w:rsidRDefault="00902459" w:rsidP="006D3622">
      <w:pPr>
        <w:pStyle w:val="B1"/>
      </w:pPr>
      <w:r>
        <w:t>-</w:t>
      </w:r>
      <w:r>
        <w:tab/>
        <w:t>Power consumption on such glasses must be low enough to fit the form factors. Heat dissipation is essential.</w:t>
      </w:r>
    </w:p>
    <w:p w14:paraId="55920CE2" w14:textId="77777777" w:rsidR="00704F37" w:rsidRDefault="00704F37" w:rsidP="006D3622">
      <w:pPr>
        <w:pStyle w:val="B1"/>
      </w:pPr>
      <w:r>
        <w:t>-</w:t>
      </w:r>
      <w:r>
        <w:tab/>
        <w:t>Media Access Functions are provided that support the delivery of media content components over the 5G system, in particular cloud and split rendering supporting functions. Media Access Functions are divided in control on M5 (Media Session Handler and Media AF) and user data on M4 (Media Client and Media Application Server). Detailed requirements are for study in this report.</w:t>
      </w:r>
    </w:p>
    <w:p w14:paraId="5F052C71" w14:textId="77777777" w:rsidR="00090D3D" w:rsidRDefault="00090D3D" w:rsidP="006D3622">
      <w:pPr>
        <w:pStyle w:val="B1"/>
      </w:pPr>
      <w:r>
        <w:t>-</w:t>
      </w:r>
      <w:r>
        <w:tab/>
        <w:t xml:space="preserve">While the </w:t>
      </w:r>
      <w:r w:rsidRPr="00147EBB">
        <w:t xml:space="preserve">EDGAR </w:t>
      </w:r>
      <w:r>
        <w:t>UE</w:t>
      </w:r>
      <w:r w:rsidRPr="00147EBB">
        <w:t xml:space="preserve"> may hav</w:t>
      </w:r>
      <w:r>
        <w:t>e additional functionalities, for example those available in a STAR UE</w:t>
      </w:r>
      <w:r w:rsidRPr="00147EBB">
        <w:t>,</w:t>
      </w:r>
      <w:r>
        <w:t xml:space="preserve"> generally for media centric </w:t>
      </w:r>
      <w:r w:rsidR="004365DE">
        <w:t xml:space="preserve">or compute heavy </w:t>
      </w:r>
      <w:r>
        <w:t>use cases</w:t>
      </w:r>
      <w:r w:rsidRPr="00147EBB">
        <w:t xml:space="preserve"> </w:t>
      </w:r>
      <w:r>
        <w:t>processing needs to be supported by the edge</w:t>
      </w:r>
      <w:r w:rsidR="00724961">
        <w:t xml:space="preserve">, hence referred to as </w:t>
      </w:r>
      <w:r w:rsidR="00724961" w:rsidRPr="00937D96">
        <w:rPr>
          <w:lang w:eastAsia="ko-KR"/>
        </w:rPr>
        <w:t xml:space="preserve">EDGe-Dependent AR </w:t>
      </w:r>
      <w:r w:rsidR="00724961">
        <w:rPr>
          <w:lang w:eastAsia="ko-KR"/>
        </w:rPr>
        <w:t xml:space="preserve">(EDGAR) </w:t>
      </w:r>
      <w:r w:rsidR="00724961" w:rsidRPr="00937D96">
        <w:rPr>
          <w:lang w:eastAsia="ko-KR"/>
        </w:rPr>
        <w:t>UE</w:t>
      </w:r>
      <w:r w:rsidRPr="00147EBB">
        <w:t>.</w:t>
      </w:r>
    </w:p>
    <w:p w14:paraId="6486CBEE" w14:textId="77777777" w:rsidR="00902459" w:rsidRDefault="00704F37" w:rsidP="009701A3">
      <w:pPr>
        <w:pStyle w:val="B1"/>
        <w:rPr>
          <w:lang w:eastAsia="ko-KR"/>
        </w:rPr>
      </w:pPr>
      <w:r>
        <w:t>-</w:t>
      </w:r>
      <w:r>
        <w:tab/>
        <w:t>The application may also communicate though the 5G System using a dedicated interface.</w:t>
      </w:r>
    </w:p>
    <w:p w14:paraId="224A6458" w14:textId="77777777" w:rsidR="00902459" w:rsidRDefault="00902459" w:rsidP="006D3622">
      <w:pPr>
        <w:pStyle w:val="Heading4"/>
        <w:rPr>
          <w:lang w:eastAsia="ko-KR"/>
        </w:rPr>
      </w:pPr>
      <w:bookmarkStart w:id="49" w:name="_Toc67919027"/>
      <w:bookmarkStart w:id="50" w:name="_Toc123912633"/>
      <w:r>
        <w:rPr>
          <w:rFonts w:hint="eastAsia"/>
          <w:lang w:eastAsia="ko-KR"/>
        </w:rPr>
        <w:t>4</w:t>
      </w:r>
      <w:r>
        <w:rPr>
          <w:lang w:eastAsia="ko-KR"/>
        </w:rPr>
        <w:t>.2.2.4</w:t>
      </w:r>
      <w:r>
        <w:rPr>
          <w:lang w:eastAsia="ko-KR"/>
        </w:rPr>
        <w:tab/>
        <w:t>Type 3</w:t>
      </w:r>
      <w:r w:rsidR="00334A55">
        <w:rPr>
          <w:lang w:eastAsia="ko-KR"/>
        </w:rPr>
        <w:t xml:space="preserve">: </w:t>
      </w:r>
      <w:r w:rsidR="00334A55" w:rsidRPr="00334A55">
        <w:rPr>
          <w:lang w:eastAsia="ko-KR"/>
        </w:rPr>
        <w:t>5G WireLess Tethered AR UE</w:t>
      </w:r>
      <w:bookmarkEnd w:id="49"/>
      <w:bookmarkEnd w:id="50"/>
    </w:p>
    <w:p w14:paraId="1AF8599D" w14:textId="77777777" w:rsidR="00456F7B" w:rsidRDefault="00456F7B" w:rsidP="00456F7B">
      <w:pPr>
        <w:rPr>
          <w:lang w:eastAsia="ko-KR"/>
        </w:rPr>
      </w:pPr>
      <w:r>
        <w:rPr>
          <w:lang w:eastAsia="ko-KR"/>
        </w:rPr>
        <w:t>This clause introduces the 5G WireLess Tethered AR UE. Two sub-types are differentiated:</w:t>
      </w:r>
    </w:p>
    <w:p w14:paraId="4492A71D" w14:textId="77777777" w:rsidR="00456F7B" w:rsidRDefault="00135DE0" w:rsidP="00135DE0">
      <w:pPr>
        <w:pStyle w:val="B1"/>
        <w:rPr>
          <w:lang w:eastAsia="ko-KR"/>
        </w:rPr>
      </w:pPr>
      <w:r>
        <w:rPr>
          <w:lang w:eastAsia="ko-KR"/>
        </w:rPr>
        <w:t>-</w:t>
      </w:r>
      <w:r>
        <w:rPr>
          <w:lang w:eastAsia="ko-KR"/>
        </w:rPr>
        <w:tab/>
      </w:r>
      <w:r w:rsidR="00456F7B">
        <w:rPr>
          <w:lang w:eastAsia="ko-KR"/>
        </w:rPr>
        <w:t>Split Rendering WLAR UE. In this case the 5G phone that includes the modem also acts to support rendering of complex scenes and provides the pre-rendered data to the glass</w:t>
      </w:r>
    </w:p>
    <w:p w14:paraId="4921DD86" w14:textId="77777777" w:rsidR="00456F7B" w:rsidRDefault="00135DE0" w:rsidP="00135DE0">
      <w:pPr>
        <w:pStyle w:val="B1"/>
        <w:rPr>
          <w:lang w:eastAsia="ko-KR"/>
        </w:rPr>
      </w:pPr>
      <w:r>
        <w:rPr>
          <w:lang w:eastAsia="ko-KR"/>
        </w:rPr>
        <w:t>-</w:t>
      </w:r>
      <w:r>
        <w:rPr>
          <w:lang w:eastAsia="ko-KR"/>
        </w:rPr>
        <w:tab/>
      </w:r>
      <w:r w:rsidR="00456F7B">
        <w:rPr>
          <w:lang w:eastAsia="ko-KR"/>
        </w:rPr>
        <w:t>Relay WLAR UE: In this case, the 5G phone acts as a relay to provide IP connectivity.</w:t>
      </w:r>
    </w:p>
    <w:p w14:paraId="333C3D4A" w14:textId="77777777" w:rsidR="00902459" w:rsidRDefault="00456F7B" w:rsidP="00456F7B">
      <w:pPr>
        <w:rPr>
          <w:lang w:eastAsia="ko-KR"/>
        </w:rPr>
      </w:pPr>
      <w:r w:rsidRPr="00F70396">
        <w:rPr>
          <w:lang w:eastAsia="ko-KR"/>
        </w:rPr>
        <w:t>Figure 4.2.2.4-1 provides a functional structure for Type 3a: 5G Split Rendering WireLess Tethered AR UE</w:t>
      </w:r>
      <w:r>
        <w:rPr>
          <w:lang w:eastAsia="ko-KR"/>
        </w:rPr>
        <w:t xml:space="preserve">. </w:t>
      </w:r>
    </w:p>
    <w:p w14:paraId="29081108" w14:textId="77777777" w:rsidR="00704F37" w:rsidRDefault="003979C0" w:rsidP="00684E63">
      <w:pPr>
        <w:pStyle w:val="TH"/>
      </w:pPr>
      <w:r>
        <w:rPr>
          <w:noProof/>
        </w:rPr>
        <w:object w:dxaOrig="23850" w:dyaOrig="5843" w14:anchorId="5BD37574">
          <v:shape id="_x0000_i1030" type="#_x0000_t75" style="width:481.75pt;height:118.05pt" o:ole="">
            <v:imagedata r:id="rId44" o:title=""/>
          </v:shape>
          <o:OLEObject Type="Embed" ProgID="Visio.Drawing.15" ShapeID="_x0000_i1030" DrawAspect="Content" ObjectID="_1734525342" r:id="rId45"/>
        </w:object>
      </w:r>
    </w:p>
    <w:p w14:paraId="35822EE2" w14:textId="77777777" w:rsidR="00902459" w:rsidRDefault="00902459" w:rsidP="00334A55">
      <w:pPr>
        <w:pStyle w:val="TF"/>
        <w:rPr>
          <w:lang w:val="en-US" w:eastAsia="ko-KR"/>
        </w:rPr>
      </w:pPr>
      <w:r>
        <w:rPr>
          <w:lang w:val="en-US" w:eastAsia="ko-KR"/>
        </w:rPr>
        <w:t xml:space="preserve">Figure </w:t>
      </w:r>
      <w:r w:rsidR="00ED02D5">
        <w:rPr>
          <w:lang w:val="en-US" w:eastAsia="ko-KR"/>
        </w:rPr>
        <w:t>4.2.</w:t>
      </w:r>
      <w:r w:rsidR="00704F37">
        <w:rPr>
          <w:lang w:val="en-US" w:eastAsia="ko-KR"/>
        </w:rPr>
        <w:t>2.4-1</w:t>
      </w:r>
      <w:r w:rsidR="00ED02D5">
        <w:rPr>
          <w:lang w:val="en-US" w:eastAsia="ko-KR"/>
        </w:rPr>
        <w:t xml:space="preserve">: Functional structure for </w:t>
      </w:r>
      <w:r w:rsidR="00D774E0">
        <w:rPr>
          <w:lang w:val="en-US" w:eastAsia="ko-KR"/>
        </w:rPr>
        <w:t xml:space="preserve">Type </w:t>
      </w:r>
      <w:r w:rsidR="007B603A">
        <w:rPr>
          <w:lang w:val="en-US" w:eastAsia="ko-KR"/>
        </w:rPr>
        <w:t xml:space="preserve">3a: </w:t>
      </w:r>
      <w:r w:rsidR="007B603A" w:rsidRPr="00334A55">
        <w:rPr>
          <w:lang w:val="en-US" w:eastAsia="ko-KR"/>
        </w:rPr>
        <w:t xml:space="preserve">5G </w:t>
      </w:r>
      <w:r w:rsidR="007B603A">
        <w:rPr>
          <w:lang w:eastAsia="ko-KR"/>
        </w:rPr>
        <w:t xml:space="preserve">Split Rendering </w:t>
      </w:r>
      <w:r w:rsidR="007B603A" w:rsidRPr="00334A55">
        <w:rPr>
          <w:lang w:val="en-US" w:eastAsia="ko-KR"/>
        </w:rPr>
        <w:t>WireLess Tethered AR UE</w:t>
      </w:r>
    </w:p>
    <w:p w14:paraId="5E4D58CF" w14:textId="77777777" w:rsidR="003B3CB6" w:rsidRPr="00E91EB7" w:rsidRDefault="003B3CB6" w:rsidP="003B3CB6">
      <w:pPr>
        <w:pStyle w:val="NO"/>
      </w:pPr>
      <w:r>
        <w:rPr>
          <w:lang w:val="en-US" w:eastAsia="ja-JP"/>
        </w:rPr>
        <w:t>N</w:t>
      </w:r>
      <w:r>
        <w:rPr>
          <w:rFonts w:hint="eastAsia"/>
          <w:lang w:val="en-US" w:eastAsia="ja-JP"/>
        </w:rPr>
        <w:t>OTE</w:t>
      </w:r>
      <w:r>
        <w:rPr>
          <w:lang w:val="en-US" w:eastAsia="ja-JP"/>
        </w:rPr>
        <w:t>:</w:t>
      </w:r>
      <w:r>
        <w:rPr>
          <w:rFonts w:hint="eastAsia"/>
          <w:lang w:val="en-US" w:eastAsia="ja-JP"/>
        </w:rPr>
        <w:tab/>
      </w:r>
      <w:r w:rsidRPr="009A1DB0">
        <w:t>Microphones are not</w:t>
      </w:r>
      <w:r w:rsidRPr="0083545C">
        <w:t xml:space="preserve"> shown in Figure 4.2.2.</w:t>
      </w:r>
      <w:r>
        <w:t>4</w:t>
      </w:r>
      <w:r w:rsidRPr="0083545C">
        <w:t xml:space="preserve">-1, the focus is on the receiving side of an AR </w:t>
      </w:r>
      <w:r>
        <w:t>UE</w:t>
      </w:r>
      <w:r w:rsidRPr="0083545C">
        <w:t>.</w:t>
      </w:r>
    </w:p>
    <w:p w14:paraId="5854ECB1" w14:textId="77777777" w:rsidR="00694D63" w:rsidRDefault="00694D63" w:rsidP="00694D63">
      <w:pPr>
        <w:rPr>
          <w:szCs w:val="22"/>
          <w:lang w:val="en-US"/>
        </w:rPr>
      </w:pPr>
      <w:r w:rsidRPr="008C0949">
        <w:rPr>
          <w:szCs w:val="22"/>
          <w:lang w:val="en-US"/>
        </w:rPr>
        <w:t xml:space="preserve">Main characteristics of </w:t>
      </w:r>
      <w:r>
        <w:rPr>
          <w:szCs w:val="22"/>
        </w:rPr>
        <w:t>Type 3</w:t>
      </w:r>
      <w:r w:rsidR="00D774E0">
        <w:rPr>
          <w:szCs w:val="22"/>
        </w:rPr>
        <w:t>a</w:t>
      </w:r>
      <w:r w:rsidR="00334A55">
        <w:rPr>
          <w:szCs w:val="22"/>
        </w:rPr>
        <w:t xml:space="preserve">: </w:t>
      </w:r>
      <w:r w:rsidR="00334A55" w:rsidRPr="00334A55">
        <w:rPr>
          <w:lang w:eastAsia="ko-KR"/>
        </w:rPr>
        <w:t xml:space="preserve">5G </w:t>
      </w:r>
      <w:r w:rsidR="00C519E7">
        <w:rPr>
          <w:lang w:eastAsia="ko-KR"/>
        </w:rPr>
        <w:t xml:space="preserve">Split Rendering </w:t>
      </w:r>
      <w:r w:rsidR="00334A55" w:rsidRPr="00334A55">
        <w:rPr>
          <w:lang w:eastAsia="ko-KR"/>
        </w:rPr>
        <w:t>WireLess Tethered AR UE</w:t>
      </w:r>
      <w:r w:rsidRPr="008C0949">
        <w:rPr>
          <w:szCs w:val="22"/>
          <w:lang w:val="en-US"/>
        </w:rPr>
        <w:t>:</w:t>
      </w:r>
    </w:p>
    <w:p w14:paraId="4D0926EE" w14:textId="77777777" w:rsidR="00694D63" w:rsidRDefault="00694D63" w:rsidP="006D3622">
      <w:pPr>
        <w:pStyle w:val="B1"/>
      </w:pPr>
      <w:r>
        <w:t>-</w:t>
      </w:r>
      <w:r>
        <w:tab/>
      </w:r>
      <w:r w:rsidRPr="00195116">
        <w:t xml:space="preserve">5G connectivity is provided through a tethered device which embeds the 5G modem. Wireless tethered connectivity is </w:t>
      </w:r>
      <w:r w:rsidR="00C519E7">
        <w:t xml:space="preserve">provided </w:t>
      </w:r>
      <w:r w:rsidRPr="00195116">
        <w:t xml:space="preserve">through WiFi or 5G sidelink. </w:t>
      </w:r>
      <w:r w:rsidRPr="00572D4C">
        <w:t>BLE</w:t>
      </w:r>
      <w:r>
        <w:t xml:space="preserve"> (Bluetooth Low Energy)</w:t>
      </w:r>
      <w:r w:rsidRPr="00195116">
        <w:t xml:space="preserve"> connectivity may be used for audio.</w:t>
      </w:r>
      <w:r w:rsidR="0075643B">
        <w:t xml:space="preserve"> </w:t>
      </w:r>
      <w:r w:rsidR="0075643B" w:rsidRPr="00001A25">
        <w:t xml:space="preserve">The motion-to-render-to-photon loop runs from the glass to the </w:t>
      </w:r>
      <w:r w:rsidR="0075643B">
        <w:t>phone. While the connectivity is outside of the 5G Uu domain, it is still expected that for proper performance when used for split rendering, a stable and constant delay link may be setup on the tethered connection.</w:t>
      </w:r>
    </w:p>
    <w:p w14:paraId="73275020" w14:textId="77777777" w:rsidR="00694D63" w:rsidRPr="000765B9" w:rsidRDefault="00694D63" w:rsidP="006D3622">
      <w:pPr>
        <w:pStyle w:val="B1"/>
      </w:pPr>
      <w:r>
        <w:t>-</w:t>
      </w:r>
      <w:r>
        <w:tab/>
      </w:r>
      <w:r w:rsidR="00704F37">
        <w:t>The AR Runtime is</w:t>
      </w:r>
      <w:r w:rsidR="00704F37" w:rsidRPr="00C93146">
        <w:t xml:space="preserve"> local and </w:t>
      </w:r>
      <w:r w:rsidR="00704F37">
        <w:t>uses from</w:t>
      </w:r>
      <w:r w:rsidR="00704F37" w:rsidRPr="00EF4CD1">
        <w:t xml:space="preserve"> sensors, audio inputs or video inputs</w:t>
      </w:r>
      <w:r w:rsidR="00704F37">
        <w:t xml:space="preserve">, but may be assisted by functionalities on phone. </w:t>
      </w:r>
    </w:p>
    <w:p w14:paraId="4639C965" w14:textId="77777777" w:rsidR="00694D63" w:rsidRPr="009701A3" w:rsidRDefault="00694D63" w:rsidP="004B520C">
      <w:pPr>
        <w:pStyle w:val="B1"/>
      </w:pPr>
      <w:r w:rsidRPr="009701A3">
        <w:t>-</w:t>
      </w:r>
      <w:r w:rsidRPr="009701A3">
        <w:tab/>
        <w:t xml:space="preserve">While media processing (for 2D media) </w:t>
      </w:r>
      <w:r w:rsidR="00575FEC">
        <w:t>may</w:t>
      </w:r>
      <w:r w:rsidRPr="009701A3">
        <w:t xml:space="preserve"> be done </w:t>
      </w:r>
      <w:r w:rsidR="00D00E74">
        <w:t>on</w:t>
      </w:r>
      <w:r w:rsidRPr="009701A3">
        <w:t xml:space="preserve"> the AR glasses, </w:t>
      </w:r>
      <w:r w:rsidR="005F01CC">
        <w:t>energy intensive</w:t>
      </w:r>
      <w:r w:rsidR="005F01CC" w:rsidRPr="009701A3">
        <w:t xml:space="preserve"> </w:t>
      </w:r>
      <w:r w:rsidRPr="009701A3">
        <w:t>AR/MR media processing may be done on the AR/MR tethered device or split.</w:t>
      </w:r>
    </w:p>
    <w:p w14:paraId="31F00594" w14:textId="77777777" w:rsidR="00A30DCD" w:rsidRPr="00A30DCD" w:rsidRDefault="00A30DCD" w:rsidP="006D3622">
      <w:pPr>
        <w:pStyle w:val="B1"/>
      </w:pPr>
      <w:r>
        <w:t>-</w:t>
      </w:r>
      <w:r>
        <w:tab/>
        <w:t>Some devices might have limited support for immersive media decoding and rendering and may need to rely on 5G cloud/edge</w:t>
      </w:r>
    </w:p>
    <w:p w14:paraId="6012C918" w14:textId="77777777" w:rsidR="00694D63" w:rsidRDefault="00694D63" w:rsidP="006D3622">
      <w:pPr>
        <w:pStyle w:val="B1"/>
      </w:pPr>
      <w:r>
        <w:t>-</w:t>
      </w:r>
      <w:r>
        <w:tab/>
      </w:r>
      <w:r w:rsidRPr="000765B9">
        <w:t xml:space="preserve">While such devices are likely to use significantly less processing than </w:t>
      </w:r>
      <w:r>
        <w:t>Type 1</w:t>
      </w:r>
      <w:r w:rsidR="006829D7">
        <w:t>: 5G STAR</w:t>
      </w:r>
      <w:r w:rsidRPr="00EC69A5">
        <w:t xml:space="preserve"> </w:t>
      </w:r>
      <w:r w:rsidRPr="000765B9">
        <w:t>devices by making use of the processing capabilities of the tethered device, they still support a lot of local media and AR/MR processing. Such devices are expected to provide 8-10h of battery life while keeping a significantly low weight.</w:t>
      </w:r>
    </w:p>
    <w:p w14:paraId="4BB97EC0" w14:textId="77777777" w:rsidR="00090D3D" w:rsidRDefault="00090D3D" w:rsidP="006D3622">
      <w:pPr>
        <w:pStyle w:val="B1"/>
      </w:pPr>
      <w:r>
        <w:t>-</w:t>
      </w:r>
      <w:r>
        <w:tab/>
        <w:t>The tethered glass itself is not a regular 5G UE, but the combination of the glass and the phone results in a regular 5G UE.</w:t>
      </w:r>
    </w:p>
    <w:p w14:paraId="26406E35" w14:textId="77777777" w:rsidR="00D00E74" w:rsidRDefault="00D00E74" w:rsidP="006D3622">
      <w:pPr>
        <w:pStyle w:val="B1"/>
      </w:pPr>
      <w:r>
        <w:t>-</w:t>
      </w:r>
      <w:r>
        <w:tab/>
      </w:r>
      <w:r w:rsidRPr="00D00E74">
        <w:t xml:space="preserve">Media Access </w:t>
      </w:r>
      <w:r w:rsidR="005F01CC">
        <w:t>F</w:t>
      </w:r>
      <w:r w:rsidRPr="00D00E74">
        <w:t xml:space="preserve">unctions are provided that support the delivery of media content components over the 5G system. Examples of the </w:t>
      </w:r>
      <w:r w:rsidR="005F01CC">
        <w:t>M</w:t>
      </w:r>
      <w:r w:rsidRPr="00D00E74">
        <w:t xml:space="preserve">edia </w:t>
      </w:r>
      <w:r w:rsidR="005F01CC">
        <w:t>A</w:t>
      </w:r>
      <w:r w:rsidRPr="00D00E74">
        <w:t xml:space="preserve">ccess </w:t>
      </w:r>
      <w:r w:rsidR="005F01CC">
        <w:t>F</w:t>
      </w:r>
      <w:r w:rsidRPr="00D00E74">
        <w:t>unctions are 5GMS functions, MTSI functions, web-connectivity or edge-related client functions. Detailed requirements are for study in this report.</w:t>
      </w:r>
    </w:p>
    <w:p w14:paraId="10D0B4A8" w14:textId="77777777" w:rsidR="00531919" w:rsidRDefault="00531919" w:rsidP="00633479">
      <w:pPr>
        <w:rPr>
          <w:lang w:eastAsia="ko-KR"/>
        </w:rPr>
      </w:pPr>
      <w:r>
        <w:rPr>
          <w:lang w:eastAsia="ko-KR"/>
        </w:rPr>
        <w:t>Figure 4.2.2.4-2 provides a functional structure for Type 3b:</w:t>
      </w:r>
      <w:r w:rsidRPr="00334A55">
        <w:t xml:space="preserve"> </w:t>
      </w:r>
      <w:r w:rsidRPr="00334A55">
        <w:rPr>
          <w:lang w:eastAsia="ko-KR"/>
        </w:rPr>
        <w:t xml:space="preserve">5G </w:t>
      </w:r>
      <w:r>
        <w:rPr>
          <w:lang w:eastAsia="ko-KR"/>
        </w:rPr>
        <w:t xml:space="preserve">Relay </w:t>
      </w:r>
      <w:r w:rsidRPr="00334A55">
        <w:rPr>
          <w:lang w:eastAsia="ko-KR"/>
        </w:rPr>
        <w:t>WireLess Tethered AR UE</w:t>
      </w:r>
      <w:r>
        <w:rPr>
          <w:lang w:eastAsia="ko-KR"/>
        </w:rPr>
        <w:t>.</w:t>
      </w:r>
    </w:p>
    <w:p w14:paraId="31AF5CDC" w14:textId="77777777" w:rsidR="00780A80" w:rsidRDefault="003979C0" w:rsidP="00684E63">
      <w:pPr>
        <w:pStyle w:val="TH"/>
      </w:pPr>
      <w:r>
        <w:rPr>
          <w:noProof/>
        </w:rPr>
        <w:object w:dxaOrig="24877" w:dyaOrig="5843" w14:anchorId="5A4DDD6C">
          <v:shape id="_x0000_i1031" type="#_x0000_t75" style="width:481.35pt;height:113.35pt" o:ole="">
            <v:imagedata r:id="rId46" o:title=""/>
          </v:shape>
          <o:OLEObject Type="Embed" ProgID="Visio.Drawing.15" ShapeID="_x0000_i1031" DrawAspect="Content" ObjectID="_1734525343" r:id="rId47"/>
        </w:object>
      </w:r>
    </w:p>
    <w:p w14:paraId="2F8A36DE" w14:textId="77777777" w:rsidR="00780A80" w:rsidRDefault="00780A80" w:rsidP="00780A80">
      <w:pPr>
        <w:pStyle w:val="TF"/>
        <w:rPr>
          <w:lang w:val="en-US" w:eastAsia="ko-KR"/>
        </w:rPr>
      </w:pPr>
      <w:r>
        <w:rPr>
          <w:lang w:val="en-US" w:eastAsia="ko-KR"/>
        </w:rPr>
        <w:t>Figure 4.2.2.4-2</w:t>
      </w:r>
      <w:r w:rsidR="00D774E0">
        <w:rPr>
          <w:lang w:val="en-US" w:eastAsia="ko-KR"/>
        </w:rPr>
        <w:t xml:space="preserve">: Functional structure for Type </w:t>
      </w:r>
      <w:r>
        <w:rPr>
          <w:lang w:val="en-US" w:eastAsia="ko-KR"/>
        </w:rPr>
        <w:t xml:space="preserve">3b: </w:t>
      </w:r>
      <w:r w:rsidRPr="00334A55">
        <w:rPr>
          <w:lang w:val="en-US" w:eastAsia="ko-KR"/>
        </w:rPr>
        <w:t xml:space="preserve">5G </w:t>
      </w:r>
      <w:r>
        <w:rPr>
          <w:lang w:eastAsia="ko-KR"/>
        </w:rPr>
        <w:t xml:space="preserve">Relay </w:t>
      </w:r>
      <w:r w:rsidRPr="00334A55">
        <w:rPr>
          <w:lang w:val="en-US" w:eastAsia="ko-KR"/>
        </w:rPr>
        <w:t>WireLess Tethered AR UE</w:t>
      </w:r>
    </w:p>
    <w:p w14:paraId="6467BF68" w14:textId="77777777" w:rsidR="003B3CB6" w:rsidRPr="00E91EB7" w:rsidRDefault="003B3CB6" w:rsidP="003B3CB6">
      <w:pPr>
        <w:pStyle w:val="NO"/>
      </w:pPr>
      <w:r>
        <w:rPr>
          <w:lang w:val="en-US" w:eastAsia="ja-JP"/>
        </w:rPr>
        <w:t>N</w:t>
      </w:r>
      <w:r>
        <w:rPr>
          <w:rFonts w:hint="eastAsia"/>
          <w:lang w:val="en-US" w:eastAsia="ja-JP"/>
        </w:rPr>
        <w:t>OTE</w:t>
      </w:r>
      <w:r>
        <w:rPr>
          <w:lang w:val="en-US" w:eastAsia="ja-JP"/>
        </w:rPr>
        <w:t>:</w:t>
      </w:r>
      <w:r>
        <w:rPr>
          <w:rFonts w:hint="eastAsia"/>
          <w:lang w:val="en-US" w:eastAsia="ja-JP"/>
        </w:rPr>
        <w:tab/>
      </w:r>
      <w:r w:rsidRPr="009A1DB0">
        <w:t>Microphones are not</w:t>
      </w:r>
      <w:r w:rsidRPr="0083545C">
        <w:t xml:space="preserve"> shown in Figure 4.2.2.</w:t>
      </w:r>
      <w:r>
        <w:t>4</w:t>
      </w:r>
      <w:r w:rsidRPr="0083545C">
        <w:t>-</w:t>
      </w:r>
      <w:r>
        <w:t>2</w:t>
      </w:r>
      <w:r w:rsidRPr="0083545C">
        <w:t xml:space="preserve">, the focus is on the receiving side of an AR </w:t>
      </w:r>
      <w:r>
        <w:t>UE</w:t>
      </w:r>
      <w:r w:rsidRPr="0083545C">
        <w:t>.</w:t>
      </w:r>
    </w:p>
    <w:p w14:paraId="7B26F409" w14:textId="77777777" w:rsidR="00780A80" w:rsidRDefault="00780A80" w:rsidP="00780A80">
      <w:pPr>
        <w:rPr>
          <w:szCs w:val="22"/>
          <w:lang w:val="en-US"/>
        </w:rPr>
      </w:pPr>
      <w:r w:rsidRPr="008C0949">
        <w:rPr>
          <w:szCs w:val="22"/>
          <w:lang w:val="en-US"/>
        </w:rPr>
        <w:t xml:space="preserve">Main characteristics of </w:t>
      </w:r>
      <w:r>
        <w:rPr>
          <w:szCs w:val="22"/>
        </w:rPr>
        <w:t>Type 3</w:t>
      </w:r>
      <w:r w:rsidR="00D774E0">
        <w:rPr>
          <w:szCs w:val="22"/>
        </w:rPr>
        <w:t>b</w:t>
      </w:r>
      <w:r>
        <w:rPr>
          <w:szCs w:val="22"/>
        </w:rPr>
        <w:t xml:space="preserve">: </w:t>
      </w:r>
      <w:r w:rsidRPr="00334A55">
        <w:rPr>
          <w:lang w:eastAsia="ko-KR"/>
        </w:rPr>
        <w:t xml:space="preserve">5G </w:t>
      </w:r>
      <w:r>
        <w:rPr>
          <w:lang w:eastAsia="ko-KR"/>
        </w:rPr>
        <w:t xml:space="preserve">Relay </w:t>
      </w:r>
      <w:r w:rsidRPr="00334A55">
        <w:rPr>
          <w:lang w:val="en-US" w:eastAsia="ko-KR"/>
        </w:rPr>
        <w:t xml:space="preserve">WireLess </w:t>
      </w:r>
      <w:r w:rsidRPr="00334A55">
        <w:rPr>
          <w:lang w:eastAsia="ko-KR"/>
        </w:rPr>
        <w:t>Tethered AR UE</w:t>
      </w:r>
      <w:r w:rsidRPr="008C0949">
        <w:rPr>
          <w:szCs w:val="22"/>
          <w:lang w:val="en-US"/>
        </w:rPr>
        <w:t>:</w:t>
      </w:r>
    </w:p>
    <w:p w14:paraId="206CF5C2" w14:textId="77777777" w:rsidR="00780A80" w:rsidRDefault="00780A80" w:rsidP="00780A80">
      <w:pPr>
        <w:pStyle w:val="B1"/>
      </w:pPr>
      <w:r>
        <w:t>-</w:t>
      </w:r>
      <w:r>
        <w:tab/>
      </w:r>
      <w:r w:rsidRPr="00195116">
        <w:t xml:space="preserve">5G connectivity is provided through a tethered device which embeds the 5G modem. Wireless tethered connectivity is through WiFi or 5G sidelink. </w:t>
      </w:r>
      <w:r w:rsidRPr="00572D4C">
        <w:t>BLE</w:t>
      </w:r>
      <w:r>
        <w:t xml:space="preserve"> (Bluetooth Low Energy)</w:t>
      </w:r>
      <w:r w:rsidRPr="00195116">
        <w:t xml:space="preserve"> connectivity may be used for audio.</w:t>
      </w:r>
    </w:p>
    <w:p w14:paraId="0F1CC9F4" w14:textId="77777777" w:rsidR="00780A80" w:rsidRDefault="00780A80" w:rsidP="00780A80">
      <w:pPr>
        <w:pStyle w:val="B1"/>
      </w:pPr>
      <w:r>
        <w:t>-</w:t>
      </w:r>
      <w:r>
        <w:tab/>
        <w:t>The 5G Phone acts as a relay to forward IP packets. The 5G Phone runs a Media Session Handler including EDGE functionalities to support QoS control on the 5G System. To support proper end-to-end QoS, the media session handling needs to take into account the constraints of the tethering link to provide sufficient QoS on the 5G System link to provide adequate QoE for the end user. Details on the exact function of the relay, for example of it is on IP layer (layer 3) or on lower layer is for further study.</w:t>
      </w:r>
    </w:p>
    <w:p w14:paraId="5E7C4B23" w14:textId="77777777" w:rsidR="00780A80" w:rsidRDefault="00780A80" w:rsidP="00780A80">
      <w:pPr>
        <w:pStyle w:val="B1"/>
      </w:pPr>
      <w:r>
        <w:t>-</w:t>
      </w:r>
      <w:r>
        <w:tab/>
      </w:r>
      <w:r w:rsidRPr="001F585E">
        <w:t xml:space="preserve">Media Access functions </w:t>
      </w:r>
      <w:r>
        <w:t xml:space="preserve">are provided on the glass device to support </w:t>
      </w:r>
      <w:r w:rsidRPr="001F585E">
        <w:t xml:space="preserve">the delivery of media content components over </w:t>
      </w:r>
      <w:r>
        <w:t>the 5G and wireless tethered link</w:t>
      </w:r>
      <w:r w:rsidRPr="001F585E">
        <w:t>.</w:t>
      </w:r>
    </w:p>
    <w:p w14:paraId="615B7214" w14:textId="77777777" w:rsidR="00780A80" w:rsidRDefault="00780A80" w:rsidP="00780A80">
      <w:pPr>
        <w:pStyle w:val="B1"/>
      </w:pPr>
      <w:r>
        <w:t>-</w:t>
      </w:r>
      <w:r>
        <w:tab/>
        <w:t>The motion-to-render-to-photon loop runs from the glass to the edge and hence includes in total 4 wireless links. It is expected that for proper performance when used for split rendering, a stable and constant delay end to end link needs to be setup.</w:t>
      </w:r>
    </w:p>
    <w:p w14:paraId="0C34467B" w14:textId="77777777" w:rsidR="00780A80" w:rsidRPr="000765B9" w:rsidRDefault="00780A80" w:rsidP="00780A80">
      <w:pPr>
        <w:pStyle w:val="B1"/>
      </w:pPr>
      <w:r>
        <w:t>-</w:t>
      </w:r>
      <w:r>
        <w:tab/>
        <w:t>The AR Runtime is</w:t>
      </w:r>
      <w:r w:rsidRPr="00C93146">
        <w:t xml:space="preserve"> local and </w:t>
      </w:r>
      <w:r>
        <w:t>uses from</w:t>
      </w:r>
      <w:r w:rsidRPr="00EF4CD1">
        <w:t xml:space="preserve"> sensors, audio inputs or video inputs</w:t>
      </w:r>
      <w:r>
        <w:t xml:space="preserve">, but may be assisted by functionalities on phone. </w:t>
      </w:r>
    </w:p>
    <w:p w14:paraId="4C808EA9" w14:textId="77777777" w:rsidR="00780A80" w:rsidRPr="00A30DCD" w:rsidRDefault="00780A80" w:rsidP="00780A80">
      <w:pPr>
        <w:pStyle w:val="B1"/>
      </w:pPr>
      <w:r w:rsidRPr="009701A3">
        <w:t>-</w:t>
      </w:r>
      <w:r w:rsidRPr="009701A3">
        <w:tab/>
      </w:r>
      <w:r>
        <w:t>Media Processing is either done on the glass device or it is split with the network</w:t>
      </w:r>
      <w:r w:rsidRPr="009701A3">
        <w:t>.</w:t>
      </w:r>
      <w:r>
        <w:t xml:space="preserve"> In particular</w:t>
      </w:r>
      <w:r w:rsidR="00952384">
        <w:t>,</w:t>
      </w:r>
      <w:r>
        <w:t xml:space="preserve"> relevant is that many devices have limited support for immersive media decoding and rendering and may need to rely on 5G cloud/edge</w:t>
      </w:r>
      <w:r w:rsidR="004827DA">
        <w:t>.</w:t>
      </w:r>
    </w:p>
    <w:p w14:paraId="7AEDC926" w14:textId="77777777" w:rsidR="00780A80" w:rsidRDefault="00780A80" w:rsidP="00780A80">
      <w:pPr>
        <w:pStyle w:val="B1"/>
      </w:pPr>
      <w:r>
        <w:t>-</w:t>
      </w:r>
      <w:r>
        <w:tab/>
      </w:r>
      <w:r w:rsidRPr="000765B9">
        <w:t xml:space="preserve">While such devices are likely to use significantly less processing than </w:t>
      </w:r>
      <w:r>
        <w:t>Type 1: 5G STAR</w:t>
      </w:r>
      <w:r w:rsidRPr="00EC69A5">
        <w:t xml:space="preserve"> </w:t>
      </w:r>
      <w:r w:rsidRPr="000765B9">
        <w:t>devices by making use of the processing capabilities of the tethered device, they still support a lot of local media and AR/MR processing. Such devices are expected to provide 8-10h of battery life while keeping a significantly low weight.</w:t>
      </w:r>
    </w:p>
    <w:p w14:paraId="0F4ABC41" w14:textId="77777777" w:rsidR="00780A80" w:rsidRDefault="00780A80" w:rsidP="00780A80">
      <w:pPr>
        <w:pStyle w:val="B1"/>
      </w:pPr>
      <w:r>
        <w:t>-</w:t>
      </w:r>
      <w:r>
        <w:tab/>
        <w:t>The tethered glass itself is not a regular 5G UE, but the combination of the glass and the phone results in a regular 5G UE.</w:t>
      </w:r>
    </w:p>
    <w:p w14:paraId="4124D06C" w14:textId="77777777" w:rsidR="00780A80" w:rsidRDefault="0050219A" w:rsidP="0050219A">
      <w:pPr>
        <w:pStyle w:val="B1"/>
        <w:rPr>
          <w:lang w:val="en-US"/>
        </w:rPr>
      </w:pPr>
      <w:r>
        <w:rPr>
          <w:lang w:val="en-US"/>
        </w:rPr>
        <w:t>-</w:t>
      </w:r>
      <w:r>
        <w:rPr>
          <w:lang w:val="en-US"/>
        </w:rPr>
        <w:tab/>
      </w:r>
      <w:r w:rsidR="00780A80" w:rsidRPr="002256DF">
        <w:rPr>
          <w:lang w:val="en-US"/>
        </w:rPr>
        <w:t xml:space="preserve">For services with low latency requirements, such as MTSI or those provided by FLUS, it may be necessary to take the status of wireless connectivity into account when configuring the services, such that the link between AR glass and 5G phone is not overly loaded. </w:t>
      </w:r>
      <w:r w:rsidR="00473295">
        <w:rPr>
          <w:lang w:val="en-US"/>
        </w:rPr>
        <w:t xml:space="preserve">Although some work on the convergence of different acces networks is defined in [3], the </w:t>
      </w:r>
      <w:r w:rsidR="00780A80" w:rsidRPr="002256DF">
        <w:rPr>
          <w:lang w:val="en-US"/>
        </w:rPr>
        <w:t>coordinat</w:t>
      </w:r>
      <w:r w:rsidR="00473295">
        <w:rPr>
          <w:lang w:val="en-US"/>
        </w:rPr>
        <w:t>ion of</w:t>
      </w:r>
      <w:r w:rsidR="00780A80" w:rsidRPr="002256DF">
        <w:rPr>
          <w:lang w:val="en-US"/>
        </w:rPr>
        <w:t xml:space="preserve"> the operation of Uu and wireless connectivity in such services is FFS</w:t>
      </w:r>
      <w:r w:rsidR="004827DA">
        <w:rPr>
          <w:lang w:val="en-US"/>
        </w:rPr>
        <w:t>.</w:t>
      </w:r>
    </w:p>
    <w:p w14:paraId="3C5C8BA9" w14:textId="77777777" w:rsidR="009917E7" w:rsidRDefault="009917E7" w:rsidP="00684E63">
      <w:pPr>
        <w:rPr>
          <w:noProof/>
        </w:rPr>
      </w:pPr>
      <w:r w:rsidRPr="321A8643">
        <w:rPr>
          <w:noProof/>
        </w:rPr>
        <w:t>A key challenge for WLAR and WTAR UEs is to properly estimate the required QoS allocations for the AR sessions. The QoS allocation must take into account the wireless/wired tethering link from the glass to the UE. This applies to all QoS parameters, namely bitrate, packet loss, delay, and jitter. The following diagram depicts a breakdown of the components contributing to the end-to-end delay as an example:</w:t>
      </w:r>
    </w:p>
    <w:p w14:paraId="4566B6B9" w14:textId="77777777" w:rsidR="009917E7" w:rsidRDefault="0003718E" w:rsidP="00684E63">
      <w:pPr>
        <w:pStyle w:val="TH"/>
        <w:rPr>
          <w:noProof/>
        </w:rPr>
      </w:pPr>
      <w:r w:rsidRPr="0003718E">
        <w:rPr>
          <w:noProof/>
          <w:lang w:val="en-US" w:eastAsia="ko-KR"/>
        </w:rPr>
        <w:pict w14:anchorId="783462DB">
          <v:shape id="Picture 8" o:spid="_x0000_i1032" type="#_x0000_t75" style="width:456.7pt;height:86.65pt;visibility:visible">
            <v:imagedata r:id="rId48" o:title=""/>
          </v:shape>
        </w:pict>
      </w:r>
    </w:p>
    <w:p w14:paraId="107CB95E" w14:textId="77777777" w:rsidR="009917E7" w:rsidRDefault="009917E7" w:rsidP="009917E7">
      <w:pPr>
        <w:pStyle w:val="TF"/>
        <w:rPr>
          <w:lang w:val="en-US" w:eastAsia="ko-KR"/>
        </w:rPr>
      </w:pPr>
      <w:r>
        <w:rPr>
          <w:lang w:val="en-US" w:eastAsia="ko-KR"/>
        </w:rPr>
        <w:t>Figure 4.2.2.4-3: End-to-end delay breakdown to components</w:t>
      </w:r>
    </w:p>
    <w:p w14:paraId="1BDFFCAE" w14:textId="77777777" w:rsidR="009917E7" w:rsidRDefault="009917E7" w:rsidP="00684E63">
      <w:pPr>
        <w:rPr>
          <w:noProof/>
        </w:rPr>
      </w:pPr>
      <w:r>
        <w:rPr>
          <w:noProof/>
        </w:rPr>
        <w:t>For a smooth operation of the AR session, the UE must estimate the impact of the tethering link on the overal QoS requirements. This corresponds to the D</w:t>
      </w:r>
      <w:r w:rsidRPr="004D46F6">
        <w:rPr>
          <w:noProof/>
          <w:vertAlign w:val="subscript"/>
        </w:rPr>
        <w:t>n,1</w:t>
      </w:r>
      <w:r>
        <w:rPr>
          <w:noProof/>
        </w:rPr>
        <w:t xml:space="preserve"> component in the example figure. The MSH on the UE is the best entity to perform such estimates, which it </w:t>
      </w:r>
      <w:r w:rsidR="00AA4F18">
        <w:rPr>
          <w:noProof/>
        </w:rPr>
        <w:t>may</w:t>
      </w:r>
      <w:r>
        <w:rPr>
          <w:noProof/>
        </w:rPr>
        <w:t xml:space="preserve"> do by:</w:t>
      </w:r>
    </w:p>
    <w:p w14:paraId="7AED5528" w14:textId="77777777" w:rsidR="009917E7" w:rsidRPr="00684E63" w:rsidRDefault="009917E7" w:rsidP="00684E63">
      <w:pPr>
        <w:pStyle w:val="B1"/>
        <w:rPr>
          <w:lang w:val="en-US"/>
        </w:rPr>
      </w:pPr>
      <w:r>
        <w:rPr>
          <w:lang w:val="en-US"/>
        </w:rPr>
        <w:t>-</w:t>
      </w:r>
      <w:r>
        <w:rPr>
          <w:lang w:val="en-US"/>
        </w:rPr>
        <w:tab/>
      </w:r>
      <w:r w:rsidRPr="00684E63">
        <w:rPr>
          <w:lang w:val="en-US"/>
        </w:rPr>
        <w:t>Running some measurement tests for latency, packet loss, and bitrate</w:t>
      </w:r>
    </w:p>
    <w:p w14:paraId="7DE8D757" w14:textId="77777777" w:rsidR="009917E7" w:rsidRPr="00684E63" w:rsidRDefault="009917E7" w:rsidP="00B96026">
      <w:pPr>
        <w:pStyle w:val="B1"/>
        <w:rPr>
          <w:lang w:val="en-US"/>
        </w:rPr>
      </w:pPr>
      <w:r>
        <w:rPr>
          <w:lang w:val="en-US"/>
        </w:rPr>
        <w:t>-</w:t>
      </w:r>
      <w:r>
        <w:rPr>
          <w:lang w:val="en-US"/>
        </w:rPr>
        <w:tab/>
      </w:r>
      <w:r w:rsidRPr="00684E63">
        <w:rPr>
          <w:lang w:val="en-US"/>
        </w:rPr>
        <w:t>Exchanging information with the radio and/or AF on the QoS policy</w:t>
      </w:r>
    </w:p>
    <w:p w14:paraId="689A0F87" w14:textId="77777777" w:rsidR="009917E7" w:rsidRPr="009917E7" w:rsidRDefault="009917E7" w:rsidP="00684E63">
      <w:pPr>
        <w:rPr>
          <w:noProof/>
        </w:rPr>
      </w:pPr>
      <w:r>
        <w:rPr>
          <w:noProof/>
        </w:rPr>
        <w:t>The MSH may regularly adjust its QoS allocation based on the observation of the status of the tethering link, thus targeting a consistent end-to-end QoS experience.</w:t>
      </w:r>
    </w:p>
    <w:p w14:paraId="79528FAC" w14:textId="77777777" w:rsidR="00D1664E" w:rsidRPr="003B45A9" w:rsidRDefault="00D1664E" w:rsidP="009701A3">
      <w:pPr>
        <w:pStyle w:val="Heading3"/>
      </w:pPr>
      <w:bookmarkStart w:id="51" w:name="_Toc123912634"/>
      <w:r w:rsidRPr="003B45A9">
        <w:t>4.2.3</w:t>
      </w:r>
      <w:r w:rsidRPr="003B45A9">
        <w:tab/>
        <w:t>AR Runtime</w:t>
      </w:r>
      <w:bookmarkEnd w:id="51"/>
    </w:p>
    <w:p w14:paraId="6F5EAD52" w14:textId="77777777" w:rsidR="00D1664E" w:rsidRDefault="00D1664E" w:rsidP="00D1664E">
      <w:r>
        <w:t xml:space="preserve">The AR Runtime is </w:t>
      </w:r>
      <w:r w:rsidR="00724961">
        <w:t xml:space="preserve">a device-resident </w:t>
      </w:r>
      <w:r>
        <w:t xml:space="preserve">software </w:t>
      </w:r>
      <w:r w:rsidR="00724961">
        <w:t xml:space="preserve">or firmware </w:t>
      </w:r>
      <w:r>
        <w:t>that implements a set of APIs to provide access to the underlying AR/</w:t>
      </w:r>
      <w:r w:rsidR="00952384">
        <w:t xml:space="preserve">MR </w:t>
      </w:r>
      <w:r>
        <w:t xml:space="preserve">hardware. </w:t>
      </w:r>
      <w:r w:rsidR="00EA516C" w:rsidRPr="001A13BD">
        <w:t>These APIs are referred to as AR Runtime APIs.</w:t>
      </w:r>
      <w:r w:rsidR="00EA516C">
        <w:t xml:space="preserve"> </w:t>
      </w:r>
      <w:r w:rsidR="00724961">
        <w:t xml:space="preserve">An </w:t>
      </w:r>
      <w:r>
        <w:t>AR Runtime typically provides the following functions:</w:t>
      </w:r>
    </w:p>
    <w:p w14:paraId="1E2C1C1A" w14:textId="77777777" w:rsidR="00D1664E" w:rsidRPr="00D1664E" w:rsidRDefault="00D1664E" w:rsidP="009701A3">
      <w:pPr>
        <w:pStyle w:val="B1"/>
      </w:pPr>
      <w:r>
        <w:t>-</w:t>
      </w:r>
      <w:r>
        <w:tab/>
      </w:r>
      <w:r w:rsidRPr="00D1664E">
        <w:t xml:space="preserve">System capability discovery: allows applications to discover capabilities of the AR </w:t>
      </w:r>
      <w:r w:rsidR="00952384">
        <w:t>glasses</w:t>
      </w:r>
    </w:p>
    <w:p w14:paraId="1D3EC7EC" w14:textId="77777777" w:rsidR="00D1664E" w:rsidRPr="00D1664E" w:rsidRDefault="00D1664E" w:rsidP="009701A3">
      <w:pPr>
        <w:pStyle w:val="B1"/>
      </w:pPr>
      <w:r>
        <w:t>-</w:t>
      </w:r>
      <w:r>
        <w:tab/>
      </w:r>
      <w:r w:rsidRPr="00D1664E">
        <w:t>Session management: manages an AR session and its state</w:t>
      </w:r>
    </w:p>
    <w:p w14:paraId="0C885E3D" w14:textId="77777777" w:rsidR="00D1664E" w:rsidRPr="00D1664E" w:rsidRDefault="00D1664E" w:rsidP="009701A3">
      <w:pPr>
        <w:pStyle w:val="B1"/>
      </w:pPr>
      <w:r>
        <w:t>-</w:t>
      </w:r>
      <w:r>
        <w:tab/>
      </w:r>
      <w:r w:rsidRPr="00D1664E">
        <w:t xml:space="preserve">Input and Haptics: receives information about user’s actions, e.g. through usage of trackpads, and passes that information to the application. On request by the application, it </w:t>
      </w:r>
      <w:r w:rsidR="00575FEC">
        <w:t>may</w:t>
      </w:r>
      <w:r w:rsidRPr="00D1664E">
        <w:t xml:space="preserve"> trigger haptics feedback using the AR </w:t>
      </w:r>
      <w:r w:rsidR="006166CC">
        <w:t>glasses</w:t>
      </w:r>
      <w:r w:rsidR="006166CC" w:rsidRPr="00D1664E">
        <w:t xml:space="preserve"> </w:t>
      </w:r>
      <w:r w:rsidRPr="00D1664E">
        <w:t>and associated hardware.</w:t>
      </w:r>
    </w:p>
    <w:p w14:paraId="6693F1CC" w14:textId="77777777" w:rsidR="00D1664E" w:rsidRDefault="00D1664E" w:rsidP="009701A3">
      <w:pPr>
        <w:pStyle w:val="B1"/>
      </w:pPr>
      <w:r>
        <w:t>-</w:t>
      </w:r>
      <w:r>
        <w:tab/>
      </w:r>
      <w:r w:rsidRPr="00D1664E">
        <w:t xml:space="preserve">Rendering: synchronizes the display and renders the composited frame onto the AR </w:t>
      </w:r>
      <w:r w:rsidR="006166CC">
        <w:t>glasses</w:t>
      </w:r>
      <w:r w:rsidR="006166CC" w:rsidRPr="00D1664E">
        <w:t xml:space="preserve"> </w:t>
      </w:r>
      <w:r w:rsidRPr="00D1664E">
        <w:t xml:space="preserve">displays. </w:t>
      </w:r>
    </w:p>
    <w:p w14:paraId="54AFFC52" w14:textId="77777777" w:rsidR="00EA516C" w:rsidRDefault="00EA516C" w:rsidP="00EA516C">
      <w:pPr>
        <w:pStyle w:val="B1"/>
      </w:pPr>
      <w:r>
        <w:t>-</w:t>
      </w:r>
      <w:r>
        <w:tab/>
      </w:r>
      <w:r w:rsidRPr="006456F1">
        <w:t>Spatial Computing: process</w:t>
      </w:r>
      <w:r>
        <w:t>es</w:t>
      </w:r>
      <w:r w:rsidRPr="006456F1">
        <w:t xml:space="preserve"> sensor data to generate information about the world 3D space surrounding the AR user. </w:t>
      </w:r>
      <w:r>
        <w:t xml:space="preserve">Spatial computing </w:t>
      </w:r>
      <w:r w:rsidRPr="006456F1">
        <w:t xml:space="preserve">includes functions such as </w:t>
      </w:r>
    </w:p>
    <w:p w14:paraId="7E6FAE20" w14:textId="77777777" w:rsidR="00EA516C" w:rsidRDefault="00EA516C" w:rsidP="00EA516C">
      <w:pPr>
        <w:pStyle w:val="B2"/>
      </w:pPr>
      <w:r>
        <w:t>&gt;</w:t>
      </w:r>
      <w:r>
        <w:tab/>
        <w:t>Tracking to estimate the movement of the AR device at a high frequency</w:t>
      </w:r>
    </w:p>
    <w:p w14:paraId="1D7807C0" w14:textId="77777777" w:rsidR="00EA516C" w:rsidRDefault="00EA516C" w:rsidP="00EA516C">
      <w:pPr>
        <w:pStyle w:val="B2"/>
      </w:pPr>
      <w:r>
        <w:t>&gt;</w:t>
      </w:r>
      <w:r>
        <w:tab/>
        <w:t>Relocalization to estimate the pose of the AR device at initialization, when tracking is lost or regularly to correct the drift of the tracking.</w:t>
      </w:r>
    </w:p>
    <w:p w14:paraId="20CE099F" w14:textId="77777777" w:rsidR="00EA516C" w:rsidRDefault="00EA516C" w:rsidP="00EA516C">
      <w:pPr>
        <w:pStyle w:val="B2"/>
      </w:pPr>
      <w:r>
        <w:t>&gt;</w:t>
      </w:r>
      <w:r>
        <w:tab/>
        <w:t xml:space="preserve">Mapping, for reconstructing the surrounding space, for example through triangulation of identified points. This reconstruction </w:t>
      </w:r>
      <w:r w:rsidR="00454B4F">
        <w:t xml:space="preserve">may </w:t>
      </w:r>
      <w:r>
        <w:t>be sparse for localization purposes, or dense for visualization.</w:t>
      </w:r>
    </w:p>
    <w:p w14:paraId="1B53ED6F" w14:textId="77777777" w:rsidR="00EA516C" w:rsidRDefault="00EA516C" w:rsidP="00EA516C">
      <w:pPr>
        <w:pStyle w:val="B2"/>
      </w:pPr>
      <w:r>
        <w:t>&gt;</w:t>
      </w:r>
      <w:r>
        <w:tab/>
        <w:t xml:space="preserve">A combination of tracking, mapping and relocalization functions, for example through </w:t>
      </w:r>
      <w:r w:rsidRPr="00795E69">
        <w:t>Simultaneous Localization and Mapping (SLAM)</w:t>
      </w:r>
      <w:r>
        <w:t xml:space="preserve"> to b</w:t>
      </w:r>
      <w:r w:rsidRPr="00E60DE8">
        <w:t>uild a map of the environment</w:t>
      </w:r>
      <w:r>
        <w:t xml:space="preserve"> and </w:t>
      </w:r>
      <w:r w:rsidRPr="006456F1">
        <w:t xml:space="preserve">establish the position of users and objects within that </w:t>
      </w:r>
      <w:r>
        <w:t>environment</w:t>
      </w:r>
    </w:p>
    <w:p w14:paraId="7DC8788A" w14:textId="77777777" w:rsidR="00EA516C" w:rsidRDefault="00EA516C" w:rsidP="00EA516C">
      <w:pPr>
        <w:pStyle w:val="B2"/>
        <w:rPr>
          <w:lang w:eastAsia="ko-KR"/>
        </w:rPr>
      </w:pPr>
      <w:r>
        <w:t>&gt;</w:t>
      </w:r>
      <w:r>
        <w:tab/>
        <w:t>S</w:t>
      </w:r>
      <w:r w:rsidRPr="006456F1">
        <w:t>emantic perception</w:t>
      </w:r>
      <w:r>
        <w:t>: to p</w:t>
      </w:r>
      <w:r w:rsidRPr="00090D3D">
        <w:rPr>
          <w:lang w:eastAsia="ko-KR"/>
        </w:rPr>
        <w:t xml:space="preserve">rocess </w:t>
      </w:r>
      <w:r>
        <w:rPr>
          <w:lang w:eastAsia="ko-KR"/>
        </w:rPr>
        <w:t xml:space="preserve">the captured information </w:t>
      </w:r>
      <w:r w:rsidRPr="00090D3D">
        <w:rPr>
          <w:lang w:eastAsia="ko-KR"/>
        </w:rPr>
        <w:t>into semantical concept</w:t>
      </w:r>
      <w:r w:rsidR="00807218">
        <w:rPr>
          <w:lang w:eastAsia="ko-KR"/>
        </w:rPr>
        <w:t>s</w:t>
      </w:r>
      <w:r>
        <w:rPr>
          <w:lang w:eastAsia="ko-KR"/>
        </w:rPr>
        <w:t>,</w:t>
      </w:r>
      <w:r w:rsidRPr="00090D3D">
        <w:rPr>
          <w:lang w:eastAsia="ko-KR"/>
        </w:rPr>
        <w:t xml:space="preserve"> </w:t>
      </w:r>
      <w:r>
        <w:rPr>
          <w:lang w:eastAsia="ko-KR"/>
        </w:rPr>
        <w:t>t</w:t>
      </w:r>
      <w:r w:rsidRPr="00090D3D">
        <w:rPr>
          <w:lang w:eastAsia="ko-KR"/>
        </w:rPr>
        <w:t xml:space="preserve">ypically uses some sort of </w:t>
      </w:r>
      <w:r>
        <w:rPr>
          <w:lang w:eastAsia="ko-KR"/>
        </w:rPr>
        <w:t>Artificial Intelligence (</w:t>
      </w:r>
      <w:r w:rsidRPr="00090D3D">
        <w:rPr>
          <w:lang w:eastAsia="ko-KR"/>
        </w:rPr>
        <w:t>AI</w:t>
      </w:r>
      <w:r>
        <w:rPr>
          <w:lang w:eastAsia="ko-KR"/>
        </w:rPr>
        <w:t>) and/or Machine Learning (</w:t>
      </w:r>
      <w:r w:rsidRPr="00090D3D">
        <w:rPr>
          <w:lang w:eastAsia="ko-KR"/>
        </w:rPr>
        <w:t>ML</w:t>
      </w:r>
      <w:r>
        <w:rPr>
          <w:lang w:eastAsia="ko-KR"/>
        </w:rPr>
        <w:t>)</w:t>
      </w:r>
      <w:r w:rsidRPr="00090D3D">
        <w:rPr>
          <w:lang w:eastAsia="ko-KR"/>
        </w:rPr>
        <w:t xml:space="preserve">. Examples include </w:t>
      </w:r>
      <w:r>
        <w:rPr>
          <w:lang w:eastAsia="ko-KR"/>
        </w:rPr>
        <w:t xml:space="preserve">object or user activity segmentation, </w:t>
      </w:r>
      <w:r w:rsidRPr="00090D3D">
        <w:rPr>
          <w:lang w:eastAsia="ko-KR"/>
        </w:rPr>
        <w:t>recognition,</w:t>
      </w:r>
      <w:r>
        <w:rPr>
          <w:lang w:eastAsia="ko-KR"/>
        </w:rPr>
        <w:t xml:space="preserve"> and </w:t>
      </w:r>
      <w:r w:rsidRPr="00090D3D">
        <w:rPr>
          <w:lang w:eastAsia="ko-KR"/>
        </w:rPr>
        <w:t>classification</w:t>
      </w:r>
      <w:r>
        <w:rPr>
          <w:lang w:eastAsia="ko-KR"/>
        </w:rPr>
        <w:t>.</w:t>
      </w:r>
    </w:p>
    <w:p w14:paraId="0EC52F56" w14:textId="77777777" w:rsidR="00EA516C" w:rsidRPr="00D1664E" w:rsidRDefault="00EA516C" w:rsidP="00684E63">
      <w:r w:rsidRPr="006456F1">
        <w:t>Spatial computing functions</w:t>
      </w:r>
      <w:r>
        <w:t xml:space="preserve"> typically include data exchange and requires network architecture. Clause 4.2.5 provides more details on XR Spatial computing.</w:t>
      </w:r>
    </w:p>
    <w:p w14:paraId="3DB5AA9E" w14:textId="77777777" w:rsidR="00D1664E" w:rsidRDefault="00D1664E" w:rsidP="00D1664E">
      <w:r>
        <w:t xml:space="preserve">AR runtimes are usually extensible to add support for a wide range of AR </w:t>
      </w:r>
      <w:r w:rsidR="006166CC">
        <w:t xml:space="preserve">glasses </w:t>
      </w:r>
      <w:r>
        <w:t>and controllers that are on the market or that might be released in the future. This will allow different vendors to add custom functionality such as gaze tracking, hand con</w:t>
      </w:r>
      <w:r w:rsidR="00AE5373">
        <w:t>trol, new reference spaces, etc.</w:t>
      </w:r>
    </w:p>
    <w:p w14:paraId="7D5F47F6" w14:textId="77777777" w:rsidR="00D1664E" w:rsidRDefault="00D1664E" w:rsidP="009701A3">
      <w:r>
        <w:t xml:space="preserve">Two key representative and standardized AR runtimes are </w:t>
      </w:r>
      <w:r w:rsidR="00724961">
        <w:t xml:space="preserve">Khronos defined </w:t>
      </w:r>
      <w:r>
        <w:t xml:space="preserve">OpenXR </w:t>
      </w:r>
      <w:r w:rsidR="00724961">
        <w:t>[</w:t>
      </w:r>
      <w:r w:rsidR="002503FE">
        <w:t>4</w:t>
      </w:r>
      <w:r w:rsidR="00724961">
        <w:t xml:space="preserve">] </w:t>
      </w:r>
      <w:r>
        <w:t xml:space="preserve">and </w:t>
      </w:r>
      <w:r w:rsidR="00724961">
        <w:t xml:space="preserve">W3C defined </w:t>
      </w:r>
      <w:r>
        <w:t>WebXR</w:t>
      </w:r>
      <w:r w:rsidR="00724961">
        <w:t xml:space="preserve"> [</w:t>
      </w:r>
      <w:r w:rsidR="002503FE">
        <w:t>5</w:t>
      </w:r>
      <w:r w:rsidR="00724961">
        <w:t>]</w:t>
      </w:r>
      <w:r>
        <w:t xml:space="preserve">. </w:t>
      </w:r>
      <w:r w:rsidR="00724961">
        <w:t xml:space="preserve">More details </w:t>
      </w:r>
      <w:r>
        <w:t xml:space="preserve">are </w:t>
      </w:r>
      <w:r w:rsidR="00724961">
        <w:t xml:space="preserve">provided </w:t>
      </w:r>
      <w:r>
        <w:t>in clause 4.</w:t>
      </w:r>
      <w:r w:rsidR="00EB17B7">
        <w:t>6</w:t>
      </w:r>
      <w:r>
        <w:t>.4.</w:t>
      </w:r>
    </w:p>
    <w:p w14:paraId="4B589D08" w14:textId="77777777" w:rsidR="008B1D8B" w:rsidRPr="003B45A9" w:rsidRDefault="008B1D8B" w:rsidP="009701A3">
      <w:pPr>
        <w:pStyle w:val="Heading3"/>
      </w:pPr>
      <w:bookmarkStart w:id="52" w:name="_Toc123912635"/>
      <w:r w:rsidRPr="003B45A9">
        <w:t>4.2.4</w:t>
      </w:r>
      <w:r w:rsidRPr="003B45A9">
        <w:tab/>
        <w:t>Scene Manager</w:t>
      </w:r>
      <w:bookmarkEnd w:id="52"/>
    </w:p>
    <w:p w14:paraId="218D0EB4" w14:textId="77777777" w:rsidR="008B1D8B" w:rsidRDefault="008B1D8B" w:rsidP="008B1D8B">
      <w:r>
        <w:t>A Scene Manager is a software component that is able to process a scene description and render</w:t>
      </w:r>
      <w:r w:rsidR="00E12A70">
        <w:t>s</w:t>
      </w:r>
      <w:r>
        <w:t xml:space="preserve"> the corresponding 3D scene. The Scene Manager parses </w:t>
      </w:r>
      <w:r w:rsidR="00E12A70">
        <w:t xml:space="preserve">a </w:t>
      </w:r>
      <w:r>
        <w:t xml:space="preserve">scene description </w:t>
      </w:r>
      <w:r w:rsidR="00E12A70">
        <w:t xml:space="preserve">document </w:t>
      </w:r>
      <w:r>
        <w:t xml:space="preserve">to create a scene graph representation of the scene. For each node of the scene graph, it </w:t>
      </w:r>
      <w:r w:rsidR="00E12A70">
        <w:t xml:space="preserve">adds </w:t>
      </w:r>
      <w:r>
        <w:t xml:space="preserve">the </w:t>
      </w:r>
      <w:r w:rsidR="00E12A70">
        <w:t xml:space="preserve">associated </w:t>
      </w:r>
      <w:r>
        <w:t xml:space="preserve">media components </w:t>
      </w:r>
      <w:r w:rsidR="00E12A70">
        <w:t xml:space="preserve">for </w:t>
      </w:r>
      <w:r>
        <w:t>correct render</w:t>
      </w:r>
      <w:r w:rsidR="00E12A70">
        <w:t>ing of</w:t>
      </w:r>
      <w:r>
        <w:t xml:space="preserve"> the corresponding object. </w:t>
      </w:r>
    </w:p>
    <w:p w14:paraId="3B79DE37" w14:textId="77777777" w:rsidR="008B1D8B" w:rsidRDefault="008B1D8B" w:rsidP="008B1D8B">
      <w:r>
        <w:t xml:space="preserve">To render the scene, the Scene Manager </w:t>
      </w:r>
      <w:r w:rsidR="00E12A70">
        <w:t xml:space="preserve">typically </w:t>
      </w:r>
      <w:r>
        <w:t>use</w:t>
      </w:r>
      <w:r w:rsidR="00E12A70">
        <w:t>s</w:t>
      </w:r>
      <w:r>
        <w:t xml:space="preserve"> a Graphics Engine </w:t>
      </w:r>
      <w:r w:rsidR="00E12A70">
        <w:t xml:space="preserve">that </w:t>
      </w:r>
      <w:r w:rsidR="00575FEC">
        <w:t>may</w:t>
      </w:r>
      <w:r w:rsidR="00E12A70">
        <w:t xml:space="preserve"> be accessed by well-specified APIs </w:t>
      </w:r>
      <w:r>
        <w:t xml:space="preserve">such as </w:t>
      </w:r>
      <w:r w:rsidR="00E12A70">
        <w:t xml:space="preserve">defined </w:t>
      </w:r>
      <w:r w:rsidR="00B72642">
        <w:t xml:space="preserve">by </w:t>
      </w:r>
      <w:r>
        <w:t>Vulkan, OpenGL, Metal, DirectX, etc. Spatial audio is also handled by the Scene Manager based on a description of the audio scene.</w:t>
      </w:r>
      <w:r w:rsidR="00E12A70">
        <w:t xml:space="preserve"> Other media types may be added as well. </w:t>
      </w:r>
    </w:p>
    <w:p w14:paraId="4D4EC11E" w14:textId="77777777" w:rsidR="008B1D8B" w:rsidRDefault="008B1D8B" w:rsidP="008B1D8B">
      <w:r>
        <w:t xml:space="preserve">The Scene Manager is able to understand the capabilities of the underlying hardware and system, to appropriately adjust the scene complexity and rendering process. The Scene Manager may, for instance, delegate some of the rendering tasks to an edge or remote server. As an example, the Scene Manager may only be capable </w:t>
      </w:r>
      <w:r w:rsidR="00B72642">
        <w:t xml:space="preserve">of </w:t>
      </w:r>
      <w:r>
        <w:t>render</w:t>
      </w:r>
      <w:r w:rsidR="00B72642">
        <w:t>ing</w:t>
      </w:r>
      <w:r>
        <w:t xml:space="preserve"> a flattened 3D scene that has a single node with depth and </w:t>
      </w:r>
      <w:r w:rsidR="00AE5373">
        <w:t>colour</w:t>
      </w:r>
      <w:r>
        <w:t xml:space="preserve"> information. The light computation, animations, and flattening of the scene may be delegated to an edge server. </w:t>
      </w:r>
    </w:p>
    <w:p w14:paraId="61536D45" w14:textId="77777777" w:rsidR="008B1D8B" w:rsidRDefault="008B1D8B" w:rsidP="008B1D8B">
      <w:r>
        <w:t>Clause 4.</w:t>
      </w:r>
      <w:r w:rsidR="00EB17B7">
        <w:t>6</w:t>
      </w:r>
      <w:r>
        <w:t xml:space="preserve">.5 provides a description of </w:t>
      </w:r>
      <w:r w:rsidR="00EB17B7">
        <w:t>glTF</w:t>
      </w:r>
      <w:r w:rsidR="009237E2">
        <w:t xml:space="preserve">2.0 and the extensions defined by </w:t>
      </w:r>
      <w:r>
        <w:t>the MPEG</w:t>
      </w:r>
      <w:r w:rsidR="009237E2">
        <w:t>-I</w:t>
      </w:r>
      <w:r>
        <w:t xml:space="preserve"> Scene Description, which may </w:t>
      </w:r>
      <w:r w:rsidR="00D80BD8">
        <w:t xml:space="preserve">serve </w:t>
      </w:r>
      <w:r>
        <w:t xml:space="preserve">as </w:t>
      </w:r>
      <w:r w:rsidR="00D80BD8">
        <w:t xml:space="preserve">a reference for </w:t>
      </w:r>
      <w:r>
        <w:t xml:space="preserve">the entry point </w:t>
      </w:r>
      <w:r w:rsidR="00D80BD8">
        <w:t xml:space="preserve">towards a </w:t>
      </w:r>
      <w:r>
        <w:t xml:space="preserve">Scene Manager. </w:t>
      </w:r>
    </w:p>
    <w:p w14:paraId="5893D3F2" w14:textId="77777777" w:rsidR="00EA516C" w:rsidRPr="003B45A9" w:rsidRDefault="00EA516C" w:rsidP="00EA516C">
      <w:pPr>
        <w:pStyle w:val="Heading3"/>
      </w:pPr>
      <w:bookmarkStart w:id="53" w:name="_Toc123912636"/>
      <w:r w:rsidRPr="003B45A9">
        <w:t>4.2.</w:t>
      </w:r>
      <w:r>
        <w:t>5</w:t>
      </w:r>
      <w:r w:rsidRPr="003B45A9">
        <w:tab/>
      </w:r>
      <w:r>
        <w:t>XR Spatial Computing</w:t>
      </w:r>
      <w:bookmarkEnd w:id="53"/>
    </w:p>
    <w:p w14:paraId="3A36C9A0" w14:textId="77777777" w:rsidR="00EA516C" w:rsidRDefault="00EA516C" w:rsidP="00EA516C">
      <w:pPr>
        <w:pStyle w:val="CommentText"/>
      </w:pPr>
      <w:r>
        <w:rPr>
          <w:lang w:eastAsia="ko-KR"/>
        </w:rPr>
        <w:t>XR Spatial computing summarizes</w:t>
      </w:r>
      <w:r w:rsidRPr="00995BF4">
        <w:rPr>
          <w:lang w:eastAsia="ko-KR"/>
        </w:rPr>
        <w:t xml:space="preserve"> functions which process sensor data to generate information about the world 3D space surrounding the AR user. It includes functions such as SLAM for spatial mapping (creating a map of the surrounding area) and localization (establishing the position of users and objects within that space), 3D reconstruction and semantic perception.</w:t>
      </w:r>
      <w:r>
        <w:t xml:space="preserve"> This requires accurately localizing the AR device worn by the end-user in relation to a spatial coordinate system of the real-world space. Vision-based localization systems reconstruct a sparse spatial mapping of the real-world space in parallel (e.g. SLAM). Beyond the localization within a world coordinate system based on a sparse spatial map, additionally dense spatial mapping </w:t>
      </w:r>
      <w:r w:rsidRPr="0098220B">
        <w:t xml:space="preserve">of objects is essential in order to place 3D objects on real surfaces, but also provides the ability to occlude objects behind surfaces, doing physics-based interactions based on surface properties, providing navigation functions or providing a visualization of the surface. Thirdly, for the purpose of understanding and perceiving the scene semantically, machine-learning and/or artificial intelligence may be used to provide context of the observed scene. </w:t>
      </w:r>
      <w:r>
        <w:t>The output of spatial computing is spatial mapping information that is organized in a data structure called the XR Spatial Description for storing and exchanging the information. Further details on XR Spatial Description formats are provided in clause 4.4.7.</w:t>
      </w:r>
    </w:p>
    <w:p w14:paraId="62E1C961" w14:textId="77777777" w:rsidR="00EA516C" w:rsidRDefault="00EA516C" w:rsidP="00EA516C">
      <w:pPr>
        <w:pStyle w:val="CommentText"/>
        <w:rPr>
          <w:lang w:eastAsia="ko-KR"/>
        </w:rPr>
      </w:pPr>
      <w:r>
        <w:rPr>
          <w:lang w:eastAsia="ko-KR"/>
        </w:rPr>
        <w:t xml:space="preserve">XR Spatial </w:t>
      </w:r>
      <w:r w:rsidR="00AC20BB">
        <w:rPr>
          <w:lang w:eastAsia="ko-KR"/>
        </w:rPr>
        <w:t>C</w:t>
      </w:r>
      <w:r>
        <w:rPr>
          <w:lang w:eastAsia="ko-KR"/>
        </w:rPr>
        <w:t>ompute processes</w:t>
      </w:r>
      <w:r w:rsidRPr="0098220B">
        <w:rPr>
          <w:lang w:eastAsia="ko-KR"/>
        </w:rPr>
        <w:t xml:space="preserve"> may be carried out </w:t>
      </w:r>
      <w:r>
        <w:rPr>
          <w:lang w:eastAsia="ko-KR"/>
        </w:rPr>
        <w:t xml:space="preserve">entirely </w:t>
      </w:r>
      <w:r w:rsidRPr="0098220B">
        <w:rPr>
          <w:lang w:eastAsia="ko-KR"/>
        </w:rPr>
        <w:t>on the AR</w:t>
      </w:r>
      <w:r>
        <w:rPr>
          <w:lang w:eastAsia="ko-KR"/>
        </w:rPr>
        <w:t xml:space="preserve"> device. However, it may be beneficial or necessary to use cloud or edge resources to support spatial computing functions. At least two primary scenarios may be differentiated:</w:t>
      </w:r>
    </w:p>
    <w:p w14:paraId="0AF7684E" w14:textId="77777777" w:rsidR="00EA516C" w:rsidRPr="00F54859" w:rsidRDefault="00135DE0" w:rsidP="00135DE0">
      <w:pPr>
        <w:pStyle w:val="B1"/>
      </w:pPr>
      <w:r>
        <w:t>1)</w:t>
      </w:r>
      <w:r>
        <w:tab/>
      </w:r>
      <w:r w:rsidR="00EA516C">
        <w:t>S</w:t>
      </w:r>
      <w:r w:rsidR="00EA516C" w:rsidRPr="00F54859">
        <w:t>patial computing is done on the AR device</w:t>
      </w:r>
      <w:r w:rsidR="00EA516C">
        <w:t>,</w:t>
      </w:r>
      <w:r w:rsidR="00EA516C" w:rsidRPr="00F54859">
        <w:t xml:space="preserve"> but an </w:t>
      </w:r>
      <w:r w:rsidR="00EA516C">
        <w:t>XR Spatial Description</w:t>
      </w:r>
      <w:r w:rsidR="00EA516C" w:rsidRPr="00F54859">
        <w:t xml:space="preserve"> server is used for storage and retrieval of </w:t>
      </w:r>
      <w:r w:rsidR="00EA516C">
        <w:t>XR Spatial Description</w:t>
      </w:r>
      <w:r w:rsidR="00EA516C" w:rsidRPr="00F54859">
        <w:t xml:space="preserve">. </w:t>
      </w:r>
    </w:p>
    <w:p w14:paraId="5069388C" w14:textId="77777777" w:rsidR="00EA516C" w:rsidRPr="006D2752" w:rsidRDefault="00135DE0" w:rsidP="00135DE0">
      <w:pPr>
        <w:pStyle w:val="B1"/>
      </w:pPr>
      <w:r>
        <w:t>2)</w:t>
      </w:r>
      <w:r>
        <w:tab/>
      </w:r>
      <w:r w:rsidR="00EA516C" w:rsidRPr="00F54859">
        <w:t xml:space="preserve">At least parts of the spatial compute functions </w:t>
      </w:r>
      <w:r w:rsidR="00EA516C">
        <w:t>are</w:t>
      </w:r>
      <w:r w:rsidR="00EA516C" w:rsidRPr="00F54859">
        <w:t xml:space="preserve"> offloaded </w:t>
      </w:r>
      <w:r w:rsidR="00EA516C">
        <w:t>to</w:t>
      </w:r>
      <w:r w:rsidR="00EA516C" w:rsidRPr="00F54859">
        <w:t xml:space="preserve"> </w:t>
      </w:r>
      <w:r w:rsidR="00EA516C">
        <w:t>a</w:t>
      </w:r>
      <w:r w:rsidR="00EA516C" w:rsidRPr="00F54859">
        <w:t xml:space="preserve"> XR Spatial </w:t>
      </w:r>
      <w:r w:rsidR="001215F3">
        <w:t>C</w:t>
      </w:r>
      <w:r w:rsidR="00EA516C" w:rsidRPr="00F54859">
        <w:t xml:space="preserve">ompute server </w:t>
      </w:r>
    </w:p>
    <w:p w14:paraId="6FAB463F" w14:textId="77777777" w:rsidR="00EA516C" w:rsidRDefault="00EA516C" w:rsidP="00EA516C">
      <w:pPr>
        <w:pStyle w:val="CommentText"/>
      </w:pPr>
      <w:r>
        <w:t>Both cases are discussed further in the following.</w:t>
      </w:r>
    </w:p>
    <w:p w14:paraId="18B2D49A" w14:textId="77777777" w:rsidR="00EA516C" w:rsidRDefault="00EA516C" w:rsidP="00EA516C">
      <w:pPr>
        <w:pStyle w:val="CommentText"/>
      </w:pPr>
      <w:r>
        <w:t>Typically, the device store</w:t>
      </w:r>
      <w:r w:rsidR="00454B4F">
        <w:t>s</w:t>
      </w:r>
      <w:r>
        <w:t xml:space="preserve"> a certain amount of XR Spatial Description locally on the device. However, in particular to create a world-experience, the AR device may not be able to store all information related to XR Spatial Description on the device, and hence, such information may continuously be updated by downloading or streaming updated information from an XR Spatial Description server as shown in Figure 4.2.5-1. In addition, the device may use personalized storage on the cloud to offload device-generated XR spatial information components. This may for example include so-called key frames, i.e. frames that are useful to provide accurate spatial mapping with relevant key points. </w:t>
      </w:r>
    </w:p>
    <w:p w14:paraId="1F92D936" w14:textId="77777777" w:rsidR="00EA516C" w:rsidRDefault="00EA516C" w:rsidP="00EA516C">
      <w:pPr>
        <w:pStyle w:val="CommentText"/>
      </w:pPr>
      <w:r>
        <w:t>The architecture in Figure 4.2.5-1 relates to the case where XR Spatial computing is done standalone on the device, and hence we refer to this as STAR architecture in context of XR Spatial computing.</w:t>
      </w:r>
    </w:p>
    <w:p w14:paraId="5FA3A81C" w14:textId="77777777" w:rsidR="00EA516C" w:rsidRDefault="003979C0" w:rsidP="00EA516C">
      <w:pPr>
        <w:pStyle w:val="TH"/>
      </w:pPr>
      <w:r>
        <w:rPr>
          <w:noProof/>
        </w:rPr>
        <w:object w:dxaOrig="14386" w:dyaOrig="7096" w14:anchorId="0CC1579C">
          <v:shape id="_x0000_i1033" type="#_x0000_t75" style="width:481.2pt;height:236.3pt" o:ole="">
            <v:imagedata r:id="rId49" o:title=""/>
          </v:shape>
          <o:OLEObject Type="Embed" ProgID="Visio.Drawing.15" ShapeID="_x0000_i1033" DrawAspect="Content" ObjectID="_1734525344" r:id="rId50"/>
        </w:object>
      </w:r>
    </w:p>
    <w:p w14:paraId="24751C8E" w14:textId="77777777" w:rsidR="00EA516C" w:rsidRDefault="00EA516C" w:rsidP="00684E63">
      <w:pPr>
        <w:pStyle w:val="TF"/>
      </w:pPr>
      <w:r w:rsidRPr="00A27BC0">
        <w:t>Figure 4.</w:t>
      </w:r>
      <w:r>
        <w:t>2</w:t>
      </w:r>
      <w:r w:rsidRPr="00A27BC0">
        <w:t>.</w:t>
      </w:r>
      <w:r>
        <w:t>5</w:t>
      </w:r>
      <w:r w:rsidRPr="00A27BC0">
        <w:t xml:space="preserve">-1 Functional diagram for </w:t>
      </w:r>
      <w:r>
        <w:t>XR S</w:t>
      </w:r>
      <w:r w:rsidRPr="00A27BC0">
        <w:t>patial computing</w:t>
      </w:r>
      <w:r>
        <w:t xml:space="preserve"> with network/cloud support</w:t>
      </w:r>
    </w:p>
    <w:p w14:paraId="3BD53A05" w14:textId="77777777" w:rsidR="00EA516C" w:rsidRDefault="00EA516C" w:rsidP="00EA516C">
      <w:pPr>
        <w:pStyle w:val="CommentText"/>
      </w:pPr>
      <w:r>
        <w:t xml:space="preserve">If the device is limited in processing power, or if complex XR compute functionalities need to be carried out, the XR compute function on the device may be assisted by or even depend on compute resources in the network, for example on the edge or cloud. Figure 4.2.5-2 provide a basic architecture for the case where XR Spatial computing is delegated partially or completely to an XR Spatial computing edge server. </w:t>
      </w:r>
    </w:p>
    <w:p w14:paraId="7E1FA1C3" w14:textId="77777777" w:rsidR="00EA516C" w:rsidRPr="00EA516C" w:rsidRDefault="00EA516C" w:rsidP="00684E63">
      <w:pPr>
        <w:pStyle w:val="B1"/>
      </w:pPr>
      <w:r>
        <w:t>-</w:t>
      </w:r>
      <w:r>
        <w:tab/>
      </w:r>
      <w:r w:rsidRPr="00EA516C">
        <w:t>The device sends sensor data or pre-processed sensor data (e.g. capture</w:t>
      </w:r>
      <w:r w:rsidR="00C903CE">
        <w:t>d</w:t>
      </w:r>
      <w:r w:rsidRPr="00EA516C">
        <w:t xml:space="preserve"> frames or visual features extracted from such frames) to the XR </w:t>
      </w:r>
      <w:r w:rsidR="001215F3">
        <w:t>S</w:t>
      </w:r>
      <w:r w:rsidRPr="00EA516C">
        <w:t xml:space="preserve">patial </w:t>
      </w:r>
      <w:r w:rsidR="001215F3">
        <w:t>C</w:t>
      </w:r>
      <w:r w:rsidRPr="00EA516C">
        <w:t>ompute server.</w:t>
      </w:r>
    </w:p>
    <w:p w14:paraId="1E8DAEC7" w14:textId="77777777" w:rsidR="00EA516C" w:rsidRPr="00CC0802" w:rsidRDefault="00EA516C" w:rsidP="00684E63">
      <w:pPr>
        <w:pStyle w:val="B1"/>
      </w:pPr>
      <w:r>
        <w:t>-</w:t>
      </w:r>
      <w:r>
        <w:tab/>
      </w:r>
      <w:r w:rsidRPr="00EA516C">
        <w:t xml:space="preserve">The XR </w:t>
      </w:r>
      <w:r w:rsidR="001215F3">
        <w:t>S</w:t>
      </w:r>
      <w:r w:rsidRPr="00EA516C">
        <w:t xml:space="preserve">patial </w:t>
      </w:r>
      <w:r w:rsidR="001215F3">
        <w:t>C</w:t>
      </w:r>
      <w:r w:rsidRPr="00EA516C">
        <w:t xml:space="preserve">ompute server carries out supporting functions to extract relevant information and returns directly XR Spatial </w:t>
      </w:r>
      <w:r w:rsidR="001215F3">
        <w:t>C</w:t>
      </w:r>
      <w:r w:rsidRPr="00EA516C">
        <w:t xml:space="preserve">ompute-related AR Runtime data (according to the AR Runtime API), e.g. pose information, or pre-computed XR Spatial information that is used by a lightweight XR </w:t>
      </w:r>
      <w:r w:rsidR="001215F3">
        <w:t>S</w:t>
      </w:r>
      <w:r w:rsidRPr="00EA516C">
        <w:t xml:space="preserve">patial </w:t>
      </w:r>
      <w:r w:rsidR="001215F3">
        <w:t>C</w:t>
      </w:r>
      <w:r w:rsidRPr="00EA516C">
        <w:t>ompute function on the device to create AR Runtime data. Pre-computed XR Spatial information may</w:t>
      </w:r>
      <w:r w:rsidRPr="0040147D">
        <w:t>, for example</w:t>
      </w:r>
      <w:r w:rsidRPr="00CC0802">
        <w:t>, be dense map of segmented objects for visualization, labels or id of recognized objects, 2D contours of recognized object to highlight them, or labels of the recognized user activity.</w:t>
      </w:r>
    </w:p>
    <w:p w14:paraId="3C76C25D" w14:textId="77777777" w:rsidR="00EA516C" w:rsidRPr="00EA516C" w:rsidRDefault="00EA516C" w:rsidP="00684E63">
      <w:pPr>
        <w:pStyle w:val="B1"/>
      </w:pPr>
      <w:r>
        <w:t>-</w:t>
      </w:r>
      <w:r>
        <w:tab/>
      </w:r>
      <w:r w:rsidRPr="00EA516C">
        <w:t xml:space="preserve">The XR spatial edge compute server may further fetch the XR Spatial Description from the XR Spatial Description server and perform spatial computing based on device sensor data. </w:t>
      </w:r>
    </w:p>
    <w:p w14:paraId="330B3ADC" w14:textId="77777777" w:rsidR="00EA516C" w:rsidRDefault="00EA516C" w:rsidP="00EA516C">
      <w:pPr>
        <w:pStyle w:val="TH"/>
      </w:pPr>
      <w:r w:rsidRPr="009871FC">
        <w:t xml:space="preserve"> </w:t>
      </w:r>
      <w:r w:rsidR="003979C0">
        <w:rPr>
          <w:noProof/>
        </w:rPr>
        <w:object w:dxaOrig="20176" w:dyaOrig="7096" w14:anchorId="704AAC73">
          <v:shape id="_x0000_i1034" type="#_x0000_t75" style="width:481.2pt;height:169.25pt" o:ole="">
            <v:imagedata r:id="rId51" o:title=""/>
          </v:shape>
          <o:OLEObject Type="Embed" ProgID="Visio.Drawing.15" ShapeID="_x0000_i1034" DrawAspect="Content" ObjectID="_1734525345" r:id="rId52"/>
        </w:object>
      </w:r>
    </w:p>
    <w:p w14:paraId="50DDD1ED" w14:textId="77777777" w:rsidR="00EA516C" w:rsidRDefault="00EA516C" w:rsidP="00684E63">
      <w:pPr>
        <w:pStyle w:val="TF"/>
      </w:pPr>
      <w:r w:rsidRPr="007F3437">
        <w:t>Figure 4.</w:t>
      </w:r>
      <w:r>
        <w:t>2</w:t>
      </w:r>
      <w:r w:rsidRPr="007F3437">
        <w:t>.</w:t>
      </w:r>
      <w:r>
        <w:t>5</w:t>
      </w:r>
      <w:r w:rsidRPr="007F3437">
        <w:t>-</w:t>
      </w:r>
      <w:r>
        <w:t>2</w:t>
      </w:r>
      <w:r w:rsidRPr="007F3437">
        <w:t xml:space="preserve"> Functional diagram for spatial computing</w:t>
      </w:r>
      <w:r>
        <w:t xml:space="preserve"> with XR </w:t>
      </w:r>
      <w:r w:rsidR="001215F3">
        <w:t xml:space="preserve">Spatial Compute </w:t>
      </w:r>
      <w:r>
        <w:t>edge</w:t>
      </w:r>
    </w:p>
    <w:p w14:paraId="68CB604A" w14:textId="77777777" w:rsidR="00EA516C" w:rsidRDefault="00EA516C" w:rsidP="00684E63">
      <w:r>
        <w:t>The architecture in Figure 4.2.5-2 relates to the case for XR Spatial computing depends on an edge function, and hence we refer to this as EDGAR architecture in context of XR Spatial computing.</w:t>
      </w:r>
    </w:p>
    <w:p w14:paraId="5D39E600" w14:textId="77777777" w:rsidR="008B1D8B" w:rsidRPr="003B45A9" w:rsidRDefault="008B1D8B" w:rsidP="009701A3">
      <w:pPr>
        <w:pStyle w:val="Heading3"/>
      </w:pPr>
      <w:bookmarkStart w:id="54" w:name="_Toc123912637"/>
      <w:r w:rsidRPr="003B45A9">
        <w:t>4.2.</w:t>
      </w:r>
      <w:r w:rsidR="00632E45">
        <w:t>6</w:t>
      </w:r>
      <w:r w:rsidRPr="003B45A9">
        <w:tab/>
        <w:t>5G Media Access Function</w:t>
      </w:r>
      <w:bookmarkEnd w:id="54"/>
    </w:p>
    <w:p w14:paraId="11397627" w14:textId="77777777" w:rsidR="008B1D8B" w:rsidRPr="00404DFA" w:rsidRDefault="008B1D8B" w:rsidP="008B1D8B">
      <w:r w:rsidRPr="002726E2">
        <w:t>Th</w:t>
      </w:r>
      <w:r w:rsidRPr="00F36507">
        <w:t xml:space="preserve">e </w:t>
      </w:r>
      <w:r w:rsidR="00BC29B6">
        <w:t>M</w:t>
      </w:r>
      <w:r w:rsidR="00BC29B6" w:rsidRPr="00F36507">
        <w:t xml:space="preserve">edia </w:t>
      </w:r>
      <w:r w:rsidR="00BC29B6">
        <w:t>A</w:t>
      </w:r>
      <w:r w:rsidRPr="00F36507">
        <w:t xml:space="preserve">ccess </w:t>
      </w:r>
      <w:r w:rsidR="00BC29B6">
        <w:t>F</w:t>
      </w:r>
      <w:r w:rsidRPr="00F36507">
        <w:t>unction supports the AR UE to access and stream media. For this purpose</w:t>
      </w:r>
      <w:r>
        <w:t>,</w:t>
      </w:r>
      <w:r w:rsidRPr="00F36507">
        <w:t xml:space="preserve"> </w:t>
      </w:r>
      <w:r w:rsidR="00D420CA">
        <w:t>a</w:t>
      </w:r>
      <w:r w:rsidR="00D420CA" w:rsidRPr="00F36507">
        <w:t xml:space="preserve"> </w:t>
      </w:r>
      <w:r w:rsidR="00BC29B6">
        <w:t>M</w:t>
      </w:r>
      <w:r w:rsidRPr="00F36507">
        <w:t xml:space="preserve">edia </w:t>
      </w:r>
      <w:r w:rsidR="00BC29B6">
        <w:t>A</w:t>
      </w:r>
      <w:r w:rsidRPr="00F36507">
        <w:t xml:space="preserve">ccess </w:t>
      </w:r>
      <w:r w:rsidR="00BC29B6">
        <w:t>F</w:t>
      </w:r>
      <w:r w:rsidRPr="00F36507">
        <w:t xml:space="preserve">unction </w:t>
      </w:r>
      <w:r w:rsidR="00D420CA">
        <w:t>as shown in Figure 4.2.</w:t>
      </w:r>
      <w:r w:rsidR="00632E45">
        <w:t>6</w:t>
      </w:r>
      <w:r w:rsidR="00D420CA">
        <w:t xml:space="preserve">-1 </w:t>
      </w:r>
      <w:r w:rsidRPr="00FB7B51">
        <w:t>include</w:t>
      </w:r>
      <w:r w:rsidRPr="00404DFA">
        <w:t>s:</w:t>
      </w:r>
    </w:p>
    <w:p w14:paraId="64767C13" w14:textId="77777777" w:rsidR="008B1D8B" w:rsidRPr="009701A3" w:rsidRDefault="008B1D8B" w:rsidP="009701A3">
      <w:pPr>
        <w:pStyle w:val="B1"/>
      </w:pPr>
      <w:r>
        <w:t>-</w:t>
      </w:r>
      <w:r>
        <w:tab/>
      </w:r>
      <w:r w:rsidRPr="009701A3">
        <w:t xml:space="preserve">Codecs: used to compress </w:t>
      </w:r>
      <w:r w:rsidR="00D420CA">
        <w:t xml:space="preserve">and decompress </w:t>
      </w:r>
      <w:r w:rsidRPr="009701A3">
        <w:t>the rich media. In several cases, not only a single instance of a codec per media type is needed, but multiple ones.</w:t>
      </w:r>
    </w:p>
    <w:p w14:paraId="3082D0CD" w14:textId="77777777" w:rsidR="008B1D8B" w:rsidRPr="009701A3" w:rsidRDefault="008B1D8B" w:rsidP="009701A3">
      <w:pPr>
        <w:pStyle w:val="B1"/>
      </w:pPr>
      <w:r>
        <w:t>-</w:t>
      </w:r>
      <w:r>
        <w:tab/>
      </w:r>
      <w:r w:rsidRPr="009701A3">
        <w:t xml:space="preserve">Content Delivery Protocol: </w:t>
      </w:r>
      <w:r w:rsidR="00D420CA">
        <w:rPr>
          <w:lang w:eastAsia="ko-KR"/>
        </w:rPr>
        <w:t>Container format and protocol to deliver media content between the UE and the network according to the requirements of the application. This includes timing, synchronization, reliability, reporting and other features.</w:t>
      </w:r>
    </w:p>
    <w:p w14:paraId="25911188" w14:textId="77777777" w:rsidR="008B1D8B" w:rsidRPr="009701A3" w:rsidRDefault="008B1D8B" w:rsidP="009701A3">
      <w:pPr>
        <w:pStyle w:val="B1"/>
      </w:pPr>
      <w:r>
        <w:t>-</w:t>
      </w:r>
      <w:r>
        <w:tab/>
      </w:r>
      <w:r w:rsidRPr="009701A3">
        <w:t>5G connectivity: a modem and 5G System functionalities</w:t>
      </w:r>
      <w:r w:rsidR="00D420CA">
        <w:t xml:space="preserve"> that allow the UE to connect to a 5G network and get access to the features and service offered b</w:t>
      </w:r>
      <w:r w:rsidR="00A37FAA">
        <w:t>y the 5G S</w:t>
      </w:r>
      <w:r w:rsidR="00D420CA">
        <w:t>ystem</w:t>
      </w:r>
      <w:r w:rsidRPr="009701A3">
        <w:t>.</w:t>
      </w:r>
    </w:p>
    <w:p w14:paraId="495A45B4" w14:textId="77777777" w:rsidR="008B1D8B" w:rsidRDefault="008B1D8B" w:rsidP="009701A3">
      <w:pPr>
        <w:pStyle w:val="B1"/>
      </w:pPr>
      <w:r>
        <w:t>-</w:t>
      </w:r>
      <w:r>
        <w:tab/>
      </w:r>
      <w:r w:rsidRPr="009701A3">
        <w:t xml:space="preserve">Media Session Handler: A generic function on the device to setup 5G System capabilities. This may setup edge functionalities, </w:t>
      </w:r>
      <w:r w:rsidR="00D420CA">
        <w:t xml:space="preserve">provide QoS support, support reporting, </w:t>
      </w:r>
      <w:r w:rsidRPr="009701A3">
        <w:t>etc.</w:t>
      </w:r>
    </w:p>
    <w:p w14:paraId="2730E62E" w14:textId="77777777" w:rsidR="00BD77B7" w:rsidRPr="009701A3" w:rsidRDefault="00BD77B7" w:rsidP="009701A3">
      <w:pPr>
        <w:pStyle w:val="B1"/>
      </w:pPr>
      <w:r>
        <w:t>-</w:t>
      </w:r>
      <w:r>
        <w:tab/>
      </w:r>
      <w:r>
        <w:rPr>
          <w:lang w:eastAsia="ko-KR"/>
        </w:rPr>
        <w:t>Content protection and decryption: This function handles protection of content from being played on unauthorized devices.</w:t>
      </w:r>
    </w:p>
    <w:p w14:paraId="19FB39BF" w14:textId="77777777" w:rsidR="00803871" w:rsidRDefault="00803871" w:rsidP="009701A3">
      <w:pPr>
        <w:rPr>
          <w:lang w:eastAsia="ko-KR"/>
        </w:rPr>
      </w:pPr>
      <w:r>
        <w:rPr>
          <w:rFonts w:hint="eastAsia"/>
          <w:lang w:eastAsia="ko-KR"/>
        </w:rPr>
        <w:t>Functions are needed in both uplink and downlink, depending on use cases and scenarios.</w:t>
      </w:r>
    </w:p>
    <w:p w14:paraId="55E30F5B" w14:textId="77777777" w:rsidR="009E1A92" w:rsidRDefault="008B1D8B" w:rsidP="009701A3">
      <w:pPr>
        <w:rPr>
          <w:lang w:eastAsia="ko-KR"/>
        </w:rPr>
      </w:pPr>
      <w:r>
        <w:rPr>
          <w:lang w:eastAsia="ko-KR"/>
        </w:rPr>
        <w:t xml:space="preserve">Example for </w:t>
      </w:r>
      <w:r w:rsidR="00BC29B6">
        <w:rPr>
          <w:lang w:eastAsia="ko-KR"/>
        </w:rPr>
        <w:t>M</w:t>
      </w:r>
      <w:r>
        <w:rPr>
          <w:lang w:eastAsia="ko-KR"/>
        </w:rPr>
        <w:t xml:space="preserve">edia </w:t>
      </w:r>
      <w:r w:rsidR="00BC29B6">
        <w:rPr>
          <w:lang w:eastAsia="ko-KR"/>
        </w:rPr>
        <w:t>A</w:t>
      </w:r>
      <w:r>
        <w:rPr>
          <w:lang w:eastAsia="ko-KR"/>
        </w:rPr>
        <w:t xml:space="preserve">ccess </w:t>
      </w:r>
      <w:r w:rsidR="00BC29B6">
        <w:rPr>
          <w:lang w:eastAsia="ko-KR"/>
        </w:rPr>
        <w:t>F</w:t>
      </w:r>
      <w:r>
        <w:rPr>
          <w:lang w:eastAsia="ko-KR"/>
        </w:rPr>
        <w:t xml:space="preserve">unctions </w:t>
      </w:r>
      <w:r w:rsidR="009E1A92">
        <w:rPr>
          <w:lang w:eastAsia="ko-KR"/>
        </w:rPr>
        <w:t>are</w:t>
      </w:r>
    </w:p>
    <w:p w14:paraId="02D0EE07" w14:textId="77777777" w:rsidR="009E1A92" w:rsidRDefault="00135DE0" w:rsidP="00135DE0">
      <w:pPr>
        <w:pStyle w:val="B1"/>
        <w:rPr>
          <w:lang w:eastAsia="ko-KR"/>
        </w:rPr>
      </w:pPr>
      <w:r>
        <w:rPr>
          <w:lang w:eastAsia="ko-KR"/>
        </w:rPr>
        <w:t>-</w:t>
      </w:r>
      <w:r>
        <w:rPr>
          <w:lang w:eastAsia="ko-KR"/>
        </w:rPr>
        <w:tab/>
      </w:r>
      <w:r w:rsidR="009E1A92">
        <w:rPr>
          <w:lang w:eastAsia="ko-KR"/>
        </w:rPr>
        <w:t>5GMSd client that includes a Media Session Handler and a Media Player as defined in TS 26.501 and TS 26.512.</w:t>
      </w:r>
    </w:p>
    <w:p w14:paraId="24483F76" w14:textId="77777777" w:rsidR="009E1A92" w:rsidRDefault="00135DE0" w:rsidP="00135DE0">
      <w:pPr>
        <w:pStyle w:val="B1"/>
        <w:ind w:left="284" w:firstLine="0"/>
        <w:rPr>
          <w:lang w:eastAsia="ko-KR"/>
        </w:rPr>
      </w:pPr>
      <w:r>
        <w:rPr>
          <w:lang w:eastAsia="ko-KR"/>
        </w:rPr>
        <w:t>-</w:t>
      </w:r>
      <w:r>
        <w:rPr>
          <w:lang w:eastAsia="ko-KR"/>
        </w:rPr>
        <w:tab/>
      </w:r>
      <w:r w:rsidR="009E1A92">
        <w:rPr>
          <w:lang w:eastAsia="ko-KR"/>
        </w:rPr>
        <w:t>5GMSu client that includes a Media Session Handler and a Media Streamer as defined in TS 26.501 and TS 26.512.</w:t>
      </w:r>
    </w:p>
    <w:p w14:paraId="02B75F33" w14:textId="77777777" w:rsidR="009E1A92" w:rsidRDefault="00135DE0" w:rsidP="00135DE0">
      <w:pPr>
        <w:pStyle w:val="B1"/>
        <w:ind w:left="284" w:firstLine="0"/>
        <w:rPr>
          <w:lang w:eastAsia="ko-KR"/>
        </w:rPr>
      </w:pPr>
      <w:r>
        <w:rPr>
          <w:lang w:eastAsia="ko-KR"/>
        </w:rPr>
        <w:t>-</w:t>
      </w:r>
      <w:r>
        <w:rPr>
          <w:lang w:eastAsia="ko-KR"/>
        </w:rPr>
        <w:tab/>
      </w:r>
      <w:r w:rsidR="009E1A92" w:rsidRPr="2C197D98">
        <w:rPr>
          <w:lang w:eastAsia="ko-KR"/>
        </w:rPr>
        <w:t>A real-time communication client that includes either uplink or downlink, or both to support more latency critical communication services.</w:t>
      </w:r>
    </w:p>
    <w:p w14:paraId="4FCBDD07" w14:textId="77777777" w:rsidR="009E1A92" w:rsidRDefault="00135DE0" w:rsidP="00135DE0">
      <w:pPr>
        <w:pStyle w:val="B1"/>
        <w:ind w:left="284" w:firstLine="0"/>
        <w:rPr>
          <w:lang w:eastAsia="ko-KR"/>
        </w:rPr>
      </w:pPr>
      <w:r>
        <w:rPr>
          <w:lang w:eastAsia="ko-KR"/>
        </w:rPr>
        <w:t>-</w:t>
      </w:r>
      <w:r>
        <w:rPr>
          <w:lang w:eastAsia="ko-KR"/>
        </w:rPr>
        <w:tab/>
      </w:r>
      <w:r w:rsidR="009E1A92" w:rsidRPr="2C197D98">
        <w:rPr>
          <w:lang w:eastAsia="ko-KR"/>
        </w:rPr>
        <w:t>A combination of the above based on the needs of the XR application. An XR scene may have a mix of static, streaming, and real-time media that require the usage of multiple transport channels and protocol stacks.</w:t>
      </w:r>
    </w:p>
    <w:p w14:paraId="5AEB238B" w14:textId="77777777" w:rsidR="008819B5" w:rsidRDefault="009E1A92" w:rsidP="009701A3">
      <w:pPr>
        <w:rPr>
          <w:lang w:eastAsia="ko-KR"/>
        </w:rPr>
      </w:pPr>
      <w:r>
        <w:rPr>
          <w:lang w:eastAsia="ko-KR"/>
        </w:rPr>
        <w:t xml:space="preserve">In all cases, </w:t>
      </w:r>
      <w:r w:rsidR="008B1D8B">
        <w:rPr>
          <w:lang w:eastAsia="ko-KR"/>
        </w:rPr>
        <w:t xml:space="preserve">the basic function of Media Session Handler and a delivery client (which includes content delivery protocols and codecs) is expected to be maintained. </w:t>
      </w:r>
      <w:r>
        <w:rPr>
          <w:lang w:eastAsia="ko-KR"/>
        </w:rPr>
        <w:t>The Media Session Handler is a generic function to support 5G System integration.</w:t>
      </w:r>
    </w:p>
    <w:p w14:paraId="09BF7FB7" w14:textId="77777777" w:rsidR="00A37FAA" w:rsidRDefault="00A37FAA" w:rsidP="009701A3">
      <w:pPr>
        <w:rPr>
          <w:lang w:eastAsia="ko-KR"/>
        </w:rPr>
      </w:pPr>
      <w:r>
        <w:rPr>
          <w:lang w:eastAsia="ko-KR"/>
        </w:rPr>
        <w:t xml:space="preserve">As a subject of this report, the needs to support different types of instantiations is for codecs, delivery protocols, session handling and so is </w:t>
      </w:r>
      <w:r w:rsidR="00CC0802">
        <w:rPr>
          <w:lang w:eastAsia="ko-KR"/>
        </w:rPr>
        <w:t>identified</w:t>
      </w:r>
      <w:r>
        <w:rPr>
          <w:lang w:eastAsia="ko-KR"/>
        </w:rPr>
        <w:t>.</w:t>
      </w:r>
      <w:r w:rsidR="00CC0802">
        <w:rPr>
          <w:lang w:eastAsia="ko-KR"/>
        </w:rPr>
        <w:t xml:space="preserve"> Not all components </w:t>
      </w:r>
      <w:r w:rsidR="00CC0802">
        <w:t>are necessarily required for all scenarios and even further, not all functions may be available on all device types.</w:t>
      </w:r>
    </w:p>
    <w:p w14:paraId="12933865" w14:textId="77777777" w:rsidR="00F359CB" w:rsidRDefault="003979C0" w:rsidP="00633479">
      <w:pPr>
        <w:pStyle w:val="TH"/>
      </w:pPr>
      <w:r>
        <w:rPr>
          <w:noProof/>
        </w:rPr>
        <w:object w:dxaOrig="24556" w:dyaOrig="16171" w14:anchorId="7BC69B21">
          <v:shape id="_x0000_i1035" type="#_x0000_t75" style="width:481.3pt;height:316.95pt" o:ole="">
            <v:imagedata r:id="rId53" o:title=""/>
          </v:shape>
          <o:OLEObject Type="Embed" ProgID="Visio.Drawing.15" ShapeID="_x0000_i1035" DrawAspect="Content" ObjectID="_1734525346" r:id="rId54"/>
        </w:object>
      </w:r>
    </w:p>
    <w:p w14:paraId="34E734E9" w14:textId="77777777" w:rsidR="00F359CB" w:rsidRDefault="00F359CB" w:rsidP="00684E63">
      <w:pPr>
        <w:pStyle w:val="TF"/>
      </w:pPr>
      <w:r w:rsidRPr="002256DF">
        <w:t>Figure 4.2.</w:t>
      </w:r>
      <w:r w:rsidR="00632E45">
        <w:t>6</w:t>
      </w:r>
      <w:r w:rsidRPr="002256DF">
        <w:t>-1 Media Access function for AR</w:t>
      </w:r>
    </w:p>
    <w:p w14:paraId="24E5ADA8" w14:textId="77777777" w:rsidR="008156F8" w:rsidRDefault="008156F8" w:rsidP="008D471E">
      <w:pPr>
        <w:pStyle w:val="Heading2"/>
        <w:rPr>
          <w:lang w:eastAsia="ko-KR"/>
        </w:rPr>
      </w:pPr>
      <w:bookmarkStart w:id="55" w:name="_Toc67919028"/>
      <w:bookmarkStart w:id="56" w:name="_Toc123912638"/>
      <w:r>
        <w:rPr>
          <w:rFonts w:hint="eastAsia"/>
          <w:lang w:eastAsia="ko-KR"/>
        </w:rPr>
        <w:t>4.</w:t>
      </w:r>
      <w:r>
        <w:rPr>
          <w:lang w:eastAsia="ko-KR"/>
        </w:rPr>
        <w:t>3</w:t>
      </w:r>
      <w:r>
        <w:rPr>
          <w:lang w:eastAsia="ko-KR"/>
        </w:rPr>
        <w:tab/>
        <w:t xml:space="preserve">Basic Processes </w:t>
      </w:r>
      <w:r w:rsidR="003A324D">
        <w:rPr>
          <w:lang w:eastAsia="ko-KR"/>
        </w:rPr>
        <w:t xml:space="preserve">for delivering </w:t>
      </w:r>
      <w:r>
        <w:rPr>
          <w:lang w:eastAsia="ko-KR"/>
        </w:rPr>
        <w:t xml:space="preserve">an AR </w:t>
      </w:r>
      <w:r w:rsidR="003A324D">
        <w:rPr>
          <w:lang w:eastAsia="ko-KR"/>
        </w:rPr>
        <w:t>experience</w:t>
      </w:r>
      <w:bookmarkEnd w:id="56"/>
    </w:p>
    <w:p w14:paraId="1A43C5CC" w14:textId="77777777" w:rsidR="00046C20" w:rsidRDefault="00046C20" w:rsidP="00684E63">
      <w:pPr>
        <w:pStyle w:val="Heading3"/>
        <w:rPr>
          <w:lang w:eastAsia="ko-KR"/>
        </w:rPr>
      </w:pPr>
      <w:bookmarkStart w:id="57" w:name="_Toc123912639"/>
      <w:r>
        <w:rPr>
          <w:rFonts w:hint="eastAsia"/>
          <w:lang w:eastAsia="ko-KR"/>
        </w:rPr>
        <w:t>4.3.1</w:t>
      </w:r>
      <w:r>
        <w:rPr>
          <w:rFonts w:hint="eastAsia"/>
          <w:lang w:eastAsia="ko-KR"/>
        </w:rPr>
        <w:tab/>
        <w:t>Introduction</w:t>
      </w:r>
      <w:bookmarkEnd w:id="57"/>
    </w:p>
    <w:p w14:paraId="3507ECB1" w14:textId="77777777" w:rsidR="00046C20" w:rsidRDefault="00046C20" w:rsidP="00046C20">
      <w:pPr>
        <w:pStyle w:val="CommentText"/>
      </w:pPr>
      <w:r>
        <w:t xml:space="preserve">In this clause we provide a </w:t>
      </w:r>
      <w:r w:rsidR="00C82691">
        <w:t xml:space="preserve">typical </w:t>
      </w:r>
      <w:r>
        <w:t xml:space="preserve">workflow for setting up </w:t>
      </w:r>
      <w:r w:rsidR="00C82691">
        <w:t>a session between a 5G UE and network/cloud for receiving AR scenes from a scene provider</w:t>
      </w:r>
      <w:r>
        <w:t>. The basic workflow is provided in Figure 4.3.1-1. In this case, the following steps happen:</w:t>
      </w:r>
    </w:p>
    <w:p w14:paraId="0C100404" w14:textId="77777777" w:rsidR="00046C20" w:rsidRPr="0065792D" w:rsidRDefault="00046C20" w:rsidP="00046C20">
      <w:pPr>
        <w:pStyle w:val="B1"/>
      </w:pPr>
      <w:r w:rsidRPr="0065792D">
        <w:t>1.</w:t>
      </w:r>
      <w:r w:rsidRPr="0065792D">
        <w:tab/>
        <w:t>The application contacts the application provider to fetch the entry point for the content. The acquisition of the entry point may be performed in different ways and is considered out of scope. An entry point may for example be a URL to a scene description.</w:t>
      </w:r>
    </w:p>
    <w:p w14:paraId="5D76CC64" w14:textId="77777777" w:rsidR="00842E8A" w:rsidRDefault="00046C20" w:rsidP="00046C20">
      <w:pPr>
        <w:pStyle w:val="B1"/>
      </w:pPr>
      <w:r w:rsidRPr="0065792D">
        <w:t>2.</w:t>
      </w:r>
      <w:r w:rsidRPr="0065792D">
        <w:tab/>
      </w:r>
      <w:r w:rsidR="00842E8A">
        <w:t>Session set up:</w:t>
      </w:r>
    </w:p>
    <w:p w14:paraId="318C0859" w14:textId="77777777" w:rsidR="00046C20" w:rsidRPr="0065792D" w:rsidRDefault="00842E8A" w:rsidP="00C4455D">
      <w:pPr>
        <w:pStyle w:val="B2"/>
      </w:pPr>
      <w:r>
        <w:t>2a.</w:t>
      </w:r>
      <w:r>
        <w:tab/>
        <w:t xml:space="preserve">In case </w:t>
      </w:r>
      <w:r w:rsidR="009613AD">
        <w:t xml:space="preserve">when </w:t>
      </w:r>
      <w:r>
        <w:t>the entry point is a URL of a scene description, t</w:t>
      </w:r>
      <w:r w:rsidR="00046C20" w:rsidRPr="0065792D">
        <w:t xml:space="preserve">he application initializes the Scene Manager using the acquired entry point. </w:t>
      </w:r>
    </w:p>
    <w:p w14:paraId="64290703" w14:textId="77777777" w:rsidR="00046C20" w:rsidRDefault="00842E8A" w:rsidP="00842E8A">
      <w:pPr>
        <w:pStyle w:val="B2"/>
      </w:pPr>
      <w:r>
        <w:t>2b</w:t>
      </w:r>
      <w:r w:rsidR="00046C20" w:rsidRPr="0065792D">
        <w:t>.</w:t>
      </w:r>
      <w:r w:rsidR="00046C20" w:rsidRPr="0065792D">
        <w:tab/>
        <w:t xml:space="preserve">The Scene Manager retrieves the scene description from the scene provider based on the entry point information. </w:t>
      </w:r>
    </w:p>
    <w:p w14:paraId="14FEDF46" w14:textId="77777777" w:rsidR="00842E8A" w:rsidRPr="00CC5AA5" w:rsidRDefault="00842E8A" w:rsidP="00C4455D">
      <w:pPr>
        <w:pStyle w:val="NO"/>
      </w:pPr>
      <w:r w:rsidRPr="00E51737">
        <w:t>NOTE:</w:t>
      </w:r>
      <w:r>
        <w:tab/>
      </w:r>
      <w:r w:rsidRPr="00E51737">
        <w:t>The scene provider can be mapped to a functional entity in the cloud/edge. Architecture mappings are described i</w:t>
      </w:r>
      <w:r w:rsidRPr="000E4079">
        <w:t>n clause 6.</w:t>
      </w:r>
    </w:p>
    <w:p w14:paraId="10C84A76" w14:textId="77777777" w:rsidR="00046C20" w:rsidRDefault="00C47DAC" w:rsidP="00C47DAC">
      <w:pPr>
        <w:pStyle w:val="B2"/>
      </w:pPr>
      <w:r>
        <w:t>2c</w:t>
      </w:r>
      <w:r w:rsidRPr="0065792D">
        <w:t>.</w:t>
      </w:r>
      <w:r>
        <w:tab/>
      </w:r>
      <w:r w:rsidR="00046C20" w:rsidRPr="0065792D">
        <w:t>The Scene Manager parses the entry point and creates the immersive scene.</w:t>
      </w:r>
    </w:p>
    <w:p w14:paraId="6EDD5606" w14:textId="77777777" w:rsidR="00046C20" w:rsidRDefault="00C47DAC" w:rsidP="00C47DAC">
      <w:pPr>
        <w:pStyle w:val="B2"/>
      </w:pPr>
      <w:r>
        <w:t>2d.</w:t>
      </w:r>
      <w:r>
        <w:tab/>
      </w:r>
      <w:r w:rsidR="00046C20" w:rsidRPr="0065792D">
        <w:t xml:space="preserve">The Scene Manager requests the creation of a </w:t>
      </w:r>
      <w:r>
        <w:t xml:space="preserve">local </w:t>
      </w:r>
      <w:r w:rsidR="00046C20" w:rsidRPr="0065792D">
        <w:t xml:space="preserve">AR/MR session from the AR Runtime. </w:t>
      </w:r>
    </w:p>
    <w:p w14:paraId="3C3A171F" w14:textId="77777777" w:rsidR="00046C20" w:rsidRDefault="00C47DAC" w:rsidP="00C4455D">
      <w:pPr>
        <w:pStyle w:val="B2"/>
      </w:pPr>
      <w:r>
        <w:rPr>
          <w:rFonts w:hint="eastAsia"/>
          <w:lang w:eastAsia="ko-KR"/>
        </w:rPr>
        <w:t>2</w:t>
      </w:r>
      <w:r>
        <w:rPr>
          <w:lang w:eastAsia="ko-KR"/>
        </w:rPr>
        <w:t>e.</w:t>
      </w:r>
      <w:r>
        <w:rPr>
          <w:lang w:eastAsia="ko-KR"/>
        </w:rPr>
        <w:tab/>
      </w:r>
      <w:r w:rsidR="00046C20" w:rsidRPr="0065792D">
        <w:tab/>
        <w:t xml:space="preserve">The AR Runtime creates a </w:t>
      </w:r>
      <w:r w:rsidR="00711B56">
        <w:t>local</w:t>
      </w:r>
      <w:r w:rsidR="00711B56" w:rsidRPr="0065792D">
        <w:t xml:space="preserve"> </w:t>
      </w:r>
      <w:r w:rsidR="00046C20" w:rsidRPr="0065792D">
        <w:t>AR/MR session and performs registration with the local environment.</w:t>
      </w:r>
    </w:p>
    <w:p w14:paraId="1B95CC51" w14:textId="77777777" w:rsidR="00046C20" w:rsidRPr="00306D20" w:rsidRDefault="00046C20" w:rsidP="00684E63">
      <w:r w:rsidRPr="00306D20">
        <w:t xml:space="preserve">Then </w:t>
      </w:r>
      <w:r w:rsidR="009613AD">
        <w:t>steps 3 and 4 run in parallel</w:t>
      </w:r>
      <w:r w:rsidRPr="00306D20">
        <w:t>:</w:t>
      </w:r>
    </w:p>
    <w:p w14:paraId="5CCC00E9" w14:textId="77777777" w:rsidR="00046C20" w:rsidRDefault="009613AD" w:rsidP="00046C20">
      <w:pPr>
        <w:pStyle w:val="B1"/>
      </w:pPr>
      <w:r>
        <w:t>3</w:t>
      </w:r>
      <w:r w:rsidR="00046C20">
        <w:t>:</w:t>
      </w:r>
      <w:r>
        <w:tab/>
      </w:r>
      <w:r w:rsidR="00046C20">
        <w:t xml:space="preserve">AR </w:t>
      </w:r>
      <w:r w:rsidR="00C65B93">
        <w:t>M</w:t>
      </w:r>
      <w:r>
        <w:t xml:space="preserve">edia </w:t>
      </w:r>
      <w:r w:rsidR="00C65B93">
        <w:t>D</w:t>
      </w:r>
      <w:r w:rsidR="00046C20">
        <w:t xml:space="preserve">elivery </w:t>
      </w:r>
      <w:r w:rsidR="00C65B93">
        <w:t>P</w:t>
      </w:r>
      <w:r>
        <w:t>ipeline</w:t>
      </w:r>
      <w:r w:rsidR="00046C20">
        <w:t xml:space="preserve">: </w:t>
      </w:r>
      <w:r>
        <w:t xml:space="preserve">In case when entry point is a scene URL, a delivery </w:t>
      </w:r>
      <w:r w:rsidR="00046C20">
        <w:t>session - for accessing scene</w:t>
      </w:r>
      <w:r>
        <w:t>s (new scenes or scene updates)</w:t>
      </w:r>
      <w:r w:rsidR="00046C20">
        <w:t xml:space="preserve"> and related media over the network</w:t>
      </w:r>
      <w:r>
        <w:t xml:space="preserve"> is established</w:t>
      </w:r>
      <w:r w:rsidR="00046C20">
        <w:t xml:space="preserve">. This </w:t>
      </w:r>
      <w:r w:rsidR="00EF21F1">
        <w:t xml:space="preserve">can </w:t>
      </w:r>
      <w:r w:rsidR="00046C20">
        <w:t xml:space="preserve">basically use the MAF as well as the scene manager </w:t>
      </w:r>
      <w:r w:rsidR="00EF21F1">
        <w:t xml:space="preserve">and </w:t>
      </w:r>
      <w:r w:rsidR="00046C20">
        <w:t xml:space="preserve">the corresponding network functions. Details are introduced </w:t>
      </w:r>
      <w:r w:rsidR="00A52E80">
        <w:t xml:space="preserve">in </w:t>
      </w:r>
      <w:r w:rsidR="00046C20">
        <w:t xml:space="preserve">clause 4.3.2. </w:t>
      </w:r>
    </w:p>
    <w:p w14:paraId="194BE169" w14:textId="77777777" w:rsidR="00EF21F1" w:rsidRDefault="00EF21F1" w:rsidP="00C4455D">
      <w:pPr>
        <w:pStyle w:val="NO"/>
      </w:pPr>
      <w:r w:rsidRPr="00910939">
        <w:t>NOTE:</w:t>
      </w:r>
      <w:r>
        <w:tab/>
      </w:r>
      <w:r>
        <w:rPr>
          <w:lang w:val="en-US"/>
        </w:rPr>
        <w:t>The realization of AR media delivery pipeline may vary in different architectures as shown in clause 6</w:t>
      </w:r>
      <w:r>
        <w:t>.</w:t>
      </w:r>
    </w:p>
    <w:p w14:paraId="0F1328CD" w14:textId="77777777" w:rsidR="00046C20" w:rsidRDefault="009613AD" w:rsidP="00046C20">
      <w:pPr>
        <w:pStyle w:val="B1"/>
      </w:pPr>
      <w:r>
        <w:t>4</w:t>
      </w:r>
      <w:r w:rsidR="00046C20">
        <w:t>:</w:t>
      </w:r>
      <w:r>
        <w:tab/>
      </w:r>
      <w:r w:rsidR="00046C20">
        <w:t xml:space="preserve">XR </w:t>
      </w:r>
      <w:r w:rsidR="001215F3">
        <w:t>S</w:t>
      </w:r>
      <w:r w:rsidR="00046C20">
        <w:t xml:space="preserve">patial </w:t>
      </w:r>
      <w:r w:rsidR="001215F3">
        <w:t>C</w:t>
      </w:r>
      <w:r w:rsidR="00046C20">
        <w:t xml:space="preserve">ompute </w:t>
      </w:r>
      <w:r w:rsidR="00C65B93">
        <w:t>Pipeline</w:t>
      </w:r>
      <w:r w:rsidR="00046C20">
        <w:t xml:space="preserve">: A </w:t>
      </w:r>
      <w:r w:rsidR="009C201C">
        <w:t xml:space="preserve">pipeline </w:t>
      </w:r>
      <w:r w:rsidR="00046C20">
        <w:t>that uses sensor data to provide an understanding of the physical space surrounding the device to determine the device’s position and orientation and placement of AR objects in reference to the real world and uses XR Spatial Description information from the network to support this process. This uses the XR Spatial Description functions as introduced in clause 4.</w:t>
      </w:r>
      <w:r w:rsidR="009C201C">
        <w:t>4</w:t>
      </w:r>
      <w:r w:rsidR="00046C20">
        <w:t>.</w:t>
      </w:r>
      <w:r w:rsidR="009C201C">
        <w:t>7</w:t>
      </w:r>
      <w:r w:rsidR="00046C20">
        <w:t>. Details are introduced in clause 4.3.3.</w:t>
      </w:r>
    </w:p>
    <w:p w14:paraId="6D110807" w14:textId="77777777" w:rsidR="00046C20" w:rsidRDefault="009613AD" w:rsidP="00046C20">
      <w:pPr>
        <w:pStyle w:val="B1"/>
      </w:pPr>
      <w:r>
        <w:t>5</w:t>
      </w:r>
      <w:r w:rsidR="00046C20">
        <w:t>:</w:t>
      </w:r>
      <w:r w:rsidR="00046C20">
        <w:tab/>
      </w:r>
      <w:r w:rsidR="008B4F5A">
        <w:t>Steps 3 and 4</w:t>
      </w:r>
      <w:r w:rsidR="00046C20" w:rsidRPr="00306D20">
        <w:t xml:space="preserve"> run independently, but the results of both </w:t>
      </w:r>
      <w:r w:rsidR="008B4F5A">
        <w:t xml:space="preserve">pipelines </w:t>
      </w:r>
      <w:r w:rsidR="00046C20" w:rsidRPr="00306D20">
        <w:t>(e.g.</w:t>
      </w:r>
      <w:r w:rsidR="008B4F5A">
        <w:t>,</w:t>
      </w:r>
      <w:r w:rsidR="00046C20" w:rsidRPr="00306D20">
        <w:t xml:space="preserve"> media organized in a scene graph and pose of the AR device) are inputs of the AR/MR </w:t>
      </w:r>
      <w:r w:rsidR="0063020C">
        <w:t>S</w:t>
      </w:r>
      <w:r w:rsidR="00046C20" w:rsidRPr="00306D20">
        <w:t xml:space="preserve">cene </w:t>
      </w:r>
      <w:r w:rsidR="0063020C">
        <w:t>M</w:t>
      </w:r>
      <w:r w:rsidR="00046C20" w:rsidRPr="00306D20">
        <w:t xml:space="preserve">anager function. This function handles the common processing of the two asynchronous </w:t>
      </w:r>
      <w:r w:rsidR="008B4F5A">
        <w:t xml:space="preserve">pipelines </w:t>
      </w:r>
      <w:r w:rsidR="00046C20" w:rsidRPr="00306D20">
        <w:t>to create an AR experience.</w:t>
      </w:r>
    </w:p>
    <w:p w14:paraId="416DE04A" w14:textId="77777777" w:rsidR="00CD10F2" w:rsidRPr="00135DE0" w:rsidRDefault="003979C0" w:rsidP="00135DE0">
      <w:pPr>
        <w:pStyle w:val="TH"/>
      </w:pPr>
      <w:r w:rsidRPr="00684E63">
        <w:rPr>
          <w:rStyle w:val="THChar"/>
          <w:noProof/>
        </w:rPr>
        <w:object w:dxaOrig="14974" w:dyaOrig="8049" w14:anchorId="0D3A3BCD">
          <v:shape id="_x0000_i1036" type="#_x0000_t75" style="width:470.95pt;height:298.6pt" o:ole="">
            <v:imagedata r:id="rId55" o:title=""/>
          </v:shape>
          <o:OLEObject Type="Embed" ProgID="Mscgen.Chart" ShapeID="_x0000_i1036" DrawAspect="Content" ObjectID="_1734525347" r:id="rId56"/>
        </w:object>
      </w:r>
    </w:p>
    <w:p w14:paraId="2F425884" w14:textId="77777777" w:rsidR="00046C20" w:rsidRPr="00684E63" w:rsidRDefault="00046C20" w:rsidP="00684E63">
      <w:pPr>
        <w:pStyle w:val="TF"/>
      </w:pPr>
      <w:r w:rsidRPr="00684E63">
        <w:t xml:space="preserve">Figure 4.3.1-1: Basic workflow for </w:t>
      </w:r>
      <w:r w:rsidR="007D4679">
        <w:t xml:space="preserve">delivering an </w:t>
      </w:r>
      <w:r w:rsidRPr="00684E63">
        <w:t xml:space="preserve">AR </w:t>
      </w:r>
      <w:r w:rsidR="007D4679">
        <w:t>experience</w:t>
      </w:r>
    </w:p>
    <w:p w14:paraId="1F4A8D6E" w14:textId="77777777" w:rsidR="00046C20" w:rsidRPr="00046C20" w:rsidRDefault="00737737" w:rsidP="00684E63">
      <w:pPr>
        <w:pStyle w:val="Heading3"/>
        <w:rPr>
          <w:rFonts w:hint="eastAsia"/>
          <w:lang w:eastAsia="ko-KR"/>
        </w:rPr>
      </w:pPr>
      <w:bookmarkStart w:id="58" w:name="_Toc123912640"/>
      <w:r w:rsidRPr="005237D1">
        <w:rPr>
          <w:rFonts w:hint="eastAsia"/>
          <w:lang w:eastAsia="ko-KR"/>
        </w:rPr>
        <w:t>4.3.2</w:t>
      </w:r>
      <w:r w:rsidRPr="005237D1">
        <w:rPr>
          <w:rFonts w:hint="eastAsia"/>
          <w:lang w:eastAsia="ko-KR"/>
        </w:rPr>
        <w:tab/>
      </w:r>
      <w:r w:rsidRPr="005237D1">
        <w:rPr>
          <w:lang w:eastAsia="ko-KR"/>
        </w:rPr>
        <w:t xml:space="preserve">AR </w:t>
      </w:r>
      <w:r w:rsidR="00CD10F2">
        <w:rPr>
          <w:lang w:eastAsia="ko-KR"/>
        </w:rPr>
        <w:t>Media D</w:t>
      </w:r>
      <w:r w:rsidR="00C32FF4">
        <w:rPr>
          <w:lang w:eastAsia="ko-KR"/>
        </w:rPr>
        <w:t xml:space="preserve">elivery </w:t>
      </w:r>
      <w:r w:rsidR="00CD10F2">
        <w:rPr>
          <w:lang w:eastAsia="ko-KR"/>
        </w:rPr>
        <w:t>Pipeline</w:t>
      </w:r>
      <w:bookmarkEnd w:id="58"/>
    </w:p>
    <w:p w14:paraId="0A2087C3" w14:textId="77777777" w:rsidR="008156F8" w:rsidRDefault="008156F8" w:rsidP="009701A3">
      <w:r>
        <w:t xml:space="preserve">In this clause, we provide </w:t>
      </w:r>
      <w:r w:rsidR="009A6881">
        <w:t>the detailed processes</w:t>
      </w:r>
      <w:r>
        <w:t xml:space="preserve"> </w:t>
      </w:r>
      <w:r w:rsidR="009A6881">
        <w:t xml:space="preserve">to </w:t>
      </w:r>
      <w:r>
        <w:t xml:space="preserve">set up AR </w:t>
      </w:r>
      <w:r w:rsidR="00CD10F2">
        <w:t>Media D</w:t>
      </w:r>
      <w:r w:rsidR="00C32FF4">
        <w:t xml:space="preserve">elivery </w:t>
      </w:r>
      <w:r w:rsidR="00CD10F2">
        <w:t xml:space="preserve">Pipeline </w:t>
      </w:r>
      <w:r w:rsidR="009A6881">
        <w:t xml:space="preserve">as addressed in step </w:t>
      </w:r>
      <w:r w:rsidR="00CD10F2">
        <w:t>3</w:t>
      </w:r>
      <w:r w:rsidR="009A6881">
        <w:t xml:space="preserve"> of Figure 4.3.1-1</w:t>
      </w:r>
      <w:r>
        <w:t xml:space="preserve">. This generic basic process </w:t>
      </w:r>
      <w:r w:rsidR="007A5488">
        <w:t xml:space="preserve">may </w:t>
      </w:r>
      <w:r>
        <w:t xml:space="preserve">be extended </w:t>
      </w:r>
      <w:r w:rsidR="007A5488">
        <w:t>to address specific applications and use cases</w:t>
      </w:r>
      <w:r>
        <w:t xml:space="preserve">. </w:t>
      </w:r>
      <w:r w:rsidR="007A5488">
        <w:t xml:space="preserve">The </w:t>
      </w:r>
      <w:r>
        <w:t>call flow as shown in Figure 4.3</w:t>
      </w:r>
      <w:r w:rsidR="0056309E">
        <w:t>.2</w:t>
      </w:r>
      <w:r>
        <w:t xml:space="preserve">-1 aligns with the STAR/EDGAR architecture and serves as a </w:t>
      </w:r>
      <w:r w:rsidR="007A5488">
        <w:t xml:space="preserve">baseline </w:t>
      </w:r>
      <w:r>
        <w:t>for defining use-case specific call flows.</w:t>
      </w:r>
    </w:p>
    <w:p w14:paraId="1D04EC4E" w14:textId="77777777" w:rsidR="008819B5" w:rsidRPr="00684E63" w:rsidRDefault="003979C0" w:rsidP="00135DE0">
      <w:pPr>
        <w:pStyle w:val="TH"/>
      </w:pPr>
      <w:r w:rsidRPr="0065792D">
        <w:rPr>
          <w:noProof/>
        </w:rPr>
        <w:object w:dxaOrig="14970" w:dyaOrig="12300" w14:anchorId="0E14CFDD">
          <v:shape id="_x0000_i1037" type="#_x0000_t75" style="width:488.75pt;height:474.15pt" o:ole="">
            <v:imagedata r:id="rId57" o:title=""/>
          </v:shape>
          <o:OLEObject Type="Embed" ProgID="Mscgen.Chart" ShapeID="_x0000_i1037" DrawAspect="Content" ObjectID="_1734525348" r:id="rId58"/>
        </w:object>
      </w:r>
      <w:r w:rsidR="008819B5" w:rsidRPr="00684E63">
        <w:t>Figure 4.</w:t>
      </w:r>
      <w:r w:rsidR="00C47E33" w:rsidRPr="00684E63">
        <w:t>3</w:t>
      </w:r>
      <w:r w:rsidR="0056309E" w:rsidRPr="00684E63">
        <w:t>.2</w:t>
      </w:r>
      <w:r w:rsidR="008819B5" w:rsidRPr="00684E63">
        <w:t xml:space="preserve">-1: </w:t>
      </w:r>
      <w:r w:rsidR="00C32FF4">
        <w:t xml:space="preserve">Functional diagram </w:t>
      </w:r>
      <w:r w:rsidR="00B0265D" w:rsidRPr="00684E63">
        <w:t xml:space="preserve">for AR </w:t>
      </w:r>
      <w:r w:rsidR="003578D2">
        <w:t>Media D</w:t>
      </w:r>
      <w:r w:rsidR="00C32FF4">
        <w:t xml:space="preserve">elivery </w:t>
      </w:r>
      <w:r w:rsidR="003578D2">
        <w:t>Pipeline</w:t>
      </w:r>
    </w:p>
    <w:p w14:paraId="60EA231B" w14:textId="77777777" w:rsidR="000263F4" w:rsidRDefault="001F5FF7" w:rsidP="000263F4">
      <w:r>
        <w:t xml:space="preserve">For an AR </w:t>
      </w:r>
      <w:r w:rsidR="00F44D0F">
        <w:t>Media D</w:t>
      </w:r>
      <w:r>
        <w:t xml:space="preserve">elivery </w:t>
      </w:r>
      <w:r w:rsidR="00F44D0F">
        <w:t>Pipeline</w:t>
      </w:r>
      <w:r w:rsidR="000263F4">
        <w:t>:</w:t>
      </w:r>
    </w:p>
    <w:p w14:paraId="1151BA8C" w14:textId="77777777" w:rsidR="00AA23BB" w:rsidRDefault="009A6881" w:rsidP="00684E63">
      <w:pPr>
        <w:pStyle w:val="B1"/>
        <w:rPr>
          <w:lang w:eastAsia="ko-KR"/>
        </w:rPr>
      </w:pPr>
      <w:r>
        <w:rPr>
          <w:lang w:eastAsia="ko-KR"/>
        </w:rPr>
        <w:t>1</w:t>
      </w:r>
      <w:r w:rsidR="00AA23BB">
        <w:rPr>
          <w:rFonts w:hint="eastAsia"/>
          <w:lang w:eastAsia="ko-KR"/>
        </w:rPr>
        <w:t>.</w:t>
      </w:r>
      <w:r w:rsidR="00AA23BB">
        <w:rPr>
          <w:rFonts w:hint="eastAsia"/>
          <w:lang w:eastAsia="ko-KR"/>
        </w:rPr>
        <w:tab/>
      </w:r>
      <w:r w:rsidR="00F44D0F">
        <w:rPr>
          <w:lang w:eastAsia="ko-KR"/>
        </w:rPr>
        <w:t>The</w:t>
      </w:r>
      <w:r w:rsidR="00F44D0F">
        <w:rPr>
          <w:rFonts w:hint="eastAsia"/>
          <w:lang w:eastAsia="ko-KR"/>
        </w:rPr>
        <w:t xml:space="preserve"> </w:t>
      </w:r>
      <w:r w:rsidR="00AA23BB">
        <w:rPr>
          <w:rFonts w:hint="eastAsia"/>
          <w:lang w:eastAsia="ko-KR"/>
        </w:rPr>
        <w:t xml:space="preserve">Scene Manager initializes AR </w:t>
      </w:r>
      <w:r w:rsidR="00AA23BB">
        <w:rPr>
          <w:lang w:eastAsia="ko-KR"/>
        </w:rPr>
        <w:t>delivery session.</w:t>
      </w:r>
    </w:p>
    <w:p w14:paraId="076E4A61" w14:textId="77777777" w:rsidR="00AA23BB" w:rsidRDefault="009A6881" w:rsidP="00684E63">
      <w:pPr>
        <w:pStyle w:val="B1"/>
        <w:rPr>
          <w:lang w:eastAsia="ko-KR"/>
        </w:rPr>
      </w:pPr>
      <w:r>
        <w:rPr>
          <w:lang w:eastAsia="ko-KR"/>
        </w:rPr>
        <w:t>2</w:t>
      </w:r>
      <w:r w:rsidR="00AA23BB">
        <w:rPr>
          <w:lang w:eastAsia="ko-KR"/>
        </w:rPr>
        <w:t>.</w:t>
      </w:r>
      <w:r w:rsidR="00AA23BB">
        <w:rPr>
          <w:lang w:eastAsia="ko-KR"/>
        </w:rPr>
        <w:tab/>
      </w:r>
      <w:r w:rsidR="00F44D0F">
        <w:rPr>
          <w:lang w:eastAsia="ko-KR"/>
        </w:rPr>
        <w:t>The</w:t>
      </w:r>
      <w:r w:rsidR="00F44D0F">
        <w:rPr>
          <w:rFonts w:hint="eastAsia"/>
          <w:lang w:eastAsia="ko-KR"/>
        </w:rPr>
        <w:t xml:space="preserve"> </w:t>
      </w:r>
      <w:r w:rsidR="00AA23BB">
        <w:rPr>
          <w:lang w:eastAsia="ko-KR"/>
        </w:rPr>
        <w:t xml:space="preserve">MAF establishes </w:t>
      </w:r>
      <w:r w:rsidR="00AA23BB">
        <w:rPr>
          <w:rFonts w:hint="eastAsia"/>
          <w:lang w:eastAsia="ko-KR"/>
        </w:rPr>
        <w:t xml:space="preserve">AR </w:t>
      </w:r>
      <w:r w:rsidR="00AA23BB">
        <w:rPr>
          <w:lang w:eastAsia="ko-KR"/>
        </w:rPr>
        <w:t>delivery session.</w:t>
      </w:r>
    </w:p>
    <w:p w14:paraId="2D282396" w14:textId="77777777" w:rsidR="0056309E" w:rsidRDefault="009A6881" w:rsidP="00684E63">
      <w:pPr>
        <w:pStyle w:val="B1"/>
      </w:pPr>
      <w:r>
        <w:rPr>
          <w:lang w:eastAsia="ko-KR"/>
        </w:rPr>
        <w:t>3</w:t>
      </w:r>
      <w:r w:rsidR="0056309E">
        <w:rPr>
          <w:lang w:eastAsia="ko-KR"/>
        </w:rPr>
        <w:t>.</w:t>
      </w:r>
      <w:r w:rsidR="0056309E">
        <w:rPr>
          <w:lang w:eastAsia="ko-KR"/>
        </w:rPr>
        <w:tab/>
      </w:r>
      <w:r w:rsidR="00F44D0F">
        <w:rPr>
          <w:lang w:eastAsia="ko-KR"/>
        </w:rPr>
        <w:t>The</w:t>
      </w:r>
      <w:r w:rsidR="00F44D0F">
        <w:rPr>
          <w:rFonts w:hint="eastAsia"/>
          <w:lang w:eastAsia="ko-KR"/>
        </w:rPr>
        <w:t xml:space="preserve"> </w:t>
      </w:r>
      <w:r w:rsidR="0056309E" w:rsidRPr="0065792D">
        <w:rPr>
          <w:rFonts w:hint="eastAsia"/>
          <w:lang w:eastAsia="ko-KR"/>
        </w:rPr>
        <w:t xml:space="preserve">MAF may </w:t>
      </w:r>
      <w:r w:rsidR="0056309E" w:rsidRPr="0065792D">
        <w:t xml:space="preserve">receive updates to the scene description from the </w:t>
      </w:r>
      <w:r w:rsidR="0056309E">
        <w:t>s</w:t>
      </w:r>
      <w:r w:rsidR="0056309E" w:rsidRPr="0065792D">
        <w:t>cene provider</w:t>
      </w:r>
    </w:p>
    <w:p w14:paraId="77E9FBBE" w14:textId="77777777" w:rsidR="0056309E" w:rsidRDefault="009A6881" w:rsidP="00684E63">
      <w:pPr>
        <w:pStyle w:val="B1"/>
      </w:pPr>
      <w:r>
        <w:t>4</w:t>
      </w:r>
      <w:r w:rsidR="0056309E">
        <w:t>.</w:t>
      </w:r>
      <w:r w:rsidR="0056309E">
        <w:tab/>
      </w:r>
      <w:r w:rsidR="00F44D0F">
        <w:rPr>
          <w:lang w:eastAsia="ko-KR"/>
        </w:rPr>
        <w:t>The</w:t>
      </w:r>
      <w:r w:rsidR="00F44D0F">
        <w:rPr>
          <w:rFonts w:hint="eastAsia"/>
          <w:lang w:eastAsia="ko-KR"/>
        </w:rPr>
        <w:t xml:space="preserve"> </w:t>
      </w:r>
      <w:r w:rsidR="0056309E" w:rsidRPr="0065792D">
        <w:t>MAF passes the scene update to the Scene Manager.</w:t>
      </w:r>
    </w:p>
    <w:p w14:paraId="666BA873" w14:textId="77777777" w:rsidR="0056309E" w:rsidRDefault="009A6881" w:rsidP="00684E63">
      <w:pPr>
        <w:pStyle w:val="B1"/>
      </w:pPr>
      <w:r>
        <w:t>5</w:t>
      </w:r>
      <w:r w:rsidR="0056309E">
        <w:t>.</w:t>
      </w:r>
      <w:r w:rsidR="0056309E">
        <w:tab/>
      </w:r>
      <w:r w:rsidR="00F44D0F">
        <w:rPr>
          <w:lang w:eastAsia="ko-KR"/>
        </w:rPr>
        <w:t>The</w:t>
      </w:r>
      <w:r w:rsidR="00F44D0F">
        <w:rPr>
          <w:rFonts w:hint="eastAsia"/>
          <w:lang w:eastAsia="ko-KR"/>
        </w:rPr>
        <w:t xml:space="preserve"> </w:t>
      </w:r>
      <w:r w:rsidR="0056309E" w:rsidRPr="0065792D">
        <w:t>Scene Manager updates the current scene.</w:t>
      </w:r>
    </w:p>
    <w:p w14:paraId="4B2A2A81" w14:textId="77777777" w:rsidR="0056309E" w:rsidRDefault="009A6881" w:rsidP="00684E63">
      <w:pPr>
        <w:pStyle w:val="B1"/>
      </w:pPr>
      <w:r>
        <w:t>6</w:t>
      </w:r>
      <w:r w:rsidR="0056309E">
        <w:t>.</w:t>
      </w:r>
      <w:r w:rsidR="0056309E">
        <w:tab/>
      </w:r>
      <w:r w:rsidR="0056309E" w:rsidRPr="0065792D">
        <w:t>The Scene Manager acquires the latest pose information and the user’s actions</w:t>
      </w:r>
    </w:p>
    <w:p w14:paraId="2BAD71D4" w14:textId="77777777" w:rsidR="0056309E" w:rsidRDefault="009A6881" w:rsidP="00684E63">
      <w:pPr>
        <w:pStyle w:val="B1"/>
      </w:pPr>
      <w:r>
        <w:t>7</w:t>
      </w:r>
      <w:r w:rsidR="0056309E">
        <w:t>.</w:t>
      </w:r>
      <w:r w:rsidR="0056309E">
        <w:tab/>
      </w:r>
      <w:r w:rsidR="0056309E" w:rsidRPr="0065792D">
        <w:t xml:space="preserve">The Scene Manager </w:t>
      </w:r>
      <w:r w:rsidR="00AA23BB">
        <w:t xml:space="preserve">in the device </w:t>
      </w:r>
      <w:r w:rsidR="0056309E" w:rsidRPr="0065792D">
        <w:t xml:space="preserve">shares that information with the </w:t>
      </w:r>
      <w:r w:rsidR="00AA23BB">
        <w:t>Scene Manager in edge/cloud</w:t>
      </w:r>
    </w:p>
    <w:p w14:paraId="37F49920" w14:textId="77777777" w:rsidR="0056309E" w:rsidRDefault="0056309E" w:rsidP="00684E63">
      <w:r>
        <w:t>The media rendering loop consists of the following steps. Note that steps 8, 9 and 10 are running as 3 parallel loops:</w:t>
      </w:r>
    </w:p>
    <w:p w14:paraId="3DA32290" w14:textId="77777777" w:rsidR="0056309E" w:rsidRDefault="009A6881" w:rsidP="00684E63">
      <w:pPr>
        <w:pStyle w:val="B1"/>
      </w:pPr>
      <w:r>
        <w:t>8</w:t>
      </w:r>
      <w:r w:rsidR="0056309E">
        <w:t>.</w:t>
      </w:r>
      <w:r w:rsidR="0056309E">
        <w:tab/>
      </w:r>
      <w:r w:rsidR="0056309E" w:rsidRPr="0065792D">
        <w:t xml:space="preserve">For </w:t>
      </w:r>
      <w:r w:rsidR="0056309E">
        <w:t>each new object in the scene</w:t>
      </w:r>
      <w:r w:rsidR="0056309E" w:rsidRPr="0065792D">
        <w:t>:</w:t>
      </w:r>
    </w:p>
    <w:p w14:paraId="3671C228" w14:textId="77777777" w:rsidR="0056309E" w:rsidRDefault="0056309E" w:rsidP="00684E63">
      <w:pPr>
        <w:pStyle w:val="B2"/>
      </w:pPr>
      <w:r>
        <w:t>a.</w:t>
      </w:r>
      <w:r>
        <w:tab/>
      </w:r>
      <w:r w:rsidR="00F44D0F">
        <w:rPr>
          <w:lang w:eastAsia="ko-KR"/>
        </w:rPr>
        <w:t>The</w:t>
      </w:r>
      <w:r w:rsidR="00F44D0F">
        <w:rPr>
          <w:rFonts w:hint="eastAsia"/>
          <w:lang w:eastAsia="ko-KR"/>
        </w:rPr>
        <w:t xml:space="preserve"> </w:t>
      </w:r>
      <w:r w:rsidRPr="0065792D">
        <w:t>Scene Manager triggers the MAF to fetch the related media</w:t>
      </w:r>
      <w:r>
        <w:t>.</w:t>
      </w:r>
    </w:p>
    <w:p w14:paraId="45325C30" w14:textId="77777777" w:rsidR="0056309E" w:rsidRDefault="0056309E" w:rsidP="00684E63">
      <w:pPr>
        <w:pStyle w:val="B2"/>
      </w:pPr>
      <w:r>
        <w:t>b.</w:t>
      </w:r>
      <w:r>
        <w:tab/>
      </w:r>
      <w:r w:rsidR="00F44D0F">
        <w:rPr>
          <w:lang w:eastAsia="ko-KR"/>
        </w:rPr>
        <w:t>The</w:t>
      </w:r>
      <w:r w:rsidR="00F44D0F">
        <w:rPr>
          <w:rFonts w:hint="eastAsia"/>
          <w:lang w:eastAsia="ko-KR"/>
        </w:rPr>
        <w:t xml:space="preserve"> </w:t>
      </w:r>
      <w:r w:rsidRPr="0065792D">
        <w:t>MAF creates a dedicated media pipeline to process the input</w:t>
      </w:r>
      <w:r>
        <w:t>.</w:t>
      </w:r>
    </w:p>
    <w:p w14:paraId="3807673E" w14:textId="77777777" w:rsidR="0056309E" w:rsidRPr="0065792D" w:rsidRDefault="0056309E" w:rsidP="00684E63">
      <w:pPr>
        <w:pStyle w:val="B2"/>
      </w:pPr>
      <w:r>
        <w:t>c.</w:t>
      </w:r>
      <w:r>
        <w:tab/>
      </w:r>
      <w:r w:rsidR="00F44D0F">
        <w:rPr>
          <w:lang w:eastAsia="ko-KR"/>
        </w:rPr>
        <w:t>The</w:t>
      </w:r>
      <w:r w:rsidR="00F44D0F">
        <w:rPr>
          <w:rFonts w:hint="eastAsia"/>
          <w:lang w:eastAsia="ko-KR"/>
        </w:rPr>
        <w:t xml:space="preserve"> </w:t>
      </w:r>
      <w:r w:rsidRPr="0065792D">
        <w:t>MAF establishes a transport session for each component of the media object.</w:t>
      </w:r>
    </w:p>
    <w:p w14:paraId="0F108C25" w14:textId="77777777" w:rsidR="0056309E" w:rsidRDefault="009A6881" w:rsidP="00684E63">
      <w:pPr>
        <w:pStyle w:val="B1"/>
      </w:pPr>
      <w:r>
        <w:t>9</w:t>
      </w:r>
      <w:r w:rsidR="0056309E">
        <w:t>.</w:t>
      </w:r>
      <w:r w:rsidR="0056309E">
        <w:tab/>
        <w:t>For each transport session:</w:t>
      </w:r>
    </w:p>
    <w:p w14:paraId="08DD1A06" w14:textId="77777777" w:rsidR="0056309E" w:rsidRDefault="0056309E" w:rsidP="00684E63">
      <w:pPr>
        <w:pStyle w:val="B2"/>
      </w:pPr>
      <w:r>
        <w:t>a.</w:t>
      </w:r>
      <w:r>
        <w:tab/>
      </w:r>
      <w:r w:rsidRPr="0065792D">
        <w:t>The media pipeline fetches the media data. It could be static, segmented, or real-time media streams</w:t>
      </w:r>
      <w:r>
        <w:t>.</w:t>
      </w:r>
    </w:p>
    <w:p w14:paraId="253BFC99" w14:textId="77777777" w:rsidR="0056309E" w:rsidRPr="0065792D" w:rsidRDefault="0056309E" w:rsidP="00684E63">
      <w:pPr>
        <w:pStyle w:val="B2"/>
      </w:pPr>
      <w:r>
        <w:t>b.</w:t>
      </w:r>
      <w:r>
        <w:tab/>
      </w:r>
      <w:r w:rsidRPr="0065792D">
        <w:t>The media pipeline processes the media and makes it available in buffers</w:t>
      </w:r>
      <w:r>
        <w:t>.</w:t>
      </w:r>
    </w:p>
    <w:p w14:paraId="095637B4" w14:textId="77777777" w:rsidR="0056309E" w:rsidRDefault="00AA23BB" w:rsidP="00684E63">
      <w:pPr>
        <w:pStyle w:val="B1"/>
      </w:pPr>
      <w:r>
        <w:t>1</w:t>
      </w:r>
      <w:r w:rsidR="009A6881">
        <w:t>0</w:t>
      </w:r>
      <w:r w:rsidR="0056309E">
        <w:t>.</w:t>
      </w:r>
      <w:r w:rsidR="0056309E">
        <w:tab/>
      </w:r>
      <w:r w:rsidR="0056309E" w:rsidRPr="0065792D">
        <w:t>For each object to be rendered:</w:t>
      </w:r>
    </w:p>
    <w:p w14:paraId="4BA397C2" w14:textId="77777777" w:rsidR="0056309E" w:rsidRDefault="0056309E" w:rsidP="00684E63">
      <w:pPr>
        <w:pStyle w:val="B2"/>
      </w:pPr>
      <w:r>
        <w:t>a.</w:t>
      </w:r>
      <w:r>
        <w:tab/>
      </w:r>
      <w:r w:rsidRPr="0065792D">
        <w:t>The Scene Manager gets processed media data from the media pipeline buffers</w:t>
      </w:r>
    </w:p>
    <w:p w14:paraId="5E01BD20" w14:textId="77777777" w:rsidR="0056309E" w:rsidRDefault="0056309E" w:rsidP="00684E63">
      <w:pPr>
        <w:pStyle w:val="B2"/>
      </w:pPr>
      <w:r>
        <w:t>b.</w:t>
      </w:r>
      <w:r>
        <w:tab/>
      </w:r>
      <w:r w:rsidRPr="0065792D">
        <w:t>The Scene Manager reconstructs and renders the object</w:t>
      </w:r>
    </w:p>
    <w:p w14:paraId="03C151B1" w14:textId="77777777" w:rsidR="0056309E" w:rsidRDefault="0056309E" w:rsidP="00684E63">
      <w:pPr>
        <w:pStyle w:val="B1"/>
      </w:pPr>
      <w:r>
        <w:t>1</w:t>
      </w:r>
      <w:r w:rsidR="009A6881">
        <w:t>1</w:t>
      </w:r>
      <w:r>
        <w:t>.</w:t>
      </w:r>
      <w:r>
        <w:tab/>
      </w:r>
      <w:r w:rsidRPr="00A56668">
        <w:t>The Scene Manager passes the rendered frame to the AR/MR Runtime for display on the user’s HMD.</w:t>
      </w:r>
    </w:p>
    <w:p w14:paraId="2A679758" w14:textId="77777777" w:rsidR="00DC13ED" w:rsidRDefault="00DC13ED" w:rsidP="00DC13ED">
      <w:pPr>
        <w:pStyle w:val="Heading3"/>
        <w:rPr>
          <w:lang w:eastAsia="ko-KR"/>
        </w:rPr>
      </w:pPr>
      <w:bookmarkStart w:id="59" w:name="_Toc123912641"/>
      <w:r w:rsidRPr="007F3437">
        <w:rPr>
          <w:lang w:eastAsia="ko-KR"/>
        </w:rPr>
        <w:t>4.3.</w:t>
      </w:r>
      <w:r>
        <w:rPr>
          <w:lang w:eastAsia="ko-KR"/>
        </w:rPr>
        <w:t>3</w:t>
      </w:r>
      <w:r w:rsidRPr="007F3437">
        <w:rPr>
          <w:lang w:eastAsia="ko-KR"/>
        </w:rPr>
        <w:tab/>
      </w:r>
      <w:r>
        <w:rPr>
          <w:lang w:eastAsia="ko-KR"/>
        </w:rPr>
        <w:t>XR Spatial Comput</w:t>
      </w:r>
      <w:r w:rsidR="00F01413">
        <w:rPr>
          <w:lang w:eastAsia="ko-KR"/>
        </w:rPr>
        <w:t>e</w:t>
      </w:r>
      <w:r>
        <w:rPr>
          <w:lang w:eastAsia="ko-KR"/>
        </w:rPr>
        <w:t xml:space="preserve"> </w:t>
      </w:r>
      <w:r w:rsidR="00F01413">
        <w:rPr>
          <w:lang w:eastAsia="ko-KR"/>
        </w:rPr>
        <w:t>Pipeline</w:t>
      </w:r>
      <w:bookmarkEnd w:id="59"/>
    </w:p>
    <w:p w14:paraId="6325CC9B" w14:textId="77777777" w:rsidR="00DC13ED" w:rsidRPr="00A02EF6" w:rsidRDefault="00DC13ED" w:rsidP="00684E63">
      <w:r w:rsidRPr="00A02EF6">
        <w:t xml:space="preserve">In this clause, we provide </w:t>
      </w:r>
      <w:r w:rsidR="009A6881">
        <w:t>the detailed processes to set up</w:t>
      </w:r>
      <w:r w:rsidRPr="00A02EF6">
        <w:t xml:space="preserve"> an XR </w:t>
      </w:r>
      <w:r w:rsidR="001215F3">
        <w:t>S</w:t>
      </w:r>
      <w:r w:rsidRPr="00A02EF6">
        <w:t xml:space="preserve">patial </w:t>
      </w:r>
      <w:r w:rsidR="001215F3">
        <w:t>C</w:t>
      </w:r>
      <w:r w:rsidRPr="00A02EF6">
        <w:t xml:space="preserve">ompute </w:t>
      </w:r>
      <w:r w:rsidR="009F194E">
        <w:t>Pipeline</w:t>
      </w:r>
      <w:r w:rsidR="009F194E" w:rsidRPr="00A02EF6">
        <w:t xml:space="preserve"> </w:t>
      </w:r>
      <w:r w:rsidRPr="00A02EF6">
        <w:t xml:space="preserve">for spatial description related data </w:t>
      </w:r>
      <w:r w:rsidR="009A6881">
        <w:t xml:space="preserve">as addressed in step </w:t>
      </w:r>
      <w:r w:rsidR="009F194E">
        <w:t>4</w:t>
      </w:r>
      <w:r w:rsidR="009A6881">
        <w:t xml:space="preserve"> of Figure 4.3.1-1</w:t>
      </w:r>
      <w:r w:rsidRPr="00A02EF6">
        <w:t>. This generic basic process may be extended to address specific applications and use cases. The call flow as shown in Figure 4.3.3-1 aligns with the STAR/EDGAR architecture and serves as a baseline for defining use-case specific call flows.</w:t>
      </w:r>
    </w:p>
    <w:p w14:paraId="3C2734A5" w14:textId="77777777" w:rsidR="00DC13ED" w:rsidRDefault="003979C0" w:rsidP="00684E63">
      <w:pPr>
        <w:pStyle w:val="TF"/>
      </w:pPr>
      <w:r w:rsidRPr="0065792D">
        <w:rPr>
          <w:noProof/>
        </w:rPr>
        <w:object w:dxaOrig="14970" w:dyaOrig="9285" w14:anchorId="4F770117">
          <v:shape id="_x0000_i1038" type="#_x0000_t75" style="width:485.05pt;height:356.1pt" o:ole="">
            <v:imagedata r:id="rId59" o:title=""/>
          </v:shape>
          <o:OLEObject Type="Embed" ProgID="Mscgen.Chart" ShapeID="_x0000_i1038" DrawAspect="Content" ObjectID="_1734525349" r:id="rId60"/>
        </w:object>
      </w:r>
      <w:r w:rsidR="00DC13ED" w:rsidRPr="007F3437">
        <w:t>Figure 4.3.</w:t>
      </w:r>
      <w:r w:rsidR="00DC13ED">
        <w:t>3</w:t>
      </w:r>
      <w:r w:rsidR="00DC13ED" w:rsidRPr="007F3437">
        <w:t>-</w:t>
      </w:r>
      <w:r w:rsidR="00DC13ED">
        <w:t>1</w:t>
      </w:r>
      <w:r w:rsidR="00DC13ED" w:rsidRPr="007F3437">
        <w:t xml:space="preserve"> Functional diagram for </w:t>
      </w:r>
      <w:r w:rsidR="009F194E">
        <w:t>XR Spatial Compute Pipeline</w:t>
      </w:r>
    </w:p>
    <w:p w14:paraId="471B6BB8" w14:textId="77777777" w:rsidR="00DC13ED" w:rsidRPr="005237D1" w:rsidRDefault="00DC13ED" w:rsidP="00684E63">
      <w:r w:rsidRPr="005237D1">
        <w:t xml:space="preserve">For a XR Spatial </w:t>
      </w:r>
      <w:r w:rsidR="001215F3">
        <w:t>C</w:t>
      </w:r>
      <w:r w:rsidRPr="005237D1">
        <w:t>ompute downlink delivery session:</w:t>
      </w:r>
    </w:p>
    <w:p w14:paraId="02003A27" w14:textId="77777777" w:rsidR="00DC13ED" w:rsidRPr="00705008" w:rsidRDefault="00DC13ED" w:rsidP="00684E63">
      <w:pPr>
        <w:pStyle w:val="B1"/>
      </w:pPr>
      <w:r w:rsidRPr="005237D1">
        <w:t>1.</w:t>
      </w:r>
      <w:r w:rsidR="00566E21">
        <w:tab/>
      </w:r>
      <w:r w:rsidRPr="00705008">
        <w:t xml:space="preserve">The XR Spatial </w:t>
      </w:r>
      <w:r w:rsidR="001215F3">
        <w:t>C</w:t>
      </w:r>
      <w:r w:rsidRPr="00705008">
        <w:t xml:space="preserve">ompute function in the AR Runtime asks the MAF to establish a XR Spatial </w:t>
      </w:r>
      <w:r w:rsidR="001215F3">
        <w:t>C</w:t>
      </w:r>
      <w:r w:rsidRPr="00705008">
        <w:t>ompute downlink delivery session</w:t>
      </w:r>
    </w:p>
    <w:p w14:paraId="5DC3A882" w14:textId="77777777" w:rsidR="00DC13ED" w:rsidRPr="005237D1" w:rsidRDefault="00DC13ED" w:rsidP="00684E63">
      <w:pPr>
        <w:pStyle w:val="B1"/>
      </w:pPr>
      <w:r w:rsidRPr="00705008">
        <w:t>2.</w:t>
      </w:r>
      <w:r w:rsidRPr="005237D1">
        <w:t xml:space="preserve"> The MAF communicates with the network to establish the proper resources and QoS</w:t>
      </w:r>
    </w:p>
    <w:p w14:paraId="362461DD" w14:textId="77777777" w:rsidR="00DC13ED" w:rsidRPr="005237D1" w:rsidRDefault="00DC13ED" w:rsidP="00684E63">
      <w:pPr>
        <w:pStyle w:val="B1"/>
      </w:pPr>
      <w:r w:rsidRPr="005237D1">
        <w:t xml:space="preserve">3. The XR Spatial </w:t>
      </w:r>
      <w:r w:rsidR="001215F3">
        <w:t>C</w:t>
      </w:r>
      <w:r w:rsidRPr="005237D1">
        <w:t>ompute function requests access to XR Spatial Description information</w:t>
      </w:r>
    </w:p>
    <w:p w14:paraId="2CCB3593" w14:textId="77777777" w:rsidR="00DC13ED" w:rsidRPr="00561034" w:rsidRDefault="00DC13ED" w:rsidP="00684E63">
      <w:pPr>
        <w:pStyle w:val="B1"/>
      </w:pPr>
      <w:r w:rsidRPr="002D752E">
        <w:t xml:space="preserve">4. An XR Spatial Description downlink delivery session is established across the XR Spatial </w:t>
      </w:r>
      <w:r w:rsidR="001215F3">
        <w:t>C</w:t>
      </w:r>
      <w:r w:rsidRPr="002D752E">
        <w:t xml:space="preserve">ompute server, the media delivery function, the media access function and XR Spatial </w:t>
      </w:r>
      <w:r w:rsidR="001215F3">
        <w:t>C</w:t>
      </w:r>
      <w:r w:rsidRPr="002D752E">
        <w:t>ompute function o</w:t>
      </w:r>
      <w:r w:rsidRPr="00561034">
        <w:t>n the device.</w:t>
      </w:r>
    </w:p>
    <w:p w14:paraId="0AD31D86" w14:textId="77777777" w:rsidR="00DC13ED" w:rsidRPr="00752BB3" w:rsidRDefault="00DC13ED" w:rsidP="00684E63">
      <w:pPr>
        <w:pStyle w:val="B1"/>
      </w:pPr>
      <w:r w:rsidRPr="00752BB3">
        <w:t>5. XR Spatial Description information is delivered in this downlink delivery session</w:t>
      </w:r>
    </w:p>
    <w:p w14:paraId="60205E57" w14:textId="77777777" w:rsidR="00DC13ED" w:rsidRPr="00773E38" w:rsidRDefault="00DC13ED" w:rsidP="00791AC3">
      <w:r w:rsidRPr="00773E38">
        <w:t xml:space="preserve">For a XR Spatial </w:t>
      </w:r>
      <w:r w:rsidR="001215F3">
        <w:t>C</w:t>
      </w:r>
      <w:r w:rsidRPr="00773E38">
        <w:t>ompute uplink delivery session</w:t>
      </w:r>
      <w:r w:rsidR="001F5FF7">
        <w:t>:</w:t>
      </w:r>
    </w:p>
    <w:p w14:paraId="54D02671" w14:textId="77777777" w:rsidR="00DC13ED" w:rsidRPr="00773E38" w:rsidRDefault="00DC13ED" w:rsidP="00684E63">
      <w:pPr>
        <w:pStyle w:val="B1"/>
      </w:pPr>
      <w:r w:rsidRPr="00773E38">
        <w:t xml:space="preserve">6. The XR Spatial </w:t>
      </w:r>
      <w:r w:rsidR="001215F3">
        <w:t>C</w:t>
      </w:r>
      <w:r w:rsidRPr="00773E38">
        <w:t xml:space="preserve">ompute function in the AR Runtime asks the MAF to establish a XR Spatial </w:t>
      </w:r>
      <w:r w:rsidR="001215F3">
        <w:t>C</w:t>
      </w:r>
      <w:r w:rsidRPr="00773E38">
        <w:t>ompute uplink delivery session</w:t>
      </w:r>
    </w:p>
    <w:p w14:paraId="505F9A09" w14:textId="77777777" w:rsidR="00DC13ED" w:rsidRPr="00773E38" w:rsidRDefault="00DC13ED" w:rsidP="00684E63">
      <w:pPr>
        <w:pStyle w:val="B1"/>
      </w:pPr>
      <w:r w:rsidRPr="00773E38">
        <w:t>7. The MAF communicates with the network to establish the proper resources and QoS</w:t>
      </w:r>
    </w:p>
    <w:p w14:paraId="7EA53511" w14:textId="77777777" w:rsidR="00DC13ED" w:rsidRPr="00F00F60" w:rsidRDefault="00DC13ED" w:rsidP="00684E63">
      <w:pPr>
        <w:pStyle w:val="B1"/>
      </w:pPr>
      <w:r w:rsidRPr="00F00F60">
        <w:t>8. The MAF established an appropriate uplink delivery pipeline</w:t>
      </w:r>
    </w:p>
    <w:p w14:paraId="22F1B94D" w14:textId="77777777" w:rsidR="00DC13ED" w:rsidRPr="002C17D9" w:rsidRDefault="00DC13ED" w:rsidP="00684E63">
      <w:pPr>
        <w:pStyle w:val="B1"/>
      </w:pPr>
      <w:r w:rsidRPr="006B079D">
        <w:t>9. An XR Spatial Description uplink delivery session is established across the XR Spatial</w:t>
      </w:r>
      <w:r w:rsidRPr="002C17D9">
        <w:t xml:space="preserve"> </w:t>
      </w:r>
      <w:r w:rsidR="001215F3">
        <w:t>C</w:t>
      </w:r>
      <w:r w:rsidRPr="002C17D9">
        <w:t xml:space="preserve">ompute function on the device, the media access function, the media delivery function and the XR Spatial </w:t>
      </w:r>
      <w:r w:rsidR="001215F3">
        <w:t>C</w:t>
      </w:r>
      <w:r w:rsidRPr="002C17D9">
        <w:t>ompute server.</w:t>
      </w:r>
    </w:p>
    <w:p w14:paraId="2E5E76A5" w14:textId="77777777" w:rsidR="00DC13ED" w:rsidRPr="002C17D9" w:rsidRDefault="001F5FF7" w:rsidP="00684E63">
      <w:pPr>
        <w:pStyle w:val="B1"/>
      </w:pPr>
      <w:r>
        <w:t>1</w:t>
      </w:r>
      <w:r w:rsidR="00DC13ED" w:rsidRPr="002C17D9">
        <w:t xml:space="preserve">0. Spatial compute information is upstreamed to the XR Spatial </w:t>
      </w:r>
      <w:r w:rsidR="001215F3">
        <w:t>C</w:t>
      </w:r>
      <w:r w:rsidR="00DC13ED" w:rsidRPr="002C17D9">
        <w:t>ompute server.</w:t>
      </w:r>
    </w:p>
    <w:p w14:paraId="78FA7034" w14:textId="77777777" w:rsidR="00DC13ED" w:rsidRPr="00684E63" w:rsidRDefault="001F5FF7" w:rsidP="00684E63">
      <w:pPr>
        <w:pStyle w:val="B1"/>
      </w:pPr>
      <w:r>
        <w:t>1</w:t>
      </w:r>
      <w:r w:rsidR="00DC13ED" w:rsidRPr="00220D1B">
        <w:t xml:space="preserve">1. Data is continuously exchanged between the Scene </w:t>
      </w:r>
      <w:r w:rsidR="00DC13ED" w:rsidRPr="00DC1446">
        <w:t>M</w:t>
      </w:r>
      <w:r w:rsidR="00DC13ED" w:rsidRPr="00684E63">
        <w:t>anager and the AR Runtime</w:t>
      </w:r>
    </w:p>
    <w:p w14:paraId="3AAF7A0B" w14:textId="77777777" w:rsidR="00AB2354" w:rsidRDefault="00AB2354" w:rsidP="008D471E">
      <w:pPr>
        <w:pStyle w:val="Heading2"/>
        <w:rPr>
          <w:lang w:eastAsia="ko-KR"/>
        </w:rPr>
      </w:pPr>
      <w:bookmarkStart w:id="60" w:name="_Toc67919029"/>
      <w:bookmarkStart w:id="61" w:name="_Toc123912642"/>
      <w:bookmarkEnd w:id="55"/>
      <w:r>
        <w:rPr>
          <w:rFonts w:hint="eastAsia"/>
          <w:lang w:eastAsia="ko-KR"/>
        </w:rPr>
        <w:t>4.4</w:t>
      </w:r>
      <w:r>
        <w:rPr>
          <w:rFonts w:hint="eastAsia"/>
          <w:lang w:eastAsia="ko-KR"/>
        </w:rPr>
        <w:tab/>
      </w:r>
      <w:r>
        <w:rPr>
          <w:lang w:eastAsia="ko-KR"/>
        </w:rPr>
        <w:t>AR content formats and codecs</w:t>
      </w:r>
      <w:bookmarkEnd w:id="61"/>
    </w:p>
    <w:p w14:paraId="78E9DB46" w14:textId="77777777" w:rsidR="003B45A9" w:rsidRDefault="003B45A9" w:rsidP="003B45A9">
      <w:pPr>
        <w:pStyle w:val="Heading3"/>
        <w:rPr>
          <w:lang w:eastAsia="ko-KR"/>
        </w:rPr>
      </w:pPr>
      <w:bookmarkStart w:id="62" w:name="_Toc123912643"/>
      <w:r>
        <w:rPr>
          <w:lang w:eastAsia="ko-KR"/>
        </w:rPr>
        <w:t>4.4</w:t>
      </w:r>
      <w:r w:rsidRPr="009823CA">
        <w:rPr>
          <w:lang w:eastAsia="ko-KR"/>
        </w:rPr>
        <w:t>.1</w:t>
      </w:r>
      <w:r w:rsidRPr="009823CA">
        <w:rPr>
          <w:lang w:eastAsia="ko-KR"/>
        </w:rPr>
        <w:tab/>
      </w:r>
      <w:r>
        <w:rPr>
          <w:lang w:eastAsia="ko-KR"/>
        </w:rPr>
        <w:t>Overview</w:t>
      </w:r>
      <w:bookmarkEnd w:id="62"/>
    </w:p>
    <w:p w14:paraId="3E8E001F" w14:textId="77777777" w:rsidR="003B45A9" w:rsidRPr="003B45A9" w:rsidRDefault="002278AB" w:rsidP="003B45A9">
      <w:pPr>
        <w:rPr>
          <w:color w:val="000000"/>
          <w:lang w:val="en-US"/>
        </w:rPr>
      </w:pPr>
      <w:r>
        <w:rPr>
          <w:color w:val="000000"/>
          <w:lang w:val="en-US"/>
        </w:rPr>
        <w:t xml:space="preserve">A </w:t>
      </w:r>
      <w:r w:rsidR="003B45A9" w:rsidRPr="003B45A9">
        <w:rPr>
          <w:color w:val="000000"/>
          <w:lang w:val="en-US"/>
        </w:rPr>
        <w:t xml:space="preserve">5G AR/MR application provider </w:t>
      </w:r>
      <w:r>
        <w:rPr>
          <w:color w:val="000000"/>
          <w:lang w:val="en-US"/>
        </w:rPr>
        <w:t>offers</w:t>
      </w:r>
      <w:r w:rsidRPr="003B45A9">
        <w:rPr>
          <w:color w:val="000000"/>
          <w:lang w:val="en-US"/>
        </w:rPr>
        <w:t xml:space="preserve"> </w:t>
      </w:r>
      <w:r w:rsidR="003B45A9" w:rsidRPr="003B45A9">
        <w:rPr>
          <w:color w:val="000000"/>
          <w:lang w:val="en-US"/>
        </w:rPr>
        <w:t>a</w:t>
      </w:r>
      <w:r w:rsidR="00C519E7">
        <w:rPr>
          <w:color w:val="000000"/>
          <w:lang w:val="en-US"/>
        </w:rPr>
        <w:t>n</w:t>
      </w:r>
      <w:r w:rsidR="003B45A9" w:rsidRPr="003B45A9">
        <w:rPr>
          <w:color w:val="000000"/>
          <w:lang w:val="en-US"/>
        </w:rPr>
        <w:t xml:space="preserve"> AR/MR </w:t>
      </w:r>
      <w:r w:rsidR="00C519E7">
        <w:rPr>
          <w:color w:val="000000"/>
          <w:lang w:val="en-US"/>
        </w:rPr>
        <w:t xml:space="preserve">experience </w:t>
      </w:r>
      <w:r w:rsidR="003B45A9" w:rsidRPr="003B45A9">
        <w:rPr>
          <w:color w:val="000000"/>
          <w:lang w:val="en-US"/>
        </w:rPr>
        <w:t xml:space="preserve">to </w:t>
      </w:r>
      <w:r>
        <w:rPr>
          <w:color w:val="000000"/>
          <w:lang w:val="en-US"/>
        </w:rPr>
        <w:t xml:space="preserve">a </w:t>
      </w:r>
      <w:r w:rsidR="003B45A9" w:rsidRPr="003B45A9">
        <w:rPr>
          <w:color w:val="000000"/>
          <w:lang w:val="en-US"/>
        </w:rPr>
        <w:t xml:space="preserve">5G </w:t>
      </w:r>
      <w:r w:rsidR="00C519E7">
        <w:rPr>
          <w:color w:val="000000"/>
          <w:lang w:val="en-US"/>
        </w:rPr>
        <w:t xml:space="preserve">UE using an </w:t>
      </w:r>
      <w:r w:rsidR="003B45A9" w:rsidRPr="003B45A9">
        <w:rPr>
          <w:color w:val="000000"/>
          <w:lang w:val="en-US"/>
        </w:rPr>
        <w:t>AR/MR application</w:t>
      </w:r>
      <w:r w:rsidR="00C519E7">
        <w:rPr>
          <w:color w:val="000000"/>
          <w:lang w:val="en-US"/>
        </w:rPr>
        <w:t xml:space="preserve"> and 5G System and media functionalities</w:t>
      </w:r>
      <w:r w:rsidR="003B45A9" w:rsidRPr="003B45A9">
        <w:rPr>
          <w:color w:val="000000"/>
          <w:lang w:val="en-US"/>
        </w:rPr>
        <w:t xml:space="preserve">. AR/MR content is </w:t>
      </w:r>
      <w:r w:rsidR="00C519E7">
        <w:rPr>
          <w:color w:val="000000"/>
          <w:lang w:val="en-US"/>
        </w:rPr>
        <w:t xml:space="preserve">typically </w:t>
      </w:r>
      <w:r w:rsidR="003B45A9" w:rsidRPr="003B45A9">
        <w:rPr>
          <w:color w:val="000000"/>
          <w:lang w:val="en-US"/>
        </w:rPr>
        <w:t xml:space="preserve">agnostic to a </w:t>
      </w:r>
      <w:r w:rsidR="00C519E7">
        <w:rPr>
          <w:color w:val="000000"/>
          <w:lang w:val="en-US"/>
        </w:rPr>
        <w:t xml:space="preserve">delivery </w:t>
      </w:r>
      <w:r w:rsidR="003B45A9" w:rsidRPr="003B45A9">
        <w:rPr>
          <w:color w:val="000000"/>
          <w:lang w:val="en-US"/>
        </w:rPr>
        <w:t xml:space="preserve">architecture and consists of one or more AR/MR objects, each </w:t>
      </w:r>
      <w:r>
        <w:rPr>
          <w:color w:val="000000"/>
          <w:lang w:val="en-US"/>
        </w:rPr>
        <w:t xml:space="preserve">of which </w:t>
      </w:r>
      <w:r w:rsidR="003B45A9" w:rsidRPr="003B45A9">
        <w:rPr>
          <w:color w:val="000000"/>
          <w:lang w:val="en-US"/>
        </w:rPr>
        <w:t xml:space="preserve">usually corresponds to an immersive media </w:t>
      </w:r>
      <w:r>
        <w:rPr>
          <w:color w:val="000000"/>
          <w:lang w:val="en-US"/>
        </w:rPr>
        <w:t xml:space="preserve">type </w:t>
      </w:r>
      <w:r w:rsidR="003B45A9" w:rsidRPr="003B45A9">
        <w:rPr>
          <w:color w:val="000000"/>
          <w:lang w:val="en-US"/>
        </w:rPr>
        <w:t>in clause 4.4.4</w:t>
      </w:r>
      <w:r>
        <w:rPr>
          <w:color w:val="000000"/>
          <w:lang w:val="en-US"/>
        </w:rPr>
        <w:t xml:space="preserve"> and may include their spatial and temporal compositions</w:t>
      </w:r>
      <w:r w:rsidR="003B45A9" w:rsidRPr="003B45A9">
        <w:rPr>
          <w:color w:val="000000"/>
          <w:lang w:val="en-US"/>
        </w:rPr>
        <w:t xml:space="preserve">. </w:t>
      </w:r>
      <w:r>
        <w:rPr>
          <w:color w:val="000000"/>
          <w:lang w:val="en-US"/>
        </w:rPr>
        <w:t>The d</w:t>
      </w:r>
      <w:r w:rsidR="003B45A9" w:rsidRPr="003B45A9">
        <w:rPr>
          <w:color w:val="000000"/>
          <w:lang w:val="en-US"/>
        </w:rPr>
        <w:t xml:space="preserve">elivery of an immersive media adaptive to device capability and network bandwidth </w:t>
      </w:r>
      <w:r>
        <w:rPr>
          <w:color w:val="000000"/>
          <w:lang w:val="en-US"/>
        </w:rPr>
        <w:t xml:space="preserve">may </w:t>
      </w:r>
      <w:r w:rsidR="003B45A9" w:rsidRPr="003B45A9">
        <w:rPr>
          <w:color w:val="000000"/>
          <w:lang w:val="en-US"/>
        </w:rPr>
        <w:t xml:space="preserve">be </w:t>
      </w:r>
      <w:r>
        <w:rPr>
          <w:color w:val="000000"/>
          <w:lang w:val="en-US"/>
        </w:rPr>
        <w:t xml:space="preserve">enabled </w:t>
      </w:r>
      <w:r w:rsidR="003B45A9" w:rsidRPr="003B45A9">
        <w:rPr>
          <w:color w:val="000000"/>
          <w:lang w:val="en-US"/>
        </w:rPr>
        <w:t>by a delivery manifest in clause 4.4.5. Processing of AR/MR functions in 5GMS AS may require additional metadata in clause 4.4.3 to properly recognize user’s pose and surroundings.</w:t>
      </w:r>
    </w:p>
    <w:p w14:paraId="68A76A1E" w14:textId="77777777" w:rsidR="003B45A9" w:rsidRPr="003B45A9" w:rsidRDefault="003B45A9" w:rsidP="003B45A9">
      <w:pPr>
        <w:rPr>
          <w:color w:val="000000"/>
          <w:lang w:val="en-US"/>
        </w:rPr>
      </w:pPr>
      <w:r w:rsidRPr="003B45A9">
        <w:rPr>
          <w:color w:val="000000"/>
          <w:lang w:val="en-US"/>
        </w:rPr>
        <w:t xml:space="preserve">AR/MR functions include encoding, decoding, rendering and compositing of AR/MR object, after which localization and correction is performed based on the user’s pose </w:t>
      </w:r>
      <w:r w:rsidRPr="003B45A9">
        <w:rPr>
          <w:color w:val="000000"/>
          <w:lang w:val="en-US" w:eastAsia="ko-KR"/>
        </w:rPr>
        <w:t>information</w:t>
      </w:r>
      <w:r w:rsidRPr="003B45A9">
        <w:rPr>
          <w:color w:val="000000"/>
          <w:lang w:val="en-US"/>
        </w:rPr>
        <w:t>.</w:t>
      </w:r>
    </w:p>
    <w:p w14:paraId="799EFE53" w14:textId="77777777" w:rsidR="003B45A9" w:rsidRPr="003B45A9" w:rsidRDefault="003B45A9" w:rsidP="003B45A9">
      <w:pPr>
        <w:rPr>
          <w:color w:val="000000"/>
          <w:lang w:val="en-US"/>
        </w:rPr>
      </w:pPr>
      <w:r w:rsidRPr="003B45A9">
        <w:rPr>
          <w:rFonts w:hint="eastAsia"/>
          <w:color w:val="000000"/>
          <w:lang w:val="en-US"/>
        </w:rPr>
        <w:t>S</w:t>
      </w:r>
      <w:r w:rsidRPr="003B45A9">
        <w:rPr>
          <w:color w:val="000000"/>
          <w:lang w:val="en-US"/>
        </w:rPr>
        <w:t>TAR-based architecture has both basic AR functions and AR/MR functions on the device. EDGAR-based architecture has only basic AR functions on the device.</w:t>
      </w:r>
    </w:p>
    <w:p w14:paraId="638FB8E6" w14:textId="77777777" w:rsidR="003B45A9" w:rsidRPr="003B45A9" w:rsidRDefault="003B45A9" w:rsidP="003B45A9">
      <w:pPr>
        <w:rPr>
          <w:color w:val="000000"/>
          <w:lang w:val="en-US"/>
        </w:rPr>
      </w:pPr>
      <w:r w:rsidRPr="003B45A9">
        <w:rPr>
          <w:color w:val="000000"/>
          <w:lang w:val="en-US"/>
        </w:rPr>
        <w:t xml:space="preserve">Since AR/MR functions are on-device for the STAR-based architecture, immersive media including 2D media </w:t>
      </w:r>
      <w:r w:rsidR="00DF7AFA">
        <w:rPr>
          <w:color w:val="000000"/>
          <w:lang w:val="en-US"/>
        </w:rPr>
        <w:t>is</w:t>
      </w:r>
      <w:r w:rsidRPr="003B45A9">
        <w:rPr>
          <w:color w:val="000000"/>
          <w:lang w:val="en-US"/>
        </w:rPr>
        <w:t xml:space="preserve"> considered as the input media for the architecture. </w:t>
      </w:r>
    </w:p>
    <w:p w14:paraId="1BB54E69" w14:textId="77777777" w:rsidR="003B45A9" w:rsidRPr="003B45A9" w:rsidRDefault="003B45A9" w:rsidP="003B45A9">
      <w:pPr>
        <w:rPr>
          <w:color w:val="000000"/>
          <w:lang w:val="en-US"/>
        </w:rPr>
      </w:pPr>
      <w:r w:rsidRPr="003B45A9">
        <w:rPr>
          <w:color w:val="000000"/>
          <w:lang w:val="en-US"/>
        </w:rPr>
        <w:t xml:space="preserve">Examples of immersive media are </w:t>
      </w:r>
      <w:r w:rsidRPr="003B45A9">
        <w:rPr>
          <w:color w:val="000000"/>
          <w:lang w:val="en-US" w:eastAsia="ko-KR"/>
        </w:rPr>
        <w:t>2D/3D media such as overlay graphics and drawing o</w:t>
      </w:r>
      <w:r w:rsidR="00D11E75">
        <w:rPr>
          <w:color w:val="000000"/>
          <w:lang w:val="en-US" w:eastAsia="ko-KR"/>
        </w:rPr>
        <w:t>f instructions (UC#16 in Annex A.1</w:t>
      </w:r>
      <w:r w:rsidRPr="003B45A9">
        <w:rPr>
          <w:color w:val="000000"/>
          <w:lang w:val="en-US" w:eastAsia="ko-KR"/>
        </w:rPr>
        <w:t xml:space="preserve">), 3D media such as furniture, a house and an animated representation of 3D modeled person (UC#17 in </w:t>
      </w:r>
      <w:r w:rsidR="00D11E75">
        <w:rPr>
          <w:color w:val="000000"/>
          <w:lang w:val="en-US" w:eastAsia="ko-KR"/>
        </w:rPr>
        <w:t xml:space="preserve">Annex </w:t>
      </w:r>
      <w:r w:rsidRPr="003B45A9">
        <w:rPr>
          <w:color w:val="000000"/>
          <w:lang w:val="en-US" w:eastAsia="ko-KR"/>
        </w:rPr>
        <w:t>A.</w:t>
      </w:r>
      <w:r w:rsidR="00D11E75">
        <w:rPr>
          <w:color w:val="000000"/>
          <w:lang w:val="en-US" w:eastAsia="ko-KR"/>
        </w:rPr>
        <w:t>2</w:t>
      </w:r>
      <w:r w:rsidRPr="003B45A9">
        <w:rPr>
          <w:color w:val="000000"/>
          <w:lang w:val="en-US" w:eastAsia="ko-KR"/>
        </w:rPr>
        <w:t xml:space="preserve">), a photorealistic volumetric video of a person (UC#18 in </w:t>
      </w:r>
      <w:r w:rsidR="00D11E75">
        <w:rPr>
          <w:color w:val="000000"/>
          <w:lang w:val="en-US" w:eastAsia="ko-KR"/>
        </w:rPr>
        <w:t xml:space="preserve">Annex </w:t>
      </w:r>
      <w:r w:rsidRPr="003B45A9">
        <w:rPr>
          <w:color w:val="000000"/>
          <w:lang w:val="en-US" w:eastAsia="ko-KR"/>
        </w:rPr>
        <w:t>A.</w:t>
      </w:r>
      <w:r w:rsidR="00D11E75">
        <w:rPr>
          <w:color w:val="000000"/>
          <w:lang w:val="en-US" w:eastAsia="ko-KR"/>
        </w:rPr>
        <w:t>3</w:t>
      </w:r>
      <w:r w:rsidRPr="003B45A9">
        <w:rPr>
          <w:color w:val="000000"/>
          <w:lang w:val="en-US" w:eastAsia="ko-KR"/>
        </w:rPr>
        <w:t>), a 3D volumetric representation of conference participants (UC#19 in A</w:t>
      </w:r>
      <w:r w:rsidR="00D11E75">
        <w:rPr>
          <w:color w:val="000000"/>
          <w:lang w:val="en-US" w:eastAsia="ko-KR"/>
        </w:rPr>
        <w:t>nnex A</w:t>
      </w:r>
      <w:r w:rsidRPr="003B45A9">
        <w:rPr>
          <w:color w:val="000000"/>
          <w:lang w:val="en-US" w:eastAsia="ko-KR"/>
        </w:rPr>
        <w:t>.</w:t>
      </w:r>
      <w:r w:rsidR="00D11E75">
        <w:rPr>
          <w:color w:val="000000"/>
          <w:lang w:val="en-US" w:eastAsia="ko-KR"/>
        </w:rPr>
        <w:t>4</w:t>
      </w:r>
      <w:r w:rsidRPr="003B45A9">
        <w:rPr>
          <w:color w:val="000000"/>
          <w:lang w:val="en-US" w:eastAsia="ko-KR"/>
        </w:rPr>
        <w:t>), 2D video, and volumetric information and simple textual overlays (UC#20 in A</w:t>
      </w:r>
      <w:r w:rsidR="00D11E75">
        <w:rPr>
          <w:color w:val="000000"/>
          <w:lang w:val="en-US" w:eastAsia="ko-KR"/>
        </w:rPr>
        <w:t>nnex A</w:t>
      </w:r>
      <w:r w:rsidRPr="003B45A9">
        <w:rPr>
          <w:color w:val="000000"/>
          <w:lang w:val="en-US" w:eastAsia="ko-KR"/>
        </w:rPr>
        <w:t>.</w:t>
      </w:r>
      <w:r w:rsidR="00D11E75">
        <w:rPr>
          <w:color w:val="000000"/>
          <w:lang w:val="en-US" w:eastAsia="ko-KR"/>
        </w:rPr>
        <w:t>5</w:t>
      </w:r>
      <w:r w:rsidRPr="003B45A9">
        <w:rPr>
          <w:color w:val="000000"/>
          <w:lang w:val="en-US" w:eastAsia="ko-KR"/>
        </w:rPr>
        <w:t>).</w:t>
      </w:r>
    </w:p>
    <w:p w14:paraId="158DD97B" w14:textId="77777777" w:rsidR="003B45A9" w:rsidRPr="003B45A9" w:rsidRDefault="003B45A9" w:rsidP="003B45A9">
      <w:pPr>
        <w:rPr>
          <w:color w:val="000000"/>
          <w:lang w:val="en-US"/>
        </w:rPr>
      </w:pPr>
      <w:r w:rsidRPr="003B45A9">
        <w:rPr>
          <w:rFonts w:hint="eastAsia"/>
          <w:color w:val="000000"/>
          <w:lang w:val="en-US"/>
        </w:rPr>
        <w:t>F</w:t>
      </w:r>
      <w:r w:rsidRPr="003B45A9">
        <w:rPr>
          <w:color w:val="000000"/>
          <w:lang w:val="en-US"/>
        </w:rPr>
        <w:t xml:space="preserve">or the EDGAR-based architecture, basic AR functions are on-device therefore 2D media and additional information (such as depth map) generated from immersive media renderer </w:t>
      </w:r>
      <w:r w:rsidR="00DF7AFA">
        <w:rPr>
          <w:color w:val="000000"/>
          <w:lang w:val="en-US"/>
        </w:rPr>
        <w:t>are</w:t>
      </w:r>
      <w:r w:rsidRPr="003B45A9">
        <w:rPr>
          <w:color w:val="000000"/>
          <w:lang w:val="en-US"/>
        </w:rPr>
        <w:t xml:space="preserve"> considered as the input media for basic AR functions. A rasterized and physically-based rendering (PBR) image is an example of 2D media.</w:t>
      </w:r>
    </w:p>
    <w:p w14:paraId="7DDCF429" w14:textId="77777777" w:rsidR="003B45A9" w:rsidRPr="003B45A9" w:rsidRDefault="003B45A9" w:rsidP="003B45A9">
      <w:pPr>
        <w:rPr>
          <w:color w:val="000000"/>
          <w:lang w:val="en-US" w:eastAsia="ko-KR"/>
        </w:rPr>
      </w:pPr>
      <w:r w:rsidRPr="003B45A9">
        <w:rPr>
          <w:color w:val="000000"/>
          <w:lang w:eastAsia="ko-KR"/>
        </w:rPr>
        <w:t xml:space="preserve">A study into the </w:t>
      </w:r>
      <w:r w:rsidRPr="003B45A9">
        <w:rPr>
          <w:color w:val="000000"/>
          <w:lang w:val="en-US" w:eastAsia="ko-KR"/>
        </w:rPr>
        <w:t>existing technologies to be considered as inputs to each function and device type are identified and presented as a non-exclusive list below.</w:t>
      </w:r>
    </w:p>
    <w:p w14:paraId="208FB6BE" w14:textId="77777777" w:rsidR="003B45A9" w:rsidRPr="009823CA" w:rsidRDefault="003B45A9" w:rsidP="003B45A9">
      <w:pPr>
        <w:pStyle w:val="B1"/>
        <w:rPr>
          <w:lang w:eastAsia="ko-KR"/>
        </w:rPr>
      </w:pPr>
      <w:r>
        <w:rPr>
          <w:lang w:eastAsia="ko-KR"/>
        </w:rPr>
        <w:t>-</w:t>
      </w:r>
      <w:r>
        <w:rPr>
          <w:lang w:eastAsia="ko-KR"/>
        </w:rPr>
        <w:tab/>
      </w:r>
      <w:r w:rsidRPr="009823CA">
        <w:rPr>
          <w:lang w:eastAsia="ko-KR"/>
        </w:rPr>
        <w:t xml:space="preserve">several visual media representation formats were documented in clause </w:t>
      </w:r>
      <w:r>
        <w:rPr>
          <w:lang w:eastAsia="ko-KR"/>
        </w:rPr>
        <w:t>4.4.4.</w:t>
      </w:r>
    </w:p>
    <w:p w14:paraId="44625597" w14:textId="77777777" w:rsidR="003B45A9" w:rsidRPr="009823CA" w:rsidRDefault="003B45A9" w:rsidP="003B45A9">
      <w:pPr>
        <w:pStyle w:val="B1"/>
        <w:rPr>
          <w:lang w:eastAsia="ko-KR"/>
        </w:rPr>
      </w:pPr>
      <w:r>
        <w:rPr>
          <w:lang w:eastAsia="ko-KR"/>
        </w:rPr>
        <w:t>-</w:t>
      </w:r>
      <w:r>
        <w:rPr>
          <w:lang w:eastAsia="ko-KR"/>
        </w:rPr>
        <w:tab/>
      </w:r>
      <w:r w:rsidRPr="009823CA">
        <w:rPr>
          <w:lang w:eastAsia="ko-KR"/>
        </w:rPr>
        <w:t xml:space="preserve">several delivery manifests were documented in clause </w:t>
      </w:r>
      <w:r>
        <w:rPr>
          <w:lang w:eastAsia="ko-KR"/>
        </w:rPr>
        <w:t>4.4.5.</w:t>
      </w:r>
    </w:p>
    <w:p w14:paraId="0B7A4F09" w14:textId="77777777" w:rsidR="003B45A9" w:rsidRPr="009823CA" w:rsidRDefault="003B45A9" w:rsidP="003B45A9">
      <w:pPr>
        <w:pStyle w:val="B1"/>
        <w:rPr>
          <w:lang w:eastAsia="ko-KR"/>
        </w:rPr>
      </w:pPr>
      <w:r>
        <w:rPr>
          <w:lang w:eastAsia="ko-KR"/>
        </w:rPr>
        <w:t>-</w:t>
      </w:r>
      <w:r>
        <w:rPr>
          <w:lang w:eastAsia="ko-KR"/>
        </w:rPr>
        <w:tab/>
      </w:r>
      <w:r w:rsidRPr="009823CA">
        <w:rPr>
          <w:lang w:eastAsia="ko-KR"/>
        </w:rPr>
        <w:t xml:space="preserve">several scene description formats were documented in clause </w:t>
      </w:r>
      <w:r>
        <w:rPr>
          <w:lang w:eastAsia="ko-KR"/>
        </w:rPr>
        <w:t>4.4.2.</w:t>
      </w:r>
    </w:p>
    <w:p w14:paraId="6E36C331" w14:textId="77777777" w:rsidR="002D5741" w:rsidRDefault="003B45A9" w:rsidP="009701A3">
      <w:pPr>
        <w:pStyle w:val="B1"/>
        <w:rPr>
          <w:lang w:eastAsia="ko-KR"/>
        </w:rPr>
      </w:pPr>
      <w:r>
        <w:rPr>
          <w:lang w:eastAsia="ko-KR"/>
        </w:rPr>
        <w:t>-</w:t>
      </w:r>
      <w:r>
        <w:rPr>
          <w:lang w:eastAsia="ko-KR"/>
        </w:rPr>
        <w:tab/>
      </w:r>
      <w:r w:rsidRPr="009823CA">
        <w:rPr>
          <w:lang w:eastAsia="ko-KR"/>
        </w:rPr>
        <w:t xml:space="preserve">metadata such as user pose information and camera information were documented in clause </w:t>
      </w:r>
      <w:r>
        <w:rPr>
          <w:lang w:eastAsia="ko-KR"/>
        </w:rPr>
        <w:t>4.4.3</w:t>
      </w:r>
      <w:r w:rsidR="002D5741">
        <w:rPr>
          <w:lang w:eastAsia="ko-KR"/>
        </w:rPr>
        <w:t>.</w:t>
      </w:r>
    </w:p>
    <w:p w14:paraId="45EB0E1C" w14:textId="77777777" w:rsidR="00D745D6" w:rsidRDefault="002D5741" w:rsidP="009701A3">
      <w:pPr>
        <w:pStyle w:val="B1"/>
        <w:rPr>
          <w:lang w:eastAsia="ko-KR"/>
        </w:rPr>
      </w:pPr>
      <w:r>
        <w:rPr>
          <w:lang w:eastAsia="ko-KR"/>
        </w:rPr>
        <w:t>-</w:t>
      </w:r>
      <w:r>
        <w:rPr>
          <w:lang w:eastAsia="ko-KR"/>
        </w:rPr>
        <w:tab/>
        <w:t>management and coordination of multiple media decoders are documented in clause 4.4.6</w:t>
      </w:r>
      <w:r w:rsidR="003B45A9" w:rsidRPr="009823CA">
        <w:rPr>
          <w:lang w:eastAsia="ko-KR"/>
        </w:rPr>
        <w:t>, respectively</w:t>
      </w:r>
      <w:r w:rsidR="003B45A9">
        <w:rPr>
          <w:lang w:eastAsia="ko-KR"/>
        </w:rPr>
        <w:t>.</w:t>
      </w:r>
    </w:p>
    <w:p w14:paraId="658923CF" w14:textId="77777777" w:rsidR="003B45A9" w:rsidRPr="00F12394" w:rsidRDefault="003B45A9" w:rsidP="003B45A9">
      <w:pPr>
        <w:rPr>
          <w:lang w:eastAsia="ko-KR"/>
        </w:rPr>
      </w:pPr>
      <w:r>
        <w:rPr>
          <w:lang w:eastAsia="ko-KR"/>
        </w:rPr>
        <w:t xml:space="preserve">In order to integrate real-time media into AR scenes, a Media Access Function (MAF) provides the ability to access media and adds it to the AR scene. </w:t>
      </w:r>
      <w:r w:rsidRPr="00287D10">
        <w:rPr>
          <w:lang w:val="en-US" w:eastAsia="ko-KR"/>
        </w:rPr>
        <w:t>The MAF instantiates and manages Media Pipelines</w:t>
      </w:r>
      <w:r>
        <w:rPr>
          <w:lang w:val="en-US" w:eastAsia="ko-KR"/>
        </w:rPr>
        <w:t>.</w:t>
      </w:r>
      <w:r>
        <w:rPr>
          <w:lang w:eastAsia="ko-KR"/>
        </w:rPr>
        <w:t xml:space="preserve"> </w:t>
      </w:r>
      <w:r w:rsidRPr="00287D10">
        <w:rPr>
          <w:lang w:val="en-US" w:eastAsia="ko-KR"/>
        </w:rPr>
        <w:t>A media pipeline typically handles content of an attribute/component of an object/mesh</w:t>
      </w:r>
      <w:r>
        <w:rPr>
          <w:lang w:val="en-US" w:eastAsia="ko-KR"/>
        </w:rPr>
        <w:t xml:space="preserve"> that is part of the scene graph.</w:t>
      </w:r>
      <w:r w:rsidRPr="00287D10">
        <w:rPr>
          <w:lang w:val="en-US" w:eastAsia="ko-KR"/>
        </w:rPr>
        <w:t xml:space="preserve"> </w:t>
      </w:r>
      <w:r>
        <w:rPr>
          <w:lang w:eastAsia="ko-KR"/>
        </w:rPr>
        <w:t xml:space="preserve">The media pipeline </w:t>
      </w:r>
      <w:r w:rsidRPr="00287D10">
        <w:rPr>
          <w:lang w:val="en-US" w:eastAsia="ko-KR"/>
        </w:rPr>
        <w:t xml:space="preserve">produces content in the format indicated by the </w:t>
      </w:r>
      <w:r>
        <w:rPr>
          <w:lang w:val="en-US" w:eastAsia="ko-KR"/>
        </w:rPr>
        <w:t>scene description file.</w:t>
      </w:r>
      <w:r>
        <w:rPr>
          <w:lang w:eastAsia="ko-KR"/>
        </w:rPr>
        <w:t xml:space="preserve"> For real-time media, </w:t>
      </w:r>
      <w:r>
        <w:rPr>
          <w:lang w:val="en-US" w:eastAsia="ko-KR"/>
        </w:rPr>
        <w:t>t</w:t>
      </w:r>
      <w:r w:rsidRPr="00287D10">
        <w:rPr>
          <w:lang w:val="en-US" w:eastAsia="ko-KR"/>
        </w:rPr>
        <w:t>he formatted frame is then pushed into the circular buffer</w:t>
      </w:r>
      <w:r>
        <w:rPr>
          <w:lang w:val="en-US" w:eastAsia="ko-KR"/>
        </w:rPr>
        <w:t>.</w:t>
      </w:r>
      <w:r>
        <w:rPr>
          <w:lang w:eastAsia="ko-KR"/>
        </w:rPr>
        <w:t xml:space="preserve"> </w:t>
      </w:r>
      <w:r w:rsidRPr="00287D10">
        <w:rPr>
          <w:lang w:val="en-US" w:eastAsia="ko-KR"/>
        </w:rPr>
        <w:t xml:space="preserve">Media Pipelines are </w:t>
      </w:r>
      <w:r>
        <w:rPr>
          <w:lang w:val="en-US" w:eastAsia="ko-KR"/>
        </w:rPr>
        <w:t xml:space="preserve">typically </w:t>
      </w:r>
      <w:r w:rsidRPr="00287D10">
        <w:rPr>
          <w:lang w:val="en-US" w:eastAsia="ko-KR"/>
        </w:rPr>
        <w:t>highly optimized and customized for the type and format of media that is being fetched</w:t>
      </w:r>
      <w:r>
        <w:rPr>
          <w:lang w:val="en-US" w:eastAsia="ko-KR"/>
        </w:rPr>
        <w:t>.</w:t>
      </w:r>
      <w:r>
        <w:rPr>
          <w:lang w:eastAsia="ko-KR"/>
        </w:rPr>
        <w:t xml:space="preserve"> </w:t>
      </w:r>
      <w:r w:rsidR="000F1ABA">
        <w:rPr>
          <w:lang w:eastAsia="ko-KR"/>
        </w:rPr>
        <w:t xml:space="preserve">Typically, for one scene, multiple media decoders of the same media type are needed to run in parallel. If the media decoders share the same hardware decoding platform on the UE, the MAF may also coordinate the different instances of media decoders to optimise the use of the hardware platform thus avoiding negative effects of resource competition or possible synchronization issues. MPEG-I Video </w:t>
      </w:r>
      <w:r w:rsidR="002D5741">
        <w:rPr>
          <w:lang w:eastAsia="ko-KR"/>
        </w:rPr>
        <w:t xml:space="preserve">Decoding </w:t>
      </w:r>
      <w:r w:rsidR="000F1ABA">
        <w:rPr>
          <w:lang w:eastAsia="ko-KR"/>
        </w:rPr>
        <w:t>Interface (ISO/IEC 23090-13 [</w:t>
      </w:r>
      <w:r w:rsidR="001C3B44">
        <w:rPr>
          <w:lang w:eastAsia="ko-KR"/>
        </w:rPr>
        <w:t>6</w:t>
      </w:r>
      <w:r w:rsidR="000F1ABA">
        <w:rPr>
          <w:lang w:eastAsia="ko-KR"/>
        </w:rPr>
        <w:t xml:space="preserve">]) is an example specification that </w:t>
      </w:r>
      <w:r w:rsidR="00575FEC">
        <w:rPr>
          <w:lang w:eastAsia="ko-KR"/>
        </w:rPr>
        <w:t>may</w:t>
      </w:r>
      <w:r w:rsidR="000F1ABA">
        <w:rPr>
          <w:lang w:eastAsia="ko-KR"/>
        </w:rPr>
        <w:t xml:space="preserve"> fulfil this task of coordination. More information is available in clause 4.6.6. General considerations and challenges related to media decoder management is described in clause 4.4.6. </w:t>
      </w:r>
      <w:r w:rsidRPr="00287D10">
        <w:rPr>
          <w:lang w:val="en-US" w:eastAsia="ko-KR"/>
        </w:rPr>
        <w:t>Media Pipeline</w:t>
      </w:r>
      <w:r>
        <w:rPr>
          <w:lang w:val="en-US" w:eastAsia="ko-KR"/>
        </w:rPr>
        <w:t>s</w:t>
      </w:r>
      <w:r w:rsidRPr="00287D10">
        <w:rPr>
          <w:lang w:val="en-US" w:eastAsia="ko-KR"/>
        </w:rPr>
        <w:t xml:space="preserve"> </w:t>
      </w:r>
      <w:r>
        <w:rPr>
          <w:lang w:val="en-US" w:eastAsia="ko-KR"/>
        </w:rPr>
        <w:t xml:space="preserve">also </w:t>
      </w:r>
      <w:r w:rsidRPr="00287D10">
        <w:rPr>
          <w:lang w:val="en-US" w:eastAsia="ko-KR"/>
        </w:rPr>
        <w:t>maintain sync information (time and space) and passes that information as buffer metadata</w:t>
      </w:r>
      <w:r>
        <w:rPr>
          <w:lang w:val="en-US" w:eastAsia="ko-KR"/>
        </w:rPr>
        <w:t xml:space="preserve"> to the scene manager.</w:t>
      </w:r>
    </w:p>
    <w:p w14:paraId="592F9BA8" w14:textId="77777777" w:rsidR="003B45A9" w:rsidRPr="00F12394" w:rsidRDefault="003B45A9" w:rsidP="003B45A9">
      <w:pPr>
        <w:pStyle w:val="Heading3"/>
        <w:rPr>
          <w:lang w:eastAsia="ko-KR"/>
        </w:rPr>
      </w:pPr>
      <w:bookmarkStart w:id="63" w:name="_Toc123912644"/>
      <w:r>
        <w:rPr>
          <w:lang w:eastAsia="ko-KR"/>
        </w:rPr>
        <w:t>4.4.</w:t>
      </w:r>
      <w:r w:rsidRPr="00F12394">
        <w:rPr>
          <w:lang w:eastAsia="ko-KR"/>
        </w:rPr>
        <w:t>2</w:t>
      </w:r>
      <w:r w:rsidRPr="00F12394">
        <w:rPr>
          <w:lang w:eastAsia="ko-KR"/>
        </w:rPr>
        <w:tab/>
        <w:t>Scene Graph and Scene Description</w:t>
      </w:r>
      <w:bookmarkEnd w:id="63"/>
    </w:p>
    <w:p w14:paraId="1273659C" w14:textId="77777777" w:rsidR="003B45A9" w:rsidRPr="003B45A9" w:rsidRDefault="003B45A9" w:rsidP="00027E03">
      <w:r w:rsidRPr="003B45A9">
        <w:rPr>
          <w:lang w:val="en-US" w:eastAsia="ko-KR"/>
        </w:rPr>
        <w:t xml:space="preserve">A scene description may correspond to an AR/MR content. </w:t>
      </w:r>
      <w:r w:rsidRPr="003B45A9">
        <w:rPr>
          <w:rFonts w:hint="eastAsia"/>
        </w:rPr>
        <w:t>A</w:t>
      </w:r>
      <w:r w:rsidRPr="003B45A9">
        <w:t xml:space="preserve"> volumetric media containing the primitives ranging from one vertex to a complex object </w:t>
      </w:r>
      <w:r w:rsidR="00575FEC">
        <w:t>may</w:t>
      </w:r>
      <w:r w:rsidRPr="003B45A9">
        <w:t xml:space="preserve"> be described by a scene description. </w:t>
      </w:r>
      <w:r>
        <w:rPr>
          <w:lang w:val="en-US" w:eastAsia="ko-KR"/>
        </w:rPr>
        <w:t xml:space="preserve">For the use cases </w:t>
      </w:r>
      <w:r w:rsidR="00415AB3">
        <w:rPr>
          <w:lang w:val="en-US" w:eastAsia="ko-KR"/>
        </w:rPr>
        <w:t xml:space="preserve">listed in </w:t>
      </w:r>
      <w:r w:rsidR="00E105A7">
        <w:rPr>
          <w:lang w:val="en-US" w:eastAsia="ko-KR"/>
        </w:rPr>
        <w:t>T</w:t>
      </w:r>
      <w:r w:rsidR="00415AB3">
        <w:rPr>
          <w:lang w:val="en-US" w:eastAsia="ko-KR"/>
        </w:rPr>
        <w:t>able 5-1</w:t>
      </w:r>
      <w:r w:rsidRPr="003B45A9">
        <w:rPr>
          <w:lang w:val="en-US" w:eastAsia="ko-KR"/>
        </w:rPr>
        <w:t>, scene description is useful to locate AR/MR objects in user’s world.</w:t>
      </w:r>
      <w:r w:rsidRPr="003B45A9">
        <w:rPr>
          <w:rFonts w:hint="eastAsia"/>
          <w:lang w:val="en-US" w:eastAsia="ko-KR"/>
        </w:rPr>
        <w:t xml:space="preserve"> </w:t>
      </w:r>
      <w:r w:rsidRPr="003B45A9">
        <w:t xml:space="preserve">A scene description typically has a tree or a graph structure which of each leaf represents a component of a scene. A primitive or a group of primitives are referenced as a leaf node of the scene tree. A skeleton to allow for motion rigging or an animation of motion of the skeleton in time </w:t>
      </w:r>
      <w:r w:rsidR="00575FEC">
        <w:t>may</w:t>
      </w:r>
      <w:r w:rsidRPr="003B45A9">
        <w:t xml:space="preserve"> present an animation of volumetric presentation.</w:t>
      </w:r>
    </w:p>
    <w:p w14:paraId="700DC286" w14:textId="77777777" w:rsidR="003B45A9" w:rsidRPr="003B45A9" w:rsidRDefault="003B45A9" w:rsidP="009701A3">
      <w:pPr>
        <w:pStyle w:val="List"/>
      </w:pPr>
      <w:r>
        <w:t>-</w:t>
      </w:r>
      <w:r>
        <w:tab/>
      </w:r>
      <w:r w:rsidRPr="003B45A9">
        <w:t>Formats for scene description</w:t>
      </w:r>
    </w:p>
    <w:p w14:paraId="5AEC7900" w14:textId="77777777" w:rsidR="003B45A9" w:rsidRPr="003B45A9" w:rsidRDefault="003B45A9" w:rsidP="00027E03">
      <w:pPr>
        <w:rPr>
          <w:lang w:val="en-US" w:eastAsia="ko-KR"/>
        </w:rPr>
      </w:pPr>
      <w:r w:rsidRPr="003B45A9">
        <w:rPr>
          <w:lang w:eastAsia="ko-KR"/>
        </w:rPr>
        <w:t xml:space="preserve">Khronos glTF2.0 and </w:t>
      </w:r>
      <w:r w:rsidRPr="003B45A9">
        <w:rPr>
          <w:rFonts w:hint="eastAsia"/>
          <w:lang w:eastAsia="ko-KR"/>
        </w:rPr>
        <w:t>M</w:t>
      </w:r>
      <w:r w:rsidRPr="003B45A9">
        <w:rPr>
          <w:lang w:eastAsia="ko-KR"/>
        </w:rPr>
        <w:t xml:space="preserve">PEG Scene description (ISO/IEC 23090-14) are examples of scene description technologies. They have a tree structure and internal/external resource references. There are many types of leaf of the tree. For example, a Node is one type of leaf under a Scene. A node </w:t>
      </w:r>
      <w:r w:rsidR="00DF7AFA">
        <w:rPr>
          <w:lang w:eastAsia="ko-KR"/>
        </w:rPr>
        <w:t>may</w:t>
      </w:r>
      <w:r w:rsidR="00DF7AFA" w:rsidRPr="003B45A9">
        <w:rPr>
          <w:lang w:eastAsia="ko-KR"/>
        </w:rPr>
        <w:t xml:space="preserve"> </w:t>
      </w:r>
      <w:r w:rsidRPr="003B45A9">
        <w:rPr>
          <w:lang w:eastAsia="ko-KR"/>
        </w:rPr>
        <w:t xml:space="preserve">have a Camera </w:t>
      </w:r>
      <w:r w:rsidRPr="003B45A9">
        <w:rPr>
          <w:rFonts w:hint="eastAsia"/>
          <w:lang w:val="en-US" w:eastAsia="ko-KR"/>
        </w:rPr>
        <w:t>a</w:t>
      </w:r>
      <w:r w:rsidRPr="003B45A9">
        <w:rPr>
          <w:lang w:val="en-US" w:eastAsia="ko-KR"/>
        </w:rPr>
        <w:t xml:space="preserve">s a subsidiary leaf. The node with camera represents one of the rendering frustum/viewport to be used by a scene renderer (i.e., immersive media renderer). Any translation/rotation/scaling of the node affects position and direction of its subsidiary, in this example, a camera. A node with mesh </w:t>
      </w:r>
      <w:r w:rsidR="00575FEC">
        <w:rPr>
          <w:lang w:val="en-US" w:eastAsia="ko-KR"/>
        </w:rPr>
        <w:t>may</w:t>
      </w:r>
      <w:r w:rsidRPr="003B45A9">
        <w:rPr>
          <w:lang w:val="en-US" w:eastAsia="ko-KR"/>
        </w:rPr>
        <w:t xml:space="preserve"> be used as an anchor that represents AR object with its location and direction in geometric space. </w:t>
      </w:r>
    </w:p>
    <w:p w14:paraId="3CEAEB9D" w14:textId="77777777" w:rsidR="003B45A9" w:rsidRPr="003B45A9" w:rsidRDefault="003B45A9" w:rsidP="00027E03">
      <w:pPr>
        <w:rPr>
          <w:lang w:val="en-US" w:eastAsia="ko-KR"/>
        </w:rPr>
      </w:pPr>
      <w:r w:rsidRPr="003B45A9">
        <w:rPr>
          <w:lang w:val="en-US" w:eastAsia="ko-KR"/>
        </w:rPr>
        <w:t>MPEG Scene description is an extension of glTF2.0. It is extended to support MPEG immersive media. MPEG_media and MPEG_scene_description are the major changes to provide support of media access link including manifest, and temporal update of the scene description itself.</w:t>
      </w:r>
    </w:p>
    <w:p w14:paraId="1B5DAE1E" w14:textId="77777777" w:rsidR="003B45A9" w:rsidRPr="00F12394" w:rsidRDefault="003B45A9" w:rsidP="003B45A9">
      <w:pPr>
        <w:pStyle w:val="Heading3"/>
        <w:rPr>
          <w:lang w:eastAsia="ko-KR"/>
        </w:rPr>
      </w:pPr>
      <w:bookmarkStart w:id="64" w:name="_Toc123912645"/>
      <w:r>
        <w:rPr>
          <w:lang w:eastAsia="ko-KR"/>
        </w:rPr>
        <w:t>4.4.</w:t>
      </w:r>
      <w:r w:rsidRPr="00F12394">
        <w:rPr>
          <w:lang w:eastAsia="ko-KR"/>
        </w:rPr>
        <w:t>3</w:t>
      </w:r>
      <w:r w:rsidRPr="00F12394">
        <w:rPr>
          <w:lang w:eastAsia="ko-KR"/>
        </w:rPr>
        <w:tab/>
        <w:t>Metadata</w:t>
      </w:r>
      <w:bookmarkEnd w:id="64"/>
    </w:p>
    <w:p w14:paraId="73ED84B2" w14:textId="77777777" w:rsidR="003B45A9" w:rsidRPr="009701A3" w:rsidRDefault="003B45A9" w:rsidP="00027E03">
      <w:pPr>
        <w:pStyle w:val="Heading4"/>
      </w:pPr>
      <w:bookmarkStart w:id="65" w:name="_Toc123912646"/>
      <w:r w:rsidRPr="009701A3">
        <w:t>4.4.3.1</w:t>
      </w:r>
      <w:r w:rsidRPr="009701A3">
        <w:tab/>
        <w:t>User pose information</w:t>
      </w:r>
      <w:bookmarkEnd w:id="65"/>
    </w:p>
    <w:p w14:paraId="7A088BA9" w14:textId="77777777" w:rsidR="003B45A9" w:rsidRDefault="003B45A9" w:rsidP="00415AB3">
      <w:r>
        <w:rPr>
          <w:lang w:val="en-US" w:eastAsia="ko-KR"/>
        </w:rPr>
        <w:t xml:space="preserve">User’s position </w:t>
      </w:r>
      <w:r w:rsidR="00DF7AFA">
        <w:rPr>
          <w:lang w:val="en-US" w:eastAsia="ko-KR"/>
        </w:rPr>
        <w:t xml:space="preserve">may </w:t>
      </w:r>
      <w:r>
        <w:rPr>
          <w:lang w:val="en-US" w:eastAsia="ko-KR"/>
        </w:rPr>
        <w:t xml:space="preserve">be represented as a </w:t>
      </w:r>
      <w:r>
        <w:t xml:space="preserve">geolocation with longitude and latitude. The position </w:t>
      </w:r>
      <w:r w:rsidR="00DF7AFA">
        <w:t xml:space="preserve">may </w:t>
      </w:r>
      <w:r>
        <w:t xml:space="preserve">also be represented as a point in a scene. The scene </w:t>
      </w:r>
      <w:r w:rsidR="00DF7AFA">
        <w:t xml:space="preserve">may </w:t>
      </w:r>
      <w:r>
        <w:t xml:space="preserve">be represented as a bounding box on a geometry which represents </w:t>
      </w:r>
      <w:r w:rsidR="00664D05">
        <w:t xml:space="preserve">the </w:t>
      </w:r>
      <w:r>
        <w:t>user’s real environment. When an AR/MR device reports the user position to obtain a split render</w:t>
      </w:r>
      <w:r w:rsidR="00664D05">
        <w:t>ing</w:t>
      </w:r>
      <w:r>
        <w:t xml:space="preserve"> of the immersive media from a server, the device calculating the user pose </w:t>
      </w:r>
      <w:r w:rsidR="00664D05">
        <w:t xml:space="preserve">is expected to </w:t>
      </w:r>
      <w:r>
        <w:t xml:space="preserve">be either a geolocation, a point in a scene or a point in a user’s geometry. Depending on the representation, the server </w:t>
      </w:r>
      <w:r w:rsidR="004925DB">
        <w:t xml:space="preserve">is assumed to </w:t>
      </w:r>
      <w:r>
        <w:t xml:space="preserve">be aware of the underlying scene or the geometry. A device </w:t>
      </w:r>
      <w:r w:rsidR="004925DB">
        <w:t xml:space="preserve">is expected to </w:t>
      </w:r>
      <w:r>
        <w:t>update whenever there is any change in the scene or the geometry through user interaction (e.g., rotating a scene by hand gesture) and/or SLAM (e.g., finer modelling of surrounding environment).</w:t>
      </w:r>
    </w:p>
    <w:p w14:paraId="34E2BAEC" w14:textId="77777777" w:rsidR="003B45A9" w:rsidRDefault="003B45A9" w:rsidP="00415AB3">
      <w:r>
        <w:t xml:space="preserve">A direction </w:t>
      </w:r>
      <w:r w:rsidR="00DF7AFA">
        <w:t xml:space="preserve">may </w:t>
      </w:r>
      <w:r>
        <w:t>be represented with a rotation matrix, or roll, pitch, and yaw. The direction is relative to a scene/geometry and the scene/geometry has an origin and default direction of the three axes.</w:t>
      </w:r>
    </w:p>
    <w:p w14:paraId="7929B231" w14:textId="77777777" w:rsidR="003B45A9" w:rsidRDefault="003B45A9" w:rsidP="00415AB3">
      <w:r>
        <w:t>The device representing a user’s p</w:t>
      </w:r>
      <w:r>
        <w:rPr>
          <w:lang w:val="en-US" w:eastAsia="ko-KR"/>
        </w:rPr>
        <w:t xml:space="preserve">ose moves </w:t>
      </w:r>
      <w:r>
        <w:t>continuously, and</w:t>
      </w:r>
      <w:r w:rsidRPr="00317EC0">
        <w:t xml:space="preserve"> </w:t>
      </w:r>
      <w:r>
        <w:t xml:space="preserve">if the device is worn on the user’s head, it </w:t>
      </w:r>
      <w:r w:rsidR="00DF7AFA">
        <w:t xml:space="preserve">is </w:t>
      </w:r>
      <w:r>
        <w:t xml:space="preserve">assumed that </w:t>
      </w:r>
      <w:r>
        <w:rPr>
          <w:lang w:val="en-US"/>
        </w:rPr>
        <w:t xml:space="preserve">he or she frequently </w:t>
      </w:r>
      <w:r>
        <w:t>turns their head around. A set of position and direction information is only meaningful at a certain moment in time. Since the device report</w:t>
      </w:r>
      <w:r w:rsidR="00DF7AFA">
        <w:t>s</w:t>
      </w:r>
      <w:r>
        <w:t xml:space="preserve"> the user pose at around a frequency of 1</w:t>
      </w:r>
      <w:r w:rsidR="00027E03">
        <w:t xml:space="preserve"> </w:t>
      </w:r>
      <w:r>
        <w:t xml:space="preserve">KHz, any pose information </w:t>
      </w:r>
      <w:r w:rsidR="004925DB">
        <w:t xml:space="preserve">would need to </w:t>
      </w:r>
      <w:r>
        <w:t xml:space="preserve">include a timestamp to specify when it was measured or created. A pose corrector (e.g., ATW and LSR) in a server may estimate the user’s future pose, whilst a pose corrector in a device may correct the received rendered image to fit the latest user pose. </w:t>
      </w:r>
    </w:p>
    <w:p w14:paraId="4FA6066C" w14:textId="77777777" w:rsidR="00415AB3" w:rsidRDefault="00501C14" w:rsidP="009701A3">
      <w:pPr>
        <w:pStyle w:val="List"/>
      </w:pPr>
      <w:r>
        <w:t>-</w:t>
      </w:r>
      <w:r>
        <w:tab/>
      </w:r>
      <w:r w:rsidR="00415AB3">
        <w:t>Formats for user pose</w:t>
      </w:r>
    </w:p>
    <w:p w14:paraId="2F514A8E" w14:textId="77777777" w:rsidR="003B45A9" w:rsidRDefault="003B45A9" w:rsidP="00501C14">
      <w:r>
        <w:t xml:space="preserve">A position in Cartesian coordinate system </w:t>
      </w:r>
      <w:r w:rsidR="00357106">
        <w:t xml:space="preserve">may </w:t>
      </w:r>
      <w:r>
        <w:t xml:space="preserve">be represented by either X, Y and Z or by a translation matrix. A direction </w:t>
      </w:r>
      <w:r w:rsidR="00575FEC">
        <w:t>may</w:t>
      </w:r>
      <w:r>
        <w:t xml:space="preserve"> be represented by a rotation matrix or by quaternions. </w:t>
      </w:r>
    </w:p>
    <w:p w14:paraId="5CA603F3" w14:textId="77777777" w:rsidR="003B45A9" w:rsidRDefault="003B45A9" w:rsidP="00501C14">
      <w:r>
        <w:t>OpenXR describes a possible format for user pose</w:t>
      </w:r>
      <w:r w:rsidR="00415AB3">
        <w:t xml:space="preserve"> [</w:t>
      </w:r>
      <w:r w:rsidR="00C84AF7">
        <w:t>4</w:t>
      </w:r>
      <w:r w:rsidR="00415AB3">
        <w:t>]</w:t>
      </w:r>
      <w:r>
        <w:t>. It consists of 4 quaternions for orientation and 3 vectors for position. Timestamp is represented by a 64 bit monotonically increasing nano-second-based integer.</w:t>
      </w:r>
    </w:p>
    <w:p w14:paraId="67F25D5D" w14:textId="77777777" w:rsidR="003B45A9" w:rsidRPr="009701A3" w:rsidRDefault="003B45A9" w:rsidP="00027E03">
      <w:pPr>
        <w:pStyle w:val="Heading4"/>
      </w:pPr>
      <w:bookmarkStart w:id="66" w:name="_Toc123912647"/>
      <w:r w:rsidRPr="009701A3">
        <w:t>4.4.3.2</w:t>
      </w:r>
      <w:r w:rsidRPr="009701A3">
        <w:tab/>
        <w:t xml:space="preserve">Camera </w:t>
      </w:r>
      <w:r w:rsidR="00C519E7">
        <w:t>Parameters</w:t>
      </w:r>
      <w:bookmarkEnd w:id="66"/>
    </w:p>
    <w:p w14:paraId="57F49BB0" w14:textId="77777777" w:rsidR="003B45A9" w:rsidRDefault="003B45A9" w:rsidP="003B45A9">
      <w:r>
        <w:rPr>
          <w:rFonts w:hint="eastAsia"/>
        </w:rPr>
        <w:t>I</w:t>
      </w:r>
      <w:r>
        <w:t xml:space="preserve">mmersive media </w:t>
      </w:r>
      <w:r w:rsidR="00357106">
        <w:t>is</w:t>
      </w:r>
      <w:r>
        <w:t xml:space="preserve"> captured by camera(s). The camera parameters such as focal length, principal points, calibration parameters and the pose of the camera all contribute in understanding the relevance between points in the volumetric scene and pixels in the captured image. Photogrammetry is the technology used to construct immersive media from a continuous capturing of images. Depth sensor-based cameras </w:t>
      </w:r>
      <w:r w:rsidR="00575FEC">
        <w:t>may</w:t>
      </w:r>
      <w:r>
        <w:t xml:space="preserve"> be used to capture immersive media from one capturing of the volumetric scene</w:t>
      </w:r>
    </w:p>
    <w:p w14:paraId="5E05A626" w14:textId="77777777" w:rsidR="003B45A9" w:rsidRDefault="00027E03" w:rsidP="009701A3">
      <w:pPr>
        <w:pStyle w:val="List"/>
      </w:pPr>
      <w:r>
        <w:t>-</w:t>
      </w:r>
      <w:r>
        <w:tab/>
      </w:r>
      <w:r w:rsidR="003B45A9">
        <w:rPr>
          <w:rFonts w:hint="eastAsia"/>
        </w:rPr>
        <w:t>F</w:t>
      </w:r>
      <w:r w:rsidR="003B45A9">
        <w:t>ormats for camera information</w:t>
      </w:r>
    </w:p>
    <w:p w14:paraId="19C3D946" w14:textId="77777777" w:rsidR="003B45A9" w:rsidRDefault="003B45A9" w:rsidP="003B45A9">
      <w:r>
        <w:rPr>
          <w:rFonts w:hint="eastAsia"/>
        </w:rPr>
        <w:t>C</w:t>
      </w:r>
      <w:r>
        <w:t xml:space="preserve">amera intrinsic parameters </w:t>
      </w:r>
      <w:r w:rsidR="00575FEC">
        <w:t>may</w:t>
      </w:r>
      <w:r>
        <w:t xml:space="preserve"> be represented by a camera matrix. Extrinsic parameters </w:t>
      </w:r>
      <w:r w:rsidR="00575FEC">
        <w:t>may</w:t>
      </w:r>
      <w:r>
        <w:t xml:space="preserve"> be represented by a transform matrix.</w:t>
      </w:r>
    </w:p>
    <w:p w14:paraId="09730143" w14:textId="77777777" w:rsidR="003B45A9" w:rsidRPr="00F12394" w:rsidRDefault="003B45A9" w:rsidP="003B45A9">
      <w:pPr>
        <w:pStyle w:val="Heading3"/>
        <w:rPr>
          <w:lang w:eastAsia="ko-KR"/>
        </w:rPr>
      </w:pPr>
      <w:bookmarkStart w:id="67" w:name="_Toc123912648"/>
      <w:r>
        <w:rPr>
          <w:lang w:eastAsia="ko-KR"/>
        </w:rPr>
        <w:t>4.4.</w:t>
      </w:r>
      <w:r w:rsidRPr="00F12394">
        <w:rPr>
          <w:lang w:eastAsia="ko-KR"/>
        </w:rPr>
        <w:t>4</w:t>
      </w:r>
      <w:r w:rsidRPr="00F12394">
        <w:rPr>
          <w:lang w:eastAsia="ko-KR"/>
        </w:rPr>
        <w:tab/>
        <w:t>Media Formats</w:t>
      </w:r>
      <w:r>
        <w:rPr>
          <w:lang w:eastAsia="ko-KR"/>
        </w:rPr>
        <w:t>/Primitives</w:t>
      </w:r>
      <w:r w:rsidRPr="00F12394">
        <w:rPr>
          <w:lang w:eastAsia="ko-KR"/>
        </w:rPr>
        <w:t xml:space="preserve"> in AR Scenes</w:t>
      </w:r>
      <w:bookmarkEnd w:id="67"/>
    </w:p>
    <w:p w14:paraId="1C042EF9" w14:textId="77777777" w:rsidR="003B45A9" w:rsidRPr="003B45A9" w:rsidRDefault="00E23E74" w:rsidP="00027E03">
      <w:r>
        <w:t>An</w:t>
      </w:r>
      <w:r w:rsidR="003B45A9" w:rsidRPr="003B45A9">
        <w:t xml:space="preserve"> AR/MR object </w:t>
      </w:r>
      <w:r>
        <w:t>may be represented in a form of 2D media</w:t>
      </w:r>
      <w:r w:rsidR="003B45A9" w:rsidRPr="003B45A9">
        <w:t>. One camera or one view frustum in a scene may return a perspective planar projection of the volumetric scene. Such a 2D capture consist</w:t>
      </w:r>
      <w:r w:rsidR="006D7CA4">
        <w:t>s</w:t>
      </w:r>
      <w:r w:rsidR="003B45A9" w:rsidRPr="003B45A9">
        <w:t xml:space="preserve"> of pixels with </w:t>
      </w:r>
      <w:r w:rsidR="00027E03" w:rsidRPr="003B45A9">
        <w:t>colour</w:t>
      </w:r>
      <w:r w:rsidR="003B45A9" w:rsidRPr="003B45A9">
        <w:t xml:space="preserve"> attributes (</w:t>
      </w:r>
      <w:r w:rsidR="00501C14">
        <w:t xml:space="preserve">e.g., </w:t>
      </w:r>
      <w:r w:rsidR="003B45A9" w:rsidRPr="003B45A9">
        <w:t xml:space="preserve">RGB). </w:t>
      </w:r>
    </w:p>
    <w:p w14:paraId="678AD2CF" w14:textId="77777777" w:rsidR="00AC7399" w:rsidRDefault="003B45A9" w:rsidP="00027E03">
      <w:r w:rsidRPr="003B45A9">
        <w:t xml:space="preserve">Each pixel </w:t>
      </w:r>
      <w:r w:rsidR="002278AB">
        <w:t xml:space="preserve">(a) </w:t>
      </w:r>
      <w:r w:rsidRPr="003B45A9">
        <w:t xml:space="preserve">may represent </w:t>
      </w:r>
      <w:r w:rsidR="002278AB">
        <w:t xml:space="preserve">a measure of </w:t>
      </w:r>
      <w:r w:rsidRPr="003B45A9">
        <w:t>the distance between the surface of an AR object</w:t>
      </w:r>
      <w:r w:rsidR="002278AB">
        <w:t>, point (A)</w:t>
      </w:r>
      <w:r w:rsidRPr="003B45A9">
        <w:t xml:space="preserve"> and the camera </w:t>
      </w:r>
      <w:r w:rsidR="00CB5A09">
        <w:t>centre</w:t>
      </w:r>
      <w:r w:rsidR="002278AB">
        <w:t xml:space="preserve">. </w:t>
      </w:r>
      <w:r w:rsidR="00AC7399">
        <w:t>Conventionally, the distance is represented by the coordinate of the point on the z-axis obtained by the orthogonal projection of the point (A) on this axis, here denoted as the point (A’). The measured distance is thus the length of the segment (CA’)</w:t>
      </w:r>
      <w:r w:rsidR="00AC7399" w:rsidRPr="003B45A9">
        <w:t xml:space="preserve"> </w:t>
      </w:r>
      <w:r w:rsidR="00AC7399">
        <w:t>as depicted in Figure 4.4.4-1</w:t>
      </w:r>
      <w:r w:rsidR="00AC7399" w:rsidRPr="003B45A9">
        <w:t>.</w:t>
      </w:r>
      <w:r w:rsidRPr="003B45A9">
        <w:t xml:space="preserve"> </w:t>
      </w:r>
    </w:p>
    <w:p w14:paraId="53C62C8F" w14:textId="77777777" w:rsidR="00AC7399" w:rsidRDefault="003979C0" w:rsidP="00684E63">
      <w:pPr>
        <w:pStyle w:val="TH"/>
      </w:pPr>
      <w:r>
        <w:rPr>
          <w:noProof/>
        </w:rPr>
        <w:object w:dxaOrig="7156" w:dyaOrig="6151" w14:anchorId="2371A4DA">
          <v:shape id="_x0000_i1039" type="#_x0000_t75" style="width:290.55pt;height:250.05pt" o:ole="">
            <v:imagedata r:id="rId61" o:title=""/>
          </v:shape>
          <o:OLEObject Type="Embed" ProgID="Visio.Drawing.15" ShapeID="_x0000_i1039" DrawAspect="Content" ObjectID="_1734525350" r:id="rId62"/>
        </w:object>
      </w:r>
    </w:p>
    <w:p w14:paraId="74A85039" w14:textId="77777777" w:rsidR="00AC7399" w:rsidRDefault="00AC7399" w:rsidP="00AC7399">
      <w:pPr>
        <w:pStyle w:val="TF"/>
        <w:rPr>
          <w:noProof/>
          <w:lang w:val="en-US" w:eastAsia="ko-KR"/>
        </w:rPr>
      </w:pPr>
      <w:r>
        <w:rPr>
          <w:noProof/>
          <w:lang w:val="en-US" w:eastAsia="ko-KR"/>
        </w:rPr>
        <w:t>Figure 4.4.4-1: Pixel representation of depth images</w:t>
      </w:r>
    </w:p>
    <w:p w14:paraId="781A9895" w14:textId="77777777" w:rsidR="00AC7399" w:rsidRDefault="00AC7399" w:rsidP="00027E03">
      <w:r>
        <w:rPr>
          <w:noProof/>
          <w:lang w:val="en-US" w:eastAsia="ko-KR"/>
        </w:rPr>
        <w:t>This convention is used for commercially available frameworks handling depth images such as the Microsoft Azure Kinect</w:t>
      </w:r>
      <w:r w:rsidRPr="00633479">
        <w:rPr>
          <w:noProof/>
          <w:vertAlign w:val="superscript"/>
          <w:lang w:val="en-US" w:eastAsia="ko-KR"/>
        </w:rPr>
        <w:t>TM</w:t>
      </w:r>
      <w:r>
        <w:rPr>
          <w:noProof/>
          <w:lang w:val="en-US" w:eastAsia="ko-KR"/>
        </w:rPr>
        <w:t xml:space="preserve"> SDK [</w:t>
      </w:r>
      <w:r w:rsidR="00C84AF7">
        <w:rPr>
          <w:noProof/>
          <w:lang w:val="en-US" w:eastAsia="ko-KR"/>
        </w:rPr>
        <w:t>7</w:t>
      </w:r>
      <w:r>
        <w:rPr>
          <w:noProof/>
          <w:lang w:val="en-US" w:eastAsia="ko-KR"/>
        </w:rPr>
        <w:t>] and the Google ARCore</w:t>
      </w:r>
      <w:r w:rsidR="009C57AB" w:rsidRPr="00633479">
        <w:rPr>
          <w:noProof/>
          <w:vertAlign w:val="superscript"/>
          <w:lang w:val="en-US" w:eastAsia="ko-KR"/>
        </w:rPr>
        <w:t>TM</w:t>
      </w:r>
      <w:r>
        <w:rPr>
          <w:noProof/>
          <w:lang w:val="en-US" w:eastAsia="ko-KR"/>
        </w:rPr>
        <w:t xml:space="preserve"> [</w:t>
      </w:r>
      <w:r w:rsidR="00C84AF7">
        <w:rPr>
          <w:noProof/>
          <w:lang w:val="en-US" w:eastAsia="ko-KR"/>
        </w:rPr>
        <w:t>8</w:t>
      </w:r>
      <w:r>
        <w:rPr>
          <w:noProof/>
          <w:lang w:val="en-US" w:eastAsia="ko-KR"/>
        </w:rPr>
        <w:t>]. According to the documentation of the Azure Kinect</w:t>
      </w:r>
      <w:r w:rsidRPr="002256DF">
        <w:rPr>
          <w:noProof/>
          <w:vertAlign w:val="superscript"/>
          <w:lang w:val="en-US" w:eastAsia="ko-KR"/>
        </w:rPr>
        <w:t>TM</w:t>
      </w:r>
      <w:r>
        <w:rPr>
          <w:noProof/>
          <w:lang w:val="en-US" w:eastAsia="ko-KR"/>
        </w:rPr>
        <w:t xml:space="preserve"> SDK, the depth sensor uses the Time-of-Flight (ToF) technique to measure the distance bewteen the camera and a light-reflecting point in the scene. The documentation further specifies that </w:t>
      </w:r>
      <w:r>
        <w:rPr>
          <w:noProof/>
          <w:lang w:eastAsia="ko-KR"/>
        </w:rPr>
        <w:t>“t</w:t>
      </w:r>
      <w:r w:rsidRPr="005A41DB">
        <w:rPr>
          <w:noProof/>
          <w:lang w:val="en-US" w:eastAsia="ko-KR"/>
        </w:rPr>
        <w:t>hese measurements are processed to generate a depth map. A depth map is a set of Z-coordinate values for every pixel of the image, measured in units of millimeters</w:t>
      </w:r>
      <w:r>
        <w:rPr>
          <w:noProof/>
          <w:lang w:val="en-US" w:eastAsia="ko-KR"/>
        </w:rPr>
        <w:t>”. Similarly, the Google ARCore</w:t>
      </w:r>
      <w:r w:rsidR="009C57AB" w:rsidRPr="00C807B4">
        <w:rPr>
          <w:noProof/>
          <w:vertAlign w:val="superscript"/>
          <w:lang w:val="en-US" w:eastAsia="ko-KR"/>
        </w:rPr>
        <w:t>TM</w:t>
      </w:r>
      <w:r>
        <w:rPr>
          <w:noProof/>
          <w:lang w:val="en-US" w:eastAsia="ko-KR"/>
        </w:rPr>
        <w:t xml:space="preserve"> documentation explains that “w</w:t>
      </w:r>
      <w:r w:rsidRPr="007D3A2D">
        <w:rPr>
          <w:noProof/>
          <w:lang w:val="en-US" w:eastAsia="ko-KR"/>
        </w:rPr>
        <w:t>hen working with the Depth API, it is important to understand that the depth values are not the length of the ray CA itself, but the projection of it</w:t>
      </w:r>
      <w:r>
        <w:t>”</w:t>
      </w:r>
      <w:r w:rsidRPr="00405721">
        <w:t xml:space="preserve"> onto the </w:t>
      </w:r>
      <w:r>
        <w:t>z-</w:t>
      </w:r>
      <w:r w:rsidRPr="00405721">
        <w:t>axis</w:t>
      </w:r>
      <w:r>
        <w:t>.</w:t>
      </w:r>
    </w:p>
    <w:p w14:paraId="2F5C9254" w14:textId="77777777" w:rsidR="00AC7399" w:rsidRDefault="00AC7399" w:rsidP="00027E03">
      <w:r>
        <w:t>Additionally, sensor API may provide the image from the viewpoint of the depth sensor which is thus not aligned with the viewpoint of RGB camera w</w:t>
      </w:r>
      <w:r w:rsidR="008330A8">
        <w:t>h</w:t>
      </w:r>
      <w:r>
        <w:t xml:space="preserve">ich is necessarily few millimetres away due to physical constraints. In this case, an alignment operation is necessary in order to guarantee the correspondence between a pixel of the depth image and a pixel of the RGB picture. For instance, the Azure Kinect SDK provides the </w:t>
      </w:r>
      <w:r w:rsidRPr="0057421D">
        <w:t>k4a_transformation_depth_image_to_color_camera()</w:t>
      </w:r>
      <w:r>
        <w:t xml:space="preserve"> and </w:t>
      </w:r>
      <w:r w:rsidRPr="0057421D">
        <w:t>k4a_transformation_</w:t>
      </w:r>
      <w:r>
        <w:t>color</w:t>
      </w:r>
      <w:r w:rsidRPr="0057421D">
        <w:t>_image_to_</w:t>
      </w:r>
      <w:r>
        <w:t>depth</w:t>
      </w:r>
      <w:r w:rsidRPr="0057421D">
        <w:t>_camera()</w:t>
      </w:r>
      <w:r>
        <w:t xml:space="preserve"> functions which generate a depth image aligned with the colo</w:t>
      </w:r>
      <w:r w:rsidR="00E65315">
        <w:t>u</w:t>
      </w:r>
      <w:r>
        <w:t>r picture and a colo</w:t>
      </w:r>
      <w:r w:rsidR="00E65315">
        <w:t>u</w:t>
      </w:r>
      <w:r>
        <w:t>r image aligned with the depth image, respectively. More details and illustrations are provided in [</w:t>
      </w:r>
      <w:r w:rsidR="00C84AF7">
        <w:t>9</w:t>
      </w:r>
      <w:r>
        <w:t>].</w:t>
      </w:r>
    </w:p>
    <w:p w14:paraId="0D666048" w14:textId="77777777" w:rsidR="003B45A9" w:rsidRPr="003B45A9" w:rsidRDefault="003B45A9" w:rsidP="00027E03">
      <w:r w:rsidRPr="003B45A9">
        <w:t xml:space="preserve">A depth map </w:t>
      </w:r>
      <w:r w:rsidR="009B20FE">
        <w:t xml:space="preserve">thus </w:t>
      </w:r>
      <w:r w:rsidRPr="003B45A9">
        <w:t>contains pixels with the distance at</w:t>
      </w:r>
      <w:r w:rsidR="00501C14">
        <w:t>tribute (e.g., d</w:t>
      </w:r>
      <w:r w:rsidRPr="003B45A9">
        <w:t xml:space="preserve">epth). Distance is one-dimensional information and </w:t>
      </w:r>
      <w:r w:rsidR="00575FEC">
        <w:t>may</w:t>
      </w:r>
      <w:r w:rsidRPr="003B45A9">
        <w:t xml:space="preserve"> be represented in an absolute/relative or linear/non-linear manner. Metadata to explain the depth map </w:t>
      </w:r>
      <w:r w:rsidR="009B20FE">
        <w:t>may</w:t>
      </w:r>
      <w:r w:rsidR="009B20FE" w:rsidRPr="003B45A9">
        <w:t xml:space="preserve"> </w:t>
      </w:r>
      <w:r w:rsidRPr="003B45A9">
        <w:t xml:space="preserve">be provided. </w:t>
      </w:r>
    </w:p>
    <w:p w14:paraId="2B8873BD" w14:textId="77777777" w:rsidR="003B45A9" w:rsidRPr="003B45A9" w:rsidRDefault="003B45A9" w:rsidP="00027E03">
      <w:r w:rsidRPr="003B45A9">
        <w:t xml:space="preserve">The capturing of a volumetric scene </w:t>
      </w:r>
      <w:r w:rsidR="00DF7AFA">
        <w:t>may</w:t>
      </w:r>
      <w:r w:rsidR="00DF7AFA" w:rsidRPr="003B45A9">
        <w:t xml:space="preserve"> </w:t>
      </w:r>
      <w:r w:rsidRPr="003B45A9">
        <w:t xml:space="preserve">also be expressed as an omnidirectional image in a spherical coordinate system. Equirectangular Projection (ERP) is an example of projection methods to map a spherical coordinate system into a cylindrical coordinate system. The surface of the cylindrical coordinate system </w:t>
      </w:r>
      <w:r w:rsidR="00DF7AFA">
        <w:t>is</w:t>
      </w:r>
      <w:r w:rsidRPr="003B45A9">
        <w:t xml:space="preserve"> considered as 2D media. </w:t>
      </w:r>
    </w:p>
    <w:p w14:paraId="2CCCDB60" w14:textId="77777777" w:rsidR="003B45A9" w:rsidRPr="003B45A9" w:rsidRDefault="003B45A9" w:rsidP="00027E03">
      <w:r w:rsidRPr="003B45A9">
        <w:t xml:space="preserve">Capturing of a volumetric scene </w:t>
      </w:r>
      <w:r w:rsidR="00DF7AFA">
        <w:t>may</w:t>
      </w:r>
      <w:r w:rsidR="00DF7AFA" w:rsidRPr="003B45A9">
        <w:t xml:space="preserve"> </w:t>
      </w:r>
      <w:r w:rsidRPr="003B45A9">
        <w:t>be further improved/elevated with hundreds of cameras in an array; High Density Camera Array</w:t>
      </w:r>
      <w:r w:rsidR="00027E03">
        <w:t xml:space="preserve"> (HDCA</w:t>
      </w:r>
      <w:r w:rsidRPr="003B45A9">
        <w:t xml:space="preserve">) or lenticular are methods to capture rays of light. Each point on surface of a volumetric scene has countless rays of </w:t>
      </w:r>
      <w:r w:rsidR="00027E03" w:rsidRPr="003B45A9">
        <w:t>colours</w:t>
      </w:r>
      <w:r w:rsidRPr="003B45A9">
        <w:t xml:space="preserve"> in multiple different directions. Each position of a camera captures a different </w:t>
      </w:r>
      <w:r w:rsidR="00027E03" w:rsidRPr="003B45A9">
        <w:t>colour</w:t>
      </w:r>
      <w:r w:rsidRPr="003B45A9">
        <w:t xml:space="preserve"> from the same point surface of the volumetric scene. 2D images from the camera array </w:t>
      </w:r>
      <w:r w:rsidR="00DF7AFA">
        <w:t xml:space="preserve">may </w:t>
      </w:r>
      <w:r w:rsidRPr="003B45A9">
        <w:t>be packed together to form a larger plenoptic image.</w:t>
      </w:r>
      <w:r w:rsidRPr="003B45A9">
        <w:rPr>
          <w:rFonts w:hint="eastAsia"/>
        </w:rPr>
        <w:t xml:space="preserve"> </w:t>
      </w:r>
    </w:p>
    <w:p w14:paraId="4A08B0D1" w14:textId="77777777" w:rsidR="003B45A9" w:rsidRPr="003B45A9" w:rsidRDefault="003B45A9" w:rsidP="00027E03">
      <w:r w:rsidRPr="003B45A9">
        <w:t xml:space="preserve">From another perspective, </w:t>
      </w:r>
      <w:r w:rsidRPr="003B45A9">
        <w:rPr>
          <w:rFonts w:hint="eastAsia"/>
        </w:rPr>
        <w:t>2</w:t>
      </w:r>
      <w:r w:rsidRPr="003B45A9">
        <w:t xml:space="preserve">D media is the output of the immersive media renderer. One view frustum that represents the user’s viewport is placed in a scene, and in turn, a perspective or an orthogonal projection of the volumetric media </w:t>
      </w:r>
      <w:r w:rsidR="00575FEC">
        <w:t>may</w:t>
      </w:r>
      <w:r w:rsidRPr="003B45A9">
        <w:t xml:space="preserve"> be produced. To minimise motion sickness, a pose corrector function performs a correction of the 2D media at the last stage of presentation. The pose corrector may require additional information such as the estimated or measured user pose that was used for the rendering of the 2D media. For the case that the latest user pose does not match with the estimated user pose, additional information that provides knowledge on the geometry, such as a depth map, </w:t>
      </w:r>
      <w:r w:rsidR="00575FEC">
        <w:t>may</w:t>
      </w:r>
      <w:r w:rsidRPr="003B45A9">
        <w:t xml:space="preserve"> be delivered from immersive media renderer.</w:t>
      </w:r>
    </w:p>
    <w:p w14:paraId="4A740B94" w14:textId="77777777" w:rsidR="003B45A9" w:rsidRPr="003B45A9" w:rsidRDefault="003B45A9" w:rsidP="00027E03">
      <w:r w:rsidRPr="003B45A9">
        <w:rPr>
          <w:rFonts w:hint="eastAsia"/>
        </w:rPr>
        <w:t>I</w:t>
      </w:r>
      <w:r w:rsidRPr="003B45A9">
        <w:t xml:space="preserve">mmersive media </w:t>
      </w:r>
      <w:r w:rsidR="00575FEC">
        <w:t>may</w:t>
      </w:r>
      <w:r w:rsidRPr="003B45A9">
        <w:t xml:space="preserve"> be considered as an AR/MR object and </w:t>
      </w:r>
      <w:r w:rsidR="00575FEC">
        <w:t>may</w:t>
      </w:r>
      <w:r w:rsidRPr="003B45A9">
        <w:t xml:space="preserve"> be used to provide an immersive experience to users. The immersive experience may include a volumetric presentation of such media. The volumetric presentation does not bind to a specific display technology. For example, a mobile phone </w:t>
      </w:r>
      <w:r w:rsidR="00575FEC">
        <w:t>may</w:t>
      </w:r>
      <w:r w:rsidRPr="003B45A9">
        <w:t xml:space="preserve"> be used to present either the whole AR media, or a part of the AR media. Users </w:t>
      </w:r>
      <w:r w:rsidR="00575FEC">
        <w:t>may</w:t>
      </w:r>
      <w:r w:rsidRPr="003B45A9">
        <w:t xml:space="preserve"> see a volumetric presentation of a part of the AR media augmented in real space. Therefore, immersive media includes not only volumetric media formats such as omnidirectional visual formats</w:t>
      </w:r>
      <w:r w:rsidRPr="003B45A9">
        <w:rPr>
          <w:vertAlign w:val="subscript"/>
        </w:rPr>
        <w:t>ERP image</w:t>
      </w:r>
      <w:r w:rsidRPr="003B45A9">
        <w:t>, 3D meshes</w:t>
      </w:r>
      <w:r w:rsidRPr="003B45A9">
        <w:rPr>
          <w:vertAlign w:val="subscript"/>
        </w:rPr>
        <w:t>Primitives</w:t>
      </w:r>
      <w:r w:rsidRPr="003B45A9">
        <w:t>, point clouds</w:t>
      </w:r>
      <w:r w:rsidRPr="003B45A9">
        <w:rPr>
          <w:vertAlign w:val="subscript"/>
        </w:rPr>
        <w:t>Primitives</w:t>
      </w:r>
      <w:r w:rsidRPr="003B45A9">
        <w:t>, light fields</w:t>
      </w:r>
      <w:r w:rsidRPr="003B45A9">
        <w:rPr>
          <w:vertAlign w:val="subscript"/>
        </w:rPr>
        <w:t>Plenopotic image</w:t>
      </w:r>
      <w:r w:rsidRPr="003B45A9">
        <w:t>, scene description, and 3D audio formats, but also 2D video</w:t>
      </w:r>
      <w:r w:rsidRPr="003B45A9">
        <w:rPr>
          <w:vertAlign w:val="subscript"/>
        </w:rPr>
        <w:t>2D image</w:t>
      </w:r>
      <w:r w:rsidRPr="003B45A9">
        <w:t xml:space="preserve"> as studied in TR 26.928. </w:t>
      </w:r>
    </w:p>
    <w:p w14:paraId="60ED1BCF" w14:textId="77777777" w:rsidR="003B45A9" w:rsidRPr="003B45A9" w:rsidRDefault="00027E03" w:rsidP="009701A3">
      <w:pPr>
        <w:pStyle w:val="List"/>
      </w:pPr>
      <w:r>
        <w:rPr>
          <w:lang w:eastAsia="ko-KR"/>
        </w:rPr>
        <w:t>-</w:t>
      </w:r>
      <w:r>
        <w:rPr>
          <w:lang w:eastAsia="ko-KR"/>
        </w:rPr>
        <w:tab/>
      </w:r>
      <w:r w:rsidR="003B45A9" w:rsidRPr="003B45A9">
        <w:rPr>
          <w:lang w:eastAsia="ko-KR"/>
        </w:rPr>
        <w:t xml:space="preserve">Formats for </w:t>
      </w:r>
      <w:r w:rsidR="003B45A9" w:rsidRPr="003B45A9">
        <w:rPr>
          <w:rFonts w:hint="eastAsia"/>
          <w:lang w:eastAsia="ko-KR"/>
        </w:rPr>
        <w:t>2D media</w:t>
      </w:r>
    </w:p>
    <w:p w14:paraId="0350B563" w14:textId="77777777" w:rsidR="003B45A9" w:rsidRPr="00F12394" w:rsidRDefault="003B45A9" w:rsidP="003B45A9">
      <w:pPr>
        <w:rPr>
          <w:lang w:eastAsia="ko-KR"/>
        </w:rPr>
      </w:pPr>
      <w:r w:rsidRPr="003B45A9">
        <w:rPr>
          <w:color w:val="000000"/>
          <w:lang w:val="en-US" w:eastAsia="ko-KR"/>
        </w:rPr>
        <w:t xml:space="preserve">Still image formats </w:t>
      </w:r>
      <w:r w:rsidR="00575FEC">
        <w:rPr>
          <w:color w:val="000000"/>
          <w:lang w:val="en-US" w:eastAsia="ko-KR"/>
        </w:rPr>
        <w:t>may</w:t>
      </w:r>
      <w:r w:rsidRPr="003B45A9">
        <w:rPr>
          <w:color w:val="000000"/>
          <w:lang w:val="en-US" w:eastAsia="ko-KR"/>
        </w:rPr>
        <w:t xml:space="preserve"> be used for 2D media</w:t>
      </w:r>
      <w:r w:rsidRPr="003B45A9">
        <w:rPr>
          <w:color w:val="000000"/>
          <w:lang w:eastAsia="ko-KR"/>
        </w:rPr>
        <w:t xml:space="preserve">. The 2D media may have metadata for each image or for a sequence of images. For example, pose information describes the rendering parameter of one image. The frame rate or timestamp of each image are typically valid for a sequence of such images. </w:t>
      </w:r>
    </w:p>
    <w:p w14:paraId="4A4B3AA1" w14:textId="77777777" w:rsidR="003B45A9" w:rsidRPr="003B45A9" w:rsidRDefault="00027E03" w:rsidP="009701A3">
      <w:pPr>
        <w:pStyle w:val="List"/>
      </w:pPr>
      <w:r>
        <w:t>-</w:t>
      </w:r>
      <w:r>
        <w:tab/>
      </w:r>
      <w:r w:rsidR="003B45A9" w:rsidRPr="003B45A9">
        <w:t xml:space="preserve">Primitives </w:t>
      </w:r>
    </w:p>
    <w:p w14:paraId="43151E03" w14:textId="77777777" w:rsidR="003B45A9" w:rsidRPr="003B45A9" w:rsidRDefault="003B45A9" w:rsidP="00027E03">
      <w:r w:rsidRPr="003B45A9">
        <w:rPr>
          <w:rFonts w:hint="eastAsia"/>
        </w:rPr>
        <w:t>3</w:t>
      </w:r>
      <w:r w:rsidRPr="003B45A9">
        <w:t xml:space="preserve">D meshes and point clouds consists of thousands and millions of primitives such as vertex, edge, face, attribute and texture. Primitives are the very basic elements in all volumetric presentation. A vertex is a point in volumetric space, and contains position information in terms of three axes in coordinate system. In a Cartesian coordinate system, X, Y, and Z make the position information for a vertex. A vertex may have one or more attributes. </w:t>
      </w:r>
      <w:r w:rsidR="003E58F5" w:rsidRPr="003B45A9">
        <w:t>Colour</w:t>
      </w:r>
      <w:r w:rsidRPr="003B45A9">
        <w:t xml:space="preserve"> and reflectance are typical examples of attributes. An edge is a line between two vertices. A face is a triangle or a rectangle formed by three or four vertices. The area of a face is filled by interpolated </w:t>
      </w:r>
      <w:r w:rsidR="003E58F5" w:rsidRPr="003B45A9">
        <w:t>colour</w:t>
      </w:r>
      <w:r w:rsidRPr="003B45A9">
        <w:t xml:space="preserve"> of vertex attributes or from textures. </w:t>
      </w:r>
    </w:p>
    <w:p w14:paraId="1C2D3CAC" w14:textId="77777777" w:rsidR="003B45A9" w:rsidRPr="00F12394" w:rsidRDefault="003B45A9" w:rsidP="003B45A9">
      <w:pPr>
        <w:pStyle w:val="Heading3"/>
        <w:rPr>
          <w:lang w:eastAsia="ko-KR"/>
        </w:rPr>
      </w:pPr>
      <w:bookmarkStart w:id="68" w:name="_Toc123912649"/>
      <w:r>
        <w:rPr>
          <w:lang w:eastAsia="ko-KR"/>
        </w:rPr>
        <w:t>4.4.</w:t>
      </w:r>
      <w:r w:rsidRPr="00F12394">
        <w:rPr>
          <w:lang w:eastAsia="ko-KR"/>
        </w:rPr>
        <w:t>5</w:t>
      </w:r>
      <w:r w:rsidRPr="00F12394">
        <w:rPr>
          <w:lang w:eastAsia="ko-KR"/>
        </w:rPr>
        <w:tab/>
        <w:t>Compression Formats</w:t>
      </w:r>
      <w:bookmarkEnd w:id="68"/>
    </w:p>
    <w:p w14:paraId="0E7D5553" w14:textId="77777777" w:rsidR="003B45A9" w:rsidRPr="003B45A9" w:rsidRDefault="003B45A9" w:rsidP="009701A3">
      <w:pPr>
        <w:pStyle w:val="Heading4"/>
        <w:rPr>
          <w:lang w:eastAsia="ko-KR"/>
        </w:rPr>
      </w:pPr>
      <w:bookmarkStart w:id="69" w:name="_Toc123912650"/>
      <w:r w:rsidRPr="003B45A9">
        <w:rPr>
          <w:lang w:eastAsia="ko-KR"/>
        </w:rPr>
        <w:t>4.4.5.1</w:t>
      </w:r>
      <w:r w:rsidRPr="003B45A9">
        <w:rPr>
          <w:lang w:eastAsia="ko-KR"/>
        </w:rPr>
        <w:tab/>
        <w:t>Elementary stream</w:t>
      </w:r>
      <w:bookmarkEnd w:id="69"/>
    </w:p>
    <w:p w14:paraId="793F0586" w14:textId="77777777" w:rsidR="003B45A9" w:rsidRPr="003B45A9" w:rsidRDefault="003B45A9" w:rsidP="00BD0311">
      <w:r w:rsidRPr="003B45A9">
        <w:t xml:space="preserve">An elementary stream is an output of a media encoder. Immersive media and 2D media in clause 4.4.4 have relevant technologies to encode each media format as follows. </w:t>
      </w:r>
    </w:p>
    <w:p w14:paraId="01C3E49D" w14:textId="77777777" w:rsidR="003B45A9" w:rsidRPr="003B45A9" w:rsidRDefault="00BD0311" w:rsidP="009701A3">
      <w:pPr>
        <w:pStyle w:val="List"/>
      </w:pPr>
      <w:r>
        <w:t>-</w:t>
      </w:r>
      <w:r>
        <w:tab/>
      </w:r>
      <w:r w:rsidR="003B45A9" w:rsidRPr="003B45A9">
        <w:t xml:space="preserve">2D Video codecs </w:t>
      </w:r>
    </w:p>
    <w:p w14:paraId="5326031F" w14:textId="77777777" w:rsidR="003B45A9" w:rsidRPr="003B45A9" w:rsidRDefault="003B45A9" w:rsidP="00BD0311">
      <w:r w:rsidRPr="003B45A9">
        <w:t xml:space="preserve">There are differences in terms of context of 2D media, such as RGB image versus depth map image, one planar perspective camera image versus ERP, or one camera image versus HDCA plenoptic image. Such differences </w:t>
      </w:r>
      <w:r w:rsidR="00575FEC">
        <w:t>may</w:t>
      </w:r>
      <w:r w:rsidRPr="003B45A9">
        <w:t xml:space="preserve"> be considered in the proper encoder/decoder coding tools. In general, </w:t>
      </w:r>
      <w:r w:rsidRPr="003B45A9">
        <w:rPr>
          <w:rFonts w:hint="eastAsia"/>
        </w:rPr>
        <w:t>2</w:t>
      </w:r>
      <w:r w:rsidRPr="003B45A9">
        <w:t xml:space="preserve">D video codecs </w:t>
      </w:r>
      <w:r w:rsidR="00575FEC">
        <w:t>may</w:t>
      </w:r>
      <w:r w:rsidRPr="003B45A9">
        <w:t xml:space="preserve"> encode 2D media types listed in clause 4.4.4. AVC and HEVC are industry wide examples of 2D video codecs.</w:t>
      </w:r>
    </w:p>
    <w:p w14:paraId="74529CEB" w14:textId="77777777" w:rsidR="003B45A9" w:rsidRPr="00BD0311" w:rsidRDefault="00BD0311" w:rsidP="009701A3">
      <w:pPr>
        <w:pStyle w:val="List"/>
      </w:pPr>
      <w:r w:rsidRPr="00BD0311">
        <w:t>-</w:t>
      </w:r>
      <w:r w:rsidRPr="00BD0311">
        <w:tab/>
        <w:t>MPEG OMAF (Omnidirectional MediA Format)</w:t>
      </w:r>
    </w:p>
    <w:p w14:paraId="205AE05B" w14:textId="77777777" w:rsidR="003B45A9" w:rsidRPr="003B45A9" w:rsidRDefault="003B45A9" w:rsidP="00BD0311">
      <w:r w:rsidRPr="003B45A9">
        <w:rPr>
          <w:rFonts w:hint="eastAsia"/>
        </w:rPr>
        <w:t>O</w:t>
      </w:r>
      <w:r w:rsidRPr="003B45A9">
        <w:t xml:space="preserve">MAF consists of two parts; the first part is a pre-processing which includes a packing and projection of spherical volumetric media onto a 2D image, and the second part is an encapsulation of the compressed 2D frame packed image with metadata signalling the projection. </w:t>
      </w:r>
    </w:p>
    <w:p w14:paraId="595DB5A2" w14:textId="77777777" w:rsidR="003B45A9" w:rsidRPr="003B45A9" w:rsidRDefault="003B45A9" w:rsidP="00BD0311">
      <w:r w:rsidRPr="003B45A9">
        <w:rPr>
          <w:rFonts w:hint="eastAsia"/>
        </w:rPr>
        <w:t>F</w:t>
      </w:r>
      <w:r w:rsidRPr="003B45A9">
        <w:t xml:space="preserve">or the compression of the 2D images, 2D video codecs </w:t>
      </w:r>
      <w:r w:rsidR="00575FEC">
        <w:t>may</w:t>
      </w:r>
      <w:r w:rsidRPr="003B45A9">
        <w:t xml:space="preserve"> be considered and the pre-processing operations are agnostic to specific 2D codec technology.</w:t>
      </w:r>
    </w:p>
    <w:p w14:paraId="7B0DF8FD" w14:textId="77777777" w:rsidR="003B45A9" w:rsidRPr="003B45A9" w:rsidRDefault="00BD0311" w:rsidP="009701A3">
      <w:pPr>
        <w:pStyle w:val="List"/>
      </w:pPr>
      <w:r>
        <w:t>-</w:t>
      </w:r>
      <w:r>
        <w:tab/>
      </w:r>
      <w:r w:rsidR="003B45A9" w:rsidRPr="003B45A9">
        <w:rPr>
          <w:rFonts w:hint="eastAsia"/>
        </w:rPr>
        <w:t>M</w:t>
      </w:r>
      <w:r w:rsidR="003B45A9" w:rsidRPr="003B45A9">
        <w:t>PEG V3C and V-PCC</w:t>
      </w:r>
    </w:p>
    <w:p w14:paraId="62160CC0" w14:textId="77777777" w:rsidR="003B45A9" w:rsidRPr="003B45A9" w:rsidRDefault="003B45A9" w:rsidP="00BD0311">
      <w:r w:rsidRPr="003B45A9">
        <w:rPr>
          <w:rFonts w:hint="eastAsia"/>
        </w:rPr>
        <w:t>V</w:t>
      </w:r>
      <w:r w:rsidRPr="003B45A9">
        <w:t xml:space="preserve">3C and V-PCC consists of two parts; the first part is a pre-processing which includes the decomposition of a part of the volumetric media into the planar projection, a patch, of different characteristics such as texture, geometry and occupancy. The second part is an encoding of 2D patch packing images, with metadata </w:t>
      </w:r>
      <w:r w:rsidR="00C903CE">
        <w:t>for</w:t>
      </w:r>
      <w:r w:rsidR="00C903CE" w:rsidRPr="003B45A9">
        <w:t xml:space="preserve"> </w:t>
      </w:r>
      <w:r w:rsidRPr="003B45A9">
        <w:t>signalling the decomposition.</w:t>
      </w:r>
    </w:p>
    <w:p w14:paraId="02F411EC" w14:textId="77777777" w:rsidR="003B45A9" w:rsidRPr="003B45A9" w:rsidRDefault="003B45A9" w:rsidP="00BD0311">
      <w:r w:rsidRPr="003B45A9">
        <w:rPr>
          <w:rFonts w:hint="eastAsia"/>
        </w:rPr>
        <w:t>F</w:t>
      </w:r>
      <w:r w:rsidRPr="003B45A9">
        <w:t xml:space="preserve">or the encoding of the 2D images, 2D video codecs </w:t>
      </w:r>
      <w:r w:rsidR="00575FEC">
        <w:t>may</w:t>
      </w:r>
      <w:r w:rsidRPr="003B45A9">
        <w:t xml:space="preserve"> be considered and the pre-processing operations are agnostic to specific 2D codec technology.</w:t>
      </w:r>
    </w:p>
    <w:p w14:paraId="68603AFC" w14:textId="77777777" w:rsidR="003B45A9" w:rsidRPr="003B45A9" w:rsidRDefault="00BD0311" w:rsidP="009701A3">
      <w:pPr>
        <w:pStyle w:val="List"/>
      </w:pPr>
      <w:r>
        <w:t>-</w:t>
      </w:r>
      <w:r>
        <w:tab/>
      </w:r>
      <w:r w:rsidR="003B45A9" w:rsidRPr="003B45A9">
        <w:rPr>
          <w:rFonts w:hint="eastAsia"/>
        </w:rPr>
        <w:t>M</w:t>
      </w:r>
      <w:r w:rsidR="003B45A9" w:rsidRPr="003B45A9">
        <w:t>PEG G-PCC</w:t>
      </w:r>
    </w:p>
    <w:p w14:paraId="4EC3D4DA" w14:textId="77777777" w:rsidR="003B45A9" w:rsidRPr="003B45A9" w:rsidRDefault="003B45A9" w:rsidP="00BD0311">
      <w:r w:rsidRPr="003B45A9">
        <w:rPr>
          <w:rFonts w:hint="eastAsia"/>
        </w:rPr>
        <w:t>G</w:t>
      </w:r>
      <w:r w:rsidRPr="003B45A9">
        <w:t>-PCC divides volumetric media into multiple sub-blocks. Triangle (Trisoup) or leaf (Octree) are used as the units of the divisions. A volumetric media is subdivided recursively until no more sub-blocks are left. The dimension (or level) of the tree is relatively large, such as 2</w:t>
      </w:r>
      <w:r w:rsidRPr="009701A3">
        <w:rPr>
          <w:vertAlign w:val="superscript"/>
        </w:rPr>
        <w:t>24</w:t>
      </w:r>
      <w:r w:rsidRPr="003B45A9">
        <w:t>.</w:t>
      </w:r>
      <w:r w:rsidRPr="003B45A9">
        <w:rPr>
          <w:lang w:val="en-US" w:eastAsia="ko-KR"/>
        </w:rPr>
        <w:t xml:space="preserve"> Tools including </w:t>
      </w:r>
      <w:r w:rsidRPr="003B45A9">
        <w:t xml:space="preserve">arithmetic encoding are used to encode all the tree information into the bitstream. </w:t>
      </w:r>
    </w:p>
    <w:p w14:paraId="49C990FA" w14:textId="77777777" w:rsidR="003B45A9" w:rsidRPr="009701A3" w:rsidRDefault="003B45A9" w:rsidP="009701A3">
      <w:pPr>
        <w:pStyle w:val="Heading4"/>
      </w:pPr>
      <w:bookmarkStart w:id="70" w:name="_Toc123912651"/>
      <w:r w:rsidRPr="009701A3">
        <w:t>4.4.5.2</w:t>
      </w:r>
      <w:r w:rsidRPr="009701A3">
        <w:tab/>
        <w:t>Storage and Delivery Formats</w:t>
      </w:r>
      <w:bookmarkEnd w:id="70"/>
    </w:p>
    <w:p w14:paraId="54CBA23B" w14:textId="77777777" w:rsidR="003B45A9" w:rsidRPr="003B45A9" w:rsidRDefault="003B45A9" w:rsidP="00BD0311">
      <w:r w:rsidRPr="003B45A9">
        <w:t>An encapsulation format encapsulates an elementary stream with its coding structure information and metadata information. ISOBMFF (ISO based Media File Format, ISO/IEC 14496-12) is one of encapsulation format technology. DASH initialization/media segment and CMAF track are the extensions of ISOBMFF for both adaptive streaming and storage purpose. They are extended to provide partial access of a media fragment on time axis.</w:t>
      </w:r>
    </w:p>
    <w:p w14:paraId="231BA25A" w14:textId="77777777" w:rsidR="003B45A9" w:rsidRPr="003B45A9" w:rsidRDefault="003B45A9" w:rsidP="00BD0311">
      <w:pPr>
        <w:rPr>
          <w:lang w:eastAsia="ko-KR"/>
        </w:rPr>
      </w:pPr>
      <w:r w:rsidRPr="003B45A9">
        <w:rPr>
          <w:rFonts w:hint="eastAsia"/>
          <w:lang w:eastAsia="ko-KR"/>
        </w:rPr>
        <w:t>A</w:t>
      </w:r>
      <w:r w:rsidRPr="003B45A9">
        <w:rPr>
          <w:lang w:eastAsia="ko-KR"/>
        </w:rPr>
        <w:t xml:space="preserve"> delivery manifest provides a description of media service consisting of multiple media components such as video and audio. Adaptation to device capability or network bandwidth is key features of a delivery manifest. In a delivery manifest, there is a group of multiple different encodings of the same media component context with the description of the encoding variations. An encapsulation format for an adaptive streaming is used to allow temporal access of media fragment to enable adaptive switching of a group of different encodings. MPD (Media Presentation Description) for DASH is one of delivery manifest for the purpose.</w:t>
      </w:r>
    </w:p>
    <w:p w14:paraId="76302644" w14:textId="77777777" w:rsidR="003B45A9" w:rsidRPr="003B45A9" w:rsidRDefault="00BD0311" w:rsidP="009701A3">
      <w:pPr>
        <w:pStyle w:val="List"/>
      </w:pPr>
      <w:r>
        <w:t>-</w:t>
      </w:r>
      <w:r>
        <w:tab/>
      </w:r>
      <w:r w:rsidR="003B45A9" w:rsidRPr="003B45A9">
        <w:t>File formats for Primitives</w:t>
      </w:r>
    </w:p>
    <w:p w14:paraId="3038FB29" w14:textId="77777777" w:rsidR="003B45A9" w:rsidRPr="003B45A9" w:rsidRDefault="003B45A9" w:rsidP="00BD0311">
      <w:r w:rsidRPr="003B45A9">
        <w:t xml:space="preserve">OBJ, PLY, and GPU command buffer in OpenGL-based languages (e.g., glTF Buffer) are methods of encapsulating the primitives. A sequence of primitive files – such as multiple OBJs, PLYs or a set of GPU command buffers in a time </w:t>
      </w:r>
      <w:r w:rsidR="00575FEC">
        <w:t>may</w:t>
      </w:r>
      <w:r w:rsidRPr="003B45A9">
        <w:t xml:space="preserve"> present an animation of volumetric presentation.</w:t>
      </w:r>
    </w:p>
    <w:p w14:paraId="1508227F" w14:textId="77777777" w:rsidR="007D3B2B" w:rsidRPr="00F12394" w:rsidRDefault="007D3B2B" w:rsidP="007D3B2B">
      <w:pPr>
        <w:pStyle w:val="Heading3"/>
        <w:rPr>
          <w:lang w:eastAsia="ko-KR"/>
        </w:rPr>
      </w:pPr>
      <w:bookmarkStart w:id="71" w:name="_Toc123912652"/>
      <w:r>
        <w:rPr>
          <w:lang w:eastAsia="ko-KR"/>
        </w:rPr>
        <w:t>4.4.6</w:t>
      </w:r>
      <w:r w:rsidRPr="00F12394">
        <w:rPr>
          <w:lang w:eastAsia="ko-KR"/>
        </w:rPr>
        <w:tab/>
      </w:r>
      <w:r>
        <w:rPr>
          <w:lang w:eastAsia="ko-KR"/>
        </w:rPr>
        <w:t>Multiple Media Decoders management and coordination</w:t>
      </w:r>
      <w:bookmarkEnd w:id="71"/>
    </w:p>
    <w:p w14:paraId="74202A5D" w14:textId="77777777" w:rsidR="007D3B2B" w:rsidRDefault="007D3B2B" w:rsidP="007D3B2B">
      <w:pPr>
        <w:rPr>
          <w:lang w:eastAsia="ko-KR"/>
        </w:rPr>
      </w:pPr>
      <w:r>
        <w:rPr>
          <w:lang w:eastAsia="ko-KR"/>
        </w:rPr>
        <w:t xml:space="preserve">The use of hardware video decoding platform is essential for the decoding of </w:t>
      </w:r>
      <w:r w:rsidRPr="002D0EDF">
        <w:rPr>
          <w:lang w:eastAsia="ko-KR"/>
        </w:rPr>
        <w:t>AR/MR</w:t>
      </w:r>
      <w:r>
        <w:rPr>
          <w:lang w:eastAsia="ko-KR"/>
        </w:rPr>
        <w:t xml:space="preserve"> content when it comes to power consumption, fast and scheduled decoding as well as battery usage. Modern hardware video decoding platform typically offer the capability to instantiate multiple decoders of the same media type at the same time and run multiple decoding instances in parallel. A typical example is the decoding of different components of the same AR/MR object, or the presentation of multiple objects in a scene. As a result, AR/MR application typically runs several decoder instances, in some cases using the same codec for different instances, in others different codecs for different streams. Note that this issue not only exists for video, but for any media type, in particular also for object-based audio. Under this high demand, there may be a resource competition and scheduled issues for the hardware decoding platform.</w:t>
      </w:r>
    </w:p>
    <w:p w14:paraId="110635E3" w14:textId="77777777" w:rsidR="007D3B2B" w:rsidRDefault="007D3B2B" w:rsidP="007D3B2B">
      <w:pPr>
        <w:rPr>
          <w:lang w:eastAsia="ko-KR"/>
        </w:rPr>
      </w:pPr>
      <w:r>
        <w:rPr>
          <w:lang w:eastAsia="ko-KR"/>
        </w:rPr>
        <w:t>From an application perspective, there are different cases as well. There may exist cases for which even several applications are competing for the hardware decoding platform, for example an application renders a scene, but other applications provide overlays and notifications on top of the existing scene. A possible solution is to handle the coordination at the operating system level by setting priority to each application.</w:t>
      </w:r>
    </w:p>
    <w:p w14:paraId="364E01EF" w14:textId="77777777" w:rsidR="007D3B2B" w:rsidRDefault="007D3B2B" w:rsidP="007D3B2B">
      <w:pPr>
        <w:rPr>
          <w:lang w:eastAsia="ko-KR"/>
        </w:rPr>
      </w:pPr>
      <w:r>
        <w:rPr>
          <w:lang w:eastAsia="ko-KR"/>
        </w:rPr>
        <w:t xml:space="preserve">However, a single AR/MR application accessing and managing several decoding instances is a more typical and prominent case. It is thus important that the performance of the different decoder instances running </w:t>
      </w:r>
      <w:r w:rsidR="008330A8">
        <w:rPr>
          <w:lang w:eastAsia="ko-KR"/>
        </w:rPr>
        <w:t xml:space="preserve">is </w:t>
      </w:r>
      <w:r>
        <w:rPr>
          <w:lang w:eastAsia="ko-KR"/>
        </w:rPr>
        <w:t xml:space="preserve">in line with the expectations and the needs of the AR/MR applications such that the AR/MR applications </w:t>
      </w:r>
      <w:r w:rsidR="00575FEC">
        <w:rPr>
          <w:lang w:eastAsia="ko-KR"/>
        </w:rPr>
        <w:t>may</w:t>
      </w:r>
      <w:r>
        <w:rPr>
          <w:lang w:eastAsia="ko-KR"/>
        </w:rPr>
        <w:t xml:space="preserve"> optimise the usage of the hardware decoding platform when possible.</w:t>
      </w:r>
    </w:p>
    <w:p w14:paraId="69ACF7B4" w14:textId="77777777" w:rsidR="007D3B2B" w:rsidRDefault="007D3B2B" w:rsidP="007D3B2B">
      <w:pPr>
        <w:rPr>
          <w:lang w:eastAsia="ko-KR"/>
        </w:rPr>
      </w:pPr>
      <w:r>
        <w:rPr>
          <w:lang w:eastAsia="ko-KR"/>
        </w:rPr>
        <w:t xml:space="preserve">The first question from the AR/MR application point of view is to determine the number of decoder instances to instantiate. To this end, the AR/MR application may determine the number of AR/MR objects to be presented as well as the number of elementary streams contained in each AR/MR object. The hardware decoding platform is typically exposing a capability query API which lists the supported codec. This information enables the AR/MR application to calculate how many AR/MR objects </w:t>
      </w:r>
      <w:r w:rsidR="00575FEC">
        <w:rPr>
          <w:lang w:eastAsia="ko-KR"/>
        </w:rPr>
        <w:t>may</w:t>
      </w:r>
      <w:r>
        <w:rPr>
          <w:lang w:eastAsia="ko-KR"/>
        </w:rPr>
        <w:t xml:space="preserve"> be simultaneously decoded and with which quality. In addition, there </w:t>
      </w:r>
      <w:r w:rsidR="00575FEC">
        <w:rPr>
          <w:lang w:eastAsia="ko-KR"/>
        </w:rPr>
        <w:t>may</w:t>
      </w:r>
      <w:r>
        <w:rPr>
          <w:lang w:eastAsia="ko-KR"/>
        </w:rPr>
        <w:t xml:space="preserve"> be cases wherein different elementary streams from the same AR/MR object may be jointly decoded as part of a single elementary stream hence streamlining the rest of the pipeline by effectively decreasing the number of decoder instances and output buffers needed. When this is the case, the AR/MR application may instruct the hardware decoding platform to merge those input elementary streams. </w:t>
      </w:r>
    </w:p>
    <w:p w14:paraId="2BA791FA" w14:textId="77777777" w:rsidR="007D3B2B" w:rsidRDefault="007D3B2B" w:rsidP="007D3B2B">
      <w:pPr>
        <w:rPr>
          <w:lang w:eastAsia="ko-KR"/>
        </w:rPr>
      </w:pPr>
      <w:r>
        <w:rPr>
          <w:lang w:eastAsia="ko-KR"/>
        </w:rPr>
        <w:t xml:space="preserve">At runtime, the AR/MR application expects the decoded frames for each AR/MR object to be ready at the same point in time so that further processing of this AR/MR object </w:t>
      </w:r>
      <w:r w:rsidR="00575FEC">
        <w:rPr>
          <w:lang w:eastAsia="ko-KR"/>
        </w:rPr>
        <w:t>may</w:t>
      </w:r>
      <w:r>
        <w:rPr>
          <w:lang w:eastAsia="ko-KR"/>
        </w:rPr>
        <w:t xml:space="preserve"> happen without loss of frames or delay introduced due to buffering. However, the concurrent decoder instances may exhibit different performance in terms of decoding delay for each frame. Therefore, it is useful for the AR/MR application to be able to signal to the hardware video decoding platform that certain decoder instances form a group that </w:t>
      </w:r>
      <w:r w:rsidR="004925DB">
        <w:rPr>
          <w:lang w:eastAsia="ko-KR"/>
        </w:rPr>
        <w:t xml:space="preserve">expected to </w:t>
      </w:r>
      <w:r>
        <w:rPr>
          <w:lang w:eastAsia="ko-KR"/>
        </w:rPr>
        <w:t xml:space="preserve">be treated collectively in terms of output synchronisation. </w:t>
      </w:r>
    </w:p>
    <w:p w14:paraId="5697F8A3" w14:textId="77777777" w:rsidR="00566E21" w:rsidRPr="00E056E2" w:rsidRDefault="00566E21" w:rsidP="00566E21">
      <w:pPr>
        <w:pStyle w:val="Heading3"/>
      </w:pPr>
      <w:bookmarkStart w:id="72" w:name="_Toc123912653"/>
      <w:r w:rsidRPr="00E056E2">
        <w:t>4.4.7</w:t>
      </w:r>
      <w:r w:rsidRPr="00E056E2">
        <w:tab/>
      </w:r>
      <w:r>
        <w:t>XR Spatial Description</w:t>
      </w:r>
      <w:bookmarkEnd w:id="72"/>
    </w:p>
    <w:p w14:paraId="1F2A76BC" w14:textId="77777777" w:rsidR="00566E21" w:rsidRPr="00684E63" w:rsidRDefault="00566E21" w:rsidP="00705008">
      <w:pPr>
        <w:pStyle w:val="Heading4"/>
      </w:pPr>
      <w:bookmarkStart w:id="73" w:name="_Toc123912654"/>
      <w:r w:rsidRPr="00684E63">
        <w:t>4.4.7.1</w:t>
      </w:r>
      <w:r w:rsidRPr="00684E63">
        <w:tab/>
        <w:t>Overview</w:t>
      </w:r>
      <w:bookmarkEnd w:id="73"/>
    </w:p>
    <w:p w14:paraId="3B19C4E4" w14:textId="77777777" w:rsidR="00566E21" w:rsidRDefault="00566E21" w:rsidP="00684E63">
      <w:r>
        <w:t>XR Spatial Description</w:t>
      </w:r>
      <w:r w:rsidRPr="00B01ACD">
        <w:t xml:space="preserve"> is a data structure</w:t>
      </w:r>
      <w:r>
        <w:t xml:space="preserve"> (typically organized in a graph)</w:t>
      </w:r>
      <w:r w:rsidRPr="00B01ACD">
        <w:t xml:space="preserve"> describing the spatial organisation of the real world </w:t>
      </w:r>
      <w:r w:rsidRPr="007F3437">
        <w:t>using</w:t>
      </w:r>
      <w:r>
        <w:t>:</w:t>
      </w:r>
    </w:p>
    <w:p w14:paraId="66A33A50" w14:textId="77777777" w:rsidR="00566E21" w:rsidRPr="00705008" w:rsidRDefault="00566E21" w:rsidP="00684E63">
      <w:pPr>
        <w:pStyle w:val="B1"/>
      </w:pPr>
      <w:r>
        <w:t>-</w:t>
      </w:r>
      <w:r>
        <w:tab/>
      </w:r>
      <w:r w:rsidRPr="00705008">
        <w:t xml:space="preserve">Visual features, keyframes and spatial maps as described in more details in clause 4.4.7.3. </w:t>
      </w:r>
    </w:p>
    <w:p w14:paraId="1F0106F3" w14:textId="77777777" w:rsidR="00566E21" w:rsidRPr="00705008" w:rsidRDefault="00566E21" w:rsidP="00684E63">
      <w:pPr>
        <w:pStyle w:val="B1"/>
      </w:pPr>
      <w:r>
        <w:t>-</w:t>
      </w:r>
      <w:r>
        <w:tab/>
      </w:r>
      <w:r w:rsidRPr="00705008">
        <w:t>Spatial anchors and trackables as described in more details in clause 4.4.7.4.</w:t>
      </w:r>
    </w:p>
    <w:p w14:paraId="057463BC" w14:textId="77777777" w:rsidR="00566E21" w:rsidRPr="00705008" w:rsidRDefault="00566E21" w:rsidP="00684E63">
      <w:pPr>
        <w:pStyle w:val="B1"/>
      </w:pPr>
      <w:r>
        <w:t>-</w:t>
      </w:r>
      <w:r>
        <w:tab/>
        <w:t>C</w:t>
      </w:r>
      <w:r w:rsidRPr="00705008">
        <w:t>amera parameters as defined in clause 4.4.3.2</w:t>
      </w:r>
    </w:p>
    <w:p w14:paraId="5D22D366" w14:textId="77777777" w:rsidR="00566E21" w:rsidRDefault="00566E21" w:rsidP="00684E63">
      <w:r w:rsidRPr="00D5301E">
        <w:t xml:space="preserve">XR Spatial </w:t>
      </w:r>
      <w:r w:rsidRPr="002C2E35">
        <w:t>D</w:t>
      </w:r>
      <w:r w:rsidRPr="00D5301E">
        <w:t>escription is derived from or needs to</w:t>
      </w:r>
      <w:r w:rsidRPr="002C2E35">
        <w:t xml:space="preserve"> be</w:t>
      </w:r>
      <w:r w:rsidRPr="00D5301E">
        <w:t xml:space="preserve"> processed together with camera and sensor information. Typical raw sensor data is summarized in clause 4.4.7.2.</w:t>
      </w:r>
    </w:p>
    <w:p w14:paraId="1C14E16C" w14:textId="77777777" w:rsidR="00566E21" w:rsidRDefault="00566E21" w:rsidP="00684E63">
      <w:r>
        <w:t>XR Spatial Description</w:t>
      </w:r>
      <w:r w:rsidRPr="00B01ACD">
        <w:t xml:space="preserve"> </w:t>
      </w:r>
      <w:r>
        <w:t>describes</w:t>
      </w:r>
      <w:r w:rsidRPr="007F3437">
        <w:t xml:space="preserve"> the real</w:t>
      </w:r>
      <w:r>
        <w:t>-world</w:t>
      </w:r>
      <w:r w:rsidRPr="007F3437">
        <w:t xml:space="preserve"> including information </w:t>
      </w:r>
      <w:r>
        <w:t xml:space="preserve">that </w:t>
      </w:r>
      <w:r w:rsidR="00454B4F">
        <w:t>is</w:t>
      </w:r>
      <w:r>
        <w:t xml:space="preserve"> used</w:t>
      </w:r>
      <w:r w:rsidRPr="007F3437">
        <w:t xml:space="preserve"> </w:t>
      </w:r>
      <w:r>
        <w:t>for the</w:t>
      </w:r>
      <w:r w:rsidRPr="007F3437">
        <w:t xml:space="preserve"> estimation of position and orientation (pose estimation) of AR devices for the purpose of registration, tracking and positioning, and provides a coordinate reference system in relation to the real world. </w:t>
      </w:r>
      <w:r>
        <w:t>Generally, it may be used for spatial computing as described in clause 4.2.5.</w:t>
      </w:r>
    </w:p>
    <w:p w14:paraId="6818BF41" w14:textId="77777777" w:rsidR="00566E21" w:rsidRDefault="00566E21" w:rsidP="00684E63">
      <w:r>
        <w:t xml:space="preserve">The XR Spatial Description may be downloaded to the AR device and reside on the device. However, to support mobility and different environments, XR Spatial Description may have to be exchanged over the network and hence a formalized representation of XR Spatial Description may be needed. </w:t>
      </w:r>
      <w:r w:rsidR="00632E45">
        <w:t xml:space="preserve">In this case, </w:t>
      </w:r>
      <w:r w:rsidRPr="007F3437">
        <w:t xml:space="preserve">XR </w:t>
      </w:r>
      <w:r>
        <w:t>S</w:t>
      </w:r>
      <w:r w:rsidRPr="007F3437">
        <w:t xml:space="preserve">patial </w:t>
      </w:r>
      <w:r>
        <w:t>D</w:t>
      </w:r>
      <w:r w:rsidRPr="007F3437">
        <w:t xml:space="preserve">escription data </w:t>
      </w:r>
      <w:r w:rsidR="00632E45">
        <w:t xml:space="preserve">has </w:t>
      </w:r>
      <w:r>
        <w:t>to be</w:t>
      </w:r>
      <w:r w:rsidRPr="007F3437">
        <w:t xml:space="preserve"> downloaded and updated periodically from a </w:t>
      </w:r>
      <w:r>
        <w:t>XR Spatial Description s</w:t>
      </w:r>
      <w:r w:rsidRPr="007F3437">
        <w:t xml:space="preserve">erver. </w:t>
      </w:r>
    </w:p>
    <w:p w14:paraId="186E0458" w14:textId="77777777" w:rsidR="00566E21" w:rsidRDefault="00566E21" w:rsidP="00684E63">
      <w:r>
        <w:t xml:space="preserve">In addition, the AR function may send XR Spatial Description </w:t>
      </w:r>
      <w:r w:rsidR="00632E45">
        <w:t>u</w:t>
      </w:r>
      <w:r>
        <w:t xml:space="preserve">pdates to a XR Spatial Description </w:t>
      </w:r>
      <w:r w:rsidR="00632E45">
        <w:t>s</w:t>
      </w:r>
      <w:r>
        <w:t xml:space="preserve">erver. Such data may be derived from XR Spatial </w:t>
      </w:r>
      <w:r w:rsidR="00632E45">
        <w:t>C</w:t>
      </w:r>
      <w:r>
        <w:t xml:space="preserve">ompute functions, e.g., updated visual spatial features, keyframes attached to camera parameters, or sub-parts of an XR Spatial Description. The server may use these XR Spatial Description </w:t>
      </w:r>
      <w:r w:rsidR="00632E45">
        <w:t>u</w:t>
      </w:r>
      <w:r>
        <w:t xml:space="preserve">pdates to improve the XR Spatial Description for future use of the same user or by other users. </w:t>
      </w:r>
    </w:p>
    <w:p w14:paraId="4FA974BE" w14:textId="77777777" w:rsidR="00566E21" w:rsidRDefault="00566E21" w:rsidP="00684E63">
      <w:r>
        <w:t>As the data needs to be updated, exchanged as well as stored on the device and the XR Spatial Description server, an efficient and flexible representation of XR Spatial Description is desired. For example, the description needs to be serialized and fragmented to be properly accessed and downloaded over the network.</w:t>
      </w:r>
    </w:p>
    <w:p w14:paraId="32F06F85" w14:textId="77777777" w:rsidR="00566E21" w:rsidRDefault="00566E21" w:rsidP="00684E63">
      <w:r w:rsidRPr="007F3437">
        <w:t xml:space="preserve">The size of the </w:t>
      </w:r>
      <w:r>
        <w:t>XR Spatial Description</w:t>
      </w:r>
      <w:r w:rsidRPr="007F3437">
        <w:t xml:space="preserve"> depends on several parameters, </w:t>
      </w:r>
      <w:r>
        <w:t xml:space="preserve">for example, </w:t>
      </w:r>
      <w:r w:rsidRPr="007F3437">
        <w:t xml:space="preserve">size of the area covered by the XR application, number of supported viewpoints in the area, </w:t>
      </w:r>
      <w:r>
        <w:t xml:space="preserve">the amount of keyframes that are provided, </w:t>
      </w:r>
      <w:r w:rsidRPr="007F3437">
        <w:t>etc. The size may</w:t>
      </w:r>
      <w:r>
        <w:t xml:space="preserve"> for example</w:t>
      </w:r>
      <w:r w:rsidRPr="007F3437">
        <w:t xml:space="preserve"> be from 10MB</w:t>
      </w:r>
      <w:r>
        <w:t>yte</w:t>
      </w:r>
      <w:r w:rsidRPr="007F3437">
        <w:t xml:space="preserve"> for a small room to several hundred MB</w:t>
      </w:r>
      <w:r>
        <w:t>yte</w:t>
      </w:r>
      <w:r w:rsidRPr="007F3437">
        <w:t xml:space="preserve">s for a building. </w:t>
      </w:r>
      <w:r>
        <w:t xml:space="preserve">For a global-scale spatial map, the amount of data would be massively larger. </w:t>
      </w:r>
      <w:r w:rsidRPr="006D6412">
        <w:t xml:space="preserve">As an example, the Microsoft™ Flight Simulator is around 2 Million GByte </w:t>
      </w:r>
      <w:r w:rsidR="00632E45">
        <w:t>[63]</w:t>
      </w:r>
      <w:r w:rsidRPr="006D6412">
        <w:t>.</w:t>
      </w:r>
      <w:r>
        <w:t xml:space="preserve"> Regular exchange of data with the network is needed, details on the frequency, the latency requirements, </w:t>
      </w:r>
      <w:r w:rsidR="00AC20BB">
        <w:t xml:space="preserve">and </w:t>
      </w:r>
      <w:r>
        <w:t>the bitrate requirements typically depend on the application, but more details are for further study.</w:t>
      </w:r>
    </w:p>
    <w:p w14:paraId="4CF31AA1" w14:textId="77777777" w:rsidR="00566E21" w:rsidRDefault="00566E21" w:rsidP="00684E63">
      <w:r>
        <w:t xml:space="preserve">As an example, the </w:t>
      </w:r>
      <w:r w:rsidRPr="00F02D61">
        <w:t xml:space="preserve">ETSI </w:t>
      </w:r>
      <w:r>
        <w:t xml:space="preserve">ISG </w:t>
      </w:r>
      <w:r w:rsidRPr="00F02D61">
        <w:t>ARF</w:t>
      </w:r>
      <w:r>
        <w:t xml:space="preserve"> 004 </w:t>
      </w:r>
      <w:r w:rsidRPr="006D6412">
        <w:t>[</w:t>
      </w:r>
      <w:r>
        <w:t>62</w:t>
      </w:r>
      <w:r w:rsidRPr="006D6412">
        <w:t>]</w:t>
      </w:r>
      <w:r>
        <w:t xml:space="preserve"> </w:t>
      </w:r>
      <w:r w:rsidRPr="00F02D61">
        <w:t xml:space="preserve">uses the term World Graph for </w:t>
      </w:r>
      <w:r>
        <w:t>XR Spatial Description</w:t>
      </w:r>
      <w:r w:rsidRPr="00F02D61">
        <w:t xml:space="preserve">. It defines the relative position of </w:t>
      </w:r>
      <w:r w:rsidR="00D26A61">
        <w:t>t</w:t>
      </w:r>
      <w:r w:rsidRPr="00F02D61">
        <w:t xml:space="preserve">rackables and </w:t>
      </w:r>
      <w:r w:rsidR="00D26A61">
        <w:t>w</w:t>
      </w:r>
      <w:r w:rsidRPr="00F02D61">
        <w:t xml:space="preserve">orld </w:t>
      </w:r>
      <w:r w:rsidR="00D26A61">
        <w:t>a</w:t>
      </w:r>
      <w:r w:rsidRPr="00F02D61">
        <w:t xml:space="preserve">nchors by 3D </w:t>
      </w:r>
      <w:r w:rsidR="00D26A61">
        <w:t>t</w:t>
      </w:r>
      <w:r w:rsidRPr="00F02D61">
        <w:t xml:space="preserve">ransforms. </w:t>
      </w:r>
      <w:r>
        <w:t>In this case, the</w:t>
      </w:r>
      <w:r w:rsidRPr="00F02D61">
        <w:t xml:space="preserve"> </w:t>
      </w:r>
      <w:r w:rsidR="00AC20BB">
        <w:t>W</w:t>
      </w:r>
      <w:r w:rsidRPr="00F02D61">
        <w:t xml:space="preserve">orld </w:t>
      </w:r>
      <w:r w:rsidR="00AC20BB">
        <w:t>G</w:t>
      </w:r>
      <w:r w:rsidRPr="00F02D61">
        <w:t xml:space="preserve">raph is </w:t>
      </w:r>
      <w:r>
        <w:t>similar to a</w:t>
      </w:r>
      <w:r w:rsidRPr="00F02D61">
        <w:t xml:space="preserve"> scene graph including trackables (embedding their features), and </w:t>
      </w:r>
      <w:r w:rsidR="00AC20BB">
        <w:t xml:space="preserve">spatial </w:t>
      </w:r>
      <w:r w:rsidRPr="00F02D61">
        <w:t xml:space="preserve">anchors representing the real world. </w:t>
      </w:r>
      <w:r>
        <w:t xml:space="preserve">This information may be used by the AR Runtime for spatial compute functions including activity and object </w:t>
      </w:r>
      <w:r w:rsidRPr="00F02D61">
        <w:t>detect</w:t>
      </w:r>
      <w:r>
        <w:t>ion, object</w:t>
      </w:r>
      <w:r w:rsidRPr="00F02D61">
        <w:t xml:space="preserve"> recogni</w:t>
      </w:r>
      <w:r>
        <w:t>tion</w:t>
      </w:r>
      <w:r w:rsidRPr="00F02D61">
        <w:t xml:space="preserve">, and </w:t>
      </w:r>
      <w:r w:rsidRPr="00DB7044">
        <w:t xml:space="preserve">pose estimation using trackables </w:t>
      </w:r>
      <w:r w:rsidRPr="006D6412">
        <w:t>[21]</w:t>
      </w:r>
      <w:r w:rsidRPr="00DB7044">
        <w:t xml:space="preserve">.  At the end of 2021, </w:t>
      </w:r>
      <w:r>
        <w:t>no non-</w:t>
      </w:r>
      <w:r w:rsidRPr="001A13BD">
        <w:t xml:space="preserve">proprietary </w:t>
      </w:r>
      <w:r>
        <w:t>XR Spatial Description</w:t>
      </w:r>
      <w:r w:rsidRPr="001A13BD">
        <w:t xml:space="preserve"> format</w:t>
      </w:r>
      <w:r>
        <w:t>s</w:t>
      </w:r>
      <w:r w:rsidRPr="001A13BD">
        <w:t xml:space="preserve"> </w:t>
      </w:r>
      <w:r>
        <w:t>are</w:t>
      </w:r>
      <w:r w:rsidRPr="001A13BD">
        <w:t xml:space="preserve"> known.</w:t>
      </w:r>
      <w:r>
        <w:t xml:space="preserve"> </w:t>
      </w:r>
    </w:p>
    <w:p w14:paraId="2551801C" w14:textId="77777777" w:rsidR="003D1C7D" w:rsidRPr="00684E63" w:rsidRDefault="003D1C7D" w:rsidP="00684E63">
      <w:pPr>
        <w:pStyle w:val="Heading4"/>
      </w:pPr>
      <w:bookmarkStart w:id="74" w:name="_Toc123912655"/>
      <w:r w:rsidRPr="00684E63">
        <w:t>4.4.7.2</w:t>
      </w:r>
      <w:r w:rsidRPr="00684E63">
        <w:tab/>
        <w:t>Camera and sensor information</w:t>
      </w:r>
      <w:bookmarkEnd w:id="74"/>
    </w:p>
    <w:p w14:paraId="42AC820C" w14:textId="77777777" w:rsidR="003D1C7D" w:rsidRDefault="003D1C7D" w:rsidP="00684E63">
      <w:r w:rsidRPr="000B69B7">
        <w:t xml:space="preserve">In this clause we provide an overview of different sensors that </w:t>
      </w:r>
      <w:r w:rsidR="00454B4F">
        <w:t>may</w:t>
      </w:r>
      <w:r w:rsidR="00454B4F" w:rsidRPr="000B69B7">
        <w:t xml:space="preserve"> </w:t>
      </w:r>
      <w:r w:rsidRPr="000B69B7">
        <w:t xml:space="preserve">provide input data for spatial compute AR functions. </w:t>
      </w:r>
      <w:r>
        <w:t>All device</w:t>
      </w:r>
      <w:r w:rsidR="00C04E3C">
        <w:t>-</w:t>
      </w:r>
      <w:r>
        <w:t xml:space="preserve">captured data require a common timeline and a common coordinate system in order to be meaningful for XR Spatial </w:t>
      </w:r>
      <w:r w:rsidR="001215F3">
        <w:t>C</w:t>
      </w:r>
      <w:r>
        <w:t>ompute process</w:t>
      </w:r>
      <w:r w:rsidR="00C04E3C">
        <w:t>ing</w:t>
      </w:r>
      <w:r>
        <w:t>. If the data is processed in the networked, such time and spatial synchronization information is expected to be maintained.</w:t>
      </w:r>
    </w:p>
    <w:p w14:paraId="6F05D1F6" w14:textId="77777777" w:rsidR="003D1C7D" w:rsidRPr="001A13BD" w:rsidRDefault="003D1C7D" w:rsidP="00684E63">
      <w:r w:rsidRPr="001A13BD">
        <w:t>AR Glasses typically include multiple cameras (for example one device support</w:t>
      </w:r>
      <w:r w:rsidR="00C04E3C">
        <w:t>ing</w:t>
      </w:r>
      <w:r w:rsidRPr="001A13BD">
        <w:t xml:space="preserve"> 7 cameras) </w:t>
      </w:r>
      <w:r w:rsidRPr="00971118">
        <w:t xml:space="preserve">to build precise motion tracking and </w:t>
      </w:r>
      <w:r w:rsidRPr="00151267">
        <w:t>gesture recognition.</w:t>
      </w:r>
      <w:r w:rsidRPr="001A13BD" w:rsidDel="00E620A9">
        <w:t xml:space="preserve"> </w:t>
      </w:r>
      <w:r w:rsidRPr="001A13BD">
        <w:t xml:space="preserve">Generally, these camera feeds are processed on the device, but they may be sent across the network to support spatial compute functions. Different cameras exist on a single device, namely </w:t>
      </w:r>
    </w:p>
    <w:p w14:paraId="4D54AEC5" w14:textId="77777777" w:rsidR="003D1C7D" w:rsidRPr="00705008" w:rsidRDefault="003D1C7D" w:rsidP="00684E63">
      <w:pPr>
        <w:pStyle w:val="B1"/>
      </w:pPr>
      <w:r>
        <w:t>-</w:t>
      </w:r>
      <w:r>
        <w:tab/>
        <w:t>M</w:t>
      </w:r>
      <w:r w:rsidRPr="00705008">
        <w:t xml:space="preserve">onochrome image capture cameras, </w:t>
      </w:r>
    </w:p>
    <w:p w14:paraId="44C1A4B1" w14:textId="77777777" w:rsidR="003D1C7D" w:rsidRPr="00705008" w:rsidRDefault="003D1C7D" w:rsidP="00684E63">
      <w:pPr>
        <w:pStyle w:val="B1"/>
      </w:pPr>
      <w:r>
        <w:t>-</w:t>
      </w:r>
      <w:r>
        <w:tab/>
      </w:r>
      <w:r w:rsidRPr="00705008">
        <w:t>RGB image capture cameras,</w:t>
      </w:r>
    </w:p>
    <w:p w14:paraId="53D7EE12" w14:textId="77777777" w:rsidR="003D1C7D" w:rsidRPr="00705008" w:rsidRDefault="003D1C7D" w:rsidP="00684E63">
      <w:pPr>
        <w:pStyle w:val="B1"/>
      </w:pPr>
      <w:r>
        <w:t>-</w:t>
      </w:r>
      <w:r>
        <w:tab/>
        <w:t>I</w:t>
      </w:r>
      <w:r w:rsidRPr="00705008">
        <w:t>nfrared capture cameras.</w:t>
      </w:r>
    </w:p>
    <w:p w14:paraId="1DD5053A" w14:textId="77777777" w:rsidR="008359B3" w:rsidRPr="006D6412" w:rsidRDefault="008359B3" w:rsidP="008359B3">
      <w:r w:rsidRPr="006D6412">
        <w:t>Optical 3D sensors may be used to capture and reconstruct three-dimensional depth of objects. Depending on the source of the radiation, optical 3D sensors may be divided in two sub-categories; passive and active systems. Stereoscopic systems, Shape-from-Silhouettes (SfS), and Shape-from-Texture (SfT) are examples of passive systems, which do not emit any kind of radiation themselves. The sensors collect images of the scene, eventually from different points of view or with different optical setup</w:t>
      </w:r>
      <w:r w:rsidR="00C04E3C">
        <w:t>s</w:t>
      </w:r>
      <w:r w:rsidRPr="006D6412">
        <w:t xml:space="preserve">. Then the images are analysed in order to compute the 3D depth of points in the scene. On the contrary, active systems emit some kind of radiation and the interaction between the object and the radiation is captured by a sensor. From the analysis of the captured data, knowing the features of the emitted radiation, the coordinates of the points </w:t>
      </w:r>
      <w:r>
        <w:t>are</w:t>
      </w:r>
      <w:r w:rsidRPr="006D6412">
        <w:t xml:space="preserve"> obtained. Time-of-Flight (ToF), phase shift, and active triangulation are examples of active systems.</w:t>
      </w:r>
      <w:r w:rsidR="00923A21">
        <w:t xml:space="preserve"> The typical output of </w:t>
      </w:r>
      <w:r w:rsidR="003E4BDC">
        <w:t>an optical 3D sensor is a depth map image as described in clause 4.4.4.</w:t>
      </w:r>
    </w:p>
    <w:p w14:paraId="10365000" w14:textId="77777777" w:rsidR="003D1C7D" w:rsidRPr="006D6412" w:rsidRDefault="003D1C7D" w:rsidP="008359B3">
      <w:r w:rsidRPr="006D6412">
        <w:t xml:space="preserve">Light Detection And Ranging (LiDAR) </w:t>
      </w:r>
      <w:r w:rsidR="000A0458">
        <w:t xml:space="preserve">may be </w:t>
      </w:r>
      <w:r w:rsidR="002525BC">
        <w:t>another</w:t>
      </w:r>
      <w:r w:rsidR="000A0458">
        <w:t xml:space="preserve"> option to measure</w:t>
      </w:r>
      <w:r w:rsidRPr="006D6412">
        <w:t xml:space="preserve"> distances (ranging) by illuminating the target with a light and then measuring the reflection with an optical sensor. In practice, LiDAR camera</w:t>
      </w:r>
      <w:r w:rsidR="00C04E3C">
        <w:t>s</w:t>
      </w:r>
      <w:r w:rsidRPr="006D6412">
        <w:t xml:space="preserve"> operate in the ultraviolet, visible or infrared spectrum. Since the laser light used is typically collimated, the LiDAR camera needs to scan the scene in order to generate an image with a usable </w:t>
      </w:r>
      <w:r w:rsidR="000A0458">
        <w:t>F</w:t>
      </w:r>
      <w:r w:rsidRPr="006D6412">
        <w:t>ield-of-</w:t>
      </w:r>
      <w:r w:rsidR="000A0458">
        <w:t>V</w:t>
      </w:r>
      <w:r w:rsidRPr="006D6412">
        <w:t xml:space="preserve">iew. </w:t>
      </w:r>
      <w:r w:rsidR="008359B3">
        <w:t>T</w:t>
      </w:r>
      <w:r w:rsidRPr="006D6412">
        <w:t xml:space="preserve">he output of a LiDAR acquisition is a point cloud which </w:t>
      </w:r>
      <w:r w:rsidR="00454B4F">
        <w:t>may</w:t>
      </w:r>
      <w:r w:rsidR="00454B4F" w:rsidRPr="006D6412">
        <w:t xml:space="preserve"> </w:t>
      </w:r>
      <w:r w:rsidRPr="006D6412">
        <w:t>then be enriched with other sensor data such as RGB data.</w:t>
      </w:r>
    </w:p>
    <w:p w14:paraId="0EA7BFE2" w14:textId="77777777" w:rsidR="003D1C7D" w:rsidRDefault="003D1C7D" w:rsidP="00684E63">
      <w:r>
        <w:t xml:space="preserve">Devices may also include microphones. A typical setup is a </w:t>
      </w:r>
      <w:r w:rsidRPr="00074B37">
        <w:t>two-channel microphone array for audio input</w:t>
      </w:r>
      <w:r>
        <w:t>. Multichannel microphones or even Higher-Order Ambisonics (HOA) microphone arrays may be supported as well. The resulting signals are two- or multi</w:t>
      </w:r>
      <w:r w:rsidR="007B01CA">
        <w:t>-</w:t>
      </w:r>
      <w:r>
        <w:t>channel audio signals or HOA signals.</w:t>
      </w:r>
    </w:p>
    <w:p w14:paraId="5478F733" w14:textId="77777777" w:rsidR="003D1C7D" w:rsidRDefault="003D1C7D" w:rsidP="00684E63">
      <w:r>
        <w:t xml:space="preserve">Typical sensor and fusion data are </w:t>
      </w:r>
      <w:r w:rsidRPr="00C770ED">
        <w:t>accelerometer, gyroscope, and magnetometer</w:t>
      </w:r>
      <w:r>
        <w:t xml:space="preserve"> samples. This information</w:t>
      </w:r>
      <w:r w:rsidR="00C04E3C">
        <w:t xml:space="preserve"> includes,</w:t>
      </w:r>
      <w:r>
        <w:t xml:space="preserve"> for example</w:t>
      </w:r>
      <w:r w:rsidR="00C04E3C">
        <w:t>,</w:t>
      </w:r>
      <w:r>
        <w:t xml:space="preserve"> a</w:t>
      </w:r>
      <w:r w:rsidRPr="00AF32DA">
        <w:t>ngular velocity from gyroscope</w:t>
      </w:r>
      <w:r>
        <w:t>s, a</w:t>
      </w:r>
      <w:r w:rsidRPr="00287AF9">
        <w:t>ccelerometer data</w:t>
      </w:r>
      <w:r>
        <w:t xml:space="preserve"> including the effect o</w:t>
      </w:r>
      <w:r w:rsidR="00C04E3C">
        <w:t>f</w:t>
      </w:r>
      <w:r>
        <w:t xml:space="preserve"> gravity</w:t>
      </w:r>
      <w:r w:rsidR="00C04E3C">
        <w:t>,</w:t>
      </w:r>
      <w:r>
        <w:t xml:space="preserve"> as well </w:t>
      </w:r>
      <w:r w:rsidR="00C04E3C">
        <w:t xml:space="preserve">as </w:t>
      </w:r>
      <w:r>
        <w:t>statistical data around the measurements. Detailed representations are for further study.</w:t>
      </w:r>
    </w:p>
    <w:p w14:paraId="3FB03EE9" w14:textId="77777777" w:rsidR="00CC7374" w:rsidRPr="00684E63" w:rsidRDefault="00CC7374" w:rsidP="00684E63">
      <w:pPr>
        <w:pStyle w:val="Heading4"/>
      </w:pPr>
      <w:bookmarkStart w:id="75" w:name="_Toc123912656"/>
      <w:r w:rsidRPr="00684E63">
        <w:t>4.4.7.3</w:t>
      </w:r>
      <w:r w:rsidRPr="00684E63">
        <w:tab/>
        <w:t>Visual features, Keyframes and Spatial Maps</w:t>
      </w:r>
      <w:bookmarkEnd w:id="75"/>
    </w:p>
    <w:p w14:paraId="676A5340" w14:textId="77777777" w:rsidR="00CC7374" w:rsidRPr="004B15B7" w:rsidRDefault="00CC7374" w:rsidP="00684E63">
      <w:r w:rsidRPr="004B15B7">
        <w:t>Visual features, keyframes</w:t>
      </w:r>
      <w:r w:rsidR="008557DD">
        <w:t>,</w:t>
      </w:r>
      <w:r w:rsidRPr="004B15B7">
        <w:t xml:space="preserve"> and spatial maps are </w:t>
      </w:r>
      <w:r>
        <w:t>used</w:t>
      </w:r>
      <w:r w:rsidRPr="004B15B7">
        <w:t xml:space="preserve"> for mapping </w:t>
      </w:r>
      <w:r>
        <w:t xml:space="preserve">the real world, typically as part of the SLAM process. </w:t>
      </w:r>
    </w:p>
    <w:p w14:paraId="75089996" w14:textId="77777777" w:rsidR="00CC7374" w:rsidRPr="005237D1" w:rsidRDefault="00CC7374" w:rsidP="00684E63">
      <w:r w:rsidRPr="00684E63">
        <w:rPr>
          <w:bCs/>
        </w:rPr>
        <w:t>Visual features</w:t>
      </w:r>
      <w:r w:rsidRPr="00705008">
        <w:t xml:space="preserve"> are characteristics of real-world elements that </w:t>
      </w:r>
      <w:r w:rsidR="00C4297B">
        <w:t>are</w:t>
      </w:r>
      <w:r w:rsidRPr="00705008">
        <w:t xml:space="preserve"> searched, recognized and tracked in 2D images captured by the AR device as the user moves in a real environment. These images provide a view of the same real world elements, captured from different positions (a</w:t>
      </w:r>
      <w:r w:rsidRPr="005237D1">
        <w:t xml:space="preserve">s indicated by the camera parameters attached to them) from a single moving camera or multiple cameras. Visual features are </w:t>
      </w:r>
      <w:r w:rsidR="00EF2D6F">
        <w:t xml:space="preserve">generally extracted from </w:t>
      </w:r>
      <w:r w:rsidRPr="005237D1">
        <w:t xml:space="preserve">points that are recognizable in multiple images. </w:t>
      </w:r>
    </w:p>
    <w:p w14:paraId="65F8F970" w14:textId="77777777" w:rsidR="00CC7374" w:rsidRPr="005237D1" w:rsidRDefault="00EF2D6F" w:rsidP="00684E63">
      <w:r>
        <w:rPr>
          <w:bCs/>
        </w:rPr>
        <w:t>From the captured images of the real world, k</w:t>
      </w:r>
      <w:r w:rsidR="00CC7374" w:rsidRPr="00684E63">
        <w:rPr>
          <w:bCs/>
        </w:rPr>
        <w:t>eyframes</w:t>
      </w:r>
      <w:r w:rsidR="00CC7374" w:rsidRPr="00705008">
        <w:t xml:space="preserve"> that include one or multiple visual features</w:t>
      </w:r>
      <w:r>
        <w:t xml:space="preserve"> may be stored for later use</w:t>
      </w:r>
      <w:r w:rsidR="00CC7374" w:rsidRPr="00705008">
        <w:t xml:space="preserve">. Visual features </w:t>
      </w:r>
      <w:r>
        <w:t xml:space="preserve">from the captured frames </w:t>
      </w:r>
      <w:r w:rsidR="00CC7374" w:rsidRPr="00705008">
        <w:t>may be matched by comparing those frames with keyframes available to the AR Runtime in order to support the SLAM process. Keyframes have attached camera information defined in 4.4.3.2 to triangulate 3D</w:t>
      </w:r>
      <w:r w:rsidR="00CC7374" w:rsidRPr="005237D1">
        <w:t xml:space="preserve"> points correctly from multiple cameras. </w:t>
      </w:r>
      <w:r>
        <w:t>These 3D points, triangulated from matching visual features are called spatial features.</w:t>
      </w:r>
    </w:p>
    <w:p w14:paraId="1B8637E6" w14:textId="77777777" w:rsidR="00CC7374" w:rsidRPr="005237D1" w:rsidRDefault="00EF2D6F" w:rsidP="00684E63">
      <w:r>
        <w:t xml:space="preserve">Finally, a spatial map may be generated from keyframes and their matched visual features. </w:t>
      </w:r>
      <w:r w:rsidR="00CC7374" w:rsidRPr="005237D1">
        <w:t xml:space="preserve">A </w:t>
      </w:r>
      <w:r w:rsidR="00CC7374" w:rsidRPr="00684E63">
        <w:rPr>
          <w:bCs/>
        </w:rPr>
        <w:t>spatial map</w:t>
      </w:r>
      <w:r w:rsidR="00CC7374" w:rsidRPr="00705008">
        <w:t xml:space="preserve"> is</w:t>
      </w:r>
      <w:r>
        <w:t>, thus,</w:t>
      </w:r>
      <w:r w:rsidR="00CC7374" w:rsidRPr="00705008">
        <w:t xml:space="preserve"> a digital representation of the real world </w:t>
      </w:r>
      <w:r>
        <w:t>surrounding users consisting of at le</w:t>
      </w:r>
      <w:r w:rsidR="004279BF">
        <w:t>ast one spatial feature cloud, e</w:t>
      </w:r>
      <w:r>
        <w:t>.</w:t>
      </w:r>
      <w:r w:rsidR="004279BF">
        <w:t>g</w:t>
      </w:r>
      <w:r>
        <w:t xml:space="preserve">., 3D points (vector of </w:t>
      </w:r>
      <w:r w:rsidR="004279BF">
        <w:t>3</w:t>
      </w:r>
      <w:r>
        <w:t xml:space="preserve"> floats) with </w:t>
      </w:r>
      <w:r w:rsidRPr="0099074D">
        <w:t>their associated descriptors such as SIFT [59], SURF [60], or ORB [61].</w:t>
      </w:r>
      <w:r>
        <w:t xml:space="preserve"> </w:t>
      </w:r>
      <w:r w:rsidRPr="0099074D">
        <w:t>The geometrical part of the spatial map</w:t>
      </w:r>
      <w:r>
        <w:t xml:space="preserve"> may be</w:t>
      </w:r>
      <w:r w:rsidRPr="0099074D">
        <w:t xml:space="preserve"> represented </w:t>
      </w:r>
      <w:r>
        <w:t>as</w:t>
      </w:r>
      <w:r w:rsidRPr="0099074D">
        <w:t xml:space="preserve"> a sparse or dense point cloud</w:t>
      </w:r>
      <w:r>
        <w:t xml:space="preserve"> or a mesh</w:t>
      </w:r>
      <w:r w:rsidRPr="0099074D">
        <w:t>.</w:t>
      </w:r>
      <w:r>
        <w:t xml:space="preserve"> The</w:t>
      </w:r>
      <w:r w:rsidR="00CC7374" w:rsidRPr="00705008">
        <w:t xml:space="preserve"> mapping process </w:t>
      </w:r>
      <w:r w:rsidR="00FE29E4">
        <w:t>may</w:t>
      </w:r>
      <w:r w:rsidR="00FE29E4" w:rsidRPr="00705008">
        <w:t xml:space="preserve"> </w:t>
      </w:r>
      <w:r w:rsidR="00CC7374" w:rsidRPr="00705008">
        <w:t xml:space="preserve">be performed either at runtime or offline. </w:t>
      </w:r>
      <w:r>
        <w:t>The</w:t>
      </w:r>
      <w:r w:rsidRPr="00705008">
        <w:t xml:space="preserve"> </w:t>
      </w:r>
      <w:r w:rsidR="00CC7374" w:rsidRPr="00705008">
        <w:t>spati</w:t>
      </w:r>
      <w:r w:rsidR="00CC7374" w:rsidRPr="005237D1">
        <w:t>al map is then used at runtime to relocali</w:t>
      </w:r>
      <w:r w:rsidR="00C61802">
        <w:t>z</w:t>
      </w:r>
      <w:r w:rsidR="00CC7374" w:rsidRPr="005237D1">
        <w:t xml:space="preserve">e and thus register the AR device by matching the </w:t>
      </w:r>
      <w:r>
        <w:t xml:space="preserve">visual </w:t>
      </w:r>
      <w:r w:rsidR="00CC7374" w:rsidRPr="005237D1">
        <w:t xml:space="preserve">features extracted from the current captured frames with </w:t>
      </w:r>
      <w:r>
        <w:t>spatial features stored in the</w:t>
      </w:r>
      <w:r w:rsidR="00CC7374" w:rsidRPr="005237D1">
        <w:t xml:space="preserve"> spatial map. The </w:t>
      </w:r>
      <w:r>
        <w:t xml:space="preserve">spatial </w:t>
      </w:r>
      <w:r w:rsidR="00CC7374" w:rsidRPr="005237D1">
        <w:t xml:space="preserve">mapping approach </w:t>
      </w:r>
      <w:r>
        <w:t xml:space="preserve">described herein </w:t>
      </w:r>
      <w:r w:rsidR="00CC7374" w:rsidRPr="005237D1">
        <w:t xml:space="preserve">is one of well-known keyframe-based SLAM techniques [58]. </w:t>
      </w:r>
    </w:p>
    <w:p w14:paraId="071B2FDA" w14:textId="77777777" w:rsidR="00CC7374" w:rsidRPr="00705008" w:rsidRDefault="00CC7374" w:rsidP="00684E63">
      <w:r w:rsidRPr="00705008">
        <w:t xml:space="preserve">The descriptors </w:t>
      </w:r>
      <w:r w:rsidR="004279BF">
        <w:t xml:space="preserve">of features, whether visual or spatial, </w:t>
      </w:r>
      <w:r w:rsidRPr="00705008">
        <w:t>are generally vectors of numbers (e.g</w:t>
      </w:r>
      <w:r w:rsidR="00083A64">
        <w:t>.</w:t>
      </w:r>
      <w:r w:rsidR="004279BF">
        <w:t>,</w:t>
      </w:r>
      <w:r w:rsidRPr="00705008">
        <w:t xml:space="preserve"> vector of 128 floats for SIFT, vector of 64 floats for SURF, vector of 32 integers for ORB). Note that other features such as 3D segments </w:t>
      </w:r>
      <w:r w:rsidR="004279BF" w:rsidRPr="00AE790D">
        <w:t>(</w:t>
      </w:r>
      <w:r w:rsidR="004279BF">
        <w:t>e.g.,</w:t>
      </w:r>
      <w:r w:rsidR="004279BF" w:rsidRPr="00C348D6">
        <w:t xml:space="preserve"> a 3D starting point and a 3D ending point)</w:t>
      </w:r>
      <w:r w:rsidR="004279BF">
        <w:t xml:space="preserve"> </w:t>
      </w:r>
      <w:r w:rsidR="00FE29E4">
        <w:t>may</w:t>
      </w:r>
      <w:r w:rsidR="00FE29E4" w:rsidRPr="00705008">
        <w:t xml:space="preserve"> </w:t>
      </w:r>
      <w:r w:rsidRPr="00705008">
        <w:t xml:space="preserve">also </w:t>
      </w:r>
      <w:r w:rsidR="004279BF">
        <w:t xml:space="preserve">be </w:t>
      </w:r>
      <w:r w:rsidRPr="00705008">
        <w:t xml:space="preserve">used. </w:t>
      </w:r>
      <w:r w:rsidR="004279BF">
        <w:t xml:space="preserve">During the localization process, the visual features extracted from the current frame, captured by the device, are matched with the spatial features of the map, resulting in 2D-3D correspondences used to estimate the pose of the cameras. </w:t>
      </w:r>
      <w:r w:rsidR="004279BF" w:rsidRPr="00675BFD">
        <w:t xml:space="preserve">However, since </w:t>
      </w:r>
      <w:r w:rsidR="004279BF">
        <w:t xml:space="preserve">the 2D-3D </w:t>
      </w:r>
      <w:r w:rsidR="004279BF" w:rsidRPr="00675BFD">
        <w:t xml:space="preserve">matching </w:t>
      </w:r>
      <w:r w:rsidR="004279BF">
        <w:t xml:space="preserve">process </w:t>
      </w:r>
      <w:r w:rsidR="004279BF" w:rsidRPr="00675BFD">
        <w:t xml:space="preserve">consists </w:t>
      </w:r>
      <w:r w:rsidR="004279BF">
        <w:t>of</w:t>
      </w:r>
      <w:r w:rsidR="004279BF" w:rsidRPr="00675BFD">
        <w:t xml:space="preserve"> comparing the descriptors of visual features extracted from the current image and those of the spatial features of the map, the complexity </w:t>
      </w:r>
      <w:r w:rsidR="004279BF">
        <w:t>may</w:t>
      </w:r>
      <w:r w:rsidR="004279BF" w:rsidRPr="00675BFD">
        <w:t xml:space="preserve"> quickly increase for maps containing several hundred thousand or even millions of </w:t>
      </w:r>
      <w:r w:rsidR="004279BF">
        <w:t xml:space="preserve">spatial features. </w:t>
      </w:r>
      <w:r w:rsidRPr="00705008">
        <w:t xml:space="preserve">To </w:t>
      </w:r>
      <w:r w:rsidR="004279BF">
        <w:t xml:space="preserve">accelerate </w:t>
      </w:r>
      <w:r w:rsidRPr="00705008">
        <w:t xml:space="preserve">the 2D-3D matching process, a spatial map typically also includes the following </w:t>
      </w:r>
      <w:r w:rsidR="004279BF">
        <w:t>metadata</w:t>
      </w:r>
      <w:r w:rsidRPr="00705008">
        <w:t>:</w:t>
      </w:r>
    </w:p>
    <w:p w14:paraId="390761A3" w14:textId="77777777" w:rsidR="00CC7374" w:rsidRPr="00684E63" w:rsidRDefault="00CC7374" w:rsidP="00684E63">
      <w:pPr>
        <w:pStyle w:val="B1"/>
      </w:pPr>
      <w:r>
        <w:t>-</w:t>
      </w:r>
      <w:r>
        <w:tab/>
      </w:r>
      <w:r w:rsidRPr="00705008">
        <w:t>Information required for keyframe retrieval. For example, a keyframe retrieval use</w:t>
      </w:r>
      <w:r w:rsidR="00FE29E4">
        <w:t>s</w:t>
      </w:r>
      <w:r w:rsidRPr="00705008">
        <w:t xml:space="preserve"> Bag-Of-visual-Words (BoW) model. In this case, the information consists of the vocabulary of the BoW model and corresponding descriptor for each keyframe (vector of occurrence counts of a vocabulary in the keyframe). Depending on the visual descriptor used, the vocabulary s</w:t>
      </w:r>
      <w:r w:rsidRPr="005237D1">
        <w:t xml:space="preserve">ize is usually a 10-100 MByte, and this vocabulary </w:t>
      </w:r>
      <w:r w:rsidR="00FE29E4">
        <w:t>may</w:t>
      </w:r>
      <w:r w:rsidR="00FE29E4" w:rsidRPr="005237D1">
        <w:t xml:space="preserve"> </w:t>
      </w:r>
      <w:r w:rsidRPr="005237D1">
        <w:t xml:space="preserve">be reused. </w:t>
      </w:r>
    </w:p>
    <w:p w14:paraId="6B3980D4" w14:textId="77777777" w:rsidR="00CC7374" w:rsidRPr="00684E63" w:rsidRDefault="00CC7374" w:rsidP="00684E63">
      <w:pPr>
        <w:pStyle w:val="B1"/>
      </w:pPr>
      <w:r>
        <w:t>-</w:t>
      </w:r>
      <w:r>
        <w:tab/>
      </w:r>
      <w:r w:rsidRPr="00705008">
        <w:t xml:space="preserve">The </w:t>
      </w:r>
      <w:r w:rsidR="00EE4BF6">
        <w:t xml:space="preserve">visual </w:t>
      </w:r>
      <w:r w:rsidRPr="00705008">
        <w:t xml:space="preserve">features for each keyframes (e.g. 2D points with their associated descriptors such as SURF, SIFT, ORB represented by a vector of numbers). The number of features extracted per keyframe varies between 200 and 1000. </w:t>
      </w:r>
    </w:p>
    <w:p w14:paraId="18104452" w14:textId="77777777" w:rsidR="00CC7374" w:rsidRPr="00684E63" w:rsidRDefault="00CC7374" w:rsidP="00684E63">
      <w:pPr>
        <w:pStyle w:val="B1"/>
      </w:pPr>
      <w:r>
        <w:t>-</w:t>
      </w:r>
      <w:r>
        <w:tab/>
      </w:r>
      <w:r w:rsidR="00EE4BF6">
        <w:t>A vector pair (</w:t>
      </w:r>
      <w:r w:rsidR="001721B9">
        <w:t>identifier</w:t>
      </w:r>
      <w:r w:rsidR="00EE4BF6">
        <w:t xml:space="preserve"> of the visual features, </w:t>
      </w:r>
      <w:r w:rsidR="001721B9">
        <w:t xml:space="preserve">identifier </w:t>
      </w:r>
      <w:r w:rsidR="00EE4BF6">
        <w:t xml:space="preserve">of the spatial features) that matches the visual features of keyframes with the spatial features </w:t>
      </w:r>
      <w:r w:rsidRPr="00705008">
        <w:t>of the spatial feature cloud.</w:t>
      </w:r>
    </w:p>
    <w:p w14:paraId="4319C8A4" w14:textId="77777777" w:rsidR="00CC7374" w:rsidRDefault="00EE4BF6" w:rsidP="00684E63">
      <w:r>
        <w:t>Using</w:t>
      </w:r>
      <w:r w:rsidR="00CC7374" w:rsidRPr="004B15B7">
        <w:t xml:space="preserve"> this </w:t>
      </w:r>
      <w:r>
        <w:t>metadata</w:t>
      </w:r>
      <w:r w:rsidR="00CC7374" w:rsidRPr="004B15B7">
        <w:t xml:space="preserve">, instead of comparing all descriptors of </w:t>
      </w:r>
      <w:r>
        <w:t>visual</w:t>
      </w:r>
      <w:r w:rsidRPr="004B15B7">
        <w:t xml:space="preserve"> </w:t>
      </w:r>
      <w:r w:rsidR="00CC7374" w:rsidRPr="004B15B7">
        <w:t xml:space="preserve">features extracted from the current frame with all spatial feature descriptors (from the spatial feature cloud of the spatial map), </w:t>
      </w:r>
      <w:r>
        <w:t xml:space="preserve">reduces the otherwise </w:t>
      </w:r>
      <w:r w:rsidR="00CC7374" w:rsidRPr="004B15B7">
        <w:t xml:space="preserve">high </w:t>
      </w:r>
      <w:r>
        <w:t xml:space="preserve">computational </w:t>
      </w:r>
      <w:r w:rsidR="00CC7374" w:rsidRPr="004B15B7">
        <w:t>complexity</w:t>
      </w:r>
      <w:r>
        <w:t>.</w:t>
      </w:r>
    </w:p>
    <w:p w14:paraId="4F332706" w14:textId="77777777" w:rsidR="00EE4BF6" w:rsidRPr="004B15B7" w:rsidRDefault="00EE4BF6" w:rsidP="00684E63">
      <w:r>
        <w:t>The vision-based localization system may then accelerate the matching between visual and spatial features by:</w:t>
      </w:r>
    </w:p>
    <w:p w14:paraId="786CFD26" w14:textId="77777777" w:rsidR="00CC7374" w:rsidRPr="00705008" w:rsidRDefault="00700727" w:rsidP="00684E63">
      <w:pPr>
        <w:pStyle w:val="B1"/>
      </w:pPr>
      <w:r>
        <w:t>-</w:t>
      </w:r>
      <w:r>
        <w:tab/>
      </w:r>
      <w:r w:rsidR="00CC7374" w:rsidRPr="00705008">
        <w:t>Match</w:t>
      </w:r>
      <w:r w:rsidR="00B16E33">
        <w:t>ing</w:t>
      </w:r>
      <w:r w:rsidR="00CC7374" w:rsidRPr="00705008">
        <w:t xml:space="preserve"> the closest keyframe to the current frame by retrieving it with the BoW model</w:t>
      </w:r>
    </w:p>
    <w:p w14:paraId="08389132" w14:textId="77777777" w:rsidR="00CC7374" w:rsidRPr="00705008" w:rsidRDefault="00700727" w:rsidP="00684E63">
      <w:pPr>
        <w:pStyle w:val="B1"/>
      </w:pPr>
      <w:r>
        <w:t>-</w:t>
      </w:r>
      <w:r>
        <w:tab/>
      </w:r>
      <w:r w:rsidR="00CC7374" w:rsidRPr="00705008">
        <w:t>Match</w:t>
      </w:r>
      <w:r w:rsidR="00B16E33">
        <w:t>ing</w:t>
      </w:r>
      <w:r w:rsidR="00CC7374" w:rsidRPr="00705008">
        <w:t xml:space="preserve"> the </w:t>
      </w:r>
      <w:r w:rsidR="00B16E33">
        <w:t xml:space="preserve">visual </w:t>
      </w:r>
      <w:r w:rsidR="00CC7374" w:rsidRPr="00705008">
        <w:t>features between the current frame and the retrieved keyframe</w:t>
      </w:r>
    </w:p>
    <w:p w14:paraId="7D26DE56" w14:textId="77777777" w:rsidR="00CC7374" w:rsidRPr="00705008" w:rsidRDefault="00700727" w:rsidP="00684E63">
      <w:pPr>
        <w:pStyle w:val="B1"/>
      </w:pPr>
      <w:r>
        <w:t>-</w:t>
      </w:r>
      <w:r>
        <w:tab/>
      </w:r>
      <w:r w:rsidR="00CC7374" w:rsidRPr="00705008">
        <w:t>Match</w:t>
      </w:r>
      <w:r w:rsidR="00B16E33">
        <w:t>ing</w:t>
      </w:r>
      <w:r w:rsidR="00CC7374" w:rsidRPr="00705008">
        <w:t xml:space="preserve"> the </w:t>
      </w:r>
      <w:r w:rsidR="00B16E33">
        <w:t xml:space="preserve">visual </w:t>
      </w:r>
      <w:r w:rsidR="00CC7374" w:rsidRPr="00705008">
        <w:t xml:space="preserve">features between the current frame and spatial feature cloud (knowing matches between </w:t>
      </w:r>
      <w:r w:rsidR="00B16E33">
        <w:t xml:space="preserve">visual </w:t>
      </w:r>
      <w:r w:rsidR="00CC7374" w:rsidRPr="00705008">
        <w:t xml:space="preserve">features of the keyframes and </w:t>
      </w:r>
      <w:r w:rsidR="00B16E33">
        <w:t xml:space="preserve">spatial </w:t>
      </w:r>
      <w:r w:rsidR="00CC7374" w:rsidRPr="00705008">
        <w:t>features of the spatial feature cloud)</w:t>
      </w:r>
    </w:p>
    <w:p w14:paraId="572C8BC4" w14:textId="77777777" w:rsidR="00CC7374" w:rsidRPr="000174A3" w:rsidRDefault="00CC7374" w:rsidP="00684E63">
      <w:r>
        <w:t xml:space="preserve">Figure 4.4.7.3-1 </w:t>
      </w:r>
      <w:r w:rsidR="00B16E33">
        <w:t>illustrates the localization process of a captured 2D frame using a spatial map. The figure shows a current frame with visual features highlighted in green. The visual features from the current frame are matched with the spatial features and keyframe information stored in the spatial map to estimate the pose of the camera when it captured the frame.</w:t>
      </w:r>
    </w:p>
    <w:p w14:paraId="62FAC83A" w14:textId="77777777" w:rsidR="00CC7374" w:rsidRPr="006B079D" w:rsidRDefault="0003718E" w:rsidP="00684E63">
      <w:pPr>
        <w:pStyle w:val="TH"/>
      </w:pPr>
      <w:r w:rsidRPr="0003718E">
        <w:rPr>
          <w:noProof/>
          <w:lang w:val="en-US" w:eastAsia="ko-KR"/>
        </w:rPr>
        <w:pict w14:anchorId="59CDFC56">
          <v:shape id="Picture 9" o:spid="_x0000_i1040" type="#_x0000_t75" style="width:372.5pt;height:230.65pt;visibility:visible">
            <v:imagedata r:id="rId63" o:title=""/>
          </v:shape>
        </w:pict>
      </w:r>
    </w:p>
    <w:p w14:paraId="49E033BC" w14:textId="77777777" w:rsidR="00CC7374" w:rsidRPr="00E056E2" w:rsidRDefault="00CC7374" w:rsidP="00684E63">
      <w:pPr>
        <w:pStyle w:val="TF"/>
      </w:pPr>
      <w:r>
        <w:t>Figure 4.4.7.3-1 Camera pose estimation by feature</w:t>
      </w:r>
      <w:r w:rsidR="00690D1C">
        <w:t>s</w:t>
      </w:r>
      <w:r>
        <w:t xml:space="preserve"> </w:t>
      </w:r>
      <w:r w:rsidR="00690D1C">
        <w:t xml:space="preserve">matching between a 2D captured frame and a </w:t>
      </w:r>
      <w:r>
        <w:t>spatial map</w:t>
      </w:r>
    </w:p>
    <w:p w14:paraId="392D84E5" w14:textId="77777777" w:rsidR="00CC7374" w:rsidRPr="00684E63" w:rsidRDefault="00CC7374" w:rsidP="00705008">
      <w:pPr>
        <w:pStyle w:val="Heading4"/>
      </w:pPr>
      <w:bookmarkStart w:id="76" w:name="_Toc123912657"/>
      <w:r w:rsidRPr="00684E63">
        <w:t>4.4.7.4</w:t>
      </w:r>
      <w:r w:rsidRPr="00684E63">
        <w:tab/>
        <w:t>Spatial Anchors and Trackables</w:t>
      </w:r>
      <w:bookmarkEnd w:id="76"/>
    </w:p>
    <w:p w14:paraId="2250179D" w14:textId="77777777" w:rsidR="00CC7374" w:rsidRDefault="00CC7374" w:rsidP="00684E63">
      <w:r w:rsidRPr="00E056E2">
        <w:t xml:space="preserve">AR objects </w:t>
      </w:r>
      <w:r w:rsidR="00454B4F">
        <w:t xml:space="preserve">are </w:t>
      </w:r>
      <w:r w:rsidRPr="00E056E2">
        <w:t>positioned in reference to the real world (e.g., placing a vase on a table) using spatial anchors</w:t>
      </w:r>
      <w:r>
        <w:t xml:space="preserve"> and trackables</w:t>
      </w:r>
      <w:r w:rsidRPr="00E056E2">
        <w:t xml:space="preserve">. </w:t>
      </w:r>
    </w:p>
    <w:p w14:paraId="75A6B461" w14:textId="77777777" w:rsidR="00CC7374" w:rsidRDefault="00CC7374" w:rsidP="00684E63">
      <w:r w:rsidRPr="00E056E2">
        <w:t xml:space="preserve">A spatial anchor provides a fixed position and orientation in the real world based on a common frame of reference that </w:t>
      </w:r>
      <w:r w:rsidR="00FE29E4">
        <w:t>may</w:t>
      </w:r>
      <w:r w:rsidR="00FE29E4" w:rsidRPr="00E056E2">
        <w:t xml:space="preserve"> </w:t>
      </w:r>
      <w:r w:rsidRPr="00E056E2">
        <w:t xml:space="preserve">be used by multiple AR devices. Spatial anchors </w:t>
      </w:r>
      <w:r w:rsidR="00FE29E4">
        <w:t xml:space="preserve">are </w:t>
      </w:r>
      <w:r w:rsidRPr="00E056E2">
        <w:t xml:space="preserve">also used </w:t>
      </w:r>
      <w:r>
        <w:t>independently of other spaces</w:t>
      </w:r>
      <w:r w:rsidRPr="00E056E2">
        <w:t xml:space="preserve"> </w:t>
      </w:r>
      <w:r>
        <w:t>in case</w:t>
      </w:r>
      <w:r w:rsidRPr="00E056E2">
        <w:t xml:space="preserve"> global coordinates are </w:t>
      </w:r>
      <w:r>
        <w:t>available to the device</w:t>
      </w:r>
      <w:r w:rsidRPr="00E056E2">
        <w:t>. In this case, the anchors are treated as global anchors as they have global coordinates</w:t>
      </w:r>
      <w:r>
        <w:t xml:space="preserve"> for</w:t>
      </w:r>
      <w:r w:rsidRPr="00E056E2">
        <w:t xml:space="preserve"> which positions </w:t>
      </w:r>
      <w:r w:rsidR="00FE29E4">
        <w:t xml:space="preserve">are </w:t>
      </w:r>
      <w:r w:rsidRPr="00E056E2">
        <w:t>determined.</w:t>
      </w:r>
      <w:r w:rsidRPr="0078207C">
        <w:t xml:space="preserve"> </w:t>
      </w:r>
    </w:p>
    <w:p w14:paraId="1762DEFB" w14:textId="77777777" w:rsidR="00CC7374" w:rsidRPr="00E056E2" w:rsidRDefault="00CC7374" w:rsidP="00684E63">
      <w:r>
        <w:t>However, in many cases an accurate global coordinate system is not available. In this case, s</w:t>
      </w:r>
      <w:r w:rsidRPr="00E056E2">
        <w:t xml:space="preserve">patial anchors refer to </w:t>
      </w:r>
      <w:r w:rsidRPr="00791AC3">
        <w:rPr>
          <w:iCs/>
        </w:rPr>
        <w:t>trackables</w:t>
      </w:r>
      <w:r w:rsidRPr="00E056E2">
        <w:t xml:space="preserve"> for accurate positioning relative to the physical space.</w:t>
      </w:r>
      <w:r>
        <w:t xml:space="preserve"> </w:t>
      </w:r>
      <w:r w:rsidRPr="00791AC3">
        <w:rPr>
          <w:iCs/>
        </w:rPr>
        <w:t>Trackables</w:t>
      </w:r>
      <w:r w:rsidRPr="00E056E2">
        <w:t xml:space="preserve"> are</w:t>
      </w:r>
      <w:r w:rsidRPr="006D6412">
        <w:t xml:space="preserve"> </w:t>
      </w:r>
      <w:r w:rsidRPr="00E056E2">
        <w:t xml:space="preserve">elements of the real world </w:t>
      </w:r>
      <w:r>
        <w:t>for</w:t>
      </w:r>
      <w:r w:rsidRPr="00E056E2">
        <w:t xml:space="preserve"> which features (visual or non-visual) are available and/or could be extracted. </w:t>
      </w:r>
      <w:r>
        <w:t xml:space="preserve">A trackable </w:t>
      </w:r>
      <w:r w:rsidR="00FE29E4">
        <w:t xml:space="preserve">may </w:t>
      </w:r>
      <w:r>
        <w:t xml:space="preserve">for example be a spatial map that </w:t>
      </w:r>
      <w:r w:rsidRPr="00E056E2">
        <w:t>define</w:t>
      </w:r>
      <w:r>
        <w:t>s</w:t>
      </w:r>
      <w:r w:rsidRPr="00E056E2">
        <w:t xml:space="preserve"> a full environment composed of floor walls</w:t>
      </w:r>
      <w:r>
        <w:t xml:space="preserve"> and</w:t>
      </w:r>
      <w:r w:rsidRPr="00E056E2">
        <w:t xml:space="preserve"> furniture in the real world consisting of several 3D points with visual features. However, there are other types of trackables</w:t>
      </w:r>
      <w:r>
        <w:t>, f</w:t>
      </w:r>
      <w:r w:rsidRPr="00E056E2">
        <w:t xml:space="preserve">or example: </w:t>
      </w:r>
    </w:p>
    <w:p w14:paraId="471112D5" w14:textId="77777777" w:rsidR="00CC7374" w:rsidRPr="006D6412" w:rsidRDefault="00700727" w:rsidP="00684E63">
      <w:pPr>
        <w:pStyle w:val="B1"/>
      </w:pPr>
      <w:r>
        <w:t>-</w:t>
      </w:r>
      <w:r>
        <w:tab/>
      </w:r>
      <w:r w:rsidR="00CC7374" w:rsidRPr="006D6412">
        <w:t xml:space="preserve">A controller with LEDs that </w:t>
      </w:r>
      <w:r w:rsidR="00FE29E4">
        <w:t>may</w:t>
      </w:r>
      <w:r w:rsidR="00723C5C">
        <w:t xml:space="preserve"> </w:t>
      </w:r>
      <w:r w:rsidR="00CC7374" w:rsidRPr="006D6412">
        <w:t>be tracked by an AR headset’s vision sensor. The feature in this case is the constellation of LEDs.</w:t>
      </w:r>
    </w:p>
    <w:p w14:paraId="750C5270" w14:textId="77777777" w:rsidR="00CC7374" w:rsidRPr="006D6412" w:rsidRDefault="00700727" w:rsidP="00684E63">
      <w:pPr>
        <w:pStyle w:val="B1"/>
      </w:pPr>
      <w:r>
        <w:t>-</w:t>
      </w:r>
      <w:r>
        <w:tab/>
      </w:r>
      <w:r w:rsidR="00CC7374" w:rsidRPr="006D6412">
        <w:t>A fiducial marker that is detected as a black and white pattern by an AR device vision sensor. The feature in this case is the black and white pattern.</w:t>
      </w:r>
    </w:p>
    <w:p w14:paraId="74C38374" w14:textId="77777777" w:rsidR="00CC7374" w:rsidRPr="006D6412" w:rsidRDefault="00700727" w:rsidP="00684E63">
      <w:pPr>
        <w:pStyle w:val="B1"/>
      </w:pPr>
      <w:r>
        <w:t>-</w:t>
      </w:r>
      <w:r>
        <w:tab/>
      </w:r>
      <w:r w:rsidR="00CC7374" w:rsidRPr="006D6412">
        <w:t xml:space="preserve">Hands visible through an AR headset’s vision sensor. The feature is a learnt model for hands. </w:t>
      </w:r>
    </w:p>
    <w:p w14:paraId="0B96E138" w14:textId="77777777" w:rsidR="00566E21" w:rsidRPr="00895CC2" w:rsidRDefault="00CC7374" w:rsidP="00705008">
      <w:r w:rsidRPr="00E056E2">
        <w:t>All of the above examples give a position of the trackable in reference to the position of the sensor (generally embedded in the AR headset).</w:t>
      </w:r>
    </w:p>
    <w:p w14:paraId="364AE05C" w14:textId="77777777" w:rsidR="008D37DD" w:rsidRDefault="008D471E" w:rsidP="008D471E">
      <w:pPr>
        <w:pStyle w:val="Heading2"/>
        <w:rPr>
          <w:lang w:eastAsia="ko-KR"/>
        </w:rPr>
      </w:pPr>
      <w:bookmarkStart w:id="77" w:name="_Toc123912658"/>
      <w:r>
        <w:rPr>
          <w:rFonts w:hint="eastAsia"/>
          <w:lang w:eastAsia="ko-KR"/>
        </w:rPr>
        <w:t>4.</w:t>
      </w:r>
      <w:r w:rsidR="009F59EC">
        <w:rPr>
          <w:lang w:eastAsia="ko-KR"/>
        </w:rPr>
        <w:t>5</w:t>
      </w:r>
      <w:r>
        <w:rPr>
          <w:rFonts w:hint="eastAsia"/>
          <w:lang w:eastAsia="ko-KR"/>
        </w:rPr>
        <w:tab/>
      </w:r>
      <w:r w:rsidR="008D37DD">
        <w:rPr>
          <w:lang w:eastAsia="ko-KR"/>
        </w:rPr>
        <w:t>Key Performance Indicators and Metrics for AR</w:t>
      </w:r>
      <w:bookmarkEnd w:id="77"/>
    </w:p>
    <w:p w14:paraId="718DFA0B" w14:textId="77777777" w:rsidR="008D37DD" w:rsidRPr="008D37DD" w:rsidRDefault="008D37DD" w:rsidP="00633479">
      <w:pPr>
        <w:pStyle w:val="Heading3"/>
      </w:pPr>
      <w:bookmarkStart w:id="78" w:name="_Toc123912659"/>
      <w:r w:rsidRPr="008D37DD">
        <w:t>4.</w:t>
      </w:r>
      <w:r w:rsidR="00EB17B7">
        <w:t>5</w:t>
      </w:r>
      <w:r w:rsidRPr="008D37DD">
        <w:t>.1</w:t>
      </w:r>
      <w:r w:rsidRPr="008D37DD">
        <w:tab/>
        <w:t>Summary of TR 26.928</w:t>
      </w:r>
      <w:bookmarkEnd w:id="78"/>
    </w:p>
    <w:p w14:paraId="6EBE62EB" w14:textId="77777777" w:rsidR="008D37DD" w:rsidRDefault="008D37DD" w:rsidP="008D37DD">
      <w:r>
        <w:t>In TR 26.928</w:t>
      </w:r>
      <w:r w:rsidR="00E65315">
        <w:t xml:space="preserve"> [2]</w:t>
      </w:r>
      <w:r>
        <w:t>, clause 4.2 quality experience for XR is summarized. In order to provide the feeling of presence in immersive scenes, this clause provides a summary. TR 26.928 has some focus on VR and HMDs.</w:t>
      </w:r>
    </w:p>
    <w:p w14:paraId="18E5B301" w14:textId="77777777" w:rsidR="00EE7462" w:rsidRPr="00955757" w:rsidRDefault="00EE7462" w:rsidP="00633479">
      <w:pPr>
        <w:pStyle w:val="TH"/>
      </w:pPr>
      <w:r w:rsidRPr="000F2049">
        <w:t xml:space="preserve">Table </w:t>
      </w:r>
      <w:r>
        <w:t>4</w:t>
      </w:r>
      <w:r w:rsidRPr="000F2049">
        <w:t>.</w:t>
      </w:r>
      <w:r w:rsidR="00EB75B7">
        <w:t>5</w:t>
      </w:r>
      <w:r>
        <w:t>.1-</w:t>
      </w:r>
      <w:r w:rsidRPr="000F2049">
        <w:t>1</w:t>
      </w:r>
      <w:r>
        <w:t>: KPIs from TR 26.928</w:t>
      </w:r>
      <w:r w:rsidR="00FF4458">
        <w:t xml:space="preserve"> with focus on VR and HMDs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8"/>
        <w:gridCol w:w="4929"/>
      </w:tblGrid>
      <w:tr w:rsidR="008D37DD" w14:paraId="2B34C2A3" w14:textId="77777777" w:rsidTr="00E11AC3">
        <w:tc>
          <w:tcPr>
            <w:tcW w:w="4928" w:type="dxa"/>
            <w:shd w:val="clear" w:color="auto" w:fill="auto"/>
          </w:tcPr>
          <w:p w14:paraId="3F10FAEA" w14:textId="77777777" w:rsidR="008D37DD" w:rsidRPr="00E11AC3" w:rsidRDefault="008D37DD" w:rsidP="00952384">
            <w:pPr>
              <w:rPr>
                <w:rFonts w:ascii="CG Times (WN)" w:hAnsi="CG Times (WN)"/>
                <w:b/>
                <w:bCs/>
              </w:rPr>
            </w:pPr>
            <w:r w:rsidRPr="00E11AC3">
              <w:rPr>
                <w:rFonts w:ascii="CG Times (WN)" w:hAnsi="CG Times (WN)"/>
                <w:b/>
                <w:bCs/>
              </w:rPr>
              <w:t>Feature</w:t>
            </w:r>
          </w:p>
        </w:tc>
        <w:tc>
          <w:tcPr>
            <w:tcW w:w="4929" w:type="dxa"/>
            <w:shd w:val="clear" w:color="auto" w:fill="auto"/>
          </w:tcPr>
          <w:p w14:paraId="0976BCC7" w14:textId="77777777" w:rsidR="008D37DD" w:rsidRPr="00E11AC3" w:rsidRDefault="008D37DD" w:rsidP="00952384">
            <w:pPr>
              <w:rPr>
                <w:rFonts w:ascii="CG Times (WN)" w:hAnsi="CG Times (WN)"/>
                <w:b/>
                <w:bCs/>
              </w:rPr>
            </w:pPr>
            <w:r w:rsidRPr="00E11AC3">
              <w:rPr>
                <w:rFonts w:ascii="CG Times (WN)" w:hAnsi="CG Times (WN)"/>
                <w:b/>
                <w:bCs/>
              </w:rPr>
              <w:t>KPI from TR 26.928</w:t>
            </w:r>
          </w:p>
        </w:tc>
      </w:tr>
      <w:tr w:rsidR="008D37DD" w14:paraId="189723A3" w14:textId="77777777" w:rsidTr="00E11AC3">
        <w:tc>
          <w:tcPr>
            <w:tcW w:w="9857" w:type="dxa"/>
            <w:gridSpan w:val="2"/>
            <w:shd w:val="clear" w:color="auto" w:fill="auto"/>
          </w:tcPr>
          <w:p w14:paraId="221B9E5D" w14:textId="77777777" w:rsidR="008D37DD" w:rsidRPr="00E11AC3" w:rsidRDefault="008D37DD" w:rsidP="00952384">
            <w:pPr>
              <w:rPr>
                <w:rFonts w:ascii="CG Times (WN)" w:hAnsi="CG Times (WN)"/>
                <w:b/>
                <w:bCs/>
              </w:rPr>
            </w:pPr>
            <w:r w:rsidRPr="00E11AC3">
              <w:rPr>
                <w:rFonts w:ascii="CG Times (WN)" w:hAnsi="CG Times (WN)"/>
                <w:b/>
                <w:bCs/>
              </w:rPr>
              <w:t>Tracking</w:t>
            </w:r>
          </w:p>
        </w:tc>
      </w:tr>
      <w:tr w:rsidR="008D37DD" w14:paraId="1F84095C" w14:textId="77777777" w:rsidTr="00E11AC3">
        <w:tc>
          <w:tcPr>
            <w:tcW w:w="4928" w:type="dxa"/>
            <w:shd w:val="clear" w:color="auto" w:fill="auto"/>
          </w:tcPr>
          <w:p w14:paraId="793EF37C" w14:textId="77777777" w:rsidR="008D37DD" w:rsidRPr="00E11AC3" w:rsidRDefault="008D37DD" w:rsidP="00952384">
            <w:pPr>
              <w:rPr>
                <w:rFonts w:ascii="CG Times (WN)" w:hAnsi="CG Times (WN)"/>
              </w:rPr>
            </w:pPr>
            <w:r w:rsidRPr="00E11AC3">
              <w:rPr>
                <w:rFonts w:ascii="CG Times (WN)" w:hAnsi="CG Times (WN)"/>
              </w:rPr>
              <w:t>Freedom Tracking</w:t>
            </w:r>
          </w:p>
        </w:tc>
        <w:tc>
          <w:tcPr>
            <w:tcW w:w="4929" w:type="dxa"/>
            <w:shd w:val="clear" w:color="auto" w:fill="auto"/>
          </w:tcPr>
          <w:p w14:paraId="7F0FE2FD" w14:textId="77777777" w:rsidR="008D37DD" w:rsidRPr="00E11AC3" w:rsidRDefault="008D37DD" w:rsidP="00952384">
            <w:pPr>
              <w:rPr>
                <w:rFonts w:ascii="CG Times (WN)" w:hAnsi="CG Times (WN)"/>
              </w:rPr>
            </w:pPr>
            <w:r w:rsidRPr="00E11AC3">
              <w:rPr>
                <w:rFonts w:ascii="CG Times (WN)" w:hAnsi="CG Times (WN)"/>
              </w:rPr>
              <w:t>6DoF</w:t>
            </w:r>
          </w:p>
        </w:tc>
      </w:tr>
      <w:tr w:rsidR="008D37DD" w14:paraId="2C035041" w14:textId="77777777" w:rsidTr="00E11AC3">
        <w:tc>
          <w:tcPr>
            <w:tcW w:w="4928" w:type="dxa"/>
            <w:shd w:val="clear" w:color="auto" w:fill="auto"/>
          </w:tcPr>
          <w:p w14:paraId="2767D53B" w14:textId="77777777" w:rsidR="008D37DD" w:rsidRPr="00E11AC3" w:rsidRDefault="008D37DD" w:rsidP="00952384">
            <w:pPr>
              <w:rPr>
                <w:rFonts w:ascii="CG Times (WN)" w:hAnsi="CG Times (WN)"/>
              </w:rPr>
            </w:pPr>
            <w:r w:rsidRPr="00E11AC3">
              <w:rPr>
                <w:rFonts w:ascii="CG Times (WN)" w:hAnsi="CG Times (WN)"/>
              </w:rPr>
              <w:t>Translational Tracking Accuracy</w:t>
            </w:r>
          </w:p>
        </w:tc>
        <w:tc>
          <w:tcPr>
            <w:tcW w:w="4929" w:type="dxa"/>
            <w:shd w:val="clear" w:color="auto" w:fill="auto"/>
          </w:tcPr>
          <w:p w14:paraId="556C04DC" w14:textId="77777777" w:rsidR="008D37DD" w:rsidRPr="00E11AC3" w:rsidRDefault="008D37DD" w:rsidP="00952384">
            <w:pPr>
              <w:rPr>
                <w:rFonts w:ascii="CG Times (WN)" w:hAnsi="CG Times (WN)"/>
              </w:rPr>
            </w:pPr>
            <w:r w:rsidRPr="00E11AC3">
              <w:rPr>
                <w:rFonts w:ascii="CG Times (WN)" w:hAnsi="CG Times (WN)"/>
                <w:lang w:val="en-US"/>
              </w:rPr>
              <w:t>Sub-centimeter accuracy - tracking accuracy of less than a centimeter</w:t>
            </w:r>
          </w:p>
        </w:tc>
      </w:tr>
      <w:tr w:rsidR="008D37DD" w14:paraId="3232CCCC" w14:textId="77777777" w:rsidTr="00E11AC3">
        <w:tc>
          <w:tcPr>
            <w:tcW w:w="4928" w:type="dxa"/>
            <w:shd w:val="clear" w:color="auto" w:fill="auto"/>
          </w:tcPr>
          <w:p w14:paraId="162A8969" w14:textId="77777777" w:rsidR="008D37DD" w:rsidRPr="00E11AC3" w:rsidRDefault="008D37DD" w:rsidP="00952384">
            <w:pPr>
              <w:rPr>
                <w:rFonts w:ascii="CG Times (WN)" w:hAnsi="CG Times (WN)"/>
              </w:rPr>
            </w:pPr>
            <w:r w:rsidRPr="00E11AC3">
              <w:rPr>
                <w:rFonts w:ascii="CG Times (WN)" w:hAnsi="CG Times (WN)"/>
              </w:rPr>
              <w:t>Rotational Tracking Accuracy</w:t>
            </w:r>
          </w:p>
        </w:tc>
        <w:tc>
          <w:tcPr>
            <w:tcW w:w="4929" w:type="dxa"/>
            <w:shd w:val="clear" w:color="auto" w:fill="auto"/>
          </w:tcPr>
          <w:p w14:paraId="78E632AB" w14:textId="77777777" w:rsidR="008D37DD" w:rsidRPr="00E11AC3" w:rsidRDefault="008D37DD" w:rsidP="00952384">
            <w:pPr>
              <w:rPr>
                <w:rFonts w:ascii="CG Times (WN)" w:hAnsi="CG Times (WN)"/>
              </w:rPr>
            </w:pPr>
            <w:r w:rsidRPr="00E11AC3">
              <w:rPr>
                <w:rFonts w:ascii="CG Times (WN)" w:hAnsi="CG Times (WN)"/>
              </w:rPr>
              <w:t>Quarter-degree-accurate rotation tracking</w:t>
            </w:r>
          </w:p>
        </w:tc>
      </w:tr>
      <w:tr w:rsidR="008D37DD" w14:paraId="127B5DEA" w14:textId="77777777" w:rsidTr="00E11AC3">
        <w:tc>
          <w:tcPr>
            <w:tcW w:w="4928" w:type="dxa"/>
            <w:shd w:val="clear" w:color="auto" w:fill="auto"/>
          </w:tcPr>
          <w:p w14:paraId="61E77F8E" w14:textId="77777777" w:rsidR="008D37DD" w:rsidRPr="00E11AC3" w:rsidRDefault="008D37DD" w:rsidP="00952384">
            <w:pPr>
              <w:rPr>
                <w:rFonts w:ascii="CG Times (WN)" w:hAnsi="CG Times (WN)"/>
              </w:rPr>
            </w:pPr>
            <w:r w:rsidRPr="00E11AC3">
              <w:rPr>
                <w:rFonts w:ascii="CG Times (WN)" w:hAnsi="CG Times (WN)"/>
              </w:rPr>
              <w:t>VR Games tracking space</w:t>
            </w:r>
          </w:p>
        </w:tc>
        <w:tc>
          <w:tcPr>
            <w:tcW w:w="4929" w:type="dxa"/>
            <w:shd w:val="clear" w:color="auto" w:fill="auto"/>
          </w:tcPr>
          <w:p w14:paraId="09155570" w14:textId="77777777" w:rsidR="008D37DD" w:rsidRPr="00E11AC3" w:rsidRDefault="008D37DD" w:rsidP="00952384">
            <w:pPr>
              <w:rPr>
                <w:rFonts w:ascii="CG Times (WN)" w:hAnsi="CG Times (WN)"/>
              </w:rPr>
            </w:pPr>
            <w:r w:rsidRPr="00E11AC3">
              <w:rPr>
                <w:rFonts w:ascii="CG Times (WN)" w:hAnsi="CG Times (WN)"/>
                <w:lang w:val="en-US"/>
              </w:rPr>
              <w:t>roughly 2m cubes</w:t>
            </w:r>
          </w:p>
        </w:tc>
      </w:tr>
      <w:tr w:rsidR="008D37DD" w14:paraId="75F7FF72" w14:textId="77777777" w:rsidTr="00E11AC3">
        <w:tc>
          <w:tcPr>
            <w:tcW w:w="4928" w:type="dxa"/>
            <w:shd w:val="clear" w:color="auto" w:fill="auto"/>
          </w:tcPr>
          <w:p w14:paraId="21CEA4A3" w14:textId="77777777" w:rsidR="008D37DD" w:rsidRPr="00E11AC3" w:rsidRDefault="008D37DD" w:rsidP="00952384">
            <w:pPr>
              <w:rPr>
                <w:rFonts w:ascii="CG Times (WN)" w:hAnsi="CG Times (WN)"/>
              </w:rPr>
            </w:pPr>
            <w:r w:rsidRPr="00E11AC3">
              <w:rPr>
                <w:rFonts w:ascii="CG Times (WN)" w:hAnsi="CG Times (WN)"/>
              </w:rPr>
              <w:t>Tracking frequency</w:t>
            </w:r>
          </w:p>
        </w:tc>
        <w:tc>
          <w:tcPr>
            <w:tcW w:w="4929" w:type="dxa"/>
            <w:shd w:val="clear" w:color="auto" w:fill="auto"/>
          </w:tcPr>
          <w:p w14:paraId="0F8ED7C3" w14:textId="77777777" w:rsidR="008D37DD" w:rsidRPr="00E11AC3" w:rsidRDefault="008D37DD" w:rsidP="00952384">
            <w:pPr>
              <w:rPr>
                <w:rFonts w:ascii="CG Times (WN)" w:hAnsi="CG Times (WN)"/>
              </w:rPr>
            </w:pPr>
            <w:r w:rsidRPr="00E11AC3">
              <w:rPr>
                <w:rFonts w:ascii="CG Times (WN)" w:hAnsi="CG Times (WN)"/>
              </w:rPr>
              <w:t>At least 1000 Hz</w:t>
            </w:r>
          </w:p>
        </w:tc>
      </w:tr>
      <w:tr w:rsidR="008D37DD" w14:paraId="6286AA06" w14:textId="77777777" w:rsidTr="00E11AC3">
        <w:tc>
          <w:tcPr>
            <w:tcW w:w="9857" w:type="dxa"/>
            <w:gridSpan w:val="2"/>
            <w:shd w:val="clear" w:color="auto" w:fill="auto"/>
          </w:tcPr>
          <w:p w14:paraId="460FADAD" w14:textId="77777777" w:rsidR="008D37DD" w:rsidRPr="00E11AC3" w:rsidRDefault="008D37DD" w:rsidP="00952384">
            <w:pPr>
              <w:rPr>
                <w:rFonts w:ascii="CG Times (WN)" w:hAnsi="CG Times (WN)"/>
                <w:b/>
                <w:bCs/>
              </w:rPr>
            </w:pPr>
            <w:r w:rsidRPr="00E11AC3">
              <w:rPr>
                <w:rFonts w:ascii="CG Times (WN)" w:hAnsi="CG Times (WN)"/>
                <w:b/>
                <w:bCs/>
              </w:rPr>
              <w:t>Latency</w:t>
            </w:r>
          </w:p>
        </w:tc>
      </w:tr>
      <w:tr w:rsidR="008D37DD" w14:paraId="14C31606" w14:textId="77777777" w:rsidTr="00E11AC3">
        <w:tc>
          <w:tcPr>
            <w:tcW w:w="4928" w:type="dxa"/>
            <w:shd w:val="clear" w:color="auto" w:fill="auto"/>
          </w:tcPr>
          <w:p w14:paraId="6335A2C3" w14:textId="77777777" w:rsidR="008D37DD" w:rsidRPr="00E11AC3" w:rsidRDefault="008D37DD" w:rsidP="00952384">
            <w:pPr>
              <w:rPr>
                <w:rFonts w:ascii="CG Times (WN)" w:hAnsi="CG Times (WN)"/>
              </w:rPr>
            </w:pPr>
            <w:r w:rsidRPr="00E11AC3">
              <w:rPr>
                <w:rFonts w:ascii="CG Times (WN)" w:hAnsi="CG Times (WN)"/>
                <w:lang w:val="en-US"/>
              </w:rPr>
              <w:t>motion-to-photon latency</w:t>
            </w:r>
          </w:p>
        </w:tc>
        <w:tc>
          <w:tcPr>
            <w:tcW w:w="4929" w:type="dxa"/>
            <w:shd w:val="clear" w:color="auto" w:fill="auto"/>
          </w:tcPr>
          <w:p w14:paraId="1BB1F2FA" w14:textId="77777777" w:rsidR="008D37DD" w:rsidRPr="00E11AC3" w:rsidRDefault="008D37DD" w:rsidP="00952384">
            <w:pPr>
              <w:rPr>
                <w:rFonts w:ascii="CG Times (WN)" w:hAnsi="CG Times (WN)"/>
              </w:rPr>
            </w:pPr>
            <w:r w:rsidRPr="00E11AC3">
              <w:rPr>
                <w:rFonts w:ascii="CG Times (WN)" w:hAnsi="CG Times (WN)"/>
                <w:lang w:val="en-US"/>
              </w:rPr>
              <w:t>Less than 20 ms</w:t>
            </w:r>
          </w:p>
        </w:tc>
      </w:tr>
      <w:tr w:rsidR="008D37DD" w14:paraId="3C5735C0" w14:textId="77777777" w:rsidTr="00E11AC3">
        <w:tc>
          <w:tcPr>
            <w:tcW w:w="4928" w:type="dxa"/>
            <w:shd w:val="clear" w:color="auto" w:fill="auto"/>
          </w:tcPr>
          <w:p w14:paraId="1B30964F" w14:textId="77777777" w:rsidR="008D37DD" w:rsidRPr="00E11AC3" w:rsidRDefault="008D37DD" w:rsidP="00952384">
            <w:pPr>
              <w:rPr>
                <w:rFonts w:ascii="CG Times (WN)" w:hAnsi="CG Times (WN)"/>
              </w:rPr>
            </w:pPr>
            <w:r w:rsidRPr="00E11AC3">
              <w:rPr>
                <w:rFonts w:ascii="CG Times (WN)" w:hAnsi="CG Times (WN)"/>
                <w:lang w:val="en-US"/>
              </w:rPr>
              <w:t>pose-to-render-to-photon latency</w:t>
            </w:r>
          </w:p>
        </w:tc>
        <w:tc>
          <w:tcPr>
            <w:tcW w:w="4929" w:type="dxa"/>
            <w:shd w:val="clear" w:color="auto" w:fill="auto"/>
          </w:tcPr>
          <w:p w14:paraId="32031C08" w14:textId="77777777" w:rsidR="008D37DD" w:rsidRPr="00E11AC3" w:rsidRDefault="008D37DD" w:rsidP="00952384">
            <w:pPr>
              <w:rPr>
                <w:rFonts w:ascii="CG Times (WN)" w:hAnsi="CG Times (WN)"/>
              </w:rPr>
            </w:pPr>
            <w:r w:rsidRPr="00E11AC3">
              <w:rPr>
                <w:rFonts w:ascii="CG Times (WN)" w:hAnsi="CG Times (WN)"/>
                <w:lang w:val="en-US"/>
              </w:rPr>
              <w:t>50ms for render to photon in order to avoid wrongly rendered content</w:t>
            </w:r>
          </w:p>
        </w:tc>
      </w:tr>
      <w:tr w:rsidR="008D37DD" w14:paraId="5DB7074B" w14:textId="77777777" w:rsidTr="00E11AC3">
        <w:tc>
          <w:tcPr>
            <w:tcW w:w="4928" w:type="dxa"/>
            <w:shd w:val="clear" w:color="auto" w:fill="auto"/>
          </w:tcPr>
          <w:p w14:paraId="78B5CE3A" w14:textId="77777777" w:rsidR="008D37DD" w:rsidRPr="00E11AC3" w:rsidRDefault="008D37DD" w:rsidP="00952384">
            <w:pPr>
              <w:rPr>
                <w:rFonts w:ascii="CG Times (WN)" w:hAnsi="CG Times (WN)"/>
                <w:lang w:val="en-US"/>
              </w:rPr>
            </w:pPr>
            <w:r w:rsidRPr="00E11AC3">
              <w:rPr>
                <w:rFonts w:ascii="CG Times (WN)" w:hAnsi="CG Times (WN)"/>
                <w:lang w:val="en-US"/>
              </w:rPr>
              <w:t>Interaction delay for games</w:t>
            </w:r>
          </w:p>
        </w:tc>
        <w:tc>
          <w:tcPr>
            <w:tcW w:w="4929" w:type="dxa"/>
            <w:shd w:val="clear" w:color="auto" w:fill="auto"/>
          </w:tcPr>
          <w:p w14:paraId="71B59236" w14:textId="77777777" w:rsidR="008D37DD" w:rsidRPr="00E11AC3" w:rsidRDefault="008D37DD" w:rsidP="00952384">
            <w:pPr>
              <w:rPr>
                <w:rFonts w:ascii="CG Times (WN)" w:hAnsi="CG Times (WN)"/>
                <w:lang w:val="en-US"/>
              </w:rPr>
            </w:pPr>
            <w:r w:rsidRPr="00E11AC3">
              <w:rPr>
                <w:rFonts w:ascii="CG Times (WN)" w:hAnsi="CG Times (WN)"/>
                <w:lang w:val="en-US"/>
              </w:rPr>
              <w:t>50 to 1000ms</w:t>
            </w:r>
          </w:p>
        </w:tc>
      </w:tr>
      <w:tr w:rsidR="008D37DD" w14:paraId="76E89754" w14:textId="77777777" w:rsidTr="00E11AC3">
        <w:tc>
          <w:tcPr>
            <w:tcW w:w="9857" w:type="dxa"/>
            <w:gridSpan w:val="2"/>
            <w:shd w:val="clear" w:color="auto" w:fill="auto"/>
          </w:tcPr>
          <w:p w14:paraId="519FB4D1" w14:textId="77777777" w:rsidR="008D37DD" w:rsidRPr="00E11AC3" w:rsidRDefault="008D37DD" w:rsidP="00952384">
            <w:pPr>
              <w:rPr>
                <w:rFonts w:ascii="CG Times (WN)" w:hAnsi="CG Times (WN)"/>
                <w:b/>
                <w:bCs/>
                <w:lang w:val="en-US"/>
              </w:rPr>
            </w:pPr>
            <w:r w:rsidRPr="00E11AC3">
              <w:rPr>
                <w:rFonts w:ascii="CG Times (WN)" w:hAnsi="CG Times (WN)"/>
                <w:b/>
                <w:bCs/>
                <w:lang w:val="en-US"/>
              </w:rPr>
              <w:t>Video Rendering</w:t>
            </w:r>
          </w:p>
        </w:tc>
      </w:tr>
      <w:tr w:rsidR="008D37DD" w14:paraId="54B3AEC7" w14:textId="77777777" w:rsidTr="00E11AC3">
        <w:tc>
          <w:tcPr>
            <w:tcW w:w="4928" w:type="dxa"/>
            <w:shd w:val="clear" w:color="auto" w:fill="auto"/>
          </w:tcPr>
          <w:p w14:paraId="540276D0" w14:textId="77777777" w:rsidR="008D37DD" w:rsidRPr="00E11AC3" w:rsidRDefault="008D37DD" w:rsidP="00952384">
            <w:pPr>
              <w:rPr>
                <w:rFonts w:ascii="CG Times (WN)" w:hAnsi="CG Times (WN)"/>
                <w:lang w:val="en-US"/>
              </w:rPr>
            </w:pPr>
            <w:r w:rsidRPr="00E11AC3">
              <w:rPr>
                <w:rFonts w:ascii="CG Times (WN)" w:hAnsi="CG Times (WN)"/>
                <w:lang w:val="en-US"/>
              </w:rPr>
              <w:t>Persistence – Duty time</w:t>
            </w:r>
          </w:p>
        </w:tc>
        <w:tc>
          <w:tcPr>
            <w:tcW w:w="4929" w:type="dxa"/>
            <w:shd w:val="clear" w:color="auto" w:fill="auto"/>
          </w:tcPr>
          <w:p w14:paraId="7D94E8CB" w14:textId="77777777" w:rsidR="008D37DD" w:rsidRPr="00E11AC3" w:rsidRDefault="008D37DD" w:rsidP="00952384">
            <w:pPr>
              <w:rPr>
                <w:rFonts w:ascii="CG Times (WN)" w:hAnsi="CG Times (WN)"/>
                <w:lang w:val="en-US"/>
              </w:rPr>
            </w:pPr>
            <w:r w:rsidRPr="00E11AC3">
              <w:rPr>
                <w:rFonts w:ascii="CG Times (WN)" w:hAnsi="CG Times (WN)"/>
                <w:lang w:val="en-US"/>
              </w:rPr>
              <w:t>Turn pixels on and off every - 3 ms to avoid smearing / motion blur</w:t>
            </w:r>
          </w:p>
        </w:tc>
      </w:tr>
      <w:tr w:rsidR="008D37DD" w14:paraId="1089CD24" w14:textId="77777777" w:rsidTr="00E11AC3">
        <w:tc>
          <w:tcPr>
            <w:tcW w:w="4928" w:type="dxa"/>
            <w:shd w:val="clear" w:color="auto" w:fill="auto"/>
          </w:tcPr>
          <w:p w14:paraId="0C44EC07" w14:textId="77777777" w:rsidR="008D37DD" w:rsidRPr="00E11AC3" w:rsidRDefault="008D37DD" w:rsidP="00952384">
            <w:pPr>
              <w:rPr>
                <w:rFonts w:ascii="CG Times (WN)" w:hAnsi="CG Times (WN)"/>
                <w:lang w:val="en-US"/>
              </w:rPr>
            </w:pPr>
            <w:r w:rsidRPr="00E11AC3">
              <w:rPr>
                <w:rFonts w:ascii="CG Times (WN)" w:hAnsi="CG Times (WN)"/>
                <w:lang w:val="en-US"/>
              </w:rPr>
              <w:t>Display refresh rate</w:t>
            </w:r>
          </w:p>
        </w:tc>
        <w:tc>
          <w:tcPr>
            <w:tcW w:w="4929" w:type="dxa"/>
            <w:shd w:val="clear" w:color="auto" w:fill="auto"/>
          </w:tcPr>
          <w:p w14:paraId="4B1F72F4" w14:textId="77777777" w:rsidR="008D37DD" w:rsidRPr="00E11AC3" w:rsidRDefault="008D37DD" w:rsidP="00952384">
            <w:pPr>
              <w:rPr>
                <w:rFonts w:ascii="CG Times (WN)" w:hAnsi="CG Times (WN)"/>
                <w:lang w:val="en-US"/>
              </w:rPr>
            </w:pPr>
            <w:r w:rsidRPr="00E11AC3">
              <w:rPr>
                <w:rFonts w:ascii="CG Times (WN)" w:hAnsi="CG Times (WN)"/>
                <w:lang w:val="en-US"/>
              </w:rPr>
              <w:t>90 Hz and beyond to eliminate visible flicker</w:t>
            </w:r>
          </w:p>
        </w:tc>
      </w:tr>
      <w:tr w:rsidR="008D37DD" w14:paraId="60A5D1F4" w14:textId="77777777" w:rsidTr="00E11AC3">
        <w:tc>
          <w:tcPr>
            <w:tcW w:w="4928" w:type="dxa"/>
            <w:shd w:val="clear" w:color="auto" w:fill="auto"/>
          </w:tcPr>
          <w:p w14:paraId="118F9108" w14:textId="77777777" w:rsidR="008D37DD" w:rsidRPr="00E11AC3" w:rsidRDefault="008D37DD" w:rsidP="00952384">
            <w:pPr>
              <w:rPr>
                <w:rFonts w:ascii="CG Times (WN)" w:hAnsi="CG Times (WN)"/>
                <w:lang w:val="en-US"/>
              </w:rPr>
            </w:pPr>
            <w:r w:rsidRPr="00E11AC3">
              <w:rPr>
                <w:rFonts w:ascii="CG Times (WN)" w:hAnsi="CG Times (WN)"/>
                <w:lang w:val="en-US"/>
              </w:rPr>
              <w:t>Spatial Resolution</w:t>
            </w:r>
          </w:p>
        </w:tc>
        <w:tc>
          <w:tcPr>
            <w:tcW w:w="4929" w:type="dxa"/>
            <w:shd w:val="clear" w:color="auto" w:fill="auto"/>
          </w:tcPr>
          <w:p w14:paraId="4BBBA72A" w14:textId="77777777" w:rsidR="008D37DD" w:rsidRPr="00E11AC3" w:rsidRDefault="00AE4C51" w:rsidP="00AE4C51">
            <w:pPr>
              <w:ind w:left="284"/>
              <w:rPr>
                <w:rFonts w:ascii="CG Times (WN)" w:hAnsi="CG Times (WN)"/>
                <w:lang w:val="en-US"/>
              </w:rPr>
            </w:pPr>
            <w:r>
              <w:rPr>
                <w:rFonts w:ascii="CG Times (WN)" w:hAnsi="CG Times (WN)"/>
                <w:lang w:val="en-US"/>
              </w:rPr>
              <w:t xml:space="preserve">- </w:t>
            </w:r>
            <w:r w:rsidR="008D37DD" w:rsidRPr="00E11AC3">
              <w:rPr>
                <w:rFonts w:ascii="CG Times (WN)" w:hAnsi="CG Times (WN)"/>
                <w:lang w:val="en-US"/>
              </w:rPr>
              <w:t>2K by 2K required</w:t>
            </w:r>
          </w:p>
          <w:p w14:paraId="7908C621" w14:textId="77777777" w:rsidR="008D37DD" w:rsidRPr="00E11AC3" w:rsidRDefault="00AE4C51" w:rsidP="00AE4C51">
            <w:pPr>
              <w:ind w:left="284"/>
              <w:rPr>
                <w:rFonts w:ascii="CG Times (WN)" w:hAnsi="CG Times (WN)"/>
                <w:lang w:val="en-US"/>
              </w:rPr>
            </w:pPr>
            <w:r>
              <w:rPr>
                <w:rFonts w:ascii="CG Times (WN)" w:hAnsi="CG Times (WN)"/>
                <w:lang w:val="en-US"/>
              </w:rPr>
              <w:t xml:space="preserve">- </w:t>
            </w:r>
            <w:r w:rsidR="008D37DD" w:rsidRPr="00E11AC3">
              <w:rPr>
                <w:rFonts w:ascii="CG Times (WN)" w:hAnsi="CG Times (WN)"/>
                <w:lang w:val="en-US"/>
              </w:rPr>
              <w:t>4K by 4K desired</w:t>
            </w:r>
          </w:p>
        </w:tc>
      </w:tr>
      <w:tr w:rsidR="008D37DD" w14:paraId="0FE508FF" w14:textId="77777777" w:rsidTr="00E11AC3">
        <w:tc>
          <w:tcPr>
            <w:tcW w:w="9857" w:type="dxa"/>
            <w:gridSpan w:val="2"/>
            <w:shd w:val="clear" w:color="auto" w:fill="auto"/>
          </w:tcPr>
          <w:p w14:paraId="5474621E" w14:textId="77777777" w:rsidR="008D37DD" w:rsidRPr="00E11AC3" w:rsidRDefault="008D37DD" w:rsidP="00952384">
            <w:pPr>
              <w:rPr>
                <w:rFonts w:ascii="CG Times (WN)" w:hAnsi="CG Times (WN)"/>
                <w:b/>
                <w:bCs/>
                <w:lang w:val="en-US"/>
              </w:rPr>
            </w:pPr>
            <w:r w:rsidRPr="00E11AC3">
              <w:rPr>
                <w:rFonts w:ascii="CG Times (WN)" w:hAnsi="CG Times (WN)"/>
                <w:b/>
                <w:bCs/>
                <w:lang w:val="en-US"/>
              </w:rPr>
              <w:t xml:space="preserve"> Optics</w:t>
            </w:r>
          </w:p>
        </w:tc>
      </w:tr>
      <w:tr w:rsidR="008D37DD" w14:paraId="4499AD83" w14:textId="77777777" w:rsidTr="00E11AC3">
        <w:tc>
          <w:tcPr>
            <w:tcW w:w="4928" w:type="dxa"/>
            <w:shd w:val="clear" w:color="auto" w:fill="auto"/>
          </w:tcPr>
          <w:p w14:paraId="6096C7EC" w14:textId="77777777" w:rsidR="008D37DD" w:rsidRPr="00E11AC3" w:rsidRDefault="008D37DD" w:rsidP="00952384">
            <w:pPr>
              <w:rPr>
                <w:rFonts w:ascii="CG Times (WN)" w:hAnsi="CG Times (WN)"/>
                <w:lang w:val="en-US"/>
              </w:rPr>
            </w:pPr>
            <w:r w:rsidRPr="00E11AC3">
              <w:rPr>
                <w:rFonts w:ascii="CG Times (WN)" w:hAnsi="CG Times (WN)"/>
                <w:lang w:val="en-US"/>
              </w:rPr>
              <w:t>Field of View</w:t>
            </w:r>
          </w:p>
        </w:tc>
        <w:tc>
          <w:tcPr>
            <w:tcW w:w="4929" w:type="dxa"/>
            <w:shd w:val="clear" w:color="auto" w:fill="auto"/>
          </w:tcPr>
          <w:p w14:paraId="138085CC" w14:textId="77777777" w:rsidR="008D37DD" w:rsidRPr="00E11AC3" w:rsidRDefault="008D37DD" w:rsidP="00952384">
            <w:pPr>
              <w:rPr>
                <w:rFonts w:ascii="CG Times (WN)" w:hAnsi="CG Times (WN)"/>
                <w:lang w:val="en-US"/>
              </w:rPr>
            </w:pPr>
            <w:r w:rsidRPr="00060932">
              <w:rPr>
                <w:rFonts w:ascii="CG Times (WN)" w:hAnsi="CG Times (WN)"/>
              </w:rPr>
              <w:t>typically</w:t>
            </w:r>
            <w:r w:rsidRPr="00E11AC3">
              <w:rPr>
                <w:rFonts w:ascii="CG Times (WN)" w:hAnsi="CG Times (WN)"/>
                <w:lang w:val="en-US"/>
              </w:rPr>
              <w:t xml:space="preserve"> 100 - 110 degrees FOV is needed</w:t>
            </w:r>
          </w:p>
        </w:tc>
      </w:tr>
      <w:tr w:rsidR="008D37DD" w14:paraId="07500813" w14:textId="77777777" w:rsidTr="00E11AC3">
        <w:tc>
          <w:tcPr>
            <w:tcW w:w="4928" w:type="dxa"/>
            <w:shd w:val="clear" w:color="auto" w:fill="auto"/>
          </w:tcPr>
          <w:p w14:paraId="56A26297" w14:textId="77777777" w:rsidR="008D37DD" w:rsidRPr="00E11AC3" w:rsidRDefault="008D37DD" w:rsidP="00952384">
            <w:pPr>
              <w:rPr>
                <w:rFonts w:ascii="CG Times (WN)" w:hAnsi="CG Times (WN)"/>
                <w:lang w:val="en-US"/>
              </w:rPr>
            </w:pPr>
            <w:r w:rsidRPr="00E11AC3">
              <w:rPr>
                <w:rFonts w:ascii="CG Times (WN)" w:hAnsi="CG Times (WN)"/>
                <w:lang w:val="en-US"/>
              </w:rPr>
              <w:t>Eye Box</w:t>
            </w:r>
          </w:p>
        </w:tc>
        <w:tc>
          <w:tcPr>
            <w:tcW w:w="4929" w:type="dxa"/>
            <w:shd w:val="clear" w:color="auto" w:fill="auto"/>
          </w:tcPr>
          <w:p w14:paraId="2EAD1931" w14:textId="77777777" w:rsidR="008D37DD" w:rsidRPr="00E11AC3" w:rsidRDefault="008D37DD" w:rsidP="00952384">
            <w:pPr>
              <w:rPr>
                <w:rFonts w:ascii="CG Times (WN)" w:hAnsi="CG Times (WN)"/>
                <w:lang w:val="en-US"/>
              </w:rPr>
            </w:pPr>
            <w:r w:rsidRPr="00E11AC3">
              <w:rPr>
                <w:rFonts w:ascii="CG Times (WN)" w:hAnsi="CG Times (WN)"/>
                <w:lang w:val="en-US"/>
              </w:rPr>
              <w:t>the minimum and maximum eye-lens distance wherein a comfortable image can be viewed through the lenses.</w:t>
            </w:r>
          </w:p>
          <w:p w14:paraId="41AC3A94" w14:textId="77777777" w:rsidR="008D37DD" w:rsidRPr="00E11AC3" w:rsidRDefault="008D37DD" w:rsidP="00952384">
            <w:pPr>
              <w:rPr>
                <w:rFonts w:ascii="CG Times (WN)" w:hAnsi="CG Times (WN)"/>
                <w:lang w:val="en-US"/>
              </w:rPr>
            </w:pPr>
            <w:r w:rsidRPr="00E11AC3">
              <w:rPr>
                <w:rFonts w:ascii="CG Times (WN)" w:hAnsi="CG Times (WN)"/>
                <w:lang w:val="en-US"/>
              </w:rPr>
              <w:t>at least 10mm, ideally rather 20mm</w:t>
            </w:r>
          </w:p>
        </w:tc>
      </w:tr>
      <w:tr w:rsidR="008D37DD" w14:paraId="69BE842E" w14:textId="77777777" w:rsidTr="00E11AC3">
        <w:tc>
          <w:tcPr>
            <w:tcW w:w="4928" w:type="dxa"/>
            <w:shd w:val="clear" w:color="auto" w:fill="auto"/>
          </w:tcPr>
          <w:p w14:paraId="24527F3F" w14:textId="77777777" w:rsidR="008D37DD" w:rsidRPr="00E11AC3" w:rsidRDefault="008D37DD" w:rsidP="00952384">
            <w:pPr>
              <w:rPr>
                <w:rFonts w:ascii="CG Times (WN)" w:hAnsi="CG Times (WN)"/>
                <w:lang w:val="en-US"/>
              </w:rPr>
            </w:pPr>
            <w:r w:rsidRPr="00E11AC3">
              <w:rPr>
                <w:rFonts w:ascii="CG Times (WN)" w:hAnsi="CG Times (WN)"/>
                <w:lang w:val="en-US"/>
              </w:rPr>
              <w:t>Calibration</w:t>
            </w:r>
          </w:p>
        </w:tc>
        <w:tc>
          <w:tcPr>
            <w:tcW w:w="4929" w:type="dxa"/>
            <w:shd w:val="clear" w:color="auto" w:fill="auto"/>
          </w:tcPr>
          <w:p w14:paraId="0BE84C29" w14:textId="77777777" w:rsidR="008D37DD" w:rsidRPr="00E11AC3" w:rsidRDefault="008D37DD" w:rsidP="00952384">
            <w:pPr>
              <w:rPr>
                <w:rFonts w:ascii="CG Times (WN)" w:hAnsi="CG Times (WN)"/>
                <w:lang w:val="en-US"/>
              </w:rPr>
            </w:pPr>
            <w:r w:rsidRPr="00E11AC3">
              <w:rPr>
                <w:rFonts w:ascii="CG Times (WN)" w:hAnsi="CG Times (WN)"/>
                <w:lang w:val="en-US"/>
              </w:rPr>
              <w:t>correction for distortion and chromatic aberration that exactly matches the lens characteristics</w:t>
            </w:r>
          </w:p>
        </w:tc>
      </w:tr>
      <w:tr w:rsidR="008D37DD" w14:paraId="4802D43D" w14:textId="77777777" w:rsidTr="00E11AC3">
        <w:tc>
          <w:tcPr>
            <w:tcW w:w="4928" w:type="dxa"/>
            <w:shd w:val="clear" w:color="auto" w:fill="auto"/>
          </w:tcPr>
          <w:p w14:paraId="4CE1B6E5" w14:textId="77777777" w:rsidR="008D37DD" w:rsidRPr="00E11AC3" w:rsidRDefault="008D37DD" w:rsidP="00952384">
            <w:pPr>
              <w:rPr>
                <w:rFonts w:ascii="CG Times (WN)" w:hAnsi="CG Times (WN)"/>
                <w:lang w:val="en-US"/>
              </w:rPr>
            </w:pPr>
            <w:r w:rsidRPr="00E11AC3">
              <w:rPr>
                <w:rFonts w:ascii="CG Times (WN)" w:hAnsi="CG Times (WN)"/>
                <w:lang w:val="en-US"/>
              </w:rPr>
              <w:t>Depth Perception</w:t>
            </w:r>
          </w:p>
        </w:tc>
        <w:tc>
          <w:tcPr>
            <w:tcW w:w="4929" w:type="dxa"/>
            <w:shd w:val="clear" w:color="auto" w:fill="auto"/>
          </w:tcPr>
          <w:p w14:paraId="0A325566" w14:textId="77777777" w:rsidR="008D37DD" w:rsidRPr="00E11AC3" w:rsidRDefault="008D37DD" w:rsidP="00952384">
            <w:pPr>
              <w:rPr>
                <w:rFonts w:ascii="CG Times (WN)" w:hAnsi="CG Times (WN)"/>
                <w:lang w:val="en-US"/>
              </w:rPr>
            </w:pPr>
            <w:r w:rsidRPr="00E11AC3">
              <w:rPr>
                <w:rFonts w:ascii="CG Times (WN)" w:hAnsi="CG Times (WN)"/>
                <w:lang w:val="en-US"/>
              </w:rPr>
              <w:t xml:space="preserve">Avoid vergence and accommodation conflict (VAC) for accommodation at fixed same distance (e.g. 2m) </w:t>
            </w:r>
          </w:p>
        </w:tc>
      </w:tr>
      <w:tr w:rsidR="008D37DD" w:rsidRPr="00CD4AD8" w14:paraId="03FE9A38" w14:textId="77777777" w:rsidTr="00E11AC3">
        <w:tc>
          <w:tcPr>
            <w:tcW w:w="9857" w:type="dxa"/>
            <w:gridSpan w:val="2"/>
            <w:shd w:val="clear" w:color="auto" w:fill="auto"/>
          </w:tcPr>
          <w:p w14:paraId="2F950C1E" w14:textId="77777777" w:rsidR="008D37DD" w:rsidRPr="00E11AC3" w:rsidRDefault="008D37DD" w:rsidP="00952384">
            <w:pPr>
              <w:rPr>
                <w:rFonts w:ascii="CG Times (WN)" w:hAnsi="CG Times (WN)"/>
                <w:lang w:val="en-US"/>
              </w:rPr>
            </w:pPr>
            <w:r w:rsidRPr="00E11AC3">
              <w:rPr>
                <w:rFonts w:ascii="CG Times (WN)" w:hAnsi="CG Times (WN)"/>
                <w:b/>
                <w:bCs/>
                <w:lang w:val="en-US"/>
              </w:rPr>
              <w:t>Physics</w:t>
            </w:r>
          </w:p>
        </w:tc>
      </w:tr>
      <w:tr w:rsidR="008D37DD" w14:paraId="61B4175F" w14:textId="77777777" w:rsidTr="00E11AC3">
        <w:tc>
          <w:tcPr>
            <w:tcW w:w="4928" w:type="dxa"/>
            <w:shd w:val="clear" w:color="auto" w:fill="auto"/>
          </w:tcPr>
          <w:p w14:paraId="596EF61D" w14:textId="77777777" w:rsidR="008D37DD" w:rsidRPr="00E11AC3" w:rsidRDefault="008D37DD" w:rsidP="00952384">
            <w:pPr>
              <w:rPr>
                <w:rFonts w:ascii="CG Times (WN)" w:hAnsi="CG Times (WN)"/>
                <w:lang w:val="en-US"/>
              </w:rPr>
            </w:pPr>
            <w:r w:rsidRPr="00E11AC3">
              <w:rPr>
                <w:rFonts w:ascii="CG Times (WN)" w:hAnsi="CG Times (WN)"/>
                <w:lang w:val="en-US"/>
              </w:rPr>
              <w:t>Maximum Available Power</w:t>
            </w:r>
          </w:p>
        </w:tc>
        <w:tc>
          <w:tcPr>
            <w:tcW w:w="4929" w:type="dxa"/>
            <w:shd w:val="clear" w:color="auto" w:fill="auto"/>
          </w:tcPr>
          <w:p w14:paraId="10E490FA" w14:textId="77777777" w:rsidR="008D37DD" w:rsidRPr="00E11AC3" w:rsidRDefault="008D37DD" w:rsidP="00952384">
            <w:pPr>
              <w:rPr>
                <w:rFonts w:ascii="CG Times (WN)" w:hAnsi="CG Times (WN)"/>
                <w:lang w:val="en-US"/>
              </w:rPr>
            </w:pPr>
            <w:r w:rsidRPr="00E11AC3">
              <w:rPr>
                <w:rFonts w:ascii="CG Times (WN)" w:hAnsi="CG Times (WN)"/>
                <w:lang w:val="en-US"/>
              </w:rPr>
              <w:t>VR/AR HMD: 3-7 W</w:t>
            </w:r>
          </w:p>
          <w:p w14:paraId="2B9A8384" w14:textId="77777777" w:rsidR="008D37DD" w:rsidRPr="00E11AC3" w:rsidRDefault="008D37DD" w:rsidP="00952384">
            <w:pPr>
              <w:rPr>
                <w:rFonts w:ascii="CG Times (WN)" w:hAnsi="CG Times (WN)"/>
                <w:lang w:val="en-US"/>
              </w:rPr>
            </w:pPr>
            <w:r w:rsidRPr="00E11AC3">
              <w:rPr>
                <w:rFonts w:ascii="CG Times (WN)" w:hAnsi="CG Times (WN)"/>
                <w:lang w:val="en-US"/>
              </w:rPr>
              <w:t>AR Glass: 0.5 – 2W</w:t>
            </w:r>
          </w:p>
        </w:tc>
      </w:tr>
      <w:tr w:rsidR="008D37DD" w14:paraId="61F922DB" w14:textId="77777777" w:rsidTr="00E11AC3">
        <w:tc>
          <w:tcPr>
            <w:tcW w:w="4928" w:type="dxa"/>
            <w:shd w:val="clear" w:color="auto" w:fill="auto"/>
          </w:tcPr>
          <w:p w14:paraId="54F18F19" w14:textId="77777777" w:rsidR="008D37DD" w:rsidRPr="00E11AC3" w:rsidRDefault="008D37DD" w:rsidP="00952384">
            <w:pPr>
              <w:rPr>
                <w:rFonts w:ascii="CG Times (WN)" w:hAnsi="CG Times (WN)"/>
                <w:lang w:val="en-US"/>
              </w:rPr>
            </w:pPr>
            <w:r w:rsidRPr="00E11AC3">
              <w:rPr>
                <w:rFonts w:ascii="CG Times (WN)" w:hAnsi="CG Times (WN)"/>
                <w:lang w:val="en-US"/>
              </w:rPr>
              <w:t>Maximum Weight</w:t>
            </w:r>
          </w:p>
        </w:tc>
        <w:tc>
          <w:tcPr>
            <w:tcW w:w="4929" w:type="dxa"/>
            <w:shd w:val="clear" w:color="auto" w:fill="auto"/>
          </w:tcPr>
          <w:p w14:paraId="520B8806" w14:textId="77777777" w:rsidR="008D37DD" w:rsidRPr="00E11AC3" w:rsidRDefault="008D37DD" w:rsidP="00952384">
            <w:pPr>
              <w:rPr>
                <w:rFonts w:ascii="CG Times (WN)" w:hAnsi="CG Times (WN)"/>
                <w:lang w:val="en-US"/>
              </w:rPr>
            </w:pPr>
            <w:r w:rsidRPr="00E11AC3">
              <w:rPr>
                <w:rFonts w:ascii="CG Times (WN)" w:hAnsi="CG Times (WN)"/>
                <w:lang w:val="en-US"/>
              </w:rPr>
              <w:t>VR HMD: several 100 grams</w:t>
            </w:r>
          </w:p>
          <w:p w14:paraId="1F6E3522" w14:textId="77777777" w:rsidR="008D37DD" w:rsidRPr="00E11AC3" w:rsidRDefault="008D37DD" w:rsidP="00952384">
            <w:pPr>
              <w:rPr>
                <w:rFonts w:ascii="CG Times (WN)" w:hAnsi="CG Times (WN)"/>
                <w:lang w:val="en-US"/>
              </w:rPr>
            </w:pPr>
            <w:r w:rsidRPr="00E11AC3">
              <w:rPr>
                <w:rFonts w:ascii="CG Times (WN)" w:hAnsi="CG Times (WN)"/>
                <w:lang w:val="en-US"/>
              </w:rPr>
              <w:t>AR Glass: 70g - if that weight is well distributed</w:t>
            </w:r>
          </w:p>
        </w:tc>
      </w:tr>
    </w:tbl>
    <w:p w14:paraId="1D17979D" w14:textId="77777777" w:rsidR="00895CC2" w:rsidRDefault="00895CC2" w:rsidP="00895CC2"/>
    <w:p w14:paraId="2DBB0CAB" w14:textId="4170BD36" w:rsidR="008D37DD" w:rsidRPr="00955757" w:rsidRDefault="008D37DD" w:rsidP="00633479">
      <w:pPr>
        <w:pStyle w:val="Heading3"/>
      </w:pPr>
      <w:bookmarkStart w:id="79" w:name="_Toc123912660"/>
      <w:r w:rsidRPr="008D37DD">
        <w:t>4.</w:t>
      </w:r>
      <w:r w:rsidR="00EB17B7">
        <w:t>5</w:t>
      </w:r>
      <w:r w:rsidRPr="008D37DD">
        <w:t>.2</w:t>
      </w:r>
      <w:r w:rsidRPr="008D37DD">
        <w:tab/>
        <w:t>Updated KPIs for AR</w:t>
      </w:r>
      <w:bookmarkEnd w:id="79"/>
    </w:p>
    <w:p w14:paraId="7BE1BF2E" w14:textId="77777777" w:rsidR="008D37DD" w:rsidRDefault="008D37DD" w:rsidP="008D37DD">
      <w:pPr>
        <w:rPr>
          <w:lang w:val="en-US"/>
        </w:rPr>
      </w:pPr>
      <w:r>
        <w:t>In TR 26.928</w:t>
      </w:r>
      <w:r w:rsidR="00E65315">
        <w:t xml:space="preserve"> [2]</w:t>
      </w:r>
      <w:r>
        <w:t xml:space="preserve">, some high-level statements on experience KPIs for AR are provided. </w:t>
      </w:r>
      <w:r w:rsidRPr="00C8783C">
        <w:rPr>
          <w:lang w:val="en-US"/>
        </w:rPr>
        <w:t xml:space="preserve">To achieve Presence in Augmented Reality, seamless integration of virtual content and physical environment is required. Like in VR, the virtual content has to align with user's expectations. </w:t>
      </w:r>
      <w:r>
        <w:rPr>
          <w:lang w:val="en-US"/>
        </w:rPr>
        <w:t>For</w:t>
      </w:r>
      <w:r w:rsidRPr="00C8783C">
        <w:rPr>
          <w:lang w:val="en-US"/>
        </w:rPr>
        <w:t xml:space="preserve"> truly immersive AR</w:t>
      </w:r>
      <w:r>
        <w:rPr>
          <w:lang w:val="en-US"/>
        </w:rPr>
        <w:t xml:space="preserve"> and in particular MR</w:t>
      </w:r>
      <w:r w:rsidRPr="00C8783C">
        <w:rPr>
          <w:lang w:val="en-US"/>
        </w:rPr>
        <w:t xml:space="preserve">, </w:t>
      </w:r>
      <w:r>
        <w:rPr>
          <w:lang w:val="en-US"/>
        </w:rPr>
        <w:t xml:space="preserve">it is expected that </w:t>
      </w:r>
      <w:r w:rsidRPr="00C8783C">
        <w:rPr>
          <w:lang w:val="en-US"/>
        </w:rPr>
        <w:t>user</w:t>
      </w:r>
      <w:r>
        <w:rPr>
          <w:lang w:val="en-US"/>
        </w:rPr>
        <w:t>s</w:t>
      </w:r>
      <w:r w:rsidRPr="00C8783C">
        <w:rPr>
          <w:lang w:val="en-US"/>
        </w:rPr>
        <w:t xml:space="preserve"> cannot discern virtual objects from real objects.</w:t>
      </w:r>
    </w:p>
    <w:p w14:paraId="1E70375B" w14:textId="77777777" w:rsidR="008D37DD" w:rsidRDefault="008D37DD" w:rsidP="008D37DD">
      <w:pPr>
        <w:rPr>
          <w:lang w:val="en-US"/>
        </w:rPr>
      </w:pPr>
      <w:r>
        <w:rPr>
          <w:lang w:val="en-US"/>
        </w:rPr>
        <w:t>Also relevant for VR and AR, but in particular AR, is not only the awareness for the user for the environment. This includes, s</w:t>
      </w:r>
      <w:r w:rsidRPr="00C6602B">
        <w:rPr>
          <w:lang w:val="en-US"/>
        </w:rPr>
        <w:t>afe zone discover</w:t>
      </w:r>
      <w:r>
        <w:rPr>
          <w:lang w:val="en-US"/>
        </w:rPr>
        <w:t>y, d</w:t>
      </w:r>
      <w:r w:rsidRPr="00C6602B">
        <w:rPr>
          <w:lang w:val="en-US"/>
        </w:rPr>
        <w:t>ynamic obstacle warning</w:t>
      </w:r>
      <w:r>
        <w:rPr>
          <w:lang w:val="en-US"/>
        </w:rPr>
        <w:t>, g</w:t>
      </w:r>
      <w:r w:rsidRPr="00C6602B">
        <w:rPr>
          <w:lang w:val="en-US"/>
        </w:rPr>
        <w:t>eometric and semantic environment parsing</w:t>
      </w:r>
      <w:r>
        <w:rPr>
          <w:lang w:val="en-US"/>
        </w:rPr>
        <w:t>, e</w:t>
      </w:r>
      <w:r w:rsidRPr="00C6602B">
        <w:rPr>
          <w:lang w:val="en-US"/>
        </w:rPr>
        <w:t>nvironmental lighting</w:t>
      </w:r>
      <w:r>
        <w:rPr>
          <w:lang w:val="en-US"/>
        </w:rPr>
        <w:t xml:space="preserve"> and w</w:t>
      </w:r>
      <w:r w:rsidRPr="00C6602B">
        <w:rPr>
          <w:lang w:val="en-US"/>
        </w:rPr>
        <w:t>orld mapping</w:t>
      </w:r>
      <w:r>
        <w:rPr>
          <w:lang w:val="en-US"/>
        </w:rPr>
        <w:t>.</w:t>
      </w:r>
    </w:p>
    <w:p w14:paraId="52086A69" w14:textId="77777777" w:rsidR="008D37DD" w:rsidRPr="00C6602B" w:rsidRDefault="008D37DD" w:rsidP="008D37DD">
      <w:pPr>
        <w:rPr>
          <w:lang w:val="en-US"/>
        </w:rPr>
      </w:pPr>
      <w:r>
        <w:rPr>
          <w:lang w:val="en-US"/>
        </w:rPr>
        <w:t>Based on updated information, Table 4.6.2-1 provides new KPIs with focus on AR</w:t>
      </w:r>
      <w:r w:rsidR="007E690C">
        <w:rPr>
          <w:lang w:val="en-US"/>
        </w:rPr>
        <w:t xml:space="preserve"> and in particular glasses</w:t>
      </w:r>
      <w:r>
        <w:rPr>
          <w:lang w:val="en-US"/>
        </w:rPr>
        <w:t>. For some background and additional details refer for example to [</w:t>
      </w:r>
      <w:r w:rsidR="00C84AF7">
        <w:rPr>
          <w:lang w:val="en-US"/>
        </w:rPr>
        <w:t>10]</w:t>
      </w:r>
      <w:r w:rsidR="007E690C">
        <w:rPr>
          <w:lang w:val="en-US"/>
        </w:rPr>
        <w:t xml:space="preserve">, </w:t>
      </w:r>
      <w:r w:rsidR="00C84AF7">
        <w:rPr>
          <w:lang w:val="en-US"/>
        </w:rPr>
        <w:t>[11</w:t>
      </w:r>
      <w:r>
        <w:rPr>
          <w:lang w:val="en-US"/>
        </w:rPr>
        <w:t>]</w:t>
      </w:r>
      <w:r w:rsidR="007E690C">
        <w:rPr>
          <w:lang w:val="en-US"/>
        </w:rPr>
        <w:t>, [4</w:t>
      </w:r>
      <w:r w:rsidR="00702BCE">
        <w:rPr>
          <w:lang w:val="en-US"/>
        </w:rPr>
        <w:t>9</w:t>
      </w:r>
      <w:r w:rsidR="007E690C">
        <w:rPr>
          <w:lang w:val="en-US"/>
        </w:rPr>
        <w:t>], [50], and [51]</w:t>
      </w:r>
      <w:r>
        <w:rPr>
          <w:lang w:val="en-US"/>
        </w:rPr>
        <w:t xml:space="preserve">. </w:t>
      </w:r>
    </w:p>
    <w:p w14:paraId="27E71B82" w14:textId="77777777" w:rsidR="008D37DD" w:rsidRDefault="008D37DD" w:rsidP="008D37DD">
      <w:pPr>
        <w:pStyle w:val="TH"/>
      </w:pPr>
      <w:r>
        <w:t>Table 4.</w:t>
      </w:r>
      <w:r w:rsidR="00EB75B7">
        <w:t>5</w:t>
      </w:r>
      <w:r>
        <w:t xml:space="preserve">.2-1 </w:t>
      </w:r>
      <w:r w:rsidR="00530D6C">
        <w:t xml:space="preserve">Updated </w:t>
      </w:r>
      <w:r>
        <w:t xml:space="preserve">KPIs </w:t>
      </w:r>
      <w:r w:rsidR="00530D6C">
        <w:t>based on</w:t>
      </w:r>
      <w:r>
        <w:t xml:space="preserve"> TR 26.928 with focus on AR</w:t>
      </w:r>
      <w:r w:rsidR="00702BCE">
        <w:t xml:space="preserve"> glasses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1"/>
        <w:gridCol w:w="4818"/>
        <w:gridCol w:w="113"/>
      </w:tblGrid>
      <w:tr w:rsidR="008D37DD" w14:paraId="58244D0D" w14:textId="77777777" w:rsidTr="00E11AC3">
        <w:trPr>
          <w:gridAfter w:val="1"/>
          <w:wAfter w:w="113" w:type="dxa"/>
        </w:trPr>
        <w:tc>
          <w:tcPr>
            <w:tcW w:w="4811" w:type="dxa"/>
            <w:shd w:val="clear" w:color="auto" w:fill="auto"/>
          </w:tcPr>
          <w:p w14:paraId="68170A23" w14:textId="77777777" w:rsidR="008D37DD" w:rsidRPr="00E11AC3" w:rsidRDefault="008D37DD" w:rsidP="00952384">
            <w:pPr>
              <w:rPr>
                <w:rFonts w:ascii="CG Times (WN)" w:hAnsi="CG Times (WN)"/>
                <w:b/>
                <w:bCs/>
              </w:rPr>
            </w:pPr>
            <w:r w:rsidRPr="00E11AC3">
              <w:rPr>
                <w:rFonts w:ascii="CG Times (WN)" w:hAnsi="CG Times (WN)"/>
                <w:b/>
                <w:bCs/>
              </w:rPr>
              <w:t>Feature</w:t>
            </w:r>
          </w:p>
        </w:tc>
        <w:tc>
          <w:tcPr>
            <w:tcW w:w="4818" w:type="dxa"/>
            <w:shd w:val="clear" w:color="auto" w:fill="auto"/>
          </w:tcPr>
          <w:p w14:paraId="56ECDE98" w14:textId="77777777" w:rsidR="008D37DD" w:rsidRPr="00E11AC3" w:rsidRDefault="008D37DD" w:rsidP="00952384">
            <w:pPr>
              <w:rPr>
                <w:rFonts w:ascii="CG Times (WN)" w:hAnsi="CG Times (WN)"/>
                <w:b/>
                <w:bCs/>
              </w:rPr>
            </w:pPr>
            <w:r w:rsidRPr="00E11AC3">
              <w:rPr>
                <w:rFonts w:ascii="CG Times (WN)" w:hAnsi="CG Times (WN)"/>
                <w:b/>
                <w:bCs/>
              </w:rPr>
              <w:t>KPIs for AR glasses</w:t>
            </w:r>
          </w:p>
        </w:tc>
      </w:tr>
      <w:tr w:rsidR="008D37DD" w14:paraId="17F881E8" w14:textId="77777777" w:rsidTr="00E11AC3">
        <w:trPr>
          <w:gridAfter w:val="1"/>
          <w:wAfter w:w="113" w:type="dxa"/>
        </w:trPr>
        <w:tc>
          <w:tcPr>
            <w:tcW w:w="9629" w:type="dxa"/>
            <w:gridSpan w:val="2"/>
            <w:shd w:val="clear" w:color="auto" w:fill="auto"/>
          </w:tcPr>
          <w:p w14:paraId="03ACD1C7" w14:textId="77777777" w:rsidR="008D37DD" w:rsidRPr="00E11AC3" w:rsidRDefault="008D37DD" w:rsidP="00952384">
            <w:pPr>
              <w:rPr>
                <w:rFonts w:ascii="CG Times (WN)" w:hAnsi="CG Times (WN)"/>
                <w:b/>
                <w:bCs/>
              </w:rPr>
            </w:pPr>
            <w:r w:rsidRPr="00E11AC3">
              <w:rPr>
                <w:rFonts w:ascii="CG Times (WN)" w:hAnsi="CG Times (WN)"/>
                <w:b/>
                <w:bCs/>
              </w:rPr>
              <w:t>Tracking</w:t>
            </w:r>
          </w:p>
        </w:tc>
      </w:tr>
      <w:tr w:rsidR="008D37DD" w14:paraId="5647AA68" w14:textId="77777777" w:rsidTr="00E11AC3">
        <w:trPr>
          <w:gridAfter w:val="1"/>
          <w:wAfter w:w="113" w:type="dxa"/>
        </w:trPr>
        <w:tc>
          <w:tcPr>
            <w:tcW w:w="4811" w:type="dxa"/>
            <w:shd w:val="clear" w:color="auto" w:fill="auto"/>
          </w:tcPr>
          <w:p w14:paraId="339C671E" w14:textId="77777777" w:rsidR="008D37DD" w:rsidRPr="00E11AC3" w:rsidRDefault="008D37DD" w:rsidP="00952384">
            <w:pPr>
              <w:rPr>
                <w:rFonts w:ascii="CG Times (WN)" w:hAnsi="CG Times (WN)"/>
              </w:rPr>
            </w:pPr>
            <w:r w:rsidRPr="00E11AC3">
              <w:rPr>
                <w:rFonts w:ascii="CG Times (WN)" w:hAnsi="CG Times (WN)"/>
              </w:rPr>
              <w:t>Freedom Tracking</w:t>
            </w:r>
          </w:p>
        </w:tc>
        <w:tc>
          <w:tcPr>
            <w:tcW w:w="4818" w:type="dxa"/>
            <w:shd w:val="clear" w:color="auto" w:fill="auto"/>
          </w:tcPr>
          <w:p w14:paraId="122CA877" w14:textId="77777777" w:rsidR="008D37DD" w:rsidRPr="00E11AC3" w:rsidRDefault="008D37DD" w:rsidP="00952384">
            <w:pPr>
              <w:rPr>
                <w:rFonts w:ascii="CG Times (WN)" w:hAnsi="CG Times (WN)"/>
              </w:rPr>
            </w:pPr>
            <w:r w:rsidRPr="00E11AC3">
              <w:rPr>
                <w:rFonts w:ascii="CG Times (WN)" w:hAnsi="CG Times (WN)"/>
              </w:rPr>
              <w:t>6DoF</w:t>
            </w:r>
          </w:p>
        </w:tc>
      </w:tr>
      <w:tr w:rsidR="008D37DD" w14:paraId="1B0EECB0" w14:textId="77777777" w:rsidTr="00E11AC3">
        <w:trPr>
          <w:gridAfter w:val="1"/>
          <w:wAfter w:w="113" w:type="dxa"/>
        </w:trPr>
        <w:tc>
          <w:tcPr>
            <w:tcW w:w="4811" w:type="dxa"/>
            <w:shd w:val="clear" w:color="auto" w:fill="auto"/>
          </w:tcPr>
          <w:p w14:paraId="16613512" w14:textId="77777777" w:rsidR="008D37DD" w:rsidRPr="00E11AC3" w:rsidRDefault="008D37DD" w:rsidP="00952384">
            <w:pPr>
              <w:rPr>
                <w:rFonts w:ascii="CG Times (WN)" w:hAnsi="CG Times (WN)"/>
              </w:rPr>
            </w:pPr>
            <w:r w:rsidRPr="00E11AC3">
              <w:rPr>
                <w:rFonts w:ascii="CG Times (WN)" w:hAnsi="CG Times (WN)"/>
              </w:rPr>
              <w:t>Translational Tracking Accuracy</w:t>
            </w:r>
          </w:p>
        </w:tc>
        <w:tc>
          <w:tcPr>
            <w:tcW w:w="4818" w:type="dxa"/>
            <w:shd w:val="clear" w:color="auto" w:fill="auto"/>
          </w:tcPr>
          <w:p w14:paraId="2A3DAC7C" w14:textId="77777777" w:rsidR="008D37DD" w:rsidRPr="00E11AC3" w:rsidRDefault="008D37DD" w:rsidP="00952384">
            <w:pPr>
              <w:rPr>
                <w:rFonts w:ascii="CG Times (WN)" w:hAnsi="CG Times (WN)"/>
              </w:rPr>
            </w:pPr>
            <w:r w:rsidRPr="00E11AC3">
              <w:rPr>
                <w:rFonts w:ascii="CG Times (WN)" w:hAnsi="CG Times (WN)"/>
                <w:lang w:val="en-US"/>
              </w:rPr>
              <w:t>Sub-centimeter accuracy - tracking accuracy of less than a centimeter</w:t>
            </w:r>
          </w:p>
        </w:tc>
      </w:tr>
      <w:tr w:rsidR="008D37DD" w14:paraId="1139AEE7" w14:textId="77777777" w:rsidTr="00E11AC3">
        <w:trPr>
          <w:gridAfter w:val="1"/>
          <w:wAfter w:w="113" w:type="dxa"/>
        </w:trPr>
        <w:tc>
          <w:tcPr>
            <w:tcW w:w="4811" w:type="dxa"/>
            <w:shd w:val="clear" w:color="auto" w:fill="auto"/>
          </w:tcPr>
          <w:p w14:paraId="269AD509" w14:textId="77777777" w:rsidR="008D37DD" w:rsidRPr="00E11AC3" w:rsidRDefault="008D37DD" w:rsidP="00952384">
            <w:pPr>
              <w:rPr>
                <w:rFonts w:ascii="CG Times (WN)" w:hAnsi="CG Times (WN)"/>
              </w:rPr>
            </w:pPr>
            <w:r w:rsidRPr="00E11AC3">
              <w:rPr>
                <w:rFonts w:ascii="CG Times (WN)" w:hAnsi="CG Times (WN)"/>
              </w:rPr>
              <w:t>Rotational Tracking Accuracy</w:t>
            </w:r>
          </w:p>
        </w:tc>
        <w:tc>
          <w:tcPr>
            <w:tcW w:w="4818" w:type="dxa"/>
            <w:shd w:val="clear" w:color="auto" w:fill="auto"/>
          </w:tcPr>
          <w:p w14:paraId="1CEB7D7C" w14:textId="77777777" w:rsidR="008D37DD" w:rsidRPr="00E11AC3" w:rsidRDefault="008D37DD" w:rsidP="00952384">
            <w:pPr>
              <w:rPr>
                <w:rFonts w:ascii="CG Times (WN)" w:hAnsi="CG Times (WN)"/>
              </w:rPr>
            </w:pPr>
            <w:r w:rsidRPr="00E11AC3">
              <w:rPr>
                <w:rFonts w:ascii="CG Times (WN)" w:hAnsi="CG Times (WN)"/>
              </w:rPr>
              <w:t>Quarter-degree-accurate rotation tracking is desired</w:t>
            </w:r>
          </w:p>
        </w:tc>
      </w:tr>
      <w:tr w:rsidR="008D37DD" w14:paraId="65016C45" w14:textId="77777777" w:rsidTr="00E11AC3">
        <w:trPr>
          <w:gridAfter w:val="1"/>
          <w:wAfter w:w="113" w:type="dxa"/>
        </w:trPr>
        <w:tc>
          <w:tcPr>
            <w:tcW w:w="4811" w:type="dxa"/>
            <w:shd w:val="clear" w:color="auto" w:fill="auto"/>
          </w:tcPr>
          <w:p w14:paraId="6CF797E0" w14:textId="77777777" w:rsidR="008D37DD" w:rsidRPr="00E11AC3" w:rsidRDefault="008D37DD" w:rsidP="00952384">
            <w:pPr>
              <w:rPr>
                <w:rFonts w:ascii="CG Times (WN)" w:hAnsi="CG Times (WN)"/>
              </w:rPr>
            </w:pPr>
            <w:r w:rsidRPr="00E11AC3">
              <w:rPr>
                <w:rFonts w:ascii="CG Times (WN)" w:hAnsi="CG Times (WN)"/>
              </w:rPr>
              <w:t>AR tracking space</w:t>
            </w:r>
          </w:p>
        </w:tc>
        <w:tc>
          <w:tcPr>
            <w:tcW w:w="4818" w:type="dxa"/>
            <w:shd w:val="clear" w:color="auto" w:fill="auto"/>
          </w:tcPr>
          <w:p w14:paraId="718A62E9" w14:textId="77777777" w:rsidR="008D37DD" w:rsidRPr="00E11AC3" w:rsidRDefault="008D37DD" w:rsidP="00952384">
            <w:pPr>
              <w:rPr>
                <w:rFonts w:ascii="CG Times (WN)" w:hAnsi="CG Times (WN)"/>
              </w:rPr>
            </w:pPr>
            <w:r w:rsidRPr="00E11AC3">
              <w:rPr>
                <w:rFonts w:ascii="CG Times (WN)" w:hAnsi="CG Times (WN)"/>
                <w:lang w:val="en-US"/>
              </w:rPr>
              <w:t xml:space="preserve">In AR, the tracking space is theoretically unlimited. However, when moving, </w:t>
            </w:r>
            <w:r w:rsidRPr="00E11AC3">
              <w:rPr>
                <w:rFonts w:ascii="CG Times (WN)" w:hAnsi="CG Times (WN)"/>
              </w:rPr>
              <w:t>tracking accuracy may not be assured beyond a certain level of space or trajectory distance. SLAM based methods quickly introduce a large drift in large scale mapping. To correct the scaling issues</w:t>
            </w:r>
            <w:r w:rsidR="005C3F35">
              <w:rPr>
                <w:rFonts w:ascii="CG Times (WN)" w:hAnsi="CG Times (WN)"/>
              </w:rPr>
              <w:t>, a loop closure technique [12</w:t>
            </w:r>
            <w:r w:rsidRPr="00E11AC3">
              <w:rPr>
                <w:rFonts w:ascii="CG Times (WN)" w:hAnsi="CG Times (WN)"/>
              </w:rPr>
              <w:t>] needs to be applied in order to continuously harmonize the local coordinate systems with global ones.</w:t>
            </w:r>
          </w:p>
        </w:tc>
      </w:tr>
      <w:tr w:rsidR="00174DFA" w14:paraId="09E75E1E" w14:textId="77777777" w:rsidTr="00E11AC3">
        <w:trPr>
          <w:gridAfter w:val="1"/>
          <w:wAfter w:w="113" w:type="dxa"/>
        </w:trPr>
        <w:tc>
          <w:tcPr>
            <w:tcW w:w="4811" w:type="dxa"/>
            <w:shd w:val="clear" w:color="auto" w:fill="auto"/>
          </w:tcPr>
          <w:p w14:paraId="02A37500" w14:textId="77777777" w:rsidR="00174DFA" w:rsidRPr="00E11AC3" w:rsidRDefault="00174DFA" w:rsidP="00952384">
            <w:pPr>
              <w:rPr>
                <w:rFonts w:ascii="CG Times (WN)" w:hAnsi="CG Times (WN)" w:hint="eastAsia"/>
                <w:lang w:eastAsia="ko-KR"/>
              </w:rPr>
            </w:pPr>
            <w:r>
              <w:rPr>
                <w:rFonts w:ascii="CG Times (WN)" w:hAnsi="CG Times (WN)" w:hint="eastAsia"/>
                <w:lang w:eastAsia="ko-KR"/>
              </w:rPr>
              <w:t>World-scale experience</w:t>
            </w:r>
          </w:p>
        </w:tc>
        <w:tc>
          <w:tcPr>
            <w:tcW w:w="4818" w:type="dxa"/>
            <w:shd w:val="clear" w:color="auto" w:fill="auto"/>
          </w:tcPr>
          <w:p w14:paraId="53CC43FC" w14:textId="77777777" w:rsidR="00174DFA" w:rsidRDefault="00174DFA" w:rsidP="00174DFA">
            <w:pPr>
              <w:rPr>
                <w:rFonts w:ascii="CG Times (WN)" w:hAnsi="CG Times (WN)"/>
                <w:lang w:val="en-US"/>
              </w:rPr>
            </w:pPr>
            <w:r>
              <w:rPr>
                <w:rFonts w:ascii="CG Times (WN)" w:hAnsi="CG Times (WN)"/>
                <w:lang w:val="en-US"/>
              </w:rPr>
              <w:t>W</w:t>
            </w:r>
            <w:r w:rsidRPr="00F56D9F">
              <w:rPr>
                <w:rFonts w:ascii="CG Times (WN)" w:hAnsi="CG Times (WN)"/>
                <w:lang w:val="en-US"/>
              </w:rPr>
              <w:t>orld-scale experiences that let users wander</w:t>
            </w:r>
            <w:r>
              <w:rPr>
                <w:rFonts w:ascii="CG Times (WN)" w:hAnsi="CG Times (WN)"/>
                <w:lang w:val="en-US"/>
              </w:rPr>
              <w:t xml:space="preserve"> beyond</w:t>
            </w:r>
          </w:p>
          <w:p w14:paraId="5E590339" w14:textId="77777777" w:rsidR="00174DFA" w:rsidRDefault="00174DFA" w:rsidP="00684E63">
            <w:pPr>
              <w:ind w:firstLineChars="100" w:firstLine="200"/>
              <w:rPr>
                <w:rFonts w:ascii="CG Times (WN)" w:hAnsi="CG Times (WN)"/>
                <w:lang w:val="en-US"/>
              </w:rPr>
            </w:pPr>
            <w:r w:rsidRPr="00E11AC3">
              <w:rPr>
                <w:rFonts w:ascii="CG Times (WN)" w:hAnsi="CG Times (WN)"/>
                <w:lang w:val="en-US"/>
              </w:rPr>
              <w:t xml:space="preserve">- </w:t>
            </w:r>
            <w:r>
              <w:rPr>
                <w:rFonts w:ascii="CG Times (WN)" w:hAnsi="CG Times (WN)"/>
                <w:lang w:val="en-US"/>
              </w:rPr>
              <w:t>orientation-only or seated-scale experiences</w:t>
            </w:r>
          </w:p>
          <w:p w14:paraId="17DD8909" w14:textId="77777777" w:rsidR="00174DFA" w:rsidRDefault="00174DFA" w:rsidP="00684E63">
            <w:pPr>
              <w:ind w:firstLineChars="100" w:firstLine="200"/>
              <w:rPr>
                <w:rFonts w:ascii="CG Times (WN)" w:hAnsi="CG Times (WN)"/>
                <w:lang w:val="en-US"/>
              </w:rPr>
            </w:pPr>
            <w:r>
              <w:rPr>
                <w:rFonts w:ascii="CG Times (WN)" w:hAnsi="CG Times (WN)"/>
                <w:lang w:val="en-US"/>
              </w:rPr>
              <w:t>- standing-scale or room-scale experiences</w:t>
            </w:r>
          </w:p>
          <w:p w14:paraId="28DEE441" w14:textId="77777777" w:rsidR="00174DFA" w:rsidRPr="00E11AC3" w:rsidRDefault="00174DFA" w:rsidP="00174DFA">
            <w:pPr>
              <w:rPr>
                <w:rFonts w:ascii="CG Times (WN)" w:hAnsi="CG Times (WN)"/>
                <w:lang w:val="en-US"/>
              </w:rPr>
            </w:pPr>
            <w:r w:rsidRPr="00174DFA">
              <w:rPr>
                <w:rFonts w:ascii="CG Times (WN)" w:hAnsi="CG Times (WN)"/>
                <w:lang w:val="en-US"/>
              </w:rPr>
              <w:t xml:space="preserve">To build a world-scale experience, techniques beyond those used for room-scale experiences, namely creating an absolute room-scale coordinate system that is continuously registered with the world coordinate system, </w:t>
            </w:r>
            <w:r w:rsidRPr="00684E63">
              <w:rPr>
                <w:rFonts w:ascii="CG Times (WN)" w:hAnsi="CG Times (WN)"/>
                <w:lang w:val="en-US"/>
              </w:rPr>
              <w:t>typically requiring dynamic sensor-driven understanding of the world, continuously adjusting its knowledge over time of the user's surroundings.</w:t>
            </w:r>
          </w:p>
        </w:tc>
      </w:tr>
      <w:tr w:rsidR="008D37DD" w:rsidRPr="008018AE" w14:paraId="093130C7" w14:textId="77777777" w:rsidTr="00E11AC3">
        <w:trPr>
          <w:gridAfter w:val="1"/>
          <w:wAfter w:w="113" w:type="dxa"/>
        </w:trPr>
        <w:tc>
          <w:tcPr>
            <w:tcW w:w="4811" w:type="dxa"/>
            <w:shd w:val="clear" w:color="auto" w:fill="auto"/>
          </w:tcPr>
          <w:p w14:paraId="0C1269D6" w14:textId="77777777" w:rsidR="008D37DD" w:rsidRPr="00E11AC3" w:rsidRDefault="008D37DD" w:rsidP="00952384">
            <w:pPr>
              <w:rPr>
                <w:rFonts w:ascii="CG Times (WN)" w:hAnsi="CG Times (WN)"/>
              </w:rPr>
            </w:pPr>
            <w:r w:rsidRPr="00E11AC3">
              <w:rPr>
                <w:rFonts w:ascii="CG Times (WN)" w:hAnsi="CG Times (WN)"/>
              </w:rPr>
              <w:t>Tracking frequency</w:t>
            </w:r>
          </w:p>
        </w:tc>
        <w:tc>
          <w:tcPr>
            <w:tcW w:w="4818" w:type="dxa"/>
            <w:shd w:val="clear" w:color="auto" w:fill="auto"/>
          </w:tcPr>
          <w:p w14:paraId="3972EE6A" w14:textId="77777777" w:rsidR="008D37DD" w:rsidRPr="00E11AC3" w:rsidRDefault="008D37DD" w:rsidP="00952384">
            <w:pPr>
              <w:rPr>
                <w:rFonts w:ascii="CG Times (WN)" w:hAnsi="CG Times (WN)"/>
              </w:rPr>
            </w:pPr>
            <w:r w:rsidRPr="00E11AC3">
              <w:rPr>
                <w:rFonts w:ascii="CG Times (WN)" w:hAnsi="CG Times (WN)"/>
              </w:rPr>
              <w:t>At least 1000 Hz</w:t>
            </w:r>
          </w:p>
        </w:tc>
      </w:tr>
      <w:tr w:rsidR="008D37DD" w14:paraId="21411A0D" w14:textId="77777777" w:rsidTr="00E11AC3">
        <w:trPr>
          <w:gridAfter w:val="1"/>
          <w:wAfter w:w="113" w:type="dxa"/>
        </w:trPr>
        <w:tc>
          <w:tcPr>
            <w:tcW w:w="9629" w:type="dxa"/>
            <w:gridSpan w:val="2"/>
            <w:shd w:val="clear" w:color="auto" w:fill="auto"/>
          </w:tcPr>
          <w:p w14:paraId="3F28F4B8" w14:textId="77777777" w:rsidR="008D37DD" w:rsidRPr="00E11AC3" w:rsidRDefault="008D37DD" w:rsidP="004C4E4E">
            <w:pPr>
              <w:rPr>
                <w:rFonts w:ascii="CG Times (WN)" w:hAnsi="CG Times (WN)"/>
                <w:b/>
                <w:bCs/>
              </w:rPr>
            </w:pPr>
            <w:r w:rsidRPr="00E11AC3">
              <w:rPr>
                <w:rFonts w:ascii="CG Times (WN)" w:hAnsi="CG Times (WN)"/>
                <w:b/>
                <w:bCs/>
              </w:rPr>
              <w:t>Latency (for more details refer to clause 4.</w:t>
            </w:r>
            <w:r w:rsidR="004C4E4E">
              <w:rPr>
                <w:rFonts w:ascii="CG Times (WN)" w:hAnsi="CG Times (WN)"/>
                <w:b/>
                <w:bCs/>
              </w:rPr>
              <w:t>5</w:t>
            </w:r>
            <w:r w:rsidRPr="00E11AC3">
              <w:rPr>
                <w:rFonts w:ascii="CG Times (WN)" w:hAnsi="CG Times (WN)"/>
                <w:b/>
                <w:bCs/>
              </w:rPr>
              <w:t>.3)</w:t>
            </w:r>
          </w:p>
        </w:tc>
      </w:tr>
      <w:tr w:rsidR="00530D6C" w14:paraId="61FB705D" w14:textId="77777777" w:rsidTr="0070535F">
        <w:tc>
          <w:tcPr>
            <w:tcW w:w="4811" w:type="dxa"/>
            <w:shd w:val="clear" w:color="auto" w:fill="auto"/>
          </w:tcPr>
          <w:p w14:paraId="59912B14" w14:textId="77777777" w:rsidR="00530D6C" w:rsidRPr="00E11AC3" w:rsidRDefault="00530D6C" w:rsidP="0039689A">
            <w:pPr>
              <w:rPr>
                <w:rFonts w:ascii="CG Times (WN)" w:hAnsi="CG Times (WN)"/>
                <w:lang w:val="en-US"/>
              </w:rPr>
            </w:pPr>
            <w:r>
              <w:rPr>
                <w:rFonts w:ascii="CG Times (WN)" w:hAnsi="CG Times (WN)"/>
                <w:lang w:val="en-US"/>
              </w:rPr>
              <w:t>Motion-to-sound latency</w:t>
            </w:r>
          </w:p>
        </w:tc>
        <w:tc>
          <w:tcPr>
            <w:tcW w:w="4931" w:type="dxa"/>
            <w:gridSpan w:val="2"/>
            <w:shd w:val="clear" w:color="auto" w:fill="auto"/>
          </w:tcPr>
          <w:p w14:paraId="312E8D9C" w14:textId="77777777" w:rsidR="00530D6C" w:rsidRPr="00E11AC3" w:rsidRDefault="00530D6C" w:rsidP="0039689A">
            <w:pPr>
              <w:rPr>
                <w:rFonts w:ascii="CG Times (WN)" w:hAnsi="CG Times (WN)"/>
                <w:lang w:val="en-US"/>
              </w:rPr>
            </w:pPr>
            <w:r>
              <w:rPr>
                <w:rFonts w:ascii="CG Times (WN)" w:hAnsi="CG Times (WN)"/>
                <w:lang w:val="en-US"/>
              </w:rPr>
              <w:t>Less than 50 ms, see TR 26.918.</w:t>
            </w:r>
          </w:p>
        </w:tc>
      </w:tr>
      <w:tr w:rsidR="008D37DD" w14:paraId="00C8ACA6" w14:textId="77777777" w:rsidTr="00E11AC3">
        <w:trPr>
          <w:gridAfter w:val="1"/>
          <w:wAfter w:w="113" w:type="dxa"/>
        </w:trPr>
        <w:tc>
          <w:tcPr>
            <w:tcW w:w="4811" w:type="dxa"/>
            <w:shd w:val="clear" w:color="auto" w:fill="auto"/>
          </w:tcPr>
          <w:p w14:paraId="06127FB2" w14:textId="77777777" w:rsidR="008D37DD" w:rsidRPr="00E11AC3" w:rsidRDefault="00530D6C" w:rsidP="00952384">
            <w:pPr>
              <w:rPr>
                <w:rFonts w:ascii="CG Times (WN)" w:hAnsi="CG Times (WN)"/>
              </w:rPr>
            </w:pPr>
            <w:r>
              <w:rPr>
                <w:rFonts w:ascii="CG Times (WN)" w:hAnsi="CG Times (WN)"/>
                <w:lang w:val="en-US"/>
              </w:rPr>
              <w:t>M</w:t>
            </w:r>
            <w:r w:rsidR="008D37DD" w:rsidRPr="00E11AC3">
              <w:rPr>
                <w:rFonts w:ascii="CG Times (WN)" w:hAnsi="CG Times (WN)"/>
                <w:lang w:val="en-US"/>
              </w:rPr>
              <w:t>otion-to-photon latency</w:t>
            </w:r>
          </w:p>
        </w:tc>
        <w:tc>
          <w:tcPr>
            <w:tcW w:w="4818" w:type="dxa"/>
            <w:shd w:val="clear" w:color="auto" w:fill="auto"/>
          </w:tcPr>
          <w:p w14:paraId="0EB99653" w14:textId="77777777" w:rsidR="008D37DD" w:rsidRPr="00E11AC3" w:rsidRDefault="008D37DD" w:rsidP="00952384">
            <w:pPr>
              <w:rPr>
                <w:rFonts w:ascii="CG Times (WN)" w:hAnsi="CG Times (WN)"/>
              </w:rPr>
            </w:pPr>
            <w:r w:rsidRPr="00E11AC3">
              <w:rPr>
                <w:rFonts w:ascii="CG Times (WN)" w:hAnsi="CG Times (WN)"/>
                <w:lang w:val="en-US"/>
              </w:rPr>
              <w:t>Less than 20 ms, and preferably even sub 10ms for AR as you may observe movement against the real world.</w:t>
            </w:r>
          </w:p>
        </w:tc>
      </w:tr>
      <w:tr w:rsidR="008D37DD" w14:paraId="40E3450E" w14:textId="77777777" w:rsidTr="00E11AC3">
        <w:trPr>
          <w:gridAfter w:val="1"/>
          <w:wAfter w:w="113" w:type="dxa"/>
        </w:trPr>
        <w:tc>
          <w:tcPr>
            <w:tcW w:w="4811" w:type="dxa"/>
            <w:shd w:val="clear" w:color="auto" w:fill="auto"/>
          </w:tcPr>
          <w:p w14:paraId="2D93FC27" w14:textId="77777777" w:rsidR="008D37DD" w:rsidRPr="00E11AC3" w:rsidRDefault="00530D6C" w:rsidP="00952384">
            <w:pPr>
              <w:rPr>
                <w:rFonts w:ascii="CG Times (WN)" w:hAnsi="CG Times (WN)"/>
              </w:rPr>
            </w:pPr>
            <w:r>
              <w:rPr>
                <w:rFonts w:ascii="CG Times (WN)" w:hAnsi="CG Times (WN)"/>
                <w:lang w:val="en-US"/>
              </w:rPr>
              <w:t>P</w:t>
            </w:r>
            <w:r w:rsidR="008D37DD" w:rsidRPr="00E11AC3">
              <w:rPr>
                <w:rFonts w:ascii="CG Times (WN)" w:hAnsi="CG Times (WN)"/>
                <w:lang w:val="en-US"/>
              </w:rPr>
              <w:t>ose-to-render-to-photon latency</w:t>
            </w:r>
          </w:p>
        </w:tc>
        <w:tc>
          <w:tcPr>
            <w:tcW w:w="4818" w:type="dxa"/>
            <w:shd w:val="clear" w:color="auto" w:fill="auto"/>
          </w:tcPr>
          <w:p w14:paraId="213D1F37" w14:textId="77777777" w:rsidR="008D37DD" w:rsidRPr="00E11AC3" w:rsidRDefault="008D37DD" w:rsidP="00952384">
            <w:pPr>
              <w:rPr>
                <w:rFonts w:ascii="CG Times (WN)" w:hAnsi="CG Times (WN)"/>
                <w:lang w:val="en-US"/>
              </w:rPr>
            </w:pPr>
            <w:r w:rsidRPr="00E11AC3">
              <w:rPr>
                <w:rFonts w:ascii="CG Times (WN)" w:hAnsi="CG Times (WN)"/>
                <w:lang w:val="en-US"/>
              </w:rPr>
              <w:t>50-60ms for render to photon is desired in order to avoid wrongly rendered content with late warping applied.</w:t>
            </w:r>
          </w:p>
        </w:tc>
      </w:tr>
      <w:tr w:rsidR="008D37DD" w14:paraId="5C2ABC7B" w14:textId="77777777" w:rsidTr="00E11AC3">
        <w:trPr>
          <w:gridAfter w:val="1"/>
          <w:wAfter w:w="113" w:type="dxa"/>
        </w:trPr>
        <w:tc>
          <w:tcPr>
            <w:tcW w:w="9629" w:type="dxa"/>
            <w:gridSpan w:val="2"/>
            <w:shd w:val="clear" w:color="auto" w:fill="auto"/>
          </w:tcPr>
          <w:p w14:paraId="69DCF187" w14:textId="77777777" w:rsidR="008D37DD" w:rsidRPr="00E11AC3" w:rsidRDefault="008D37DD" w:rsidP="00952384">
            <w:pPr>
              <w:rPr>
                <w:rFonts w:ascii="CG Times (WN)" w:hAnsi="CG Times (WN)"/>
                <w:b/>
                <w:bCs/>
                <w:lang w:val="en-US"/>
              </w:rPr>
            </w:pPr>
            <w:r w:rsidRPr="00E11AC3">
              <w:rPr>
                <w:rFonts w:ascii="CG Times (WN)" w:hAnsi="CG Times (WN)"/>
                <w:b/>
                <w:bCs/>
                <w:lang w:val="en-US"/>
              </w:rPr>
              <w:t>Video Rendering and Display</w:t>
            </w:r>
          </w:p>
        </w:tc>
      </w:tr>
      <w:tr w:rsidR="008D37DD" w14:paraId="09942D00" w14:textId="77777777" w:rsidTr="00E11AC3">
        <w:trPr>
          <w:gridAfter w:val="1"/>
          <w:wAfter w:w="113" w:type="dxa"/>
        </w:trPr>
        <w:tc>
          <w:tcPr>
            <w:tcW w:w="4811" w:type="dxa"/>
            <w:shd w:val="clear" w:color="auto" w:fill="auto"/>
          </w:tcPr>
          <w:p w14:paraId="6E8D9EDC" w14:textId="77777777" w:rsidR="008D37DD" w:rsidRPr="00E11AC3" w:rsidRDefault="008D37DD" w:rsidP="00952384">
            <w:pPr>
              <w:rPr>
                <w:rFonts w:ascii="CG Times (WN)" w:hAnsi="CG Times (WN)"/>
                <w:lang w:val="en-US"/>
              </w:rPr>
            </w:pPr>
            <w:r w:rsidRPr="00E11AC3">
              <w:rPr>
                <w:rFonts w:ascii="CG Times (WN)" w:hAnsi="CG Times (WN)"/>
                <w:lang w:val="en-US"/>
              </w:rPr>
              <w:t>Persistence – Duty time</w:t>
            </w:r>
          </w:p>
        </w:tc>
        <w:tc>
          <w:tcPr>
            <w:tcW w:w="4818" w:type="dxa"/>
            <w:shd w:val="clear" w:color="auto" w:fill="auto"/>
          </w:tcPr>
          <w:p w14:paraId="4A145881" w14:textId="77777777" w:rsidR="008D37DD" w:rsidRPr="00E11AC3" w:rsidRDefault="008D37DD" w:rsidP="00952384">
            <w:pPr>
              <w:rPr>
                <w:rFonts w:ascii="CG Times (WN)" w:hAnsi="CG Times (WN)"/>
                <w:lang w:val="en-US"/>
              </w:rPr>
            </w:pPr>
            <w:r w:rsidRPr="00E11AC3">
              <w:rPr>
                <w:rFonts w:ascii="CG Times (WN)" w:hAnsi="CG Times (WN)"/>
                <w:lang w:val="en-US"/>
              </w:rPr>
              <w:t>Turn pixels on and off every 2 - 4 ms to avoid smearing / motion blur</w:t>
            </w:r>
          </w:p>
        </w:tc>
      </w:tr>
      <w:tr w:rsidR="008D37DD" w14:paraId="69101CCC" w14:textId="77777777" w:rsidTr="00E11AC3">
        <w:trPr>
          <w:gridAfter w:val="1"/>
          <w:wAfter w:w="113" w:type="dxa"/>
        </w:trPr>
        <w:tc>
          <w:tcPr>
            <w:tcW w:w="4811" w:type="dxa"/>
            <w:shd w:val="clear" w:color="auto" w:fill="auto"/>
          </w:tcPr>
          <w:p w14:paraId="148F0E34" w14:textId="77777777" w:rsidR="008D37DD" w:rsidRPr="00E11AC3" w:rsidRDefault="008D37DD" w:rsidP="00952384">
            <w:pPr>
              <w:rPr>
                <w:rFonts w:ascii="CG Times (WN)" w:hAnsi="CG Times (WN)"/>
                <w:lang w:val="en-US"/>
              </w:rPr>
            </w:pPr>
            <w:r w:rsidRPr="00E11AC3">
              <w:rPr>
                <w:rFonts w:ascii="CG Times (WN)" w:hAnsi="CG Times (WN)"/>
                <w:lang w:val="en-US"/>
              </w:rPr>
              <w:t>Display refresh rate</w:t>
            </w:r>
          </w:p>
        </w:tc>
        <w:tc>
          <w:tcPr>
            <w:tcW w:w="4818" w:type="dxa"/>
            <w:shd w:val="clear" w:color="auto" w:fill="auto"/>
          </w:tcPr>
          <w:p w14:paraId="4F209304" w14:textId="77777777" w:rsidR="008D37DD" w:rsidRPr="00E11AC3" w:rsidRDefault="008D37DD" w:rsidP="00952384">
            <w:pPr>
              <w:rPr>
                <w:rFonts w:ascii="CG Times (WN)" w:hAnsi="CG Times (WN)"/>
                <w:lang w:val="en-US"/>
              </w:rPr>
            </w:pPr>
            <w:r w:rsidRPr="00E11AC3">
              <w:rPr>
                <w:rFonts w:ascii="CG Times (WN)" w:hAnsi="CG Times (WN)"/>
                <w:lang w:val="en-US"/>
              </w:rPr>
              <w:t>60 Hz minimum</w:t>
            </w:r>
          </w:p>
          <w:p w14:paraId="2FB4EE26" w14:textId="77777777" w:rsidR="008D37DD" w:rsidRPr="00E11AC3" w:rsidRDefault="008D37DD" w:rsidP="00952384">
            <w:pPr>
              <w:rPr>
                <w:rFonts w:ascii="CG Times (WN)" w:hAnsi="CG Times (WN)"/>
                <w:lang w:val="en-US"/>
              </w:rPr>
            </w:pPr>
            <w:r w:rsidRPr="00E11AC3">
              <w:rPr>
                <w:rFonts w:ascii="CG Times (WN)" w:hAnsi="CG Times (WN)"/>
                <w:lang w:val="en-US"/>
              </w:rPr>
              <w:t>90 Hz acceptable</w:t>
            </w:r>
          </w:p>
          <w:p w14:paraId="4B20FEA5" w14:textId="77777777" w:rsidR="008D37DD" w:rsidRPr="00E11AC3" w:rsidRDefault="008D37DD" w:rsidP="00952384">
            <w:pPr>
              <w:rPr>
                <w:rFonts w:ascii="CG Times (WN)" w:hAnsi="CG Times (WN)"/>
                <w:lang w:val="en-US"/>
              </w:rPr>
            </w:pPr>
            <w:r w:rsidRPr="00E11AC3">
              <w:rPr>
                <w:rFonts w:ascii="CG Times (WN)" w:hAnsi="CG Times (WN)"/>
                <w:lang w:val="en-US"/>
              </w:rPr>
              <w:t xml:space="preserve">120 Hz and beyond desired </w:t>
            </w:r>
          </w:p>
          <w:p w14:paraId="4BD5EDC9" w14:textId="77777777" w:rsidR="008D37DD" w:rsidRPr="00E11AC3" w:rsidRDefault="008D37DD" w:rsidP="00952384">
            <w:pPr>
              <w:rPr>
                <w:rFonts w:ascii="CG Times (WN)" w:hAnsi="CG Times (WN)"/>
                <w:lang w:val="en-US"/>
              </w:rPr>
            </w:pPr>
            <w:r w:rsidRPr="00E11AC3">
              <w:rPr>
                <w:rFonts w:ascii="CG Times (WN)" w:hAnsi="CG Times (WN)"/>
                <w:lang w:val="en-US"/>
              </w:rPr>
              <w:t>240 Hz would allow always on display at 4ms</w:t>
            </w:r>
          </w:p>
        </w:tc>
      </w:tr>
      <w:tr w:rsidR="008D37DD" w14:paraId="6EDD3B2E" w14:textId="77777777" w:rsidTr="00E11AC3">
        <w:trPr>
          <w:gridAfter w:val="1"/>
          <w:wAfter w:w="113" w:type="dxa"/>
        </w:trPr>
        <w:tc>
          <w:tcPr>
            <w:tcW w:w="4811" w:type="dxa"/>
            <w:shd w:val="clear" w:color="auto" w:fill="auto"/>
          </w:tcPr>
          <w:p w14:paraId="2A2DA3B7" w14:textId="77777777" w:rsidR="008D37DD" w:rsidRPr="00E11AC3" w:rsidRDefault="008D37DD" w:rsidP="00952384">
            <w:pPr>
              <w:rPr>
                <w:rFonts w:ascii="CG Times (WN)" w:hAnsi="CG Times (WN)"/>
                <w:lang w:val="en-US"/>
              </w:rPr>
            </w:pPr>
            <w:r w:rsidRPr="00060932">
              <w:rPr>
                <w:rFonts w:ascii="CG Times (WN)" w:hAnsi="CG Times (WN)"/>
              </w:rPr>
              <w:t>Colo</w:t>
            </w:r>
            <w:r w:rsidR="0085012E" w:rsidRPr="00060932">
              <w:rPr>
                <w:rFonts w:ascii="CG Times (WN)" w:hAnsi="CG Times (WN)"/>
              </w:rPr>
              <w:t>u</w:t>
            </w:r>
            <w:r w:rsidRPr="00060932">
              <w:rPr>
                <w:rFonts w:ascii="CG Times (WN)" w:hAnsi="CG Times (WN)"/>
              </w:rPr>
              <w:t>r</w:t>
            </w:r>
          </w:p>
        </w:tc>
        <w:tc>
          <w:tcPr>
            <w:tcW w:w="4818" w:type="dxa"/>
            <w:shd w:val="clear" w:color="auto" w:fill="auto"/>
          </w:tcPr>
          <w:p w14:paraId="33EE62A5" w14:textId="77777777" w:rsidR="008D37DD" w:rsidRPr="00E11AC3" w:rsidRDefault="008D37DD" w:rsidP="00952384">
            <w:pPr>
              <w:rPr>
                <w:rFonts w:ascii="CG Times (WN)" w:hAnsi="CG Times (WN)"/>
                <w:lang w:val="en-US"/>
              </w:rPr>
            </w:pPr>
            <w:r w:rsidRPr="00E11AC3">
              <w:rPr>
                <w:rFonts w:ascii="CG Times (WN)" w:hAnsi="CG Times (WN)"/>
                <w:lang w:val="en-US"/>
              </w:rPr>
              <w:t xml:space="preserve">RGB </w:t>
            </w:r>
            <w:r w:rsidRPr="00060932">
              <w:rPr>
                <w:rFonts w:ascii="CG Times (WN)" w:hAnsi="CG Times (WN)"/>
              </w:rPr>
              <w:t>colo</w:t>
            </w:r>
            <w:r w:rsidR="0085012E" w:rsidRPr="00060932">
              <w:rPr>
                <w:rFonts w:ascii="CG Times (WN)" w:hAnsi="CG Times (WN)"/>
              </w:rPr>
              <w:t>u</w:t>
            </w:r>
            <w:r w:rsidRPr="00060932">
              <w:rPr>
                <w:rFonts w:ascii="CG Times (WN)" w:hAnsi="CG Times (WN)"/>
              </w:rPr>
              <w:t>rs</w:t>
            </w:r>
          </w:p>
          <w:p w14:paraId="5B4B3280" w14:textId="77777777" w:rsidR="008D37DD" w:rsidRPr="00E11AC3" w:rsidRDefault="008D37DD" w:rsidP="00952384">
            <w:pPr>
              <w:rPr>
                <w:rFonts w:ascii="CG Times (WN)" w:hAnsi="CG Times (WN)"/>
                <w:lang w:val="en-US"/>
              </w:rPr>
            </w:pPr>
            <w:r w:rsidRPr="00E11AC3">
              <w:rPr>
                <w:rFonts w:ascii="CG Times (WN)" w:hAnsi="CG Times (WN)"/>
                <w:lang w:val="en-US"/>
              </w:rPr>
              <w:t xml:space="preserve">Accurate </w:t>
            </w:r>
            <w:r w:rsidRPr="00060932">
              <w:rPr>
                <w:rFonts w:ascii="CG Times (WN)" w:hAnsi="CG Times (WN)"/>
              </w:rPr>
              <w:t>colours</w:t>
            </w:r>
            <w:r w:rsidRPr="00E11AC3">
              <w:rPr>
                <w:rFonts w:ascii="CG Times (WN)" w:hAnsi="CG Times (WN)"/>
                <w:lang w:val="en-US"/>
              </w:rPr>
              <w:t xml:space="preserve"> independent of viewpoint.</w:t>
            </w:r>
          </w:p>
        </w:tc>
      </w:tr>
      <w:tr w:rsidR="008D37DD" w14:paraId="775690FE" w14:textId="77777777" w:rsidTr="00E11AC3">
        <w:trPr>
          <w:gridAfter w:val="1"/>
          <w:wAfter w:w="113" w:type="dxa"/>
        </w:trPr>
        <w:tc>
          <w:tcPr>
            <w:tcW w:w="4811" w:type="dxa"/>
            <w:shd w:val="clear" w:color="auto" w:fill="auto"/>
          </w:tcPr>
          <w:p w14:paraId="38343605" w14:textId="77777777" w:rsidR="008D37DD" w:rsidRPr="00E11AC3" w:rsidRDefault="008D37DD" w:rsidP="00952384">
            <w:pPr>
              <w:rPr>
                <w:rFonts w:ascii="CG Times (WN)" w:hAnsi="CG Times (WN)"/>
                <w:lang w:val="en-US"/>
              </w:rPr>
            </w:pPr>
            <w:r w:rsidRPr="00E11AC3">
              <w:rPr>
                <w:rFonts w:ascii="CG Times (WN)" w:hAnsi="CG Times (WN)"/>
                <w:lang w:val="en-US"/>
              </w:rPr>
              <w:t>Spatial Resolution per eye</w:t>
            </w:r>
          </w:p>
        </w:tc>
        <w:tc>
          <w:tcPr>
            <w:tcW w:w="4818" w:type="dxa"/>
            <w:shd w:val="clear" w:color="auto" w:fill="auto"/>
          </w:tcPr>
          <w:p w14:paraId="46091D48" w14:textId="77777777" w:rsidR="008D37DD" w:rsidRPr="00E11AC3" w:rsidRDefault="008D37DD" w:rsidP="00952384">
            <w:pPr>
              <w:rPr>
                <w:rFonts w:ascii="CG Times (WN)" w:hAnsi="CG Times (WN)"/>
                <w:lang w:val="en-US"/>
              </w:rPr>
            </w:pPr>
            <w:r w:rsidRPr="00E11AC3">
              <w:rPr>
                <w:rFonts w:ascii="CG Times (WN)" w:hAnsi="CG Times (WN)"/>
                <w:lang w:val="en-US"/>
              </w:rPr>
              <w:t>for 30 x 20</w:t>
            </w:r>
            <w:r w:rsidR="004C4E4E">
              <w:rPr>
                <w:rFonts w:ascii="CG Times (WN)" w:hAnsi="CG Times (WN)"/>
                <w:lang w:val="en-US"/>
              </w:rPr>
              <w:t xml:space="preserve"> degrees</w:t>
            </w:r>
          </w:p>
          <w:p w14:paraId="66B52739" w14:textId="77777777" w:rsidR="008D37DD" w:rsidRPr="00E11AC3" w:rsidRDefault="008D37DD" w:rsidP="00952384">
            <w:pPr>
              <w:rPr>
                <w:rFonts w:ascii="CG Times (WN)" w:hAnsi="CG Times (WN)"/>
                <w:lang w:val="en-US"/>
              </w:rPr>
            </w:pPr>
            <w:r w:rsidRPr="00E11AC3">
              <w:rPr>
                <w:rFonts w:ascii="CG Times (WN)" w:hAnsi="CG Times (WN)"/>
                <w:lang w:val="en-US"/>
              </w:rPr>
              <w:t xml:space="preserve">   - 1.5K by 1K per eye is required </w:t>
            </w:r>
          </w:p>
          <w:p w14:paraId="4EAEAE44" w14:textId="77777777" w:rsidR="008D37DD" w:rsidRPr="00E11AC3" w:rsidRDefault="008D37DD" w:rsidP="00952384">
            <w:pPr>
              <w:rPr>
                <w:rFonts w:ascii="CG Times (WN)" w:hAnsi="CG Times (WN)"/>
                <w:lang w:val="en-US"/>
              </w:rPr>
            </w:pPr>
            <w:r w:rsidRPr="00E11AC3">
              <w:rPr>
                <w:rFonts w:ascii="CG Times (WN)" w:hAnsi="CG Times (WN)"/>
                <w:lang w:val="en-US"/>
              </w:rPr>
              <w:t xml:space="preserve">   - 1.8K by 1.2K per eye is desired</w:t>
            </w:r>
          </w:p>
          <w:p w14:paraId="1E604A83" w14:textId="77777777" w:rsidR="008D37DD" w:rsidRPr="00E11AC3" w:rsidRDefault="008D37DD" w:rsidP="00952384">
            <w:pPr>
              <w:rPr>
                <w:rFonts w:ascii="CG Times (WN)" w:hAnsi="CG Times (WN)"/>
                <w:lang w:val="en-US"/>
              </w:rPr>
            </w:pPr>
            <w:r w:rsidRPr="00E11AC3">
              <w:rPr>
                <w:rFonts w:ascii="CG Times (WN)" w:hAnsi="CG Times (WN)"/>
                <w:lang w:val="en-US"/>
              </w:rPr>
              <w:t>for 40 x 40</w:t>
            </w:r>
            <w:r w:rsidR="004C4E4E">
              <w:rPr>
                <w:rFonts w:ascii="CG Times (WN)" w:hAnsi="CG Times (WN)"/>
                <w:lang w:val="en-US"/>
              </w:rPr>
              <w:t xml:space="preserve"> degrees</w:t>
            </w:r>
          </w:p>
          <w:p w14:paraId="6F1734F7" w14:textId="77777777" w:rsidR="008D37DD" w:rsidRPr="00E11AC3" w:rsidRDefault="008D37DD" w:rsidP="00952384">
            <w:pPr>
              <w:rPr>
                <w:rFonts w:ascii="CG Times (WN)" w:hAnsi="CG Times (WN)"/>
                <w:lang w:val="en-US"/>
              </w:rPr>
            </w:pPr>
            <w:r w:rsidRPr="00E11AC3">
              <w:rPr>
                <w:rFonts w:ascii="CG Times (WN)" w:hAnsi="CG Times (WN)"/>
                <w:lang w:val="en-US"/>
              </w:rPr>
              <w:t xml:space="preserve">   -  2K by 2K required</w:t>
            </w:r>
          </w:p>
          <w:p w14:paraId="6857DC77" w14:textId="77777777" w:rsidR="008D37DD" w:rsidRPr="00E11AC3" w:rsidRDefault="008D37DD" w:rsidP="00952384">
            <w:pPr>
              <w:rPr>
                <w:rFonts w:ascii="CG Times (WN)" w:hAnsi="CG Times (WN)"/>
                <w:lang w:val="en-US"/>
              </w:rPr>
            </w:pPr>
            <w:r w:rsidRPr="00E11AC3">
              <w:rPr>
                <w:rFonts w:ascii="CG Times (WN)" w:hAnsi="CG Times (WN)"/>
                <w:lang w:val="en-US"/>
              </w:rPr>
              <w:t xml:space="preserve">   -  2.5 K by 2.5 K desired</w:t>
            </w:r>
          </w:p>
          <w:p w14:paraId="0DB1C170" w14:textId="77777777" w:rsidR="008D37DD" w:rsidRPr="00E11AC3" w:rsidRDefault="008D37DD" w:rsidP="00952384">
            <w:pPr>
              <w:rPr>
                <w:rFonts w:ascii="CG Times (WN)" w:hAnsi="CG Times (WN)"/>
                <w:lang w:val="en-US"/>
              </w:rPr>
            </w:pPr>
            <w:r w:rsidRPr="00E11AC3">
              <w:rPr>
                <w:rFonts w:ascii="CG Times (WN)" w:hAnsi="CG Times (WN)"/>
                <w:lang w:val="en-US"/>
              </w:rPr>
              <w:t>ultimate goal for display resolution is reaching or going slightly beyond the human vision limit of roughly one arcmin (1/60°)</w:t>
            </w:r>
          </w:p>
        </w:tc>
      </w:tr>
      <w:tr w:rsidR="008D37DD" w14:paraId="2BB1F6A9" w14:textId="77777777" w:rsidTr="00E11AC3">
        <w:trPr>
          <w:gridAfter w:val="1"/>
          <w:wAfter w:w="113" w:type="dxa"/>
        </w:trPr>
        <w:tc>
          <w:tcPr>
            <w:tcW w:w="4811" w:type="dxa"/>
            <w:shd w:val="clear" w:color="auto" w:fill="auto"/>
          </w:tcPr>
          <w:p w14:paraId="4F056007" w14:textId="77777777" w:rsidR="008D37DD" w:rsidRPr="00E11AC3" w:rsidRDefault="008D37DD" w:rsidP="00952384">
            <w:pPr>
              <w:rPr>
                <w:rFonts w:ascii="CG Times (WN)" w:hAnsi="CG Times (WN)"/>
                <w:lang w:val="en-US"/>
              </w:rPr>
            </w:pPr>
            <w:r w:rsidRPr="00E11AC3">
              <w:rPr>
                <w:rFonts w:ascii="CG Times (WN)" w:hAnsi="CG Times (WN)"/>
                <w:lang w:val="en-US"/>
              </w:rPr>
              <w:t>Content frame rates</w:t>
            </w:r>
          </w:p>
        </w:tc>
        <w:tc>
          <w:tcPr>
            <w:tcW w:w="4818" w:type="dxa"/>
            <w:shd w:val="clear" w:color="auto" w:fill="auto"/>
          </w:tcPr>
          <w:p w14:paraId="1C41BAD8" w14:textId="77777777" w:rsidR="008D37DD" w:rsidRPr="00E11AC3" w:rsidRDefault="008D37DD" w:rsidP="00952384">
            <w:pPr>
              <w:rPr>
                <w:rFonts w:ascii="CG Times (WN)" w:hAnsi="CG Times (WN)"/>
                <w:lang w:val="en-US"/>
              </w:rPr>
            </w:pPr>
            <w:r w:rsidRPr="00E11AC3">
              <w:rPr>
                <w:rFonts w:ascii="CG Times (WN)" w:hAnsi="CG Times (WN)"/>
                <w:lang w:val="en-US"/>
              </w:rPr>
              <w:t>Preferably matching the display refresh rate for lowest latency</w:t>
            </w:r>
          </w:p>
          <w:p w14:paraId="20A9C331" w14:textId="77777777" w:rsidR="008D37DD" w:rsidRPr="00E11AC3" w:rsidRDefault="008D37DD" w:rsidP="00952384">
            <w:pPr>
              <w:rPr>
                <w:rFonts w:ascii="CG Times (WN)" w:hAnsi="CG Times (WN)"/>
                <w:lang w:val="en-US"/>
              </w:rPr>
            </w:pPr>
            <w:r w:rsidRPr="00E11AC3">
              <w:rPr>
                <w:rFonts w:ascii="CG Times (WN)" w:hAnsi="CG Times (WN)"/>
                <w:lang w:val="en-US"/>
              </w:rPr>
              <w:t>Lower frame rates for example 60 fps or 90 fps may be used but add to overall end to end delay.</w:t>
            </w:r>
          </w:p>
        </w:tc>
      </w:tr>
      <w:tr w:rsidR="008D37DD" w14:paraId="331FAB5D" w14:textId="77777777" w:rsidTr="00E11AC3">
        <w:trPr>
          <w:gridAfter w:val="1"/>
          <w:wAfter w:w="113" w:type="dxa"/>
        </w:trPr>
        <w:tc>
          <w:tcPr>
            <w:tcW w:w="4811" w:type="dxa"/>
            <w:shd w:val="clear" w:color="auto" w:fill="auto"/>
          </w:tcPr>
          <w:p w14:paraId="65506C49" w14:textId="77777777" w:rsidR="008D37DD" w:rsidRPr="00E11AC3" w:rsidRDefault="008D37DD" w:rsidP="00952384">
            <w:pPr>
              <w:rPr>
                <w:rFonts w:ascii="CG Times (WN)" w:hAnsi="CG Times (WN)"/>
                <w:lang w:val="en-US"/>
              </w:rPr>
            </w:pPr>
            <w:r w:rsidRPr="00E11AC3">
              <w:rPr>
                <w:rFonts w:ascii="CG Times (WN)" w:hAnsi="CG Times (WN)"/>
                <w:lang w:val="en-US"/>
              </w:rPr>
              <w:t>Brightness</w:t>
            </w:r>
          </w:p>
        </w:tc>
        <w:tc>
          <w:tcPr>
            <w:tcW w:w="4818" w:type="dxa"/>
            <w:shd w:val="clear" w:color="auto" w:fill="auto"/>
          </w:tcPr>
          <w:p w14:paraId="595723E1" w14:textId="77777777" w:rsidR="008D37DD" w:rsidRDefault="008D37DD" w:rsidP="00952384">
            <w:pPr>
              <w:rPr>
                <w:rFonts w:ascii="CG Times (WN)" w:hAnsi="CG Times (WN)"/>
                <w:lang w:val="en-US"/>
              </w:rPr>
            </w:pPr>
            <w:r w:rsidRPr="00E11AC3">
              <w:rPr>
                <w:rFonts w:ascii="CG Times (WN)" w:hAnsi="CG Times (WN)"/>
                <w:lang w:val="en-US"/>
              </w:rPr>
              <w:t>200-500 nits for indoor</w:t>
            </w:r>
          </w:p>
          <w:p w14:paraId="7F085623" w14:textId="77777777" w:rsidR="004C4E4E" w:rsidRPr="00E11AC3" w:rsidRDefault="004C4E4E" w:rsidP="00952384">
            <w:pPr>
              <w:rPr>
                <w:rFonts w:ascii="CG Times (WN)" w:hAnsi="CG Times (WN)"/>
                <w:lang w:val="en-US"/>
              </w:rPr>
            </w:pPr>
            <w:r>
              <w:rPr>
                <w:rFonts w:ascii="CG Times (WN)" w:hAnsi="CG Times (WN)"/>
                <w:lang w:val="en-US"/>
              </w:rPr>
              <w:t>Up to 2K for state-of-the-art devices in 2021 [49]</w:t>
            </w:r>
          </w:p>
          <w:p w14:paraId="7DDD7007" w14:textId="77777777" w:rsidR="008D37DD" w:rsidRPr="00E11AC3" w:rsidRDefault="008D37DD" w:rsidP="00952384">
            <w:pPr>
              <w:rPr>
                <w:rFonts w:ascii="CG Times (WN)" w:hAnsi="CG Times (WN)"/>
                <w:lang w:val="en-US"/>
              </w:rPr>
            </w:pPr>
            <w:r w:rsidRPr="00E11AC3">
              <w:rPr>
                <w:rFonts w:ascii="CG Times (WN)" w:hAnsi="CG Times (WN)"/>
                <w:lang w:val="en-US"/>
              </w:rPr>
              <w:t xml:space="preserve">10K to 100K nits for </w:t>
            </w:r>
            <w:r w:rsidR="004C4E4E">
              <w:rPr>
                <w:rFonts w:ascii="CG Times (WN)" w:hAnsi="CG Times (WN)"/>
                <w:lang w:val="en-US"/>
              </w:rPr>
              <w:t xml:space="preserve">full </w:t>
            </w:r>
            <w:r w:rsidRPr="00E11AC3">
              <w:rPr>
                <w:rFonts w:ascii="CG Times (WN)" w:hAnsi="CG Times (WN)"/>
                <w:lang w:val="en-US"/>
              </w:rPr>
              <w:t>outdoor</w:t>
            </w:r>
            <w:r w:rsidR="004C4E4E">
              <w:rPr>
                <w:rFonts w:ascii="CG Times (WN)" w:hAnsi="CG Times (WN)"/>
                <w:lang w:val="en-US"/>
              </w:rPr>
              <w:t xml:space="preserve"> experiences</w:t>
            </w:r>
          </w:p>
        </w:tc>
      </w:tr>
      <w:tr w:rsidR="008D37DD" w14:paraId="05CCAB14" w14:textId="77777777" w:rsidTr="00E11AC3">
        <w:trPr>
          <w:gridAfter w:val="1"/>
          <w:wAfter w:w="113" w:type="dxa"/>
        </w:trPr>
        <w:tc>
          <w:tcPr>
            <w:tcW w:w="9629" w:type="dxa"/>
            <w:gridSpan w:val="2"/>
            <w:shd w:val="clear" w:color="auto" w:fill="auto"/>
          </w:tcPr>
          <w:p w14:paraId="60FDDB23" w14:textId="77777777" w:rsidR="008D37DD" w:rsidRPr="00E11AC3" w:rsidRDefault="008D37DD" w:rsidP="00952384">
            <w:pPr>
              <w:rPr>
                <w:rFonts w:ascii="CG Times (WN)" w:hAnsi="CG Times (WN)"/>
                <w:b/>
                <w:bCs/>
                <w:lang w:val="en-US"/>
              </w:rPr>
            </w:pPr>
            <w:r w:rsidRPr="00E11AC3">
              <w:rPr>
                <w:rFonts w:ascii="CG Times (WN)" w:hAnsi="CG Times (WN)"/>
                <w:b/>
                <w:bCs/>
                <w:lang w:val="en-US"/>
              </w:rPr>
              <w:t>Optics</w:t>
            </w:r>
          </w:p>
        </w:tc>
      </w:tr>
      <w:tr w:rsidR="008D37DD" w14:paraId="55FA84AB" w14:textId="77777777" w:rsidTr="00E11AC3">
        <w:trPr>
          <w:gridAfter w:val="1"/>
          <w:wAfter w:w="113" w:type="dxa"/>
        </w:trPr>
        <w:tc>
          <w:tcPr>
            <w:tcW w:w="4811" w:type="dxa"/>
            <w:shd w:val="clear" w:color="auto" w:fill="auto"/>
          </w:tcPr>
          <w:p w14:paraId="17CBDE2F" w14:textId="77777777" w:rsidR="008D37DD" w:rsidRPr="00E11AC3" w:rsidRDefault="008D37DD" w:rsidP="00952384">
            <w:pPr>
              <w:rPr>
                <w:rFonts w:ascii="CG Times (WN)" w:hAnsi="CG Times (WN)"/>
                <w:lang w:val="en-US"/>
              </w:rPr>
            </w:pPr>
            <w:r w:rsidRPr="00E11AC3">
              <w:rPr>
                <w:rFonts w:ascii="CG Times (WN)" w:hAnsi="CG Times (WN)"/>
                <w:lang w:val="en-US"/>
              </w:rPr>
              <w:t>Field of View</w:t>
            </w:r>
          </w:p>
        </w:tc>
        <w:tc>
          <w:tcPr>
            <w:tcW w:w="4818" w:type="dxa"/>
            <w:shd w:val="clear" w:color="auto" w:fill="auto"/>
          </w:tcPr>
          <w:p w14:paraId="0317623B" w14:textId="77777777" w:rsidR="008D37DD" w:rsidRPr="00E11AC3" w:rsidRDefault="008D37DD" w:rsidP="00952384">
            <w:pPr>
              <w:rPr>
                <w:rFonts w:ascii="CG Times (WN)" w:hAnsi="CG Times (WN)"/>
                <w:lang w:val="en-US"/>
              </w:rPr>
            </w:pPr>
            <w:r w:rsidRPr="00E11AC3">
              <w:rPr>
                <w:rFonts w:ascii="CG Times (WN)" w:hAnsi="CG Times (WN)"/>
                <w:lang w:val="en-US"/>
              </w:rPr>
              <w:t>Augmentable FoV</w:t>
            </w:r>
          </w:p>
          <w:p w14:paraId="33202AE8" w14:textId="77777777" w:rsidR="008D37DD" w:rsidRPr="00E11AC3" w:rsidRDefault="00AE4C51" w:rsidP="00AE4C51">
            <w:pPr>
              <w:ind w:left="284"/>
              <w:rPr>
                <w:rFonts w:ascii="CG Times (WN)" w:hAnsi="CG Times (WN)"/>
                <w:lang w:val="en-US"/>
              </w:rPr>
            </w:pPr>
            <w:r>
              <w:rPr>
                <w:rFonts w:ascii="CG Times (WN)" w:hAnsi="CG Times (WN)"/>
                <w:lang w:val="en-US"/>
              </w:rPr>
              <w:t xml:space="preserve">- </w:t>
            </w:r>
            <w:r w:rsidR="00E65315" w:rsidRPr="00E11AC3">
              <w:rPr>
                <w:rFonts w:ascii="CG Times (WN)" w:hAnsi="CG Times (WN)"/>
                <w:lang w:val="en-US"/>
              </w:rPr>
              <w:t>typically,</w:t>
            </w:r>
            <w:r w:rsidR="008D37DD" w:rsidRPr="00E11AC3">
              <w:rPr>
                <w:rFonts w:ascii="CG Times (WN)" w:hAnsi="CG Times (WN)"/>
                <w:lang w:val="en-US"/>
              </w:rPr>
              <w:t xml:space="preserve"> 30 by 20 degrees </w:t>
            </w:r>
            <w:r w:rsidR="00955757" w:rsidRPr="00E11AC3">
              <w:rPr>
                <w:rFonts w:ascii="CG Times (WN)" w:hAnsi="CG Times (WN)"/>
                <w:lang w:val="en-US"/>
              </w:rPr>
              <w:t>Fo</w:t>
            </w:r>
            <w:r w:rsidR="008D37DD" w:rsidRPr="00E11AC3">
              <w:rPr>
                <w:rFonts w:ascii="CG Times (WN)" w:hAnsi="CG Times (WN)"/>
                <w:lang w:val="en-US"/>
              </w:rPr>
              <w:t>V acceptable</w:t>
            </w:r>
          </w:p>
          <w:p w14:paraId="741AC5F8" w14:textId="77777777" w:rsidR="008D37DD" w:rsidRPr="00E11AC3" w:rsidRDefault="00AE4C51" w:rsidP="00AE4C51">
            <w:pPr>
              <w:ind w:left="284"/>
              <w:rPr>
                <w:rFonts w:ascii="CG Times (WN)" w:hAnsi="CG Times (WN)"/>
                <w:lang w:val="en-US"/>
              </w:rPr>
            </w:pPr>
            <w:r>
              <w:rPr>
                <w:rFonts w:ascii="CG Times (WN)" w:hAnsi="CG Times (WN)"/>
                <w:lang w:val="en-US"/>
              </w:rPr>
              <w:t xml:space="preserve">- </w:t>
            </w:r>
            <w:r w:rsidR="008D37DD" w:rsidRPr="00E11AC3">
              <w:rPr>
                <w:rFonts w:ascii="CG Times (WN)" w:hAnsi="CG Times (WN)"/>
                <w:lang w:val="en-US"/>
              </w:rPr>
              <w:t>40 by 40 degrees desired</w:t>
            </w:r>
          </w:p>
          <w:p w14:paraId="4229BB12" w14:textId="77777777" w:rsidR="008D37DD" w:rsidRPr="00E11AC3" w:rsidRDefault="008D37DD" w:rsidP="00952384">
            <w:pPr>
              <w:rPr>
                <w:rFonts w:ascii="CG Times (WN)" w:hAnsi="CG Times (WN)"/>
                <w:lang w:val="en-US"/>
              </w:rPr>
            </w:pPr>
            <w:r w:rsidRPr="00E11AC3">
              <w:rPr>
                <w:rFonts w:ascii="CG Times (WN)" w:hAnsi="CG Times (WN)"/>
                <w:lang w:val="en-US"/>
              </w:rPr>
              <w:t xml:space="preserve">maximize the non-obscured field of view </w:t>
            </w:r>
          </w:p>
        </w:tc>
      </w:tr>
      <w:tr w:rsidR="008D37DD" w14:paraId="03FF61A6" w14:textId="77777777" w:rsidTr="00E11AC3">
        <w:trPr>
          <w:gridAfter w:val="1"/>
          <w:wAfter w:w="113" w:type="dxa"/>
        </w:trPr>
        <w:tc>
          <w:tcPr>
            <w:tcW w:w="4811" w:type="dxa"/>
            <w:shd w:val="clear" w:color="auto" w:fill="auto"/>
          </w:tcPr>
          <w:p w14:paraId="06C079E1" w14:textId="77777777" w:rsidR="008D37DD" w:rsidRPr="00E11AC3" w:rsidRDefault="008D37DD" w:rsidP="00952384">
            <w:pPr>
              <w:rPr>
                <w:rFonts w:ascii="CG Times (WN)" w:hAnsi="CG Times (WN)"/>
                <w:lang w:val="en-US"/>
              </w:rPr>
            </w:pPr>
            <w:r w:rsidRPr="00E11AC3">
              <w:rPr>
                <w:rFonts w:ascii="CG Times (WN)" w:hAnsi="CG Times (WN)"/>
                <w:lang w:val="en-US"/>
              </w:rPr>
              <w:t>Eye Relief</w:t>
            </w:r>
          </w:p>
        </w:tc>
        <w:tc>
          <w:tcPr>
            <w:tcW w:w="4818" w:type="dxa"/>
            <w:shd w:val="clear" w:color="auto" w:fill="auto"/>
          </w:tcPr>
          <w:p w14:paraId="2110537A" w14:textId="77777777" w:rsidR="008D37DD" w:rsidRPr="00E11AC3" w:rsidRDefault="008D37DD" w:rsidP="00952384">
            <w:pPr>
              <w:rPr>
                <w:rFonts w:ascii="CG Times (WN)" w:hAnsi="CG Times (WN)"/>
                <w:lang w:val="en-US"/>
              </w:rPr>
            </w:pPr>
            <w:r w:rsidRPr="00E11AC3">
              <w:rPr>
                <w:rFonts w:ascii="CG Times (WN)" w:hAnsi="CG Times (WN)"/>
                <w:lang w:val="en-US"/>
              </w:rPr>
              <w:t>the minimum and maximum eye-lens distance wherein a comfortable image can be viewed through the lenses.</w:t>
            </w:r>
          </w:p>
          <w:p w14:paraId="0A5F45A4" w14:textId="77777777" w:rsidR="008D37DD" w:rsidRPr="00E11AC3" w:rsidRDefault="008D37DD" w:rsidP="00952384">
            <w:pPr>
              <w:rPr>
                <w:rFonts w:ascii="CG Times (WN)" w:hAnsi="CG Times (WN)"/>
                <w:lang w:val="en-US"/>
              </w:rPr>
            </w:pPr>
            <w:r w:rsidRPr="00E11AC3">
              <w:rPr>
                <w:rFonts w:ascii="CG Times (WN)" w:hAnsi="CG Times (WN)"/>
                <w:lang w:val="en-US"/>
              </w:rPr>
              <w:t>at least 10mm, ideally rather 20mm</w:t>
            </w:r>
          </w:p>
        </w:tc>
      </w:tr>
      <w:tr w:rsidR="008D37DD" w14:paraId="48A6FDE7" w14:textId="77777777" w:rsidTr="00E11AC3">
        <w:trPr>
          <w:gridAfter w:val="1"/>
          <w:wAfter w:w="113" w:type="dxa"/>
        </w:trPr>
        <w:tc>
          <w:tcPr>
            <w:tcW w:w="4811" w:type="dxa"/>
            <w:shd w:val="clear" w:color="auto" w:fill="auto"/>
          </w:tcPr>
          <w:p w14:paraId="7751D233" w14:textId="77777777" w:rsidR="008D37DD" w:rsidRPr="00E11AC3" w:rsidRDefault="008D37DD" w:rsidP="00952384">
            <w:pPr>
              <w:rPr>
                <w:rFonts w:ascii="CG Times (WN)" w:hAnsi="CG Times (WN)"/>
                <w:lang w:val="en-US"/>
              </w:rPr>
            </w:pPr>
            <w:r w:rsidRPr="00E11AC3">
              <w:rPr>
                <w:rFonts w:ascii="CG Times (WN)" w:hAnsi="CG Times (WN)"/>
                <w:lang w:val="en-US"/>
              </w:rPr>
              <w:t>Calibration</w:t>
            </w:r>
          </w:p>
        </w:tc>
        <w:tc>
          <w:tcPr>
            <w:tcW w:w="4818" w:type="dxa"/>
            <w:shd w:val="clear" w:color="auto" w:fill="auto"/>
          </w:tcPr>
          <w:p w14:paraId="18F9F7E0" w14:textId="77777777" w:rsidR="008D37DD" w:rsidRPr="00E11AC3" w:rsidRDefault="008D37DD" w:rsidP="00952384">
            <w:pPr>
              <w:rPr>
                <w:rFonts w:ascii="CG Times (WN)" w:hAnsi="CG Times (WN)"/>
                <w:lang w:val="en-US"/>
              </w:rPr>
            </w:pPr>
            <w:r w:rsidRPr="00E11AC3">
              <w:rPr>
                <w:rFonts w:ascii="CG Times (WN)" w:hAnsi="CG Times (WN)"/>
                <w:lang w:val="en-US"/>
              </w:rPr>
              <w:t>correction for distortion and chromatic aberration that exactly matches the lens characteristics</w:t>
            </w:r>
          </w:p>
        </w:tc>
      </w:tr>
      <w:tr w:rsidR="008D37DD" w14:paraId="7C406595" w14:textId="77777777" w:rsidTr="00E11AC3">
        <w:trPr>
          <w:gridAfter w:val="1"/>
          <w:wAfter w:w="113" w:type="dxa"/>
        </w:trPr>
        <w:tc>
          <w:tcPr>
            <w:tcW w:w="4811" w:type="dxa"/>
            <w:shd w:val="clear" w:color="auto" w:fill="auto"/>
          </w:tcPr>
          <w:p w14:paraId="4967633B" w14:textId="77777777" w:rsidR="008D37DD" w:rsidRPr="00E11AC3" w:rsidRDefault="008D37DD" w:rsidP="00952384">
            <w:pPr>
              <w:rPr>
                <w:rFonts w:ascii="CG Times (WN)" w:hAnsi="CG Times (WN)"/>
                <w:lang w:val="en-US"/>
              </w:rPr>
            </w:pPr>
            <w:r w:rsidRPr="00E11AC3">
              <w:rPr>
                <w:rFonts w:ascii="CG Times (WN)" w:hAnsi="CG Times (WN)"/>
                <w:lang w:val="en-US"/>
              </w:rPr>
              <w:t>Depth Perception</w:t>
            </w:r>
          </w:p>
        </w:tc>
        <w:tc>
          <w:tcPr>
            <w:tcW w:w="4818" w:type="dxa"/>
            <w:shd w:val="clear" w:color="auto" w:fill="auto"/>
          </w:tcPr>
          <w:p w14:paraId="1E569FE2" w14:textId="77777777" w:rsidR="008D37DD" w:rsidRPr="00E11AC3" w:rsidRDefault="008D37DD" w:rsidP="00952384">
            <w:pPr>
              <w:rPr>
                <w:rFonts w:ascii="CG Times (WN)" w:hAnsi="CG Times (WN)"/>
                <w:lang w:val="en-US"/>
              </w:rPr>
            </w:pPr>
            <w:r w:rsidRPr="00E11AC3">
              <w:rPr>
                <w:rFonts w:ascii="CG Times (WN)" w:hAnsi="CG Times (WN)"/>
                <w:lang w:val="en-US"/>
              </w:rPr>
              <w:t xml:space="preserve">Avoid vergence and accommodation conflict (VAC) for accommodation being different for the real and virtual object </w:t>
            </w:r>
          </w:p>
        </w:tc>
      </w:tr>
      <w:tr w:rsidR="008D37DD" w:rsidRPr="00CD4AD8" w14:paraId="29A41E56" w14:textId="77777777" w:rsidTr="00E11AC3">
        <w:trPr>
          <w:gridAfter w:val="1"/>
          <w:wAfter w:w="113" w:type="dxa"/>
        </w:trPr>
        <w:tc>
          <w:tcPr>
            <w:tcW w:w="9629" w:type="dxa"/>
            <w:gridSpan w:val="2"/>
            <w:shd w:val="clear" w:color="auto" w:fill="auto"/>
          </w:tcPr>
          <w:p w14:paraId="4D860614" w14:textId="77777777" w:rsidR="008D37DD" w:rsidRPr="00E11AC3" w:rsidRDefault="008D37DD" w:rsidP="00952384">
            <w:pPr>
              <w:rPr>
                <w:rFonts w:ascii="CG Times (WN)" w:hAnsi="CG Times (WN)"/>
                <w:lang w:val="en-US"/>
              </w:rPr>
            </w:pPr>
            <w:r w:rsidRPr="00E11AC3">
              <w:rPr>
                <w:rFonts w:ascii="CG Times (WN)" w:hAnsi="CG Times (WN)"/>
                <w:b/>
                <w:bCs/>
                <w:lang w:val="en-US"/>
              </w:rPr>
              <w:t>Physics</w:t>
            </w:r>
          </w:p>
        </w:tc>
      </w:tr>
      <w:tr w:rsidR="008D37DD" w:rsidRPr="00CD4AD8" w14:paraId="1DBEC548" w14:textId="77777777" w:rsidTr="00E11AC3">
        <w:trPr>
          <w:gridAfter w:val="1"/>
          <w:wAfter w:w="113" w:type="dxa"/>
        </w:trPr>
        <w:tc>
          <w:tcPr>
            <w:tcW w:w="4811" w:type="dxa"/>
            <w:shd w:val="clear" w:color="auto" w:fill="auto"/>
          </w:tcPr>
          <w:p w14:paraId="182C8064" w14:textId="77777777" w:rsidR="008D37DD" w:rsidRPr="00E11AC3" w:rsidRDefault="008D37DD" w:rsidP="00952384">
            <w:pPr>
              <w:rPr>
                <w:rFonts w:ascii="CG Times (WN)" w:hAnsi="CG Times (WN)"/>
                <w:lang w:val="en-US"/>
              </w:rPr>
            </w:pPr>
            <w:r w:rsidRPr="00E11AC3">
              <w:rPr>
                <w:rFonts w:ascii="CG Times (WN)" w:hAnsi="CG Times (WN)"/>
                <w:lang w:val="en-US"/>
              </w:rPr>
              <w:t>Maximum Available Power</w:t>
            </w:r>
          </w:p>
        </w:tc>
        <w:tc>
          <w:tcPr>
            <w:tcW w:w="4818" w:type="dxa"/>
            <w:shd w:val="clear" w:color="auto" w:fill="auto"/>
          </w:tcPr>
          <w:p w14:paraId="7E464A2D" w14:textId="77777777" w:rsidR="008D37DD" w:rsidRPr="00E11AC3" w:rsidRDefault="008D37DD" w:rsidP="00952384">
            <w:pPr>
              <w:rPr>
                <w:rFonts w:ascii="CG Times (WN)" w:hAnsi="CG Times (WN)"/>
                <w:lang w:val="en-US"/>
              </w:rPr>
            </w:pPr>
            <w:r w:rsidRPr="00E11AC3">
              <w:rPr>
                <w:rFonts w:ascii="CG Times (WN)" w:hAnsi="CG Times (WN)"/>
                <w:lang w:val="en-US"/>
              </w:rPr>
              <w:t>AR Glass: below 1 W, typically 500mW</w:t>
            </w:r>
          </w:p>
          <w:p w14:paraId="699895FC" w14:textId="77777777" w:rsidR="008D37DD" w:rsidRPr="00E11AC3" w:rsidRDefault="008D37DD" w:rsidP="00952384">
            <w:pPr>
              <w:rPr>
                <w:rFonts w:ascii="CG Times (WN)" w:hAnsi="CG Times (WN)"/>
                <w:lang w:val="en-US"/>
              </w:rPr>
            </w:pPr>
            <w:r w:rsidRPr="00E11AC3">
              <w:rPr>
                <w:rFonts w:ascii="CG Times (WN)" w:hAnsi="CG Times (WN)"/>
                <w:lang w:val="en-US"/>
              </w:rPr>
              <w:t>For less design-oriented devices, additional power may be available.</w:t>
            </w:r>
          </w:p>
        </w:tc>
      </w:tr>
      <w:tr w:rsidR="008D37DD" w:rsidRPr="00CD4AD8" w14:paraId="2EAA1E31" w14:textId="77777777" w:rsidTr="00E11AC3">
        <w:trPr>
          <w:gridAfter w:val="1"/>
          <w:wAfter w:w="113" w:type="dxa"/>
        </w:trPr>
        <w:tc>
          <w:tcPr>
            <w:tcW w:w="4811" w:type="dxa"/>
            <w:shd w:val="clear" w:color="auto" w:fill="auto"/>
          </w:tcPr>
          <w:p w14:paraId="3AA321BD" w14:textId="77777777" w:rsidR="008D37DD" w:rsidRPr="00E11AC3" w:rsidRDefault="008D37DD" w:rsidP="00952384">
            <w:pPr>
              <w:rPr>
                <w:rFonts w:ascii="CG Times (WN)" w:hAnsi="CG Times (WN)"/>
                <w:lang w:val="en-US"/>
              </w:rPr>
            </w:pPr>
            <w:r w:rsidRPr="00E11AC3">
              <w:rPr>
                <w:rFonts w:ascii="CG Times (WN)" w:hAnsi="CG Times (WN)"/>
                <w:lang w:val="en-US"/>
              </w:rPr>
              <w:t>Maximum Weight</w:t>
            </w:r>
          </w:p>
        </w:tc>
        <w:tc>
          <w:tcPr>
            <w:tcW w:w="4818" w:type="dxa"/>
            <w:shd w:val="clear" w:color="auto" w:fill="auto"/>
          </w:tcPr>
          <w:p w14:paraId="1F522D8C" w14:textId="77777777" w:rsidR="008D37DD" w:rsidRPr="00E11AC3" w:rsidRDefault="008D37DD" w:rsidP="00952384">
            <w:pPr>
              <w:rPr>
                <w:rFonts w:ascii="CG Times (WN)" w:hAnsi="CG Times (WN)"/>
                <w:lang w:val="en-US"/>
              </w:rPr>
            </w:pPr>
            <w:r w:rsidRPr="00E11AC3">
              <w:rPr>
                <w:rFonts w:ascii="CG Times (WN)" w:hAnsi="CG Times (WN)"/>
                <w:lang w:val="en-US"/>
              </w:rPr>
              <w:t>AR Glass: around 70g. However, if the weight is well distributed, several hundred grams may be acceptable.</w:t>
            </w:r>
          </w:p>
        </w:tc>
      </w:tr>
    </w:tbl>
    <w:p w14:paraId="4F54F878" w14:textId="77777777" w:rsidR="008D37DD" w:rsidRPr="00895CC2" w:rsidRDefault="008D37DD" w:rsidP="008D37DD">
      <w:pPr>
        <w:rPr>
          <w:b/>
          <w:sz w:val="28"/>
          <w:lang w:val="en-US" w:eastAsia="ko-KR"/>
        </w:rPr>
      </w:pPr>
    </w:p>
    <w:p w14:paraId="09CCF60E" w14:textId="77777777" w:rsidR="008D37DD" w:rsidRPr="00955757" w:rsidRDefault="008D37DD" w:rsidP="00633479">
      <w:pPr>
        <w:pStyle w:val="Heading3"/>
      </w:pPr>
      <w:bookmarkStart w:id="80" w:name="_Toc123912661"/>
      <w:r w:rsidRPr="008D37DD">
        <w:t>4.</w:t>
      </w:r>
      <w:r w:rsidR="00EB17B7">
        <w:t>5</w:t>
      </w:r>
      <w:r w:rsidRPr="008D37DD">
        <w:t>.</w:t>
      </w:r>
      <w:r w:rsidRPr="00EE7462">
        <w:t>3</w:t>
      </w:r>
      <w:r w:rsidRPr="00955757">
        <w:tab/>
        <w:t>Typical Latencies in networked AR Services</w:t>
      </w:r>
      <w:bookmarkEnd w:id="80"/>
    </w:p>
    <w:p w14:paraId="17081E20" w14:textId="77777777" w:rsidR="00D056B6" w:rsidRDefault="00D056B6" w:rsidP="00D056B6">
      <w:r>
        <w:t xml:space="preserve">Building on top of the architectures introduced in clause 4.2 in this document as well as the latency considerations in TR 26.928 [2], </w:t>
      </w:r>
      <w:bookmarkStart w:id="81" w:name="OLE_LINK8"/>
      <w:r>
        <w:t xml:space="preserve">Figure 4.5.3-1 </w:t>
      </w:r>
      <w:bookmarkEnd w:id="81"/>
      <w:r>
        <w:t>provides a summary of different latencies involved networked AR services. Based on TR 26.928 as well as Table 4.5.2-1, two relevant latency requirements for adequate user experience matter:</w:t>
      </w:r>
    </w:p>
    <w:p w14:paraId="2D787D74" w14:textId="77777777" w:rsidR="00D056B6" w:rsidRDefault="002623B0" w:rsidP="00684E63">
      <w:pPr>
        <w:pStyle w:val="B1"/>
      </w:pPr>
      <w:r>
        <w:t>-</w:t>
      </w:r>
      <w:r>
        <w:tab/>
      </w:r>
      <w:r w:rsidR="00D056B6" w:rsidRPr="002E60A2">
        <w:t>motion-to-photon latency</w:t>
      </w:r>
      <w:r w:rsidR="00D056B6">
        <w:t xml:space="preserve"> being less 20ms, but preferably even single digit latency below 10ms.</w:t>
      </w:r>
    </w:p>
    <w:p w14:paraId="02719E17" w14:textId="77777777" w:rsidR="00D056B6" w:rsidRDefault="002623B0" w:rsidP="00684E63">
      <w:pPr>
        <w:pStyle w:val="B1"/>
      </w:pPr>
      <w:r>
        <w:t>-</w:t>
      </w:r>
      <w:r>
        <w:tab/>
      </w:r>
      <w:r w:rsidR="00D056B6" w:rsidRPr="002E60A2">
        <w:t>pose-to-render-to-photon latency</w:t>
      </w:r>
      <w:r w:rsidR="00D056B6">
        <w:t>: as small as 50-60ms</w:t>
      </w:r>
    </w:p>
    <w:p w14:paraId="5BCA8EC1" w14:textId="77777777" w:rsidR="00D056B6" w:rsidRDefault="00D056B6" w:rsidP="00D056B6">
      <w:r>
        <w:t xml:space="preserve">It is important to note that the motion-to-photon latency is primarily a function of the device implementation as it is basically covered within the AR runtime. What matters and is relevant is the time used to provide the pose information from the AR runtime to the renderer and the renderer using this pose to generate the displayed media. Final pose correction to the latest pose </w:t>
      </w:r>
      <w:r w:rsidR="00AA4F18">
        <w:t>may</w:t>
      </w:r>
      <w:r>
        <w:t xml:space="preserve"> always be done in the AR runtime.</w:t>
      </w:r>
    </w:p>
    <w:p w14:paraId="04D35703" w14:textId="77777777" w:rsidR="00D056B6" w:rsidRDefault="00D056B6" w:rsidP="00D056B6">
      <w:r>
        <w:t xml:space="preserve">Figure 4.5.3-1 provides different latency critical uplink and downlink operations, depending on where the rendering is done, locally, in the edge or in the cloud. If done in the edge or cloud, rendered data needs to be delivered in low-latency and high-quality over the network. The typical operations in this case include: </w:t>
      </w:r>
    </w:p>
    <w:p w14:paraId="3ABDD0DA" w14:textId="77777777" w:rsidR="00D056B6" w:rsidRDefault="002623B0" w:rsidP="00684E63">
      <w:pPr>
        <w:pStyle w:val="B1"/>
      </w:pPr>
      <w:r>
        <w:t>-</w:t>
      </w:r>
      <w:r>
        <w:tab/>
      </w:r>
      <w:r w:rsidR="00D056B6">
        <w:t>pose detection in the UE</w:t>
      </w:r>
    </w:p>
    <w:p w14:paraId="1F020EF8" w14:textId="77777777" w:rsidR="00D056B6" w:rsidRDefault="002623B0" w:rsidP="00684E63">
      <w:pPr>
        <w:pStyle w:val="B1"/>
      </w:pPr>
      <w:r>
        <w:t>-</w:t>
      </w:r>
      <w:r>
        <w:tab/>
      </w:r>
      <w:r w:rsidR="00D056B6">
        <w:t>sending the pose through a 5G uplink network to the edge of cloud.</w:t>
      </w:r>
    </w:p>
    <w:p w14:paraId="2D04F66B" w14:textId="77777777" w:rsidR="00D056B6" w:rsidRDefault="002623B0" w:rsidP="00684E63">
      <w:pPr>
        <w:pStyle w:val="B1"/>
      </w:pPr>
      <w:r>
        <w:t>-</w:t>
      </w:r>
      <w:r>
        <w:tab/>
      </w:r>
      <w:r w:rsidR="00C233BA">
        <w:t>r</w:t>
      </w:r>
      <w:r w:rsidR="00D056B6">
        <w:t>endering the scene in the edge or cloud</w:t>
      </w:r>
    </w:p>
    <w:p w14:paraId="326E34CC" w14:textId="77777777" w:rsidR="00D056B6" w:rsidRDefault="002623B0" w:rsidP="00684E63">
      <w:pPr>
        <w:pStyle w:val="B1"/>
      </w:pPr>
      <w:r>
        <w:t>-</w:t>
      </w:r>
      <w:r>
        <w:tab/>
      </w:r>
      <w:r w:rsidR="00C233BA">
        <w:t>c</w:t>
      </w:r>
      <w:r w:rsidR="00D056B6">
        <w:t>ompressing and encrypting the rendered scene and delivering to the UE</w:t>
      </w:r>
    </w:p>
    <w:p w14:paraId="48EC4C5A" w14:textId="77777777" w:rsidR="00D056B6" w:rsidRDefault="002623B0" w:rsidP="00684E63">
      <w:pPr>
        <w:pStyle w:val="B1"/>
      </w:pPr>
      <w:r>
        <w:t>-</w:t>
      </w:r>
      <w:r>
        <w:tab/>
      </w:r>
      <w:r w:rsidR="00C233BA">
        <w:t>d</w:t>
      </w:r>
      <w:r w:rsidR="00D056B6">
        <w:t>ecrypting and decompressing the rendered scene</w:t>
      </w:r>
    </w:p>
    <w:p w14:paraId="2C39F529" w14:textId="77777777" w:rsidR="00D056B6" w:rsidRDefault="002623B0" w:rsidP="00684E63">
      <w:pPr>
        <w:pStyle w:val="B1"/>
      </w:pPr>
      <w:r>
        <w:t>-</w:t>
      </w:r>
      <w:r>
        <w:tab/>
      </w:r>
      <w:r w:rsidR="00C233BA">
        <w:t>c</w:t>
      </w:r>
      <w:r w:rsidR="00D056B6">
        <w:t>omposition of the scene</w:t>
      </w:r>
    </w:p>
    <w:p w14:paraId="467EDEEA" w14:textId="77777777" w:rsidR="00D056B6" w:rsidRDefault="002623B0" w:rsidP="00684E63">
      <w:pPr>
        <w:pStyle w:val="B1"/>
      </w:pPr>
      <w:r>
        <w:t>-</w:t>
      </w:r>
      <w:r>
        <w:tab/>
      </w:r>
      <w:r w:rsidR="00C233BA">
        <w:t>a</w:t>
      </w:r>
      <w:r w:rsidR="00D056B6">
        <w:t>pplying the latest pose in the pose correction and display the immersive media.</w:t>
      </w:r>
    </w:p>
    <w:p w14:paraId="0C3A999E" w14:textId="77777777" w:rsidR="008621F3" w:rsidRPr="008621F3" w:rsidRDefault="008621F3" w:rsidP="00684E63">
      <w:r>
        <w:t xml:space="preserve">Note that Figure 4.5.3-1 also adds buffers that are typically handled by the AR Run time, namely eye and depth as well as sound buffers. </w:t>
      </w:r>
    </w:p>
    <w:p w14:paraId="3F23F760" w14:textId="77777777" w:rsidR="00694F03" w:rsidRDefault="003979C0" w:rsidP="00684E63">
      <w:pPr>
        <w:rPr>
          <w:noProof/>
          <w:lang w:val="en-US" w:eastAsia="ko-KR"/>
        </w:rPr>
      </w:pPr>
      <w:r>
        <w:rPr>
          <w:noProof/>
          <w:lang w:val="en-US" w:eastAsia="ko-KR"/>
        </w:rPr>
        <w:object w:dxaOrig="2026" w:dyaOrig="1251" w14:anchorId="4B7084A3">
          <v:shape id="_x0000_s2050" type="#_x0000_t75" style="position:absolute;margin-left:0;margin-top:18.75pt;width:481.6pt;height:225.05pt;z-index:1;mso-wrap-edited:f;mso-position-horizontal:left">
            <v:imagedata r:id="rId64" o:title=""/>
            <w10:wrap type="square" side="right"/>
          </v:shape>
          <o:OLEObject Type="Embed" ProgID="Visio.Drawing.15" ShapeID="_x0000_s2050" DrawAspect="Content" ObjectID="_1734525380" r:id="rId65"/>
        </w:object>
      </w:r>
    </w:p>
    <w:p w14:paraId="61D5E175" w14:textId="77777777" w:rsidR="00D056B6" w:rsidRDefault="00D056B6" w:rsidP="00684E63">
      <w:pPr>
        <w:pStyle w:val="TF"/>
        <w:rPr>
          <w:noProof/>
          <w:lang w:val="en-US" w:eastAsia="ko-KR"/>
        </w:rPr>
      </w:pPr>
      <w:r>
        <w:rPr>
          <w:noProof/>
          <w:lang w:val="en-US" w:eastAsia="ko-KR"/>
        </w:rPr>
        <w:t>Figure 4.5.3-1: Typical Latencies in networked AR services</w:t>
      </w:r>
    </w:p>
    <w:p w14:paraId="65373F8F" w14:textId="77777777" w:rsidR="00D056B6" w:rsidRPr="004C24F7" w:rsidRDefault="00D056B6" w:rsidP="00D056B6">
      <w:r>
        <w:t xml:space="preserve">It is ultimately relevant that in case of networking the rendering loop, the processes in the loop are executed such that the end-to-end latency requirements for the </w:t>
      </w:r>
      <w:r w:rsidRPr="00806399">
        <w:t>pose-to-render-to-photon latency</w:t>
      </w:r>
      <w:r>
        <w:t xml:space="preserve"> </w:t>
      </w:r>
      <w:r w:rsidR="00AA4F18">
        <w:t>are ensured</w:t>
      </w:r>
      <w:r>
        <w:t xml:space="preserve">. </w:t>
      </w:r>
      <w:r w:rsidR="00AA4F18">
        <w:t>Clearly</w:t>
      </w:r>
      <w:r>
        <w:t xml:space="preserve"> the “closer” the rendering happens at the AR UE, the easier it is to meet latency requirements. However, with proper support of 5G system and media functionalities, these networked AR challenges </w:t>
      </w:r>
      <w:r w:rsidR="00AA4F18">
        <w:t>are</w:t>
      </w:r>
      <w:r>
        <w:t xml:space="preserve"> solved. This is subject of the remaining discussion of this report.</w:t>
      </w:r>
    </w:p>
    <w:p w14:paraId="138E4D09" w14:textId="77777777" w:rsidR="00D056B6" w:rsidRPr="004C24F7" w:rsidRDefault="00D056B6" w:rsidP="00D056B6">
      <w:r>
        <w:t>With reference to TR 26.928 [2], other types of latencies impact the user experience, for example when used for cloud gaming, interactive scenes or in case of real-time network-based processing of sensor data. These aspects are not specific to AR but are also relevant. Some more details are provided in clause 6 for the different scenarios.</w:t>
      </w:r>
    </w:p>
    <w:p w14:paraId="552DFDF4" w14:textId="77777777" w:rsidR="008D471E" w:rsidRDefault="008D37DD" w:rsidP="008D471E">
      <w:pPr>
        <w:pStyle w:val="Heading2"/>
        <w:rPr>
          <w:rFonts w:hint="eastAsia"/>
          <w:lang w:eastAsia="ko-KR"/>
        </w:rPr>
      </w:pPr>
      <w:bookmarkStart w:id="82" w:name="_Toc123912662"/>
      <w:r>
        <w:rPr>
          <w:lang w:eastAsia="ko-KR"/>
        </w:rPr>
        <w:t>4.6</w:t>
      </w:r>
      <w:r>
        <w:rPr>
          <w:lang w:eastAsia="ko-KR"/>
        </w:rPr>
        <w:tab/>
      </w:r>
      <w:r w:rsidR="008D471E">
        <w:rPr>
          <w:rFonts w:hint="eastAsia"/>
          <w:lang w:eastAsia="ko-KR"/>
        </w:rPr>
        <w:t xml:space="preserve">Related </w:t>
      </w:r>
      <w:r w:rsidR="008D471E">
        <w:rPr>
          <w:lang w:eastAsia="ko-KR"/>
        </w:rPr>
        <w:t>Work</w:t>
      </w:r>
      <w:bookmarkEnd w:id="60"/>
      <w:bookmarkEnd w:id="82"/>
    </w:p>
    <w:p w14:paraId="60744F82" w14:textId="77777777" w:rsidR="00BE545B" w:rsidRPr="002D0EDF" w:rsidRDefault="00BE545B" w:rsidP="006D3622">
      <w:pPr>
        <w:pStyle w:val="Heading3"/>
        <w:rPr>
          <w:lang w:eastAsia="ko-KR"/>
        </w:rPr>
      </w:pPr>
      <w:bookmarkStart w:id="83" w:name="_Toc67919030"/>
      <w:bookmarkStart w:id="84" w:name="_Toc123912663"/>
      <w:r w:rsidRPr="002D0EDF">
        <w:rPr>
          <w:lang w:eastAsia="ko-KR"/>
        </w:rPr>
        <w:t>4.</w:t>
      </w:r>
      <w:r w:rsidR="00EB17B7">
        <w:rPr>
          <w:lang w:eastAsia="ko-KR"/>
        </w:rPr>
        <w:t>6</w:t>
      </w:r>
      <w:r w:rsidRPr="002D0EDF">
        <w:rPr>
          <w:lang w:eastAsia="ko-KR"/>
        </w:rPr>
        <w:t>.1</w:t>
      </w:r>
      <w:r w:rsidRPr="002D0EDF">
        <w:rPr>
          <w:lang w:eastAsia="ko-KR"/>
        </w:rPr>
        <w:tab/>
        <w:t>3GPP</w:t>
      </w:r>
      <w:bookmarkEnd w:id="83"/>
      <w:bookmarkEnd w:id="84"/>
    </w:p>
    <w:p w14:paraId="691B0E35" w14:textId="77777777" w:rsidR="00BE545B" w:rsidRPr="002D0EDF" w:rsidRDefault="00BE545B" w:rsidP="00BE545B">
      <w:pPr>
        <w:rPr>
          <w:lang w:eastAsia="ko-KR"/>
        </w:rPr>
      </w:pPr>
      <w:r w:rsidRPr="002D0EDF">
        <w:rPr>
          <w:lang w:eastAsia="ko-KR"/>
        </w:rPr>
        <w:t>This clause documents the 3GPP activity related to services using AR/MR device.</w:t>
      </w:r>
    </w:p>
    <w:p w14:paraId="4DFCFB3E" w14:textId="77777777" w:rsidR="00BE545B" w:rsidRPr="002D0EDF" w:rsidRDefault="00BE545B" w:rsidP="00BE545B">
      <w:pPr>
        <w:pStyle w:val="B1"/>
        <w:rPr>
          <w:lang w:eastAsia="ko-KR"/>
        </w:rPr>
      </w:pPr>
      <w:r w:rsidRPr="002D0EDF">
        <w:rPr>
          <w:rFonts w:hint="eastAsia"/>
          <w:lang w:eastAsia="ko-KR"/>
        </w:rPr>
        <w:t>-</w:t>
      </w:r>
      <w:r w:rsidRPr="002D0EDF">
        <w:rPr>
          <w:rFonts w:hint="eastAsia"/>
          <w:lang w:eastAsia="ko-KR"/>
        </w:rPr>
        <w:tab/>
      </w:r>
      <w:r w:rsidRPr="002D0EDF">
        <w:rPr>
          <w:lang w:eastAsia="ko-KR"/>
        </w:rPr>
        <w:t>3GPP TR 26.928 [</w:t>
      </w:r>
      <w:r w:rsidR="00712FCE">
        <w:rPr>
          <w:lang w:eastAsia="ko-KR"/>
        </w:rPr>
        <w:t>2</w:t>
      </w:r>
      <w:r w:rsidRPr="002D0EDF">
        <w:rPr>
          <w:lang w:eastAsia="ko-KR"/>
        </w:rPr>
        <w:t xml:space="preserve">] provides an introduction to XR including AR and a mapping to 5G media centric architectures. It also specified the core use cases for XR and device types. </w:t>
      </w:r>
    </w:p>
    <w:p w14:paraId="7D3F5A41" w14:textId="77777777" w:rsidR="00BE545B" w:rsidRPr="002D0EDF" w:rsidRDefault="00BE545B" w:rsidP="00BE545B">
      <w:pPr>
        <w:pStyle w:val="B1"/>
        <w:rPr>
          <w:rFonts w:hint="eastAsia"/>
          <w:lang w:eastAsia="ko-KR"/>
        </w:rPr>
      </w:pPr>
      <w:r w:rsidRPr="002D0EDF">
        <w:rPr>
          <w:rFonts w:hint="eastAsia"/>
          <w:lang w:eastAsia="ko-KR"/>
        </w:rPr>
        <w:t>-</w:t>
      </w:r>
      <w:r w:rsidRPr="002D0EDF">
        <w:rPr>
          <w:rFonts w:hint="eastAsia"/>
          <w:lang w:eastAsia="ko-KR"/>
        </w:rPr>
        <w:tab/>
      </w:r>
      <w:r w:rsidRPr="002D0EDF">
        <w:rPr>
          <w:lang w:eastAsia="ko-KR"/>
        </w:rPr>
        <w:t>3GPP TS 22.261 [</w:t>
      </w:r>
      <w:r w:rsidR="0029672E">
        <w:rPr>
          <w:lang w:eastAsia="ko-KR"/>
        </w:rPr>
        <w:t>13</w:t>
      </w:r>
      <w:r w:rsidRPr="002D0EDF">
        <w:rPr>
          <w:lang w:eastAsia="ko-KR"/>
        </w:rPr>
        <w:t>] identified use cases and requirements for 5G systems including AR and 3GPP TR 22.873 [</w:t>
      </w:r>
      <w:r w:rsidR="0029672E">
        <w:rPr>
          <w:lang w:eastAsia="ko-KR"/>
        </w:rPr>
        <w:t>14</w:t>
      </w:r>
      <w:r w:rsidRPr="002D0EDF">
        <w:rPr>
          <w:lang w:eastAsia="ko-KR"/>
        </w:rPr>
        <w:t xml:space="preserve">] </w:t>
      </w:r>
      <w:r w:rsidR="00241C3B">
        <w:rPr>
          <w:lang w:eastAsia="ko-KR"/>
        </w:rPr>
        <w:t>documents</w:t>
      </w:r>
      <w:r w:rsidRPr="002D0EDF">
        <w:rPr>
          <w:lang w:eastAsia="ko-KR"/>
        </w:rPr>
        <w:t xml:space="preserve"> new scenarios of AR communication for IMS Multimedia Telephony service.</w:t>
      </w:r>
      <w:r w:rsidRPr="002D0EDF">
        <w:rPr>
          <w:lang w:eastAsia="ko-KR"/>
        </w:rPr>
        <w:tab/>
      </w:r>
    </w:p>
    <w:p w14:paraId="02765C90" w14:textId="77777777" w:rsidR="00BE545B" w:rsidRPr="002D0EDF" w:rsidRDefault="00BE545B" w:rsidP="00BE545B">
      <w:pPr>
        <w:pStyle w:val="B1"/>
        <w:rPr>
          <w:lang w:eastAsia="ko-KR"/>
        </w:rPr>
      </w:pPr>
      <w:r w:rsidRPr="002D0EDF">
        <w:rPr>
          <w:lang w:eastAsia="ko-KR"/>
        </w:rPr>
        <w:t>-</w:t>
      </w:r>
      <w:r w:rsidRPr="002D0EDF">
        <w:rPr>
          <w:lang w:eastAsia="ko-KR"/>
        </w:rPr>
        <w:tab/>
        <w:t xml:space="preserve">3GPP SA4 is working on </w:t>
      </w:r>
      <w:r w:rsidRPr="002D0EDF">
        <w:rPr>
          <w:rFonts w:hint="eastAsia"/>
          <w:lang w:eastAsia="ko-KR"/>
        </w:rPr>
        <w:t xml:space="preserve">the documentation of </w:t>
      </w:r>
      <w:r w:rsidRPr="002D0EDF">
        <w:rPr>
          <w:lang w:eastAsia="ko-KR"/>
        </w:rPr>
        <w:t>360-degree video</w:t>
      </w:r>
      <w:r w:rsidRPr="002D0EDF">
        <w:rPr>
          <w:rFonts w:hint="eastAsia"/>
          <w:lang w:eastAsia="ko-KR"/>
        </w:rPr>
        <w:t xml:space="preserve"> support </w:t>
      </w:r>
      <w:r w:rsidRPr="002D0EDF">
        <w:rPr>
          <w:lang w:eastAsia="ko-KR"/>
        </w:rPr>
        <w:t xml:space="preserve">to </w:t>
      </w:r>
      <w:r w:rsidRPr="002D0EDF">
        <w:rPr>
          <w:rFonts w:hint="eastAsia"/>
          <w:lang w:eastAsia="ko-KR"/>
        </w:rPr>
        <w:t xml:space="preserve">MTSI in </w:t>
      </w:r>
      <w:r w:rsidRPr="002D0EDF">
        <w:rPr>
          <w:lang w:eastAsia="ko-KR"/>
        </w:rPr>
        <w:t>3GPP TS 26.114 [</w:t>
      </w:r>
      <w:r w:rsidR="0029672E">
        <w:rPr>
          <w:lang w:eastAsia="ko-KR"/>
        </w:rPr>
        <w:t>15</w:t>
      </w:r>
      <w:r w:rsidRPr="002D0EDF">
        <w:rPr>
          <w:lang w:eastAsia="ko-KR"/>
        </w:rPr>
        <w:t>]. It will provide the recommendations of codec configuration and signalling mechanisms for viewport-dependent media delivery.</w:t>
      </w:r>
    </w:p>
    <w:p w14:paraId="11C9B7FD" w14:textId="77777777" w:rsidR="00C519E7" w:rsidRDefault="00C519E7" w:rsidP="00BE545B">
      <w:pPr>
        <w:pStyle w:val="B1"/>
        <w:rPr>
          <w:lang w:eastAsia="ko-KR"/>
        </w:rPr>
      </w:pPr>
      <w:r>
        <w:rPr>
          <w:rFonts w:hint="eastAsia"/>
          <w:lang w:eastAsia="ko-KR"/>
        </w:rPr>
        <w:t>-</w:t>
      </w:r>
      <w:r>
        <w:rPr>
          <w:rFonts w:hint="eastAsia"/>
          <w:lang w:eastAsia="ko-KR"/>
        </w:rPr>
        <w:tab/>
      </w:r>
      <w:r w:rsidR="00D92C35" w:rsidRPr="002D0EDF">
        <w:rPr>
          <w:lang w:eastAsia="ko-KR"/>
        </w:rPr>
        <w:t>3GPP TR 26.92</w:t>
      </w:r>
      <w:r w:rsidR="00D92C35">
        <w:rPr>
          <w:lang w:eastAsia="ko-KR"/>
        </w:rPr>
        <w:t>6</w:t>
      </w:r>
      <w:r w:rsidR="00D92C35" w:rsidRPr="002D0EDF">
        <w:rPr>
          <w:lang w:eastAsia="ko-KR"/>
        </w:rPr>
        <w:t xml:space="preserve"> [</w:t>
      </w:r>
      <w:r w:rsidR="00D92C35">
        <w:rPr>
          <w:lang w:eastAsia="ko-KR"/>
        </w:rPr>
        <w:t>48</w:t>
      </w:r>
      <w:r w:rsidR="00D92C35" w:rsidRPr="002D0EDF">
        <w:rPr>
          <w:lang w:eastAsia="ko-KR"/>
        </w:rPr>
        <w:t xml:space="preserve">] provides </w:t>
      </w:r>
      <w:r w:rsidR="00D92C35" w:rsidRPr="00EE7C09">
        <w:rPr>
          <w:lang w:eastAsia="ko-KR"/>
        </w:rPr>
        <w:t>Traffic Models and Quality Evaluation Methods for Media and XR Services in 5G Systems</w:t>
      </w:r>
      <w:r w:rsidR="00D92C35" w:rsidRPr="002D0EDF">
        <w:rPr>
          <w:lang w:eastAsia="ko-KR"/>
        </w:rPr>
        <w:t>.</w:t>
      </w:r>
    </w:p>
    <w:p w14:paraId="02A416D2" w14:textId="77777777" w:rsidR="00BE545B" w:rsidRDefault="00BE545B" w:rsidP="00BE545B">
      <w:pPr>
        <w:pStyle w:val="B1"/>
        <w:rPr>
          <w:lang w:eastAsia="ko-KR"/>
        </w:rPr>
      </w:pPr>
      <w:r w:rsidRPr="002D0EDF">
        <w:rPr>
          <w:lang w:eastAsia="ko-KR"/>
        </w:rPr>
        <w:t>-</w:t>
      </w:r>
      <w:r w:rsidRPr="002D0EDF">
        <w:rPr>
          <w:lang w:eastAsia="ko-KR"/>
        </w:rPr>
        <w:tab/>
        <w:t>In the context of Release-17, 3GPP RAN work [</w:t>
      </w:r>
      <w:r w:rsidR="0029672E">
        <w:rPr>
          <w:lang w:eastAsia="ko-KR"/>
        </w:rPr>
        <w:t>16</w:t>
      </w:r>
      <w:r w:rsidRPr="002D0EDF">
        <w:rPr>
          <w:lang w:eastAsia="ko-KR"/>
        </w:rPr>
        <w:t xml:space="preserve">] </w:t>
      </w:r>
      <w:r w:rsidR="00415677">
        <w:rPr>
          <w:lang w:eastAsia="ko-KR"/>
        </w:rPr>
        <w:t>identified</w:t>
      </w:r>
      <w:r w:rsidRPr="002D0EDF">
        <w:rPr>
          <w:lang w:eastAsia="ko-KR"/>
        </w:rPr>
        <w:t xml:space="preserve"> traffic model</w:t>
      </w:r>
      <w:r w:rsidR="00415677">
        <w:rPr>
          <w:lang w:eastAsia="ko-KR"/>
        </w:rPr>
        <w:t>s</w:t>
      </w:r>
      <w:r w:rsidRPr="002D0EDF">
        <w:rPr>
          <w:lang w:eastAsia="ko-KR"/>
        </w:rPr>
        <w:t xml:space="preserve"> for XR application and an evaluation methodology to access </w:t>
      </w:r>
      <w:r w:rsidR="00415677">
        <w:rPr>
          <w:lang w:eastAsia="ko-KR"/>
        </w:rPr>
        <w:t xml:space="preserve">the </w:t>
      </w:r>
      <w:r w:rsidRPr="002D0EDF">
        <w:rPr>
          <w:lang w:eastAsia="ko-KR"/>
        </w:rPr>
        <w:t>XR performance.</w:t>
      </w:r>
    </w:p>
    <w:p w14:paraId="6C0C195A" w14:textId="77777777" w:rsidR="00553360" w:rsidRDefault="00553360" w:rsidP="00BE545B">
      <w:pPr>
        <w:pStyle w:val="B1"/>
      </w:pPr>
      <w:r>
        <w:rPr>
          <w:lang w:eastAsia="ko-KR"/>
        </w:rPr>
        <w:t>-</w:t>
      </w:r>
      <w:r>
        <w:rPr>
          <w:lang w:eastAsia="ko-KR"/>
        </w:rPr>
        <w:tab/>
      </w:r>
      <w:r>
        <w:rPr>
          <w:rFonts w:hint="eastAsia"/>
          <w:lang w:eastAsia="ko-KR"/>
        </w:rPr>
        <w:t xml:space="preserve">3GPP SA4 is working on </w:t>
      </w:r>
      <w:r>
        <w:rPr>
          <w:lang w:eastAsia="ko-KR"/>
        </w:rPr>
        <w:t xml:space="preserve">the development of the </w:t>
      </w:r>
      <w:r w:rsidRPr="0011745B">
        <w:rPr>
          <w:lang w:eastAsia="ko-KR"/>
        </w:rPr>
        <w:t>EVS Codec Extension for Immersive Voice and Audio Services</w:t>
      </w:r>
      <w:r>
        <w:rPr>
          <w:lang w:eastAsia="ko-KR"/>
        </w:rPr>
        <w:t xml:space="preserve"> (IVAS) codec. It targets </w:t>
      </w:r>
      <w:r w:rsidRPr="003D78F0">
        <w:t>encoding/decoding/rendering of speech, music and generic sound</w:t>
      </w:r>
      <w:r>
        <w:t xml:space="preserve">, with </w:t>
      </w:r>
      <w:r w:rsidRPr="003D78F0">
        <w:t>low latency</w:t>
      </w:r>
      <w:r>
        <w:t xml:space="preserve"> operation and </w:t>
      </w:r>
      <w:r w:rsidRPr="003D78F0">
        <w:t>support</w:t>
      </w:r>
      <w:r>
        <w:t xml:space="preserve"> of</w:t>
      </w:r>
      <w:r w:rsidRPr="003D78F0">
        <w:t xml:space="preserve"> </w:t>
      </w:r>
      <w:r>
        <w:t>high</w:t>
      </w:r>
      <w:r w:rsidRPr="003D78F0">
        <w:t xml:space="preserve"> error robustness under </w:t>
      </w:r>
      <w:r>
        <w:t>various</w:t>
      </w:r>
      <w:r w:rsidRPr="003D78F0">
        <w:t xml:space="preserve"> transmission conditions</w:t>
      </w:r>
      <w:r>
        <w:t xml:space="preserve">, The IVAS codec is expected to provide support for a range of service capabilities, e.g., from mono to stereo to fully immersive audio, implementable on a wide range of UEs. </w:t>
      </w:r>
      <w:r w:rsidRPr="003D78F0">
        <w:t xml:space="preserve">The </w:t>
      </w:r>
      <w:r>
        <w:t xml:space="preserve">work on IVAS </w:t>
      </w:r>
      <w:r w:rsidRPr="003D78F0">
        <w:t xml:space="preserve">is expected to </w:t>
      </w:r>
      <w:r>
        <w:t>provide support</w:t>
      </w:r>
      <w:r w:rsidRPr="003D78F0">
        <w:t xml:space="preserve"> </w:t>
      </w:r>
      <w:r>
        <w:t xml:space="preserve">for </w:t>
      </w:r>
      <w:r w:rsidRPr="003D78F0">
        <w:t>MTSI</w:t>
      </w:r>
      <w:r>
        <w:t xml:space="preserve"> services and potentially streaming services through the definition of a new immersive audio media component.</w:t>
      </w:r>
    </w:p>
    <w:p w14:paraId="27359234" w14:textId="77777777" w:rsidR="00F86695" w:rsidRDefault="00F86695" w:rsidP="00684E63">
      <w:pPr>
        <w:pStyle w:val="NO"/>
      </w:pPr>
      <w:r>
        <w:t>NOTE:</w:t>
      </w:r>
      <w:r w:rsidR="00C05052">
        <w:tab/>
      </w:r>
      <w:r>
        <w:t>The integration of IVAS into the architectures developed in this report is for further study.</w:t>
      </w:r>
    </w:p>
    <w:p w14:paraId="4D368CB6" w14:textId="77777777" w:rsidR="008B1392" w:rsidRPr="002D0EDF" w:rsidRDefault="008B1392" w:rsidP="00BE545B">
      <w:pPr>
        <w:pStyle w:val="B1"/>
        <w:rPr>
          <w:lang w:eastAsia="ko-KR"/>
        </w:rPr>
      </w:pPr>
      <w:r>
        <w:t>-</w:t>
      </w:r>
      <w:r>
        <w:tab/>
      </w:r>
      <w:r>
        <w:rPr>
          <w:lang w:eastAsia="ko-KR"/>
        </w:rPr>
        <w:t xml:space="preserve">In the context of Release-18 under the </w:t>
      </w:r>
      <w:r w:rsidR="00A649ED" w:rsidRPr="00791AC3">
        <w:t>Terminal Audio quality performance and Test methods for Immersive Audio Services</w:t>
      </w:r>
      <w:r>
        <w:t xml:space="preserve"> (ATIAS) </w:t>
      </w:r>
      <w:r>
        <w:rPr>
          <w:lang w:eastAsia="ko-KR"/>
        </w:rPr>
        <w:t>work item</w:t>
      </w:r>
      <w:r w:rsidRPr="002D0EDF">
        <w:rPr>
          <w:lang w:eastAsia="ko-KR"/>
        </w:rPr>
        <w:t>,</w:t>
      </w:r>
      <w:r>
        <w:rPr>
          <w:lang w:eastAsia="ko-KR"/>
        </w:rPr>
        <w:t xml:space="preserve"> 3GPP SA4 is working on the specification of test methods in 3GPP TS 26.260 [56] and requirements in TS 26.261 [57] </w:t>
      </w:r>
      <w:r w:rsidRPr="00FD5AA6">
        <w:t>for immersive audio</w:t>
      </w:r>
      <w:r>
        <w:rPr>
          <w:lang w:eastAsia="ko-KR"/>
        </w:rPr>
        <w:t>.</w:t>
      </w:r>
    </w:p>
    <w:p w14:paraId="40C10852" w14:textId="77777777" w:rsidR="00BE545B" w:rsidRPr="002D0EDF" w:rsidRDefault="00863134" w:rsidP="006D3622">
      <w:pPr>
        <w:pStyle w:val="Heading3"/>
        <w:rPr>
          <w:lang w:eastAsia="ko-KR"/>
        </w:rPr>
      </w:pPr>
      <w:bookmarkStart w:id="85" w:name="_Toc67919031"/>
      <w:bookmarkStart w:id="86" w:name="_Toc123912664"/>
      <w:r>
        <w:rPr>
          <w:lang w:eastAsia="ko-KR"/>
        </w:rPr>
        <w:t>4.</w:t>
      </w:r>
      <w:r w:rsidR="00EB17B7">
        <w:rPr>
          <w:lang w:eastAsia="ko-KR"/>
        </w:rPr>
        <w:t>6</w:t>
      </w:r>
      <w:r>
        <w:rPr>
          <w:lang w:eastAsia="ko-KR"/>
        </w:rPr>
        <w:t>.2</w:t>
      </w:r>
      <w:r>
        <w:rPr>
          <w:lang w:eastAsia="ko-KR"/>
        </w:rPr>
        <w:tab/>
      </w:r>
      <w:r w:rsidR="00BE545B" w:rsidRPr="002D0EDF">
        <w:rPr>
          <w:lang w:eastAsia="ko-KR"/>
        </w:rPr>
        <w:t>MPEG</w:t>
      </w:r>
      <w:bookmarkEnd w:id="85"/>
      <w:bookmarkEnd w:id="86"/>
    </w:p>
    <w:p w14:paraId="48690256" w14:textId="77777777" w:rsidR="00BE545B" w:rsidRPr="002D0EDF" w:rsidRDefault="00BE545B" w:rsidP="00BE545B">
      <w:pPr>
        <w:rPr>
          <w:lang w:eastAsia="ko-KR"/>
        </w:rPr>
      </w:pPr>
      <w:r w:rsidRPr="002D0EDF">
        <w:rPr>
          <w:rFonts w:hint="eastAsia"/>
          <w:lang w:eastAsia="ko-KR"/>
        </w:rPr>
        <w:t>M</w:t>
      </w:r>
      <w:r w:rsidRPr="002D0EDF">
        <w:rPr>
          <w:lang w:eastAsia="ko-KR"/>
        </w:rPr>
        <w:t xml:space="preserve">PEG has developed a suite of standards for immersive media with a project of MPEG-I (ISO/IEC 23090 Coded Representation of Immersive Media). It contains all the media related components, including video, audio, and system for AR/MR as well as 360-degree video. </w:t>
      </w:r>
    </w:p>
    <w:p w14:paraId="7F8B8131" w14:textId="77777777" w:rsidR="00BE545B" w:rsidRPr="002D0EDF" w:rsidRDefault="00B3799A" w:rsidP="005B18E2">
      <w:pPr>
        <w:pStyle w:val="B1"/>
        <w:ind w:left="644" w:hanging="360"/>
      </w:pPr>
      <w:r w:rsidRPr="002D0EDF">
        <w:t>-</w:t>
      </w:r>
      <w:r w:rsidRPr="002D0EDF">
        <w:tab/>
      </w:r>
      <w:r w:rsidR="00BE545B" w:rsidRPr="002D0EDF">
        <w:t>Part 1 – Immersive Media Architectures: Provides the structure of MPEG-I, core use cases and scenarios, and definitions of terminologies for immersive media</w:t>
      </w:r>
    </w:p>
    <w:p w14:paraId="25E840D8" w14:textId="77777777" w:rsidR="00BE545B" w:rsidRPr="002D0EDF" w:rsidRDefault="00B3799A" w:rsidP="005B18E2">
      <w:pPr>
        <w:pStyle w:val="B1"/>
        <w:ind w:left="644" w:hanging="360"/>
      </w:pPr>
      <w:r w:rsidRPr="002D0EDF">
        <w:t>-</w:t>
      </w:r>
      <w:r w:rsidRPr="002D0EDF">
        <w:tab/>
      </w:r>
      <w:r w:rsidR="00BE545B" w:rsidRPr="002D0EDF">
        <w:t xml:space="preserve">Part 2 – Omnidirectional MediA Format (OMAF): Defines a media format that enables omnidirectional media applications (360-degree video) </w:t>
      </w:r>
      <w:r w:rsidR="00FA7EE5">
        <w:t xml:space="preserve">with support of 3DoF, 3DoF+, and 6DoF </w:t>
      </w:r>
      <w:r w:rsidR="00BE545B" w:rsidRPr="002D0EDF">
        <w:t xml:space="preserve">based on ISOBMFF. The </w:t>
      </w:r>
      <w:r w:rsidR="00FA7EE5">
        <w:t xml:space="preserve">second </w:t>
      </w:r>
      <w:r w:rsidR="00BE545B" w:rsidRPr="002D0EDF">
        <w:t xml:space="preserve">edition of OMAF </w:t>
      </w:r>
      <w:r w:rsidR="00FA7EE5">
        <w:t xml:space="preserve">was </w:t>
      </w:r>
      <w:r w:rsidR="00BE545B" w:rsidRPr="002D0EDF">
        <w:t xml:space="preserve">published in </w:t>
      </w:r>
      <w:r w:rsidR="00FA7EE5">
        <w:t xml:space="preserve">2021 </w:t>
      </w:r>
      <w:r w:rsidR="00BE545B" w:rsidRPr="002D0EDF">
        <w:t>[</w:t>
      </w:r>
      <w:r w:rsidR="00250F26">
        <w:t>17</w:t>
      </w:r>
      <w:r w:rsidR="00BE545B" w:rsidRPr="002D0EDF">
        <w:t>].</w:t>
      </w:r>
    </w:p>
    <w:p w14:paraId="5A0C64AD" w14:textId="77777777" w:rsidR="00BE545B" w:rsidRPr="002D0EDF" w:rsidRDefault="00B3799A" w:rsidP="005B18E2">
      <w:pPr>
        <w:pStyle w:val="B1"/>
        <w:ind w:left="644" w:hanging="360"/>
      </w:pPr>
      <w:r w:rsidRPr="002D0EDF">
        <w:t>-</w:t>
      </w:r>
      <w:r w:rsidRPr="002D0EDF">
        <w:tab/>
      </w:r>
      <w:r w:rsidR="00BE545B" w:rsidRPr="002D0EDF">
        <w:t xml:space="preserve">Part 3 – Versatile Video Coding (VVC): Describes the 2D video compression standard, providing the improved compression performance and new functionalities as compared to HEVC. The </w:t>
      </w:r>
      <w:r w:rsidR="00FA7EE5">
        <w:t>first edition</w:t>
      </w:r>
      <w:r w:rsidR="00BE545B" w:rsidRPr="002D0EDF">
        <w:t xml:space="preserve"> was published in </w:t>
      </w:r>
      <w:r w:rsidR="00FA7EE5">
        <w:t>2021</w:t>
      </w:r>
      <w:r w:rsidR="00FA7EE5" w:rsidRPr="002D0EDF">
        <w:t xml:space="preserve"> </w:t>
      </w:r>
      <w:r w:rsidR="00BE545B" w:rsidRPr="002D0EDF">
        <w:rPr>
          <w:lang w:eastAsia="ko-KR"/>
        </w:rPr>
        <w:t>[</w:t>
      </w:r>
      <w:r w:rsidR="00250F26">
        <w:rPr>
          <w:lang w:eastAsia="ko-KR"/>
        </w:rPr>
        <w:t>18</w:t>
      </w:r>
      <w:r w:rsidR="00BE545B" w:rsidRPr="002D0EDF">
        <w:rPr>
          <w:lang w:eastAsia="ko-KR"/>
        </w:rPr>
        <w:t>].</w:t>
      </w:r>
    </w:p>
    <w:p w14:paraId="287F2242" w14:textId="77777777" w:rsidR="00BE545B" w:rsidRPr="002D0EDF" w:rsidRDefault="00B3799A" w:rsidP="005B18E2">
      <w:pPr>
        <w:pStyle w:val="B1"/>
        <w:ind w:left="644" w:hanging="360"/>
      </w:pPr>
      <w:r w:rsidRPr="002D0EDF">
        <w:t>-</w:t>
      </w:r>
      <w:r w:rsidRPr="002D0EDF">
        <w:tab/>
      </w:r>
      <w:r w:rsidR="00BE545B" w:rsidRPr="002D0EDF">
        <w:t xml:space="preserve">Part 4 – Immersive Audio Coding: It provides the compression and rendering technologies to deliver 6DoF immersive audio experience. </w:t>
      </w:r>
    </w:p>
    <w:p w14:paraId="3051F68C" w14:textId="77777777" w:rsidR="00BE545B" w:rsidRPr="002D0EDF" w:rsidRDefault="00B3799A" w:rsidP="005B18E2">
      <w:pPr>
        <w:pStyle w:val="B1"/>
        <w:ind w:left="644" w:hanging="360"/>
      </w:pPr>
      <w:r w:rsidRPr="002D0EDF">
        <w:t>-</w:t>
      </w:r>
      <w:r w:rsidRPr="002D0EDF">
        <w:tab/>
      </w:r>
      <w:r w:rsidR="00BE545B" w:rsidRPr="002D0EDF">
        <w:t>Part 5 – Visual Volumetric Video-based Coding (V3C) and Video-based Point Cloud Compression (V-PCC): It defines the coding technologies for point cloud media data, utilizing the legacy and future 2D video coding standards. The first edition was published in 202</w:t>
      </w:r>
      <w:r w:rsidR="00FA7EE5">
        <w:t>1</w:t>
      </w:r>
      <w:r w:rsidR="00BE545B" w:rsidRPr="002D0EDF">
        <w:t xml:space="preserve"> </w:t>
      </w:r>
      <w:r w:rsidR="00BE545B" w:rsidRPr="002D0EDF">
        <w:rPr>
          <w:lang w:eastAsia="ko-KR"/>
        </w:rPr>
        <w:t>[</w:t>
      </w:r>
      <w:r w:rsidR="00250F26">
        <w:rPr>
          <w:lang w:eastAsia="ko-KR"/>
        </w:rPr>
        <w:t>19</w:t>
      </w:r>
      <w:r w:rsidR="00BE545B" w:rsidRPr="002D0EDF">
        <w:rPr>
          <w:lang w:eastAsia="ko-KR"/>
        </w:rPr>
        <w:t>]</w:t>
      </w:r>
      <w:r w:rsidR="00FA7EE5">
        <w:rPr>
          <w:lang w:eastAsia="ko-KR"/>
        </w:rPr>
        <w:t xml:space="preserve"> and the second edition for dynamic mesh compression is developing</w:t>
      </w:r>
      <w:r w:rsidR="00BE545B" w:rsidRPr="002D0EDF">
        <w:rPr>
          <w:lang w:eastAsia="ko-KR"/>
        </w:rPr>
        <w:t>.</w:t>
      </w:r>
    </w:p>
    <w:p w14:paraId="536C3804" w14:textId="77777777" w:rsidR="00BE545B" w:rsidRPr="002D0EDF" w:rsidRDefault="00B3799A" w:rsidP="005B18E2">
      <w:pPr>
        <w:pStyle w:val="B1"/>
        <w:ind w:left="644" w:hanging="360"/>
        <w:rPr>
          <w:lang w:val="it-IT"/>
        </w:rPr>
      </w:pPr>
      <w:r w:rsidRPr="002D0EDF">
        <w:t>-</w:t>
      </w:r>
      <w:r w:rsidRPr="002D0EDF">
        <w:tab/>
      </w:r>
      <w:r w:rsidR="00BE545B" w:rsidRPr="002D0EDF">
        <w:rPr>
          <w:lang w:val="it-IT"/>
        </w:rPr>
        <w:t xml:space="preserve">Part 6 – Immersive Media Metrics: It specifies a list of media metric and a measurement framework to evaluate the immersive media quality and experience. </w:t>
      </w:r>
      <w:r w:rsidR="00FA7EE5">
        <w:rPr>
          <w:lang w:val="it-IT"/>
        </w:rPr>
        <w:t>The first edition was published in 2021 [47].</w:t>
      </w:r>
    </w:p>
    <w:p w14:paraId="79ADE584" w14:textId="77777777" w:rsidR="00BE545B" w:rsidRPr="002D0EDF" w:rsidRDefault="00B3799A" w:rsidP="005B18E2">
      <w:pPr>
        <w:pStyle w:val="B1"/>
        <w:ind w:left="644" w:hanging="360"/>
        <w:rPr>
          <w:lang w:val="it-IT"/>
        </w:rPr>
      </w:pPr>
      <w:r w:rsidRPr="002D0EDF">
        <w:t>-</w:t>
      </w:r>
      <w:r w:rsidRPr="002D0EDF">
        <w:tab/>
      </w:r>
      <w:r w:rsidR="00BE545B" w:rsidRPr="002D0EDF">
        <w:rPr>
          <w:lang w:val="it-IT"/>
        </w:rPr>
        <w:t xml:space="preserve">Part 7 – Immersive Media Metadata: It defines common immersive media metadata to be referenced to various other standards. </w:t>
      </w:r>
    </w:p>
    <w:p w14:paraId="1F4AE0A8" w14:textId="77777777" w:rsidR="00BE545B" w:rsidRPr="002D0EDF" w:rsidRDefault="00B3799A" w:rsidP="005B18E2">
      <w:pPr>
        <w:pStyle w:val="B1"/>
        <w:ind w:left="644" w:hanging="360"/>
      </w:pPr>
      <w:r w:rsidRPr="002D0EDF">
        <w:t>-</w:t>
      </w:r>
      <w:r w:rsidRPr="002D0EDF">
        <w:tab/>
      </w:r>
      <w:r w:rsidR="00BE545B" w:rsidRPr="002D0EDF">
        <w:t xml:space="preserve">Part 8 – Network-Based Media Processing (NBMP): It defines a media framework to support media processing for immersive media which </w:t>
      </w:r>
      <w:r w:rsidR="00575FEC">
        <w:t>may</w:t>
      </w:r>
      <w:r w:rsidR="00BE545B" w:rsidRPr="002D0EDF">
        <w:t xml:space="preserve"> be performed in the network entities. It also specifies the composition of network-based media processing services and provides the common interfaces. </w:t>
      </w:r>
      <w:r w:rsidR="00BE545B" w:rsidRPr="002D0EDF">
        <w:rPr>
          <w:lang w:val="it-IT"/>
        </w:rPr>
        <w:t xml:space="preserve">The </w:t>
      </w:r>
      <w:r w:rsidR="00FA7EE5">
        <w:rPr>
          <w:lang w:val="it-IT"/>
        </w:rPr>
        <w:t>first edition</w:t>
      </w:r>
      <w:r w:rsidR="00FA7EE5" w:rsidRPr="002D0EDF">
        <w:rPr>
          <w:lang w:val="it-IT"/>
        </w:rPr>
        <w:t xml:space="preserve"> </w:t>
      </w:r>
      <w:r w:rsidR="00BE545B" w:rsidRPr="002D0EDF">
        <w:rPr>
          <w:lang w:val="it-IT"/>
        </w:rPr>
        <w:t xml:space="preserve">was published in 2020 </w:t>
      </w:r>
      <w:r w:rsidR="00BE545B" w:rsidRPr="002D0EDF">
        <w:rPr>
          <w:lang w:eastAsia="ko-KR"/>
        </w:rPr>
        <w:t>[</w:t>
      </w:r>
      <w:r w:rsidR="00250F26">
        <w:rPr>
          <w:lang w:eastAsia="ko-KR"/>
        </w:rPr>
        <w:t>20</w:t>
      </w:r>
      <w:r w:rsidR="00BE545B" w:rsidRPr="002D0EDF">
        <w:rPr>
          <w:lang w:eastAsia="ko-KR"/>
        </w:rPr>
        <w:t>]</w:t>
      </w:r>
      <w:r w:rsidR="00FA7EE5">
        <w:rPr>
          <w:lang w:eastAsia="ko-KR"/>
        </w:rPr>
        <w:t xml:space="preserve">, and </w:t>
      </w:r>
      <w:r w:rsidR="00FA7EE5" w:rsidRPr="001A6B52">
        <w:rPr>
          <w:lang w:eastAsia="ko-KR"/>
        </w:rPr>
        <w:t>currently developing media processing entity capabilities and split rendering support as the second amendment.</w:t>
      </w:r>
    </w:p>
    <w:p w14:paraId="16994F7F" w14:textId="77777777" w:rsidR="00BE545B" w:rsidRPr="002D0EDF" w:rsidRDefault="00B3799A" w:rsidP="005B18E2">
      <w:pPr>
        <w:pStyle w:val="B1"/>
        <w:ind w:left="644" w:hanging="360"/>
      </w:pPr>
      <w:r w:rsidRPr="002D0EDF">
        <w:t>-</w:t>
      </w:r>
      <w:r w:rsidRPr="002D0EDF">
        <w:tab/>
      </w:r>
      <w:r w:rsidR="00BE545B" w:rsidRPr="002D0EDF">
        <w:t xml:space="preserve">Part 9 – Geometry-based Point Cloud Compression (G-PCC): It defines the coding technologies for point cloud media data, using techniques that traverse directly the 3D space in order to create the predictors for compression. </w:t>
      </w:r>
    </w:p>
    <w:p w14:paraId="128B7309" w14:textId="77777777" w:rsidR="00BE545B" w:rsidRPr="002D0EDF" w:rsidRDefault="00B3799A" w:rsidP="005B18E2">
      <w:pPr>
        <w:pStyle w:val="B1"/>
        <w:ind w:left="644" w:hanging="360"/>
      </w:pPr>
      <w:r w:rsidRPr="002D0EDF">
        <w:t>-</w:t>
      </w:r>
      <w:r w:rsidRPr="002D0EDF">
        <w:tab/>
      </w:r>
      <w:r w:rsidR="00BE545B" w:rsidRPr="002D0EDF">
        <w:t>Part 10 – Carriage of Visual Volumetric Video-based Coding Data: It specifies the storage format for V3C and V-PCC coded data. It also supports flexible extraction of component streams at delivery and/or decoding time.</w:t>
      </w:r>
    </w:p>
    <w:p w14:paraId="0AC8E715" w14:textId="77777777" w:rsidR="00BE545B" w:rsidRPr="002D0EDF" w:rsidRDefault="00B3799A" w:rsidP="005B18E2">
      <w:pPr>
        <w:pStyle w:val="B1"/>
        <w:ind w:left="644" w:hanging="360"/>
      </w:pPr>
      <w:r w:rsidRPr="002D0EDF">
        <w:t>-</w:t>
      </w:r>
      <w:r w:rsidRPr="002D0EDF">
        <w:tab/>
      </w:r>
      <w:r w:rsidR="00BE545B" w:rsidRPr="002D0EDF">
        <w:t>Part 11 – Implementation Guidelines for Network-based Media Processing</w:t>
      </w:r>
    </w:p>
    <w:p w14:paraId="5855B6B1" w14:textId="77777777" w:rsidR="00BE545B" w:rsidRPr="002D0EDF" w:rsidRDefault="00B3799A" w:rsidP="005B18E2">
      <w:pPr>
        <w:pStyle w:val="B1"/>
        <w:ind w:left="644" w:hanging="360"/>
      </w:pPr>
      <w:r w:rsidRPr="002D0EDF">
        <w:t>-</w:t>
      </w:r>
      <w:r w:rsidRPr="002D0EDF">
        <w:tab/>
      </w:r>
      <w:r w:rsidR="00BE545B" w:rsidRPr="002D0EDF">
        <w:t>Part 12 – Immersive Video: It provides coding technology of multiple texture and depth views representing immersive video for 6DoF.</w:t>
      </w:r>
    </w:p>
    <w:p w14:paraId="6B4E88A1" w14:textId="77777777" w:rsidR="00BE545B" w:rsidRPr="002D0EDF" w:rsidRDefault="00B3799A" w:rsidP="005B18E2">
      <w:pPr>
        <w:pStyle w:val="B1"/>
        <w:ind w:left="644" w:hanging="360"/>
      </w:pPr>
      <w:r w:rsidRPr="002D0EDF">
        <w:t>-</w:t>
      </w:r>
      <w:r w:rsidRPr="002D0EDF">
        <w:tab/>
      </w:r>
      <w:r w:rsidR="00BE545B" w:rsidRPr="002D0EDF">
        <w:t xml:space="preserve">Part 13 – Video Decoding Interface for Immersive Media: It provides the interface and operation of video engines to support flexible use of media decoder. </w:t>
      </w:r>
      <w:r w:rsidR="00CC5AA5" w:rsidRPr="00CC5AA5">
        <w:t>MPEG Systems has also initiated the next phase of development for extending MPEG-I Scene Description including the support of additional immersive media codecs, support for haptics, AR anchoring, user representation and avatars, as well as interactivity.</w:t>
      </w:r>
    </w:p>
    <w:p w14:paraId="3EDC6AA5" w14:textId="77777777" w:rsidR="00BE545B" w:rsidRPr="002D0EDF" w:rsidRDefault="00B3799A" w:rsidP="005B18E2">
      <w:pPr>
        <w:pStyle w:val="B1"/>
        <w:ind w:left="644" w:hanging="360"/>
      </w:pPr>
      <w:r w:rsidRPr="002D0EDF">
        <w:t>-</w:t>
      </w:r>
      <w:r w:rsidRPr="002D0EDF">
        <w:tab/>
      </w:r>
      <w:r w:rsidR="00BE545B" w:rsidRPr="002D0EDF">
        <w:t>Part 14 – Scene Description for MPEG Media: It describes the spatial-temporal relationship among individual media objects to be integrated.</w:t>
      </w:r>
    </w:p>
    <w:p w14:paraId="28F413FC" w14:textId="77777777" w:rsidR="00BE545B" w:rsidRPr="002D0EDF" w:rsidRDefault="00B3799A" w:rsidP="005B18E2">
      <w:pPr>
        <w:pStyle w:val="B1"/>
        <w:ind w:left="644" w:hanging="360"/>
      </w:pPr>
      <w:r w:rsidRPr="002D0EDF">
        <w:t>-</w:t>
      </w:r>
      <w:r w:rsidRPr="002D0EDF">
        <w:tab/>
      </w:r>
      <w:r w:rsidR="00BE545B" w:rsidRPr="002D0EDF">
        <w:t xml:space="preserve">Part 15 – Conformance Testing for Versatile Video Coding </w:t>
      </w:r>
    </w:p>
    <w:p w14:paraId="36AF6E6F" w14:textId="77777777" w:rsidR="00BE545B" w:rsidRPr="002D0EDF" w:rsidRDefault="00B3799A" w:rsidP="005B18E2">
      <w:pPr>
        <w:pStyle w:val="B1"/>
        <w:ind w:left="644" w:hanging="360"/>
      </w:pPr>
      <w:r w:rsidRPr="002D0EDF">
        <w:t>-</w:t>
      </w:r>
      <w:r w:rsidRPr="002D0EDF">
        <w:tab/>
      </w:r>
      <w:r w:rsidR="00BE545B" w:rsidRPr="002D0EDF">
        <w:t>Part 16 – Reference Software for Versatile Video Coding</w:t>
      </w:r>
    </w:p>
    <w:p w14:paraId="032C6188" w14:textId="77777777" w:rsidR="00BE545B" w:rsidRPr="002D0EDF" w:rsidRDefault="00B3799A" w:rsidP="005B18E2">
      <w:pPr>
        <w:pStyle w:val="B1"/>
        <w:ind w:left="644" w:hanging="360"/>
      </w:pPr>
      <w:r w:rsidRPr="002D0EDF">
        <w:t>-</w:t>
      </w:r>
      <w:r w:rsidRPr="002D0EDF">
        <w:tab/>
      </w:r>
      <w:r w:rsidR="00BE545B" w:rsidRPr="002D0EDF">
        <w:t>Part 17 – Reference Software and Conformance for Omnidirectional MediA Format</w:t>
      </w:r>
    </w:p>
    <w:p w14:paraId="58A663A4" w14:textId="77777777" w:rsidR="00BE545B" w:rsidRPr="002D0EDF" w:rsidRDefault="00B3799A" w:rsidP="005B18E2">
      <w:pPr>
        <w:pStyle w:val="B1"/>
        <w:ind w:left="644" w:hanging="360"/>
      </w:pPr>
      <w:r w:rsidRPr="002D0EDF">
        <w:t>-</w:t>
      </w:r>
      <w:r w:rsidRPr="002D0EDF">
        <w:tab/>
      </w:r>
      <w:r w:rsidR="00BE545B" w:rsidRPr="002D0EDF">
        <w:rPr>
          <w:rFonts w:hint="eastAsia"/>
          <w:lang w:eastAsia="ko-KR"/>
        </w:rPr>
        <w:t>P</w:t>
      </w:r>
      <w:r w:rsidR="00BE545B" w:rsidRPr="002D0EDF">
        <w:rPr>
          <w:lang w:eastAsia="ko-KR"/>
        </w:rPr>
        <w:t xml:space="preserve">art 18 </w:t>
      </w:r>
      <w:r w:rsidR="00BE545B" w:rsidRPr="002D0EDF">
        <w:t>– Carriage of Geometry-based Point Cloud Compression Data</w:t>
      </w:r>
    </w:p>
    <w:p w14:paraId="02495E21" w14:textId="77777777" w:rsidR="00BE545B" w:rsidRPr="002D0EDF" w:rsidRDefault="00B3799A" w:rsidP="005B18E2">
      <w:pPr>
        <w:pStyle w:val="B1"/>
        <w:ind w:left="644" w:hanging="360"/>
      </w:pPr>
      <w:r w:rsidRPr="002D0EDF">
        <w:t>-</w:t>
      </w:r>
      <w:r w:rsidRPr="002D0EDF">
        <w:tab/>
      </w:r>
      <w:r w:rsidR="00BE545B" w:rsidRPr="002D0EDF">
        <w:rPr>
          <w:rFonts w:hint="eastAsia"/>
          <w:lang w:eastAsia="ko-KR"/>
        </w:rPr>
        <w:t>P</w:t>
      </w:r>
      <w:r w:rsidR="00BE545B" w:rsidRPr="002D0EDF">
        <w:rPr>
          <w:lang w:eastAsia="ko-KR"/>
        </w:rPr>
        <w:t xml:space="preserve">art 19 </w:t>
      </w:r>
      <w:r w:rsidR="00BE545B" w:rsidRPr="002D0EDF">
        <w:t>– Reference Software for V-PCC</w:t>
      </w:r>
    </w:p>
    <w:p w14:paraId="53ACD069" w14:textId="77777777" w:rsidR="00BE545B" w:rsidRPr="002D0EDF" w:rsidRDefault="00B3799A" w:rsidP="005B18E2">
      <w:pPr>
        <w:pStyle w:val="B1"/>
        <w:ind w:left="644" w:hanging="360"/>
      </w:pPr>
      <w:r w:rsidRPr="002D0EDF">
        <w:t>-</w:t>
      </w:r>
      <w:r w:rsidRPr="002D0EDF">
        <w:tab/>
      </w:r>
      <w:r w:rsidR="00BE545B" w:rsidRPr="002D0EDF">
        <w:rPr>
          <w:rFonts w:hint="eastAsia"/>
          <w:lang w:eastAsia="ko-KR"/>
        </w:rPr>
        <w:t>P</w:t>
      </w:r>
      <w:r w:rsidR="00BE545B" w:rsidRPr="002D0EDF">
        <w:rPr>
          <w:lang w:eastAsia="ko-KR"/>
        </w:rPr>
        <w:t xml:space="preserve">art 20 </w:t>
      </w:r>
      <w:r w:rsidR="00BE545B" w:rsidRPr="002D0EDF">
        <w:t>– Conformance for V-PCC</w:t>
      </w:r>
    </w:p>
    <w:p w14:paraId="27C41D5F" w14:textId="77777777" w:rsidR="00BE545B" w:rsidRPr="002D0EDF" w:rsidRDefault="00B3799A" w:rsidP="005B18E2">
      <w:pPr>
        <w:pStyle w:val="B1"/>
        <w:ind w:left="644" w:hanging="360"/>
      </w:pPr>
      <w:r w:rsidRPr="002D0EDF">
        <w:t>-</w:t>
      </w:r>
      <w:r w:rsidRPr="002D0EDF">
        <w:tab/>
      </w:r>
      <w:r w:rsidR="00BE545B" w:rsidRPr="002D0EDF">
        <w:rPr>
          <w:rFonts w:hint="eastAsia"/>
          <w:lang w:eastAsia="ko-KR"/>
        </w:rPr>
        <w:t>P</w:t>
      </w:r>
      <w:r w:rsidR="00BE545B" w:rsidRPr="002D0EDF">
        <w:rPr>
          <w:lang w:eastAsia="ko-KR"/>
        </w:rPr>
        <w:t xml:space="preserve">art 21 </w:t>
      </w:r>
      <w:r w:rsidR="00BE545B" w:rsidRPr="002D0EDF">
        <w:t>– Reference Software for G-PCC</w:t>
      </w:r>
    </w:p>
    <w:p w14:paraId="29A78C19" w14:textId="77777777" w:rsidR="00BE545B" w:rsidRDefault="00B3799A" w:rsidP="005B18E2">
      <w:pPr>
        <w:pStyle w:val="B1"/>
        <w:ind w:left="644" w:hanging="360"/>
      </w:pPr>
      <w:r w:rsidRPr="002D0EDF">
        <w:t>-</w:t>
      </w:r>
      <w:r w:rsidRPr="002D0EDF">
        <w:tab/>
      </w:r>
      <w:r w:rsidR="00BE545B" w:rsidRPr="002D0EDF">
        <w:rPr>
          <w:rFonts w:hint="eastAsia"/>
          <w:lang w:eastAsia="ko-KR"/>
        </w:rPr>
        <w:t>P</w:t>
      </w:r>
      <w:r w:rsidR="00BE545B" w:rsidRPr="002D0EDF">
        <w:rPr>
          <w:lang w:eastAsia="ko-KR"/>
        </w:rPr>
        <w:t xml:space="preserve">art 22 </w:t>
      </w:r>
      <w:r w:rsidR="00BE545B" w:rsidRPr="002D0EDF">
        <w:t>– Conformance for G-PCC</w:t>
      </w:r>
    </w:p>
    <w:p w14:paraId="1BB6529B" w14:textId="77777777" w:rsidR="00FA7EE5" w:rsidRPr="001A6B52" w:rsidRDefault="00FA7EE5" w:rsidP="00491D79">
      <w:pPr>
        <w:pStyle w:val="B1"/>
        <w:rPr>
          <w:lang/>
        </w:rPr>
      </w:pPr>
      <w:r>
        <w:t>-</w:t>
      </w:r>
      <w:r>
        <w:tab/>
      </w:r>
      <w:r w:rsidRPr="001A6B52">
        <w:rPr>
          <w:lang/>
        </w:rPr>
        <w:t>Part 23 – Conformance and Reference Software for MPEG Immersive Video</w:t>
      </w:r>
    </w:p>
    <w:p w14:paraId="3C8BCEA3" w14:textId="77777777" w:rsidR="00FA7EE5" w:rsidRPr="001A6B52" w:rsidRDefault="00FA7EE5" w:rsidP="00491D79">
      <w:pPr>
        <w:pStyle w:val="B1"/>
      </w:pPr>
      <w:r w:rsidRPr="001A6B52">
        <w:rPr>
          <w:lang/>
        </w:rPr>
        <w:t xml:space="preserve">- </w:t>
      </w:r>
      <w:r w:rsidRPr="001A6B52">
        <w:rPr>
          <w:lang/>
        </w:rPr>
        <w:tab/>
        <w:t xml:space="preserve">Part 24 – Conformance and </w:t>
      </w:r>
      <w:r w:rsidRPr="001A6B52">
        <w:t>Reference Software for Scene Description for MPEG Media</w:t>
      </w:r>
    </w:p>
    <w:p w14:paraId="5A83243F" w14:textId="77777777" w:rsidR="00FA7EE5" w:rsidRPr="001A6B52" w:rsidRDefault="00FA7EE5" w:rsidP="00491D79">
      <w:pPr>
        <w:pStyle w:val="B1"/>
      </w:pPr>
      <w:r w:rsidRPr="001A6B52">
        <w:rPr>
          <w:lang/>
        </w:rPr>
        <w:t>-</w:t>
      </w:r>
      <w:r w:rsidRPr="001A6B52">
        <w:rPr>
          <w:lang/>
        </w:rPr>
        <w:tab/>
        <w:t xml:space="preserve">Part 25 – </w:t>
      </w:r>
      <w:r w:rsidRPr="001A6B52">
        <w:t>Conformance and Reference Software for Carriage of Visual Volumetric Video-based Coding Data</w:t>
      </w:r>
    </w:p>
    <w:p w14:paraId="74126757" w14:textId="77777777" w:rsidR="00FA7EE5" w:rsidRPr="002D0EDF" w:rsidRDefault="00FA7EE5" w:rsidP="00FA7EE5">
      <w:pPr>
        <w:pStyle w:val="B1"/>
        <w:ind w:left="644" w:hanging="360"/>
      </w:pPr>
      <w:r w:rsidRPr="001A6B52">
        <w:rPr>
          <w:rFonts w:eastAsia="Times New Roman"/>
          <w:lang/>
        </w:rPr>
        <w:t>-</w:t>
      </w:r>
      <w:r w:rsidRPr="001A6B52">
        <w:rPr>
          <w:rFonts w:eastAsia="Times New Roman"/>
          <w:lang/>
        </w:rPr>
        <w:tab/>
        <w:t xml:space="preserve">Part 26 – </w:t>
      </w:r>
      <w:r w:rsidRPr="001A6B52">
        <w:t>Conformance and Reference Software for Carriage of Geometry-based Point Cloud Compression Data</w:t>
      </w:r>
    </w:p>
    <w:p w14:paraId="01136860" w14:textId="77777777" w:rsidR="00BE545B" w:rsidRPr="00633479" w:rsidRDefault="00BE545B" w:rsidP="0032011E">
      <w:pPr>
        <w:pStyle w:val="Heading3"/>
      </w:pPr>
      <w:bookmarkStart w:id="87" w:name="_Toc67919032"/>
      <w:bookmarkStart w:id="88" w:name="_Toc123912665"/>
      <w:r w:rsidRPr="00633479">
        <w:rPr>
          <w:rFonts w:hint="eastAsia"/>
        </w:rPr>
        <w:t>4.</w:t>
      </w:r>
      <w:r w:rsidR="00EB17B7">
        <w:t>6</w:t>
      </w:r>
      <w:r w:rsidRPr="00633479">
        <w:rPr>
          <w:rFonts w:hint="eastAsia"/>
        </w:rPr>
        <w:t>.</w:t>
      </w:r>
      <w:r w:rsidRPr="00633479">
        <w:t>3</w:t>
      </w:r>
      <w:r w:rsidRPr="00633479">
        <w:rPr>
          <w:rFonts w:hint="eastAsia"/>
        </w:rPr>
        <w:tab/>
        <w:t xml:space="preserve">ETSI </w:t>
      </w:r>
      <w:r w:rsidRPr="00633479">
        <w:t>Industry Specification Group</w:t>
      </w:r>
      <w:bookmarkEnd w:id="87"/>
      <w:bookmarkEnd w:id="88"/>
    </w:p>
    <w:p w14:paraId="6097D06A" w14:textId="77777777" w:rsidR="00F4589F" w:rsidRPr="00633479" w:rsidRDefault="00F4589F" w:rsidP="00F4589F">
      <w:r w:rsidRPr="00A56CD0">
        <w:rPr>
          <w:lang w:eastAsia="ko-KR"/>
        </w:rPr>
        <w:t>ETSI Industry Specification Group AR Framework (ISG ARF) has developed a framework for AR components and systems</w:t>
      </w:r>
      <w:r w:rsidR="00250F26">
        <w:rPr>
          <w:lang w:eastAsia="ko-KR"/>
        </w:rPr>
        <w:t xml:space="preserve"> [21</w:t>
      </w:r>
      <w:r>
        <w:rPr>
          <w:lang w:eastAsia="ko-KR"/>
        </w:rPr>
        <w:t>]</w:t>
      </w:r>
      <w:r w:rsidRPr="00A56CD0">
        <w:rPr>
          <w:lang w:eastAsia="ko-KR"/>
        </w:rPr>
        <w:t>.</w:t>
      </w:r>
      <w:r w:rsidRPr="00633479">
        <w:t xml:space="preserve"> It introduces the characteristics of an AR system and describes the functional building blocks of the AR reference architecture and their mutual relationships. The generic nature of the architecture is validated by mapping the workflow of several use cases to the components of this framework architecture.</w:t>
      </w:r>
    </w:p>
    <w:p w14:paraId="3B234C6C" w14:textId="77777777" w:rsidR="00F4589F" w:rsidRDefault="00F4589F" w:rsidP="00F4589F">
      <w:pPr>
        <w:rPr>
          <w:rFonts w:cs="Arial"/>
          <w:color w:val="000000"/>
        </w:rPr>
      </w:pPr>
      <w:r w:rsidRPr="00A56CD0">
        <w:rPr>
          <w:rFonts w:cs="Arial"/>
        </w:rPr>
        <w:t xml:space="preserve">The </w:t>
      </w:r>
      <w:r w:rsidRPr="00633479">
        <w:t>ETSI AR Framework Architecture describes a</w:t>
      </w:r>
      <w:r w:rsidRPr="00A56CD0">
        <w:rPr>
          <w:rFonts w:cs="Arial"/>
          <w:color w:val="000000"/>
        </w:rPr>
        <w:t xml:space="preserve"> system composed of hardware and software components as well as data describing the real world and virtual content. The architecture is composed of three layers as described in </w:t>
      </w:r>
      <w:r w:rsidR="000001FE">
        <w:rPr>
          <w:rFonts w:cs="Arial"/>
          <w:color w:val="000000"/>
        </w:rPr>
        <w:t>clause</w:t>
      </w:r>
      <w:r w:rsidRPr="00A56CD0">
        <w:rPr>
          <w:rFonts w:cs="Arial"/>
          <w:color w:val="000000"/>
        </w:rPr>
        <w:t xml:space="preserve"> 4 of </w:t>
      </w:r>
      <w:r w:rsidR="00250F26" w:rsidRPr="00250F26">
        <w:t>[</w:t>
      </w:r>
      <w:r w:rsidR="00250F26">
        <w:t>21</w:t>
      </w:r>
      <w:r w:rsidRPr="00633479">
        <w:t xml:space="preserve">] </w:t>
      </w:r>
      <w:r w:rsidRPr="00A56CD0">
        <w:rPr>
          <w:rFonts w:cs="Arial"/>
          <w:color w:val="000000"/>
        </w:rPr>
        <w:t>a</w:t>
      </w:r>
      <w:r>
        <w:rPr>
          <w:rFonts w:cs="Arial"/>
          <w:color w:val="000000"/>
        </w:rPr>
        <w:t>nd illustrated in Figure 4.</w:t>
      </w:r>
      <w:r w:rsidR="00EB17B7">
        <w:rPr>
          <w:rFonts w:cs="Arial"/>
          <w:color w:val="000000"/>
        </w:rPr>
        <w:t>6</w:t>
      </w:r>
      <w:r>
        <w:rPr>
          <w:rFonts w:cs="Arial"/>
          <w:color w:val="000000"/>
        </w:rPr>
        <w:t>.3-1.</w:t>
      </w:r>
    </w:p>
    <w:p w14:paraId="5437AF56" w14:textId="77777777" w:rsidR="00F4589F" w:rsidRPr="00A56CD0" w:rsidRDefault="00135DE0" w:rsidP="00135DE0">
      <w:pPr>
        <w:pStyle w:val="List"/>
        <w:ind w:left="284" w:firstLine="0"/>
      </w:pPr>
      <w:r>
        <w:t>-</w:t>
      </w:r>
      <w:r>
        <w:tab/>
      </w:r>
      <w:r w:rsidR="00F4589F" w:rsidRPr="00A56CD0">
        <w:t xml:space="preserve">Hardware layer including: </w:t>
      </w:r>
    </w:p>
    <w:p w14:paraId="774E69DA" w14:textId="77777777" w:rsidR="00F4589F" w:rsidRPr="00633479" w:rsidRDefault="00766968" w:rsidP="00633479">
      <w:pPr>
        <w:pStyle w:val="List2"/>
      </w:pPr>
      <w:r w:rsidRPr="00766968">
        <w:t xml:space="preserve"> </w:t>
      </w:r>
      <w:r>
        <w:t>&gt;</w:t>
      </w:r>
      <w:r>
        <w:tab/>
      </w:r>
      <w:r w:rsidR="00F4589F" w:rsidRPr="00633479">
        <w:t xml:space="preserve">Tracking Sensors: These sensors aim to localize (position and orientation) the AR system in real-time in order to register virtual contents with the real environment. Most of AR systems such as smartphones, tablets or see-through glasses embed at least one or several vision sensors (generally monochrome or RGB cameras) as well as an inertial measurement unit and a GPS™. However, specific and/or recent systems use complementary sensors such as dedicated vision sensors (e.g. depth sensors and event cameras), or exteroceptive sensors (e.g. Infrared/laser tracking, Li-Fi™ and Wi-Fi™).  </w:t>
      </w:r>
    </w:p>
    <w:p w14:paraId="163FDAD1" w14:textId="77777777" w:rsidR="00F4589F" w:rsidRPr="00633479" w:rsidRDefault="00766968" w:rsidP="00633479">
      <w:pPr>
        <w:pStyle w:val="List2"/>
      </w:pPr>
      <w:r>
        <w:t>&gt;</w:t>
      </w:r>
      <w:r>
        <w:tab/>
      </w:r>
      <w:r w:rsidR="00F4589F" w:rsidRPr="00633479">
        <w:t xml:space="preserve">Processing Units: Computer vision, machine learning-based inference as well as 3D rendering are processing operations requiring significant computing resources optimized thanks to dedicated processor architectures (e.g. GPU, VPU and TPU). These processing units </w:t>
      </w:r>
      <w:r w:rsidR="00575FEC">
        <w:t>may</w:t>
      </w:r>
      <w:r w:rsidR="00F4589F" w:rsidRPr="00633479">
        <w:t xml:space="preserve"> be embedded in the device, </w:t>
      </w:r>
      <w:r w:rsidR="00575FEC">
        <w:t>may</w:t>
      </w:r>
      <w:r w:rsidR="00F4589F" w:rsidRPr="00633479">
        <w:t xml:space="preserve"> be remote and/or distributed. </w:t>
      </w:r>
    </w:p>
    <w:p w14:paraId="2ABA38E7" w14:textId="77777777" w:rsidR="00F4589F" w:rsidRDefault="00766968" w:rsidP="00633479">
      <w:pPr>
        <w:pStyle w:val="List2"/>
      </w:pPr>
      <w:r>
        <w:t>&gt;</w:t>
      </w:r>
      <w:r>
        <w:tab/>
      </w:r>
      <w:r w:rsidR="00F4589F" w:rsidRPr="00633479">
        <w:t xml:space="preserve">Rendering Interfaces: Virtual content require interfaces to be rendered to the user so that he or she </w:t>
      </w:r>
      <w:r w:rsidR="00575FEC">
        <w:t>may</w:t>
      </w:r>
      <w:r w:rsidR="00F4589F" w:rsidRPr="00633479">
        <w:t xml:space="preserve"> perceive them as part of the real world. As each rendering device has its own characteristics, the signals generated by the rendering software generally need to be transformed in order to adapt them to each specific rendering hardware.</w:t>
      </w:r>
    </w:p>
    <w:p w14:paraId="4525B981" w14:textId="77777777" w:rsidR="00766968" w:rsidRDefault="00766968" w:rsidP="00633479">
      <w:pPr>
        <w:pStyle w:val="List"/>
        <w:rPr>
          <w:rFonts w:hint="eastAsia"/>
          <w:lang w:eastAsia="ko-KR"/>
        </w:rPr>
      </w:pPr>
      <w:r>
        <w:rPr>
          <w:rFonts w:hint="eastAsia"/>
          <w:lang w:eastAsia="ko-KR"/>
        </w:rPr>
        <w:t>-</w:t>
      </w:r>
      <w:r>
        <w:rPr>
          <w:rFonts w:hint="eastAsia"/>
          <w:lang w:eastAsia="ko-KR"/>
        </w:rPr>
        <w:tab/>
        <w:t>Software layer including:</w:t>
      </w:r>
    </w:p>
    <w:p w14:paraId="534A5D8F" w14:textId="77777777" w:rsidR="00FD1F68" w:rsidRPr="00A56CD0" w:rsidRDefault="00FD1F68" w:rsidP="00633479">
      <w:pPr>
        <w:pStyle w:val="List2"/>
        <w:rPr>
          <w:lang w:val="en-US"/>
        </w:rPr>
      </w:pPr>
      <w:r>
        <w:rPr>
          <w:lang w:val="en-US"/>
        </w:rPr>
        <w:t>&gt;</w:t>
      </w:r>
      <w:r>
        <w:rPr>
          <w:lang w:val="en-US"/>
        </w:rPr>
        <w:tab/>
      </w:r>
      <w:r w:rsidRPr="00A56CD0">
        <w:rPr>
          <w:lang w:val="en-US"/>
        </w:rPr>
        <w:t xml:space="preserve">Vision Engine: This software aims to mix the virtual content with the real world. It consists of localizing (position and orientation) the AR device relative to the real world reference, localizing specific real objects relatively to the AR device, reconstructing a 3D representation of the real world or </w:t>
      </w:r>
      <w:r w:rsidRPr="00633479">
        <w:t>analysing</w:t>
      </w:r>
      <w:r w:rsidRPr="00A56CD0">
        <w:rPr>
          <w:lang w:val="en-US"/>
        </w:rPr>
        <w:t xml:space="preserve"> the real world (e.g. objects detection, segmentation, classification and tracking). This software component essentially uses vision sensors signals as input, but not only (e.g. fusion of visual information with inertial measurements or initialization with a GPS), it benefits from the hardware optimization offered by the various dedicated processors embedded in the device or remote, and will deliver to the rendering engine all information required to adapt the rendering for a consistent combination of virtual content with the real world. </w:t>
      </w:r>
    </w:p>
    <w:p w14:paraId="66F40CAA" w14:textId="77777777" w:rsidR="00766968" w:rsidRDefault="00FD1F68" w:rsidP="00633479">
      <w:pPr>
        <w:pStyle w:val="List2"/>
        <w:rPr>
          <w:lang w:val="en-US"/>
        </w:rPr>
      </w:pPr>
      <w:r>
        <w:rPr>
          <w:lang w:val="en-US"/>
        </w:rPr>
        <w:t>&gt;</w:t>
      </w:r>
      <w:r>
        <w:rPr>
          <w:lang w:val="en-US"/>
        </w:rPr>
        <w:tab/>
      </w:r>
      <w:r w:rsidRPr="00A56CD0">
        <w:rPr>
          <w:lang w:val="en-US"/>
        </w:rPr>
        <w:t xml:space="preserve">3D Rendering Engine: This software maintains an up-to-date internal 3D representation of the virtual scene augmenting the real world. This internal representation is updated in real-time according to various inputs such as user's interactions, virtual objects </w:t>
      </w:r>
      <w:r w:rsidRPr="000426CB">
        <w:t>behaviour</w:t>
      </w:r>
      <w:r w:rsidRPr="00A56CD0">
        <w:rPr>
          <w:lang w:val="en-US"/>
        </w:rPr>
        <w:t>, the last user viewpoint estimated by the Vision Engine, an update of the World Knowledge to manage for example occlusions between real and virtual elements, etc. This internal representation of the virtual content is accessible by the renderer (e.g. video, audio or haptic) which produces thanks to dedicated hardware (e.g. Graphic Processing unit) data (e.g. 2D images, sounds or forces) ready to be played by the Rendering Interfaces (e.g. screens, headphones or a force-feedback arm).</w:t>
      </w:r>
    </w:p>
    <w:p w14:paraId="3B96CE2B" w14:textId="77777777" w:rsidR="00FD1F68" w:rsidRDefault="00FD1F68" w:rsidP="00633479">
      <w:pPr>
        <w:pStyle w:val="List"/>
        <w:rPr>
          <w:rFonts w:hint="eastAsia"/>
          <w:lang w:eastAsia="ko-KR"/>
        </w:rPr>
      </w:pPr>
      <w:r>
        <w:rPr>
          <w:rFonts w:hint="eastAsia"/>
          <w:lang w:eastAsia="ko-KR"/>
        </w:rPr>
        <w:t>-</w:t>
      </w:r>
      <w:r>
        <w:rPr>
          <w:rFonts w:hint="eastAsia"/>
          <w:lang w:eastAsia="ko-KR"/>
        </w:rPr>
        <w:tab/>
        <w:t>Data layer including:</w:t>
      </w:r>
    </w:p>
    <w:p w14:paraId="23701D7E" w14:textId="77777777" w:rsidR="00FD1F68" w:rsidRPr="00A56CD0" w:rsidRDefault="00FD1F68" w:rsidP="00633479">
      <w:pPr>
        <w:pStyle w:val="List2"/>
        <w:rPr>
          <w:lang w:val="en-US"/>
        </w:rPr>
      </w:pPr>
      <w:r>
        <w:rPr>
          <w:lang w:val="en-US"/>
        </w:rPr>
        <w:t>&gt;</w:t>
      </w:r>
      <w:r>
        <w:rPr>
          <w:lang w:val="en-US"/>
        </w:rPr>
        <w:tab/>
      </w:r>
      <w:r w:rsidRPr="00A56CD0">
        <w:rPr>
          <w:lang w:val="en-US"/>
        </w:rPr>
        <w:t xml:space="preserve">World Knowledge: This World Knowledge represents the information either generated by the Vision Engine or imported from external tools to provide information about the real world or a part of this world (CAD model, markers, etc.). This World Knowledge corresponds to the digital representation of the real space used for different usages such as localization, world analysis, 3D reconstruction, etc. </w:t>
      </w:r>
    </w:p>
    <w:p w14:paraId="1F282465" w14:textId="77777777" w:rsidR="00FD1F68" w:rsidRPr="00766968" w:rsidRDefault="00FD1F68" w:rsidP="00633479">
      <w:pPr>
        <w:pStyle w:val="List2"/>
        <w:rPr>
          <w:rFonts w:hint="eastAsia"/>
          <w:lang w:eastAsia="ko-KR"/>
        </w:rPr>
      </w:pPr>
      <w:r>
        <w:rPr>
          <w:lang w:val="en-US"/>
        </w:rPr>
        <w:t>&gt;</w:t>
      </w:r>
      <w:r>
        <w:rPr>
          <w:lang w:val="en-US"/>
        </w:rPr>
        <w:tab/>
      </w:r>
      <w:r w:rsidRPr="00A56CD0">
        <w:rPr>
          <w:lang w:val="en-US"/>
        </w:rPr>
        <w:t xml:space="preserve">Interactive Content: These Interactive Content represent the virtual content mixed to the perception of the real world. These contents </w:t>
      </w:r>
      <w:r w:rsidR="00575FEC">
        <w:rPr>
          <w:lang w:val="en-US"/>
        </w:rPr>
        <w:t>may</w:t>
      </w:r>
      <w:r w:rsidRPr="00A56CD0">
        <w:rPr>
          <w:lang w:val="en-US"/>
        </w:rPr>
        <w:t xml:space="preserve"> be interactive or dynamic, meaning that they include both 3D contents, their animations, their behaviour regarding input events such as user's interactions. These Interactive Contents could be extracted from external authoring tools requiring to adapt original content to AR application (e.g. 3D model simplification, fusion, and instruction guidelines conversion).</w:t>
      </w:r>
    </w:p>
    <w:p w14:paraId="62090451" w14:textId="77777777" w:rsidR="00247167" w:rsidRDefault="003979C0" w:rsidP="006B079D">
      <w:pPr>
        <w:pStyle w:val="TH"/>
      </w:pPr>
      <w:r>
        <w:rPr>
          <w:noProof/>
        </w:rPr>
        <w:object w:dxaOrig="11250" w:dyaOrig="5401" w14:anchorId="4E565179">
          <v:shape id="_x0000_i1041" type="#_x0000_t75" style="width:408.4pt;height:196.6pt" o:ole="">
            <v:imagedata r:id="rId66" o:title=""/>
          </v:shape>
          <o:OLEObject Type="Embed" ProgID="Visio.Drawing.15" ShapeID="_x0000_i1041" DrawAspect="Content" ObjectID="_1734525351" r:id="rId67"/>
        </w:object>
      </w:r>
    </w:p>
    <w:p w14:paraId="0EF77829" w14:textId="77777777" w:rsidR="00247167" w:rsidRDefault="00247167" w:rsidP="00633479">
      <w:pPr>
        <w:pStyle w:val="TF"/>
      </w:pPr>
      <w:r>
        <w:t>Figure 4.</w:t>
      </w:r>
      <w:r w:rsidR="00EB17B7">
        <w:t>6</w:t>
      </w:r>
      <w:r>
        <w:t xml:space="preserve">.3-1: Global </w:t>
      </w:r>
      <w:r w:rsidRPr="00247167">
        <w:t>overview of the architecture of an AR system</w:t>
      </w:r>
    </w:p>
    <w:p w14:paraId="46C9837A" w14:textId="77777777" w:rsidR="000001FE" w:rsidRDefault="000001FE" w:rsidP="008127DC">
      <w:pPr>
        <w:rPr>
          <w:lang w:eastAsia="ko-KR"/>
        </w:rPr>
      </w:pPr>
      <w:r w:rsidRPr="000001FE">
        <w:rPr>
          <w:lang w:eastAsia="ko-KR"/>
        </w:rPr>
        <w:t>In the ETSI AR functional architecture, there are eleven logical functions as illustrated in Figure 4.</w:t>
      </w:r>
      <w:r w:rsidR="00EB17B7">
        <w:rPr>
          <w:lang w:eastAsia="ko-KR"/>
        </w:rPr>
        <w:t>6</w:t>
      </w:r>
      <w:r w:rsidRPr="000001FE">
        <w:rPr>
          <w:lang w:eastAsia="ko-KR"/>
        </w:rPr>
        <w:t>.3-2. Each function is composed of two or more subfunctions.</w:t>
      </w:r>
    </w:p>
    <w:p w14:paraId="3BC5BD35" w14:textId="77777777" w:rsidR="00247167" w:rsidRDefault="003979C0" w:rsidP="00633479">
      <w:pPr>
        <w:pStyle w:val="TH"/>
      </w:pPr>
      <w:r>
        <w:rPr>
          <w:noProof/>
        </w:rPr>
        <w:object w:dxaOrig="11355" w:dyaOrig="11115" w14:anchorId="60806DD1">
          <v:shape id="_x0000_i1042" type="#_x0000_t75" style="width:409.9pt;height:401.25pt" o:ole="">
            <v:imagedata r:id="rId68" o:title=""/>
          </v:shape>
          <o:OLEObject Type="Embed" ProgID="Visio.Drawing.15" ShapeID="_x0000_i1042" DrawAspect="Content" ObjectID="_1734525352" r:id="rId69"/>
        </w:object>
      </w:r>
    </w:p>
    <w:p w14:paraId="2BF86496" w14:textId="77777777" w:rsidR="00E857BA" w:rsidRDefault="00E857BA" w:rsidP="00633479">
      <w:pPr>
        <w:pStyle w:val="TF"/>
        <w:rPr>
          <w:lang w:eastAsia="ko-KR"/>
        </w:rPr>
      </w:pPr>
      <w:r>
        <w:t>Figure 4.</w:t>
      </w:r>
      <w:r w:rsidR="00EB17B7">
        <w:t>6</w:t>
      </w:r>
      <w:r>
        <w:t xml:space="preserve">.3-2: </w:t>
      </w:r>
      <w:r w:rsidRPr="00E857BA">
        <w:t>Diagram of the functional reference architecture</w:t>
      </w:r>
    </w:p>
    <w:p w14:paraId="73378929" w14:textId="77777777" w:rsidR="000001FE" w:rsidRDefault="000001FE" w:rsidP="000001FE">
      <w:pPr>
        <w:rPr>
          <w:lang w:eastAsia="ko-KR"/>
        </w:rPr>
      </w:pPr>
      <w:r>
        <w:rPr>
          <w:lang w:eastAsia="ko-KR"/>
        </w:rPr>
        <w:t xml:space="preserve">The ETSI ISG ARF has validated that the functional architecture covers all requirements for AR experience delivery in a variety of use cases. The logical functions are connected by Reference Point (RP). An RP in the AR functional architecture is located at the juncture of two non-overlapping functions and represents the interactions between those functions. </w:t>
      </w:r>
    </w:p>
    <w:p w14:paraId="3495CC5A" w14:textId="77777777" w:rsidR="00BE545B" w:rsidRPr="002D0EDF" w:rsidRDefault="000001FE" w:rsidP="00BE545B">
      <w:pPr>
        <w:rPr>
          <w:lang w:eastAsia="ko-KR"/>
        </w:rPr>
      </w:pPr>
      <w:r>
        <w:rPr>
          <w:lang w:eastAsia="ko-KR"/>
        </w:rPr>
        <w:t xml:space="preserve">Details for each of the eleven functions and their subfunctions are described in clause </w:t>
      </w:r>
      <w:r w:rsidR="00250F26">
        <w:rPr>
          <w:lang w:eastAsia="ko-KR"/>
        </w:rPr>
        <w:t>5 of [21</w:t>
      </w:r>
      <w:r>
        <w:rPr>
          <w:lang w:eastAsia="ko-KR"/>
        </w:rPr>
        <w:t xml:space="preserve">] and details of each of the 18 RPs are described in clause 6 </w:t>
      </w:r>
      <w:r w:rsidR="00250F26">
        <w:rPr>
          <w:lang w:eastAsia="ko-KR"/>
        </w:rPr>
        <w:t>of [21</w:t>
      </w:r>
      <w:r>
        <w:rPr>
          <w:lang w:eastAsia="ko-KR"/>
        </w:rPr>
        <w:t>].</w:t>
      </w:r>
    </w:p>
    <w:p w14:paraId="71CD663E" w14:textId="77777777" w:rsidR="00A33AEF" w:rsidRDefault="00A33AEF" w:rsidP="00A33AEF">
      <w:pPr>
        <w:pStyle w:val="Heading3"/>
        <w:rPr>
          <w:lang w:eastAsia="ko-KR"/>
        </w:rPr>
      </w:pPr>
      <w:bookmarkStart w:id="89" w:name="_Toc123912666"/>
      <w:r>
        <w:rPr>
          <w:lang w:eastAsia="ko-KR"/>
        </w:rPr>
        <w:t>4.</w:t>
      </w:r>
      <w:r w:rsidR="00EB17B7">
        <w:rPr>
          <w:lang w:eastAsia="ko-KR"/>
        </w:rPr>
        <w:t>6</w:t>
      </w:r>
      <w:r>
        <w:rPr>
          <w:lang w:eastAsia="ko-KR"/>
        </w:rPr>
        <w:t>.4</w:t>
      </w:r>
      <w:r>
        <w:rPr>
          <w:lang w:eastAsia="ko-KR"/>
        </w:rPr>
        <w:tab/>
      </w:r>
      <w:r w:rsidRPr="00833133">
        <w:rPr>
          <w:lang w:eastAsia="ko-KR"/>
        </w:rPr>
        <w:t>Work related to AR Runtime</w:t>
      </w:r>
      <w:bookmarkEnd w:id="89"/>
    </w:p>
    <w:p w14:paraId="6FD858A6" w14:textId="77777777" w:rsidR="00A33AEF" w:rsidRDefault="00A33AEF" w:rsidP="00A33AEF">
      <w:pPr>
        <w:pStyle w:val="Heading4"/>
        <w:rPr>
          <w:noProof/>
        </w:rPr>
      </w:pPr>
      <w:bookmarkStart w:id="90" w:name="_Toc123912667"/>
      <w:r>
        <w:rPr>
          <w:noProof/>
        </w:rPr>
        <w:t>4.</w:t>
      </w:r>
      <w:r w:rsidR="00EB17B7">
        <w:rPr>
          <w:noProof/>
        </w:rPr>
        <w:t>6</w:t>
      </w:r>
      <w:r>
        <w:rPr>
          <w:noProof/>
        </w:rPr>
        <w:t>.4.1</w:t>
      </w:r>
      <w:r>
        <w:rPr>
          <w:noProof/>
        </w:rPr>
        <w:tab/>
        <w:t>OpenXR</w:t>
      </w:r>
      <w:bookmarkEnd w:id="90"/>
    </w:p>
    <w:p w14:paraId="59CDC985" w14:textId="77777777" w:rsidR="00A33AEF" w:rsidRDefault="00A33AEF" w:rsidP="00A33AEF">
      <w:r>
        <w:t>OpenXR [</w:t>
      </w:r>
      <w:r w:rsidR="00C84AF7">
        <w:t>4</w:t>
      </w:r>
      <w:r>
        <w:t>] is an API that is developed by the Khronos Group for developing XR applications that address a wide range of XR devices. XR refers to a mix of real and virtual world environments that are generated by computers through interactions by humans. XR includes technologies such as virtual reality (VR), augmented reality (AR) and mixed reality (MR). OpenXR is the interface between an application and XR runtime. The runtime handles functionality such as frame composition, user-triggered actions, and tracking information.</w:t>
      </w:r>
    </w:p>
    <w:p w14:paraId="46B8DED7" w14:textId="77777777" w:rsidR="00A33AEF" w:rsidRPr="00B33D4A" w:rsidRDefault="00A33AEF" w:rsidP="00A33AEF">
      <w:r w:rsidRPr="00B33D4A">
        <w:t>OpenXR is designed to be a layered API, which means that a user or application may insert API layers between the application and the runtime implementation. These API layers provide additional functionality by intercepting OpenXR functions from the layer above and then performing different operations than would otherwise be performed without the layer. In the simplest cases, the layer simply calls the next layer down with the same arguments, but a more complex layer may implement API functionality that is not present in the layers or runtime below it. This mechanism is essentially an architected "function shimming" or "intercept" feature that is designed into OpenXR and meant to replace more informal methods of "hooking" API calls.</w:t>
      </w:r>
    </w:p>
    <w:p w14:paraId="3D49AAAF" w14:textId="77777777" w:rsidR="00A33AEF" w:rsidRPr="00B33D4A" w:rsidRDefault="00A33AEF" w:rsidP="00A33AEF">
      <w:r w:rsidRPr="00B33D4A">
        <w:t>Applications </w:t>
      </w:r>
      <w:r w:rsidR="00575FEC">
        <w:t>may</w:t>
      </w:r>
      <w:r w:rsidRPr="00B33D4A">
        <w:t> determine the API layers that are available to them by calling</w:t>
      </w:r>
      <w:r>
        <w:t xml:space="preserve"> </w:t>
      </w:r>
      <w:r w:rsidRPr="00B33D4A">
        <w:t>the</w:t>
      </w:r>
      <w:r>
        <w:t xml:space="preserve"> </w:t>
      </w:r>
      <w:hyperlink r:id="rId70" w:anchor="xrEnumerateApiLayerProperties" w:history="1">
        <w:r w:rsidRPr="00B33D4A">
          <w:t>xrEnumerateApiLayerProperties</w:t>
        </w:r>
      </w:hyperlink>
      <w:r>
        <w:t xml:space="preserve"> </w:t>
      </w:r>
      <w:r w:rsidRPr="00B33D4A">
        <w:t>function to obtain a list of available API layers. Applications then </w:t>
      </w:r>
      <w:r w:rsidR="00575FEC">
        <w:t>may</w:t>
      </w:r>
      <w:r w:rsidRPr="00B33D4A">
        <w:t> select the desired API layers from this list and provide them to the </w:t>
      </w:r>
      <w:hyperlink r:id="rId71" w:anchor="xrCreateInstance" w:history="1">
        <w:r w:rsidRPr="00B33D4A">
          <w:t>xrCreateInstance</w:t>
        </w:r>
      </w:hyperlink>
      <w:r w:rsidRPr="00B33D4A">
        <w:t> function when creating an instance.</w:t>
      </w:r>
    </w:p>
    <w:p w14:paraId="4E25C77A" w14:textId="77777777" w:rsidR="00A33AEF" w:rsidRPr="00B33D4A" w:rsidRDefault="00A33AEF" w:rsidP="00A33AEF">
      <w:r w:rsidRPr="00B33D4A">
        <w:t>API layers may implement OpenXR functions that may or may not be supported by the underlying runtime. In order to expose these new features, the API layer must expose this functionality in the form of an OpenXR </w:t>
      </w:r>
      <w:hyperlink r:id="rId72" w:anchor="extensions" w:history="1">
        <w:r w:rsidRPr="00B33D4A">
          <w:t>extension</w:t>
        </w:r>
      </w:hyperlink>
      <w:r w:rsidRPr="00B33D4A">
        <w:t>. It must not expose new OpenXR functions without an associated extension.</w:t>
      </w:r>
    </w:p>
    <w:p w14:paraId="1A626D3D" w14:textId="77777777" w:rsidR="00A33AEF" w:rsidRPr="00B41276" w:rsidRDefault="00A33AEF" w:rsidP="00A33AEF">
      <w:r w:rsidRPr="00B41276">
        <w:t>An OpenXR instance is an object that allows an OpenXR application to communicate with an OpenXR runtime. The application accomplishes this communication by calling </w:t>
      </w:r>
      <w:hyperlink r:id="rId73" w:anchor="xrCreateInstance" w:history="1">
        <w:r w:rsidRPr="00B41276">
          <w:t>xrCreateInstance</w:t>
        </w:r>
      </w:hyperlink>
      <w:r w:rsidRPr="00B41276">
        <w:t> and receiving a handle to the</w:t>
      </w:r>
      <w:r>
        <w:t xml:space="preserve"> </w:t>
      </w:r>
      <w:r w:rsidRPr="00B41276">
        <w:t>resulting</w:t>
      </w:r>
      <w:r>
        <w:t xml:space="preserve"> </w:t>
      </w:r>
      <w:hyperlink r:id="rId74" w:anchor="XrInstance" w:history="1">
        <w:r w:rsidRPr="00B41276">
          <w:t>XrInstance</w:t>
        </w:r>
      </w:hyperlink>
      <w:r>
        <w:t xml:space="preserve"> </w:t>
      </w:r>
      <w:r w:rsidRPr="00B41276">
        <w:t>object.</w:t>
      </w:r>
    </w:p>
    <w:p w14:paraId="4D056F70" w14:textId="77777777" w:rsidR="00A33AEF" w:rsidRPr="00B41276" w:rsidRDefault="00A33AEF" w:rsidP="00A33AEF">
      <w:r w:rsidRPr="00B41276">
        <w:t>The </w:t>
      </w:r>
      <w:hyperlink r:id="rId75" w:anchor="XrInstance" w:history="1">
        <w:r w:rsidRPr="00B41276">
          <w:t>XrInstance</w:t>
        </w:r>
      </w:hyperlink>
      <w:r w:rsidRPr="00B41276">
        <w:t> object stores and tracks OpenXR-related application state, without storing any such state in the application’s</w:t>
      </w:r>
      <w:r>
        <w:t xml:space="preserve"> </w:t>
      </w:r>
      <w:r w:rsidRPr="00B41276">
        <w:t>global address space. This allows the application to create multiple instances as well as safely encapsulate the application’s OpenXR state since this object is opaque to the application. OpenXR runtimes may limit the number of simultaneous </w:t>
      </w:r>
      <w:hyperlink r:id="rId76" w:anchor="XrInstance" w:history="1">
        <w:r w:rsidRPr="00B41276">
          <w:t>XrInstance</w:t>
        </w:r>
      </w:hyperlink>
      <w:r w:rsidRPr="00B41276">
        <w:t> objects that may be created and used, but they must support the creation and usage of at least one </w:t>
      </w:r>
      <w:hyperlink r:id="rId77" w:anchor="XrInstance" w:history="1">
        <w:r w:rsidRPr="00B41276">
          <w:t>XrInstance</w:t>
        </w:r>
      </w:hyperlink>
      <w:r w:rsidRPr="00B41276">
        <w:t> object per process.</w:t>
      </w:r>
    </w:p>
    <w:p w14:paraId="6490F0F4" w14:textId="77777777" w:rsidR="00A33AEF" w:rsidRPr="00B41276" w:rsidRDefault="00A33AEF" w:rsidP="00A33AEF">
      <w:r w:rsidRPr="00B41276">
        <w:t>Spaces are represented by </w:t>
      </w:r>
      <w:hyperlink r:id="rId78" w:anchor="XrSpace" w:history="1">
        <w:r w:rsidRPr="00B41276">
          <w:t>XrSpace</w:t>
        </w:r>
      </w:hyperlink>
      <w:r w:rsidRPr="00B41276">
        <w:t> handles, which the application creates and then uses in API calls. Whenever an application calls a function that returns coordinates, it provides an </w:t>
      </w:r>
      <w:hyperlink r:id="rId79" w:anchor="XrSpace" w:history="1">
        <w:r w:rsidRPr="00B41276">
          <w:t>XrSpace</w:t>
        </w:r>
      </w:hyperlink>
      <w:r w:rsidRPr="00B41276">
        <w:t> to specify the frame of reference in which those coordinates will be expressed. Similarly, when providing coordinates to a function, the application specifies which </w:t>
      </w:r>
      <w:hyperlink r:id="rId80" w:anchor="XrSpace" w:history="1">
        <w:r w:rsidRPr="00B41276">
          <w:t>XrSpace</w:t>
        </w:r>
      </w:hyperlink>
      <w:r w:rsidRPr="00B41276">
        <w:t xml:space="preserve"> the runtime </w:t>
      </w:r>
      <w:r w:rsidR="004925DB">
        <w:t>to</w:t>
      </w:r>
      <w:r w:rsidR="004925DB" w:rsidRPr="00B41276">
        <w:t xml:space="preserve"> </w:t>
      </w:r>
      <w:r w:rsidR="004925DB">
        <w:t xml:space="preserve">be </w:t>
      </w:r>
      <w:r w:rsidRPr="00B41276">
        <w:t>use</w:t>
      </w:r>
      <w:r w:rsidR="004925DB">
        <w:t>d</w:t>
      </w:r>
      <w:r w:rsidRPr="00B41276">
        <w:t xml:space="preserve"> to interpret those coordinates.</w:t>
      </w:r>
    </w:p>
    <w:p w14:paraId="2778B59B" w14:textId="77777777" w:rsidR="00A33AEF" w:rsidRPr="00B41276" w:rsidRDefault="00A33AEF" w:rsidP="00A33AEF">
      <w:r w:rsidRPr="00B41276">
        <w:t>OpenXR defines a set of well-known reference spaces that applications use to bootstrap their spatial reasoning. These reference spaces are: VIEW, LOCAL and STAGE. Each reference space has a well-defined meaning, which establishes where its origin is positioned and how its axes are oriented.</w:t>
      </w:r>
    </w:p>
    <w:p w14:paraId="5CDBC38A" w14:textId="77777777" w:rsidR="00A33AEF" w:rsidRPr="00B41276" w:rsidRDefault="00A33AEF" w:rsidP="00A33AEF">
      <w:r w:rsidRPr="00B41276">
        <w:t>Runtimes whose tracking systems improve their understanding of the world over time may track spaces independently. For example, even though a LOCAL space and a STAGE space each map their origin to a static position in the world, a runtime with an inside-out tracking system may introduce slight adjustments to the origin of each space on a continuous basis to keep each origin in place.</w:t>
      </w:r>
    </w:p>
    <w:p w14:paraId="75E962DD" w14:textId="77777777" w:rsidR="00A33AEF" w:rsidRPr="00B41276" w:rsidRDefault="00A33AEF" w:rsidP="00A33AEF">
      <w:r w:rsidRPr="00B41276">
        <w:t xml:space="preserve">Beyond </w:t>
      </w:r>
      <w:r>
        <w:t xml:space="preserve">the </w:t>
      </w:r>
      <w:r w:rsidRPr="00B41276">
        <w:t>well-known reference spaces, runtimes expose other independently tracked spaces, such as a pose action space that tracks the pose of a motion controller over time.</w:t>
      </w:r>
    </w:p>
    <w:p w14:paraId="1582C168" w14:textId="77777777" w:rsidR="00A33AEF" w:rsidRDefault="00E105A7" w:rsidP="00A33AEF">
      <w:r>
        <w:t>F</w:t>
      </w:r>
      <w:r w:rsidR="00A33AEF">
        <w:t>igure 4.</w:t>
      </w:r>
      <w:r w:rsidR="00EB17B7">
        <w:t>6</w:t>
      </w:r>
      <w:r w:rsidR="00A33AEF">
        <w:t>.4.1-1 depicts the lifecycle of an application that uses OpenXR for interaction and rendering with/to an HMD.</w:t>
      </w:r>
    </w:p>
    <w:p w14:paraId="544275D7" w14:textId="77777777" w:rsidR="00A33AEF" w:rsidRDefault="003979C0" w:rsidP="00684E63">
      <w:pPr>
        <w:pStyle w:val="TH"/>
        <w:rPr>
          <w:noProof/>
          <w:lang w:val="en-US" w:eastAsia="ko-KR"/>
        </w:rPr>
      </w:pPr>
      <w:r w:rsidRPr="00A33AEF">
        <w:rPr>
          <w:noProof/>
          <w:lang w:val="en-US" w:eastAsia="ko-KR"/>
        </w:rPr>
        <w:pict w14:anchorId="3A01C31E">
          <v:shape id="Picture 1" o:spid="_x0000_i1043" type="#_x0000_t75" alt="A screenshot of a computer&#10;&#10;Description automatically generated with medium confidence" style="width:481.65pt;height:294.6pt;visibility:visible">
            <v:imagedata r:id="rId81" o:title="A screenshot of a computer&#10;&#10;Description automatically generated with medium confidence"/>
          </v:shape>
        </w:pict>
      </w:r>
    </w:p>
    <w:p w14:paraId="14AFA8C0" w14:textId="77777777" w:rsidR="00A33AEF" w:rsidRDefault="00A33AEF" w:rsidP="009701A3">
      <w:pPr>
        <w:pStyle w:val="TF"/>
        <w:rPr>
          <w:noProof/>
          <w:lang w:val="en-US" w:eastAsia="ko-KR"/>
        </w:rPr>
      </w:pPr>
      <w:r>
        <w:rPr>
          <w:noProof/>
          <w:lang w:val="en-US" w:eastAsia="ko-KR"/>
        </w:rPr>
        <w:t>Figure 4.</w:t>
      </w:r>
      <w:r w:rsidR="00EB17B7">
        <w:rPr>
          <w:noProof/>
          <w:lang w:val="en-US" w:eastAsia="ko-KR"/>
        </w:rPr>
        <w:t>6</w:t>
      </w:r>
      <w:r>
        <w:rPr>
          <w:noProof/>
          <w:lang w:val="en-US" w:eastAsia="ko-KR"/>
        </w:rPr>
        <w:t>.4.1-1: OpenXR application lifecycle</w:t>
      </w:r>
    </w:p>
    <w:p w14:paraId="31E999F4" w14:textId="77777777" w:rsidR="00A33AEF" w:rsidRDefault="00A33AEF" w:rsidP="00A33AEF">
      <w:pPr>
        <w:pStyle w:val="Heading4"/>
        <w:rPr>
          <w:noProof/>
        </w:rPr>
      </w:pPr>
      <w:bookmarkStart w:id="91" w:name="_Toc123912668"/>
      <w:r>
        <w:rPr>
          <w:noProof/>
        </w:rPr>
        <w:t>4.</w:t>
      </w:r>
      <w:r w:rsidR="00EB17B7">
        <w:rPr>
          <w:noProof/>
        </w:rPr>
        <w:t>6</w:t>
      </w:r>
      <w:r>
        <w:rPr>
          <w:noProof/>
        </w:rPr>
        <w:t>.4.2</w:t>
      </w:r>
      <w:r>
        <w:rPr>
          <w:noProof/>
        </w:rPr>
        <w:tab/>
        <w:t>WebXR</w:t>
      </w:r>
      <w:bookmarkEnd w:id="91"/>
    </w:p>
    <w:p w14:paraId="69C3F510" w14:textId="77777777" w:rsidR="00A33AEF" w:rsidRDefault="00A33AEF" w:rsidP="00A33AEF">
      <w:r>
        <w:t>WebXR [</w:t>
      </w:r>
      <w:r w:rsidR="00C84AF7">
        <w:t>5</w:t>
      </w:r>
      <w:r>
        <w:t xml:space="preserve">] is a set of APIs that are developed by the W3C to provide support for augmented reality (AR) and virtual reality (VR) in web environments, hence the name WebXR for cross reality in the web. When a WebXR session is created, the mode of the session is indicated, i.e. whether it is an AR or VR session. VR sessions may be consumed in 2 ways, inline and immersive. In the inline mode, the VR content is rendered on the 2D screen as part of the web document. In the immersive mode, the content is rendered on an HMD with an immersive 3DoF experience. AR sessions are always immersive. </w:t>
      </w:r>
    </w:p>
    <w:p w14:paraId="1D9D5556" w14:textId="77777777" w:rsidR="00A33AEF" w:rsidRDefault="00A33AEF" w:rsidP="00A33AEF">
      <w:r>
        <w:t>A typical lifecycle of a WebXR application will start by checking for availabi</w:t>
      </w:r>
      <w:r w:rsidR="004A3E83">
        <w:t>li</w:t>
      </w:r>
      <w:r>
        <w:t xml:space="preserve">ty of the WebXR API support in the current browser. When the user requests the activation of a WebXR functionality, an XRSession with the desired mode is created. The XRSession instance is then used to request a frame to render using the requestAnimationFrame call. Complex scenes may require threaded rendering, which </w:t>
      </w:r>
      <w:r w:rsidR="00575FEC">
        <w:t>may</w:t>
      </w:r>
      <w:r>
        <w:t xml:space="preserve"> be achieved through the usage of Worker instances. WebGL is then ultimately used to render to the provided frame. When calling the requestAnimationFrame, the application provides a callback function that will be called when a new frame is about to be rendered. The callback function will receive a timestamp, indicating the current timestamp of the XR pose. It also receives an XRFrame, which holds information about the current XR poses for all objects that are being tracked by the session. This information is then used to perform correct rendering by the application. The XRFrame offers two main functions, the getPose and getViewerPose. The getPose functions returns the relationship between two XRSpaces, which are passed in as input to that function. The getVeiwerPose returns the viewer’s pose in relationship to a reference XRSpace that is passed to the function call.</w:t>
      </w:r>
    </w:p>
    <w:p w14:paraId="37DF74A6" w14:textId="77777777" w:rsidR="00A33AEF" w:rsidRDefault="00A33AEF" w:rsidP="009701A3">
      <w:r>
        <w:t xml:space="preserve">WebXR defines a set of reference XRSpace(s) as described in the </w:t>
      </w:r>
      <w:r w:rsidR="00E105A7">
        <w:t>T</w:t>
      </w:r>
      <w:r>
        <w:t>able</w:t>
      </w:r>
      <w:r w:rsidR="00F03B22">
        <w:t xml:space="preserve"> 4.</w:t>
      </w:r>
      <w:r w:rsidR="00EB17B7">
        <w:t>6</w:t>
      </w:r>
      <w:r w:rsidR="00F03B22">
        <w:t>.4.2-1</w:t>
      </w:r>
      <w:r>
        <w:t>:</w:t>
      </w:r>
    </w:p>
    <w:p w14:paraId="128AC4D2" w14:textId="77777777" w:rsidR="00F03B22" w:rsidRPr="00F03B22" w:rsidRDefault="00F03B22" w:rsidP="009701A3">
      <w:pPr>
        <w:pStyle w:val="TH"/>
        <w:rPr>
          <w:rFonts w:hint="eastAsia"/>
          <w:lang w:eastAsia="ko-KR"/>
        </w:rPr>
      </w:pPr>
      <w:r>
        <w:rPr>
          <w:lang w:eastAsia="ko-KR"/>
        </w:rPr>
        <w:t>Table 4.</w:t>
      </w:r>
      <w:r w:rsidR="00EB17B7">
        <w:rPr>
          <w:lang w:eastAsia="ko-KR"/>
        </w:rPr>
        <w:t>6</w:t>
      </w:r>
      <w:r>
        <w:rPr>
          <w:lang w:eastAsia="ko-KR"/>
        </w:rPr>
        <w:t>.4.2-1: Reference XRSpace in WebXR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6686"/>
        <w:tblGridChange w:id="92">
          <w:tblGrid>
            <w:gridCol w:w="2943"/>
            <w:gridCol w:w="6686"/>
          </w:tblGrid>
        </w:tblGridChange>
      </w:tblGrid>
      <w:tr w:rsidR="00A33AEF" w14:paraId="2A2D95DD" w14:textId="77777777" w:rsidTr="00620E69">
        <w:tc>
          <w:tcPr>
            <w:tcW w:w="2943" w:type="dxa"/>
            <w:shd w:val="clear" w:color="auto" w:fill="auto"/>
          </w:tcPr>
          <w:p w14:paraId="70AD6ED3" w14:textId="77777777" w:rsidR="00A33AEF" w:rsidRDefault="00A33AEF" w:rsidP="00620E69">
            <w:pPr>
              <w:pStyle w:val="TAH"/>
            </w:pPr>
            <w:r>
              <w:t>Reference XR Space</w:t>
            </w:r>
          </w:p>
        </w:tc>
        <w:tc>
          <w:tcPr>
            <w:tcW w:w="6686" w:type="dxa"/>
            <w:shd w:val="clear" w:color="auto" w:fill="auto"/>
          </w:tcPr>
          <w:p w14:paraId="488179E1" w14:textId="77777777" w:rsidR="00A33AEF" w:rsidRDefault="00A33AEF" w:rsidP="00620E69">
            <w:pPr>
              <w:pStyle w:val="TAH"/>
            </w:pPr>
            <w:r>
              <w:t>Description</w:t>
            </w:r>
          </w:p>
        </w:tc>
      </w:tr>
      <w:tr w:rsidR="00A33AEF" w14:paraId="370065DB" w14:textId="77777777" w:rsidTr="00620E69">
        <w:tc>
          <w:tcPr>
            <w:tcW w:w="2943" w:type="dxa"/>
            <w:shd w:val="clear" w:color="auto" w:fill="auto"/>
          </w:tcPr>
          <w:p w14:paraId="31DB130E" w14:textId="77777777" w:rsidR="00A33AEF" w:rsidRDefault="00A33AEF" w:rsidP="00620E69">
            <w:pPr>
              <w:pStyle w:val="TAC"/>
            </w:pPr>
            <w:r>
              <w:t>bounded-floor</w:t>
            </w:r>
          </w:p>
        </w:tc>
        <w:tc>
          <w:tcPr>
            <w:tcW w:w="6686" w:type="dxa"/>
            <w:shd w:val="clear" w:color="auto" w:fill="auto"/>
          </w:tcPr>
          <w:p w14:paraId="3C76DCC6" w14:textId="77777777" w:rsidR="00A33AEF" w:rsidRDefault="00A33AEF" w:rsidP="00620E69">
            <w:pPr>
              <w:pStyle w:val="TAL"/>
            </w:pPr>
            <w:r>
              <w:t>a tracking space with an origin that is located at the floor of the viewer’s environment when the session was created. The XR space is bounded and movement outside that space is not supposed to happen.</w:t>
            </w:r>
          </w:p>
        </w:tc>
      </w:tr>
      <w:tr w:rsidR="00A33AEF" w14:paraId="370A8C35" w14:textId="77777777" w:rsidTr="00620E69">
        <w:tc>
          <w:tcPr>
            <w:tcW w:w="2943" w:type="dxa"/>
            <w:shd w:val="clear" w:color="auto" w:fill="auto"/>
          </w:tcPr>
          <w:p w14:paraId="255058CE" w14:textId="77777777" w:rsidR="00A33AEF" w:rsidRDefault="00A33AEF" w:rsidP="00620E69">
            <w:pPr>
              <w:pStyle w:val="TAC"/>
            </w:pPr>
            <w:r>
              <w:t>local</w:t>
            </w:r>
          </w:p>
        </w:tc>
        <w:tc>
          <w:tcPr>
            <w:tcW w:w="6686" w:type="dxa"/>
            <w:shd w:val="clear" w:color="auto" w:fill="auto"/>
          </w:tcPr>
          <w:p w14:paraId="166B8CF0" w14:textId="77777777" w:rsidR="00A33AEF" w:rsidRDefault="00A33AEF" w:rsidP="00620E69">
            <w:pPr>
              <w:pStyle w:val="TAL"/>
            </w:pPr>
            <w:r>
              <w:t>a tracking space that corresponds to the viewer’s position when the session was created. The user is not expected to move much beyond that starting position.</w:t>
            </w:r>
          </w:p>
        </w:tc>
      </w:tr>
      <w:tr w:rsidR="00A33AEF" w14:paraId="0CC3DBEE" w14:textId="77777777" w:rsidTr="00620E69">
        <w:tc>
          <w:tcPr>
            <w:tcW w:w="2943" w:type="dxa"/>
            <w:shd w:val="clear" w:color="auto" w:fill="auto"/>
          </w:tcPr>
          <w:p w14:paraId="2AB1AFDC" w14:textId="77777777" w:rsidR="00A33AEF" w:rsidRDefault="00A33AEF" w:rsidP="00620E69">
            <w:pPr>
              <w:pStyle w:val="TAC"/>
            </w:pPr>
            <w:r>
              <w:t>local-floor</w:t>
            </w:r>
          </w:p>
        </w:tc>
        <w:tc>
          <w:tcPr>
            <w:tcW w:w="6686" w:type="dxa"/>
            <w:shd w:val="clear" w:color="auto" w:fill="auto"/>
          </w:tcPr>
          <w:p w14:paraId="7DB46642" w14:textId="77777777" w:rsidR="00A33AEF" w:rsidRDefault="00A33AEF" w:rsidP="00620E69">
            <w:pPr>
              <w:pStyle w:val="TAL"/>
            </w:pPr>
            <w:r>
              <w:t xml:space="preserve">a tracking space that corresponds to the viewer’s floor position when the session was created, so that the viewer will be standing on that floor. </w:t>
            </w:r>
          </w:p>
        </w:tc>
      </w:tr>
      <w:tr w:rsidR="00A33AEF" w14:paraId="7822AE0E" w14:textId="77777777" w:rsidTr="00620E69">
        <w:tc>
          <w:tcPr>
            <w:tcW w:w="2943" w:type="dxa"/>
            <w:shd w:val="clear" w:color="auto" w:fill="auto"/>
          </w:tcPr>
          <w:p w14:paraId="50D8E6F1" w14:textId="77777777" w:rsidR="00A33AEF" w:rsidRDefault="00A33AEF" w:rsidP="00620E69">
            <w:pPr>
              <w:pStyle w:val="TAC"/>
            </w:pPr>
            <w:r>
              <w:t>unbounded</w:t>
            </w:r>
          </w:p>
        </w:tc>
        <w:tc>
          <w:tcPr>
            <w:tcW w:w="6686" w:type="dxa"/>
            <w:shd w:val="clear" w:color="auto" w:fill="auto"/>
          </w:tcPr>
          <w:p w14:paraId="2C208F35" w14:textId="77777777" w:rsidR="00A33AEF" w:rsidRDefault="00A33AEF" w:rsidP="00620E69">
            <w:pPr>
              <w:pStyle w:val="TAL"/>
            </w:pPr>
            <w:r>
              <w:t xml:space="preserve">a tracking space that allows total freedom of movement. </w:t>
            </w:r>
          </w:p>
        </w:tc>
      </w:tr>
      <w:tr w:rsidR="00A33AEF" w14:paraId="5F5AA6AD" w14:textId="77777777" w:rsidTr="00620E69">
        <w:tc>
          <w:tcPr>
            <w:tcW w:w="2943" w:type="dxa"/>
            <w:shd w:val="clear" w:color="auto" w:fill="auto"/>
          </w:tcPr>
          <w:p w14:paraId="657C4C10" w14:textId="77777777" w:rsidR="00A33AEF" w:rsidRDefault="00A33AEF" w:rsidP="00620E69">
            <w:pPr>
              <w:pStyle w:val="TAC"/>
            </w:pPr>
            <w:r>
              <w:t>viewer</w:t>
            </w:r>
          </w:p>
        </w:tc>
        <w:tc>
          <w:tcPr>
            <w:tcW w:w="6686" w:type="dxa"/>
            <w:shd w:val="clear" w:color="auto" w:fill="auto"/>
          </w:tcPr>
          <w:p w14:paraId="6C7F011D" w14:textId="77777777" w:rsidR="00A33AEF" w:rsidRDefault="00A33AEF" w:rsidP="00620E69">
            <w:pPr>
              <w:pStyle w:val="TAL"/>
            </w:pPr>
            <w:r>
              <w:t xml:space="preserve">a tracking space that has an origin at the viewer’s position and orientation. The origin tracks the viewer at all times. </w:t>
            </w:r>
          </w:p>
        </w:tc>
      </w:tr>
    </w:tbl>
    <w:p w14:paraId="036817C7" w14:textId="77777777" w:rsidR="00895CC2" w:rsidRDefault="00895CC2" w:rsidP="00895CC2"/>
    <w:p w14:paraId="33B91F7A" w14:textId="7A9A1016" w:rsidR="00A91450" w:rsidRPr="009701A3" w:rsidRDefault="00A91450" w:rsidP="003B45A9">
      <w:pPr>
        <w:pStyle w:val="Heading3"/>
      </w:pPr>
      <w:bookmarkStart w:id="93" w:name="_Toc123912669"/>
      <w:r w:rsidRPr="009701A3">
        <w:t>4.</w:t>
      </w:r>
      <w:r w:rsidR="00EB17B7">
        <w:t>6</w:t>
      </w:r>
      <w:r w:rsidRPr="009701A3">
        <w:t>.5</w:t>
      </w:r>
      <w:r w:rsidRPr="009701A3">
        <w:tab/>
        <w:t>MPEG Scene Description</w:t>
      </w:r>
      <w:bookmarkEnd w:id="93"/>
    </w:p>
    <w:p w14:paraId="5FF962FC" w14:textId="77777777" w:rsidR="00A91450" w:rsidRPr="008D3F34" w:rsidRDefault="00A91450" w:rsidP="00A91450">
      <w:pPr>
        <w:rPr>
          <w:noProof/>
        </w:rPr>
      </w:pPr>
      <w:r w:rsidRPr="008D3F34">
        <w:rPr>
          <w:noProof/>
        </w:rPr>
        <w:t>A</w:t>
      </w:r>
      <w:r>
        <w:rPr>
          <w:noProof/>
        </w:rPr>
        <w:t xml:space="preserve"> key technology in</w:t>
      </w:r>
      <w:r w:rsidRPr="008D3F34">
        <w:rPr>
          <w:noProof/>
        </w:rPr>
        <w:t xml:space="preserve"> enabling immersive 3D user experiences is scene description. Scene description is used to describe the composition of a 3D scene, referencing and positioning the different 2D and 3D assets in the scene. The information provided in the scene description is then used by </w:t>
      </w:r>
      <w:r>
        <w:rPr>
          <w:noProof/>
        </w:rPr>
        <w:t>an application</w:t>
      </w:r>
      <w:r w:rsidRPr="008D3F34">
        <w:rPr>
          <w:noProof/>
        </w:rPr>
        <w:t xml:space="preserve"> to render the 3D scene properly, using techniques </w:t>
      </w:r>
      <w:r>
        <w:rPr>
          <w:noProof/>
        </w:rPr>
        <w:t xml:space="preserve">such as </w:t>
      </w:r>
      <w:r w:rsidRPr="008D3F34">
        <w:rPr>
          <w:noProof/>
        </w:rPr>
        <w:t xml:space="preserve">Physically-Based Rendering (PBR) that produce realistic </w:t>
      </w:r>
      <w:r>
        <w:rPr>
          <w:noProof/>
        </w:rPr>
        <w:t>views</w:t>
      </w:r>
      <w:r w:rsidRPr="008D3F34">
        <w:rPr>
          <w:noProof/>
        </w:rPr>
        <w:t>.</w:t>
      </w:r>
    </w:p>
    <w:p w14:paraId="7D574B50" w14:textId="77777777" w:rsidR="00A91450" w:rsidRPr="008D3F34" w:rsidRDefault="00A91450" w:rsidP="00A91450">
      <w:pPr>
        <w:pStyle w:val="CommentText"/>
      </w:pPr>
      <w:r w:rsidRPr="008D3F34">
        <w:rPr>
          <w:noProof/>
        </w:rPr>
        <w:t xml:space="preserve">A scene description </w:t>
      </w:r>
      <w:r>
        <w:rPr>
          <w:noProof/>
        </w:rPr>
        <w:t>is typically organized as</w:t>
      </w:r>
      <w:r w:rsidRPr="008D3F34">
        <w:rPr>
          <w:noProof/>
        </w:rPr>
        <w:t xml:space="preserve"> a directed acyclic graph, typically a plain tree-structure, that represents an object-based hierarchy of the geometry of a scene</w:t>
      </w:r>
      <w:r>
        <w:rPr>
          <w:noProof/>
        </w:rPr>
        <w:t xml:space="preserve"> and its attributes/properties</w:t>
      </w:r>
      <w:r w:rsidRPr="008D3F34">
        <w:rPr>
          <w:noProof/>
        </w:rPr>
        <w:t xml:space="preserve">. </w:t>
      </w:r>
      <w:r>
        <w:rPr>
          <w:noProof/>
        </w:rPr>
        <w:t xml:space="preserve"> </w:t>
      </w:r>
      <w:r w:rsidRPr="00997A78">
        <w:t>Nodes are organized in a parent-child hierarchy known informally as the node hierarchy. A node is called a root node when it doesn't have a parent.</w:t>
      </w:r>
      <w:r>
        <w:t xml:space="preserve"> </w:t>
      </w:r>
      <w:r w:rsidRPr="00563D55">
        <w:t xml:space="preserve">Any node </w:t>
      </w:r>
      <w:r w:rsidR="00575FEC">
        <w:t>may</w:t>
      </w:r>
      <w:r w:rsidRPr="00563D55">
        <w:t xml:space="preserve"> define a local space transformation</w:t>
      </w:r>
      <w:r>
        <w:t>.</w:t>
      </w:r>
    </w:p>
    <w:p w14:paraId="18F1403D" w14:textId="77777777" w:rsidR="00A91450" w:rsidRPr="008D3F34" w:rsidRDefault="00A91450" w:rsidP="00A91450">
      <w:pPr>
        <w:rPr>
          <w:noProof/>
        </w:rPr>
      </w:pPr>
      <w:r w:rsidRPr="008D3F34">
        <w:rPr>
          <w:noProof/>
        </w:rPr>
        <w:t xml:space="preserve">Spatial transformations </w:t>
      </w:r>
      <w:r>
        <w:rPr>
          <w:noProof/>
        </w:rPr>
        <w:t xml:space="preserve">are </w:t>
      </w:r>
      <w:r w:rsidRPr="008D3F34">
        <w:rPr>
          <w:noProof/>
        </w:rPr>
        <w:t>represented by transformation matri</w:t>
      </w:r>
      <w:r>
        <w:rPr>
          <w:noProof/>
        </w:rPr>
        <w:t>ces or separate transform operations such as translation, rotation, and scaling</w:t>
      </w:r>
      <w:r w:rsidRPr="008D3F34">
        <w:rPr>
          <w:noProof/>
        </w:rPr>
        <w:t>.</w:t>
      </w:r>
      <w:r>
        <w:rPr>
          <w:noProof/>
        </w:rPr>
        <w:t xml:space="preserve"> The transformations are applied hierarchically and iteratively from the root node down to the child nodes.</w:t>
      </w:r>
      <w:r w:rsidRPr="008D3F34">
        <w:rPr>
          <w:noProof/>
        </w:rPr>
        <w:t xml:space="preserve"> Scene </w:t>
      </w:r>
      <w:r>
        <w:rPr>
          <w:noProof/>
        </w:rPr>
        <w:t>description</w:t>
      </w:r>
      <w:r w:rsidRPr="008D3F34">
        <w:rPr>
          <w:noProof/>
        </w:rPr>
        <w:t xml:space="preserve"> also support animation nodes that allow to animat</w:t>
      </w:r>
      <w:r>
        <w:rPr>
          <w:noProof/>
        </w:rPr>
        <w:t>e</w:t>
      </w:r>
      <w:r w:rsidRPr="008D3F34">
        <w:rPr>
          <w:noProof/>
        </w:rPr>
        <w:t xml:space="preserve"> properties </w:t>
      </w:r>
      <w:r>
        <w:rPr>
          <w:noProof/>
        </w:rPr>
        <w:t xml:space="preserve">of the corresponding objects </w:t>
      </w:r>
      <w:r w:rsidRPr="008D3F34">
        <w:rPr>
          <w:noProof/>
        </w:rPr>
        <w:t>over time.</w:t>
      </w:r>
    </w:p>
    <w:p w14:paraId="7A3A2784" w14:textId="77777777" w:rsidR="00A91450" w:rsidRPr="008D3F34" w:rsidRDefault="00A91450" w:rsidP="00A91450">
      <w:pPr>
        <w:rPr>
          <w:noProof/>
        </w:rPr>
      </w:pPr>
      <w:r w:rsidRPr="008D3F34">
        <w:rPr>
          <w:noProof/>
        </w:rPr>
        <w:t xml:space="preserve">This structure of scene </w:t>
      </w:r>
      <w:r>
        <w:rPr>
          <w:noProof/>
        </w:rPr>
        <w:t>description</w:t>
      </w:r>
      <w:r w:rsidRPr="008D3F34">
        <w:rPr>
          <w:noProof/>
        </w:rPr>
        <w:t xml:space="preserve"> has the advantage of reduced processing complexity, e.g. while traversing the graph for rendering. An example operation that is simplified by the graph representation is the culling operation, where branches of the graph are </w:t>
      </w:r>
      <w:r>
        <w:rPr>
          <w:noProof/>
        </w:rPr>
        <w:t>omitted</w:t>
      </w:r>
      <w:r w:rsidRPr="008D3F34">
        <w:rPr>
          <w:noProof/>
        </w:rPr>
        <w:t>, if deemed that the parent node’s space is not visible or relevant (level of detail culling) to the rendering of the current view frustum.  </w:t>
      </w:r>
    </w:p>
    <w:p w14:paraId="240AFE79" w14:textId="77777777" w:rsidR="00A91450" w:rsidRPr="008D3F34" w:rsidRDefault="00A91450" w:rsidP="00A91450">
      <w:pPr>
        <w:rPr>
          <w:noProof/>
        </w:rPr>
      </w:pPr>
      <w:r>
        <w:rPr>
          <w:noProof/>
        </w:rPr>
        <w:t xml:space="preserve">To address the needs of immersive applications, </w:t>
      </w:r>
      <w:r w:rsidRPr="008D3F34">
        <w:rPr>
          <w:noProof/>
        </w:rPr>
        <w:t xml:space="preserve">MPEG </w:t>
      </w:r>
      <w:r>
        <w:rPr>
          <w:noProof/>
        </w:rPr>
        <w:t>is finalizing the development of a scene description solution that adds extensions to glTF to support scene description</w:t>
      </w:r>
      <w:r w:rsidRPr="008D3F34">
        <w:rPr>
          <w:noProof/>
        </w:rPr>
        <w:t>. glTF 2.0</w:t>
      </w:r>
      <w:r>
        <w:rPr>
          <w:noProof/>
        </w:rPr>
        <w:t xml:space="preserve"> [</w:t>
      </w:r>
      <w:r w:rsidR="00250F26">
        <w:rPr>
          <w:noProof/>
        </w:rPr>
        <w:t>22</w:t>
      </w:r>
      <w:r>
        <w:rPr>
          <w:noProof/>
        </w:rPr>
        <w:t>]</w:t>
      </w:r>
      <w:r w:rsidRPr="008D3F34">
        <w:rPr>
          <w:noProof/>
        </w:rPr>
        <w:t xml:space="preserve"> provides a solid and efficient baseline for exchangeable and interoperable scene descriptions. However, glTF 2.0 has traditionally been focused on static scenes and assets, which makes it unfit to address the requirements and needs of dynamic and rich 3D scenes in immersive environments.</w:t>
      </w:r>
    </w:p>
    <w:p w14:paraId="54D123D3" w14:textId="77777777" w:rsidR="00A91450" w:rsidRPr="008D3F34" w:rsidRDefault="00A91450" w:rsidP="00A91450">
      <w:pPr>
        <w:rPr>
          <w:noProof/>
        </w:rPr>
      </w:pPr>
      <w:r w:rsidRPr="008D3F34">
        <w:rPr>
          <w:noProof/>
        </w:rPr>
        <w:t>As part of its effort to define solutions for immersive multimedia, MPEG has identified the following gaps in glTF 2.0:</w:t>
      </w:r>
    </w:p>
    <w:p w14:paraId="76583482" w14:textId="77777777" w:rsidR="00A91450" w:rsidRPr="007025F8" w:rsidRDefault="00A91450" w:rsidP="009701A3">
      <w:pPr>
        <w:pStyle w:val="B1"/>
        <w:rPr>
          <w:noProof/>
        </w:rPr>
      </w:pPr>
      <w:r>
        <w:rPr>
          <w:noProof/>
        </w:rPr>
        <w:t>-</w:t>
      </w:r>
      <w:r>
        <w:rPr>
          <w:noProof/>
        </w:rPr>
        <w:tab/>
      </w:r>
      <w:r w:rsidRPr="007025F8">
        <w:rPr>
          <w:noProof/>
        </w:rPr>
        <w:t xml:space="preserve">No support for timed media </w:t>
      </w:r>
    </w:p>
    <w:p w14:paraId="30E35DC8" w14:textId="77777777" w:rsidR="00A91450" w:rsidRPr="007025F8" w:rsidRDefault="00A91450" w:rsidP="009701A3">
      <w:pPr>
        <w:pStyle w:val="B1"/>
        <w:rPr>
          <w:noProof/>
        </w:rPr>
      </w:pPr>
      <w:r>
        <w:rPr>
          <w:noProof/>
        </w:rPr>
        <w:t>-</w:t>
      </w:r>
      <w:r>
        <w:rPr>
          <w:noProof/>
        </w:rPr>
        <w:tab/>
      </w:r>
      <w:r w:rsidRPr="007025F8">
        <w:rPr>
          <w:noProof/>
        </w:rPr>
        <w:t>No support for audio</w:t>
      </w:r>
    </w:p>
    <w:p w14:paraId="1D91938E" w14:textId="77777777" w:rsidR="00A91450" w:rsidRPr="007025F8" w:rsidRDefault="00A91450" w:rsidP="009701A3">
      <w:pPr>
        <w:pStyle w:val="B1"/>
        <w:rPr>
          <w:noProof/>
        </w:rPr>
      </w:pPr>
      <w:r>
        <w:rPr>
          <w:noProof/>
        </w:rPr>
        <w:t>-</w:t>
      </w:r>
      <w:r>
        <w:rPr>
          <w:noProof/>
        </w:rPr>
        <w:tab/>
      </w:r>
      <w:r w:rsidRPr="007025F8">
        <w:rPr>
          <w:noProof/>
        </w:rPr>
        <w:t>Limited support for interactions with the scene and the assets in the scene</w:t>
      </w:r>
    </w:p>
    <w:p w14:paraId="74D67684" w14:textId="77777777" w:rsidR="00A91450" w:rsidRPr="007025F8" w:rsidRDefault="00A91450" w:rsidP="009701A3">
      <w:pPr>
        <w:pStyle w:val="B1"/>
        <w:rPr>
          <w:noProof/>
        </w:rPr>
      </w:pPr>
      <w:r>
        <w:rPr>
          <w:noProof/>
        </w:rPr>
        <w:t>-</w:t>
      </w:r>
      <w:r>
        <w:rPr>
          <w:noProof/>
        </w:rPr>
        <w:tab/>
      </w:r>
      <w:r w:rsidRPr="007025F8">
        <w:rPr>
          <w:noProof/>
        </w:rPr>
        <w:t>No support for local and real-time media, which are crucial for example for AR experiences</w:t>
      </w:r>
    </w:p>
    <w:p w14:paraId="628D8E2D" w14:textId="77777777" w:rsidR="00A91450" w:rsidRDefault="00A91450" w:rsidP="00A91450">
      <w:pPr>
        <w:rPr>
          <w:noProof/>
        </w:rPr>
      </w:pPr>
      <w:r>
        <w:rPr>
          <w:noProof/>
        </w:rPr>
        <w:t>Based on this analysis, MPEG has an ongoing project to extend glTF</w:t>
      </w:r>
      <w:r w:rsidR="00CE2F82">
        <w:rPr>
          <w:noProof/>
        </w:rPr>
        <w:t xml:space="preserve"> </w:t>
      </w:r>
      <w:r>
        <w:rPr>
          <w:noProof/>
        </w:rPr>
        <w:t>2.0 with the ability to add timed media to gl</w:t>
      </w:r>
      <w:r w:rsidR="00CE2F82">
        <w:rPr>
          <w:noProof/>
        </w:rPr>
        <w:t xml:space="preserve">TF </w:t>
      </w:r>
      <w:r>
        <w:rPr>
          <w:noProof/>
        </w:rPr>
        <w:t>2.0-based scenes standardized in ISO/IEC 23090-14 [</w:t>
      </w:r>
      <w:r w:rsidR="00250F26">
        <w:rPr>
          <w:noProof/>
        </w:rPr>
        <w:t>23</w:t>
      </w:r>
      <w:r>
        <w:rPr>
          <w:noProof/>
        </w:rPr>
        <w:t xml:space="preserve">]. </w:t>
      </w:r>
    </w:p>
    <w:p w14:paraId="6B9447A9" w14:textId="77777777" w:rsidR="00A91450" w:rsidRDefault="00A91450" w:rsidP="00A91450">
      <w:pPr>
        <w:rPr>
          <w:noProof/>
        </w:rPr>
      </w:pPr>
      <w:r>
        <w:rPr>
          <w:noProof/>
        </w:rPr>
        <w:t>Additional extensions for the support of interactivity and AR are currently being developed and will be part of the MPEG Scene Description in the next phase.</w:t>
      </w:r>
    </w:p>
    <w:p w14:paraId="328E0D24" w14:textId="77777777" w:rsidR="00A91450" w:rsidRDefault="00A91450" w:rsidP="00A91450">
      <w:pPr>
        <w:rPr>
          <w:noProof/>
        </w:rPr>
      </w:pPr>
      <w:r w:rsidRPr="008D3F34">
        <w:rPr>
          <w:noProof/>
        </w:rPr>
        <w:t xml:space="preserve">MPEG </w:t>
      </w:r>
      <w:r>
        <w:rPr>
          <w:noProof/>
        </w:rPr>
        <w:t xml:space="preserve">also </w:t>
      </w:r>
      <w:r w:rsidRPr="008D3F34">
        <w:rPr>
          <w:noProof/>
        </w:rPr>
        <w:t xml:space="preserve">developed an architecture to guide the work </w:t>
      </w:r>
      <w:r>
        <w:rPr>
          <w:noProof/>
        </w:rPr>
        <w:t xml:space="preserve">on immersive media and </w:t>
      </w:r>
      <w:r w:rsidRPr="008D3F34">
        <w:rPr>
          <w:noProof/>
        </w:rPr>
        <w:t xml:space="preserve">scene description. </w:t>
      </w:r>
      <w:r>
        <w:rPr>
          <w:noProof/>
        </w:rPr>
        <w:t>Figure 4.</w:t>
      </w:r>
      <w:r w:rsidR="00EB17B7">
        <w:rPr>
          <w:noProof/>
        </w:rPr>
        <w:t>6</w:t>
      </w:r>
      <w:r>
        <w:rPr>
          <w:noProof/>
        </w:rPr>
        <w:t>.5-1</w:t>
      </w:r>
      <w:r w:rsidRPr="008D3F34">
        <w:rPr>
          <w:noProof/>
        </w:rPr>
        <w:t xml:space="preserve"> depicts the MPEG-I architecture and defines the key interfaces</w:t>
      </w:r>
      <w:r>
        <w:rPr>
          <w:noProof/>
        </w:rPr>
        <w:t>.</w:t>
      </w:r>
    </w:p>
    <w:p w14:paraId="0E9AE38A" w14:textId="77777777" w:rsidR="00BE545B" w:rsidRDefault="003979C0" w:rsidP="00684E63">
      <w:pPr>
        <w:pStyle w:val="TH"/>
        <w:rPr>
          <w:noProof/>
          <w:lang w:val="en-US" w:eastAsia="ko-KR"/>
        </w:rPr>
      </w:pPr>
      <w:r w:rsidRPr="002A42E5">
        <w:rPr>
          <w:noProof/>
          <w:lang w:val="en-US" w:eastAsia="ko-KR"/>
        </w:rPr>
        <w:pict w14:anchorId="70A727B8">
          <v:shape id="Picture 4" o:spid="_x0000_i1044" type="#_x0000_t75" alt="Shape&#10;&#10;Description automatically generated with medium confidence" style="width:392.1pt;height:205.45pt;visibility:visible">
            <v:imagedata r:id="rId82" o:title="Shape&#10;&#10;Description automatically generated with medium confidence"/>
          </v:shape>
        </w:pict>
      </w:r>
    </w:p>
    <w:p w14:paraId="6717E738" w14:textId="77777777" w:rsidR="002A42E5" w:rsidRPr="003B45A9" w:rsidRDefault="002A42E5" w:rsidP="009701A3">
      <w:pPr>
        <w:pStyle w:val="TF"/>
        <w:rPr>
          <w:lang w:eastAsia="ko-KR"/>
        </w:rPr>
      </w:pPr>
      <w:r>
        <w:rPr>
          <w:noProof/>
        </w:rPr>
        <w:t>Figure 4.</w:t>
      </w:r>
      <w:r w:rsidR="00EB17B7">
        <w:rPr>
          <w:noProof/>
        </w:rPr>
        <w:t>6</w:t>
      </w:r>
      <w:r>
        <w:rPr>
          <w:noProof/>
        </w:rPr>
        <w:t xml:space="preserve">.5-1: </w:t>
      </w:r>
      <w:r w:rsidRPr="008D3F34">
        <w:rPr>
          <w:noProof/>
        </w:rPr>
        <w:t>MPEG-I architecture and defines the key interfaces</w:t>
      </w:r>
    </w:p>
    <w:p w14:paraId="1B0E3121" w14:textId="77777777" w:rsidR="00A33AEF" w:rsidRDefault="002A42E5" w:rsidP="008D471E">
      <w:pPr>
        <w:rPr>
          <w:noProof/>
        </w:rPr>
      </w:pPr>
      <w:r w:rsidRPr="008D3F34">
        <w:rPr>
          <w:noProof/>
        </w:rPr>
        <w:t xml:space="preserve">The design focuses mainly on buffers as means for data exchange throughout the media access and rendering pipeline. It also defines a Media Access </w:t>
      </w:r>
      <w:r>
        <w:rPr>
          <w:noProof/>
        </w:rPr>
        <w:t xml:space="preserve">Function </w:t>
      </w:r>
      <w:r w:rsidRPr="008D3F34">
        <w:rPr>
          <w:noProof/>
        </w:rPr>
        <w:t>API to request media that is referenced by the scene description, which will be made accessible through buffers.</w:t>
      </w:r>
    </w:p>
    <w:p w14:paraId="0A7F740B" w14:textId="77777777" w:rsidR="007D3B2B" w:rsidRPr="009701A3" w:rsidRDefault="007D3B2B" w:rsidP="007D3B2B">
      <w:pPr>
        <w:pStyle w:val="Heading3"/>
      </w:pPr>
      <w:bookmarkStart w:id="94" w:name="_Toc123912670"/>
      <w:r w:rsidRPr="009701A3">
        <w:t>4.</w:t>
      </w:r>
      <w:r>
        <w:t>6</w:t>
      </w:r>
      <w:r w:rsidRPr="009701A3">
        <w:t>.</w:t>
      </w:r>
      <w:r>
        <w:t>6</w:t>
      </w:r>
      <w:r w:rsidRPr="009701A3">
        <w:tab/>
      </w:r>
      <w:r>
        <w:rPr>
          <w:lang w:eastAsia="ko-KR"/>
        </w:rPr>
        <w:t>MPEG-I Video Decoding Interface for Immersive Media</w:t>
      </w:r>
      <w:bookmarkEnd w:id="94"/>
    </w:p>
    <w:p w14:paraId="56936E2F" w14:textId="77777777" w:rsidR="0006326B" w:rsidRPr="0006326B" w:rsidRDefault="0006326B" w:rsidP="0006326B">
      <w:r w:rsidRPr="0006326B">
        <w:t xml:space="preserve">The aim of VDI (MPEG-I part 13) is to address the challenges for media applications to handle multiple decoder instances </w:t>
      </w:r>
      <w:r w:rsidR="009C57AB">
        <w:t xml:space="preserve">running </w:t>
      </w:r>
      <w:r w:rsidRPr="0006326B">
        <w:t>in parallel, especially in the case of immersive media. To this end, the scope of the VDI specification covers the interface between a media application and the Video Decoding Engine (VDE) sitting on the device.</w:t>
      </w:r>
    </w:p>
    <w:p w14:paraId="70F6F702" w14:textId="77777777" w:rsidR="0006326B" w:rsidRPr="0006326B" w:rsidRDefault="0006326B" w:rsidP="0006326B">
      <w:r w:rsidRPr="0006326B">
        <w:t xml:space="preserve">Typically, hardware decoder is exposed via API to the application. </w:t>
      </w:r>
      <w:r w:rsidR="009C57AB" w:rsidRPr="0006326B">
        <w:t>Proprietary</w:t>
      </w:r>
      <w:r w:rsidRPr="0006326B">
        <w:t xml:space="preserve"> API</w:t>
      </w:r>
      <w:r w:rsidR="00CE11FE">
        <w:t>s</w:t>
      </w:r>
      <w:r w:rsidRPr="0006326B">
        <w:t xml:space="preserve"> exist but also standardised one </w:t>
      </w:r>
      <w:r w:rsidR="009C57AB">
        <w:t>s</w:t>
      </w:r>
      <w:r w:rsidRPr="0006326B">
        <w:t>uch as Khronos</w:t>
      </w:r>
      <w:r w:rsidR="009C57AB" w:rsidRPr="00633479">
        <w:rPr>
          <w:rFonts w:ascii="Malgun Gothic" w:hAnsi="Malgun Gothic" w:hint="eastAsia"/>
          <w:vertAlign w:val="superscript"/>
        </w:rPr>
        <w:t>®</w:t>
      </w:r>
      <w:r w:rsidRPr="0006326B">
        <w:t xml:space="preserve"> OpenMax</w:t>
      </w:r>
      <w:r w:rsidR="009C57AB" w:rsidRPr="00C807B4">
        <w:rPr>
          <w:noProof/>
          <w:vertAlign w:val="superscript"/>
          <w:lang w:val="en-US" w:eastAsia="ko-KR"/>
        </w:rPr>
        <w:t>TM</w:t>
      </w:r>
      <w:r w:rsidRPr="0006326B">
        <w:t xml:space="preserve"> and Khronos</w:t>
      </w:r>
      <w:r w:rsidR="009C57AB" w:rsidRPr="00C807B4">
        <w:rPr>
          <w:rFonts w:ascii="Malgun Gothic" w:hAnsi="Malgun Gothic" w:hint="eastAsia"/>
          <w:vertAlign w:val="superscript"/>
        </w:rPr>
        <w:t>®</w:t>
      </w:r>
      <w:r w:rsidRPr="0006326B">
        <w:t xml:space="preserve"> Vulkan</w:t>
      </w:r>
      <w:r w:rsidR="009C57AB" w:rsidRPr="00C807B4">
        <w:rPr>
          <w:rFonts w:ascii="Malgun Gothic" w:hAnsi="Malgun Gothic" w:hint="eastAsia"/>
          <w:vertAlign w:val="superscript"/>
        </w:rPr>
        <w:t>®</w:t>
      </w:r>
      <w:r w:rsidRPr="0006326B">
        <w:t xml:space="preserve"> Video extension. However, those APIs </w:t>
      </w:r>
      <w:r w:rsidR="009C57AB">
        <w:t xml:space="preserve">only </w:t>
      </w:r>
      <w:r w:rsidRPr="0006326B">
        <w:t xml:space="preserve">allow the instantiation of video decoder instances independently from each other up to the point where the hardware decoding platform </w:t>
      </w:r>
      <w:r w:rsidR="00575FEC">
        <w:t>may</w:t>
      </w:r>
      <w:r w:rsidRPr="0006326B">
        <w:t xml:space="preserve"> no longer sustain the application requests, for instance due to lack of memory.</w:t>
      </w:r>
    </w:p>
    <w:p w14:paraId="4D6F042F" w14:textId="77777777" w:rsidR="0006326B" w:rsidRDefault="0006326B" w:rsidP="0006326B">
      <w:pPr>
        <w:rPr>
          <w:lang w:eastAsia="ko-KR"/>
        </w:rPr>
      </w:pPr>
      <w:r>
        <w:rPr>
          <w:lang w:eastAsia="ko-KR"/>
        </w:rPr>
        <w:t xml:space="preserve">Extensions specified in MPEG-I VDI (ISO/IEC 23090-13) allow the AR/MR application to query the capacity to simultaneously decode multiple operation points (generally specified by profile, tier and levels). This allows a better predictability of what bitstreams </w:t>
      </w:r>
      <w:r w:rsidR="00575FEC">
        <w:rPr>
          <w:lang w:eastAsia="ko-KR"/>
        </w:rPr>
        <w:t>may</w:t>
      </w:r>
      <w:r>
        <w:rPr>
          <w:lang w:eastAsia="ko-KR"/>
        </w:rPr>
        <w:t xml:space="preserve"> be decoded by the application.</w:t>
      </w:r>
    </w:p>
    <w:p w14:paraId="37004DAD" w14:textId="77777777" w:rsidR="007D3B2B" w:rsidRDefault="0006326B" w:rsidP="008D471E">
      <w:pPr>
        <w:rPr>
          <w:lang w:eastAsia="ko-KR"/>
        </w:rPr>
      </w:pPr>
      <w:r>
        <w:rPr>
          <w:lang w:eastAsia="ko-KR"/>
        </w:rPr>
        <w:t xml:space="preserve">Additionally, VDI also defines bitstream manipulation functions for the video codecs HEVC, VVC and EVC that enable the merging and the splitting of bitstreams. This aspect of elementary stream manipulation is covered by the so-called input formatting function in MPEGI VDI. This way, an application </w:t>
      </w:r>
      <w:r w:rsidR="00575FEC">
        <w:rPr>
          <w:lang w:eastAsia="ko-KR"/>
        </w:rPr>
        <w:t>may</w:t>
      </w:r>
      <w:r>
        <w:rPr>
          <w:lang w:eastAsia="ko-KR"/>
        </w:rPr>
        <w:t xml:space="preserve"> adapt the number of the decoder needed when several input bitstreams are to be decoded to the extent the merging operations has been enabled by the proper encoding constraints. </w:t>
      </w:r>
    </w:p>
    <w:p w14:paraId="21B0AE15" w14:textId="77777777" w:rsidR="00B74DE0" w:rsidRDefault="00B74DE0" w:rsidP="00B74DE0">
      <w:pPr>
        <w:pStyle w:val="Heading3"/>
        <w:rPr>
          <w:lang w:eastAsia="ko-KR"/>
        </w:rPr>
      </w:pPr>
      <w:bookmarkStart w:id="95" w:name="_Toc123912671"/>
      <w:r w:rsidRPr="009701A3">
        <w:t>4.</w:t>
      </w:r>
      <w:r>
        <w:t>6</w:t>
      </w:r>
      <w:r w:rsidRPr="009701A3">
        <w:t>.</w:t>
      </w:r>
      <w:r>
        <w:t>7</w:t>
      </w:r>
      <w:r w:rsidRPr="009701A3">
        <w:tab/>
      </w:r>
      <w:r>
        <w:rPr>
          <w:lang w:eastAsia="ko-KR"/>
        </w:rPr>
        <w:t>MPEG-I Carriage of Point Cloud Compression Data</w:t>
      </w:r>
      <w:bookmarkEnd w:id="95"/>
    </w:p>
    <w:p w14:paraId="12131301" w14:textId="77777777" w:rsidR="00B74DE0" w:rsidRPr="00B74DE0" w:rsidRDefault="00B74DE0" w:rsidP="00B74DE0">
      <w:pPr>
        <w:rPr>
          <w:color w:val="000000"/>
        </w:rPr>
      </w:pPr>
      <w:r w:rsidRPr="00B74DE0">
        <w:rPr>
          <w:color w:val="000000"/>
        </w:rPr>
        <w:t>For the encapsulation and storage of co</w:t>
      </w:r>
      <w:r w:rsidR="00713954">
        <w:rPr>
          <w:color w:val="000000"/>
        </w:rPr>
        <w:t>ded volumetric media, two MPEG s</w:t>
      </w:r>
      <w:r w:rsidRPr="00B74DE0">
        <w:rPr>
          <w:color w:val="000000"/>
        </w:rPr>
        <w:t xml:space="preserve">ystems standards </w:t>
      </w:r>
      <w:r>
        <w:rPr>
          <w:color w:val="000000"/>
        </w:rPr>
        <w:t>may</w:t>
      </w:r>
      <w:r w:rsidRPr="00B74DE0">
        <w:rPr>
          <w:color w:val="000000"/>
        </w:rPr>
        <w:t xml:space="preserve"> be considered as potential technologies: ISO/IEC 23090-10 </w:t>
      </w:r>
      <w:r w:rsidR="00E5193C">
        <w:rPr>
          <w:rFonts w:hint="eastAsia"/>
          <w:lang w:eastAsia="ko-KR"/>
        </w:rPr>
        <w:t>[</w:t>
      </w:r>
      <w:r w:rsidR="00E5193C">
        <w:rPr>
          <w:lang w:eastAsia="ko-KR"/>
        </w:rPr>
        <w:t>24</w:t>
      </w:r>
      <w:r w:rsidRPr="003D337C">
        <w:rPr>
          <w:rFonts w:hint="eastAsia"/>
          <w:lang w:eastAsia="ko-KR"/>
        </w:rPr>
        <w:t>]</w:t>
      </w:r>
      <w:r w:rsidRPr="00B74DE0">
        <w:rPr>
          <w:color w:val="000000"/>
        </w:rPr>
        <w:t xml:space="preserve"> and ISO/IEC 23090-18 </w:t>
      </w:r>
      <w:r w:rsidRPr="003D337C">
        <w:rPr>
          <w:rFonts w:hint="eastAsia"/>
          <w:lang w:eastAsia="ko-KR"/>
        </w:rPr>
        <w:t>[</w:t>
      </w:r>
      <w:r w:rsidR="00E5193C">
        <w:rPr>
          <w:lang w:eastAsia="ko-KR"/>
        </w:rPr>
        <w:t>25</w:t>
      </w:r>
      <w:r w:rsidRPr="003D337C">
        <w:rPr>
          <w:rFonts w:hint="eastAsia"/>
          <w:lang w:eastAsia="ko-KR"/>
        </w:rPr>
        <w:t>]</w:t>
      </w:r>
      <w:r w:rsidRPr="00B74DE0">
        <w:rPr>
          <w:color w:val="000000"/>
        </w:rPr>
        <w:t xml:space="preserve">. ISO/IEC 23090-10 and ISO/IEC 23090-18 define how to structure and carry the various components in a V3C bitstream or G-PCC bitstream, respectively, in an ISOBMFF media container to support flexible and partial access (e.g., using multiple component tracks and tile tracks) as well as adaptive streaming. Both specifications support single track encapsulation as well as multi-track encapsulation, where different components of the bitstream are carried in separate tracks in the container. In addition, these standards also define metadata tracks that may be associated with the main media tracks and carry additional timed information that signal changes in the spatial partitioning of the volumetric content and the mapping to different independently decodable tiles as well as viewport-related information. </w:t>
      </w:r>
    </w:p>
    <w:p w14:paraId="00CCC9C2" w14:textId="77777777" w:rsidR="00B74DE0" w:rsidRDefault="00C20B94" w:rsidP="008D471E">
      <w:pPr>
        <w:rPr>
          <w:color w:val="000000"/>
          <w:lang w:eastAsia="ko-KR"/>
        </w:rPr>
      </w:pPr>
      <w:r>
        <w:rPr>
          <w:color w:val="000000"/>
          <w:lang w:eastAsia="ko-KR"/>
        </w:rPr>
        <w:t xml:space="preserve">In addition, </w:t>
      </w:r>
      <w:r w:rsidR="00B74DE0" w:rsidRPr="00B74DE0">
        <w:rPr>
          <w:color w:val="000000"/>
          <w:lang w:eastAsia="ko-KR"/>
        </w:rPr>
        <w:t>ISO/IEC 23090-10 and ISO/IEC 23090-18 define how to signal V3C and G-PCC content in a DASH MPD file. This includes defining new DASH descriptors that signal metadata about the type of component carried by each adaptation set and using pre</w:t>
      </w:r>
      <w:r w:rsidR="007550F3">
        <w:rPr>
          <w:color w:val="000000"/>
          <w:lang w:eastAsia="ko-KR"/>
        </w:rPr>
        <w:t>-</w:t>
      </w:r>
      <w:r w:rsidR="00B74DE0" w:rsidRPr="00B74DE0">
        <w:rPr>
          <w:color w:val="000000"/>
          <w:lang w:eastAsia="ko-KR"/>
        </w:rPr>
        <w:t>selections to group the adaptation sets of the different components associated with the volumetric media content. Other descriptors are also defined for signalling independently decoded spatial sub-divisions of the content to support partial streaming. In addition to signalling for DASH-based delivery, ISO/IEC 23090-10 and ISO/IEC 23090-18 also define descriptors for signalling volumetric media assets for delivery over MMT.</w:t>
      </w:r>
    </w:p>
    <w:p w14:paraId="4B64DA63" w14:textId="77777777" w:rsidR="009D1995" w:rsidRDefault="009D1995" w:rsidP="009D1995">
      <w:pPr>
        <w:pStyle w:val="Heading3"/>
        <w:rPr>
          <w:lang w:eastAsia="ko-KR"/>
        </w:rPr>
      </w:pPr>
      <w:bookmarkStart w:id="96" w:name="_Toc123912672"/>
      <w:r w:rsidRPr="009701A3">
        <w:t>4.</w:t>
      </w:r>
      <w:r>
        <w:t>6</w:t>
      </w:r>
      <w:r w:rsidRPr="009701A3">
        <w:t>.</w:t>
      </w:r>
      <w:r>
        <w:t>8</w:t>
      </w:r>
      <w:r w:rsidRPr="009701A3">
        <w:tab/>
      </w:r>
      <w:r>
        <w:rPr>
          <w:lang w:eastAsia="ko-KR"/>
        </w:rPr>
        <w:t>Web Real-Time Communication (WebRTC)</w:t>
      </w:r>
      <w:bookmarkEnd w:id="96"/>
    </w:p>
    <w:p w14:paraId="771AE9AB" w14:textId="77777777" w:rsidR="00024BE2" w:rsidRDefault="00024BE2" w:rsidP="00024BE2">
      <w:pPr>
        <w:pStyle w:val="Heading4"/>
        <w:rPr>
          <w:noProof/>
        </w:rPr>
      </w:pPr>
      <w:bookmarkStart w:id="97" w:name="_Toc123912673"/>
      <w:r>
        <w:rPr>
          <w:noProof/>
        </w:rPr>
        <w:t>4.6.8.1</w:t>
      </w:r>
      <w:r>
        <w:rPr>
          <w:noProof/>
        </w:rPr>
        <w:tab/>
        <w:t>WebRTC as an OTT application</w:t>
      </w:r>
      <w:bookmarkEnd w:id="97"/>
    </w:p>
    <w:p w14:paraId="5E834B64" w14:textId="77777777" w:rsidR="00AC7398" w:rsidRPr="003F638A" w:rsidRDefault="00AC7398" w:rsidP="00AC7398">
      <w:r>
        <w:t xml:space="preserve">The Web Real-Time Communication (WebRTC) is an API and set of protocols that enable real-time communication. </w:t>
      </w:r>
      <w:r w:rsidRPr="003F638A">
        <w:t xml:space="preserve">The WebRTC protocols enable any two WebRTC agents to negotiate and setup a bidirectional and secure real-time communication channel. The WebRTC API exposes a JavaScript-based API to enable the development of applications that make use of the user’s existing multimedia capabilities to establish real-time communication sessions. However, access to the WebRTC set of protocols is possible through other programming languages. </w:t>
      </w:r>
    </w:p>
    <w:p w14:paraId="6DF02859" w14:textId="77777777" w:rsidR="00AC7398" w:rsidRPr="003F638A" w:rsidRDefault="00AC7398" w:rsidP="00AC7398">
      <w:r w:rsidRPr="003F638A">
        <w:t>The WebRTC protocols are developed and maintained by the rtcweb group in IETF. The WebRTC API is developed by W3C.</w:t>
      </w:r>
    </w:p>
    <w:p w14:paraId="3148C330" w14:textId="77777777" w:rsidR="00AC7398" w:rsidRPr="00AC7398" w:rsidRDefault="00AC7398" w:rsidP="00AC7398">
      <w:r w:rsidRPr="00AC7398">
        <w:t xml:space="preserve">The WebRTC API </w:t>
      </w:r>
      <w:r w:rsidR="00AA4F18">
        <w:t>is</w:t>
      </w:r>
      <w:r w:rsidRPr="00AC7398">
        <w:t xml:space="preserve"> decomposed into three layers:</w:t>
      </w:r>
    </w:p>
    <w:p w14:paraId="4F74CECB" w14:textId="77777777" w:rsidR="00AC7398" w:rsidRPr="00AC7398" w:rsidRDefault="00AC7398" w:rsidP="00583477">
      <w:pPr>
        <w:pStyle w:val="B1"/>
      </w:pPr>
      <w:r>
        <w:t>-</w:t>
      </w:r>
      <w:r>
        <w:tab/>
      </w:r>
      <w:r w:rsidRPr="00AC7398">
        <w:t xml:space="preserve">API for web developers that consists mainly of the MediaStream, RTCPeerConnection, and RTCDataChannel objects. </w:t>
      </w:r>
    </w:p>
    <w:p w14:paraId="4F2E3117" w14:textId="77777777" w:rsidR="00AC7398" w:rsidRPr="00AC7398" w:rsidRDefault="00AC7398" w:rsidP="00583477">
      <w:pPr>
        <w:pStyle w:val="B1"/>
      </w:pPr>
      <w:r>
        <w:t>-</w:t>
      </w:r>
      <w:r>
        <w:tab/>
      </w:r>
      <w:r w:rsidRPr="00AC7398">
        <w:t>API for browser and user agent implementers and providers</w:t>
      </w:r>
    </w:p>
    <w:p w14:paraId="3A1E160C" w14:textId="77777777" w:rsidR="00AC7398" w:rsidRPr="00AC7398" w:rsidRDefault="00AC7398" w:rsidP="00583477">
      <w:pPr>
        <w:pStyle w:val="B1"/>
      </w:pPr>
      <w:r>
        <w:t>-</w:t>
      </w:r>
      <w:r>
        <w:tab/>
      </w:r>
      <w:r w:rsidRPr="00AC7398">
        <w:t xml:space="preserve">Overridable API for audio/video capture and rendering and for network input/output, which the browser implementers </w:t>
      </w:r>
      <w:r w:rsidR="00AA4F18">
        <w:t xml:space="preserve">may </w:t>
      </w:r>
      <w:r w:rsidRPr="00AC7398">
        <w:t>hook their own implementations to.</w:t>
      </w:r>
    </w:p>
    <w:p w14:paraId="2F40AA45" w14:textId="77777777" w:rsidR="00AC7398" w:rsidRDefault="00AC7398" w:rsidP="00AC7398">
      <w:r w:rsidRPr="003F638A">
        <w:t xml:space="preserve">The main WebRTC stack components are the voice engine, the video engine, and the transport component. </w:t>
      </w:r>
    </w:p>
    <w:p w14:paraId="5ED0DFB9" w14:textId="77777777" w:rsidR="00AC7398" w:rsidRPr="003F638A" w:rsidRDefault="00AC7398" w:rsidP="00AC7398">
      <w:r w:rsidRPr="003F638A">
        <w:t>The transport component ensures a secure transport channel for both parties of the call to communicate. It relies on an RTP protocol stack that runs over DTLS and leverages the SRTP profile.</w:t>
      </w:r>
    </w:p>
    <w:p w14:paraId="0E23A110" w14:textId="77777777" w:rsidR="00AC7398" w:rsidRDefault="00AC7398" w:rsidP="00AC7398">
      <w:r>
        <w:t>The following diagram depicts the WebRTC protocol stack:</w:t>
      </w:r>
    </w:p>
    <w:p w14:paraId="07E6A906" w14:textId="77777777" w:rsidR="00AC7398" w:rsidRDefault="00AC7398" w:rsidP="00684E63">
      <w:pPr>
        <w:pStyle w:val="TH"/>
      </w:pPr>
      <w:r w:rsidRPr="001428EE">
        <w:fldChar w:fldCharType="begin"/>
      </w:r>
      <w:r w:rsidRPr="001428EE">
        <w:instrText xml:space="preserve"> INCLUDEPICTURE "https://www.researchgate.net/profile/Martin-Meszaros-3/publication/328334940/figure/fig6/AS:682651631513602@1539768240491/WebRTC-protocol-stack-4-pp-408-413-59-p-196.png" \* MERGEFORMATINET </w:instrText>
      </w:r>
      <w:r w:rsidRPr="001428EE">
        <w:fldChar w:fldCharType="separate"/>
      </w:r>
      <w:r w:rsidR="003979C0" w:rsidRPr="00AC7398">
        <w:rPr>
          <w:noProof/>
          <w:lang w:val="en-US" w:eastAsia="ko-KR"/>
        </w:rPr>
        <w:pict w14:anchorId="57ABA52B">
          <v:shape id="Picture 3" o:spid="_x0000_i1045" type="#_x0000_t75" alt="A picture containing chart&#10;&#10;Description automatically generated" style="width:471.1pt;height:239.4pt;visibility:visible">
            <v:imagedata r:id="rId83" r:href="rId84" cropbottom="4448f"/>
          </v:shape>
        </w:pict>
      </w:r>
      <w:r w:rsidRPr="001428EE">
        <w:fldChar w:fldCharType="end"/>
      </w:r>
    </w:p>
    <w:p w14:paraId="36EF0639" w14:textId="77777777" w:rsidR="00AC7398" w:rsidRPr="003B45A9" w:rsidRDefault="00AC7398" w:rsidP="00AC7398">
      <w:pPr>
        <w:pStyle w:val="TF"/>
        <w:rPr>
          <w:lang w:eastAsia="ko-KR"/>
        </w:rPr>
      </w:pPr>
      <w:r>
        <w:rPr>
          <w:noProof/>
        </w:rPr>
        <w:t>Figure 4.6.8-1: WebRTC protocol stack</w:t>
      </w:r>
    </w:p>
    <w:p w14:paraId="0ACE97A5" w14:textId="77777777" w:rsidR="00AC7398" w:rsidRDefault="00AC7398" w:rsidP="00AC7398">
      <w:r>
        <w:t xml:space="preserve">WebRTC delegates the signalling exchange to the application. The signalling protocol and format may be chosen by the application freely. However, the offer and answer are generated in the SDP format. The ICE candidates may be provided as strings or in JSON format. </w:t>
      </w:r>
    </w:p>
    <w:p w14:paraId="329C4DBD" w14:textId="77777777" w:rsidR="00AC7398" w:rsidRDefault="00AC7398" w:rsidP="00AC7398">
      <w:r>
        <w:t>WebRTC needs negotiation for the following purposes:</w:t>
      </w:r>
    </w:p>
    <w:p w14:paraId="315F195D" w14:textId="77777777" w:rsidR="00AC7398" w:rsidRDefault="00AC7398" w:rsidP="00583477">
      <w:pPr>
        <w:pStyle w:val="B1"/>
      </w:pPr>
      <w:r>
        <w:t>-</w:t>
      </w:r>
      <w:r>
        <w:tab/>
        <w:t xml:space="preserve">Negotiation of the media streams and formats: this relies on the SDP offer/answer mechanism to generate and validate media streams and parameters. </w:t>
      </w:r>
    </w:p>
    <w:p w14:paraId="285CC620" w14:textId="77777777" w:rsidR="00AC7398" w:rsidRPr="00B64FB3" w:rsidRDefault="00AC7398" w:rsidP="00583477">
      <w:pPr>
        <w:pStyle w:val="B1"/>
      </w:pPr>
      <w:r>
        <w:t>-</w:t>
      </w:r>
      <w:r>
        <w:tab/>
        <w:t>Negotiation of the transport parameters: this relies on ICE to identify and test ICE candidates. Whenever a higher priority ICE candidate is validated, the connection will switch to it.</w:t>
      </w:r>
    </w:p>
    <w:p w14:paraId="0A297C17" w14:textId="77777777" w:rsidR="00AC7398" w:rsidRDefault="00AC7398" w:rsidP="00AC7398">
      <w:r>
        <w:t>The following call flow shows an example of the ICE negotiation process:</w:t>
      </w:r>
    </w:p>
    <w:p w14:paraId="748A3640" w14:textId="77777777" w:rsidR="00AC7398" w:rsidRDefault="003979C0" w:rsidP="00684E63">
      <w:pPr>
        <w:pStyle w:val="TH"/>
      </w:pPr>
      <w:r>
        <w:rPr>
          <w:noProof/>
        </w:rPr>
        <w:object w:dxaOrig="8842" w:dyaOrig="5475" w14:anchorId="6EEC4F0A">
          <v:shape id="_x0000_i1046" type="#_x0000_t75" style="width:441.65pt;height:273.5pt" o:ole="">
            <v:imagedata r:id="rId85" o:title=""/>
          </v:shape>
          <o:OLEObject Type="Embed" ProgID="Mscgen.Chart" ShapeID="_x0000_i1046" DrawAspect="Content" ObjectID="_1734525353" r:id="rId86"/>
        </w:object>
      </w:r>
    </w:p>
    <w:p w14:paraId="7550226B" w14:textId="77777777" w:rsidR="00AC7398" w:rsidRPr="003B45A9" w:rsidRDefault="00AC7398" w:rsidP="00AC7398">
      <w:pPr>
        <w:pStyle w:val="TF"/>
        <w:rPr>
          <w:lang w:eastAsia="ko-KR"/>
        </w:rPr>
      </w:pPr>
      <w:r>
        <w:rPr>
          <w:noProof/>
        </w:rPr>
        <w:t>Figure 4.6.8-2: WebRTC ICE negotiation process</w:t>
      </w:r>
    </w:p>
    <w:p w14:paraId="1E4555BD" w14:textId="77777777" w:rsidR="009D1995" w:rsidRDefault="00AC7398" w:rsidP="00AC7398">
      <w:r>
        <w:t xml:space="preserve">Due to the separation of the negotiation of the transport parameters from the media parameters, appropriate QoS negotiation </w:t>
      </w:r>
      <w:r w:rsidR="004925DB">
        <w:t xml:space="preserve">needs to </w:t>
      </w:r>
      <w:r>
        <w:t xml:space="preserve">consider consecutive and asynchronous changes to the connection parameters. In case </w:t>
      </w:r>
      <w:r w:rsidR="004925DB">
        <w:t xml:space="preserve">of </w:t>
      </w:r>
      <w:r>
        <w:t xml:space="preserve">a relay server, such as a TURN server, is deployed, the QoS negotiation </w:t>
      </w:r>
      <w:r w:rsidR="004925DB">
        <w:t xml:space="preserve">is to </w:t>
      </w:r>
      <w:r>
        <w:t>be extended to appropriately cover the outbound streams as well.</w:t>
      </w:r>
    </w:p>
    <w:p w14:paraId="64F6F8AB" w14:textId="77777777" w:rsidR="00D60C17" w:rsidRDefault="00D60C17" w:rsidP="00D60C17">
      <w:pPr>
        <w:pStyle w:val="Heading4"/>
        <w:rPr>
          <w:lang w:eastAsia="ko-KR"/>
        </w:rPr>
      </w:pPr>
      <w:bookmarkStart w:id="98" w:name="_Toc123912674"/>
      <w:r>
        <w:rPr>
          <w:lang w:eastAsia="ko-KR"/>
        </w:rPr>
        <w:t>4.6.8.2</w:t>
      </w:r>
      <w:r>
        <w:rPr>
          <w:lang w:eastAsia="ko-KR"/>
        </w:rPr>
        <w:tab/>
        <w:t>WebRTC framework for RTC Media Service Enablers</w:t>
      </w:r>
      <w:bookmarkEnd w:id="98"/>
    </w:p>
    <w:p w14:paraId="71AE9D1F" w14:textId="77777777" w:rsidR="00D60C17" w:rsidRDefault="00D60C17" w:rsidP="00AC7398">
      <w:r>
        <w:rPr>
          <w:lang w:eastAsia="ko-KR"/>
        </w:rPr>
        <w:t xml:space="preserve">A subset of </w:t>
      </w:r>
      <w:r w:rsidRPr="007772B1">
        <w:rPr>
          <w:lang w:eastAsia="ko-KR"/>
        </w:rPr>
        <w:t>WebRTC</w:t>
      </w:r>
      <w:r>
        <w:rPr>
          <w:lang w:eastAsia="ko-KR"/>
        </w:rPr>
        <w:t xml:space="preserve">, limited to a </w:t>
      </w:r>
      <w:r w:rsidRPr="007772B1">
        <w:rPr>
          <w:lang w:eastAsia="ko-KR"/>
        </w:rPr>
        <w:t>protocol stack</w:t>
      </w:r>
      <w:r>
        <w:rPr>
          <w:lang w:eastAsia="ko-KR"/>
        </w:rPr>
        <w:t xml:space="preserve"> and implementation</w:t>
      </w:r>
      <w:r w:rsidRPr="007772B1">
        <w:rPr>
          <w:lang w:eastAsia="ko-KR"/>
        </w:rPr>
        <w:t xml:space="preserve"> </w:t>
      </w:r>
      <w:r>
        <w:rPr>
          <w:lang w:eastAsia="ko-KR"/>
        </w:rPr>
        <w:t xml:space="preserve">excluding codecs and other media processing functions defined in W3C and/or IETF, is considered in clauses 6.5 and 8.3 to define an instantiation of </w:t>
      </w:r>
      <w:r w:rsidRPr="00FF45B6">
        <w:rPr>
          <w:lang w:eastAsia="ko-KR"/>
        </w:rPr>
        <w:t>AR conversational services.</w:t>
      </w:r>
    </w:p>
    <w:p w14:paraId="52CEA8C5" w14:textId="77777777" w:rsidR="00D90EBF" w:rsidRPr="000265C1" w:rsidRDefault="00D90EBF" w:rsidP="00684E63">
      <w:pPr>
        <w:pStyle w:val="Heading3"/>
        <w:rPr>
          <w:lang w:eastAsia="ko-KR"/>
        </w:rPr>
      </w:pPr>
      <w:bookmarkStart w:id="99" w:name="_Hlk86961144"/>
      <w:bookmarkStart w:id="100" w:name="_Toc123912675"/>
      <w:r w:rsidRPr="000265C1">
        <w:t>4.6.9</w:t>
      </w:r>
      <w:r w:rsidRPr="000265C1">
        <w:tab/>
      </w:r>
      <w:r w:rsidRPr="000265C1">
        <w:rPr>
          <w:lang w:eastAsia="ko-KR"/>
        </w:rPr>
        <w:t>Joint workshop with Khronos and MPEG on "Streamed Media in Immersive Scene Descriptions"</w:t>
      </w:r>
      <w:bookmarkEnd w:id="100"/>
    </w:p>
    <w:p w14:paraId="5D2D66CE" w14:textId="77777777" w:rsidR="00D90EBF" w:rsidRPr="000265C1" w:rsidRDefault="00D90EBF" w:rsidP="00D90EBF">
      <w:pPr>
        <w:rPr>
          <w:lang w:eastAsia="ko-KR"/>
        </w:rPr>
      </w:pPr>
      <w:r w:rsidRPr="000265C1">
        <w:rPr>
          <w:lang w:eastAsia="ko-KR"/>
        </w:rPr>
        <w:t xml:space="preserve">3GPP also participated in a joint workshop with Khronos and MPEG on the topic of “Streamed Media in Immersive Scene Descriptions” in September 2021 in order to identify common and complementary aspects on defining networked media. All presentations are provided </w:t>
      </w:r>
      <w:r w:rsidR="0007471B">
        <w:rPr>
          <w:lang w:eastAsia="ko-KR"/>
        </w:rPr>
        <w:t>in</w:t>
      </w:r>
      <w:r w:rsidRPr="000265C1">
        <w:rPr>
          <w:lang w:eastAsia="ko-KR"/>
        </w:rPr>
        <w:t xml:space="preserve"> [53][54]. The workshop attracted more than 200 participants. A survey was conducted among the participants and there was broad positive feedback on the event with a request to a follow-up </w:t>
      </w:r>
      <w:r w:rsidR="00285C1C">
        <w:rPr>
          <w:lang w:eastAsia="ko-KR"/>
        </w:rPr>
        <w:t>in 2022</w:t>
      </w:r>
      <w:r w:rsidRPr="000265C1">
        <w:rPr>
          <w:lang w:eastAsia="ko-KR"/>
        </w:rPr>
        <w:t>. Details are available in [54]. An initial summary of main observations is provided as follows:</w:t>
      </w:r>
    </w:p>
    <w:p w14:paraId="31CDD37D" w14:textId="77777777" w:rsidR="00D90EBF" w:rsidRPr="000265C1" w:rsidRDefault="00D90EBF" w:rsidP="00684E63">
      <w:pPr>
        <w:pStyle w:val="B1"/>
        <w:rPr>
          <w:lang w:eastAsia="ko-KR"/>
        </w:rPr>
      </w:pPr>
      <w:r>
        <w:rPr>
          <w:lang w:eastAsia="ko-KR"/>
        </w:rPr>
        <w:t>-</w:t>
      </w:r>
      <w:r>
        <w:rPr>
          <w:lang w:eastAsia="ko-KR"/>
        </w:rPr>
        <w:tab/>
      </w:r>
      <w:r w:rsidRPr="000265C1">
        <w:rPr>
          <w:lang w:eastAsia="ko-KR"/>
        </w:rPr>
        <w:t>Complementary work – many touch points - collaboration seems to be beneficial</w:t>
      </w:r>
    </w:p>
    <w:p w14:paraId="40373668" w14:textId="77777777" w:rsidR="00D90EBF" w:rsidRPr="000265C1" w:rsidRDefault="00D90EBF" w:rsidP="00684E63">
      <w:pPr>
        <w:pStyle w:val="B1"/>
        <w:rPr>
          <w:lang w:eastAsia="ko-KR"/>
        </w:rPr>
      </w:pPr>
      <w:r w:rsidRPr="000265C1">
        <w:rPr>
          <w:lang w:eastAsia="ko-KR"/>
        </w:rPr>
        <w:t>-</w:t>
      </w:r>
      <w:r w:rsidRPr="000265C1">
        <w:rPr>
          <w:lang w:eastAsia="ko-KR"/>
        </w:rPr>
        <w:tab/>
        <w:t>Specific topics identified, but may be digested further</w:t>
      </w:r>
    </w:p>
    <w:p w14:paraId="212EFF03" w14:textId="77777777" w:rsidR="00D90EBF" w:rsidRPr="000265C1" w:rsidRDefault="00D90EBF" w:rsidP="00684E63">
      <w:pPr>
        <w:pStyle w:val="B2"/>
        <w:rPr>
          <w:lang w:eastAsia="ko-KR"/>
        </w:rPr>
      </w:pPr>
      <w:r>
        <w:rPr>
          <w:lang w:eastAsia="ko-KR"/>
        </w:rPr>
        <w:t>&gt;</w:t>
      </w:r>
      <w:r w:rsidRPr="000265C1">
        <w:rPr>
          <w:lang w:eastAsia="ko-KR"/>
        </w:rPr>
        <w:tab/>
        <w:t>glTF and extensions by MPEG-I Scene description</w:t>
      </w:r>
    </w:p>
    <w:p w14:paraId="22F9D7A7" w14:textId="77777777" w:rsidR="00D90EBF" w:rsidRPr="000265C1" w:rsidRDefault="00D90EBF" w:rsidP="00684E63">
      <w:pPr>
        <w:pStyle w:val="B2"/>
        <w:rPr>
          <w:lang w:eastAsia="ko-KR"/>
        </w:rPr>
      </w:pPr>
      <w:r>
        <w:rPr>
          <w:lang w:eastAsia="ko-KR"/>
        </w:rPr>
        <w:t>&gt;</w:t>
      </w:r>
      <w:r w:rsidRPr="000265C1">
        <w:rPr>
          <w:lang w:eastAsia="ko-KR"/>
        </w:rPr>
        <w:tab/>
        <w:t>Tools and implementation support</w:t>
      </w:r>
    </w:p>
    <w:p w14:paraId="65D2F908" w14:textId="77777777" w:rsidR="00D90EBF" w:rsidRPr="000265C1" w:rsidRDefault="00D90EBF" w:rsidP="00684E63">
      <w:pPr>
        <w:pStyle w:val="B2"/>
        <w:rPr>
          <w:lang w:eastAsia="ko-KR"/>
        </w:rPr>
      </w:pPr>
      <w:r>
        <w:rPr>
          <w:lang w:eastAsia="ko-KR"/>
        </w:rPr>
        <w:t>&gt;</w:t>
      </w:r>
      <w:r w:rsidRPr="000265C1">
        <w:rPr>
          <w:lang w:eastAsia="ko-KR"/>
        </w:rPr>
        <w:tab/>
        <w:t xml:space="preserve">Vulkan </w:t>
      </w:r>
      <w:r w:rsidR="00107494">
        <w:rPr>
          <w:lang w:eastAsia="ko-KR"/>
        </w:rPr>
        <w:t>v</w:t>
      </w:r>
      <w:r w:rsidRPr="000265C1">
        <w:rPr>
          <w:lang w:eastAsia="ko-KR"/>
        </w:rPr>
        <w:t>ideo and VDI</w:t>
      </w:r>
    </w:p>
    <w:p w14:paraId="69A8A02A" w14:textId="77777777" w:rsidR="00D90EBF" w:rsidRPr="000265C1" w:rsidRDefault="00D90EBF" w:rsidP="00684E63">
      <w:pPr>
        <w:pStyle w:val="B2"/>
        <w:rPr>
          <w:lang w:eastAsia="ko-KR"/>
        </w:rPr>
      </w:pPr>
      <w:r>
        <w:rPr>
          <w:lang w:eastAsia="ko-KR"/>
        </w:rPr>
        <w:t>&gt;</w:t>
      </w:r>
      <w:r w:rsidRPr="000265C1">
        <w:rPr>
          <w:lang w:eastAsia="ko-KR"/>
        </w:rPr>
        <w:tab/>
        <w:t xml:space="preserve">Extended Realities: OpenXR, MPEG-I Phase 2 </w:t>
      </w:r>
      <w:r w:rsidR="0065272A">
        <w:rPr>
          <w:lang w:eastAsia="ko-KR"/>
        </w:rPr>
        <w:t>including</w:t>
      </w:r>
      <w:r w:rsidRPr="000265C1">
        <w:rPr>
          <w:lang w:eastAsia="ko-KR"/>
        </w:rPr>
        <w:t xml:space="preserve"> AR, Interactivity</w:t>
      </w:r>
      <w:r w:rsidR="0065272A">
        <w:rPr>
          <w:lang w:eastAsia="ko-KR"/>
        </w:rPr>
        <w:t>,</w:t>
      </w:r>
      <w:r w:rsidRPr="000265C1">
        <w:rPr>
          <w:lang w:eastAsia="ko-KR"/>
        </w:rPr>
        <w:t xml:space="preserve"> and Haptics</w:t>
      </w:r>
    </w:p>
    <w:p w14:paraId="0515598E" w14:textId="77777777" w:rsidR="00D90EBF" w:rsidRPr="000265C1" w:rsidRDefault="00D90EBF" w:rsidP="00684E63">
      <w:pPr>
        <w:pStyle w:val="B2"/>
        <w:rPr>
          <w:lang w:eastAsia="ko-KR"/>
        </w:rPr>
      </w:pPr>
      <w:r>
        <w:rPr>
          <w:lang w:eastAsia="ko-KR"/>
        </w:rPr>
        <w:t>&gt;</w:t>
      </w:r>
      <w:r w:rsidRPr="000265C1">
        <w:rPr>
          <w:lang w:eastAsia="ko-KR"/>
        </w:rPr>
        <w:tab/>
        <w:t>Systems and Split Rendering: OpenXR, 3GPP connectivity, MPEG codecs</w:t>
      </w:r>
    </w:p>
    <w:p w14:paraId="1F195E73" w14:textId="77777777" w:rsidR="00D90EBF" w:rsidRPr="000265C1" w:rsidRDefault="00D90EBF" w:rsidP="00684E63">
      <w:pPr>
        <w:pStyle w:val="B1"/>
        <w:rPr>
          <w:lang w:eastAsia="ko-KR"/>
        </w:rPr>
      </w:pPr>
      <w:r w:rsidRPr="000265C1">
        <w:rPr>
          <w:lang w:eastAsia="ko-KR"/>
        </w:rPr>
        <w:t>-</w:t>
      </w:r>
      <w:r w:rsidRPr="000265C1">
        <w:rPr>
          <w:lang w:eastAsia="ko-KR"/>
        </w:rPr>
        <w:tab/>
        <w:t xml:space="preserve">Challenges: </w:t>
      </w:r>
      <w:r w:rsidR="00107494">
        <w:rPr>
          <w:lang w:eastAsia="ko-KR"/>
        </w:rPr>
        <w:t>t</w:t>
      </w:r>
      <w:r w:rsidRPr="000265C1">
        <w:rPr>
          <w:lang w:eastAsia="ko-KR"/>
        </w:rPr>
        <w:t>imelines, publication rules, IPR policies, membership</w:t>
      </w:r>
    </w:p>
    <w:p w14:paraId="2B492EA8" w14:textId="77777777" w:rsidR="00D90EBF" w:rsidRPr="000265C1" w:rsidRDefault="00D90EBF" w:rsidP="00684E63">
      <w:pPr>
        <w:pStyle w:val="B1"/>
        <w:rPr>
          <w:lang w:eastAsia="ko-KR"/>
        </w:rPr>
      </w:pPr>
      <w:r w:rsidRPr="000265C1">
        <w:rPr>
          <w:lang w:eastAsia="ko-KR"/>
        </w:rPr>
        <w:t>-</w:t>
      </w:r>
      <w:r w:rsidRPr="000265C1">
        <w:rPr>
          <w:lang w:eastAsia="ko-KR"/>
        </w:rPr>
        <w:tab/>
        <w:t>Opportunities: complementary expertise, implementation and developer support, joint promotion, focus</w:t>
      </w:r>
    </w:p>
    <w:p w14:paraId="318FA472" w14:textId="77777777" w:rsidR="00D90EBF" w:rsidRPr="000265C1" w:rsidRDefault="00D90EBF" w:rsidP="00684E63">
      <w:pPr>
        <w:pStyle w:val="B1"/>
        <w:rPr>
          <w:lang w:eastAsia="ko-KR"/>
        </w:rPr>
      </w:pPr>
      <w:r w:rsidRPr="000265C1">
        <w:rPr>
          <w:lang w:eastAsia="ko-KR"/>
        </w:rPr>
        <w:t>-</w:t>
      </w:r>
      <w:r w:rsidRPr="000265C1">
        <w:rPr>
          <w:lang w:eastAsia="ko-KR"/>
        </w:rPr>
        <w:tab/>
        <w:t xml:space="preserve">Proposed next steps: </w:t>
      </w:r>
    </w:p>
    <w:p w14:paraId="6EA472D7" w14:textId="77777777" w:rsidR="00D90EBF" w:rsidRPr="000265C1" w:rsidRDefault="00D90EBF" w:rsidP="00684E63">
      <w:pPr>
        <w:pStyle w:val="B2"/>
        <w:rPr>
          <w:lang w:eastAsia="ko-KR"/>
        </w:rPr>
      </w:pPr>
      <w:r>
        <w:rPr>
          <w:lang w:eastAsia="ko-KR"/>
        </w:rPr>
        <w:t>&gt;</w:t>
      </w:r>
      <w:r w:rsidRPr="000265C1">
        <w:rPr>
          <w:lang w:eastAsia="ko-KR"/>
        </w:rPr>
        <w:tab/>
        <w:t xml:space="preserve">continue the discussion </w:t>
      </w:r>
    </w:p>
    <w:p w14:paraId="35D6A29C" w14:textId="77777777" w:rsidR="00D90EBF" w:rsidRPr="00D90EBF" w:rsidRDefault="00D90EBF" w:rsidP="00684E63">
      <w:pPr>
        <w:pStyle w:val="B2"/>
        <w:rPr>
          <w:rFonts w:hint="eastAsia"/>
          <w:lang w:eastAsia="ko-KR"/>
        </w:rPr>
      </w:pPr>
      <w:r>
        <w:rPr>
          <w:lang w:eastAsia="ko-KR"/>
        </w:rPr>
        <w:t>&gt;</w:t>
      </w:r>
      <w:r w:rsidRPr="000265C1">
        <w:rPr>
          <w:lang w:eastAsia="ko-KR"/>
        </w:rPr>
        <w:tab/>
        <w:t>set up some kind of discussion platform</w:t>
      </w:r>
      <w:bookmarkEnd w:id="99"/>
    </w:p>
    <w:p w14:paraId="062901EF" w14:textId="77777777" w:rsidR="0052048A" w:rsidRDefault="00D86982" w:rsidP="00D86982">
      <w:pPr>
        <w:pStyle w:val="Heading1"/>
      </w:pPr>
      <w:bookmarkStart w:id="101" w:name="_Toc67919033"/>
      <w:bookmarkStart w:id="102" w:name="_Toc123912676"/>
      <w:r>
        <w:t>5</w:t>
      </w:r>
      <w:r w:rsidRPr="00235394">
        <w:tab/>
      </w:r>
      <w:r w:rsidR="00CB3647">
        <w:t>Core Use Cases</w:t>
      </w:r>
      <w:bookmarkEnd w:id="101"/>
      <w:bookmarkEnd w:id="102"/>
      <w:r w:rsidR="00CB3647">
        <w:t xml:space="preserve"> </w:t>
      </w:r>
    </w:p>
    <w:p w14:paraId="6E3BD755" w14:textId="77777777" w:rsidR="00481B9D" w:rsidRDefault="00481B9D" w:rsidP="00E65315">
      <w:pPr>
        <w:rPr>
          <w:lang w:eastAsia="ko-KR"/>
        </w:rPr>
      </w:pPr>
      <w:r>
        <w:rPr>
          <w:rFonts w:hint="eastAsia"/>
          <w:lang w:eastAsia="ko-KR"/>
        </w:rPr>
        <w:t>T</w:t>
      </w:r>
      <w:r>
        <w:rPr>
          <w:lang w:eastAsia="ko-KR"/>
        </w:rPr>
        <w:t>h</w:t>
      </w:r>
      <w:r>
        <w:rPr>
          <w:rFonts w:hint="eastAsia"/>
          <w:lang w:eastAsia="ko-KR"/>
        </w:rPr>
        <w:t xml:space="preserve">is </w:t>
      </w:r>
      <w:r>
        <w:rPr>
          <w:lang w:eastAsia="ko-KR"/>
        </w:rPr>
        <w:t xml:space="preserve">clause documents the core use cases and scenarios for AR/MR devices, which serve to </w:t>
      </w:r>
      <w:r w:rsidR="007A5488">
        <w:rPr>
          <w:lang w:eastAsia="ko-KR"/>
        </w:rPr>
        <w:t xml:space="preserve">extract </w:t>
      </w:r>
      <w:r>
        <w:rPr>
          <w:lang w:eastAsia="ko-KR"/>
        </w:rPr>
        <w:t>requirements, functional structure, related media format, and protocols for the 5G systems. Parts of the use cases are derived from XR use cases in TR26.928</w:t>
      </w:r>
      <w:r w:rsidR="00E65315">
        <w:rPr>
          <w:lang w:eastAsia="ko-KR"/>
        </w:rPr>
        <w:t xml:space="preserve"> </w:t>
      </w:r>
      <w:r w:rsidRPr="00633479">
        <w:rPr>
          <w:lang w:eastAsia="ko-KR"/>
        </w:rPr>
        <w:t>[</w:t>
      </w:r>
      <w:r w:rsidR="00712FCE" w:rsidRPr="00633479">
        <w:rPr>
          <w:lang w:eastAsia="ko-KR"/>
        </w:rPr>
        <w:t>2</w:t>
      </w:r>
      <w:r w:rsidRPr="00633479">
        <w:rPr>
          <w:lang w:eastAsia="ko-KR"/>
        </w:rPr>
        <w:t>]</w:t>
      </w:r>
      <w:r>
        <w:rPr>
          <w:lang w:eastAsia="ko-KR"/>
        </w:rPr>
        <w:t xml:space="preserve"> based on the relevance to AR/MR device type. In addition, the other use cases and scenarios are collected in Annex A of this document. </w:t>
      </w:r>
    </w:p>
    <w:p w14:paraId="08C0C9D9" w14:textId="77777777" w:rsidR="00481B9D" w:rsidRDefault="00481B9D" w:rsidP="00481B9D">
      <w:pPr>
        <w:rPr>
          <w:lang w:eastAsia="ko-KR"/>
        </w:rPr>
      </w:pPr>
      <w:r>
        <w:rPr>
          <w:lang w:eastAsia="ko-KR"/>
        </w:rPr>
        <w:t>Table 5</w:t>
      </w:r>
      <w:r w:rsidR="00C93989">
        <w:rPr>
          <w:lang w:eastAsia="ko-KR"/>
        </w:rPr>
        <w:t>-</w:t>
      </w:r>
      <w:r>
        <w:rPr>
          <w:lang w:eastAsia="ko-KR"/>
        </w:rPr>
        <w:t>1 provides a list of all the collected use cases.</w:t>
      </w:r>
    </w:p>
    <w:p w14:paraId="670C47F2" w14:textId="77777777" w:rsidR="00481B9D" w:rsidRPr="000F2049" w:rsidRDefault="00481B9D" w:rsidP="00481B9D">
      <w:pPr>
        <w:pStyle w:val="TH"/>
      </w:pPr>
      <w:r w:rsidRPr="000F2049">
        <w:t>Table 5</w:t>
      </w:r>
      <w:r w:rsidR="00C93989">
        <w:t>-</w:t>
      </w:r>
      <w:r w:rsidRPr="000F2049">
        <w:t>1</w:t>
      </w:r>
      <w:r w:rsidR="00E677C6">
        <w:t>:</w:t>
      </w:r>
      <w:r w:rsidR="002B31C7">
        <w:t xml:space="preserve"> </w:t>
      </w:r>
      <w:r w:rsidRPr="000F2049">
        <w:t>List of use cases for AR/MR services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38"/>
        <w:gridCol w:w="4318"/>
        <w:gridCol w:w="1952"/>
      </w:tblGrid>
      <w:tr w:rsidR="00481B9D" w:rsidRPr="00CF1AEE" w14:paraId="14949B98" w14:textId="77777777" w:rsidTr="00F94331">
        <w:trPr>
          <w:trHeight w:val="360"/>
          <w:jc w:val="center"/>
        </w:trPr>
        <w:tc>
          <w:tcPr>
            <w:tcW w:w="838" w:type="dxa"/>
            <w:shd w:val="clear" w:color="auto" w:fill="FFFFFF"/>
          </w:tcPr>
          <w:p w14:paraId="5D30FF01" w14:textId="77777777" w:rsidR="00481B9D" w:rsidRPr="00CF1AEE" w:rsidRDefault="00481B9D" w:rsidP="00F94331">
            <w:pPr>
              <w:pStyle w:val="TAH"/>
              <w:rPr>
                <w:lang w:eastAsia="ko-KR"/>
              </w:rPr>
            </w:pPr>
            <w:r w:rsidRPr="00CF1AEE">
              <w:rPr>
                <w:rFonts w:hint="eastAsia"/>
                <w:lang w:eastAsia="ko-KR"/>
              </w:rPr>
              <w:t>No</w:t>
            </w:r>
          </w:p>
        </w:tc>
        <w:tc>
          <w:tcPr>
            <w:tcW w:w="4318" w:type="dxa"/>
            <w:shd w:val="clear" w:color="auto" w:fill="FFFFFF"/>
          </w:tcPr>
          <w:p w14:paraId="3BB3BF60" w14:textId="77777777" w:rsidR="00481B9D" w:rsidRPr="00CF1AEE" w:rsidRDefault="00481B9D" w:rsidP="00F94331">
            <w:pPr>
              <w:pStyle w:val="TAH"/>
              <w:rPr>
                <w:lang w:eastAsia="ko-KR"/>
              </w:rPr>
            </w:pPr>
            <w:r w:rsidRPr="00CF1AEE">
              <w:rPr>
                <w:rFonts w:hint="eastAsia"/>
                <w:lang w:eastAsia="ko-KR"/>
              </w:rPr>
              <w:t>Use Case</w:t>
            </w:r>
          </w:p>
        </w:tc>
        <w:tc>
          <w:tcPr>
            <w:tcW w:w="1952" w:type="dxa"/>
            <w:shd w:val="clear" w:color="auto" w:fill="FFFFFF"/>
          </w:tcPr>
          <w:p w14:paraId="79C1A2EF" w14:textId="77777777" w:rsidR="00481B9D" w:rsidRPr="00CF1AEE" w:rsidRDefault="00481B9D" w:rsidP="00F94331">
            <w:pPr>
              <w:pStyle w:val="TAH"/>
              <w:rPr>
                <w:lang w:eastAsia="ko-KR"/>
              </w:rPr>
            </w:pPr>
            <w:r w:rsidRPr="00CF1AEE">
              <w:rPr>
                <w:rFonts w:hint="eastAsia"/>
                <w:lang w:eastAsia="ko-KR"/>
              </w:rPr>
              <w:t>Reference</w:t>
            </w:r>
          </w:p>
        </w:tc>
      </w:tr>
      <w:tr w:rsidR="00481B9D" w:rsidRPr="00CF1AEE" w14:paraId="78C2C299" w14:textId="77777777" w:rsidTr="00F94331">
        <w:trPr>
          <w:trHeight w:val="360"/>
          <w:jc w:val="center"/>
        </w:trPr>
        <w:tc>
          <w:tcPr>
            <w:tcW w:w="838" w:type="dxa"/>
            <w:shd w:val="clear" w:color="auto" w:fill="FFFFFF"/>
          </w:tcPr>
          <w:p w14:paraId="2421D7EF" w14:textId="77777777" w:rsidR="00481B9D" w:rsidRPr="00CF1AEE" w:rsidRDefault="00481B9D" w:rsidP="00F94331">
            <w:pPr>
              <w:pStyle w:val="TAC"/>
              <w:rPr>
                <w:rFonts w:hint="eastAsia"/>
              </w:rPr>
            </w:pPr>
            <w:r w:rsidRPr="00CF1AEE">
              <w:rPr>
                <w:rFonts w:hint="eastAsia"/>
              </w:rPr>
              <w:t>1</w:t>
            </w:r>
          </w:p>
        </w:tc>
        <w:tc>
          <w:tcPr>
            <w:tcW w:w="4318" w:type="dxa"/>
            <w:shd w:val="clear" w:color="auto" w:fill="FFFFFF"/>
          </w:tcPr>
          <w:p w14:paraId="4165AAC4" w14:textId="77777777" w:rsidR="00481B9D" w:rsidRPr="00CF1AEE" w:rsidRDefault="00481B9D" w:rsidP="00F94331">
            <w:pPr>
              <w:pStyle w:val="TAC"/>
            </w:pPr>
            <w:r w:rsidRPr="00CF1AEE">
              <w:t>3D Image Messaging</w:t>
            </w:r>
          </w:p>
        </w:tc>
        <w:tc>
          <w:tcPr>
            <w:tcW w:w="1952" w:type="dxa"/>
            <w:shd w:val="clear" w:color="auto" w:fill="FFFFFF"/>
          </w:tcPr>
          <w:p w14:paraId="7454EADB" w14:textId="77777777" w:rsidR="00481B9D" w:rsidRPr="00CF1AEE" w:rsidRDefault="00481B9D" w:rsidP="00712FCE">
            <w:pPr>
              <w:pStyle w:val="TAC"/>
            </w:pPr>
            <w:r w:rsidRPr="00CF1AEE">
              <w:t>Annex A.2 in [</w:t>
            </w:r>
            <w:r w:rsidR="00712FCE">
              <w:t>2</w:t>
            </w:r>
            <w:r w:rsidRPr="00CF1AEE">
              <w:t>]</w:t>
            </w:r>
          </w:p>
        </w:tc>
      </w:tr>
      <w:tr w:rsidR="00481B9D" w:rsidRPr="00CF1AEE" w14:paraId="437508B1" w14:textId="77777777" w:rsidTr="00F94331">
        <w:trPr>
          <w:trHeight w:val="360"/>
          <w:jc w:val="center"/>
        </w:trPr>
        <w:tc>
          <w:tcPr>
            <w:tcW w:w="838" w:type="dxa"/>
            <w:shd w:val="clear" w:color="auto" w:fill="FFFFFF"/>
          </w:tcPr>
          <w:p w14:paraId="62B06F46" w14:textId="77777777" w:rsidR="00481B9D" w:rsidRPr="00CF1AEE" w:rsidRDefault="00481B9D" w:rsidP="00F94331">
            <w:pPr>
              <w:pStyle w:val="TAC"/>
              <w:rPr>
                <w:rFonts w:hint="eastAsia"/>
              </w:rPr>
            </w:pPr>
            <w:r w:rsidRPr="00CF1AEE">
              <w:rPr>
                <w:rFonts w:hint="eastAsia"/>
              </w:rPr>
              <w:t>2</w:t>
            </w:r>
          </w:p>
        </w:tc>
        <w:tc>
          <w:tcPr>
            <w:tcW w:w="4318" w:type="dxa"/>
            <w:shd w:val="clear" w:color="auto" w:fill="FFFFFF"/>
          </w:tcPr>
          <w:p w14:paraId="25A9CED6" w14:textId="77777777" w:rsidR="00481B9D" w:rsidRPr="00CF1AEE" w:rsidRDefault="00481B9D" w:rsidP="00F94331">
            <w:pPr>
              <w:pStyle w:val="TAC"/>
            </w:pPr>
            <w:r w:rsidRPr="00CF1AEE">
              <w:t>AR Sharing</w:t>
            </w:r>
          </w:p>
        </w:tc>
        <w:tc>
          <w:tcPr>
            <w:tcW w:w="1952" w:type="dxa"/>
            <w:shd w:val="clear" w:color="auto" w:fill="FFFFFF"/>
          </w:tcPr>
          <w:p w14:paraId="7E70ABA0" w14:textId="77777777" w:rsidR="00481B9D" w:rsidRPr="00CF1AEE" w:rsidRDefault="00481B9D" w:rsidP="00712FCE">
            <w:pPr>
              <w:pStyle w:val="TAC"/>
            </w:pPr>
            <w:r w:rsidRPr="00CF1AEE">
              <w:t>Annex A.3 in [</w:t>
            </w:r>
            <w:r w:rsidR="00712FCE">
              <w:t>2</w:t>
            </w:r>
            <w:r w:rsidRPr="00CF1AEE">
              <w:t>]</w:t>
            </w:r>
          </w:p>
        </w:tc>
      </w:tr>
      <w:tr w:rsidR="00481B9D" w:rsidRPr="00CF1AEE" w14:paraId="48705490" w14:textId="77777777" w:rsidTr="00F94331">
        <w:trPr>
          <w:trHeight w:val="360"/>
          <w:jc w:val="center"/>
        </w:trPr>
        <w:tc>
          <w:tcPr>
            <w:tcW w:w="838" w:type="dxa"/>
            <w:shd w:val="clear" w:color="auto" w:fill="FFFFFF"/>
          </w:tcPr>
          <w:p w14:paraId="7BDB59F8" w14:textId="77777777" w:rsidR="00481B9D" w:rsidRPr="00CF1AEE" w:rsidRDefault="00481B9D" w:rsidP="00F94331">
            <w:pPr>
              <w:pStyle w:val="TAC"/>
              <w:rPr>
                <w:rFonts w:hint="eastAsia"/>
              </w:rPr>
            </w:pPr>
            <w:r w:rsidRPr="00CF1AEE">
              <w:rPr>
                <w:rFonts w:hint="eastAsia"/>
              </w:rPr>
              <w:t>3</w:t>
            </w:r>
          </w:p>
        </w:tc>
        <w:tc>
          <w:tcPr>
            <w:tcW w:w="4318" w:type="dxa"/>
            <w:shd w:val="clear" w:color="auto" w:fill="FFFFFF"/>
          </w:tcPr>
          <w:p w14:paraId="29177FF9" w14:textId="77777777" w:rsidR="00481B9D" w:rsidRPr="00CF1AEE" w:rsidRDefault="00481B9D" w:rsidP="00F94331">
            <w:pPr>
              <w:pStyle w:val="TAC"/>
            </w:pPr>
            <w:r w:rsidRPr="00CF1AEE">
              <w:t>Real-time 3D Communication</w:t>
            </w:r>
          </w:p>
        </w:tc>
        <w:tc>
          <w:tcPr>
            <w:tcW w:w="1952" w:type="dxa"/>
            <w:shd w:val="clear" w:color="auto" w:fill="FFFFFF"/>
          </w:tcPr>
          <w:p w14:paraId="0595371F" w14:textId="77777777" w:rsidR="00481B9D" w:rsidRPr="00CF1AEE" w:rsidRDefault="00481B9D" w:rsidP="00712FCE">
            <w:pPr>
              <w:pStyle w:val="TAC"/>
            </w:pPr>
            <w:r w:rsidRPr="00CF1AEE">
              <w:t>Annex A.8 in [</w:t>
            </w:r>
            <w:r w:rsidR="00712FCE">
              <w:t>2</w:t>
            </w:r>
            <w:r w:rsidRPr="00CF1AEE">
              <w:t>]</w:t>
            </w:r>
          </w:p>
        </w:tc>
      </w:tr>
      <w:tr w:rsidR="00481B9D" w:rsidRPr="00CF1AEE" w14:paraId="4CC2F80F" w14:textId="77777777" w:rsidTr="00F94331">
        <w:trPr>
          <w:trHeight w:val="360"/>
          <w:jc w:val="center"/>
        </w:trPr>
        <w:tc>
          <w:tcPr>
            <w:tcW w:w="838" w:type="dxa"/>
            <w:shd w:val="clear" w:color="auto" w:fill="FFFFFF"/>
          </w:tcPr>
          <w:p w14:paraId="1868E9EA" w14:textId="77777777" w:rsidR="00481B9D" w:rsidRPr="00CF1AEE" w:rsidRDefault="00481B9D" w:rsidP="00F94331">
            <w:pPr>
              <w:pStyle w:val="TAC"/>
              <w:rPr>
                <w:rFonts w:hint="eastAsia"/>
              </w:rPr>
            </w:pPr>
            <w:r w:rsidRPr="00CF1AEE">
              <w:rPr>
                <w:rFonts w:hint="eastAsia"/>
              </w:rPr>
              <w:t>4</w:t>
            </w:r>
          </w:p>
        </w:tc>
        <w:tc>
          <w:tcPr>
            <w:tcW w:w="4318" w:type="dxa"/>
            <w:shd w:val="clear" w:color="auto" w:fill="FFFFFF"/>
          </w:tcPr>
          <w:p w14:paraId="0BE26212" w14:textId="77777777" w:rsidR="00481B9D" w:rsidRPr="00CF1AEE" w:rsidRDefault="00481B9D" w:rsidP="00F94331">
            <w:pPr>
              <w:pStyle w:val="TAC"/>
            </w:pPr>
            <w:r w:rsidRPr="00CF1AEE">
              <w:t>AR guided assistant at remote location (industrial services)</w:t>
            </w:r>
          </w:p>
        </w:tc>
        <w:tc>
          <w:tcPr>
            <w:tcW w:w="1952" w:type="dxa"/>
            <w:shd w:val="clear" w:color="auto" w:fill="FFFFFF"/>
          </w:tcPr>
          <w:p w14:paraId="06D8F887" w14:textId="77777777" w:rsidR="00481B9D" w:rsidRPr="00CF1AEE" w:rsidRDefault="00481B9D" w:rsidP="00712FCE">
            <w:pPr>
              <w:pStyle w:val="TAC"/>
            </w:pPr>
            <w:r w:rsidRPr="00CF1AEE">
              <w:t>Annex A.9 in [</w:t>
            </w:r>
            <w:r w:rsidR="00712FCE">
              <w:t>2</w:t>
            </w:r>
            <w:r w:rsidRPr="00CF1AEE">
              <w:t>]</w:t>
            </w:r>
          </w:p>
        </w:tc>
      </w:tr>
      <w:tr w:rsidR="00481B9D" w:rsidRPr="00CF1AEE" w14:paraId="4F09C610" w14:textId="77777777" w:rsidTr="00F94331">
        <w:trPr>
          <w:trHeight w:val="360"/>
          <w:jc w:val="center"/>
        </w:trPr>
        <w:tc>
          <w:tcPr>
            <w:tcW w:w="838" w:type="dxa"/>
            <w:shd w:val="clear" w:color="auto" w:fill="FFFFFF"/>
          </w:tcPr>
          <w:p w14:paraId="6EB326F2" w14:textId="77777777" w:rsidR="00481B9D" w:rsidRPr="00CF1AEE" w:rsidRDefault="00481B9D" w:rsidP="00F94331">
            <w:pPr>
              <w:pStyle w:val="TAC"/>
              <w:rPr>
                <w:rFonts w:hint="eastAsia"/>
              </w:rPr>
            </w:pPr>
            <w:r w:rsidRPr="00CF1AEE">
              <w:rPr>
                <w:rFonts w:hint="eastAsia"/>
              </w:rPr>
              <w:t>5</w:t>
            </w:r>
          </w:p>
        </w:tc>
        <w:tc>
          <w:tcPr>
            <w:tcW w:w="4318" w:type="dxa"/>
            <w:shd w:val="clear" w:color="auto" w:fill="FFFFFF"/>
          </w:tcPr>
          <w:p w14:paraId="69EA0766" w14:textId="77777777" w:rsidR="00481B9D" w:rsidRPr="00CF1AEE" w:rsidRDefault="00481B9D" w:rsidP="00F94331">
            <w:pPr>
              <w:pStyle w:val="TAC"/>
            </w:pPr>
            <w:r w:rsidRPr="00CF1AEE">
              <w:t>Police Critical Mission with AR</w:t>
            </w:r>
          </w:p>
        </w:tc>
        <w:tc>
          <w:tcPr>
            <w:tcW w:w="1952" w:type="dxa"/>
            <w:shd w:val="clear" w:color="auto" w:fill="FFFFFF"/>
          </w:tcPr>
          <w:p w14:paraId="522ACD10" w14:textId="77777777" w:rsidR="00481B9D" w:rsidRPr="00CF1AEE" w:rsidRDefault="00481B9D" w:rsidP="00712FCE">
            <w:pPr>
              <w:pStyle w:val="TAC"/>
            </w:pPr>
            <w:r w:rsidRPr="00CF1AEE">
              <w:t>Annex A.10 in [</w:t>
            </w:r>
            <w:r w:rsidR="00712FCE">
              <w:t>2</w:t>
            </w:r>
            <w:r w:rsidRPr="00CF1AEE">
              <w:t>]</w:t>
            </w:r>
          </w:p>
        </w:tc>
      </w:tr>
      <w:tr w:rsidR="00481B9D" w:rsidRPr="00CF1AEE" w14:paraId="4365D717" w14:textId="77777777" w:rsidTr="00F94331">
        <w:trPr>
          <w:trHeight w:val="360"/>
          <w:jc w:val="center"/>
        </w:trPr>
        <w:tc>
          <w:tcPr>
            <w:tcW w:w="838" w:type="dxa"/>
            <w:shd w:val="clear" w:color="auto" w:fill="FFFFFF"/>
          </w:tcPr>
          <w:p w14:paraId="45003931" w14:textId="77777777" w:rsidR="00481B9D" w:rsidRPr="00CF1AEE" w:rsidRDefault="00481B9D" w:rsidP="00F94331">
            <w:pPr>
              <w:pStyle w:val="TAC"/>
            </w:pPr>
            <w:r w:rsidRPr="00CF1AEE">
              <w:rPr>
                <w:rFonts w:hint="eastAsia"/>
              </w:rPr>
              <w:t>6</w:t>
            </w:r>
          </w:p>
        </w:tc>
        <w:tc>
          <w:tcPr>
            <w:tcW w:w="4318" w:type="dxa"/>
            <w:shd w:val="clear" w:color="auto" w:fill="FFFFFF"/>
          </w:tcPr>
          <w:p w14:paraId="349EDD6D" w14:textId="77777777" w:rsidR="00481B9D" w:rsidRPr="00CF1AEE" w:rsidRDefault="00481B9D" w:rsidP="00F94331">
            <w:pPr>
              <w:pStyle w:val="TAC"/>
            </w:pPr>
            <w:r w:rsidRPr="00CF1AEE">
              <w:t>Online shopping from a catalogue – downloading</w:t>
            </w:r>
          </w:p>
        </w:tc>
        <w:tc>
          <w:tcPr>
            <w:tcW w:w="1952" w:type="dxa"/>
            <w:shd w:val="clear" w:color="auto" w:fill="FFFFFF"/>
          </w:tcPr>
          <w:p w14:paraId="4DA16328" w14:textId="77777777" w:rsidR="00481B9D" w:rsidRPr="00CF1AEE" w:rsidRDefault="00481B9D" w:rsidP="00712FCE">
            <w:pPr>
              <w:pStyle w:val="TAC"/>
            </w:pPr>
            <w:r w:rsidRPr="00CF1AEE">
              <w:t>Annex A.11 in [</w:t>
            </w:r>
            <w:r w:rsidR="00712FCE">
              <w:t>2</w:t>
            </w:r>
            <w:r w:rsidRPr="00CF1AEE">
              <w:t>]</w:t>
            </w:r>
          </w:p>
        </w:tc>
      </w:tr>
      <w:tr w:rsidR="00481B9D" w:rsidRPr="00CF1AEE" w14:paraId="4AF87B43" w14:textId="77777777" w:rsidTr="00F94331">
        <w:trPr>
          <w:trHeight w:val="360"/>
          <w:jc w:val="center"/>
        </w:trPr>
        <w:tc>
          <w:tcPr>
            <w:tcW w:w="838" w:type="dxa"/>
            <w:shd w:val="clear" w:color="auto" w:fill="FFFFFF"/>
          </w:tcPr>
          <w:p w14:paraId="34F953DD" w14:textId="77777777" w:rsidR="00481B9D" w:rsidRPr="00CF1AEE" w:rsidRDefault="00481B9D" w:rsidP="00F94331">
            <w:pPr>
              <w:pStyle w:val="TAC"/>
            </w:pPr>
            <w:r w:rsidRPr="00CF1AEE">
              <w:rPr>
                <w:rFonts w:hint="eastAsia"/>
              </w:rPr>
              <w:t>7</w:t>
            </w:r>
          </w:p>
        </w:tc>
        <w:tc>
          <w:tcPr>
            <w:tcW w:w="4318" w:type="dxa"/>
            <w:shd w:val="clear" w:color="auto" w:fill="FFFFFF"/>
          </w:tcPr>
          <w:p w14:paraId="5C131C33" w14:textId="77777777" w:rsidR="00481B9D" w:rsidRPr="00CF1AEE" w:rsidRDefault="00481B9D" w:rsidP="00F94331">
            <w:pPr>
              <w:pStyle w:val="TAC"/>
            </w:pPr>
            <w:r w:rsidRPr="00CF1AEE">
              <w:t>Real-time communication with the shop assistant</w:t>
            </w:r>
          </w:p>
        </w:tc>
        <w:tc>
          <w:tcPr>
            <w:tcW w:w="1952" w:type="dxa"/>
            <w:shd w:val="clear" w:color="auto" w:fill="FFFFFF"/>
          </w:tcPr>
          <w:p w14:paraId="642DC557" w14:textId="77777777" w:rsidR="00481B9D" w:rsidRPr="00CF1AEE" w:rsidRDefault="00481B9D" w:rsidP="00712FCE">
            <w:pPr>
              <w:pStyle w:val="TAC"/>
            </w:pPr>
            <w:r w:rsidRPr="00CF1AEE">
              <w:t>Annex A.12 in [</w:t>
            </w:r>
            <w:r w:rsidR="00712FCE">
              <w:t>2</w:t>
            </w:r>
            <w:r w:rsidRPr="00CF1AEE">
              <w:t>]</w:t>
            </w:r>
          </w:p>
        </w:tc>
      </w:tr>
      <w:tr w:rsidR="00481B9D" w:rsidRPr="00CF1AEE" w14:paraId="1E71CC6D" w14:textId="77777777" w:rsidTr="00F94331">
        <w:trPr>
          <w:trHeight w:val="360"/>
          <w:jc w:val="center"/>
        </w:trPr>
        <w:tc>
          <w:tcPr>
            <w:tcW w:w="838" w:type="dxa"/>
            <w:shd w:val="clear" w:color="auto" w:fill="FFFFFF"/>
          </w:tcPr>
          <w:p w14:paraId="399D9F51" w14:textId="77777777" w:rsidR="00481B9D" w:rsidRPr="00CF1AEE" w:rsidRDefault="00481B9D" w:rsidP="00F94331">
            <w:pPr>
              <w:pStyle w:val="TAC"/>
            </w:pPr>
            <w:r w:rsidRPr="00CF1AEE">
              <w:rPr>
                <w:rFonts w:hint="eastAsia"/>
              </w:rPr>
              <w:t>8</w:t>
            </w:r>
          </w:p>
        </w:tc>
        <w:tc>
          <w:tcPr>
            <w:tcW w:w="4318" w:type="dxa"/>
            <w:shd w:val="clear" w:color="auto" w:fill="FFFFFF"/>
          </w:tcPr>
          <w:p w14:paraId="6EF5C86E" w14:textId="77777777" w:rsidR="00481B9D" w:rsidRPr="00CF1AEE" w:rsidRDefault="00481B9D" w:rsidP="00F94331">
            <w:pPr>
              <w:pStyle w:val="TAC"/>
            </w:pPr>
            <w:r w:rsidRPr="00CF1AEE">
              <w:t>360-degree conference meeting</w:t>
            </w:r>
          </w:p>
        </w:tc>
        <w:tc>
          <w:tcPr>
            <w:tcW w:w="1952" w:type="dxa"/>
            <w:shd w:val="clear" w:color="auto" w:fill="FFFFFF"/>
          </w:tcPr>
          <w:p w14:paraId="66171447" w14:textId="77777777" w:rsidR="00481B9D" w:rsidRPr="00CF1AEE" w:rsidRDefault="00481B9D" w:rsidP="00712FCE">
            <w:pPr>
              <w:pStyle w:val="TAC"/>
            </w:pPr>
            <w:r w:rsidRPr="00CF1AEE">
              <w:t>Annex A.13 in [</w:t>
            </w:r>
            <w:r w:rsidR="00712FCE">
              <w:t>2</w:t>
            </w:r>
            <w:r w:rsidRPr="00CF1AEE">
              <w:t>]</w:t>
            </w:r>
          </w:p>
        </w:tc>
      </w:tr>
      <w:tr w:rsidR="00481B9D" w:rsidRPr="00CF1AEE" w14:paraId="2FD4B718" w14:textId="77777777" w:rsidTr="00F94331">
        <w:trPr>
          <w:trHeight w:val="360"/>
          <w:jc w:val="center"/>
        </w:trPr>
        <w:tc>
          <w:tcPr>
            <w:tcW w:w="838" w:type="dxa"/>
            <w:shd w:val="clear" w:color="auto" w:fill="FFFFFF"/>
          </w:tcPr>
          <w:p w14:paraId="0EBC22E7" w14:textId="77777777" w:rsidR="00481B9D" w:rsidRPr="00CF1AEE" w:rsidRDefault="00481B9D" w:rsidP="00F94331">
            <w:pPr>
              <w:pStyle w:val="TAC"/>
              <w:rPr>
                <w:rFonts w:hint="eastAsia"/>
              </w:rPr>
            </w:pPr>
            <w:r w:rsidRPr="00CF1AEE">
              <w:rPr>
                <w:rFonts w:hint="eastAsia"/>
              </w:rPr>
              <w:t>9</w:t>
            </w:r>
          </w:p>
        </w:tc>
        <w:tc>
          <w:tcPr>
            <w:tcW w:w="4318" w:type="dxa"/>
            <w:shd w:val="clear" w:color="auto" w:fill="FFFFFF"/>
          </w:tcPr>
          <w:p w14:paraId="6293BF53" w14:textId="77777777" w:rsidR="00481B9D" w:rsidRPr="00CF1AEE" w:rsidRDefault="00481B9D" w:rsidP="00F94331">
            <w:pPr>
              <w:pStyle w:val="TAC"/>
            </w:pPr>
            <w:r w:rsidRPr="00CF1AEE">
              <w:t>XR Meeting</w:t>
            </w:r>
          </w:p>
        </w:tc>
        <w:tc>
          <w:tcPr>
            <w:tcW w:w="1952" w:type="dxa"/>
            <w:shd w:val="clear" w:color="auto" w:fill="FFFFFF"/>
          </w:tcPr>
          <w:p w14:paraId="591FB0F6" w14:textId="77777777" w:rsidR="00481B9D" w:rsidRPr="00CF1AEE" w:rsidRDefault="00481B9D" w:rsidP="00712FCE">
            <w:pPr>
              <w:pStyle w:val="TAC"/>
            </w:pPr>
            <w:r w:rsidRPr="00CF1AEE">
              <w:t>Annex A.16 in [</w:t>
            </w:r>
            <w:r w:rsidR="00712FCE">
              <w:t>2</w:t>
            </w:r>
            <w:r w:rsidRPr="00CF1AEE">
              <w:t>]</w:t>
            </w:r>
          </w:p>
        </w:tc>
      </w:tr>
      <w:tr w:rsidR="00481B9D" w:rsidRPr="00CF1AEE" w14:paraId="32897E32" w14:textId="77777777" w:rsidTr="00F94331">
        <w:trPr>
          <w:trHeight w:val="360"/>
          <w:jc w:val="center"/>
        </w:trPr>
        <w:tc>
          <w:tcPr>
            <w:tcW w:w="838" w:type="dxa"/>
            <w:shd w:val="clear" w:color="auto" w:fill="FFFFFF"/>
          </w:tcPr>
          <w:p w14:paraId="0E80D283" w14:textId="77777777" w:rsidR="00481B9D" w:rsidRPr="00CF1AEE" w:rsidRDefault="00481B9D" w:rsidP="00F94331">
            <w:pPr>
              <w:pStyle w:val="TAC"/>
              <w:rPr>
                <w:rFonts w:hint="eastAsia"/>
              </w:rPr>
            </w:pPr>
            <w:r w:rsidRPr="00CF1AEE">
              <w:rPr>
                <w:rFonts w:hint="eastAsia"/>
              </w:rPr>
              <w:t>10</w:t>
            </w:r>
          </w:p>
        </w:tc>
        <w:tc>
          <w:tcPr>
            <w:tcW w:w="4318" w:type="dxa"/>
            <w:shd w:val="clear" w:color="auto" w:fill="FFFFFF"/>
          </w:tcPr>
          <w:p w14:paraId="7F18A74E" w14:textId="77777777" w:rsidR="00481B9D" w:rsidRPr="00CF1AEE" w:rsidRDefault="00481B9D" w:rsidP="00F94331">
            <w:pPr>
              <w:pStyle w:val="TAC"/>
            </w:pPr>
            <w:r w:rsidRPr="00CF1AEE">
              <w:t>Convention / Poster Session</w:t>
            </w:r>
          </w:p>
        </w:tc>
        <w:tc>
          <w:tcPr>
            <w:tcW w:w="1952" w:type="dxa"/>
            <w:shd w:val="clear" w:color="auto" w:fill="FFFFFF"/>
          </w:tcPr>
          <w:p w14:paraId="6FD7529F" w14:textId="77777777" w:rsidR="00481B9D" w:rsidRPr="00CF1AEE" w:rsidRDefault="00481B9D" w:rsidP="00712FCE">
            <w:pPr>
              <w:pStyle w:val="TAC"/>
            </w:pPr>
            <w:r w:rsidRPr="00CF1AEE">
              <w:t>Annex A.17 in [</w:t>
            </w:r>
            <w:r w:rsidR="00712FCE">
              <w:t>2</w:t>
            </w:r>
            <w:r w:rsidRPr="00CF1AEE">
              <w:t>]</w:t>
            </w:r>
          </w:p>
        </w:tc>
      </w:tr>
      <w:tr w:rsidR="00481B9D" w:rsidRPr="00CF1AEE" w14:paraId="2C84421A" w14:textId="77777777" w:rsidTr="00F94331">
        <w:trPr>
          <w:trHeight w:val="360"/>
          <w:jc w:val="center"/>
        </w:trPr>
        <w:tc>
          <w:tcPr>
            <w:tcW w:w="838" w:type="dxa"/>
            <w:shd w:val="clear" w:color="auto" w:fill="FFFFFF"/>
          </w:tcPr>
          <w:p w14:paraId="5FBB154F" w14:textId="77777777" w:rsidR="00481B9D" w:rsidRPr="00CF1AEE" w:rsidRDefault="00481B9D" w:rsidP="00F94331">
            <w:pPr>
              <w:pStyle w:val="TAC"/>
              <w:rPr>
                <w:rFonts w:hint="eastAsia"/>
              </w:rPr>
            </w:pPr>
            <w:r w:rsidRPr="00CF1AEE">
              <w:rPr>
                <w:rFonts w:hint="eastAsia"/>
              </w:rPr>
              <w:t>11</w:t>
            </w:r>
          </w:p>
        </w:tc>
        <w:tc>
          <w:tcPr>
            <w:tcW w:w="4318" w:type="dxa"/>
            <w:shd w:val="clear" w:color="auto" w:fill="FFFFFF"/>
          </w:tcPr>
          <w:p w14:paraId="272D6D0A" w14:textId="77777777" w:rsidR="00481B9D" w:rsidRPr="00CF1AEE" w:rsidRDefault="00481B9D" w:rsidP="00F94331">
            <w:pPr>
              <w:pStyle w:val="TAC"/>
            </w:pPr>
            <w:r w:rsidRPr="00CF1AEE">
              <w:t>AR animated avatar calls</w:t>
            </w:r>
          </w:p>
        </w:tc>
        <w:tc>
          <w:tcPr>
            <w:tcW w:w="1952" w:type="dxa"/>
            <w:shd w:val="clear" w:color="auto" w:fill="FFFFFF"/>
          </w:tcPr>
          <w:p w14:paraId="14BCDD58" w14:textId="77777777" w:rsidR="00481B9D" w:rsidRPr="00CF1AEE" w:rsidRDefault="00481B9D" w:rsidP="00712FCE">
            <w:pPr>
              <w:pStyle w:val="TAC"/>
            </w:pPr>
            <w:r w:rsidRPr="00CF1AEE">
              <w:t>Annex A.18 in [</w:t>
            </w:r>
            <w:r w:rsidR="00712FCE">
              <w:t>2</w:t>
            </w:r>
            <w:r w:rsidRPr="00CF1AEE">
              <w:t>]</w:t>
            </w:r>
          </w:p>
        </w:tc>
      </w:tr>
      <w:tr w:rsidR="00481B9D" w:rsidRPr="00CF1AEE" w14:paraId="18F19769" w14:textId="77777777" w:rsidTr="00F94331">
        <w:trPr>
          <w:trHeight w:val="360"/>
          <w:jc w:val="center"/>
        </w:trPr>
        <w:tc>
          <w:tcPr>
            <w:tcW w:w="838" w:type="dxa"/>
            <w:shd w:val="clear" w:color="auto" w:fill="FFFFFF"/>
          </w:tcPr>
          <w:p w14:paraId="68E89DB5" w14:textId="77777777" w:rsidR="00481B9D" w:rsidRPr="00CF1AEE" w:rsidRDefault="00481B9D" w:rsidP="00F94331">
            <w:pPr>
              <w:pStyle w:val="TAC"/>
              <w:rPr>
                <w:rFonts w:hint="eastAsia"/>
              </w:rPr>
            </w:pPr>
            <w:r w:rsidRPr="00CF1AEE">
              <w:rPr>
                <w:rFonts w:hint="eastAsia"/>
              </w:rPr>
              <w:t>12</w:t>
            </w:r>
          </w:p>
        </w:tc>
        <w:tc>
          <w:tcPr>
            <w:tcW w:w="4318" w:type="dxa"/>
            <w:shd w:val="clear" w:color="auto" w:fill="FFFFFF"/>
          </w:tcPr>
          <w:p w14:paraId="3EF726C9" w14:textId="77777777" w:rsidR="00481B9D" w:rsidRPr="00CF1AEE" w:rsidRDefault="00481B9D" w:rsidP="00F94331">
            <w:pPr>
              <w:pStyle w:val="TAC"/>
            </w:pPr>
            <w:r w:rsidRPr="00CF1AEE">
              <w:t>AR avatar multi-party calls</w:t>
            </w:r>
          </w:p>
        </w:tc>
        <w:tc>
          <w:tcPr>
            <w:tcW w:w="1952" w:type="dxa"/>
            <w:shd w:val="clear" w:color="auto" w:fill="FFFFFF"/>
          </w:tcPr>
          <w:p w14:paraId="2A97B46E" w14:textId="77777777" w:rsidR="00481B9D" w:rsidRPr="00CF1AEE" w:rsidRDefault="00481B9D" w:rsidP="00712FCE">
            <w:pPr>
              <w:pStyle w:val="TAC"/>
            </w:pPr>
            <w:r w:rsidRPr="00CF1AEE">
              <w:t>Annex A.19 in [</w:t>
            </w:r>
            <w:r w:rsidR="00712FCE">
              <w:t>2</w:t>
            </w:r>
            <w:r w:rsidRPr="00CF1AEE">
              <w:t>]</w:t>
            </w:r>
          </w:p>
        </w:tc>
      </w:tr>
      <w:tr w:rsidR="00481B9D" w:rsidRPr="00CF1AEE" w14:paraId="352C53B1" w14:textId="77777777" w:rsidTr="00F94331">
        <w:trPr>
          <w:trHeight w:val="360"/>
          <w:jc w:val="center"/>
        </w:trPr>
        <w:tc>
          <w:tcPr>
            <w:tcW w:w="838" w:type="dxa"/>
            <w:shd w:val="clear" w:color="auto" w:fill="FFFFFF"/>
          </w:tcPr>
          <w:p w14:paraId="074A5A82" w14:textId="77777777" w:rsidR="00481B9D" w:rsidRPr="00CF1AEE" w:rsidRDefault="00481B9D" w:rsidP="00F94331">
            <w:pPr>
              <w:pStyle w:val="TAC"/>
              <w:rPr>
                <w:rFonts w:hint="eastAsia"/>
              </w:rPr>
            </w:pPr>
            <w:r w:rsidRPr="00CF1AEE">
              <w:rPr>
                <w:rFonts w:hint="eastAsia"/>
              </w:rPr>
              <w:t>13</w:t>
            </w:r>
          </w:p>
        </w:tc>
        <w:tc>
          <w:tcPr>
            <w:tcW w:w="4318" w:type="dxa"/>
            <w:shd w:val="clear" w:color="auto" w:fill="FFFFFF"/>
          </w:tcPr>
          <w:p w14:paraId="4A7EEC04" w14:textId="77777777" w:rsidR="00481B9D" w:rsidRPr="00CF1AEE" w:rsidRDefault="00481B9D" w:rsidP="00F94331">
            <w:pPr>
              <w:pStyle w:val="TAC"/>
            </w:pPr>
            <w:r w:rsidRPr="00CF1AEE">
              <w:t>Front-facing camera video multi-party calls</w:t>
            </w:r>
          </w:p>
        </w:tc>
        <w:tc>
          <w:tcPr>
            <w:tcW w:w="1952" w:type="dxa"/>
            <w:shd w:val="clear" w:color="auto" w:fill="FFFFFF"/>
          </w:tcPr>
          <w:p w14:paraId="0231378A" w14:textId="77777777" w:rsidR="00481B9D" w:rsidRPr="00CF1AEE" w:rsidRDefault="00481B9D" w:rsidP="00712FCE">
            <w:pPr>
              <w:pStyle w:val="TAC"/>
            </w:pPr>
            <w:r w:rsidRPr="00CF1AEE">
              <w:t>Annex A.20 in [</w:t>
            </w:r>
            <w:r w:rsidR="00712FCE">
              <w:t>2</w:t>
            </w:r>
            <w:r w:rsidRPr="00CF1AEE">
              <w:t>]</w:t>
            </w:r>
          </w:p>
        </w:tc>
      </w:tr>
      <w:tr w:rsidR="00481B9D" w:rsidRPr="00CF1AEE" w14:paraId="0DFB990C" w14:textId="77777777" w:rsidTr="00F94331">
        <w:trPr>
          <w:trHeight w:val="360"/>
          <w:jc w:val="center"/>
        </w:trPr>
        <w:tc>
          <w:tcPr>
            <w:tcW w:w="838" w:type="dxa"/>
            <w:shd w:val="clear" w:color="auto" w:fill="FFFFFF"/>
          </w:tcPr>
          <w:p w14:paraId="00938DBD" w14:textId="77777777" w:rsidR="00481B9D" w:rsidRPr="00CF1AEE" w:rsidRDefault="00481B9D" w:rsidP="00F94331">
            <w:pPr>
              <w:pStyle w:val="TAC"/>
              <w:rPr>
                <w:rFonts w:hint="eastAsia"/>
              </w:rPr>
            </w:pPr>
            <w:r w:rsidRPr="00CF1AEE">
              <w:rPr>
                <w:rFonts w:hint="eastAsia"/>
              </w:rPr>
              <w:t>14</w:t>
            </w:r>
          </w:p>
        </w:tc>
        <w:tc>
          <w:tcPr>
            <w:tcW w:w="4318" w:type="dxa"/>
            <w:shd w:val="clear" w:color="auto" w:fill="FFFFFF"/>
          </w:tcPr>
          <w:p w14:paraId="37B14D60" w14:textId="77777777" w:rsidR="00481B9D" w:rsidRPr="00CF1AEE" w:rsidRDefault="00481B9D" w:rsidP="00F94331">
            <w:pPr>
              <w:pStyle w:val="TAC"/>
            </w:pPr>
            <w:r w:rsidRPr="00CF1AEE">
              <w:t>AR Streaming with Localization Registry</w:t>
            </w:r>
          </w:p>
        </w:tc>
        <w:tc>
          <w:tcPr>
            <w:tcW w:w="1952" w:type="dxa"/>
            <w:shd w:val="clear" w:color="auto" w:fill="FFFFFF"/>
          </w:tcPr>
          <w:p w14:paraId="27F21AD1" w14:textId="77777777" w:rsidR="00481B9D" w:rsidRPr="00CF1AEE" w:rsidRDefault="00481B9D" w:rsidP="00712FCE">
            <w:pPr>
              <w:pStyle w:val="TAC"/>
            </w:pPr>
            <w:r w:rsidRPr="00CF1AEE">
              <w:t>Annex A.21 in [</w:t>
            </w:r>
            <w:r w:rsidR="00712FCE">
              <w:t>2</w:t>
            </w:r>
            <w:r w:rsidRPr="00CF1AEE">
              <w:t>]</w:t>
            </w:r>
          </w:p>
        </w:tc>
      </w:tr>
      <w:tr w:rsidR="00481B9D" w:rsidRPr="00CF1AEE" w14:paraId="2024F78B" w14:textId="77777777" w:rsidTr="00F94331">
        <w:trPr>
          <w:trHeight w:val="360"/>
          <w:jc w:val="center"/>
        </w:trPr>
        <w:tc>
          <w:tcPr>
            <w:tcW w:w="838" w:type="dxa"/>
            <w:shd w:val="clear" w:color="auto" w:fill="FFFFFF"/>
          </w:tcPr>
          <w:p w14:paraId="082B2207" w14:textId="77777777" w:rsidR="00481B9D" w:rsidRPr="00CF1AEE" w:rsidRDefault="00481B9D" w:rsidP="00F94331">
            <w:pPr>
              <w:pStyle w:val="TAC"/>
              <w:rPr>
                <w:rFonts w:hint="eastAsia"/>
              </w:rPr>
            </w:pPr>
            <w:r w:rsidRPr="00CF1AEE">
              <w:rPr>
                <w:rFonts w:hint="eastAsia"/>
              </w:rPr>
              <w:t>15</w:t>
            </w:r>
          </w:p>
        </w:tc>
        <w:tc>
          <w:tcPr>
            <w:tcW w:w="4318" w:type="dxa"/>
            <w:shd w:val="clear" w:color="auto" w:fill="FFFFFF"/>
          </w:tcPr>
          <w:p w14:paraId="79C510A6" w14:textId="77777777" w:rsidR="00481B9D" w:rsidRPr="00CF1AEE" w:rsidRDefault="00481B9D" w:rsidP="00F94331">
            <w:pPr>
              <w:pStyle w:val="TAC"/>
            </w:pPr>
            <w:r w:rsidRPr="00CF1AEE">
              <w:t>5G Shared Spatial Data</w:t>
            </w:r>
          </w:p>
        </w:tc>
        <w:tc>
          <w:tcPr>
            <w:tcW w:w="1952" w:type="dxa"/>
            <w:shd w:val="clear" w:color="auto" w:fill="FFFFFF"/>
          </w:tcPr>
          <w:p w14:paraId="181CB3A8" w14:textId="77777777" w:rsidR="00481B9D" w:rsidRPr="00CF1AEE" w:rsidRDefault="00481B9D" w:rsidP="00712FCE">
            <w:pPr>
              <w:pStyle w:val="TAC"/>
            </w:pPr>
            <w:r w:rsidRPr="00CF1AEE">
              <w:t>Annex A.24 in [</w:t>
            </w:r>
            <w:r w:rsidR="00712FCE">
              <w:t>2</w:t>
            </w:r>
            <w:r w:rsidRPr="00CF1AEE">
              <w:t>]</w:t>
            </w:r>
          </w:p>
        </w:tc>
      </w:tr>
      <w:tr w:rsidR="00481B9D" w:rsidRPr="00CF1AEE" w14:paraId="234EA6CC" w14:textId="77777777" w:rsidTr="00F94331">
        <w:trPr>
          <w:trHeight w:val="360"/>
          <w:jc w:val="center"/>
        </w:trPr>
        <w:tc>
          <w:tcPr>
            <w:tcW w:w="838" w:type="dxa"/>
            <w:shd w:val="clear" w:color="auto" w:fill="FFFFFF"/>
          </w:tcPr>
          <w:p w14:paraId="45395C39" w14:textId="77777777" w:rsidR="00481B9D" w:rsidRPr="00CF1AEE" w:rsidRDefault="00481B9D" w:rsidP="00F94331">
            <w:pPr>
              <w:pStyle w:val="TAC"/>
              <w:rPr>
                <w:rFonts w:hint="eastAsia"/>
                <w:lang w:eastAsia="ko-KR"/>
              </w:rPr>
            </w:pPr>
            <w:r>
              <w:rPr>
                <w:rFonts w:hint="eastAsia"/>
                <w:lang w:eastAsia="ko-KR"/>
              </w:rPr>
              <w:t>16</w:t>
            </w:r>
          </w:p>
        </w:tc>
        <w:tc>
          <w:tcPr>
            <w:tcW w:w="4318" w:type="dxa"/>
            <w:shd w:val="clear" w:color="auto" w:fill="FFFFFF"/>
          </w:tcPr>
          <w:p w14:paraId="4493D08C" w14:textId="77777777" w:rsidR="00481B9D" w:rsidRPr="00CF1AEE" w:rsidRDefault="00EA03A7" w:rsidP="00F94331">
            <w:pPr>
              <w:pStyle w:val="TAC"/>
              <w:rPr>
                <w:rFonts w:hint="eastAsia"/>
                <w:lang w:eastAsia="ko-KR"/>
              </w:rPr>
            </w:pPr>
            <w:r>
              <w:rPr>
                <w:rFonts w:hint="eastAsia"/>
                <w:lang w:eastAsia="ko-KR"/>
              </w:rPr>
              <w:t>AR remote cooperation</w:t>
            </w:r>
          </w:p>
        </w:tc>
        <w:tc>
          <w:tcPr>
            <w:tcW w:w="1952" w:type="dxa"/>
            <w:shd w:val="clear" w:color="auto" w:fill="FFFFFF"/>
          </w:tcPr>
          <w:p w14:paraId="75B45C87" w14:textId="77777777" w:rsidR="00481B9D" w:rsidRPr="00CF1AEE" w:rsidRDefault="00EA03A7" w:rsidP="00E677C6">
            <w:pPr>
              <w:pStyle w:val="TAC"/>
              <w:rPr>
                <w:rFonts w:hint="eastAsia"/>
                <w:lang w:eastAsia="ko-KR"/>
              </w:rPr>
            </w:pPr>
            <w:r>
              <w:rPr>
                <w:rFonts w:hint="eastAsia"/>
                <w:lang w:eastAsia="ko-KR"/>
              </w:rPr>
              <w:t>Annex A.</w:t>
            </w:r>
            <w:r w:rsidR="00E677C6">
              <w:rPr>
                <w:lang w:eastAsia="ko-KR"/>
              </w:rPr>
              <w:t>1</w:t>
            </w:r>
          </w:p>
        </w:tc>
      </w:tr>
      <w:tr w:rsidR="00481B9D" w:rsidRPr="00CF1AEE" w14:paraId="63BC761E" w14:textId="77777777" w:rsidTr="00F94331">
        <w:trPr>
          <w:trHeight w:val="360"/>
          <w:jc w:val="center"/>
        </w:trPr>
        <w:tc>
          <w:tcPr>
            <w:tcW w:w="838" w:type="dxa"/>
            <w:shd w:val="clear" w:color="auto" w:fill="FFFFFF"/>
          </w:tcPr>
          <w:p w14:paraId="1B61AE69" w14:textId="77777777" w:rsidR="00481B9D" w:rsidRPr="00CF1AEE" w:rsidRDefault="00EA03A7" w:rsidP="00F94331">
            <w:pPr>
              <w:pStyle w:val="TAC"/>
              <w:rPr>
                <w:rFonts w:hint="eastAsia"/>
                <w:lang w:eastAsia="ko-KR"/>
              </w:rPr>
            </w:pPr>
            <w:r>
              <w:rPr>
                <w:rFonts w:hint="eastAsia"/>
                <w:lang w:eastAsia="ko-KR"/>
              </w:rPr>
              <w:t>17</w:t>
            </w:r>
          </w:p>
        </w:tc>
        <w:tc>
          <w:tcPr>
            <w:tcW w:w="4318" w:type="dxa"/>
            <w:shd w:val="clear" w:color="auto" w:fill="FFFFFF"/>
          </w:tcPr>
          <w:p w14:paraId="0D6CC4DE" w14:textId="77777777" w:rsidR="00481B9D" w:rsidRPr="00CF1AEE" w:rsidRDefault="00EA03A7" w:rsidP="00F94331">
            <w:pPr>
              <w:pStyle w:val="TAC"/>
              <w:rPr>
                <w:rFonts w:hint="eastAsia"/>
                <w:lang w:eastAsia="ko-KR"/>
              </w:rPr>
            </w:pPr>
            <w:r>
              <w:rPr>
                <w:rFonts w:hint="eastAsia"/>
                <w:lang w:eastAsia="ko-KR"/>
              </w:rPr>
              <w:t>AR remote advertising</w:t>
            </w:r>
          </w:p>
        </w:tc>
        <w:tc>
          <w:tcPr>
            <w:tcW w:w="1952" w:type="dxa"/>
            <w:shd w:val="clear" w:color="auto" w:fill="FFFFFF"/>
          </w:tcPr>
          <w:p w14:paraId="20C94082" w14:textId="77777777" w:rsidR="00481B9D" w:rsidRPr="00CF1AEE" w:rsidRDefault="00EA03A7" w:rsidP="00F94331">
            <w:pPr>
              <w:pStyle w:val="TAC"/>
              <w:rPr>
                <w:rFonts w:hint="eastAsia"/>
                <w:lang w:eastAsia="ko-KR"/>
              </w:rPr>
            </w:pPr>
            <w:r>
              <w:rPr>
                <w:rFonts w:hint="eastAsia"/>
                <w:lang w:eastAsia="ko-KR"/>
              </w:rPr>
              <w:t>Annex A.</w:t>
            </w:r>
            <w:r w:rsidR="00E677C6">
              <w:rPr>
                <w:lang w:eastAsia="ko-KR"/>
              </w:rPr>
              <w:t>2</w:t>
            </w:r>
          </w:p>
        </w:tc>
      </w:tr>
      <w:tr w:rsidR="00481B9D" w:rsidRPr="00CF1AEE" w14:paraId="7E68652E" w14:textId="77777777" w:rsidTr="00F94331">
        <w:trPr>
          <w:trHeight w:val="360"/>
          <w:jc w:val="center"/>
        </w:trPr>
        <w:tc>
          <w:tcPr>
            <w:tcW w:w="838" w:type="dxa"/>
            <w:shd w:val="clear" w:color="auto" w:fill="FFFFFF"/>
          </w:tcPr>
          <w:p w14:paraId="500C5442" w14:textId="77777777" w:rsidR="00481B9D" w:rsidRPr="00CF1AEE" w:rsidRDefault="00EA03A7" w:rsidP="00F94331">
            <w:pPr>
              <w:pStyle w:val="TAC"/>
              <w:rPr>
                <w:rFonts w:hint="eastAsia"/>
                <w:lang w:eastAsia="ko-KR"/>
              </w:rPr>
            </w:pPr>
            <w:r>
              <w:rPr>
                <w:rFonts w:hint="eastAsia"/>
                <w:lang w:eastAsia="ko-KR"/>
              </w:rPr>
              <w:t>18</w:t>
            </w:r>
          </w:p>
        </w:tc>
        <w:tc>
          <w:tcPr>
            <w:tcW w:w="4318" w:type="dxa"/>
            <w:shd w:val="clear" w:color="auto" w:fill="FFFFFF"/>
          </w:tcPr>
          <w:p w14:paraId="04094F62" w14:textId="77777777" w:rsidR="00481B9D" w:rsidRPr="00CF1AEE" w:rsidRDefault="00EA03A7" w:rsidP="00F94331">
            <w:pPr>
              <w:pStyle w:val="TAC"/>
            </w:pPr>
            <w:r w:rsidRPr="00EA03A7">
              <w:t>Streaming of volumetric video for glass-type MR devices</w:t>
            </w:r>
          </w:p>
        </w:tc>
        <w:tc>
          <w:tcPr>
            <w:tcW w:w="1952" w:type="dxa"/>
            <w:shd w:val="clear" w:color="auto" w:fill="FFFFFF"/>
          </w:tcPr>
          <w:p w14:paraId="74370930" w14:textId="77777777" w:rsidR="00481B9D" w:rsidRPr="00CF1AEE" w:rsidRDefault="00EA03A7" w:rsidP="00E677C6">
            <w:pPr>
              <w:pStyle w:val="TAC"/>
              <w:rPr>
                <w:rFonts w:hint="eastAsia"/>
                <w:lang w:eastAsia="ko-KR"/>
              </w:rPr>
            </w:pPr>
            <w:r>
              <w:rPr>
                <w:rFonts w:hint="eastAsia"/>
                <w:lang w:eastAsia="ko-KR"/>
              </w:rPr>
              <w:t>Annex A.</w:t>
            </w:r>
            <w:r w:rsidR="00E677C6">
              <w:rPr>
                <w:lang w:eastAsia="ko-KR"/>
              </w:rPr>
              <w:t>3</w:t>
            </w:r>
          </w:p>
        </w:tc>
      </w:tr>
      <w:tr w:rsidR="00E17F2A" w:rsidRPr="00CF1AEE" w14:paraId="4E542BE8" w14:textId="77777777" w:rsidTr="00F94331">
        <w:trPr>
          <w:trHeight w:val="360"/>
          <w:jc w:val="center"/>
        </w:trPr>
        <w:tc>
          <w:tcPr>
            <w:tcW w:w="838" w:type="dxa"/>
            <w:shd w:val="clear" w:color="auto" w:fill="FFFFFF"/>
          </w:tcPr>
          <w:p w14:paraId="05FE8189" w14:textId="77777777" w:rsidR="00E17F2A" w:rsidRDefault="00E17F2A" w:rsidP="00F94331">
            <w:pPr>
              <w:pStyle w:val="TAC"/>
              <w:rPr>
                <w:rFonts w:hint="eastAsia"/>
                <w:lang w:eastAsia="ko-KR"/>
              </w:rPr>
            </w:pPr>
            <w:r>
              <w:rPr>
                <w:rFonts w:hint="eastAsia"/>
                <w:lang w:eastAsia="ko-KR"/>
              </w:rPr>
              <w:t>19</w:t>
            </w:r>
          </w:p>
        </w:tc>
        <w:tc>
          <w:tcPr>
            <w:tcW w:w="4318" w:type="dxa"/>
            <w:shd w:val="clear" w:color="auto" w:fill="FFFFFF"/>
          </w:tcPr>
          <w:p w14:paraId="0FBC26EF" w14:textId="77777777" w:rsidR="00E17F2A" w:rsidRPr="00EA03A7" w:rsidRDefault="00E17F2A" w:rsidP="00F94331">
            <w:pPr>
              <w:pStyle w:val="TAC"/>
              <w:rPr>
                <w:rFonts w:hint="eastAsia"/>
                <w:lang w:eastAsia="ko-KR"/>
              </w:rPr>
            </w:pPr>
            <w:r>
              <w:rPr>
                <w:rFonts w:hint="eastAsia"/>
                <w:lang w:eastAsia="ko-KR"/>
              </w:rPr>
              <w:t>AR Conferencing</w:t>
            </w:r>
          </w:p>
        </w:tc>
        <w:tc>
          <w:tcPr>
            <w:tcW w:w="1952" w:type="dxa"/>
            <w:shd w:val="clear" w:color="auto" w:fill="FFFFFF"/>
          </w:tcPr>
          <w:p w14:paraId="402E6136" w14:textId="77777777" w:rsidR="00E17F2A" w:rsidRDefault="00E17F2A" w:rsidP="00E677C6">
            <w:pPr>
              <w:pStyle w:val="TAC"/>
              <w:rPr>
                <w:rFonts w:hint="eastAsia"/>
                <w:lang w:eastAsia="ko-KR"/>
              </w:rPr>
            </w:pPr>
            <w:r>
              <w:rPr>
                <w:rFonts w:hint="eastAsia"/>
                <w:lang w:eastAsia="ko-KR"/>
              </w:rPr>
              <w:t>Annex A.</w:t>
            </w:r>
            <w:r w:rsidR="00E677C6">
              <w:rPr>
                <w:lang w:eastAsia="ko-KR"/>
              </w:rPr>
              <w:t>4</w:t>
            </w:r>
          </w:p>
        </w:tc>
      </w:tr>
      <w:tr w:rsidR="00C0453B" w:rsidRPr="00CF1AEE" w14:paraId="1182B4AD" w14:textId="77777777" w:rsidTr="00F94331">
        <w:trPr>
          <w:trHeight w:val="360"/>
          <w:jc w:val="center"/>
        </w:trPr>
        <w:tc>
          <w:tcPr>
            <w:tcW w:w="838" w:type="dxa"/>
            <w:shd w:val="clear" w:color="auto" w:fill="FFFFFF"/>
          </w:tcPr>
          <w:p w14:paraId="0E255494" w14:textId="77777777" w:rsidR="00C0453B" w:rsidRDefault="00C0453B" w:rsidP="00F94331">
            <w:pPr>
              <w:pStyle w:val="TAC"/>
              <w:rPr>
                <w:rFonts w:hint="eastAsia"/>
                <w:lang w:eastAsia="ko-KR"/>
              </w:rPr>
            </w:pPr>
            <w:r>
              <w:rPr>
                <w:rFonts w:hint="eastAsia"/>
                <w:lang w:eastAsia="ko-KR"/>
              </w:rPr>
              <w:t>2</w:t>
            </w:r>
            <w:r>
              <w:rPr>
                <w:lang w:eastAsia="ko-KR"/>
              </w:rPr>
              <w:t>0</w:t>
            </w:r>
          </w:p>
        </w:tc>
        <w:tc>
          <w:tcPr>
            <w:tcW w:w="4318" w:type="dxa"/>
            <w:shd w:val="clear" w:color="auto" w:fill="FFFFFF"/>
          </w:tcPr>
          <w:p w14:paraId="492A5774" w14:textId="77777777" w:rsidR="00C0453B" w:rsidRDefault="00C0453B" w:rsidP="00F94331">
            <w:pPr>
              <w:pStyle w:val="TAC"/>
              <w:rPr>
                <w:rFonts w:hint="eastAsia"/>
                <w:lang w:eastAsia="ko-KR"/>
              </w:rPr>
            </w:pPr>
            <w:r>
              <w:rPr>
                <w:rFonts w:hint="eastAsia"/>
                <w:lang w:eastAsia="ko-KR"/>
              </w:rPr>
              <w:t>A</w:t>
            </w:r>
            <w:r>
              <w:rPr>
                <w:lang w:eastAsia="ko-KR"/>
              </w:rPr>
              <w:t>R IoT</w:t>
            </w:r>
          </w:p>
        </w:tc>
        <w:tc>
          <w:tcPr>
            <w:tcW w:w="1952" w:type="dxa"/>
            <w:shd w:val="clear" w:color="auto" w:fill="FFFFFF"/>
          </w:tcPr>
          <w:p w14:paraId="7869E4FD" w14:textId="77777777" w:rsidR="00C0453B" w:rsidRDefault="00C0453B" w:rsidP="00E677C6">
            <w:pPr>
              <w:pStyle w:val="TAC"/>
              <w:rPr>
                <w:rFonts w:hint="eastAsia"/>
                <w:lang w:eastAsia="ko-KR"/>
              </w:rPr>
            </w:pPr>
            <w:r>
              <w:rPr>
                <w:rFonts w:hint="eastAsia"/>
                <w:lang w:eastAsia="ko-KR"/>
              </w:rPr>
              <w:t>A</w:t>
            </w:r>
            <w:r>
              <w:rPr>
                <w:lang w:eastAsia="ko-KR"/>
              </w:rPr>
              <w:t>nnex A.</w:t>
            </w:r>
            <w:r w:rsidR="00E677C6">
              <w:rPr>
                <w:lang w:eastAsia="ko-KR"/>
              </w:rPr>
              <w:t>5</w:t>
            </w:r>
          </w:p>
        </w:tc>
      </w:tr>
      <w:tr w:rsidR="00E677C6" w:rsidRPr="00CF1AEE" w14:paraId="50D17F15" w14:textId="77777777" w:rsidTr="00F94331">
        <w:trPr>
          <w:trHeight w:val="360"/>
          <w:jc w:val="center"/>
        </w:trPr>
        <w:tc>
          <w:tcPr>
            <w:tcW w:w="838" w:type="dxa"/>
            <w:shd w:val="clear" w:color="auto" w:fill="FFFFFF"/>
          </w:tcPr>
          <w:p w14:paraId="5E5A0093" w14:textId="77777777" w:rsidR="00E677C6" w:rsidRDefault="00E677C6" w:rsidP="00F94331">
            <w:pPr>
              <w:pStyle w:val="TAC"/>
              <w:rPr>
                <w:rFonts w:hint="eastAsia"/>
                <w:lang w:eastAsia="ko-KR"/>
              </w:rPr>
            </w:pPr>
            <w:r>
              <w:rPr>
                <w:rFonts w:hint="eastAsia"/>
                <w:lang w:eastAsia="ko-KR"/>
              </w:rPr>
              <w:t>21</w:t>
            </w:r>
          </w:p>
        </w:tc>
        <w:tc>
          <w:tcPr>
            <w:tcW w:w="4318" w:type="dxa"/>
            <w:shd w:val="clear" w:color="auto" w:fill="FFFFFF"/>
          </w:tcPr>
          <w:p w14:paraId="3DD4FC4A" w14:textId="77777777" w:rsidR="00E677C6" w:rsidRDefault="00E677C6" w:rsidP="00F94331">
            <w:pPr>
              <w:pStyle w:val="TAC"/>
              <w:rPr>
                <w:rFonts w:hint="eastAsia"/>
                <w:lang w:eastAsia="ko-KR"/>
              </w:rPr>
            </w:pPr>
            <w:r>
              <w:rPr>
                <w:rFonts w:hint="eastAsia"/>
                <w:lang w:eastAsia="ko-KR"/>
              </w:rPr>
              <w:t>AR gaming</w:t>
            </w:r>
          </w:p>
        </w:tc>
        <w:tc>
          <w:tcPr>
            <w:tcW w:w="1952" w:type="dxa"/>
            <w:shd w:val="clear" w:color="auto" w:fill="FFFFFF"/>
          </w:tcPr>
          <w:p w14:paraId="2EDF8A83" w14:textId="77777777" w:rsidR="00E677C6" w:rsidRDefault="00E677C6" w:rsidP="00F94331">
            <w:pPr>
              <w:pStyle w:val="TAC"/>
              <w:rPr>
                <w:rFonts w:hint="eastAsia"/>
                <w:lang w:eastAsia="ko-KR"/>
              </w:rPr>
            </w:pPr>
            <w:r>
              <w:rPr>
                <w:rFonts w:hint="eastAsia"/>
                <w:lang w:eastAsia="ko-KR"/>
              </w:rPr>
              <w:t>Annex A</w:t>
            </w:r>
            <w:r>
              <w:rPr>
                <w:lang w:eastAsia="ko-KR"/>
              </w:rPr>
              <w:t>.6</w:t>
            </w:r>
          </w:p>
        </w:tc>
      </w:tr>
      <w:tr w:rsidR="00773E38" w:rsidRPr="00CF1AEE" w14:paraId="2A185F10" w14:textId="77777777" w:rsidTr="00F94331">
        <w:trPr>
          <w:trHeight w:val="360"/>
          <w:jc w:val="center"/>
        </w:trPr>
        <w:tc>
          <w:tcPr>
            <w:tcW w:w="838" w:type="dxa"/>
            <w:shd w:val="clear" w:color="auto" w:fill="FFFFFF"/>
          </w:tcPr>
          <w:p w14:paraId="10052B03" w14:textId="77777777" w:rsidR="00773E38" w:rsidRDefault="00773E38" w:rsidP="00F94331">
            <w:pPr>
              <w:pStyle w:val="TAC"/>
              <w:rPr>
                <w:rFonts w:hint="eastAsia"/>
                <w:lang w:eastAsia="ko-KR"/>
              </w:rPr>
            </w:pPr>
            <w:r>
              <w:rPr>
                <w:rFonts w:hint="eastAsia"/>
                <w:lang w:eastAsia="ko-KR"/>
              </w:rPr>
              <w:t>22</w:t>
            </w:r>
          </w:p>
        </w:tc>
        <w:tc>
          <w:tcPr>
            <w:tcW w:w="4318" w:type="dxa"/>
            <w:shd w:val="clear" w:color="auto" w:fill="FFFFFF"/>
          </w:tcPr>
          <w:p w14:paraId="314FD886" w14:textId="77777777" w:rsidR="00773E38" w:rsidRDefault="00773E38" w:rsidP="00F94331">
            <w:pPr>
              <w:pStyle w:val="TAC"/>
              <w:rPr>
                <w:rFonts w:hint="eastAsia"/>
                <w:lang w:eastAsia="ko-KR"/>
              </w:rPr>
            </w:pPr>
            <w:r>
              <w:rPr>
                <w:rFonts w:hint="eastAsia"/>
                <w:lang w:eastAsia="ko-KR"/>
              </w:rPr>
              <w:t>Shared AR conferencing experience</w:t>
            </w:r>
          </w:p>
        </w:tc>
        <w:tc>
          <w:tcPr>
            <w:tcW w:w="1952" w:type="dxa"/>
            <w:shd w:val="clear" w:color="auto" w:fill="FFFFFF"/>
          </w:tcPr>
          <w:p w14:paraId="5F325CA0" w14:textId="77777777" w:rsidR="00773E38" w:rsidRDefault="00773E38" w:rsidP="00F94331">
            <w:pPr>
              <w:pStyle w:val="TAC"/>
              <w:rPr>
                <w:rFonts w:hint="eastAsia"/>
                <w:lang w:eastAsia="ko-KR"/>
              </w:rPr>
            </w:pPr>
            <w:r>
              <w:rPr>
                <w:rFonts w:hint="eastAsia"/>
                <w:lang w:eastAsia="ko-KR"/>
              </w:rPr>
              <w:t>Annex A.7</w:t>
            </w:r>
          </w:p>
        </w:tc>
      </w:tr>
    </w:tbl>
    <w:p w14:paraId="0403A2BC" w14:textId="77777777" w:rsidR="00481B9D" w:rsidRPr="00895CC2" w:rsidRDefault="00481B9D" w:rsidP="00481B9D">
      <w:pPr>
        <w:rPr>
          <w:lang w:eastAsia="ko-KR"/>
        </w:rPr>
      </w:pPr>
    </w:p>
    <w:p w14:paraId="1A86C96F" w14:textId="77777777" w:rsidR="00481B9D" w:rsidRDefault="00481B9D" w:rsidP="00481B9D">
      <w:pPr>
        <w:rPr>
          <w:lang w:eastAsia="ko-KR"/>
        </w:rPr>
      </w:pPr>
      <w:r w:rsidRPr="00FA5AAC">
        <w:rPr>
          <w:rFonts w:hint="eastAsia"/>
          <w:lang w:eastAsia="ko-KR"/>
        </w:rPr>
        <w:t>T</w:t>
      </w:r>
      <w:r w:rsidRPr="00FA5AAC">
        <w:rPr>
          <w:lang w:eastAsia="ko-KR"/>
        </w:rPr>
        <w:t>h</w:t>
      </w:r>
      <w:r w:rsidRPr="00FA5AAC">
        <w:rPr>
          <w:rFonts w:hint="eastAsia"/>
          <w:lang w:eastAsia="ko-KR"/>
        </w:rPr>
        <w:t xml:space="preserve">e </w:t>
      </w:r>
      <w:r>
        <w:rPr>
          <w:lang w:eastAsia="ko-KR"/>
        </w:rPr>
        <w:t xml:space="preserve">use cases </w:t>
      </w:r>
      <w:r w:rsidR="00310E13">
        <w:rPr>
          <w:lang w:eastAsia="ko-KR"/>
        </w:rPr>
        <w:t xml:space="preserve">may be </w:t>
      </w:r>
      <w:r>
        <w:rPr>
          <w:lang w:eastAsia="ko-KR"/>
        </w:rPr>
        <w:t>grouped into several categories based on the similar requirements for media flow and device functional structure.</w:t>
      </w:r>
    </w:p>
    <w:p w14:paraId="3FEA7793" w14:textId="77777777" w:rsidR="00CB3647" w:rsidRPr="00235394" w:rsidRDefault="007758CC" w:rsidP="00CB3647">
      <w:pPr>
        <w:pStyle w:val="Heading1"/>
      </w:pPr>
      <w:bookmarkStart w:id="103" w:name="_Toc67919036"/>
      <w:bookmarkStart w:id="104" w:name="_Toc123912677"/>
      <w:r>
        <w:t>6</w:t>
      </w:r>
      <w:r w:rsidR="00CB3647" w:rsidRPr="00235394">
        <w:tab/>
      </w:r>
      <w:r w:rsidR="00506115">
        <w:t>Mapping to 5G System Architecture</w:t>
      </w:r>
      <w:bookmarkEnd w:id="103"/>
      <w:bookmarkEnd w:id="104"/>
      <w:r w:rsidR="00CB3647">
        <w:t xml:space="preserve"> </w:t>
      </w:r>
    </w:p>
    <w:p w14:paraId="20FA0A7C" w14:textId="77777777" w:rsidR="00E276CF" w:rsidRPr="00D74ACF" w:rsidRDefault="00506115" w:rsidP="00506115">
      <w:pPr>
        <w:pStyle w:val="Heading2"/>
        <w:rPr>
          <w:lang w:eastAsia="ko-KR"/>
        </w:rPr>
      </w:pPr>
      <w:bookmarkStart w:id="105" w:name="_Toc67919037"/>
      <w:bookmarkStart w:id="106" w:name="_Toc123912678"/>
      <w:r w:rsidRPr="00D74ACF">
        <w:rPr>
          <w:rFonts w:hint="eastAsia"/>
          <w:lang w:eastAsia="ko-KR"/>
        </w:rPr>
        <w:t>6</w:t>
      </w:r>
      <w:r w:rsidRPr="00D74ACF">
        <w:rPr>
          <w:lang w:eastAsia="ko-KR"/>
        </w:rPr>
        <w:t>.1</w:t>
      </w:r>
      <w:r w:rsidRPr="00D74ACF">
        <w:rPr>
          <w:lang w:eastAsia="ko-KR"/>
        </w:rPr>
        <w:tab/>
        <w:t>General</w:t>
      </w:r>
      <w:bookmarkEnd w:id="105"/>
      <w:bookmarkEnd w:id="106"/>
    </w:p>
    <w:p w14:paraId="337106D9" w14:textId="77777777" w:rsidR="00052D13" w:rsidRDefault="00052D13" w:rsidP="00052D13">
      <w:pPr>
        <w:rPr>
          <w:lang w:eastAsia="ko-KR"/>
        </w:rPr>
      </w:pPr>
      <w:bookmarkStart w:id="107" w:name="_Toc67919038"/>
      <w:r>
        <w:rPr>
          <w:lang w:eastAsia="ko-KR"/>
        </w:rPr>
        <w:t xml:space="preserve">Based on the identified use cases in clause 5, this clause documents how AR/MR service scenarios </w:t>
      </w:r>
      <w:r w:rsidR="00575FEC">
        <w:rPr>
          <w:lang w:eastAsia="ko-KR"/>
        </w:rPr>
        <w:t>are</w:t>
      </w:r>
      <w:r>
        <w:rPr>
          <w:lang w:eastAsia="ko-KR"/>
        </w:rPr>
        <w:t xml:space="preserve"> supported in 5G system architecture. </w:t>
      </w:r>
    </w:p>
    <w:p w14:paraId="12207778" w14:textId="77777777" w:rsidR="00052D13" w:rsidRDefault="00052D13" w:rsidP="00052D13">
      <w:pPr>
        <w:rPr>
          <w:lang w:eastAsia="ko-KR"/>
        </w:rPr>
      </w:pPr>
      <w:r>
        <w:rPr>
          <w:lang w:eastAsia="ko-KR"/>
        </w:rPr>
        <w:t>There already exist developed 5G system architectures relevant to deliver immersive media depending on the underlying functionalities, such as real-time communications, adaptive delivery, QoS guarantee, and a support of network node processing. A</w:t>
      </w:r>
      <w:r w:rsidRPr="00D215D6">
        <w:rPr>
          <w:lang w:eastAsia="ko-KR"/>
        </w:rPr>
        <w:t xml:space="preserve">n architecture of 5G Media Streaming (5GMS) for both downlink and uplink </w:t>
      </w:r>
      <w:r>
        <w:rPr>
          <w:lang w:eastAsia="ko-KR"/>
        </w:rPr>
        <w:t>is specified in TS</w:t>
      </w:r>
      <w:r w:rsidR="003A03E3">
        <w:rPr>
          <w:lang w:eastAsia="ko-KR"/>
        </w:rPr>
        <w:t xml:space="preserve"> </w:t>
      </w:r>
      <w:r>
        <w:rPr>
          <w:lang w:eastAsia="ko-KR"/>
        </w:rPr>
        <w:t>26.501</w:t>
      </w:r>
      <w:r w:rsidR="002874D0">
        <w:rPr>
          <w:lang w:eastAsia="ko-KR"/>
        </w:rPr>
        <w:t xml:space="preserve"> </w:t>
      </w:r>
      <w:r w:rsidRPr="00D215D6">
        <w:rPr>
          <w:lang w:eastAsia="ko-KR"/>
        </w:rPr>
        <w:t>[</w:t>
      </w:r>
      <w:r w:rsidR="002874D0">
        <w:rPr>
          <w:lang w:eastAsia="ko-KR"/>
        </w:rPr>
        <w:t>26</w:t>
      </w:r>
      <w:r w:rsidRPr="00D215D6">
        <w:rPr>
          <w:lang w:eastAsia="ko-KR"/>
        </w:rPr>
        <w:t xml:space="preserve">] and </w:t>
      </w:r>
      <w:r w:rsidR="00BE5706">
        <w:rPr>
          <w:lang w:eastAsia="ko-KR"/>
        </w:rPr>
        <w:t xml:space="preserve">it is under development </w:t>
      </w:r>
      <w:r w:rsidRPr="00D215D6">
        <w:rPr>
          <w:lang w:eastAsia="ko-KR"/>
        </w:rPr>
        <w:t>to support the edge media processing. In addition, MTSI architecture extended to 5G system</w:t>
      </w:r>
      <w:r>
        <w:rPr>
          <w:lang w:eastAsia="ko-KR"/>
        </w:rPr>
        <w:t xml:space="preserve"> </w:t>
      </w:r>
      <w:r w:rsidRPr="00D215D6">
        <w:rPr>
          <w:lang w:eastAsia="ko-KR"/>
        </w:rPr>
        <w:t>[</w:t>
      </w:r>
      <w:r w:rsidR="002874D0">
        <w:rPr>
          <w:lang w:eastAsia="ko-KR"/>
        </w:rPr>
        <w:t>15</w:t>
      </w:r>
      <w:r w:rsidRPr="00D215D6">
        <w:rPr>
          <w:lang w:eastAsia="ko-KR"/>
        </w:rPr>
        <w:t>] may be applied to AR/MR conversational scenario</w:t>
      </w:r>
      <w:r>
        <w:rPr>
          <w:lang w:eastAsia="ko-KR"/>
        </w:rPr>
        <w:t xml:space="preserve">s to guarantee the specific service QoS. In the following clauses, these relevant architectures will be analysed to identify potential standardisation areas for each scenario. </w:t>
      </w:r>
    </w:p>
    <w:p w14:paraId="0293F8C2" w14:textId="77777777" w:rsidR="00052D13" w:rsidRDefault="00052D13" w:rsidP="00052D13">
      <w:pPr>
        <w:rPr>
          <w:lang w:eastAsia="ko-KR"/>
        </w:rPr>
      </w:pPr>
      <w:r>
        <w:rPr>
          <w:lang w:eastAsia="ko-KR"/>
        </w:rPr>
        <w:t>Note that</w:t>
      </w:r>
      <w:r>
        <w:rPr>
          <w:rFonts w:hint="eastAsia"/>
          <w:lang w:eastAsia="ko-KR"/>
        </w:rPr>
        <w:t xml:space="preserve"> </w:t>
      </w:r>
      <w:r>
        <w:rPr>
          <w:lang w:eastAsia="ko-KR"/>
        </w:rPr>
        <w:t>only STAR UE and EDGAR UE in Table 4.</w:t>
      </w:r>
      <w:r w:rsidR="00C93989">
        <w:rPr>
          <w:lang w:eastAsia="ko-KR"/>
        </w:rPr>
        <w:t>2.2</w:t>
      </w:r>
      <w:r w:rsidR="00D84296">
        <w:rPr>
          <w:lang w:eastAsia="ko-KR"/>
        </w:rPr>
        <w:t>.1</w:t>
      </w:r>
      <w:r w:rsidR="00C93989">
        <w:rPr>
          <w:lang w:eastAsia="ko-KR"/>
        </w:rPr>
        <w:t>-</w:t>
      </w:r>
      <w:r>
        <w:rPr>
          <w:lang w:eastAsia="ko-KR"/>
        </w:rPr>
        <w:t xml:space="preserve">1 are taken into account, as WLAR UE as well as WTAR UE have similar functionalities with STAR UE from a 5G system perspective. Specifically, STAR UE (and WLAR/WTAR UEs) possibly has an on-device decoding and rendering capability for immersive media and may rely on support from 5G cloud/edge for a certain condition. On the other hand, EDGAR UE always requires 5G cloud/edge for immersive media decoding and rendering, and the conventional 2D media is exchanged in Uu interface. </w:t>
      </w:r>
    </w:p>
    <w:p w14:paraId="01BAECDE" w14:textId="77777777" w:rsidR="00052D13" w:rsidRDefault="00052D13" w:rsidP="00052D13">
      <w:pPr>
        <w:rPr>
          <w:lang w:eastAsia="ko-KR"/>
        </w:rPr>
      </w:pPr>
      <w:r>
        <w:rPr>
          <w:lang w:eastAsia="ko-KR"/>
        </w:rPr>
        <w:t>Table 6.</w:t>
      </w:r>
      <w:r w:rsidR="00C93989">
        <w:rPr>
          <w:lang w:eastAsia="ko-KR"/>
        </w:rPr>
        <w:t>1-</w:t>
      </w:r>
      <w:r>
        <w:rPr>
          <w:lang w:eastAsia="ko-KR"/>
        </w:rPr>
        <w:t xml:space="preserve">1 provides a list of AR/MR service scenarios and the associated use cases for each. Note that some use cases may be duplicated as they address multiple features. </w:t>
      </w:r>
    </w:p>
    <w:p w14:paraId="7B1DB193" w14:textId="77777777" w:rsidR="00052D13" w:rsidRPr="00052D13" w:rsidRDefault="00052D13" w:rsidP="00052D13">
      <w:pPr>
        <w:pStyle w:val="TH"/>
      </w:pPr>
      <w:r w:rsidRPr="00052D13">
        <w:t>Table 6.</w:t>
      </w:r>
      <w:r w:rsidR="00C93989">
        <w:t>1-</w:t>
      </w:r>
      <w:r w:rsidRPr="00052D13">
        <w:t>1</w:t>
      </w:r>
      <w:r w:rsidR="002B31C7">
        <w:t>:</w:t>
      </w:r>
      <w:r w:rsidRPr="00052D13">
        <w:t xml:space="preserve"> List of service scenario mapping to use cases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39"/>
        <w:gridCol w:w="807"/>
        <w:gridCol w:w="4721"/>
      </w:tblGrid>
      <w:tr w:rsidR="00052D13" w:rsidRPr="00CF1AEE" w14:paraId="2F99418D" w14:textId="77777777" w:rsidTr="00F00257">
        <w:trPr>
          <w:trHeight w:val="360"/>
          <w:jc w:val="center"/>
        </w:trPr>
        <w:tc>
          <w:tcPr>
            <w:tcW w:w="3539" w:type="dxa"/>
            <w:shd w:val="clear" w:color="auto" w:fill="FFFFFF"/>
          </w:tcPr>
          <w:p w14:paraId="3D325CB1" w14:textId="77777777" w:rsidR="00052D13" w:rsidRPr="00052D13" w:rsidRDefault="00052D13" w:rsidP="005216E8">
            <w:pPr>
              <w:pStyle w:val="TAH"/>
              <w:rPr>
                <w:lang w:eastAsia="ko-KR"/>
              </w:rPr>
            </w:pPr>
            <w:r w:rsidRPr="00052D13">
              <w:rPr>
                <w:rFonts w:hint="eastAsia"/>
                <w:lang w:eastAsia="ko-KR"/>
              </w:rPr>
              <w:t>Service Scenario</w:t>
            </w:r>
          </w:p>
        </w:tc>
        <w:tc>
          <w:tcPr>
            <w:tcW w:w="807" w:type="dxa"/>
            <w:shd w:val="clear" w:color="auto" w:fill="FFFFFF"/>
          </w:tcPr>
          <w:p w14:paraId="501AD415" w14:textId="77777777" w:rsidR="00052D13" w:rsidRPr="00052D13" w:rsidRDefault="00052D13" w:rsidP="005216E8">
            <w:pPr>
              <w:pStyle w:val="TAH"/>
              <w:rPr>
                <w:lang w:eastAsia="ko-KR"/>
              </w:rPr>
            </w:pPr>
            <w:r w:rsidRPr="00052D13">
              <w:rPr>
                <w:rFonts w:hint="eastAsia"/>
                <w:lang w:eastAsia="ko-KR"/>
              </w:rPr>
              <w:t>Clause</w:t>
            </w:r>
          </w:p>
        </w:tc>
        <w:tc>
          <w:tcPr>
            <w:tcW w:w="4721" w:type="dxa"/>
            <w:shd w:val="clear" w:color="auto" w:fill="FFFFFF"/>
          </w:tcPr>
          <w:p w14:paraId="3047050B" w14:textId="77777777" w:rsidR="00052D13" w:rsidRPr="00CF1AEE" w:rsidRDefault="00052D13" w:rsidP="005216E8">
            <w:pPr>
              <w:pStyle w:val="TAH"/>
              <w:rPr>
                <w:lang w:eastAsia="ko-KR"/>
              </w:rPr>
            </w:pPr>
            <w:r>
              <w:rPr>
                <w:lang w:eastAsia="ko-KR"/>
              </w:rPr>
              <w:t xml:space="preserve">Relevant </w:t>
            </w:r>
            <w:r w:rsidRPr="00CF1AEE">
              <w:rPr>
                <w:rFonts w:hint="eastAsia"/>
                <w:lang w:eastAsia="ko-KR"/>
              </w:rPr>
              <w:t>Use Case</w:t>
            </w:r>
          </w:p>
        </w:tc>
      </w:tr>
      <w:tr w:rsidR="00052D13" w:rsidRPr="00CF1AEE" w14:paraId="3096E009" w14:textId="77777777" w:rsidTr="00F00257">
        <w:trPr>
          <w:trHeight w:val="360"/>
          <w:jc w:val="center"/>
        </w:trPr>
        <w:tc>
          <w:tcPr>
            <w:tcW w:w="3539" w:type="dxa"/>
            <w:shd w:val="clear" w:color="auto" w:fill="FFFFFF"/>
          </w:tcPr>
          <w:p w14:paraId="25748DCC" w14:textId="77777777" w:rsidR="00052D13" w:rsidRPr="00CF1AEE" w:rsidRDefault="00052D13" w:rsidP="005216E8">
            <w:pPr>
              <w:pStyle w:val="TAC"/>
              <w:rPr>
                <w:lang w:eastAsia="ko-KR"/>
              </w:rPr>
            </w:pPr>
            <w:r>
              <w:rPr>
                <w:rFonts w:hint="eastAsia"/>
                <w:lang w:eastAsia="ko-KR"/>
              </w:rPr>
              <w:t>Immersive media downlink streaming</w:t>
            </w:r>
          </w:p>
        </w:tc>
        <w:tc>
          <w:tcPr>
            <w:tcW w:w="807" w:type="dxa"/>
            <w:shd w:val="clear" w:color="auto" w:fill="FFFFFF"/>
          </w:tcPr>
          <w:p w14:paraId="0370A135" w14:textId="77777777" w:rsidR="00052D13" w:rsidRPr="00CF1AEE" w:rsidRDefault="00052D13" w:rsidP="005216E8">
            <w:pPr>
              <w:pStyle w:val="TAC"/>
              <w:rPr>
                <w:lang w:eastAsia="ko-KR"/>
              </w:rPr>
            </w:pPr>
            <w:r>
              <w:rPr>
                <w:rFonts w:hint="eastAsia"/>
                <w:lang w:eastAsia="ko-KR"/>
              </w:rPr>
              <w:t>6.2</w:t>
            </w:r>
          </w:p>
        </w:tc>
        <w:tc>
          <w:tcPr>
            <w:tcW w:w="4721" w:type="dxa"/>
            <w:shd w:val="clear" w:color="auto" w:fill="FFFFFF"/>
          </w:tcPr>
          <w:p w14:paraId="12E5166B" w14:textId="77777777" w:rsidR="00052D13" w:rsidRDefault="00052D13" w:rsidP="005216E8">
            <w:pPr>
              <w:pStyle w:val="TAC"/>
              <w:jc w:val="left"/>
              <w:rPr>
                <w:lang w:val="en-US"/>
              </w:rPr>
            </w:pPr>
            <w:r>
              <w:rPr>
                <w:lang w:val="en-US"/>
              </w:rPr>
              <w:t xml:space="preserve">2.    </w:t>
            </w:r>
            <w:r w:rsidRPr="00CF1AEE">
              <w:t>AR Sharing</w:t>
            </w:r>
            <w:r w:rsidRPr="00D74ACF">
              <w:rPr>
                <w:sz w:val="16"/>
                <w:vertAlign w:val="superscript"/>
              </w:rPr>
              <w:t>1)</w:t>
            </w:r>
          </w:p>
          <w:p w14:paraId="7999C821" w14:textId="77777777" w:rsidR="00052D13" w:rsidRDefault="00052D13" w:rsidP="005216E8">
            <w:pPr>
              <w:pStyle w:val="TAC"/>
              <w:jc w:val="left"/>
              <w:rPr>
                <w:lang w:val="en-US"/>
              </w:rPr>
            </w:pPr>
            <w:r>
              <w:t xml:space="preserve">14.  </w:t>
            </w:r>
            <w:r w:rsidRPr="00DB3790">
              <w:rPr>
                <w:lang w:eastAsia="zh-CN"/>
              </w:rPr>
              <w:t>AR Streaming with Localization Registry</w:t>
            </w:r>
            <w:r>
              <w:rPr>
                <w:lang w:val="en-US"/>
              </w:rPr>
              <w:t xml:space="preserve"> </w:t>
            </w:r>
          </w:p>
          <w:p w14:paraId="1B9FA236" w14:textId="77777777" w:rsidR="00052D13" w:rsidRDefault="00052D13" w:rsidP="005216E8">
            <w:pPr>
              <w:pStyle w:val="TAC"/>
              <w:jc w:val="left"/>
              <w:rPr>
                <w:lang w:eastAsia="ko-KR"/>
              </w:rPr>
            </w:pPr>
            <w:r>
              <w:rPr>
                <w:lang w:val="en-US"/>
              </w:rPr>
              <w:t>17.  AR remote advertising</w:t>
            </w:r>
          </w:p>
          <w:p w14:paraId="561EADC9" w14:textId="77777777" w:rsidR="00052D13" w:rsidRDefault="00052D13" w:rsidP="005216E8">
            <w:pPr>
              <w:pStyle w:val="TAC"/>
              <w:jc w:val="left"/>
            </w:pPr>
            <w:r>
              <w:rPr>
                <w:rFonts w:hint="eastAsia"/>
                <w:lang w:eastAsia="ko-KR"/>
              </w:rPr>
              <w:t xml:space="preserve">18. </w:t>
            </w:r>
            <w:r>
              <w:rPr>
                <w:lang w:eastAsia="ko-KR"/>
              </w:rPr>
              <w:t xml:space="preserve"> </w:t>
            </w:r>
            <w:r w:rsidRPr="00EA03A7">
              <w:t>Streaming of volumetric video for glass-type MR</w:t>
            </w:r>
          </w:p>
          <w:p w14:paraId="71FDCC63" w14:textId="77777777" w:rsidR="00052D13" w:rsidRPr="00CF1AEE" w:rsidRDefault="00052D13" w:rsidP="005216E8">
            <w:pPr>
              <w:pStyle w:val="TAC"/>
              <w:jc w:val="left"/>
              <w:rPr>
                <w:lang w:eastAsia="ko-KR"/>
              </w:rPr>
            </w:pPr>
            <w:r w:rsidRPr="00EA03A7">
              <w:t xml:space="preserve"> </w:t>
            </w:r>
            <w:r>
              <w:t xml:space="preserve">      </w:t>
            </w:r>
            <w:r w:rsidRPr="00EA03A7">
              <w:t>Devices</w:t>
            </w:r>
          </w:p>
        </w:tc>
      </w:tr>
      <w:tr w:rsidR="00052D13" w:rsidRPr="00CF1AEE" w14:paraId="2BC865CC" w14:textId="77777777" w:rsidTr="00F00257">
        <w:trPr>
          <w:trHeight w:val="360"/>
          <w:jc w:val="center"/>
        </w:trPr>
        <w:tc>
          <w:tcPr>
            <w:tcW w:w="3539" w:type="dxa"/>
            <w:shd w:val="clear" w:color="auto" w:fill="FFFFFF"/>
          </w:tcPr>
          <w:p w14:paraId="271D8CAB" w14:textId="77777777" w:rsidR="00052D13" w:rsidRPr="00CF1AEE" w:rsidRDefault="00052D13" w:rsidP="005216E8">
            <w:pPr>
              <w:pStyle w:val="TAC"/>
              <w:rPr>
                <w:lang w:eastAsia="ko-KR"/>
              </w:rPr>
            </w:pPr>
            <w:r>
              <w:rPr>
                <w:rFonts w:hint="eastAsia"/>
                <w:lang w:eastAsia="ko-KR"/>
              </w:rPr>
              <w:t>5G interactive immersive service</w:t>
            </w:r>
          </w:p>
        </w:tc>
        <w:tc>
          <w:tcPr>
            <w:tcW w:w="807" w:type="dxa"/>
            <w:shd w:val="clear" w:color="auto" w:fill="FFFFFF"/>
          </w:tcPr>
          <w:p w14:paraId="33AA35F8" w14:textId="77777777" w:rsidR="00052D13" w:rsidRPr="00CF1AEE" w:rsidRDefault="00052D13" w:rsidP="005216E8">
            <w:pPr>
              <w:pStyle w:val="TAC"/>
              <w:rPr>
                <w:lang w:eastAsia="ko-KR"/>
              </w:rPr>
            </w:pPr>
            <w:r>
              <w:rPr>
                <w:rFonts w:hint="eastAsia"/>
                <w:lang w:eastAsia="ko-KR"/>
              </w:rPr>
              <w:t>6.3</w:t>
            </w:r>
          </w:p>
        </w:tc>
        <w:tc>
          <w:tcPr>
            <w:tcW w:w="4721" w:type="dxa"/>
            <w:shd w:val="clear" w:color="auto" w:fill="FFFFFF"/>
          </w:tcPr>
          <w:p w14:paraId="23E52743" w14:textId="77777777" w:rsidR="00052D13" w:rsidRDefault="00052D13" w:rsidP="005216E8">
            <w:pPr>
              <w:pStyle w:val="TAC"/>
              <w:jc w:val="left"/>
              <w:rPr>
                <w:lang w:val="en-US" w:eastAsia="ko-KR"/>
              </w:rPr>
            </w:pPr>
            <w:r>
              <w:rPr>
                <w:rFonts w:hint="eastAsia"/>
                <w:lang w:val="en-US" w:eastAsia="ko-KR"/>
              </w:rPr>
              <w:t xml:space="preserve">1. </w:t>
            </w:r>
            <w:r>
              <w:rPr>
                <w:lang w:val="en-US" w:eastAsia="ko-KR"/>
              </w:rPr>
              <w:t xml:space="preserve">  </w:t>
            </w:r>
            <w:r w:rsidRPr="00CF1AEE">
              <w:t>3D Image Messaging</w:t>
            </w:r>
          </w:p>
          <w:p w14:paraId="292009B6" w14:textId="77777777" w:rsidR="00052D13" w:rsidRDefault="00052D13" w:rsidP="005216E8">
            <w:pPr>
              <w:pStyle w:val="TAC"/>
              <w:jc w:val="left"/>
            </w:pPr>
            <w:r>
              <w:rPr>
                <w:lang w:val="en-US"/>
              </w:rPr>
              <w:t xml:space="preserve">2.   </w:t>
            </w:r>
            <w:r w:rsidRPr="00CF1AEE">
              <w:t>AR Sharing</w:t>
            </w:r>
            <w:r w:rsidRPr="00D74ACF">
              <w:rPr>
                <w:sz w:val="16"/>
                <w:vertAlign w:val="superscript"/>
              </w:rPr>
              <w:t>1)</w:t>
            </w:r>
          </w:p>
          <w:p w14:paraId="4D2152D3" w14:textId="77777777" w:rsidR="00052D13" w:rsidRDefault="00052D13" w:rsidP="005216E8">
            <w:pPr>
              <w:pStyle w:val="TAC"/>
              <w:jc w:val="left"/>
            </w:pPr>
            <w:r>
              <w:t xml:space="preserve">4.   </w:t>
            </w:r>
            <w:r w:rsidRPr="00DB3790">
              <w:t>AR guided assistant at remote location (industrial</w:t>
            </w:r>
          </w:p>
          <w:p w14:paraId="12733BFA" w14:textId="77777777" w:rsidR="00052D13" w:rsidRDefault="00052D13" w:rsidP="005216E8">
            <w:pPr>
              <w:pStyle w:val="TAC"/>
              <w:ind w:firstLineChars="150" w:firstLine="270"/>
              <w:jc w:val="left"/>
            </w:pPr>
            <w:r w:rsidRPr="00DB3790">
              <w:t>services)</w:t>
            </w:r>
            <w:r w:rsidRPr="00D74ACF">
              <w:rPr>
                <w:sz w:val="16"/>
                <w:vertAlign w:val="superscript"/>
              </w:rPr>
              <w:t xml:space="preserve"> 1)</w:t>
            </w:r>
          </w:p>
          <w:p w14:paraId="69D098B2" w14:textId="77777777" w:rsidR="00052D13" w:rsidRDefault="00052D13" w:rsidP="005216E8">
            <w:pPr>
              <w:pStyle w:val="TAC"/>
              <w:jc w:val="left"/>
            </w:pPr>
            <w:r>
              <w:t xml:space="preserve">5.   </w:t>
            </w:r>
            <w:r w:rsidRPr="00CF1AEE">
              <w:t>Police Critical Mission with AR</w:t>
            </w:r>
            <w:r w:rsidRPr="00D74ACF">
              <w:rPr>
                <w:sz w:val="16"/>
                <w:vertAlign w:val="superscript"/>
              </w:rPr>
              <w:t>1)</w:t>
            </w:r>
          </w:p>
          <w:p w14:paraId="027ECB52" w14:textId="77777777" w:rsidR="00052D13" w:rsidRDefault="00052D13" w:rsidP="005216E8">
            <w:pPr>
              <w:pStyle w:val="TAC"/>
              <w:jc w:val="left"/>
            </w:pPr>
            <w:r>
              <w:t xml:space="preserve">15. </w:t>
            </w:r>
            <w:r w:rsidRPr="00DB3790">
              <w:rPr>
                <w:lang w:eastAsia="zh-CN"/>
              </w:rPr>
              <w:t>5G Shared Spatial Data</w:t>
            </w:r>
          </w:p>
          <w:p w14:paraId="554AB66B" w14:textId="77777777" w:rsidR="00052D13" w:rsidRDefault="00052D13" w:rsidP="005216E8">
            <w:pPr>
              <w:pStyle w:val="TAC"/>
              <w:jc w:val="left"/>
              <w:rPr>
                <w:sz w:val="16"/>
                <w:vertAlign w:val="superscript"/>
              </w:rPr>
            </w:pPr>
            <w:r>
              <w:rPr>
                <w:rFonts w:hint="eastAsia"/>
                <w:lang w:eastAsia="ko-KR"/>
              </w:rPr>
              <w:t xml:space="preserve">16. </w:t>
            </w:r>
            <w:r>
              <w:rPr>
                <w:lang w:val="en-US"/>
              </w:rPr>
              <w:t>AR remote cooperation</w:t>
            </w:r>
            <w:r w:rsidRPr="00D74ACF">
              <w:rPr>
                <w:sz w:val="16"/>
                <w:vertAlign w:val="superscript"/>
              </w:rPr>
              <w:t>1)</w:t>
            </w:r>
          </w:p>
          <w:p w14:paraId="2E451877" w14:textId="77777777" w:rsidR="002B31C7" w:rsidRPr="00CF1AEE" w:rsidRDefault="002B31C7" w:rsidP="002B31C7">
            <w:pPr>
              <w:pStyle w:val="TAC"/>
              <w:jc w:val="left"/>
            </w:pPr>
            <w:r>
              <w:t xml:space="preserve">21. </w:t>
            </w:r>
            <w:r>
              <w:rPr>
                <w:lang w:eastAsia="zh-CN"/>
              </w:rPr>
              <w:t>AR gaming</w:t>
            </w:r>
          </w:p>
        </w:tc>
      </w:tr>
      <w:tr w:rsidR="00052D13" w:rsidRPr="00CF1AEE" w14:paraId="67DBA440" w14:textId="77777777" w:rsidTr="00F00257">
        <w:trPr>
          <w:trHeight w:val="360"/>
          <w:jc w:val="center"/>
        </w:trPr>
        <w:tc>
          <w:tcPr>
            <w:tcW w:w="3539" w:type="dxa"/>
            <w:shd w:val="clear" w:color="auto" w:fill="FFFFFF"/>
          </w:tcPr>
          <w:p w14:paraId="41F61169" w14:textId="77777777" w:rsidR="00052D13" w:rsidRPr="00CF1AEE" w:rsidRDefault="00052D13" w:rsidP="005216E8">
            <w:pPr>
              <w:pStyle w:val="TAC"/>
              <w:rPr>
                <w:lang w:eastAsia="ko-KR"/>
              </w:rPr>
            </w:pPr>
            <w:r>
              <w:rPr>
                <w:rFonts w:hint="eastAsia"/>
                <w:lang w:eastAsia="ko-KR"/>
              </w:rPr>
              <w:t>5G cognitive immersive service</w:t>
            </w:r>
          </w:p>
        </w:tc>
        <w:tc>
          <w:tcPr>
            <w:tcW w:w="807" w:type="dxa"/>
            <w:shd w:val="clear" w:color="auto" w:fill="FFFFFF"/>
          </w:tcPr>
          <w:p w14:paraId="1806BBDE" w14:textId="77777777" w:rsidR="00052D13" w:rsidRPr="00CF1AEE" w:rsidRDefault="00052D13" w:rsidP="005216E8">
            <w:pPr>
              <w:pStyle w:val="TAC"/>
              <w:rPr>
                <w:lang w:eastAsia="ko-KR"/>
              </w:rPr>
            </w:pPr>
            <w:r>
              <w:rPr>
                <w:rFonts w:hint="eastAsia"/>
                <w:lang w:eastAsia="ko-KR"/>
              </w:rPr>
              <w:t>6.4</w:t>
            </w:r>
          </w:p>
        </w:tc>
        <w:tc>
          <w:tcPr>
            <w:tcW w:w="4721" w:type="dxa"/>
            <w:shd w:val="clear" w:color="auto" w:fill="FFFFFF"/>
          </w:tcPr>
          <w:p w14:paraId="5561FB81" w14:textId="77777777" w:rsidR="002B31C7" w:rsidRDefault="002B31C7" w:rsidP="002B31C7">
            <w:pPr>
              <w:pStyle w:val="TAC"/>
              <w:jc w:val="left"/>
            </w:pPr>
            <w:r>
              <w:t xml:space="preserve">4.  </w:t>
            </w:r>
            <w:r w:rsidRPr="00DB3790">
              <w:t>AR guided assistant at remote location (industrial</w:t>
            </w:r>
          </w:p>
          <w:p w14:paraId="2AFA651F" w14:textId="77777777" w:rsidR="002B31C7" w:rsidRDefault="002B31C7" w:rsidP="002B31C7">
            <w:pPr>
              <w:pStyle w:val="TAC"/>
              <w:ind w:firstLineChars="150" w:firstLine="270"/>
              <w:jc w:val="left"/>
            </w:pPr>
            <w:r w:rsidRPr="00DB3790">
              <w:t>services)</w:t>
            </w:r>
            <w:r w:rsidRPr="00D74ACF">
              <w:rPr>
                <w:sz w:val="16"/>
                <w:vertAlign w:val="superscript"/>
              </w:rPr>
              <w:t xml:space="preserve"> 1)</w:t>
            </w:r>
          </w:p>
          <w:p w14:paraId="63062742" w14:textId="77777777" w:rsidR="00052D13" w:rsidRDefault="00052D13" w:rsidP="005216E8">
            <w:pPr>
              <w:pStyle w:val="TAC"/>
              <w:jc w:val="left"/>
            </w:pPr>
            <w:r>
              <w:t xml:space="preserve">5.   </w:t>
            </w:r>
            <w:r w:rsidRPr="00CF1AEE">
              <w:t>Police Critical Mission with AR</w:t>
            </w:r>
            <w:r w:rsidRPr="00D74ACF">
              <w:rPr>
                <w:sz w:val="16"/>
                <w:vertAlign w:val="superscript"/>
              </w:rPr>
              <w:t>1)</w:t>
            </w:r>
          </w:p>
          <w:p w14:paraId="7E1CF660" w14:textId="77777777" w:rsidR="00052D13" w:rsidRDefault="00052D13" w:rsidP="005216E8">
            <w:pPr>
              <w:pStyle w:val="TAC"/>
              <w:jc w:val="left"/>
              <w:rPr>
                <w:lang w:eastAsia="ko-KR"/>
              </w:rPr>
            </w:pPr>
            <w:r>
              <w:t xml:space="preserve">14. </w:t>
            </w:r>
            <w:r w:rsidRPr="00DB3790">
              <w:rPr>
                <w:lang w:eastAsia="zh-CN"/>
              </w:rPr>
              <w:t>AR Streaming with Localization Registry</w:t>
            </w:r>
            <w:r w:rsidRPr="00D74ACF">
              <w:rPr>
                <w:sz w:val="16"/>
                <w:vertAlign w:val="superscript"/>
              </w:rPr>
              <w:t>1)</w:t>
            </w:r>
          </w:p>
          <w:p w14:paraId="3824B431" w14:textId="77777777" w:rsidR="002B31C7" w:rsidRDefault="002B31C7" w:rsidP="005216E8">
            <w:pPr>
              <w:pStyle w:val="TAC"/>
              <w:jc w:val="left"/>
              <w:rPr>
                <w:lang w:eastAsia="ko-KR"/>
              </w:rPr>
            </w:pPr>
            <w:r>
              <w:rPr>
                <w:rFonts w:hint="eastAsia"/>
                <w:lang w:eastAsia="ko-KR"/>
              </w:rPr>
              <w:t xml:space="preserve">16. </w:t>
            </w:r>
            <w:r>
              <w:rPr>
                <w:lang w:val="en-US"/>
              </w:rPr>
              <w:t>AR remote cooperation</w:t>
            </w:r>
            <w:r w:rsidRPr="00D74ACF">
              <w:rPr>
                <w:sz w:val="16"/>
                <w:vertAlign w:val="superscript"/>
              </w:rPr>
              <w:t>1)</w:t>
            </w:r>
          </w:p>
          <w:p w14:paraId="73218441" w14:textId="77777777" w:rsidR="00052D13" w:rsidRPr="00CF1AEE" w:rsidRDefault="00052D13" w:rsidP="005216E8">
            <w:pPr>
              <w:pStyle w:val="TAC"/>
              <w:jc w:val="left"/>
              <w:rPr>
                <w:lang w:eastAsia="ko-KR"/>
              </w:rPr>
            </w:pPr>
            <w:r>
              <w:rPr>
                <w:rFonts w:hint="eastAsia"/>
                <w:lang w:eastAsia="ko-KR"/>
              </w:rPr>
              <w:t xml:space="preserve">20. </w:t>
            </w:r>
            <w:r>
              <w:rPr>
                <w:lang w:val="en-US"/>
              </w:rPr>
              <w:t>AR IoT control</w:t>
            </w:r>
          </w:p>
        </w:tc>
      </w:tr>
      <w:tr w:rsidR="00060932" w:rsidRPr="00CF1AEE" w14:paraId="37690B4A" w14:textId="77777777" w:rsidTr="00F00257">
        <w:trPr>
          <w:trHeight w:val="360"/>
          <w:jc w:val="center"/>
        </w:trPr>
        <w:tc>
          <w:tcPr>
            <w:tcW w:w="3539" w:type="dxa"/>
            <w:shd w:val="clear" w:color="auto" w:fill="FFFFFF"/>
          </w:tcPr>
          <w:p w14:paraId="70392827" w14:textId="77777777" w:rsidR="00060932" w:rsidRDefault="00060932" w:rsidP="005216E8">
            <w:pPr>
              <w:pStyle w:val="TAC"/>
              <w:rPr>
                <w:rFonts w:hint="eastAsia"/>
                <w:lang w:eastAsia="ko-KR"/>
              </w:rPr>
            </w:pPr>
            <w:r>
              <w:rPr>
                <w:rFonts w:hint="eastAsia"/>
                <w:lang w:eastAsia="ko-KR"/>
              </w:rPr>
              <w:t xml:space="preserve">AR conversational </w:t>
            </w:r>
            <w:r>
              <w:rPr>
                <w:lang w:eastAsia="ko-KR"/>
              </w:rPr>
              <w:t>service</w:t>
            </w:r>
          </w:p>
        </w:tc>
        <w:tc>
          <w:tcPr>
            <w:tcW w:w="807" w:type="dxa"/>
            <w:shd w:val="clear" w:color="auto" w:fill="FFFFFF"/>
          </w:tcPr>
          <w:p w14:paraId="5BC65880" w14:textId="77777777" w:rsidR="00060932" w:rsidRDefault="00060932" w:rsidP="005216E8">
            <w:pPr>
              <w:pStyle w:val="TAC"/>
              <w:rPr>
                <w:rFonts w:hint="eastAsia"/>
                <w:lang w:eastAsia="ko-KR"/>
              </w:rPr>
            </w:pPr>
            <w:r>
              <w:rPr>
                <w:rFonts w:hint="eastAsia"/>
                <w:lang w:eastAsia="ko-KR"/>
              </w:rPr>
              <w:t>6.5</w:t>
            </w:r>
          </w:p>
        </w:tc>
        <w:tc>
          <w:tcPr>
            <w:tcW w:w="4721" w:type="dxa"/>
            <w:shd w:val="clear" w:color="auto" w:fill="FFFFFF"/>
          </w:tcPr>
          <w:p w14:paraId="633E1BE9" w14:textId="77777777" w:rsidR="00060932" w:rsidRDefault="00060932" w:rsidP="00060932">
            <w:pPr>
              <w:pStyle w:val="TAC"/>
              <w:jc w:val="left"/>
              <w:rPr>
                <w:lang w:eastAsia="ko-KR"/>
              </w:rPr>
            </w:pPr>
            <w:r>
              <w:rPr>
                <w:rFonts w:hint="eastAsia"/>
                <w:lang w:eastAsia="ko-KR"/>
              </w:rPr>
              <w:t xml:space="preserve">3. </w:t>
            </w:r>
            <w:r>
              <w:rPr>
                <w:lang w:eastAsia="ko-KR"/>
              </w:rPr>
              <w:t xml:space="preserve">  </w:t>
            </w:r>
            <w:r w:rsidRPr="00DB3790">
              <w:t>Real-time 3D Communication</w:t>
            </w:r>
          </w:p>
          <w:p w14:paraId="60C1ABAF" w14:textId="77777777" w:rsidR="00060932" w:rsidRDefault="00060932" w:rsidP="00060932">
            <w:pPr>
              <w:pStyle w:val="TAC"/>
              <w:jc w:val="left"/>
            </w:pPr>
            <w:r>
              <w:t xml:space="preserve">4.   </w:t>
            </w:r>
            <w:r w:rsidRPr="00DB3790">
              <w:t>AR guided assistant at remote location (industrial</w:t>
            </w:r>
          </w:p>
          <w:p w14:paraId="00E443F3" w14:textId="77777777" w:rsidR="00060932" w:rsidRDefault="00060932" w:rsidP="00060932">
            <w:pPr>
              <w:pStyle w:val="TAC"/>
              <w:ind w:firstLineChars="150" w:firstLine="270"/>
              <w:jc w:val="left"/>
            </w:pPr>
            <w:r w:rsidRPr="00DB3790">
              <w:t>services)</w:t>
            </w:r>
            <w:r w:rsidRPr="00D74ACF">
              <w:rPr>
                <w:sz w:val="16"/>
                <w:vertAlign w:val="superscript"/>
              </w:rPr>
              <w:t xml:space="preserve"> 1)</w:t>
            </w:r>
          </w:p>
          <w:p w14:paraId="500F7FEB" w14:textId="77777777" w:rsidR="00060932" w:rsidRDefault="00060932" w:rsidP="00060932">
            <w:pPr>
              <w:pStyle w:val="TAC"/>
              <w:jc w:val="left"/>
            </w:pPr>
            <w:r>
              <w:t xml:space="preserve">7.   </w:t>
            </w:r>
            <w:r w:rsidRPr="00CF1AEE">
              <w:t>Real-time communication with the shop assistant</w:t>
            </w:r>
          </w:p>
          <w:p w14:paraId="7DAB2E83" w14:textId="77777777" w:rsidR="00060932" w:rsidRDefault="00060932" w:rsidP="00060932">
            <w:pPr>
              <w:pStyle w:val="TAC"/>
              <w:jc w:val="left"/>
            </w:pPr>
            <w:r>
              <w:rPr>
                <w:rFonts w:hint="eastAsia"/>
                <w:lang w:eastAsia="ko-KR"/>
              </w:rPr>
              <w:t xml:space="preserve">8. </w:t>
            </w:r>
            <w:r>
              <w:rPr>
                <w:lang w:eastAsia="ko-KR"/>
              </w:rPr>
              <w:t xml:space="preserve">  </w:t>
            </w:r>
            <w:r w:rsidRPr="00DB3790">
              <w:t>360-degree conference meeting</w:t>
            </w:r>
            <w:r w:rsidR="00F1751B" w:rsidRPr="00D74ACF">
              <w:rPr>
                <w:sz w:val="16"/>
                <w:vertAlign w:val="superscript"/>
              </w:rPr>
              <w:t>1)</w:t>
            </w:r>
          </w:p>
          <w:p w14:paraId="2B246295" w14:textId="77777777" w:rsidR="00060932" w:rsidRDefault="00060932" w:rsidP="00060932">
            <w:pPr>
              <w:pStyle w:val="TAC"/>
              <w:jc w:val="left"/>
            </w:pPr>
            <w:r>
              <w:t xml:space="preserve">9.   </w:t>
            </w:r>
            <w:r w:rsidRPr="00DB3790">
              <w:t>XR Meeting</w:t>
            </w:r>
            <w:r w:rsidR="00F1751B" w:rsidRPr="00D74ACF">
              <w:rPr>
                <w:sz w:val="16"/>
                <w:vertAlign w:val="superscript"/>
              </w:rPr>
              <w:t>1)</w:t>
            </w:r>
          </w:p>
          <w:p w14:paraId="2DE6C5DF" w14:textId="77777777" w:rsidR="00060932" w:rsidRDefault="00060932" w:rsidP="00060932">
            <w:pPr>
              <w:pStyle w:val="TAC"/>
              <w:jc w:val="left"/>
            </w:pPr>
            <w:r>
              <w:t xml:space="preserve">10. </w:t>
            </w:r>
            <w:r w:rsidRPr="00DB3790">
              <w:t>Convention / Poster Session</w:t>
            </w:r>
            <w:r w:rsidR="00F1751B" w:rsidRPr="00D74ACF">
              <w:rPr>
                <w:sz w:val="16"/>
                <w:vertAlign w:val="superscript"/>
              </w:rPr>
              <w:t>1)</w:t>
            </w:r>
          </w:p>
          <w:p w14:paraId="0941CA64" w14:textId="77777777" w:rsidR="00060932" w:rsidRDefault="00060932" w:rsidP="00060932">
            <w:pPr>
              <w:pStyle w:val="TAC"/>
              <w:jc w:val="left"/>
            </w:pPr>
            <w:r>
              <w:t xml:space="preserve">11. </w:t>
            </w:r>
            <w:r w:rsidRPr="00DB3790">
              <w:t>AR animated avatar calls</w:t>
            </w:r>
          </w:p>
          <w:p w14:paraId="3BFE11A8" w14:textId="77777777" w:rsidR="00060932" w:rsidRDefault="00060932" w:rsidP="00060932">
            <w:pPr>
              <w:pStyle w:val="TAC"/>
              <w:jc w:val="left"/>
            </w:pPr>
            <w:r>
              <w:t xml:space="preserve">12. </w:t>
            </w:r>
            <w:r w:rsidRPr="00CF1AEE">
              <w:t>AR avatar multi-party calls</w:t>
            </w:r>
            <w:r w:rsidR="00F1751B" w:rsidRPr="00D74ACF">
              <w:rPr>
                <w:sz w:val="16"/>
                <w:vertAlign w:val="superscript"/>
              </w:rPr>
              <w:t>1)</w:t>
            </w:r>
          </w:p>
          <w:p w14:paraId="1CF81DC5" w14:textId="77777777" w:rsidR="00060932" w:rsidRDefault="00060932" w:rsidP="00060932">
            <w:pPr>
              <w:pStyle w:val="TAC"/>
              <w:jc w:val="left"/>
            </w:pPr>
            <w:r>
              <w:t xml:space="preserve">13. </w:t>
            </w:r>
            <w:r w:rsidRPr="00C07301">
              <w:t>Front-facing camera video multi-party calls</w:t>
            </w:r>
            <w:r w:rsidR="00F1751B" w:rsidRPr="00D74ACF">
              <w:rPr>
                <w:sz w:val="16"/>
                <w:vertAlign w:val="superscript"/>
              </w:rPr>
              <w:t>1)</w:t>
            </w:r>
          </w:p>
          <w:p w14:paraId="759AC9D5" w14:textId="77777777" w:rsidR="00060932" w:rsidRDefault="00060932" w:rsidP="00060932">
            <w:pPr>
              <w:pStyle w:val="TAC"/>
              <w:jc w:val="left"/>
              <w:rPr>
                <w:sz w:val="16"/>
                <w:vertAlign w:val="superscript"/>
              </w:rPr>
            </w:pPr>
            <w:r>
              <w:rPr>
                <w:rFonts w:hint="eastAsia"/>
                <w:lang w:eastAsia="ko-KR"/>
              </w:rPr>
              <w:t>16.</w:t>
            </w:r>
            <w:r>
              <w:rPr>
                <w:lang w:eastAsia="ko-KR"/>
              </w:rPr>
              <w:t xml:space="preserve"> </w:t>
            </w:r>
            <w:r>
              <w:rPr>
                <w:lang w:val="en-US"/>
              </w:rPr>
              <w:t>AR remote cooperation</w:t>
            </w:r>
            <w:r w:rsidRPr="00D74ACF">
              <w:rPr>
                <w:sz w:val="16"/>
                <w:vertAlign w:val="superscript"/>
              </w:rPr>
              <w:t>1)</w:t>
            </w:r>
          </w:p>
          <w:p w14:paraId="4E3DE438" w14:textId="77777777" w:rsidR="00060932" w:rsidRDefault="00060932" w:rsidP="00060932">
            <w:pPr>
              <w:pStyle w:val="TAC"/>
              <w:jc w:val="left"/>
              <w:rPr>
                <w:rFonts w:hint="eastAsia"/>
                <w:lang w:eastAsia="ko-KR"/>
              </w:rPr>
            </w:pPr>
            <w:r>
              <w:rPr>
                <w:rFonts w:hint="eastAsia"/>
                <w:lang w:eastAsia="ko-KR"/>
              </w:rPr>
              <w:t>19.</w:t>
            </w:r>
            <w:r>
              <w:rPr>
                <w:lang w:eastAsia="ko-KR"/>
              </w:rPr>
              <w:t xml:space="preserve"> </w:t>
            </w:r>
            <w:r>
              <w:rPr>
                <w:rFonts w:hint="eastAsia"/>
                <w:lang w:eastAsia="ko-KR"/>
              </w:rPr>
              <w:t>AR Conferencing</w:t>
            </w:r>
            <w:r w:rsidR="00F1751B" w:rsidRPr="00D74ACF">
              <w:rPr>
                <w:sz w:val="16"/>
                <w:vertAlign w:val="superscript"/>
              </w:rPr>
              <w:t>1)</w:t>
            </w:r>
          </w:p>
        </w:tc>
      </w:tr>
      <w:tr w:rsidR="00E27530" w:rsidRPr="00CF1AEE" w14:paraId="03EE65BF" w14:textId="77777777" w:rsidTr="00F00257">
        <w:trPr>
          <w:trHeight w:val="360"/>
          <w:jc w:val="center"/>
        </w:trPr>
        <w:tc>
          <w:tcPr>
            <w:tcW w:w="3539" w:type="dxa"/>
            <w:shd w:val="clear" w:color="auto" w:fill="FFFFFF"/>
          </w:tcPr>
          <w:p w14:paraId="53E2F2A5" w14:textId="77777777" w:rsidR="00E27530" w:rsidRDefault="00E27530" w:rsidP="005216E8">
            <w:pPr>
              <w:pStyle w:val="TAC"/>
              <w:rPr>
                <w:rFonts w:hint="eastAsia"/>
                <w:lang w:eastAsia="ko-KR"/>
              </w:rPr>
            </w:pPr>
            <w:r>
              <w:rPr>
                <w:rFonts w:hint="eastAsia"/>
                <w:lang w:eastAsia="ko-KR"/>
              </w:rPr>
              <w:t>Shared AR conversational experience</w:t>
            </w:r>
          </w:p>
        </w:tc>
        <w:tc>
          <w:tcPr>
            <w:tcW w:w="807" w:type="dxa"/>
            <w:shd w:val="clear" w:color="auto" w:fill="FFFFFF"/>
          </w:tcPr>
          <w:p w14:paraId="448378D6" w14:textId="77777777" w:rsidR="00E27530" w:rsidRDefault="00E27530" w:rsidP="005216E8">
            <w:pPr>
              <w:pStyle w:val="TAC"/>
              <w:rPr>
                <w:rFonts w:hint="eastAsia"/>
                <w:lang w:eastAsia="ko-KR"/>
              </w:rPr>
            </w:pPr>
            <w:r>
              <w:rPr>
                <w:rFonts w:hint="eastAsia"/>
                <w:lang w:eastAsia="ko-KR"/>
              </w:rPr>
              <w:t>6.6</w:t>
            </w:r>
          </w:p>
        </w:tc>
        <w:tc>
          <w:tcPr>
            <w:tcW w:w="4721" w:type="dxa"/>
            <w:shd w:val="clear" w:color="auto" w:fill="FFFFFF"/>
          </w:tcPr>
          <w:p w14:paraId="02BF7BDE" w14:textId="77777777" w:rsidR="00F1751B" w:rsidRDefault="00F1751B" w:rsidP="00791AC3">
            <w:pPr>
              <w:pStyle w:val="TAC"/>
              <w:jc w:val="left"/>
            </w:pPr>
            <w:r>
              <w:t>8.   360-degree conference meeting</w:t>
            </w:r>
            <w:r w:rsidRPr="00D74ACF">
              <w:rPr>
                <w:sz w:val="16"/>
                <w:vertAlign w:val="superscript"/>
              </w:rPr>
              <w:t>1)</w:t>
            </w:r>
          </w:p>
          <w:p w14:paraId="06FFAA20" w14:textId="77777777" w:rsidR="00F1751B" w:rsidRDefault="00F1751B" w:rsidP="00791AC3">
            <w:pPr>
              <w:pStyle w:val="TAC"/>
              <w:jc w:val="left"/>
            </w:pPr>
            <w:r>
              <w:t>9.   XR meeting</w:t>
            </w:r>
            <w:r w:rsidRPr="00D74ACF">
              <w:rPr>
                <w:sz w:val="16"/>
                <w:vertAlign w:val="superscript"/>
              </w:rPr>
              <w:t>1)</w:t>
            </w:r>
          </w:p>
          <w:p w14:paraId="192E4321" w14:textId="77777777" w:rsidR="00F1751B" w:rsidRDefault="00F1751B" w:rsidP="00791AC3">
            <w:pPr>
              <w:pStyle w:val="TAC"/>
              <w:jc w:val="left"/>
            </w:pPr>
            <w:r>
              <w:t>10. Convention / Poster Session</w:t>
            </w:r>
            <w:r w:rsidRPr="00D74ACF">
              <w:rPr>
                <w:sz w:val="16"/>
                <w:vertAlign w:val="superscript"/>
              </w:rPr>
              <w:t>1)</w:t>
            </w:r>
          </w:p>
          <w:p w14:paraId="1ED2079F" w14:textId="77777777" w:rsidR="00F1751B" w:rsidRDefault="00F1751B" w:rsidP="00791AC3">
            <w:pPr>
              <w:pStyle w:val="TAC"/>
              <w:jc w:val="left"/>
            </w:pPr>
            <w:r>
              <w:t>12. AR avatar multi-party calls</w:t>
            </w:r>
            <w:r w:rsidRPr="00D74ACF">
              <w:rPr>
                <w:sz w:val="16"/>
                <w:vertAlign w:val="superscript"/>
              </w:rPr>
              <w:t>1)</w:t>
            </w:r>
          </w:p>
          <w:p w14:paraId="7A7B23A8" w14:textId="77777777" w:rsidR="00F1751B" w:rsidRDefault="00F1751B" w:rsidP="00791AC3">
            <w:pPr>
              <w:pStyle w:val="TAC"/>
              <w:jc w:val="left"/>
            </w:pPr>
            <w:r>
              <w:t>13. Front-facing camera video multi-party calls</w:t>
            </w:r>
            <w:r w:rsidRPr="00D74ACF">
              <w:rPr>
                <w:sz w:val="16"/>
                <w:vertAlign w:val="superscript"/>
              </w:rPr>
              <w:t>1)</w:t>
            </w:r>
          </w:p>
          <w:p w14:paraId="6113D1C3" w14:textId="77777777" w:rsidR="00F1751B" w:rsidRDefault="00F1751B" w:rsidP="00F1751B">
            <w:pPr>
              <w:pStyle w:val="TAC"/>
              <w:jc w:val="left"/>
            </w:pPr>
            <w:r>
              <w:t>19. AR conferencing</w:t>
            </w:r>
            <w:r w:rsidRPr="00D74ACF">
              <w:rPr>
                <w:sz w:val="16"/>
                <w:vertAlign w:val="superscript"/>
              </w:rPr>
              <w:t>1)</w:t>
            </w:r>
          </w:p>
          <w:p w14:paraId="50631376" w14:textId="77777777" w:rsidR="00E27530" w:rsidRDefault="00E27530" w:rsidP="00060932">
            <w:pPr>
              <w:pStyle w:val="TAC"/>
              <w:jc w:val="left"/>
              <w:rPr>
                <w:rFonts w:hint="eastAsia"/>
                <w:lang w:eastAsia="ko-KR"/>
              </w:rPr>
            </w:pPr>
            <w:r>
              <w:rPr>
                <w:rFonts w:hint="eastAsia"/>
              </w:rPr>
              <w:t>22.</w:t>
            </w:r>
            <w:r>
              <w:t xml:space="preserve"> </w:t>
            </w:r>
            <w:r w:rsidRPr="00791AC3">
              <w:t>Shared AR Conferencing Experience</w:t>
            </w:r>
          </w:p>
        </w:tc>
      </w:tr>
      <w:tr w:rsidR="00052D13" w:rsidRPr="00CF1AEE" w14:paraId="0AF8DF88" w14:textId="77777777" w:rsidTr="005216E8">
        <w:trPr>
          <w:trHeight w:val="360"/>
          <w:jc w:val="center"/>
        </w:trPr>
        <w:tc>
          <w:tcPr>
            <w:tcW w:w="9067" w:type="dxa"/>
            <w:gridSpan w:val="3"/>
            <w:shd w:val="clear" w:color="auto" w:fill="FFFFFF"/>
          </w:tcPr>
          <w:p w14:paraId="6BC1F5A0" w14:textId="77777777" w:rsidR="00052D13" w:rsidRDefault="00052D13" w:rsidP="005216E8">
            <w:pPr>
              <w:pStyle w:val="TAC"/>
              <w:jc w:val="left"/>
              <w:rPr>
                <w:lang w:eastAsia="ko-KR"/>
              </w:rPr>
            </w:pPr>
            <w:r>
              <w:rPr>
                <w:rFonts w:hint="eastAsia"/>
                <w:lang w:eastAsia="ko-KR"/>
              </w:rPr>
              <w:t xml:space="preserve">1) may be duplicated into multiple </w:t>
            </w:r>
            <w:r>
              <w:rPr>
                <w:lang w:eastAsia="ko-KR"/>
              </w:rPr>
              <w:t>scenarios</w:t>
            </w:r>
          </w:p>
        </w:tc>
      </w:tr>
    </w:tbl>
    <w:p w14:paraId="752735B8" w14:textId="77777777" w:rsidR="00895CC2" w:rsidRDefault="00895CC2" w:rsidP="00895CC2">
      <w:pPr>
        <w:rPr>
          <w:lang w:val="en-US" w:eastAsia="ko-KR"/>
        </w:rPr>
      </w:pPr>
    </w:p>
    <w:p w14:paraId="08A4272C" w14:textId="083F081F" w:rsidR="00506115" w:rsidRPr="00D74ACF" w:rsidRDefault="00506115" w:rsidP="00D74ACF">
      <w:pPr>
        <w:pStyle w:val="Heading2"/>
        <w:rPr>
          <w:lang w:val="en-US" w:eastAsia="ko-KR"/>
        </w:rPr>
      </w:pPr>
      <w:bookmarkStart w:id="108" w:name="_Toc123912679"/>
      <w:r w:rsidRPr="00D74ACF">
        <w:rPr>
          <w:rFonts w:hint="eastAsia"/>
          <w:lang w:val="en-US" w:eastAsia="ko-KR"/>
        </w:rPr>
        <w:t>6</w:t>
      </w:r>
      <w:r w:rsidRPr="00D74ACF">
        <w:rPr>
          <w:lang w:val="en-US" w:eastAsia="ko-KR"/>
        </w:rPr>
        <w:t>.2</w:t>
      </w:r>
      <w:r w:rsidRPr="00D74ACF">
        <w:rPr>
          <w:lang w:val="en-US" w:eastAsia="ko-KR"/>
        </w:rPr>
        <w:tab/>
        <w:t>Immersive media downlink streaming</w:t>
      </w:r>
      <w:bookmarkEnd w:id="107"/>
      <w:bookmarkEnd w:id="108"/>
    </w:p>
    <w:p w14:paraId="1C7F7065" w14:textId="77777777" w:rsidR="00506115" w:rsidRPr="00D74ACF" w:rsidRDefault="00506115" w:rsidP="00D74ACF">
      <w:pPr>
        <w:pStyle w:val="Heading3"/>
      </w:pPr>
      <w:bookmarkStart w:id="109" w:name="_Toc67919039"/>
      <w:bookmarkStart w:id="110" w:name="_Toc123912680"/>
      <w:r w:rsidRPr="00D74ACF">
        <w:rPr>
          <w:rFonts w:hint="eastAsia"/>
        </w:rPr>
        <w:t>6</w:t>
      </w:r>
      <w:r w:rsidRPr="00D74ACF">
        <w:t>.2.1</w:t>
      </w:r>
      <w:r w:rsidRPr="00D74ACF">
        <w:tab/>
        <w:t>Introduction</w:t>
      </w:r>
      <w:bookmarkEnd w:id="109"/>
      <w:bookmarkEnd w:id="110"/>
    </w:p>
    <w:p w14:paraId="60078903" w14:textId="77777777" w:rsidR="004F7876" w:rsidRPr="00D74ACF" w:rsidRDefault="004F7876" w:rsidP="004F7876">
      <w:pPr>
        <w:rPr>
          <w:lang w:val="en-US"/>
        </w:rPr>
      </w:pPr>
      <w:r>
        <w:rPr>
          <w:lang w:val="en-US"/>
        </w:rPr>
        <w:t xml:space="preserve">This clause introduces the case where immersive AR/MR media is streamed to a 5G AR UE using basic functionalities as defined in 5G Media Streaming for downlink (5GMSd). </w:t>
      </w:r>
    </w:p>
    <w:p w14:paraId="1C202C62" w14:textId="77777777" w:rsidR="004F7876" w:rsidRPr="00F73829" w:rsidRDefault="004F7876" w:rsidP="004F7876">
      <w:pPr>
        <w:pStyle w:val="Heading3"/>
      </w:pPr>
      <w:bookmarkStart w:id="111" w:name="_Toc67919040"/>
      <w:bookmarkStart w:id="112" w:name="_Toc123912681"/>
      <w:r w:rsidRPr="00F73829">
        <w:rPr>
          <w:rFonts w:hint="eastAsia"/>
        </w:rPr>
        <w:t>6</w:t>
      </w:r>
      <w:r w:rsidRPr="00F73829">
        <w:t>.2.</w:t>
      </w:r>
      <w:r>
        <w:t>2</w:t>
      </w:r>
      <w:r w:rsidRPr="00F73829">
        <w:tab/>
      </w:r>
      <w:r>
        <w:t>Relevant use cases</w:t>
      </w:r>
      <w:bookmarkEnd w:id="111"/>
      <w:bookmarkEnd w:id="112"/>
    </w:p>
    <w:p w14:paraId="19535B7C" w14:textId="77777777" w:rsidR="00060932" w:rsidRDefault="00060932" w:rsidP="00060932">
      <w:pPr>
        <w:rPr>
          <w:lang w:eastAsia="ko-KR"/>
        </w:rPr>
      </w:pPr>
      <w:r>
        <w:rPr>
          <w:rFonts w:hint="eastAsia"/>
          <w:lang w:eastAsia="ko-KR"/>
        </w:rPr>
        <w:t>T</w:t>
      </w:r>
      <w:r>
        <w:rPr>
          <w:lang w:eastAsia="ko-KR"/>
        </w:rPr>
        <w:t>he following use cases are relevant to this scenario.</w:t>
      </w:r>
    </w:p>
    <w:p w14:paraId="2DE95A26" w14:textId="77777777" w:rsidR="00060932" w:rsidRDefault="00060932" w:rsidP="00060932">
      <w:pPr>
        <w:pStyle w:val="B1"/>
        <w:rPr>
          <w:lang w:eastAsia="ko-KR"/>
        </w:rPr>
      </w:pPr>
      <w:r>
        <w:rPr>
          <w:lang w:eastAsia="ko-KR"/>
        </w:rPr>
        <w:t>-</w:t>
      </w:r>
      <w:r>
        <w:rPr>
          <w:lang w:eastAsia="ko-KR"/>
        </w:rPr>
        <w:tab/>
        <w:t xml:space="preserve">UC#2: </w:t>
      </w:r>
      <w:r>
        <w:rPr>
          <w:rFonts w:hint="eastAsia"/>
          <w:lang w:eastAsia="ko-KR"/>
        </w:rPr>
        <w:t>A</w:t>
      </w:r>
      <w:r>
        <w:rPr>
          <w:lang w:eastAsia="ko-KR"/>
        </w:rPr>
        <w:t>R sharing</w:t>
      </w:r>
    </w:p>
    <w:p w14:paraId="6C341CD3" w14:textId="77777777" w:rsidR="00060932" w:rsidRDefault="00060932" w:rsidP="00060932">
      <w:pPr>
        <w:pStyle w:val="B1"/>
        <w:rPr>
          <w:lang w:eastAsia="zh-CN"/>
        </w:rPr>
      </w:pPr>
      <w:r>
        <w:rPr>
          <w:rFonts w:hint="eastAsia"/>
          <w:lang w:eastAsia="ko-KR"/>
        </w:rPr>
        <w:t>-</w:t>
      </w:r>
      <w:r>
        <w:rPr>
          <w:lang w:eastAsia="ko-KR"/>
        </w:rPr>
        <w:tab/>
        <w:t xml:space="preserve">UC#14: </w:t>
      </w:r>
      <w:r w:rsidRPr="00DB3790">
        <w:rPr>
          <w:lang w:eastAsia="zh-CN"/>
        </w:rPr>
        <w:t>AR Streaming with Localization Registry</w:t>
      </w:r>
    </w:p>
    <w:p w14:paraId="2642AD43" w14:textId="77777777" w:rsidR="00060932" w:rsidRDefault="00060932" w:rsidP="00060932">
      <w:pPr>
        <w:pStyle w:val="B1"/>
        <w:rPr>
          <w:lang w:val="en-US"/>
        </w:rPr>
      </w:pPr>
      <w:r>
        <w:rPr>
          <w:rFonts w:hint="eastAsia"/>
          <w:lang w:eastAsia="ko-KR"/>
        </w:rPr>
        <w:t>-</w:t>
      </w:r>
      <w:r>
        <w:rPr>
          <w:lang w:eastAsia="ko-KR"/>
        </w:rPr>
        <w:tab/>
        <w:t xml:space="preserve">UC#17: </w:t>
      </w:r>
      <w:r>
        <w:rPr>
          <w:lang w:val="en-US"/>
        </w:rPr>
        <w:t>AR remote advertising</w:t>
      </w:r>
    </w:p>
    <w:p w14:paraId="66FD9850" w14:textId="77777777" w:rsidR="00060932" w:rsidRDefault="00060932" w:rsidP="00060932">
      <w:pPr>
        <w:pStyle w:val="B1"/>
        <w:rPr>
          <w:lang w:eastAsia="ko-KR"/>
        </w:rPr>
      </w:pPr>
      <w:r>
        <w:rPr>
          <w:rFonts w:hint="eastAsia"/>
          <w:lang w:eastAsia="ko-KR"/>
        </w:rPr>
        <w:t>-</w:t>
      </w:r>
      <w:r>
        <w:rPr>
          <w:lang w:eastAsia="ko-KR"/>
        </w:rPr>
        <w:tab/>
        <w:t>UC#18: Streaming of volumetric video for glass-type MR Devices</w:t>
      </w:r>
    </w:p>
    <w:p w14:paraId="29C91F03" w14:textId="77777777" w:rsidR="00E65315" w:rsidRDefault="00060932" w:rsidP="00633479">
      <w:pPr>
        <w:rPr>
          <w:lang w:eastAsia="ko-KR"/>
        </w:rPr>
      </w:pPr>
      <w:r>
        <w:rPr>
          <w:rFonts w:hint="eastAsia"/>
          <w:lang w:eastAsia="ko-KR"/>
        </w:rPr>
        <w:t>A</w:t>
      </w:r>
      <w:r>
        <w:rPr>
          <w:lang w:eastAsia="ko-KR"/>
        </w:rPr>
        <w:t xml:space="preserve">n immersive video which was pre-captured or pre-generated are stored in the server of an application provider. On a user’s request, the desired immersive video is streamed to 5G AR UE throughout 5GMS architecture. The user </w:t>
      </w:r>
      <w:r w:rsidR="00575FEC">
        <w:rPr>
          <w:lang w:eastAsia="ko-KR"/>
        </w:rPr>
        <w:t>is able to</w:t>
      </w:r>
      <w:r>
        <w:rPr>
          <w:lang w:eastAsia="ko-KR"/>
        </w:rPr>
        <w:t xml:space="preserve"> play, pause, stop, and enjoy the trick play while watching the video.</w:t>
      </w:r>
      <w:r w:rsidR="002A1132">
        <w:rPr>
          <w:lang w:eastAsia="ko-KR"/>
        </w:rPr>
        <w:t xml:space="preserve"> In this use case, the </w:t>
      </w:r>
      <w:r w:rsidR="002A1132">
        <w:t>scene description of the pre-generated video may get updated as the video progresses. However, these updates are independent to the user’s interaction or change of pose.</w:t>
      </w:r>
    </w:p>
    <w:p w14:paraId="23B789C9" w14:textId="77777777" w:rsidR="00D57E8E" w:rsidRPr="00E65315" w:rsidRDefault="00D57E8E" w:rsidP="00E65315">
      <w:pPr>
        <w:pStyle w:val="Heading3"/>
      </w:pPr>
      <w:bookmarkStart w:id="113" w:name="_Toc67919041"/>
      <w:bookmarkStart w:id="114" w:name="_Toc123912682"/>
      <w:r w:rsidRPr="00E65315">
        <w:rPr>
          <w:rFonts w:hint="eastAsia"/>
        </w:rPr>
        <w:t>6</w:t>
      </w:r>
      <w:r w:rsidRPr="00E65315">
        <w:t>.2.3</w:t>
      </w:r>
      <w:r w:rsidRPr="00E65315">
        <w:tab/>
        <w:t>Architectures</w:t>
      </w:r>
      <w:bookmarkEnd w:id="113"/>
      <w:bookmarkEnd w:id="114"/>
    </w:p>
    <w:p w14:paraId="532DB9BD" w14:textId="77777777" w:rsidR="004F7876" w:rsidRDefault="00D57E8E" w:rsidP="00D74ACF">
      <w:pPr>
        <w:pStyle w:val="Heading4"/>
        <w:rPr>
          <w:rFonts w:hint="eastAsia"/>
          <w:lang w:eastAsia="ko-KR"/>
        </w:rPr>
      </w:pPr>
      <w:bookmarkStart w:id="115" w:name="_Toc67919042"/>
      <w:bookmarkStart w:id="116" w:name="_Toc123912683"/>
      <w:r>
        <w:rPr>
          <w:rFonts w:hint="eastAsia"/>
          <w:lang w:eastAsia="ko-KR"/>
        </w:rPr>
        <w:t>6</w:t>
      </w:r>
      <w:r>
        <w:rPr>
          <w:lang w:eastAsia="ko-KR"/>
        </w:rPr>
        <w:t>.2.3.1</w:t>
      </w:r>
      <w:r>
        <w:rPr>
          <w:lang w:eastAsia="ko-KR"/>
        </w:rPr>
        <w:tab/>
        <w:t>STAR-based</w:t>
      </w:r>
      <w:bookmarkEnd w:id="115"/>
      <w:bookmarkEnd w:id="116"/>
    </w:p>
    <w:p w14:paraId="1C3B59B6" w14:textId="77777777" w:rsidR="00491D79" w:rsidRDefault="00D57E8E" w:rsidP="006B079D">
      <w:r>
        <w:rPr>
          <w:rFonts w:hint="eastAsia"/>
          <w:lang w:eastAsia="ko-KR"/>
        </w:rPr>
        <w:t>F</w:t>
      </w:r>
      <w:r>
        <w:rPr>
          <w:lang w:eastAsia="ko-KR"/>
        </w:rPr>
        <w:t>igure 6.2.</w:t>
      </w:r>
      <w:r w:rsidR="00205499">
        <w:rPr>
          <w:lang w:eastAsia="ko-KR"/>
        </w:rPr>
        <w:t>3.</w:t>
      </w:r>
      <w:r>
        <w:rPr>
          <w:lang w:eastAsia="ko-KR"/>
        </w:rPr>
        <w:t>1</w:t>
      </w:r>
      <w:r w:rsidR="00205499">
        <w:rPr>
          <w:lang w:eastAsia="ko-KR"/>
        </w:rPr>
        <w:t>-1</w:t>
      </w:r>
      <w:r>
        <w:rPr>
          <w:lang w:eastAsia="ko-KR"/>
        </w:rPr>
        <w:t xml:space="preserve"> provides </w:t>
      </w:r>
      <w:r>
        <w:rPr>
          <w:lang w:val="en-US"/>
        </w:rPr>
        <w:t xml:space="preserve">a basic extension of 5G Media Streaming for immersive media </w:t>
      </w:r>
      <w:r w:rsidR="00D74ACF">
        <w:rPr>
          <w:lang w:val="en-US"/>
        </w:rPr>
        <w:t xml:space="preserve">downlink </w:t>
      </w:r>
      <w:r>
        <w:rPr>
          <w:lang w:val="en-US"/>
        </w:rPr>
        <w:t>using a STAR UE</w:t>
      </w:r>
      <w:r w:rsidR="00205499">
        <w:rPr>
          <w:lang w:val="en-US"/>
        </w:rPr>
        <w:t xml:space="preserve">, when </w:t>
      </w:r>
      <w:r w:rsidR="00205499">
        <w:t>all essential AR/MR functions in a UE are available for typical media processing use cases</w:t>
      </w:r>
      <w:r>
        <w:rPr>
          <w:lang w:val="en-US"/>
        </w:rPr>
        <w:t>.</w:t>
      </w:r>
      <w:r w:rsidR="007E0C4C">
        <w:rPr>
          <w:lang w:val="en-US"/>
        </w:rPr>
        <w:t xml:space="preserve"> In addition to </w:t>
      </w:r>
      <w:r w:rsidR="009269AD">
        <w:rPr>
          <w:lang w:val="en-US"/>
        </w:rPr>
        <w:t xml:space="preserve">media delivery, also </w:t>
      </w:r>
      <w:r w:rsidR="00F411FB">
        <w:rPr>
          <w:lang w:val="en-US"/>
        </w:rPr>
        <w:t>scene</w:t>
      </w:r>
      <w:r w:rsidR="009269AD">
        <w:rPr>
          <w:lang w:val="en-US"/>
        </w:rPr>
        <w:t xml:space="preserve"> description data delivery is included.</w:t>
      </w:r>
    </w:p>
    <w:p w14:paraId="2BED4AA0" w14:textId="77777777" w:rsidR="00D57E8E" w:rsidRPr="006B079D" w:rsidRDefault="003979C0" w:rsidP="00491D79">
      <w:pPr>
        <w:pStyle w:val="TH"/>
      </w:pPr>
      <w:r>
        <w:rPr>
          <w:noProof/>
        </w:rPr>
        <w:object w:dxaOrig="28306" w:dyaOrig="9465" w14:anchorId="7AA12C77">
          <v:shape id="_x0000_i1047" type="#_x0000_t75" style="width:481.2pt;height:160.9pt" o:ole="">
            <v:imagedata r:id="rId87" o:title=""/>
          </v:shape>
          <o:OLEObject Type="Embed" ProgID="Visio.Drawing.15" ShapeID="_x0000_i1047" DrawAspect="Content" ObjectID="_1734525354" r:id="rId88"/>
        </w:object>
      </w:r>
    </w:p>
    <w:p w14:paraId="495495BF" w14:textId="77777777" w:rsidR="00205499" w:rsidRDefault="00D57E8E" w:rsidP="00205499">
      <w:pPr>
        <w:pStyle w:val="TF"/>
        <w:rPr>
          <w:lang w:eastAsia="ko-KR"/>
        </w:rPr>
      </w:pPr>
      <w:r>
        <w:rPr>
          <w:rFonts w:hint="eastAsia"/>
          <w:lang w:eastAsia="ko-KR"/>
        </w:rPr>
        <w:t>F</w:t>
      </w:r>
      <w:r>
        <w:rPr>
          <w:lang w:eastAsia="ko-KR"/>
        </w:rPr>
        <w:t>igure 6.2.</w:t>
      </w:r>
      <w:r w:rsidR="00205499">
        <w:rPr>
          <w:lang w:eastAsia="ko-KR"/>
        </w:rPr>
        <w:t>3.</w:t>
      </w:r>
      <w:r>
        <w:rPr>
          <w:lang w:eastAsia="ko-KR"/>
        </w:rPr>
        <w:t>1</w:t>
      </w:r>
      <w:r w:rsidR="00205499">
        <w:rPr>
          <w:lang w:eastAsia="ko-KR"/>
        </w:rPr>
        <w:t>-1</w:t>
      </w:r>
      <w:r>
        <w:rPr>
          <w:lang w:eastAsia="ko-KR"/>
        </w:rPr>
        <w:t xml:space="preserve">: STAR-based 5GMS </w:t>
      </w:r>
      <w:r w:rsidR="00D74ACF">
        <w:rPr>
          <w:lang w:eastAsia="ko-KR"/>
        </w:rPr>
        <w:t xml:space="preserve">Downlink </w:t>
      </w:r>
      <w:r>
        <w:rPr>
          <w:lang w:eastAsia="ko-KR"/>
        </w:rPr>
        <w:t>Architecture</w:t>
      </w:r>
      <w:bookmarkStart w:id="117" w:name="_Toc67919043"/>
    </w:p>
    <w:p w14:paraId="4D018E03" w14:textId="77777777" w:rsidR="00530D6C" w:rsidRPr="00610EB4" w:rsidRDefault="00530D6C" w:rsidP="00530D6C">
      <w:pPr>
        <w:pStyle w:val="NO"/>
      </w:pPr>
      <w:r>
        <w:rPr>
          <w:lang w:val="en-US" w:eastAsia="ja-JP"/>
        </w:rPr>
        <w:t>N</w:t>
      </w:r>
      <w:r>
        <w:rPr>
          <w:rFonts w:hint="eastAsia"/>
          <w:lang w:val="en-US" w:eastAsia="ja-JP"/>
        </w:rPr>
        <w:t>OTE</w:t>
      </w:r>
      <w:r>
        <w:rPr>
          <w:lang w:val="en-US" w:eastAsia="ja-JP"/>
        </w:rPr>
        <w:t>:</w:t>
      </w:r>
      <w:r>
        <w:rPr>
          <w:rFonts w:hint="eastAsia"/>
          <w:lang w:val="en-US" w:eastAsia="ja-JP"/>
        </w:rPr>
        <w:tab/>
      </w:r>
      <w:r w:rsidRPr="009A1DB0">
        <w:t>Microphones are not</w:t>
      </w:r>
      <w:r w:rsidRPr="0083545C">
        <w:t xml:space="preserve"> shown in Figure </w:t>
      </w:r>
      <w:r>
        <w:t>6.2.3.1-1</w:t>
      </w:r>
      <w:r w:rsidRPr="0083545C">
        <w:t xml:space="preserve">, the focus is on the receiving side of an AR </w:t>
      </w:r>
      <w:r>
        <w:t>UE</w:t>
      </w:r>
      <w:r w:rsidRPr="0083545C">
        <w:t>.</w:t>
      </w:r>
    </w:p>
    <w:p w14:paraId="4FB1E9D2" w14:textId="77777777" w:rsidR="00162B51" w:rsidRDefault="00162B51" w:rsidP="00162B51">
      <w:pPr>
        <w:pStyle w:val="Heading4"/>
        <w:rPr>
          <w:rFonts w:hint="eastAsia"/>
          <w:lang w:eastAsia="ko-KR"/>
        </w:rPr>
      </w:pPr>
      <w:bookmarkStart w:id="118" w:name="_Toc123912684"/>
      <w:r>
        <w:rPr>
          <w:rFonts w:hint="eastAsia"/>
          <w:lang w:eastAsia="ko-KR"/>
        </w:rPr>
        <w:t>6</w:t>
      </w:r>
      <w:r>
        <w:rPr>
          <w:lang w:eastAsia="ko-KR"/>
        </w:rPr>
        <w:t>.2.3.2</w:t>
      </w:r>
      <w:r>
        <w:rPr>
          <w:lang w:eastAsia="ko-KR"/>
        </w:rPr>
        <w:tab/>
        <w:t>EDGAR-based</w:t>
      </w:r>
      <w:bookmarkEnd w:id="117"/>
      <w:bookmarkEnd w:id="118"/>
    </w:p>
    <w:p w14:paraId="77640A3B" w14:textId="77777777" w:rsidR="00F4294A" w:rsidRDefault="00162B51" w:rsidP="006B079D">
      <w:r>
        <w:rPr>
          <w:rFonts w:hint="eastAsia"/>
          <w:lang w:eastAsia="ko-KR"/>
        </w:rPr>
        <w:t>F</w:t>
      </w:r>
      <w:r>
        <w:rPr>
          <w:lang w:eastAsia="ko-KR"/>
        </w:rPr>
        <w:t>igure 6.2.</w:t>
      </w:r>
      <w:r w:rsidR="00940353">
        <w:rPr>
          <w:lang w:eastAsia="ko-KR"/>
        </w:rPr>
        <w:t>3.</w:t>
      </w:r>
      <w:r>
        <w:rPr>
          <w:lang w:eastAsia="ko-KR"/>
        </w:rPr>
        <w:t>2</w:t>
      </w:r>
      <w:r w:rsidR="00940353">
        <w:rPr>
          <w:lang w:eastAsia="ko-KR"/>
        </w:rPr>
        <w:t>-1</w:t>
      </w:r>
      <w:r>
        <w:rPr>
          <w:lang w:eastAsia="ko-KR"/>
        </w:rPr>
        <w:t xml:space="preserve"> provides </w:t>
      </w:r>
      <w:r>
        <w:rPr>
          <w:lang w:val="en-US"/>
        </w:rPr>
        <w:t>a basic extension of 5G Media Streaming download for immersive media using an EDGAR UE.</w:t>
      </w:r>
      <w:r w:rsidR="00652BE2">
        <w:rPr>
          <w:lang w:val="en-US"/>
        </w:rPr>
        <w:t xml:space="preserve"> In this context, it is expected that the edge will pre-render the media based on pose and interaction information received from the 5G EDGAR UE. It is also highlighted, that the 5G EDGAR UE may consume the same media assets from a</w:t>
      </w:r>
      <w:r w:rsidR="00060932">
        <w:rPr>
          <w:lang w:val="en-US"/>
        </w:rPr>
        <w:t>n</w:t>
      </w:r>
      <w:r w:rsidR="00652BE2">
        <w:rPr>
          <w:lang w:val="en-US"/>
        </w:rPr>
        <w:t xml:space="preserve"> </w:t>
      </w:r>
      <w:r w:rsidR="00060932">
        <w:rPr>
          <w:lang w:val="en-US"/>
        </w:rPr>
        <w:t>i</w:t>
      </w:r>
      <w:r w:rsidR="00652BE2">
        <w:rPr>
          <w:lang w:val="en-US"/>
        </w:rPr>
        <w:t>mmersive media server as the STAR UE according to Figure 6.2.3.1-1, but the communication of the edge server to this immersive server is outside of the considered 5G Media Streaming architecture.</w:t>
      </w:r>
      <w:r w:rsidR="00652BE2" w:rsidRPr="00652BE2">
        <w:t xml:space="preserve"> </w:t>
      </w:r>
      <w:r w:rsidR="005237D1" w:rsidRPr="005237D1">
        <w:t xml:space="preserve"> </w:t>
      </w:r>
    </w:p>
    <w:p w14:paraId="53E97DAE" w14:textId="77777777" w:rsidR="00162B51" w:rsidRDefault="003979C0" w:rsidP="00684E63">
      <w:pPr>
        <w:pStyle w:val="TF"/>
      </w:pPr>
      <w:r w:rsidRPr="00684E63">
        <w:rPr>
          <w:noProof/>
        </w:rPr>
        <w:object w:dxaOrig="17273" w:dyaOrig="4935" w14:anchorId="1433B88F">
          <v:shape id="_x0000_i1048" type="#_x0000_t75" style="width:494.85pt;height:141.65pt" o:ole="">
            <v:imagedata r:id="rId89" o:title=""/>
          </v:shape>
          <o:OLEObject Type="Embed" ProgID="Visio.Drawing.15" ShapeID="_x0000_i1048" DrawAspect="Content" ObjectID="_1734525355" r:id="rId90"/>
        </w:object>
      </w:r>
      <w:r w:rsidR="00162B51">
        <w:rPr>
          <w:rFonts w:hint="eastAsia"/>
          <w:lang w:eastAsia="ko-KR"/>
        </w:rPr>
        <w:t>F</w:t>
      </w:r>
      <w:r w:rsidR="00162B51">
        <w:rPr>
          <w:lang w:eastAsia="ko-KR"/>
        </w:rPr>
        <w:t>igure 6.2.</w:t>
      </w:r>
      <w:r w:rsidR="00940353">
        <w:rPr>
          <w:lang w:eastAsia="ko-KR"/>
        </w:rPr>
        <w:t>3.</w:t>
      </w:r>
      <w:r w:rsidR="00162B51">
        <w:rPr>
          <w:lang w:eastAsia="ko-KR"/>
        </w:rPr>
        <w:t>2</w:t>
      </w:r>
      <w:r w:rsidR="00940353">
        <w:rPr>
          <w:lang w:eastAsia="ko-KR"/>
        </w:rPr>
        <w:t>-1</w:t>
      </w:r>
      <w:r w:rsidR="00162B51">
        <w:rPr>
          <w:lang w:eastAsia="ko-KR"/>
        </w:rPr>
        <w:t xml:space="preserve">: </w:t>
      </w:r>
      <w:r w:rsidR="00162B51">
        <w:t>EDGAR-based 5GMS Downl</w:t>
      </w:r>
      <w:r w:rsidR="002B72BE">
        <w:t>ink</w:t>
      </w:r>
      <w:r w:rsidR="00162B51">
        <w:t xml:space="preserve"> Architecture</w:t>
      </w:r>
    </w:p>
    <w:p w14:paraId="3F876CFA" w14:textId="77777777" w:rsidR="00530D6C" w:rsidRPr="00610EB4" w:rsidRDefault="00530D6C" w:rsidP="00530D6C">
      <w:pPr>
        <w:pStyle w:val="NO"/>
      </w:pPr>
      <w:bookmarkStart w:id="119" w:name="_Toc67919044"/>
      <w:r>
        <w:rPr>
          <w:lang w:val="en-US" w:eastAsia="ja-JP"/>
        </w:rPr>
        <w:t>N</w:t>
      </w:r>
      <w:r>
        <w:rPr>
          <w:rFonts w:hint="eastAsia"/>
          <w:lang w:val="en-US" w:eastAsia="ja-JP"/>
        </w:rPr>
        <w:t>OTE</w:t>
      </w:r>
      <w:r>
        <w:rPr>
          <w:lang w:val="en-US" w:eastAsia="ja-JP"/>
        </w:rPr>
        <w:t>:</w:t>
      </w:r>
      <w:r>
        <w:rPr>
          <w:rFonts w:hint="eastAsia"/>
          <w:lang w:val="en-US" w:eastAsia="ja-JP"/>
        </w:rPr>
        <w:tab/>
      </w:r>
      <w:r w:rsidRPr="009A1DB0">
        <w:t>Microphones are not</w:t>
      </w:r>
      <w:r w:rsidRPr="0083545C">
        <w:t xml:space="preserve"> shown in Figure </w:t>
      </w:r>
      <w:r>
        <w:t>6.2.3.2-1</w:t>
      </w:r>
      <w:r w:rsidRPr="0083545C">
        <w:t xml:space="preserve">, the focus is on the receiving side of an AR </w:t>
      </w:r>
      <w:r>
        <w:t>UE</w:t>
      </w:r>
      <w:r w:rsidRPr="0083545C">
        <w:t>.</w:t>
      </w:r>
    </w:p>
    <w:p w14:paraId="496C9AD2" w14:textId="77777777" w:rsidR="00162B51" w:rsidRDefault="00162B51" w:rsidP="00162B51">
      <w:pPr>
        <w:pStyle w:val="Heading3"/>
      </w:pPr>
      <w:bookmarkStart w:id="120" w:name="_Toc123912685"/>
      <w:r w:rsidRPr="00F73829">
        <w:rPr>
          <w:rFonts w:hint="eastAsia"/>
        </w:rPr>
        <w:t>6</w:t>
      </w:r>
      <w:r w:rsidRPr="00F73829">
        <w:t>.2.</w:t>
      </w:r>
      <w:r>
        <w:t>4</w:t>
      </w:r>
      <w:r w:rsidRPr="00F73829">
        <w:tab/>
      </w:r>
      <w:r>
        <w:t>Procedures and call flows</w:t>
      </w:r>
      <w:bookmarkEnd w:id="119"/>
      <w:bookmarkEnd w:id="120"/>
    </w:p>
    <w:p w14:paraId="667C489F" w14:textId="77777777" w:rsidR="00940353" w:rsidRPr="00552CA0" w:rsidRDefault="00940353" w:rsidP="00940353">
      <w:pPr>
        <w:pStyle w:val="Heading4"/>
        <w:rPr>
          <w:lang w:eastAsia="ko-KR"/>
        </w:rPr>
      </w:pPr>
      <w:bookmarkStart w:id="121" w:name="_Toc123912686"/>
      <w:r>
        <w:rPr>
          <w:rFonts w:hint="eastAsia"/>
          <w:lang w:eastAsia="ko-KR"/>
        </w:rPr>
        <w:t>6</w:t>
      </w:r>
      <w:r>
        <w:rPr>
          <w:lang w:eastAsia="ko-KR"/>
        </w:rPr>
        <w:t>.2.4.1</w:t>
      </w:r>
      <w:r>
        <w:rPr>
          <w:lang w:eastAsia="ko-KR"/>
        </w:rPr>
        <w:tab/>
        <w:t>STAR-based media streaming</w:t>
      </w:r>
      <w:bookmarkEnd w:id="121"/>
    </w:p>
    <w:p w14:paraId="48FAEFE6" w14:textId="77777777" w:rsidR="00D74ACF" w:rsidRPr="001806E7" w:rsidRDefault="00D74ACF" w:rsidP="00D74ACF">
      <w:pPr>
        <w:rPr>
          <w:lang w:val="en-US"/>
        </w:rPr>
      </w:pPr>
      <w:r w:rsidRPr="001806E7">
        <w:rPr>
          <w:lang w:val="en-US"/>
        </w:rPr>
        <w:t xml:space="preserve">Figure </w:t>
      </w:r>
      <w:r w:rsidRPr="00FD21E3">
        <w:rPr>
          <w:lang w:val="en-US"/>
        </w:rPr>
        <w:t>6</w:t>
      </w:r>
      <w:r w:rsidRPr="001806E7">
        <w:rPr>
          <w:lang w:val="en-US"/>
        </w:rPr>
        <w:t>.2.</w:t>
      </w:r>
      <w:r w:rsidR="00940353">
        <w:rPr>
          <w:lang w:val="en-US"/>
        </w:rPr>
        <w:t>4.1-1</w:t>
      </w:r>
      <w:r w:rsidRPr="001806E7">
        <w:rPr>
          <w:lang w:val="en-US"/>
        </w:rPr>
        <w:t xml:space="preserve"> illustrates </w:t>
      </w:r>
      <w:r>
        <w:rPr>
          <w:lang w:val="en-US"/>
        </w:rPr>
        <w:t xml:space="preserve">the procedure diagram for 5G immersive media downlink streaming </w:t>
      </w:r>
      <w:r w:rsidRPr="00D22B25">
        <w:rPr>
          <w:lang w:val="en-US"/>
        </w:rPr>
        <w:t>using a STAR</w:t>
      </w:r>
      <w:r>
        <w:rPr>
          <w:lang w:val="en-US"/>
        </w:rPr>
        <w:t>-based</w:t>
      </w:r>
      <w:r w:rsidRPr="00D22B25">
        <w:rPr>
          <w:lang w:val="en-US"/>
        </w:rPr>
        <w:t xml:space="preserve"> UE</w:t>
      </w:r>
      <w:r w:rsidR="00940353">
        <w:rPr>
          <w:lang w:val="en-US"/>
        </w:rPr>
        <w:t xml:space="preserve"> when </w:t>
      </w:r>
      <w:r w:rsidR="00940353">
        <w:t>all essential AR/MR functions in a UE are available without an assist by an edge</w:t>
      </w:r>
      <w:r>
        <w:rPr>
          <w:lang w:val="en-US"/>
        </w:rPr>
        <w:t xml:space="preserve">. </w:t>
      </w:r>
    </w:p>
    <w:p w14:paraId="5DD23939" w14:textId="77777777" w:rsidR="00D74ACF" w:rsidRDefault="008B543F" w:rsidP="00135DE0">
      <w:pPr>
        <w:pStyle w:val="TH"/>
      </w:pPr>
      <w:r w:rsidRPr="008B543F">
        <w:t xml:space="preserve"> </w:t>
      </w:r>
      <w:r w:rsidR="003979C0">
        <w:rPr>
          <w:noProof/>
        </w:rPr>
        <w:object w:dxaOrig="16200" w:dyaOrig="15285" w14:anchorId="1F3C0C02">
          <v:shape id="_x0000_i1049" type="#_x0000_t75" style="width:481.95pt;height:454.75pt" o:ole="">
            <v:imagedata r:id="rId91" o:title=""/>
          </v:shape>
          <o:OLEObject Type="Embed" ProgID="Mscgen.Chart" ShapeID="_x0000_i1049" DrawAspect="Content" ObjectID="_1734525356" r:id="rId92"/>
        </w:object>
      </w:r>
    </w:p>
    <w:p w14:paraId="64EA2469" w14:textId="77777777" w:rsidR="00D74ACF" w:rsidRDefault="00D74ACF" w:rsidP="00D74ACF">
      <w:pPr>
        <w:pStyle w:val="TF"/>
        <w:rPr>
          <w:lang w:eastAsia="ko-KR"/>
        </w:rPr>
      </w:pPr>
      <w:r w:rsidRPr="00D22B25">
        <w:rPr>
          <w:rFonts w:hint="eastAsia"/>
          <w:lang w:eastAsia="ko-KR"/>
        </w:rPr>
        <w:t>F</w:t>
      </w:r>
      <w:r>
        <w:rPr>
          <w:lang w:eastAsia="ko-KR"/>
        </w:rPr>
        <w:t>igure 6.2.</w:t>
      </w:r>
      <w:r w:rsidR="00940353">
        <w:rPr>
          <w:lang w:eastAsia="ko-KR"/>
        </w:rPr>
        <w:t>4.1-1</w:t>
      </w:r>
      <w:r w:rsidRPr="00D22B25">
        <w:rPr>
          <w:lang w:eastAsia="ko-KR"/>
        </w:rPr>
        <w:t xml:space="preserve">: STAR-based </w:t>
      </w:r>
      <w:r w:rsidR="00D86C08">
        <w:rPr>
          <w:lang w:eastAsia="ko-KR"/>
        </w:rPr>
        <w:t>p</w:t>
      </w:r>
      <w:r w:rsidR="00E023F9">
        <w:rPr>
          <w:lang w:eastAsia="ko-KR"/>
        </w:rPr>
        <w:t xml:space="preserve">rocedure for </w:t>
      </w:r>
      <w:r w:rsidRPr="00D22B25">
        <w:rPr>
          <w:lang w:eastAsia="ko-KR"/>
        </w:rPr>
        <w:t xml:space="preserve">5G </w:t>
      </w:r>
      <w:r w:rsidR="00D86C08">
        <w:rPr>
          <w:lang w:eastAsia="ko-KR"/>
        </w:rPr>
        <w:t>d</w:t>
      </w:r>
      <w:r>
        <w:rPr>
          <w:lang w:eastAsia="ko-KR"/>
        </w:rPr>
        <w:t>ownlink</w:t>
      </w:r>
      <w:r w:rsidRPr="00D22B25">
        <w:rPr>
          <w:lang w:eastAsia="ko-KR"/>
        </w:rPr>
        <w:t xml:space="preserve"> </w:t>
      </w:r>
      <w:r w:rsidR="00D86C08">
        <w:rPr>
          <w:lang w:eastAsia="ko-KR"/>
        </w:rPr>
        <w:t>s</w:t>
      </w:r>
      <w:r w:rsidR="00E023F9">
        <w:rPr>
          <w:lang w:eastAsia="ko-KR"/>
        </w:rPr>
        <w:t>treaming</w:t>
      </w:r>
    </w:p>
    <w:p w14:paraId="0583AEC8" w14:textId="77777777" w:rsidR="00D74ACF" w:rsidRDefault="00D74ACF" w:rsidP="00D74ACF">
      <w:pPr>
        <w:rPr>
          <w:lang w:val="en-US"/>
        </w:rPr>
      </w:pPr>
      <w:r>
        <w:rPr>
          <w:rFonts w:hint="eastAsia"/>
          <w:lang w:val="en-US"/>
        </w:rPr>
        <w:t>Prerequisites</w:t>
      </w:r>
      <w:r w:rsidR="00D86C08">
        <w:rPr>
          <w:lang w:val="en-US"/>
        </w:rPr>
        <w:t xml:space="preserve"> and assumptions</w:t>
      </w:r>
      <w:r>
        <w:rPr>
          <w:rFonts w:hint="eastAsia"/>
          <w:lang w:val="en-US"/>
        </w:rPr>
        <w:t>:</w:t>
      </w:r>
    </w:p>
    <w:p w14:paraId="27D4F1F2" w14:textId="77777777" w:rsidR="0036572A" w:rsidRDefault="00D74ACF" w:rsidP="00D74ACF">
      <w:pPr>
        <w:pStyle w:val="B1"/>
      </w:pPr>
      <w:r w:rsidRPr="00D74ACF">
        <w:rPr>
          <w:lang w:val="en-US"/>
        </w:rPr>
        <w:t>-</w:t>
      </w:r>
      <w:r w:rsidRPr="00D74ACF">
        <w:rPr>
          <w:lang w:val="en-US"/>
        </w:rPr>
        <w:tab/>
      </w:r>
      <w:r w:rsidR="0036572A">
        <w:rPr>
          <w:lang w:val="en-US"/>
        </w:rPr>
        <w:t xml:space="preserve">The AR/MR </w:t>
      </w:r>
      <w:r w:rsidR="0036572A" w:rsidRPr="0036572A">
        <w:t>Scene Manager includes immersive media rendering and scene graph handling functionalities</w:t>
      </w:r>
      <w:r w:rsidR="0036572A" w:rsidRPr="00CE5BA2">
        <w:t>.</w:t>
      </w:r>
    </w:p>
    <w:p w14:paraId="2F5288BD" w14:textId="77777777" w:rsidR="0036572A" w:rsidRDefault="0036572A" w:rsidP="00D74ACF">
      <w:pPr>
        <w:pStyle w:val="B1"/>
      </w:pPr>
      <w:r>
        <w:t>-</w:t>
      </w:r>
      <w:r>
        <w:tab/>
      </w:r>
      <w:r w:rsidRPr="0036572A">
        <w:t>The Media Player includes immersive content delivery and immersive media decoding functionalities.</w:t>
      </w:r>
    </w:p>
    <w:p w14:paraId="0C547A81" w14:textId="77777777" w:rsidR="0036572A" w:rsidRDefault="0036572A" w:rsidP="00D74ACF">
      <w:pPr>
        <w:pStyle w:val="B1"/>
      </w:pPr>
      <w:r>
        <w:t>-</w:t>
      </w:r>
      <w:r>
        <w:tab/>
        <w:t>T</w:t>
      </w:r>
      <w:r w:rsidRPr="00BA2190">
        <w:t>he AR/MR Application</w:t>
      </w:r>
      <w:r>
        <w:t xml:space="preserve"> in the UE is run by the user.</w:t>
      </w:r>
    </w:p>
    <w:p w14:paraId="1FEC510D" w14:textId="77777777" w:rsidR="0036572A" w:rsidRDefault="0036572A" w:rsidP="00D74ACF">
      <w:pPr>
        <w:pStyle w:val="B1"/>
      </w:pPr>
      <w:r>
        <w:t>-</w:t>
      </w:r>
      <w:r>
        <w:tab/>
      </w:r>
      <w:r w:rsidRPr="006226C2">
        <w:t>The STAR UE initialises AR registration (starts analysing the surroundings where a user/UE is located)</w:t>
      </w:r>
      <w:r>
        <w:t>, it namely</w:t>
      </w:r>
      <w:r w:rsidRPr="006226C2">
        <w:t>:</w:t>
      </w:r>
    </w:p>
    <w:p w14:paraId="47EE1D50" w14:textId="77777777" w:rsidR="0036572A" w:rsidRPr="009D3FDE" w:rsidRDefault="0036572A" w:rsidP="00694937">
      <w:pPr>
        <w:pStyle w:val="B2"/>
      </w:pPr>
      <w:r>
        <w:t>a.</w:t>
      </w:r>
      <w:r>
        <w:tab/>
        <w:t>c</w:t>
      </w:r>
      <w:r w:rsidRPr="009D3FDE">
        <w:t xml:space="preserve">aptures </w:t>
      </w:r>
      <w:r>
        <w:t xml:space="preserve">its </w:t>
      </w:r>
      <w:r w:rsidRPr="009D3FDE">
        <w:t>surround</w:t>
      </w:r>
      <w:r>
        <w:t>ings</w:t>
      </w:r>
      <w:r w:rsidRPr="009D3FDE">
        <w:t xml:space="preserve"> via camera(s)</w:t>
      </w:r>
    </w:p>
    <w:p w14:paraId="14E76BBE" w14:textId="77777777" w:rsidR="0036572A" w:rsidRPr="007302D9" w:rsidRDefault="0036572A" w:rsidP="00694937">
      <w:pPr>
        <w:pStyle w:val="B2"/>
      </w:pPr>
      <w:r>
        <w:t>b.</w:t>
      </w:r>
      <w:r>
        <w:tab/>
      </w:r>
      <w:r w:rsidRPr="007302D9">
        <w:t>analyses where the device is located</w:t>
      </w:r>
    </w:p>
    <w:p w14:paraId="0D1D1E29" w14:textId="77777777" w:rsidR="0036572A" w:rsidRDefault="0036572A" w:rsidP="00694937">
      <w:pPr>
        <w:pStyle w:val="B2"/>
        <w:rPr>
          <w:lang w:val="en-US"/>
        </w:rPr>
      </w:pPr>
      <w:r>
        <w:t>c.</w:t>
      </w:r>
      <w:r>
        <w:tab/>
      </w:r>
      <w:r w:rsidRPr="007302D9">
        <w:t>registers the device into the analysed surroundings</w:t>
      </w:r>
      <w:r>
        <w:t>.</w:t>
      </w:r>
    </w:p>
    <w:p w14:paraId="311ABEF9" w14:textId="77777777" w:rsidR="0036572A" w:rsidRPr="00633479" w:rsidRDefault="0036572A" w:rsidP="00633479">
      <w:pPr>
        <w:pStyle w:val="B1"/>
      </w:pPr>
      <w:r>
        <w:rPr>
          <w:lang w:val="en-US"/>
        </w:rPr>
        <w:t>-</w:t>
      </w:r>
      <w:r>
        <w:rPr>
          <w:lang w:val="en-US"/>
        </w:rPr>
        <w:tab/>
      </w:r>
      <w:r w:rsidRPr="00FE70B1">
        <w:t>AR/MR Application and AR/MR Application Provider have exchanged some information, such as device capability or content configuration, for content rendering.</w:t>
      </w:r>
      <w:r w:rsidR="008B543F">
        <w:t xml:space="preserve"> </w:t>
      </w:r>
      <w:r w:rsidRPr="00633479">
        <w:t>The exchange procedures for device capability and content configuration are FFS.</w:t>
      </w:r>
    </w:p>
    <w:p w14:paraId="6A1D1326" w14:textId="77777777" w:rsidR="00D74ACF" w:rsidRPr="00D74ACF" w:rsidRDefault="0036572A" w:rsidP="00D74ACF">
      <w:pPr>
        <w:pStyle w:val="B1"/>
      </w:pPr>
      <w:r>
        <w:t>-</w:t>
      </w:r>
      <w:r>
        <w:tab/>
      </w:r>
      <w:r w:rsidR="00D74ACF" w:rsidRPr="00D74ACF">
        <w:t>AR/MR Application Provider has established a Provisioning Session and its detailed configurations has been exchanged.</w:t>
      </w:r>
    </w:p>
    <w:p w14:paraId="78747796" w14:textId="77777777" w:rsidR="00D74ACF" w:rsidRPr="00D74ACF" w:rsidRDefault="00D74ACF" w:rsidP="00D74ACF">
      <w:pPr>
        <w:pStyle w:val="B1"/>
      </w:pPr>
      <w:r w:rsidRPr="00D74ACF">
        <w:t>-</w:t>
      </w:r>
      <w:r w:rsidRPr="00D74ACF">
        <w:tab/>
      </w:r>
      <w:r w:rsidRPr="00D74ACF">
        <w:rPr>
          <w:rFonts w:hint="eastAsia"/>
        </w:rPr>
        <w:t>AR/MR Application Provider has completed to set up ingesting immersive contents.</w:t>
      </w:r>
    </w:p>
    <w:p w14:paraId="271CAD14" w14:textId="77777777" w:rsidR="00D74ACF" w:rsidRDefault="00D74ACF" w:rsidP="00D74ACF">
      <w:pPr>
        <w:rPr>
          <w:lang w:val="en-US" w:eastAsia="ko-KR"/>
        </w:rPr>
      </w:pPr>
      <w:r>
        <w:rPr>
          <w:lang w:val="en-US" w:eastAsia="ko-KR"/>
        </w:rPr>
        <w:t>Procedures</w:t>
      </w:r>
      <w:r>
        <w:rPr>
          <w:rFonts w:hint="eastAsia"/>
          <w:lang w:val="en-US" w:eastAsia="ko-KR"/>
        </w:rPr>
        <w:t>:</w:t>
      </w:r>
    </w:p>
    <w:p w14:paraId="1228AE36" w14:textId="77777777" w:rsidR="00672B6B" w:rsidRPr="009A09AF" w:rsidRDefault="00672B6B" w:rsidP="00633479">
      <w:pPr>
        <w:pStyle w:val="B1"/>
      </w:pPr>
      <w:r>
        <w:t>1.</w:t>
      </w:r>
      <w:r>
        <w:tab/>
      </w:r>
      <w:r w:rsidRPr="009A09AF">
        <w:t>The scene content is ingested by the 5GMSd AS.</w:t>
      </w:r>
    </w:p>
    <w:p w14:paraId="3DB00E35" w14:textId="77777777" w:rsidR="00672B6B" w:rsidRPr="009A09AF" w:rsidRDefault="00672B6B" w:rsidP="00633479">
      <w:pPr>
        <w:pStyle w:val="B1"/>
      </w:pPr>
      <w:r>
        <w:t>2.</w:t>
      </w:r>
      <w:r>
        <w:tab/>
      </w:r>
      <w:r w:rsidRPr="009A09AF">
        <w:t>Service Announcement is triggered by AR/MR Application. Service Access Information including Media Client entry or a reference to the Service Access Information is provided through the M8d interface.</w:t>
      </w:r>
    </w:p>
    <w:p w14:paraId="261DD0C3" w14:textId="77777777" w:rsidR="00672B6B" w:rsidRPr="009A09AF" w:rsidRDefault="00672B6B" w:rsidP="00633479">
      <w:pPr>
        <w:pStyle w:val="B1"/>
      </w:pPr>
      <w:r>
        <w:t>3.</w:t>
      </w:r>
      <w:r>
        <w:tab/>
      </w:r>
      <w:r w:rsidRPr="009A09AF">
        <w:t>Desired media content is selected.</w:t>
      </w:r>
    </w:p>
    <w:p w14:paraId="60DE8395" w14:textId="77777777" w:rsidR="00672B6B" w:rsidRPr="009A09AF" w:rsidRDefault="00672B6B" w:rsidP="00633479">
      <w:pPr>
        <w:pStyle w:val="B1"/>
      </w:pPr>
      <w:r>
        <w:t>4.</w:t>
      </w:r>
      <w:r>
        <w:tab/>
      </w:r>
      <w:r w:rsidRPr="009A09AF">
        <w:t>Optionally, the Service Access information is acquired or updated.</w:t>
      </w:r>
    </w:p>
    <w:p w14:paraId="536AD48D" w14:textId="77777777" w:rsidR="00672B6B" w:rsidRPr="009A09AF" w:rsidRDefault="00672B6B" w:rsidP="00633479">
      <w:pPr>
        <w:pStyle w:val="B1"/>
      </w:pPr>
      <w:r>
        <w:t>5.</w:t>
      </w:r>
      <w:r>
        <w:tab/>
      </w:r>
      <w:r w:rsidRPr="009A09AF">
        <w:t xml:space="preserve">The AR/MR Application initializes the </w:t>
      </w:r>
      <w:r w:rsidR="002F58B5">
        <w:t>S</w:t>
      </w:r>
      <w:r w:rsidRPr="009A09AF">
        <w:t xml:space="preserve">cene </w:t>
      </w:r>
      <w:r w:rsidR="002F58B5">
        <w:t>M</w:t>
      </w:r>
      <w:r w:rsidRPr="009A09AF">
        <w:t>anager with the entry point (full scene description) URL.</w:t>
      </w:r>
    </w:p>
    <w:p w14:paraId="446914DE" w14:textId="77777777" w:rsidR="00672B6B" w:rsidRPr="009A09AF" w:rsidRDefault="00672B6B" w:rsidP="00633479">
      <w:pPr>
        <w:pStyle w:val="B1"/>
      </w:pPr>
      <w:r>
        <w:t>6.</w:t>
      </w:r>
      <w:r>
        <w:tab/>
      </w:r>
      <w:r w:rsidRPr="009A09AF">
        <w:t>The Media Client establishes the transport session for receiving the entry point (scene description).</w:t>
      </w:r>
    </w:p>
    <w:p w14:paraId="0E5254DB" w14:textId="77777777" w:rsidR="00672B6B" w:rsidRPr="009A09AF" w:rsidRDefault="00672B6B" w:rsidP="00633479">
      <w:pPr>
        <w:pStyle w:val="B1"/>
      </w:pPr>
      <w:r>
        <w:t>7.</w:t>
      </w:r>
      <w:r>
        <w:tab/>
      </w:r>
      <w:r w:rsidRPr="009A09AF">
        <w:t>The Media Client requests and receives the full scene description.</w:t>
      </w:r>
    </w:p>
    <w:p w14:paraId="078DFEA0" w14:textId="77777777" w:rsidR="00672B6B" w:rsidRPr="009A09AF" w:rsidRDefault="00672B6B" w:rsidP="00633479">
      <w:pPr>
        <w:pStyle w:val="B1"/>
      </w:pPr>
      <w:r>
        <w:t>8.</w:t>
      </w:r>
      <w:r>
        <w:tab/>
      </w:r>
      <w:r w:rsidRPr="009A09AF">
        <w:t>The entry point (scene description) is processed.</w:t>
      </w:r>
    </w:p>
    <w:p w14:paraId="6D6DE1EA" w14:textId="77777777" w:rsidR="00672B6B" w:rsidRPr="009A09AF" w:rsidRDefault="00672B6B" w:rsidP="00633479">
      <w:pPr>
        <w:pStyle w:val="B1"/>
      </w:pPr>
      <w:r>
        <w:t>9.</w:t>
      </w:r>
      <w:r>
        <w:tab/>
      </w:r>
      <w:r w:rsidRPr="009A09AF">
        <w:t>The AR/MR Scene Manager requests the creation of a new AR/MR session from the AR Runtime.</w:t>
      </w:r>
    </w:p>
    <w:p w14:paraId="2B80CB24" w14:textId="77777777" w:rsidR="00672B6B" w:rsidRDefault="00672B6B" w:rsidP="00633479">
      <w:pPr>
        <w:pStyle w:val="B1"/>
      </w:pPr>
      <w:r>
        <w:t>10.</w:t>
      </w:r>
      <w:r>
        <w:tab/>
      </w:r>
      <w:r w:rsidRPr="009A09AF">
        <w:t>The AR Runtime creates a new AR/MR session.</w:t>
      </w:r>
    </w:p>
    <w:p w14:paraId="06FDE4BF" w14:textId="77777777" w:rsidR="00C47C0F" w:rsidRPr="000E4079" w:rsidRDefault="00C47C0F" w:rsidP="00C4455D">
      <w:r>
        <w:rPr>
          <w:lang w:val="en-US" w:eastAsia="ko-KR"/>
        </w:rPr>
        <w:t xml:space="preserve">AR Media Delivery Pipeline, steps </w:t>
      </w:r>
      <w:r w:rsidR="009357BD">
        <w:rPr>
          <w:lang w:val="en-US" w:eastAsia="ko-KR"/>
        </w:rPr>
        <w:t>11</w:t>
      </w:r>
      <w:r>
        <w:rPr>
          <w:lang w:val="en-US" w:eastAsia="ko-KR"/>
        </w:rPr>
        <w:t>~23 requests, receives and renders scenes and scene updates</w:t>
      </w:r>
      <w:r>
        <w:rPr>
          <w:rFonts w:hint="eastAsia"/>
          <w:lang w:val="en-US" w:eastAsia="ko-KR"/>
        </w:rPr>
        <w:t>:</w:t>
      </w:r>
    </w:p>
    <w:p w14:paraId="553D1D7F" w14:textId="77777777" w:rsidR="00672B6B" w:rsidRPr="009A09AF" w:rsidRDefault="00672B6B" w:rsidP="00633479">
      <w:pPr>
        <w:pStyle w:val="B1"/>
      </w:pPr>
      <w:r>
        <w:t>11.</w:t>
      </w:r>
      <w:r>
        <w:tab/>
      </w:r>
      <w:r w:rsidRPr="009A09AF">
        <w:t>The Media Client and/or AR/MR Scene Manager notifies the necessary QoS information required to the Media Session Handler.</w:t>
      </w:r>
    </w:p>
    <w:p w14:paraId="24A16E20" w14:textId="77777777" w:rsidR="00672B6B" w:rsidRPr="009A09AF" w:rsidRDefault="00672B6B" w:rsidP="00633479">
      <w:pPr>
        <w:pStyle w:val="B1"/>
      </w:pPr>
      <w:r>
        <w:t>12.</w:t>
      </w:r>
      <w:r>
        <w:tab/>
      </w:r>
      <w:r w:rsidRPr="009A09AF">
        <w:t>The Media Session Handler shares the information with the 5GMSd AF, in some cases including desired QoS information.  Based on existing provisioning by the AR/MR Application Provider, the 5GMSd AF may request QoS modifications to the PDU sessions.</w:t>
      </w:r>
    </w:p>
    <w:p w14:paraId="600A850F" w14:textId="77777777" w:rsidR="00672B6B" w:rsidRPr="009A09AF" w:rsidRDefault="002A1132" w:rsidP="00633479">
      <w:r>
        <w:t>Steps 13~15 establish the transport sessions, receives, and process the delivery manifests</w:t>
      </w:r>
      <w:r w:rsidR="00672B6B" w:rsidRPr="009A09AF">
        <w:t>:</w:t>
      </w:r>
    </w:p>
    <w:p w14:paraId="0E9F7C93" w14:textId="77777777" w:rsidR="00672B6B" w:rsidRPr="009A09AF" w:rsidRDefault="00672B6B" w:rsidP="00633479">
      <w:pPr>
        <w:pStyle w:val="B1"/>
      </w:pPr>
      <w:r>
        <w:t>13.</w:t>
      </w:r>
      <w:r>
        <w:tab/>
      </w:r>
      <w:r w:rsidRPr="009A09AF">
        <w:t>For the required media content, the Media Client establishes the transport session(s) to acquire delivery manifest(s) information.</w:t>
      </w:r>
    </w:p>
    <w:p w14:paraId="177ACB00" w14:textId="77777777" w:rsidR="00672B6B" w:rsidRPr="009A09AF" w:rsidRDefault="00672B6B" w:rsidP="00633479">
      <w:pPr>
        <w:pStyle w:val="B1"/>
      </w:pPr>
      <w:r>
        <w:t>14.</w:t>
      </w:r>
      <w:r>
        <w:tab/>
      </w:r>
      <w:r w:rsidRPr="009A09AF">
        <w:t>The Media Client requests and receives the delivery manifest(s) from the 5GMSd AS.</w:t>
      </w:r>
    </w:p>
    <w:p w14:paraId="5CCA904C" w14:textId="77777777" w:rsidR="00672B6B" w:rsidRPr="009A09AF" w:rsidRDefault="00672B6B" w:rsidP="00633479">
      <w:pPr>
        <w:pStyle w:val="B1"/>
      </w:pPr>
      <w:r>
        <w:t>15.</w:t>
      </w:r>
      <w:r>
        <w:tab/>
      </w:r>
      <w:r w:rsidRPr="009A09AF">
        <w:t xml:space="preserve">The Media Client processes the delivery manifest(s).  It determines for example the number of needed transport sessions for media acquisition.  The Media Client </w:t>
      </w:r>
      <w:r w:rsidR="00C34512">
        <w:t>is expected to</w:t>
      </w:r>
      <w:r w:rsidR="00C34512" w:rsidRPr="009A09AF">
        <w:t xml:space="preserve"> </w:t>
      </w:r>
      <w:r w:rsidRPr="009A09AF">
        <w:t>be able to use the delivery manifest(s) information to initialize the media pipelines for each media stream.</w:t>
      </w:r>
    </w:p>
    <w:p w14:paraId="620E9085" w14:textId="77777777" w:rsidR="00672B6B" w:rsidRPr="009A09AF" w:rsidRDefault="00672B6B" w:rsidP="00633479">
      <w:pPr>
        <w:pStyle w:val="B1"/>
      </w:pPr>
      <w:r>
        <w:t>16.</w:t>
      </w:r>
      <w:r>
        <w:tab/>
      </w:r>
      <w:r w:rsidRPr="009A09AF">
        <w:t>The AR/MR Scene Manager and Media Client configures the rendering and delivery media pipelines.</w:t>
      </w:r>
    </w:p>
    <w:p w14:paraId="63CB2125" w14:textId="77777777" w:rsidR="00672B6B" w:rsidRPr="009A09AF" w:rsidRDefault="00672B6B" w:rsidP="00633479">
      <w:pPr>
        <w:pStyle w:val="B1"/>
      </w:pPr>
      <w:r>
        <w:t>17.</w:t>
      </w:r>
      <w:r>
        <w:tab/>
      </w:r>
      <w:r w:rsidRPr="009A09AF">
        <w:t>The Media Client establishes the transport session(s) to acquire the media content.</w:t>
      </w:r>
    </w:p>
    <w:p w14:paraId="02C378B0" w14:textId="77777777" w:rsidR="002A1132" w:rsidRDefault="002A1132" w:rsidP="00684E63">
      <w:r w:rsidRPr="002A1132">
        <w:t>Media session loop, steps 18~23 provide the latest pose information, request, receive and render the media objects of the immersive scene</w:t>
      </w:r>
      <w:r>
        <w:t>:</w:t>
      </w:r>
    </w:p>
    <w:p w14:paraId="1FF9AF29" w14:textId="77777777" w:rsidR="00672B6B" w:rsidRPr="009A09AF" w:rsidRDefault="00672B6B" w:rsidP="00633479">
      <w:pPr>
        <w:pStyle w:val="B1"/>
      </w:pPr>
      <w:r>
        <w:t>18.</w:t>
      </w:r>
      <w:r>
        <w:tab/>
      </w:r>
      <w:r w:rsidRPr="009A09AF">
        <w:t>The latest pose information is acquired by the AR/MR Scene Manager and shared to the Media Client.</w:t>
      </w:r>
    </w:p>
    <w:p w14:paraId="48C18CB7" w14:textId="77777777" w:rsidR="00672B6B" w:rsidRPr="009A09AF" w:rsidRDefault="00672B6B" w:rsidP="00633479">
      <w:pPr>
        <w:pStyle w:val="B1"/>
      </w:pPr>
      <w:r>
        <w:t>19.</w:t>
      </w:r>
      <w:r>
        <w:tab/>
      </w:r>
      <w:r w:rsidRPr="009A09AF">
        <w:t>The Media Client requests the immersive media data according to the delivery manifest processed, possibly taking into account pose information (e.g., viewport dependent streaming).</w:t>
      </w:r>
    </w:p>
    <w:p w14:paraId="44402AA3" w14:textId="77777777" w:rsidR="00672B6B" w:rsidRPr="009A09AF" w:rsidRDefault="00672B6B" w:rsidP="00633479">
      <w:pPr>
        <w:pStyle w:val="B1"/>
      </w:pPr>
      <w:r>
        <w:t>20.</w:t>
      </w:r>
      <w:r>
        <w:tab/>
      </w:r>
      <w:r w:rsidRPr="009A09AF">
        <w:t>The Media Client receives the immersive media data and triggers the media rendering pipeline(s), including the registration of AR content into the real world accordingly.</w:t>
      </w:r>
    </w:p>
    <w:p w14:paraId="6CB0871A" w14:textId="77777777" w:rsidR="00672B6B" w:rsidRPr="009A09AF" w:rsidRDefault="00672B6B" w:rsidP="00633479">
      <w:pPr>
        <w:pStyle w:val="B1"/>
      </w:pPr>
      <w:r>
        <w:t>21.</w:t>
      </w:r>
      <w:r>
        <w:tab/>
      </w:r>
      <w:r w:rsidRPr="009A09AF">
        <w:t>The Media Client decodes and processes the media data. For encrypted media data, the Media Client may also perform decryption.</w:t>
      </w:r>
    </w:p>
    <w:p w14:paraId="4B3BF31F" w14:textId="77777777" w:rsidR="00672B6B" w:rsidRPr="009A09AF" w:rsidRDefault="00672B6B" w:rsidP="00633479">
      <w:pPr>
        <w:pStyle w:val="B1"/>
      </w:pPr>
      <w:r>
        <w:t>22.</w:t>
      </w:r>
      <w:r>
        <w:tab/>
      </w:r>
      <w:r w:rsidRPr="009A09AF">
        <w:t>The Media Client passes the media data to the AR/MR Scene Manager.</w:t>
      </w:r>
    </w:p>
    <w:p w14:paraId="55EABDB5" w14:textId="77777777" w:rsidR="00672B6B" w:rsidRPr="009A09AF" w:rsidRDefault="00672B6B" w:rsidP="00633479">
      <w:pPr>
        <w:pStyle w:val="B1"/>
      </w:pPr>
      <w:r>
        <w:t>23.</w:t>
      </w:r>
      <w:r>
        <w:tab/>
      </w:r>
      <w:r w:rsidRPr="009A09AF">
        <w:t>The AR/MR Scene Manager renders the media, and passes the rendered media to the AR Runtime, which performs further processing such as registration of the AR content into the real world, and pose correction.</w:t>
      </w:r>
    </w:p>
    <w:p w14:paraId="297CB39A" w14:textId="77777777" w:rsidR="00940353" w:rsidRPr="00552CA0" w:rsidRDefault="00940353" w:rsidP="00940353">
      <w:pPr>
        <w:pStyle w:val="Heading4"/>
        <w:rPr>
          <w:lang w:eastAsia="ko-KR"/>
        </w:rPr>
      </w:pPr>
      <w:bookmarkStart w:id="122" w:name="_Toc123912687"/>
      <w:r>
        <w:rPr>
          <w:rFonts w:hint="eastAsia"/>
          <w:lang w:eastAsia="ko-KR"/>
        </w:rPr>
        <w:t>6</w:t>
      </w:r>
      <w:r>
        <w:rPr>
          <w:lang w:eastAsia="ko-KR"/>
        </w:rPr>
        <w:t>.2.4.2</w:t>
      </w:r>
      <w:r>
        <w:rPr>
          <w:lang w:eastAsia="ko-KR"/>
        </w:rPr>
        <w:tab/>
      </w:r>
      <w:r w:rsidR="008726EA">
        <w:rPr>
          <w:lang w:eastAsia="ko-KR"/>
        </w:rPr>
        <w:t>EDGAR</w:t>
      </w:r>
      <w:r>
        <w:rPr>
          <w:lang w:eastAsia="ko-KR"/>
        </w:rPr>
        <w:t>-based media streaming</w:t>
      </w:r>
      <w:bookmarkEnd w:id="122"/>
    </w:p>
    <w:p w14:paraId="3002F589" w14:textId="77777777" w:rsidR="002A1132" w:rsidRDefault="00FE70B1" w:rsidP="00162B51">
      <w:pPr>
        <w:rPr>
          <w:lang w:eastAsia="ko-KR"/>
        </w:rPr>
      </w:pPr>
      <w:r>
        <w:rPr>
          <w:lang w:eastAsia="ko-KR"/>
        </w:rPr>
        <w:t>Figure 6.2.4.2-1 illustrates the procedure diagram for 5G immersive media downlink streaming using an EDGAR-based UE.</w:t>
      </w:r>
    </w:p>
    <w:p w14:paraId="7C925365" w14:textId="77777777" w:rsidR="00940353" w:rsidRDefault="003979C0" w:rsidP="00135DE0">
      <w:pPr>
        <w:pStyle w:val="TH"/>
        <w:rPr>
          <w:lang w:eastAsia="ko-KR"/>
        </w:rPr>
      </w:pPr>
      <w:r>
        <w:rPr>
          <w:noProof/>
        </w:rPr>
        <w:object w:dxaOrig="15411" w:dyaOrig="10817" w14:anchorId="5DA57C32">
          <v:shape id="_x0000_i1050" type="#_x0000_t75" style="width:481.6pt;height:338.05pt" o:ole="">
            <v:imagedata r:id="rId93" o:title=""/>
          </v:shape>
          <o:OLEObject Type="Embed" ProgID="Mscgen.Chart" ShapeID="_x0000_i1050" DrawAspect="Content" ObjectID="_1734525357" r:id="rId94"/>
        </w:object>
      </w:r>
    </w:p>
    <w:p w14:paraId="1496469A" w14:textId="77777777" w:rsidR="00FE70B1" w:rsidRDefault="00FE70B1" w:rsidP="00FE70B1">
      <w:pPr>
        <w:pStyle w:val="TF"/>
        <w:rPr>
          <w:lang w:eastAsia="ko-KR"/>
        </w:rPr>
      </w:pPr>
      <w:r w:rsidRPr="00D22B25">
        <w:rPr>
          <w:rFonts w:hint="eastAsia"/>
          <w:lang w:eastAsia="ko-KR"/>
        </w:rPr>
        <w:t>F</w:t>
      </w:r>
      <w:r>
        <w:rPr>
          <w:lang w:eastAsia="ko-KR"/>
        </w:rPr>
        <w:t>igure 6.2.4.2-1</w:t>
      </w:r>
      <w:r w:rsidRPr="00D22B25">
        <w:rPr>
          <w:lang w:eastAsia="ko-KR"/>
        </w:rPr>
        <w:t xml:space="preserve">: </w:t>
      </w:r>
      <w:r>
        <w:rPr>
          <w:lang w:eastAsia="ko-KR"/>
        </w:rPr>
        <w:t>EDGAR</w:t>
      </w:r>
      <w:r w:rsidRPr="00D22B25">
        <w:rPr>
          <w:lang w:eastAsia="ko-KR"/>
        </w:rPr>
        <w:t xml:space="preserve">-based </w:t>
      </w:r>
      <w:r>
        <w:rPr>
          <w:lang w:eastAsia="ko-KR"/>
        </w:rPr>
        <w:t xml:space="preserve">procedure for </w:t>
      </w:r>
      <w:r w:rsidRPr="00D22B25">
        <w:rPr>
          <w:lang w:eastAsia="ko-KR"/>
        </w:rPr>
        <w:t xml:space="preserve">5G </w:t>
      </w:r>
      <w:r>
        <w:rPr>
          <w:lang w:eastAsia="ko-KR"/>
        </w:rPr>
        <w:t>downlink</w:t>
      </w:r>
      <w:r w:rsidRPr="00D22B25">
        <w:rPr>
          <w:lang w:eastAsia="ko-KR"/>
        </w:rPr>
        <w:t xml:space="preserve"> </w:t>
      </w:r>
      <w:r>
        <w:rPr>
          <w:lang w:eastAsia="ko-KR"/>
        </w:rPr>
        <w:t>streaming</w:t>
      </w:r>
    </w:p>
    <w:p w14:paraId="641F2DA0" w14:textId="77777777" w:rsidR="00FE70B1" w:rsidRDefault="00FE70B1" w:rsidP="00FE70B1">
      <w:pPr>
        <w:rPr>
          <w:lang w:val="en-US"/>
        </w:rPr>
      </w:pPr>
      <w:r>
        <w:rPr>
          <w:rFonts w:hint="eastAsia"/>
          <w:lang w:val="en-US"/>
        </w:rPr>
        <w:t>Prerequisites</w:t>
      </w:r>
      <w:r>
        <w:rPr>
          <w:lang w:val="en-US"/>
        </w:rPr>
        <w:t xml:space="preserve"> and assumptions</w:t>
      </w:r>
      <w:r>
        <w:rPr>
          <w:rFonts w:hint="eastAsia"/>
          <w:lang w:val="en-US"/>
        </w:rPr>
        <w:t>:</w:t>
      </w:r>
    </w:p>
    <w:p w14:paraId="1B264F5C" w14:textId="77777777" w:rsidR="00FE70B1" w:rsidRDefault="00FE70B1" w:rsidP="00FE70B1">
      <w:pPr>
        <w:pStyle w:val="B1"/>
      </w:pPr>
      <w:r w:rsidRPr="00D74ACF">
        <w:rPr>
          <w:lang w:val="en-US"/>
        </w:rPr>
        <w:t>-</w:t>
      </w:r>
      <w:r w:rsidRPr="00D74ACF">
        <w:rPr>
          <w:lang w:val="en-US"/>
        </w:rPr>
        <w:tab/>
      </w:r>
      <w:r>
        <w:rPr>
          <w:lang w:val="en-US"/>
        </w:rPr>
        <w:t>Identical to those from the STAR UE case</w:t>
      </w:r>
      <w:r w:rsidRPr="00CE5BA2">
        <w:t>.</w:t>
      </w:r>
    </w:p>
    <w:p w14:paraId="27BF360B" w14:textId="77777777" w:rsidR="00FE70B1" w:rsidRDefault="00FE70B1" w:rsidP="00162B51">
      <w:pPr>
        <w:rPr>
          <w:rFonts w:hint="eastAsia"/>
          <w:lang w:eastAsia="ko-KR"/>
        </w:rPr>
      </w:pPr>
      <w:r>
        <w:rPr>
          <w:rFonts w:hint="eastAsia"/>
          <w:lang w:eastAsia="ko-KR"/>
        </w:rPr>
        <w:t>Procedures:</w:t>
      </w:r>
    </w:p>
    <w:p w14:paraId="6D89119F" w14:textId="77777777" w:rsidR="00FE70B1" w:rsidRPr="00D36316" w:rsidRDefault="00FE70B1" w:rsidP="00633479">
      <w:pPr>
        <w:pStyle w:val="B1"/>
        <w:rPr>
          <w:lang w:val="en-US"/>
        </w:rPr>
      </w:pPr>
      <w:r w:rsidRPr="00D36316">
        <w:rPr>
          <w:lang w:val="en-US"/>
        </w:rPr>
        <w:t>1~8</w:t>
      </w:r>
      <w:r>
        <w:rPr>
          <w:lang w:val="en-US"/>
        </w:rPr>
        <w:t>.</w:t>
      </w:r>
      <w:r>
        <w:rPr>
          <w:lang w:val="en-US"/>
        </w:rPr>
        <w:tab/>
      </w:r>
      <w:r w:rsidRPr="00D36316">
        <w:rPr>
          <w:lang w:val="en-US"/>
        </w:rPr>
        <w:t>Identical to steps 1~8 from the STAR UE case (figure 6.2.4.1-1).</w:t>
      </w:r>
    </w:p>
    <w:p w14:paraId="3E75E17F" w14:textId="77777777" w:rsidR="00FE70B1" w:rsidRPr="00633479" w:rsidRDefault="00FE70B1" w:rsidP="00633479">
      <w:pPr>
        <w:pStyle w:val="B1"/>
      </w:pPr>
      <w:r>
        <w:t>9.</w:t>
      </w:r>
      <w:r>
        <w:tab/>
      </w:r>
      <w:r w:rsidRPr="00633479">
        <w:t xml:space="preserve">Based on the processed scene description and the device capabilities, the 5GMSd AS/EAS is selected, and edge processes are instantiated using the processes defined in </w:t>
      </w:r>
      <w:r w:rsidR="002D5741">
        <w:t>5GMS_</w:t>
      </w:r>
      <w:r w:rsidRPr="00633479">
        <w:t>EDGE:</w:t>
      </w:r>
    </w:p>
    <w:p w14:paraId="4B588BCB" w14:textId="77777777" w:rsidR="00FE70B1" w:rsidRPr="00D36316" w:rsidRDefault="00FE70B1" w:rsidP="00633479">
      <w:pPr>
        <w:pStyle w:val="B2"/>
        <w:rPr>
          <w:lang w:val="en-US"/>
        </w:rPr>
      </w:pPr>
      <w:r>
        <w:rPr>
          <w:lang w:val="en-US"/>
        </w:rPr>
        <w:t>a.</w:t>
      </w:r>
      <w:r>
        <w:rPr>
          <w:lang w:val="en-US"/>
        </w:rPr>
        <w:tab/>
      </w:r>
      <w:r w:rsidRPr="00D36316">
        <w:rPr>
          <w:lang w:val="en-US"/>
        </w:rPr>
        <w:t xml:space="preserve">The AR/MR </w:t>
      </w:r>
      <w:r w:rsidR="002D5741">
        <w:rPr>
          <w:lang w:val="en-US"/>
        </w:rPr>
        <w:t xml:space="preserve">Lightweight </w:t>
      </w:r>
      <w:r w:rsidRPr="00D36316">
        <w:rPr>
          <w:lang w:val="en-US"/>
        </w:rPr>
        <w:t>Scene Manager sends the scene description and the device capabilities to 5GMS AS. The 5GMS AS derives the EAS KPIs and if needed selects a new AS/EAS (through AF) based on the new KPI.  Then the edge processes</w:t>
      </w:r>
      <w:r w:rsidR="007E43E7">
        <w:rPr>
          <w:lang w:val="en-US"/>
        </w:rPr>
        <w:t xml:space="preserve"> are started, and a new entry p</w:t>
      </w:r>
      <w:r w:rsidRPr="00D36316">
        <w:rPr>
          <w:lang w:val="en-US"/>
        </w:rPr>
        <w:t xml:space="preserve">oint URL is provided to the AR/MR </w:t>
      </w:r>
      <w:r w:rsidR="002D5741">
        <w:rPr>
          <w:lang w:val="en-US"/>
        </w:rPr>
        <w:t xml:space="preserve">Lightweight </w:t>
      </w:r>
      <w:r w:rsidRPr="00D36316">
        <w:rPr>
          <w:lang w:val="en-US"/>
        </w:rPr>
        <w:t>Scene Manager.</w:t>
      </w:r>
    </w:p>
    <w:p w14:paraId="1EF7CF9A" w14:textId="77777777" w:rsidR="00FE70B1" w:rsidRPr="00D36316" w:rsidRDefault="00FE70B1" w:rsidP="00633479">
      <w:pPr>
        <w:pStyle w:val="B2"/>
        <w:rPr>
          <w:lang w:val="en-US"/>
        </w:rPr>
      </w:pPr>
      <w:r>
        <w:rPr>
          <w:lang w:val="en-US"/>
        </w:rPr>
        <w:t>b.</w:t>
      </w:r>
      <w:r>
        <w:rPr>
          <w:lang w:val="en-US"/>
        </w:rPr>
        <w:tab/>
      </w:r>
      <w:r w:rsidRPr="00D36316">
        <w:rPr>
          <w:lang w:val="en-US"/>
        </w:rPr>
        <w:t xml:space="preserve">The AR/MR </w:t>
      </w:r>
      <w:r w:rsidR="002D5741">
        <w:rPr>
          <w:lang w:val="en-US"/>
        </w:rPr>
        <w:t xml:space="preserve">Lightweight </w:t>
      </w:r>
      <w:r w:rsidRPr="00D36316">
        <w:rPr>
          <w:lang w:val="en-US"/>
        </w:rPr>
        <w:t xml:space="preserve">Scene Manager derives the EAS KPIs from the scene description and device capabilities, requests the AF to provide the list of suitable EAS. Then the AR/MR </w:t>
      </w:r>
      <w:r w:rsidR="002D5741">
        <w:rPr>
          <w:lang w:val="en-US"/>
        </w:rPr>
        <w:t xml:space="preserve">Lightweight </w:t>
      </w:r>
      <w:r w:rsidRPr="00D36316">
        <w:rPr>
          <w:lang w:val="en-US"/>
        </w:rPr>
        <w:t xml:space="preserve">Scene Manager selects the AS/EAS and requests to start the edge processes in the </w:t>
      </w:r>
      <w:r w:rsidR="002D5741">
        <w:rPr>
          <w:lang w:val="en-US"/>
        </w:rPr>
        <w:t>EAS</w:t>
      </w:r>
      <w:r w:rsidRPr="00D36316">
        <w:rPr>
          <w:lang w:val="en-US"/>
        </w:rPr>
        <w:t xml:space="preserve">. The edge processes are started, and a new entry point URL is provided to the AR/MR </w:t>
      </w:r>
      <w:r w:rsidR="002D5741">
        <w:rPr>
          <w:lang w:val="en-US"/>
        </w:rPr>
        <w:t xml:space="preserve">Lightweight </w:t>
      </w:r>
      <w:r w:rsidRPr="00D36316">
        <w:rPr>
          <w:lang w:val="en-US"/>
        </w:rPr>
        <w:t>Scene Manager.</w:t>
      </w:r>
    </w:p>
    <w:p w14:paraId="23E40D28" w14:textId="77777777" w:rsidR="00FE70B1" w:rsidRPr="00D36316" w:rsidRDefault="00FE70B1" w:rsidP="00633479">
      <w:pPr>
        <w:pStyle w:val="B1"/>
        <w:rPr>
          <w:lang w:val="en-US"/>
        </w:rPr>
      </w:pPr>
      <w:r>
        <w:rPr>
          <w:lang w:val="en-US"/>
        </w:rPr>
        <w:t>10.</w:t>
      </w:r>
      <w:r>
        <w:rPr>
          <w:lang w:val="en-US"/>
        </w:rPr>
        <w:tab/>
      </w:r>
      <w:r w:rsidRPr="00D36316">
        <w:rPr>
          <w:lang w:val="en-US"/>
        </w:rPr>
        <w:t xml:space="preserve">The AR/MR </w:t>
      </w:r>
      <w:r w:rsidR="002D5741">
        <w:rPr>
          <w:lang w:val="en-US"/>
        </w:rPr>
        <w:t xml:space="preserve">Lightweight </w:t>
      </w:r>
      <w:r w:rsidRPr="00D36316">
        <w:rPr>
          <w:lang w:val="en-US"/>
        </w:rPr>
        <w:t xml:space="preserve">Scene Manager requests the </w:t>
      </w:r>
      <w:r w:rsidR="002D5741">
        <w:rPr>
          <w:lang w:val="en-US"/>
        </w:rPr>
        <w:t>lightweight</w:t>
      </w:r>
      <w:r w:rsidR="002D5741" w:rsidRPr="00D36316">
        <w:rPr>
          <w:lang w:val="en-US"/>
        </w:rPr>
        <w:t xml:space="preserve"> </w:t>
      </w:r>
      <w:r w:rsidRPr="00D36316">
        <w:rPr>
          <w:lang w:val="en-US"/>
        </w:rPr>
        <w:t xml:space="preserve">scene description. The edge processes derive the </w:t>
      </w:r>
      <w:r w:rsidR="002D5741">
        <w:rPr>
          <w:lang w:val="en-US"/>
        </w:rPr>
        <w:t>lightweight</w:t>
      </w:r>
      <w:r w:rsidR="002D5741" w:rsidRPr="00D36316">
        <w:rPr>
          <w:lang w:val="en-US"/>
        </w:rPr>
        <w:t xml:space="preserve"> </w:t>
      </w:r>
      <w:r w:rsidRPr="00D36316">
        <w:rPr>
          <w:lang w:val="en-US"/>
        </w:rPr>
        <w:t xml:space="preserve">scene description from the full scene description and provide it to AR/MR </w:t>
      </w:r>
      <w:r w:rsidR="002D5741">
        <w:rPr>
          <w:lang w:val="en-US"/>
        </w:rPr>
        <w:t xml:space="preserve">Lightweight </w:t>
      </w:r>
      <w:r w:rsidRPr="00D36316">
        <w:rPr>
          <w:lang w:val="en-US"/>
        </w:rPr>
        <w:t>Scene Manager.</w:t>
      </w:r>
    </w:p>
    <w:p w14:paraId="7ED97292" w14:textId="77777777" w:rsidR="00FE70B1" w:rsidRPr="00D36316" w:rsidRDefault="00FE70B1" w:rsidP="00633479">
      <w:pPr>
        <w:pStyle w:val="B1"/>
        <w:rPr>
          <w:lang w:val="en-US"/>
        </w:rPr>
      </w:pPr>
      <w:r>
        <w:rPr>
          <w:lang w:val="en-US"/>
        </w:rPr>
        <w:t>11.</w:t>
      </w:r>
      <w:r>
        <w:rPr>
          <w:lang w:val="en-US"/>
        </w:rPr>
        <w:tab/>
      </w:r>
      <w:r w:rsidRPr="00D36316">
        <w:rPr>
          <w:lang w:val="en-US"/>
        </w:rPr>
        <w:t>The simplified entry point (</w:t>
      </w:r>
      <w:r w:rsidR="002D5741">
        <w:rPr>
          <w:lang w:val="en-US"/>
        </w:rPr>
        <w:t>lightweight</w:t>
      </w:r>
      <w:r w:rsidR="002D5741" w:rsidRPr="00D36316">
        <w:rPr>
          <w:lang w:val="en-US"/>
        </w:rPr>
        <w:t xml:space="preserve"> </w:t>
      </w:r>
      <w:r w:rsidRPr="00D36316">
        <w:rPr>
          <w:lang w:val="en-US"/>
        </w:rPr>
        <w:t>scene description) is processed.</w:t>
      </w:r>
    </w:p>
    <w:p w14:paraId="770D5055" w14:textId="77777777" w:rsidR="00FE70B1" w:rsidRPr="00D36316" w:rsidRDefault="00FE70B1" w:rsidP="00633479">
      <w:pPr>
        <w:pStyle w:val="B1"/>
        <w:rPr>
          <w:lang w:val="en-US"/>
        </w:rPr>
      </w:pPr>
      <w:r w:rsidRPr="00D36316">
        <w:rPr>
          <w:lang w:val="en-US"/>
        </w:rPr>
        <w:t>12~19</w:t>
      </w:r>
      <w:r>
        <w:rPr>
          <w:lang w:val="en-US"/>
        </w:rPr>
        <w:t>.</w:t>
      </w:r>
      <w:r>
        <w:rPr>
          <w:lang w:val="en-US"/>
        </w:rPr>
        <w:tab/>
      </w:r>
      <w:r>
        <w:rPr>
          <w:lang w:val="en-US"/>
        </w:rPr>
        <w:tab/>
      </w:r>
      <w:r w:rsidRPr="00D36316">
        <w:rPr>
          <w:lang w:val="en-US"/>
        </w:rPr>
        <w:t>Identical to steps 9~16 from the STAR UE case (figure 6.2.4.1-1).</w:t>
      </w:r>
    </w:p>
    <w:p w14:paraId="54CFD27A" w14:textId="77777777" w:rsidR="00FE70B1" w:rsidRPr="00D36316" w:rsidRDefault="00FE70B1" w:rsidP="00633479">
      <w:pPr>
        <w:pStyle w:val="B1"/>
        <w:rPr>
          <w:lang w:val="en-US"/>
        </w:rPr>
      </w:pPr>
      <w:r>
        <w:rPr>
          <w:lang w:val="en-US"/>
        </w:rPr>
        <w:t>20.</w:t>
      </w:r>
      <w:r>
        <w:rPr>
          <w:lang w:val="en-US"/>
        </w:rPr>
        <w:tab/>
      </w:r>
      <w:r w:rsidRPr="00D36316">
        <w:rPr>
          <w:lang w:val="en-US"/>
        </w:rPr>
        <w:t>The Media Client establishes the transport session(s) to acquire the media content.</w:t>
      </w:r>
    </w:p>
    <w:p w14:paraId="43CA6710" w14:textId="77777777" w:rsidR="00FE70B1" w:rsidRPr="00D36316" w:rsidRDefault="00FE70B1" w:rsidP="00633479">
      <w:pPr>
        <w:pStyle w:val="B1"/>
        <w:rPr>
          <w:lang w:val="en-US"/>
        </w:rPr>
      </w:pPr>
      <w:r>
        <w:rPr>
          <w:lang w:val="en-US"/>
        </w:rPr>
        <w:t>21.</w:t>
      </w:r>
      <w:r>
        <w:rPr>
          <w:lang w:val="en-US"/>
        </w:rPr>
        <w:tab/>
      </w:r>
      <w:r w:rsidRPr="00D36316">
        <w:rPr>
          <w:lang w:val="en-US"/>
        </w:rPr>
        <w:t xml:space="preserve">The 5GMSd AS initiates and starts a media session. This media session forms a stateful session loop specific to the UE, </w:t>
      </w:r>
      <w:r>
        <w:rPr>
          <w:lang w:val="en-US"/>
        </w:rPr>
        <w:t>containing steps 22~25:</w:t>
      </w:r>
    </w:p>
    <w:p w14:paraId="46E0BB5C" w14:textId="77777777" w:rsidR="00FE70B1" w:rsidRPr="00AA2985" w:rsidRDefault="00FE70B1" w:rsidP="00694937">
      <w:pPr>
        <w:rPr>
          <w:lang w:val="en-US"/>
        </w:rPr>
      </w:pPr>
      <w:r w:rsidRPr="00AA2985">
        <w:rPr>
          <w:lang w:val="en-US"/>
        </w:rPr>
        <w:t>Stateful media session loop (steps 22~</w:t>
      </w:r>
      <w:r w:rsidR="002A1132">
        <w:rPr>
          <w:lang w:val="en-US"/>
        </w:rPr>
        <w:t>28</w:t>
      </w:r>
      <w:r w:rsidRPr="00AA2985">
        <w:rPr>
          <w:lang w:val="en-US"/>
        </w:rPr>
        <w:t>):</w:t>
      </w:r>
    </w:p>
    <w:p w14:paraId="36809D80" w14:textId="77777777" w:rsidR="00FE70B1" w:rsidRPr="00D36316" w:rsidRDefault="004C0261" w:rsidP="00694937">
      <w:pPr>
        <w:pStyle w:val="B1"/>
        <w:rPr>
          <w:lang w:val="en-US"/>
        </w:rPr>
      </w:pPr>
      <w:r>
        <w:rPr>
          <w:lang w:val="en-US"/>
        </w:rPr>
        <w:t>22.</w:t>
      </w:r>
      <w:r>
        <w:rPr>
          <w:lang w:val="en-US"/>
        </w:rPr>
        <w:tab/>
      </w:r>
      <w:r w:rsidR="00FE70B1" w:rsidRPr="00D36316">
        <w:rPr>
          <w:lang w:val="en-US"/>
        </w:rPr>
        <w:t xml:space="preserve">The latest pose information is acquired by the AR/MR </w:t>
      </w:r>
      <w:r w:rsidR="002D5741">
        <w:rPr>
          <w:lang w:val="en-US"/>
        </w:rPr>
        <w:t xml:space="preserve">Lightweight </w:t>
      </w:r>
      <w:r w:rsidR="00FE70B1" w:rsidRPr="00D36316">
        <w:rPr>
          <w:lang w:val="en-US"/>
        </w:rPr>
        <w:t>Scene Manager and shared to the Media Client.</w:t>
      </w:r>
    </w:p>
    <w:p w14:paraId="7F27129C" w14:textId="77777777" w:rsidR="00FE70B1" w:rsidRPr="00D36316" w:rsidRDefault="004C0261" w:rsidP="00694937">
      <w:pPr>
        <w:pStyle w:val="B1"/>
        <w:rPr>
          <w:lang w:val="en-US"/>
        </w:rPr>
      </w:pPr>
      <w:r>
        <w:rPr>
          <w:lang w:val="en-US"/>
        </w:rPr>
        <w:t>23.</w:t>
      </w:r>
      <w:r>
        <w:rPr>
          <w:lang w:val="en-US"/>
        </w:rPr>
        <w:tab/>
      </w:r>
      <w:r w:rsidR="00FE70B1" w:rsidRPr="00D36316">
        <w:rPr>
          <w:lang w:val="en-US"/>
        </w:rPr>
        <w:t>The Media Client sends the latest pose information to the 5GMSd AS.</w:t>
      </w:r>
    </w:p>
    <w:p w14:paraId="1901E615" w14:textId="77777777" w:rsidR="00FE70B1" w:rsidRPr="00D36316" w:rsidRDefault="004C0261" w:rsidP="00694937">
      <w:pPr>
        <w:pStyle w:val="B1"/>
        <w:rPr>
          <w:lang w:val="en-US"/>
        </w:rPr>
      </w:pPr>
      <w:r>
        <w:rPr>
          <w:lang w:val="en-US"/>
        </w:rPr>
        <w:t>24.</w:t>
      </w:r>
      <w:r>
        <w:rPr>
          <w:lang w:val="en-US"/>
        </w:rPr>
        <w:tab/>
      </w:r>
      <w:r w:rsidR="00FE70B1" w:rsidRPr="00D36316">
        <w:rPr>
          <w:lang w:val="en-US"/>
        </w:rPr>
        <w:t>The 5GMSd AS performs pre-rendering of the media based on the latest received pose information</w:t>
      </w:r>
      <w:r w:rsidR="002A1132">
        <w:rPr>
          <w:lang w:val="en-US"/>
        </w:rPr>
        <w:t xml:space="preserve"> and possibly any original scene update</w:t>
      </w:r>
      <w:r w:rsidR="00FE70B1" w:rsidRPr="00D36316">
        <w:rPr>
          <w:lang w:val="en-US"/>
        </w:rPr>
        <w:t>. Pre-rendering may typically consist of decoding and rendering immersive media, and encoding the rendered (2D) media.</w:t>
      </w:r>
    </w:p>
    <w:p w14:paraId="78E46D65" w14:textId="77777777" w:rsidR="00FE70B1" w:rsidRPr="00D36316" w:rsidRDefault="004C0261" w:rsidP="00694937">
      <w:pPr>
        <w:pStyle w:val="B1"/>
        <w:rPr>
          <w:lang w:val="en-US"/>
        </w:rPr>
      </w:pPr>
      <w:r>
        <w:rPr>
          <w:lang w:val="en-US"/>
        </w:rPr>
        <w:t>25.</w:t>
      </w:r>
      <w:r>
        <w:rPr>
          <w:lang w:val="en-US"/>
        </w:rPr>
        <w:tab/>
      </w:r>
      <w:r w:rsidR="00FE70B1" w:rsidRPr="00D36316">
        <w:rPr>
          <w:lang w:val="en-US"/>
        </w:rPr>
        <w:t>The pre-rendered media is sent by the 5GMSd AS to the Media Client.</w:t>
      </w:r>
    </w:p>
    <w:p w14:paraId="6E45BD9D" w14:textId="77777777" w:rsidR="00FE70B1" w:rsidRPr="00D36316" w:rsidRDefault="004C0261" w:rsidP="00633479">
      <w:pPr>
        <w:pStyle w:val="B1"/>
        <w:rPr>
          <w:lang w:val="en-US"/>
        </w:rPr>
      </w:pPr>
      <w:r>
        <w:rPr>
          <w:lang w:val="en-US"/>
        </w:rPr>
        <w:t>26.</w:t>
      </w:r>
      <w:r>
        <w:rPr>
          <w:lang w:val="en-US"/>
        </w:rPr>
        <w:tab/>
      </w:r>
      <w:r w:rsidR="00FE70B1" w:rsidRPr="00D36316">
        <w:rPr>
          <w:lang w:val="en-US"/>
        </w:rPr>
        <w:t>The Media Client decodes and processes the media data. For encrypted media data, the Media Client may also perform decryption.</w:t>
      </w:r>
    </w:p>
    <w:p w14:paraId="04882F0B" w14:textId="77777777" w:rsidR="00FE70B1" w:rsidRPr="00D36316" w:rsidRDefault="004C0261" w:rsidP="00633479">
      <w:pPr>
        <w:pStyle w:val="B1"/>
        <w:rPr>
          <w:lang w:val="en-US"/>
        </w:rPr>
      </w:pPr>
      <w:r>
        <w:rPr>
          <w:lang w:val="en-US"/>
        </w:rPr>
        <w:t>27.</w:t>
      </w:r>
      <w:r>
        <w:rPr>
          <w:lang w:val="en-US"/>
        </w:rPr>
        <w:tab/>
      </w:r>
      <w:r w:rsidR="00FE70B1" w:rsidRPr="00D36316">
        <w:rPr>
          <w:lang w:val="en-US"/>
        </w:rPr>
        <w:t xml:space="preserve">The Media Client passes the media data to the AR/MR </w:t>
      </w:r>
      <w:r w:rsidR="002D5741">
        <w:rPr>
          <w:lang w:val="en-US"/>
        </w:rPr>
        <w:t xml:space="preserve">Lightweight </w:t>
      </w:r>
      <w:r w:rsidR="00FE70B1" w:rsidRPr="00D36316">
        <w:rPr>
          <w:lang w:val="en-US"/>
        </w:rPr>
        <w:t>Scene Manager.</w:t>
      </w:r>
    </w:p>
    <w:p w14:paraId="778167F9" w14:textId="77777777" w:rsidR="00FE70B1" w:rsidRPr="00633479" w:rsidRDefault="004C0261" w:rsidP="00633479">
      <w:pPr>
        <w:pStyle w:val="B1"/>
        <w:rPr>
          <w:lang w:val="en-US" w:eastAsia="ko-KR"/>
        </w:rPr>
      </w:pPr>
      <w:r>
        <w:rPr>
          <w:lang w:val="en-US"/>
        </w:rPr>
        <w:t>28.</w:t>
      </w:r>
      <w:r>
        <w:rPr>
          <w:lang w:val="en-US"/>
        </w:rPr>
        <w:tab/>
      </w:r>
      <w:r w:rsidR="00FE70B1" w:rsidRPr="00D36316">
        <w:rPr>
          <w:lang w:val="en-US"/>
        </w:rPr>
        <w:t xml:space="preserve">The AR/MR </w:t>
      </w:r>
      <w:r w:rsidR="002D5741">
        <w:rPr>
          <w:lang w:val="en-US"/>
        </w:rPr>
        <w:t xml:space="preserve">Lightweight </w:t>
      </w:r>
      <w:r w:rsidR="00FE70B1" w:rsidRPr="00D36316">
        <w:rPr>
          <w:lang w:val="en-US"/>
        </w:rPr>
        <w:t>Scene Manager renders the media, and passes the rendered media to the AR Runtime, which performs further processing such as registration of the AR content into the real world, composition, and pose correction.</w:t>
      </w:r>
    </w:p>
    <w:p w14:paraId="3A7EB764" w14:textId="77777777" w:rsidR="00162B51" w:rsidRDefault="00162B51" w:rsidP="00162B51">
      <w:pPr>
        <w:pStyle w:val="Heading3"/>
      </w:pPr>
      <w:bookmarkStart w:id="123" w:name="_Toc67919045"/>
      <w:bookmarkStart w:id="124" w:name="_Toc123912688"/>
      <w:r w:rsidRPr="00F73829">
        <w:rPr>
          <w:rFonts w:hint="eastAsia"/>
        </w:rPr>
        <w:t>6</w:t>
      </w:r>
      <w:r w:rsidRPr="00F73829">
        <w:t>.2.</w:t>
      </w:r>
      <w:r>
        <w:t>5</w:t>
      </w:r>
      <w:r w:rsidRPr="00F73829">
        <w:tab/>
      </w:r>
      <w:r>
        <w:t>Content formats and codecs</w:t>
      </w:r>
      <w:bookmarkEnd w:id="123"/>
      <w:bookmarkEnd w:id="124"/>
    </w:p>
    <w:p w14:paraId="2A4E3B97" w14:textId="77777777" w:rsidR="007A5488" w:rsidRDefault="007A5488" w:rsidP="007A5488">
      <w:r>
        <w:t>Based on the use cases, the following formats, codecs</w:t>
      </w:r>
      <w:r w:rsidR="002D5741">
        <w:t>,</w:t>
      </w:r>
      <w:r>
        <w:t xml:space="preserve"> and packaging formats are of relevance for </w:t>
      </w:r>
      <w:r w:rsidR="002D5741">
        <w:t>m</w:t>
      </w:r>
      <w:r>
        <w:t xml:space="preserve">edia </w:t>
      </w:r>
      <w:r w:rsidR="002D5741">
        <w:t>s</w:t>
      </w:r>
      <w:r>
        <w:t>treaming of AR:</w:t>
      </w:r>
    </w:p>
    <w:p w14:paraId="1650D58B" w14:textId="77777777" w:rsidR="007A5488" w:rsidRPr="00AA4F18" w:rsidRDefault="00B07598" w:rsidP="00684E63">
      <w:pPr>
        <w:pStyle w:val="B1"/>
      </w:pPr>
      <w:r>
        <w:t>-</w:t>
      </w:r>
      <w:r>
        <w:tab/>
      </w:r>
      <w:r w:rsidR="007A5488" w:rsidRPr="00AA4F18">
        <w:t>General</w:t>
      </w:r>
    </w:p>
    <w:p w14:paraId="361CE620" w14:textId="77777777" w:rsidR="007A5488" w:rsidRDefault="007A5488" w:rsidP="007A5488">
      <w:pPr>
        <w:pStyle w:val="B2"/>
        <w:ind w:left="644" w:firstLine="0"/>
      </w:pPr>
      <w:r>
        <w:t>&gt;</w:t>
      </w:r>
      <w:r w:rsidR="00B07598">
        <w:tab/>
      </w:r>
      <w:r>
        <w:t>Basic s</w:t>
      </w:r>
      <w:r w:rsidRPr="004810F0">
        <w:t xml:space="preserve">cene </w:t>
      </w:r>
      <w:r w:rsidR="002D5741">
        <w:t>g</w:t>
      </w:r>
      <w:r w:rsidRPr="004810F0">
        <w:t xml:space="preserve">raph and </w:t>
      </w:r>
      <w:r w:rsidR="002D5741">
        <w:t>s</w:t>
      </w:r>
      <w:r w:rsidRPr="004810F0">
        <w:t xml:space="preserve">cene </w:t>
      </w:r>
      <w:r w:rsidR="002D5741">
        <w:t>d</w:t>
      </w:r>
      <w:r w:rsidRPr="004810F0">
        <w:t>escription</w:t>
      </w:r>
    </w:p>
    <w:p w14:paraId="0DB52F0C" w14:textId="77777777" w:rsidR="007A5488" w:rsidRDefault="007A5488" w:rsidP="007A5488">
      <w:pPr>
        <w:pStyle w:val="B2"/>
        <w:ind w:left="644" w:firstLine="0"/>
      </w:pPr>
      <w:r>
        <w:t>&gt;</w:t>
      </w:r>
      <w:r w:rsidR="00B07598">
        <w:tab/>
      </w:r>
      <w:r>
        <w:t xml:space="preserve">2D </w:t>
      </w:r>
      <w:r w:rsidR="002D5741">
        <w:t>uncompressed v</w:t>
      </w:r>
      <w:r>
        <w:t xml:space="preserve">ideo </w:t>
      </w:r>
      <w:r w:rsidR="002D5741">
        <w:t>f</w:t>
      </w:r>
      <w:r>
        <w:t>ormats and video compression codecs</w:t>
      </w:r>
    </w:p>
    <w:p w14:paraId="7ADA9587" w14:textId="77777777" w:rsidR="007A5488" w:rsidRDefault="007A5488" w:rsidP="007A5488">
      <w:pPr>
        <w:pStyle w:val="B2"/>
        <w:ind w:left="644" w:firstLine="0"/>
      </w:pPr>
      <w:r>
        <w:t>&gt;</w:t>
      </w:r>
      <w:r w:rsidR="00B07598">
        <w:tab/>
      </w:r>
      <w:r>
        <w:t xml:space="preserve">Regular </w:t>
      </w:r>
      <w:r w:rsidR="002D5741">
        <w:t>a</w:t>
      </w:r>
      <w:r>
        <w:t xml:space="preserve">udio </w:t>
      </w:r>
      <w:r w:rsidR="002D5741">
        <w:t>f</w:t>
      </w:r>
      <w:r>
        <w:t>ormats and audio compression codecs</w:t>
      </w:r>
    </w:p>
    <w:p w14:paraId="2EA768C2" w14:textId="77777777" w:rsidR="007A5488" w:rsidRDefault="007A5488" w:rsidP="007A5488">
      <w:pPr>
        <w:pStyle w:val="B1"/>
      </w:pPr>
      <w:r>
        <w:t>-</w:t>
      </w:r>
      <w:r w:rsidR="00B07598">
        <w:tab/>
      </w:r>
      <w:r>
        <w:t>In addition, for STAR-based UE</w:t>
      </w:r>
    </w:p>
    <w:p w14:paraId="676AB91C" w14:textId="77777777" w:rsidR="007A5488" w:rsidRDefault="007A5488" w:rsidP="007A5488">
      <w:pPr>
        <w:pStyle w:val="B2"/>
      </w:pPr>
      <w:r>
        <w:t>&gt;</w:t>
      </w:r>
      <w:r w:rsidR="00B07598">
        <w:tab/>
        <w:t>R</w:t>
      </w:r>
      <w:r>
        <w:t>icher scene graph data</w:t>
      </w:r>
    </w:p>
    <w:p w14:paraId="044C50D3" w14:textId="77777777" w:rsidR="007A5488" w:rsidRDefault="007A5488" w:rsidP="007A5488">
      <w:pPr>
        <w:pStyle w:val="B2"/>
      </w:pPr>
      <w:r>
        <w:t>&gt;</w:t>
      </w:r>
      <w:r w:rsidR="00B07598">
        <w:tab/>
      </w:r>
      <w:r>
        <w:t xml:space="preserve">3D </w:t>
      </w:r>
      <w:r w:rsidR="002D5741">
        <w:t>f</w:t>
      </w:r>
      <w:r>
        <w:t>ormats such as static and dynamic point clouds or meshes</w:t>
      </w:r>
    </w:p>
    <w:p w14:paraId="7EC56678" w14:textId="77777777" w:rsidR="007A5488" w:rsidRDefault="007A5488" w:rsidP="007A5488">
      <w:pPr>
        <w:pStyle w:val="B2"/>
      </w:pPr>
      <w:r>
        <w:t>&gt;</w:t>
      </w:r>
      <w:r w:rsidR="00B07598">
        <w:tab/>
        <w:t>S</w:t>
      </w:r>
      <w:r w:rsidR="00712B05">
        <w:t xml:space="preserve">everal </w:t>
      </w:r>
      <w:r>
        <w:t>video decoding instances</w:t>
      </w:r>
    </w:p>
    <w:p w14:paraId="75F91628" w14:textId="77777777" w:rsidR="007A5488" w:rsidRDefault="007A5488" w:rsidP="007A5488">
      <w:pPr>
        <w:pStyle w:val="B2"/>
      </w:pPr>
      <w:r>
        <w:t>&gt;</w:t>
      </w:r>
      <w:r w:rsidR="00B07598">
        <w:tab/>
        <w:t>D</w:t>
      </w:r>
      <w:r>
        <w:t>ecoding tools for such formats</w:t>
      </w:r>
    </w:p>
    <w:p w14:paraId="6FD3F371" w14:textId="77777777" w:rsidR="007A5488" w:rsidRPr="004810F0" w:rsidRDefault="007A5488" w:rsidP="007A5488">
      <w:pPr>
        <w:pStyle w:val="B2"/>
      </w:pPr>
      <w:r>
        <w:t>&gt;</w:t>
      </w:r>
      <w:r w:rsidR="00B07598">
        <w:tab/>
      </w:r>
      <w:r>
        <w:t>DASH/CMAF based delivery</w:t>
      </w:r>
    </w:p>
    <w:p w14:paraId="312F1A15" w14:textId="77777777" w:rsidR="007A5488" w:rsidRDefault="007A5488" w:rsidP="007A5488">
      <w:pPr>
        <w:pStyle w:val="B1"/>
      </w:pPr>
      <w:r>
        <w:t>-</w:t>
      </w:r>
      <w:r w:rsidR="00B07598">
        <w:tab/>
      </w:r>
      <w:r>
        <w:t>In addition, for EDGAR-based UE</w:t>
      </w:r>
    </w:p>
    <w:p w14:paraId="77085DFC" w14:textId="77777777" w:rsidR="007A5488" w:rsidRDefault="007A5488" w:rsidP="007A5488">
      <w:pPr>
        <w:pStyle w:val="B2"/>
      </w:pPr>
      <w:r>
        <w:t>&gt;</w:t>
      </w:r>
      <w:r w:rsidR="00B07598">
        <w:tab/>
      </w:r>
      <w:r>
        <w:t>2D compression tools for eye buffers</w:t>
      </w:r>
      <w:r w:rsidR="00712B05">
        <w:t xml:space="preserve"> as defined in clause 4.5.2</w:t>
      </w:r>
    </w:p>
    <w:p w14:paraId="170A7BE5" w14:textId="77777777" w:rsidR="007A5488" w:rsidRDefault="007A5488" w:rsidP="007A5488">
      <w:pPr>
        <w:pStyle w:val="B2"/>
      </w:pPr>
      <w:r>
        <w:t>&gt;</w:t>
      </w:r>
      <w:r w:rsidR="00B07598">
        <w:tab/>
        <w:t>D</w:t>
      </w:r>
      <w:r>
        <w:t>ecoding tools for such formats</w:t>
      </w:r>
    </w:p>
    <w:p w14:paraId="083FB0AC" w14:textId="77777777" w:rsidR="007A5488" w:rsidRDefault="007A5488" w:rsidP="006E17ED">
      <w:pPr>
        <w:pStyle w:val="B2"/>
      </w:pPr>
      <w:r>
        <w:t>&gt;</w:t>
      </w:r>
      <w:r w:rsidR="00B07598">
        <w:tab/>
        <w:t>A</w:t>
      </w:r>
      <w:r w:rsidR="00712B05">
        <w:t xml:space="preserve">t least two </w:t>
      </w:r>
      <w:r>
        <w:t>video decoding instances</w:t>
      </w:r>
    </w:p>
    <w:p w14:paraId="0E697DF8" w14:textId="77777777" w:rsidR="007A5488" w:rsidRDefault="007A5488" w:rsidP="00684E63">
      <w:pPr>
        <w:pStyle w:val="B2"/>
      </w:pPr>
      <w:r>
        <w:t>&gt;</w:t>
      </w:r>
      <w:r w:rsidR="00B07598">
        <w:tab/>
        <w:t>L</w:t>
      </w:r>
      <w:r>
        <w:t>ow-latency downlink real-time streaming of the above media</w:t>
      </w:r>
    </w:p>
    <w:p w14:paraId="00125183" w14:textId="77777777" w:rsidR="00162B51" w:rsidRDefault="006E17ED" w:rsidP="00684E63">
      <w:pPr>
        <w:pStyle w:val="B2"/>
      </w:pPr>
      <w:r>
        <w:t>&gt;</w:t>
      </w:r>
      <w:r w:rsidR="00B07598">
        <w:tab/>
        <w:t>U</w:t>
      </w:r>
      <w:r w:rsidR="007A5488">
        <w:t>plink streaming of pose information</w:t>
      </w:r>
      <w:r>
        <w:t xml:space="preserve"> and other relevant information, such as input actions</w:t>
      </w:r>
    </w:p>
    <w:p w14:paraId="59CDCDD4" w14:textId="77777777" w:rsidR="00215F86" w:rsidRDefault="00215F86" w:rsidP="00162B51">
      <w:pPr>
        <w:pStyle w:val="Heading3"/>
        <w:rPr>
          <w:lang w:eastAsia="ko-KR"/>
        </w:rPr>
      </w:pPr>
      <w:bookmarkStart w:id="125" w:name="_Toc67919048"/>
      <w:bookmarkStart w:id="126" w:name="_Toc123912689"/>
      <w:r>
        <w:rPr>
          <w:rFonts w:hint="eastAsia"/>
          <w:lang w:eastAsia="ko-KR"/>
        </w:rPr>
        <w:t>6.2.6</w:t>
      </w:r>
      <w:r>
        <w:rPr>
          <w:lang w:eastAsia="ko-KR"/>
        </w:rPr>
        <w:tab/>
        <w:t>KPIs and QoS</w:t>
      </w:r>
      <w:bookmarkEnd w:id="126"/>
    </w:p>
    <w:p w14:paraId="475E238B" w14:textId="77777777" w:rsidR="00AC1A41" w:rsidRDefault="00AC1A41" w:rsidP="00AC1A41">
      <w:r>
        <w:t>The above scenarios relate to the following cases in TR 26.928 [2], clause 6. In particular:</w:t>
      </w:r>
    </w:p>
    <w:p w14:paraId="018677B2" w14:textId="77777777" w:rsidR="00AC1A41" w:rsidRPr="00C0026C" w:rsidRDefault="00C0026C" w:rsidP="00684E63">
      <w:pPr>
        <w:pStyle w:val="B1"/>
      </w:pPr>
      <w:r>
        <w:t>-</w:t>
      </w:r>
      <w:r>
        <w:tab/>
      </w:r>
      <w:r w:rsidR="00AC1A41" w:rsidRPr="00C0026C">
        <w:t xml:space="preserve">For STAR: </w:t>
      </w:r>
    </w:p>
    <w:p w14:paraId="1EAAA63B" w14:textId="77777777" w:rsidR="00AC1A41" w:rsidRDefault="00AC1A41" w:rsidP="00AC1A41">
      <w:pPr>
        <w:pStyle w:val="B2"/>
      </w:pPr>
      <w:r>
        <w:t>&gt;</w:t>
      </w:r>
      <w:r>
        <w:tab/>
        <w:t>Viewport-independent streaming based on clause 6.2.2 as defined TR 26.928 [2],</w:t>
      </w:r>
    </w:p>
    <w:p w14:paraId="13B7F29D" w14:textId="77777777" w:rsidR="00AC1A41" w:rsidRDefault="00AC1A41" w:rsidP="00AC1A41">
      <w:pPr>
        <w:pStyle w:val="B2"/>
      </w:pPr>
      <w:r>
        <w:t>&gt;</w:t>
      </w:r>
      <w:r>
        <w:tab/>
        <w:t>Viewport-dependent streaming based on clause 6.2.3 as defined TR 26.928 [2],</w:t>
      </w:r>
    </w:p>
    <w:p w14:paraId="12E33376" w14:textId="77777777" w:rsidR="00AC1A41" w:rsidRPr="00C0026C" w:rsidRDefault="00C0026C" w:rsidP="00684E63">
      <w:pPr>
        <w:pStyle w:val="B1"/>
      </w:pPr>
      <w:r>
        <w:t>-</w:t>
      </w:r>
      <w:r>
        <w:tab/>
      </w:r>
      <w:r w:rsidR="00AC1A41" w:rsidRPr="00C0026C">
        <w:t>For EDGAR</w:t>
      </w:r>
      <w:r w:rsidR="00D305DA" w:rsidRPr="00C0026C">
        <w:t>:</w:t>
      </w:r>
    </w:p>
    <w:p w14:paraId="3139FD76" w14:textId="77777777" w:rsidR="00AC1A41" w:rsidRPr="00E94A1C" w:rsidRDefault="00AC1A41" w:rsidP="00AC1A41">
      <w:pPr>
        <w:pStyle w:val="B2"/>
      </w:pPr>
      <w:r>
        <w:t>&gt;</w:t>
      </w:r>
      <w:r>
        <w:tab/>
        <w:t>Raster-based split rendering based on clause 6.2.5 as defined TR 26.928 [2].</w:t>
      </w:r>
    </w:p>
    <w:p w14:paraId="18BD73EB" w14:textId="77777777" w:rsidR="00AC1A41" w:rsidRPr="00D305DA" w:rsidRDefault="00AC1A41" w:rsidP="00AC1A41">
      <w:r>
        <w:rPr>
          <w:lang w:val="en-US"/>
        </w:rPr>
        <w:t xml:space="preserve">For STAR-based devices and </w:t>
      </w:r>
      <w:r>
        <w:rPr>
          <w:lang w:eastAsia="ko-KR"/>
        </w:rPr>
        <w:t xml:space="preserve">viewport-independent streaming, </w:t>
      </w:r>
      <w:r w:rsidRPr="00DB3790">
        <w:rPr>
          <w:lang w:eastAsia="ko-KR"/>
        </w:rPr>
        <w:t>processing of updated pose information is only done locally</w:t>
      </w:r>
      <w:r>
        <w:rPr>
          <w:lang w:eastAsia="ko-KR"/>
        </w:rPr>
        <w:t xml:space="preserve"> in the XR device.</w:t>
      </w:r>
      <w:r w:rsidRPr="00DB3790">
        <w:rPr>
          <w:lang w:eastAsia="ko-KR"/>
        </w:rPr>
        <w:t xml:space="preserve"> </w:t>
      </w:r>
      <w:r>
        <w:rPr>
          <w:lang w:eastAsia="ko-KR"/>
        </w:rPr>
        <w:t>D</w:t>
      </w:r>
      <w:r w:rsidRPr="00DB3790">
        <w:rPr>
          <w:lang w:eastAsia="ko-KR"/>
        </w:rPr>
        <w:t>elivery latency requirements are independent of the motion-to-photon latency.</w:t>
      </w:r>
      <w:r>
        <w:rPr>
          <w:lang w:eastAsia="ko-KR"/>
        </w:rPr>
        <w:t xml:space="preserve"> Initial considerations on QoE parameters are provided in TR 26.928 [2], clause 6.2.2.5. </w:t>
      </w:r>
      <w:r w:rsidRPr="00DB3790">
        <w:rPr>
          <w:lang w:eastAsia="ko-KR"/>
        </w:rPr>
        <w:t xml:space="preserve">The XR media delivery are typically built based on </w:t>
      </w:r>
      <w:r>
        <w:rPr>
          <w:lang w:eastAsia="ko-KR"/>
        </w:rPr>
        <w:t xml:space="preserve">download or </w:t>
      </w:r>
      <w:r w:rsidRPr="00DB3790">
        <w:rPr>
          <w:lang w:eastAsia="ko-KR"/>
        </w:rPr>
        <w:t xml:space="preserve">adaptive streaming such as DASH such that one </w:t>
      </w:r>
      <w:r w:rsidR="00AA4F18">
        <w:rPr>
          <w:lang w:eastAsia="ko-KR"/>
        </w:rPr>
        <w:t>may</w:t>
      </w:r>
      <w:r w:rsidRPr="00DB3790">
        <w:rPr>
          <w:lang w:eastAsia="ko-KR"/>
        </w:rPr>
        <w:t xml:space="preserve"> adjust quality to the available bitrate to a large extent.</w:t>
      </w:r>
      <w:r>
        <w:rPr>
          <w:lang w:eastAsia="ko-KR"/>
        </w:rPr>
        <w:t xml:space="preserve"> </w:t>
      </w:r>
      <w:r w:rsidRPr="00DB3790">
        <w:t>Compared to the viewport independent delivery, for viewport dependent streaming, updated tracking and sensor information impacts the network interactivity. Typically, due to updated pose information, HTTP/TCP level information and responses are exchanged every 100-200ms</w:t>
      </w:r>
      <w:r>
        <w:t>. For more details, refer to clause 6.2.3 as defined TR 26.928 [2]. S</w:t>
      </w:r>
      <w:r w:rsidRPr="00DB3790">
        <w:t xml:space="preserve">uch approaches </w:t>
      </w:r>
      <w:r w:rsidR="00AA4F18">
        <w:t>may</w:t>
      </w:r>
      <w:r w:rsidRPr="00DB3790">
        <w:t xml:space="preserve"> reduce the required bitrate compared to viewport independent streaming by a factor of 2 to 4 at the same rendered quality.</w:t>
      </w:r>
      <w:r>
        <w:t xml:space="preserve"> </w:t>
      </w:r>
      <w:r w:rsidRPr="00DB3790">
        <w:t>It is important to note that viewport-dependent streaming technologies are typically also built based on adaptive streaming allowing to adjust quality to the available bitrate. The knowledge of tracking information in the XR Delivery receiver just adds another adaptation parameter. However, generally such systems may be flexibl</w:t>
      </w:r>
      <w:r>
        <w:t>y</w:t>
      </w:r>
      <w:r w:rsidRPr="00DB3790">
        <w:t xml:space="preserve"> designed taking into account a combination/tradeof</w:t>
      </w:r>
      <w:r w:rsidRPr="00AC1A41">
        <w:t xml:space="preserve">f of bitrates, latencies, complexity and quality. </w:t>
      </w:r>
      <w:r w:rsidRPr="00AC1A41">
        <w:rPr>
          <w:lang w:eastAsia="ko-KR"/>
        </w:rPr>
        <w:t xml:space="preserve">Suitable 5QI values for adaptive streaming over HTTP are 6, 8, or 9 </w:t>
      </w:r>
      <w:r w:rsidRPr="00684E63">
        <w:rPr>
          <w:lang w:eastAsia="ko-KR"/>
        </w:rPr>
        <w:t>as defined in TS 23.501 [</w:t>
      </w:r>
      <w:r w:rsidR="00D305DA">
        <w:rPr>
          <w:lang w:eastAsia="ko-KR"/>
        </w:rPr>
        <w:t>55</w:t>
      </w:r>
      <w:r w:rsidRPr="00684E63">
        <w:rPr>
          <w:lang w:eastAsia="ko-KR"/>
        </w:rPr>
        <w:t>], clause 5.7.4</w:t>
      </w:r>
      <w:r w:rsidRPr="00AC1A41">
        <w:rPr>
          <w:lang w:eastAsia="ko-KR"/>
        </w:rPr>
        <w:t xml:space="preserve"> and also indicated in clause 4.3.3 of TR 26.928 [2]. </w:t>
      </w:r>
    </w:p>
    <w:p w14:paraId="3714CA9D" w14:textId="77777777" w:rsidR="00AC1A41" w:rsidRPr="00D85A2B" w:rsidRDefault="00AC1A41" w:rsidP="00AC1A41">
      <w:r w:rsidRPr="00D305DA">
        <w:rPr>
          <w:lang w:val="en-US"/>
        </w:rPr>
        <w:t xml:space="preserve">For EDGAR-based devices, </w:t>
      </w:r>
      <w:r w:rsidRPr="00D305DA">
        <w:t>raster-based split rendering based on clause 6.2.5 as defined TR 26.928 [2] applies. With the use of pose corrections, the key latency for the network is the motion-to-render-to-photon delay as introduced in clause 4.5.2 and 4.5.3, i.e. the end-to-end latency between the user motion and the rendering is 50</w:t>
      </w:r>
      <w:r w:rsidRPr="00D85A2B">
        <w:t>-60ms. The formats are defined in clause 4.5.2 as follows</w:t>
      </w:r>
    </w:p>
    <w:p w14:paraId="33ADA8C3" w14:textId="77777777" w:rsidR="00AC1A41" w:rsidRPr="00C0026C" w:rsidRDefault="00AC1A41" w:rsidP="00AC1A41">
      <w:pPr>
        <w:pStyle w:val="B1"/>
      </w:pPr>
      <w:r w:rsidRPr="00D85A2B">
        <w:t>-</w:t>
      </w:r>
      <w:r w:rsidRPr="00D85A2B">
        <w:tab/>
        <w:t xml:space="preserve">for 30 x 20 degrees, </w:t>
      </w:r>
      <w:r w:rsidRPr="000A7987">
        <w:t>1.5K by 1K per eye is required and 1.8K by 1.2K per eye is desired</w:t>
      </w:r>
    </w:p>
    <w:p w14:paraId="28301A28" w14:textId="77777777" w:rsidR="00AC1A41" w:rsidRPr="00C0026C" w:rsidRDefault="00AC1A41" w:rsidP="00AC1A41">
      <w:pPr>
        <w:pStyle w:val="B1"/>
      </w:pPr>
      <w:r w:rsidRPr="00C0026C">
        <w:t>-</w:t>
      </w:r>
      <w:r w:rsidRPr="00C0026C">
        <w:tab/>
        <w:t>for 40 x 40 degrees, 2K by 2K required and 2.5 K by 2.5 K desired</w:t>
      </w:r>
    </w:p>
    <w:p w14:paraId="586837C9" w14:textId="77777777" w:rsidR="00AC1A41" w:rsidRPr="0017560F" w:rsidRDefault="00AC1A41" w:rsidP="00AC1A41">
      <w:r w:rsidRPr="00C0026C">
        <w:t xml:space="preserve">Colours are typically </w:t>
      </w:r>
      <w:r w:rsidRPr="00460FDB">
        <w:t xml:space="preserve">RGB but may be converted to YUV.  Framerates are typically 60fps to 90fps. The above formats result in typically </w:t>
      </w:r>
      <w:r w:rsidRPr="00E075AF">
        <w:t xml:space="preserve">in maximum 4K content at 60 fps. Modern compression tools compress this to 30 to 50 Mbit/s. </w:t>
      </w:r>
      <w:r w:rsidR="00530D6C">
        <w:t>S</w:t>
      </w:r>
      <w:r w:rsidRPr="00034D5E">
        <w:t>tereo audio signals are considered, requiring bitrates that are negligible compared to the video signals. In order to support warping and late stage reprojection, some depth information may be added. For communication a real-time capable content delivery protocol is needed,</w:t>
      </w:r>
      <w:r w:rsidRPr="0017560F">
        <w:t xml:space="preserve"> and the network needs provide reliable delivery mechanisms. 5QI values exist that may address the use case, such 5QI value number 80 with 10ms, however this is part of the non-GBR bearers (see clause). In addition, it is unclear whether the 10ms with such high bitrates and low required error rates may be too stringent and resource consuming. </w:t>
      </w:r>
    </w:p>
    <w:p w14:paraId="31311042" w14:textId="77777777" w:rsidR="00AC1A41" w:rsidRPr="00D305DA" w:rsidRDefault="00AC1A41" w:rsidP="00AC1A41">
      <w:r w:rsidRPr="002A1132">
        <w:t xml:space="preserve">Hence, for simple split rendering in the context of the requirements in this clause, </w:t>
      </w:r>
      <w:r w:rsidRPr="00684E63">
        <w:t>suitable 5QIs 89 and 90 have been defined in Rel-17 in TS 23.501 in Rel-17 a</w:t>
      </w:r>
      <w:r w:rsidRPr="00AC1A41">
        <w:t>ddressing the latency requirements in the range of 10-20ms and bitrate guarantees to be able to stream up to 50 Mbps consistently.</w:t>
      </w:r>
      <w:r w:rsidRPr="00D305DA">
        <w:t xml:space="preserve"> Significant opportunities exist to support split rendering with advanced radio tools, see for example TR 26.926 [48] for performance evaluation. </w:t>
      </w:r>
    </w:p>
    <w:p w14:paraId="42497F94" w14:textId="77777777" w:rsidR="00215F86" w:rsidRPr="00215F86" w:rsidRDefault="00AC1A41" w:rsidP="00684E63">
      <w:pPr>
        <w:rPr>
          <w:rFonts w:hint="eastAsia"/>
          <w:lang w:eastAsia="ko-KR"/>
        </w:rPr>
      </w:pPr>
      <w:r w:rsidRPr="00D305DA">
        <w:t xml:space="preserve">The uplink is predominantly the pose information. Data rates are several 100 kbit/s and the latency </w:t>
      </w:r>
      <w:r w:rsidR="00C34512">
        <w:t>need to</w:t>
      </w:r>
      <w:r w:rsidR="00C34512" w:rsidRPr="00D305DA">
        <w:t xml:space="preserve"> </w:t>
      </w:r>
      <w:r w:rsidRPr="00D305DA">
        <w:t xml:space="preserve">be small in order to not add to the overall target latency. </w:t>
      </w:r>
      <w:r w:rsidRPr="00684E63">
        <w:t>Suitable 5QIs 87 and 88 have been defined in Rel-17 in TS 23.501 to stream uplink pose information.</w:t>
      </w:r>
    </w:p>
    <w:p w14:paraId="18B0352C" w14:textId="77777777" w:rsidR="00162B51" w:rsidRDefault="00162B51" w:rsidP="00162B51">
      <w:pPr>
        <w:pStyle w:val="Heading3"/>
      </w:pPr>
      <w:bookmarkStart w:id="127" w:name="_Toc123912690"/>
      <w:r w:rsidRPr="00F73829">
        <w:rPr>
          <w:rFonts w:hint="eastAsia"/>
        </w:rPr>
        <w:t>6</w:t>
      </w:r>
      <w:r w:rsidRPr="00F73829">
        <w:t>.2.</w:t>
      </w:r>
      <w:r w:rsidR="00215F86">
        <w:t>7</w:t>
      </w:r>
      <w:r w:rsidRPr="00F73829">
        <w:tab/>
      </w:r>
      <w:r>
        <w:rPr>
          <w:lang w:val="en-US"/>
        </w:rPr>
        <w:t>Standardization areas</w:t>
      </w:r>
      <w:bookmarkEnd w:id="125"/>
      <w:bookmarkEnd w:id="127"/>
    </w:p>
    <w:p w14:paraId="3AF49BBF" w14:textId="77777777" w:rsidR="002536A0" w:rsidRDefault="002536A0" w:rsidP="002536A0">
      <w:pPr>
        <w:rPr>
          <w:lang w:eastAsia="ko-KR"/>
        </w:rPr>
      </w:pPr>
      <w:r>
        <w:rPr>
          <w:rFonts w:hint="eastAsia"/>
          <w:lang w:eastAsia="ko-KR"/>
        </w:rPr>
        <w:t>T</w:t>
      </w:r>
      <w:r>
        <w:rPr>
          <w:lang w:eastAsia="ko-KR"/>
        </w:rPr>
        <w:t>he list of potential standardization area that has been collected is provided in the following:</w:t>
      </w:r>
    </w:p>
    <w:p w14:paraId="5507C228" w14:textId="77777777" w:rsidR="00D85A2B" w:rsidRDefault="002536A0" w:rsidP="002536A0">
      <w:pPr>
        <w:pStyle w:val="B1"/>
        <w:rPr>
          <w:lang w:eastAsia="ko-KR"/>
        </w:rPr>
      </w:pPr>
      <w:r w:rsidRPr="00312676">
        <w:rPr>
          <w:rFonts w:hint="eastAsia"/>
          <w:lang w:eastAsia="ko-KR"/>
        </w:rPr>
        <w:t>-</w:t>
      </w:r>
      <w:r>
        <w:rPr>
          <w:lang w:eastAsia="ko-KR"/>
        </w:rPr>
        <w:tab/>
      </w:r>
      <w:r w:rsidR="00D85A2B">
        <w:rPr>
          <w:lang w:eastAsia="ko-KR"/>
        </w:rPr>
        <w:t>HTTP-Streaming of immersive scenes with 2D and 3D media formats and objects to STAR-based devices including</w:t>
      </w:r>
    </w:p>
    <w:p w14:paraId="25B05538" w14:textId="77777777" w:rsidR="002536A0" w:rsidRDefault="00D85A2B" w:rsidP="00684E63">
      <w:pPr>
        <w:pStyle w:val="B2"/>
        <w:rPr>
          <w:lang w:eastAsia="ko-KR"/>
        </w:rPr>
      </w:pPr>
      <w:r>
        <w:rPr>
          <w:lang w:eastAsia="ko-KR"/>
        </w:rPr>
        <w:t>&gt;</w:t>
      </w:r>
      <w:r>
        <w:rPr>
          <w:lang w:eastAsia="ko-KR"/>
        </w:rPr>
        <w:tab/>
      </w:r>
      <w:r w:rsidR="002536A0">
        <w:rPr>
          <w:lang w:eastAsia="ko-KR"/>
        </w:rPr>
        <w:t>Immersive media format and profile with integration into 5GMS</w:t>
      </w:r>
      <w:r>
        <w:rPr>
          <w:lang w:eastAsia="ko-KR"/>
        </w:rPr>
        <w:t xml:space="preserve"> for STAR-based devices</w:t>
      </w:r>
    </w:p>
    <w:p w14:paraId="78C21344" w14:textId="77777777" w:rsidR="002536A0" w:rsidRDefault="00D85A2B" w:rsidP="00684E63">
      <w:pPr>
        <w:pStyle w:val="B2"/>
        <w:rPr>
          <w:lang w:eastAsia="ko-KR"/>
        </w:rPr>
      </w:pPr>
      <w:r>
        <w:rPr>
          <w:lang w:eastAsia="ko-KR"/>
        </w:rPr>
        <w:t>&gt;</w:t>
      </w:r>
      <w:r w:rsidR="002536A0">
        <w:rPr>
          <w:lang w:eastAsia="ko-KR"/>
        </w:rPr>
        <w:tab/>
        <w:t xml:space="preserve">Scene description format, functionality, and profile as an entry point of immersive media </w:t>
      </w:r>
    </w:p>
    <w:p w14:paraId="486A144F" w14:textId="77777777" w:rsidR="002536A0" w:rsidRDefault="00D85A2B" w:rsidP="00684E63">
      <w:pPr>
        <w:pStyle w:val="B2"/>
        <w:rPr>
          <w:lang w:eastAsia="ko-KR"/>
        </w:rPr>
      </w:pPr>
      <w:r>
        <w:rPr>
          <w:lang w:eastAsia="ko-KR"/>
        </w:rPr>
        <w:t>&gt;</w:t>
      </w:r>
      <w:r w:rsidR="002536A0">
        <w:rPr>
          <w:lang w:eastAsia="ko-KR"/>
        </w:rPr>
        <w:tab/>
        <w:t>Relevant subset of media codecs for different media types and formats</w:t>
      </w:r>
    </w:p>
    <w:p w14:paraId="2899F73D" w14:textId="77777777" w:rsidR="002536A0" w:rsidRDefault="00D85A2B" w:rsidP="00684E63">
      <w:pPr>
        <w:pStyle w:val="B2"/>
        <w:rPr>
          <w:lang w:eastAsia="ko-KR"/>
        </w:rPr>
      </w:pPr>
      <w:r>
        <w:rPr>
          <w:lang w:eastAsia="ko-KR"/>
        </w:rPr>
        <w:t>&gt;</w:t>
      </w:r>
      <w:r w:rsidR="002536A0">
        <w:rPr>
          <w:lang w:eastAsia="ko-KR"/>
        </w:rPr>
        <w:tab/>
        <w:t>CMAF encapsulation of immersive media for 5G media streaming</w:t>
      </w:r>
    </w:p>
    <w:p w14:paraId="35AE9F26" w14:textId="77777777" w:rsidR="00D85A2B" w:rsidRDefault="00D85A2B" w:rsidP="00684E63">
      <w:pPr>
        <w:pStyle w:val="B2"/>
        <w:rPr>
          <w:lang w:eastAsia="ko-KR"/>
        </w:rPr>
      </w:pPr>
      <w:r>
        <w:rPr>
          <w:lang w:eastAsia="ko-KR"/>
        </w:rPr>
        <w:t>&gt;</w:t>
      </w:r>
      <w:r>
        <w:rPr>
          <w:lang w:eastAsia="ko-KR"/>
        </w:rPr>
        <w:tab/>
        <w:t>Viewport independent and viewport dependent streaming</w:t>
      </w:r>
    </w:p>
    <w:p w14:paraId="071C534B" w14:textId="77777777" w:rsidR="00D85A2B" w:rsidRDefault="002536A0" w:rsidP="002536A0">
      <w:pPr>
        <w:pStyle w:val="B1"/>
        <w:rPr>
          <w:lang w:eastAsia="ko-KR"/>
        </w:rPr>
      </w:pPr>
      <w:r>
        <w:rPr>
          <w:rFonts w:hint="eastAsia"/>
          <w:lang w:eastAsia="ko-KR"/>
        </w:rPr>
        <w:t>-</w:t>
      </w:r>
      <w:r>
        <w:rPr>
          <w:lang w:eastAsia="ko-KR"/>
        </w:rPr>
        <w:tab/>
      </w:r>
      <w:r w:rsidR="00D85A2B">
        <w:rPr>
          <w:lang w:eastAsia="ko-KR"/>
        </w:rPr>
        <w:t>Split rendering delivery of immersive scenes to EDGAR-based devices</w:t>
      </w:r>
    </w:p>
    <w:p w14:paraId="64B41998" w14:textId="77777777" w:rsidR="002536A0" w:rsidRDefault="00D85A2B" w:rsidP="00684E63">
      <w:pPr>
        <w:pStyle w:val="B2"/>
        <w:rPr>
          <w:lang w:eastAsia="ko-KR"/>
        </w:rPr>
      </w:pPr>
      <w:r>
        <w:rPr>
          <w:lang w:eastAsia="ko-KR"/>
        </w:rPr>
        <w:t>&gt;</w:t>
      </w:r>
      <w:r>
        <w:rPr>
          <w:lang w:eastAsia="ko-KR"/>
        </w:rPr>
        <w:tab/>
      </w:r>
      <w:r w:rsidR="002536A0">
        <w:rPr>
          <w:lang w:eastAsia="ko-KR"/>
        </w:rPr>
        <w:t>Media payload format to be mapped into RTP streams</w:t>
      </w:r>
    </w:p>
    <w:p w14:paraId="6C46C2A5" w14:textId="77777777" w:rsidR="002536A0" w:rsidRDefault="00D85A2B" w:rsidP="00684E63">
      <w:pPr>
        <w:pStyle w:val="B2"/>
        <w:rPr>
          <w:lang w:eastAsia="ko-KR"/>
        </w:rPr>
      </w:pPr>
      <w:r>
        <w:rPr>
          <w:lang w:eastAsia="ko-KR"/>
        </w:rPr>
        <w:t>&gt;</w:t>
      </w:r>
      <w:r w:rsidR="002536A0">
        <w:rPr>
          <w:lang w:eastAsia="ko-KR"/>
        </w:rPr>
        <w:tab/>
        <w:t>Capability exchange mechanism and relevant signalling</w:t>
      </w:r>
    </w:p>
    <w:p w14:paraId="71A61964" w14:textId="77777777" w:rsidR="002536A0" w:rsidRDefault="00D85A2B" w:rsidP="00684E63">
      <w:pPr>
        <w:pStyle w:val="B2"/>
        <w:rPr>
          <w:lang w:eastAsia="ko-KR"/>
        </w:rPr>
      </w:pPr>
      <w:r>
        <w:rPr>
          <w:lang w:eastAsia="ko-KR"/>
        </w:rPr>
        <w:t>&gt;</w:t>
      </w:r>
      <w:r w:rsidR="002536A0">
        <w:rPr>
          <w:lang w:eastAsia="ko-KR"/>
        </w:rPr>
        <w:tab/>
        <w:t xml:space="preserve">Protocol stack and content delivery protocol </w:t>
      </w:r>
    </w:p>
    <w:p w14:paraId="0C290F70" w14:textId="77777777" w:rsidR="00D85A2B" w:rsidRDefault="00D85A2B" w:rsidP="00D85A2B">
      <w:pPr>
        <w:pStyle w:val="B1"/>
        <w:ind w:firstLine="0"/>
        <w:rPr>
          <w:lang w:eastAsia="ko-KR"/>
        </w:rPr>
      </w:pPr>
      <w:r>
        <w:rPr>
          <w:rFonts w:hint="eastAsia"/>
          <w:lang w:eastAsia="ko-KR"/>
        </w:rPr>
        <w:t>&gt;</w:t>
      </w:r>
      <w:r>
        <w:rPr>
          <w:rFonts w:hint="eastAsia"/>
          <w:lang w:eastAsia="ko-KR"/>
        </w:rPr>
        <w:tab/>
      </w:r>
      <w:r>
        <w:rPr>
          <w:lang w:eastAsia="ko-KR"/>
        </w:rPr>
        <w:t>Cross-layer design, radio and 5G system optimizations for QoS support</w:t>
      </w:r>
    </w:p>
    <w:p w14:paraId="1E41E3C7" w14:textId="77777777" w:rsidR="00D85A2B" w:rsidRPr="00D85A2B" w:rsidRDefault="00D85A2B" w:rsidP="00684E63">
      <w:pPr>
        <w:pStyle w:val="B1"/>
        <w:ind w:firstLine="0"/>
        <w:rPr>
          <w:lang w:eastAsia="ko-KR"/>
        </w:rPr>
      </w:pPr>
      <w:r>
        <w:rPr>
          <w:lang w:eastAsia="ko-KR"/>
        </w:rPr>
        <w:t>&gt;</w:t>
      </w:r>
      <w:r>
        <w:rPr>
          <w:lang w:eastAsia="ko-KR"/>
        </w:rPr>
        <w:tab/>
        <w:t>Uplink streaming of predicted pose information and input actions</w:t>
      </w:r>
    </w:p>
    <w:p w14:paraId="60CC0396" w14:textId="77777777" w:rsidR="00162B51" w:rsidRDefault="002536A0" w:rsidP="00CF2622">
      <w:pPr>
        <w:pStyle w:val="B1"/>
      </w:pPr>
      <w:r>
        <w:rPr>
          <w:rFonts w:hint="eastAsia"/>
          <w:lang w:eastAsia="ko-KR"/>
        </w:rPr>
        <w:t>-</w:t>
      </w:r>
      <w:r>
        <w:rPr>
          <w:lang w:eastAsia="ko-KR"/>
        </w:rPr>
        <w:tab/>
        <w:t xml:space="preserve">Required QoE </w:t>
      </w:r>
      <w:r w:rsidR="00D85A2B">
        <w:rPr>
          <w:lang w:eastAsia="ko-KR"/>
        </w:rPr>
        <w:t>metric</w:t>
      </w:r>
    </w:p>
    <w:p w14:paraId="0DB27779" w14:textId="77777777" w:rsidR="00601B66" w:rsidRDefault="00601B66" w:rsidP="00601B66">
      <w:pPr>
        <w:pStyle w:val="Heading2"/>
        <w:rPr>
          <w:lang w:val="en-US" w:eastAsia="ko-KR"/>
        </w:rPr>
      </w:pPr>
      <w:bookmarkStart w:id="128" w:name="_Toc67919049"/>
      <w:bookmarkStart w:id="129" w:name="_Toc123912691"/>
      <w:r w:rsidRPr="00F73829">
        <w:rPr>
          <w:rFonts w:hint="eastAsia"/>
          <w:lang w:val="en-US" w:eastAsia="ko-KR"/>
        </w:rPr>
        <w:t>6</w:t>
      </w:r>
      <w:r w:rsidRPr="00F73829">
        <w:rPr>
          <w:lang w:val="en-US" w:eastAsia="ko-KR"/>
        </w:rPr>
        <w:t>.</w:t>
      </w:r>
      <w:r>
        <w:rPr>
          <w:lang w:val="en-US" w:eastAsia="ko-KR"/>
        </w:rPr>
        <w:t>3</w:t>
      </w:r>
      <w:r w:rsidRPr="00F73829">
        <w:rPr>
          <w:lang w:val="en-US" w:eastAsia="ko-KR"/>
        </w:rPr>
        <w:tab/>
      </w:r>
      <w:r w:rsidR="001A3944">
        <w:rPr>
          <w:rFonts w:hint="eastAsia"/>
          <w:lang w:val="en-US" w:eastAsia="ko-KR"/>
        </w:rPr>
        <w:t>I</w:t>
      </w:r>
      <w:r>
        <w:rPr>
          <w:lang w:val="en-US" w:eastAsia="ko-KR"/>
        </w:rPr>
        <w:t>nteractive immersive services</w:t>
      </w:r>
      <w:bookmarkEnd w:id="128"/>
      <w:bookmarkEnd w:id="129"/>
    </w:p>
    <w:p w14:paraId="129E189A" w14:textId="77777777" w:rsidR="00601B66" w:rsidRPr="00F73829" w:rsidRDefault="00601B66" w:rsidP="00601B66">
      <w:pPr>
        <w:pStyle w:val="Heading3"/>
      </w:pPr>
      <w:bookmarkStart w:id="130" w:name="_Toc67919050"/>
      <w:bookmarkStart w:id="131" w:name="_Toc123912692"/>
      <w:r w:rsidRPr="00F73829">
        <w:rPr>
          <w:rFonts w:hint="eastAsia"/>
        </w:rPr>
        <w:t>6</w:t>
      </w:r>
      <w:r w:rsidRPr="00F73829">
        <w:t>.</w:t>
      </w:r>
      <w:r>
        <w:t>3</w:t>
      </w:r>
      <w:r w:rsidRPr="00F73829">
        <w:t>.1</w:t>
      </w:r>
      <w:r w:rsidRPr="00F73829">
        <w:tab/>
        <w:t>Introduction</w:t>
      </w:r>
      <w:bookmarkEnd w:id="130"/>
      <w:bookmarkEnd w:id="131"/>
    </w:p>
    <w:p w14:paraId="562295E6" w14:textId="77777777" w:rsidR="00601B66" w:rsidRPr="00F73829" w:rsidRDefault="00601B66" w:rsidP="00601B66">
      <w:pPr>
        <w:rPr>
          <w:lang w:val="en-US"/>
        </w:rPr>
      </w:pPr>
      <w:r>
        <w:rPr>
          <w:lang w:val="en-US"/>
        </w:rPr>
        <w:t>This clause introduces the case where interactive immersive service. In this case</w:t>
      </w:r>
      <w:r w:rsidR="001A3944">
        <w:rPr>
          <w:lang w:val="en-US"/>
        </w:rPr>
        <w:t xml:space="preserve">, pose and other interactions are sent uplink for the Interactive </w:t>
      </w:r>
      <w:r w:rsidR="00715CB6">
        <w:rPr>
          <w:lang w:val="en-US"/>
        </w:rPr>
        <w:t xml:space="preserve">Immersive </w:t>
      </w:r>
      <w:r w:rsidR="001A3944">
        <w:rPr>
          <w:lang w:val="en-US"/>
        </w:rPr>
        <w:t>Server to render the scene accordingly.</w:t>
      </w:r>
    </w:p>
    <w:p w14:paraId="07DD7D1D" w14:textId="77777777" w:rsidR="00601B66" w:rsidRDefault="00601B66" w:rsidP="00601B66">
      <w:pPr>
        <w:pStyle w:val="Heading3"/>
      </w:pPr>
      <w:bookmarkStart w:id="132" w:name="_Toc67919051"/>
      <w:bookmarkStart w:id="133" w:name="_Toc123912693"/>
      <w:r w:rsidRPr="00F73829">
        <w:rPr>
          <w:rFonts w:hint="eastAsia"/>
        </w:rPr>
        <w:t>6</w:t>
      </w:r>
      <w:r w:rsidRPr="00F73829">
        <w:t>.</w:t>
      </w:r>
      <w:r w:rsidR="002D6F41">
        <w:t>3</w:t>
      </w:r>
      <w:r w:rsidRPr="00F73829">
        <w:t>.</w:t>
      </w:r>
      <w:r>
        <w:t>2</w:t>
      </w:r>
      <w:r w:rsidRPr="00F73829">
        <w:tab/>
      </w:r>
      <w:r>
        <w:t>Relevant use cases</w:t>
      </w:r>
      <w:bookmarkEnd w:id="132"/>
      <w:bookmarkEnd w:id="133"/>
    </w:p>
    <w:p w14:paraId="57156BDE" w14:textId="77777777" w:rsidR="00060932" w:rsidRDefault="00060932" w:rsidP="00060932">
      <w:pPr>
        <w:rPr>
          <w:lang w:eastAsia="ko-KR"/>
        </w:rPr>
      </w:pPr>
      <w:r>
        <w:rPr>
          <w:rFonts w:hint="eastAsia"/>
          <w:lang w:eastAsia="ko-KR"/>
        </w:rPr>
        <w:t>T</w:t>
      </w:r>
      <w:r>
        <w:rPr>
          <w:lang w:eastAsia="ko-KR"/>
        </w:rPr>
        <w:t>he following use cases are relevant to this scenario.</w:t>
      </w:r>
    </w:p>
    <w:p w14:paraId="6BD81589" w14:textId="77777777" w:rsidR="00060932" w:rsidRDefault="00060932" w:rsidP="00060932">
      <w:pPr>
        <w:pStyle w:val="B1"/>
        <w:rPr>
          <w:lang w:eastAsia="ko-KR"/>
        </w:rPr>
      </w:pPr>
      <w:r>
        <w:rPr>
          <w:lang w:eastAsia="ko-KR"/>
        </w:rPr>
        <w:t>-</w:t>
      </w:r>
      <w:r>
        <w:rPr>
          <w:lang w:eastAsia="ko-KR"/>
        </w:rPr>
        <w:tab/>
        <w:t>UC#1: 3D Image Messaging</w:t>
      </w:r>
    </w:p>
    <w:p w14:paraId="5BBF2C91" w14:textId="77777777" w:rsidR="00060932" w:rsidRDefault="00060932" w:rsidP="00060932">
      <w:pPr>
        <w:pStyle w:val="B1"/>
        <w:rPr>
          <w:lang w:eastAsia="zh-CN"/>
        </w:rPr>
      </w:pPr>
      <w:r>
        <w:rPr>
          <w:rFonts w:hint="eastAsia"/>
          <w:lang w:eastAsia="ko-KR"/>
        </w:rPr>
        <w:t>-</w:t>
      </w:r>
      <w:r>
        <w:rPr>
          <w:lang w:eastAsia="ko-KR"/>
        </w:rPr>
        <w:tab/>
        <w:t xml:space="preserve">UC#2: </w:t>
      </w:r>
      <w:r>
        <w:rPr>
          <w:lang w:eastAsia="zh-CN"/>
        </w:rPr>
        <w:t>AR Sharing</w:t>
      </w:r>
    </w:p>
    <w:p w14:paraId="501DA3FF" w14:textId="77777777" w:rsidR="00060932" w:rsidRDefault="00060932" w:rsidP="00060932">
      <w:pPr>
        <w:pStyle w:val="B1"/>
      </w:pPr>
      <w:r>
        <w:rPr>
          <w:rFonts w:hint="eastAsia"/>
          <w:lang w:eastAsia="ko-KR"/>
        </w:rPr>
        <w:t>-</w:t>
      </w:r>
      <w:r>
        <w:rPr>
          <w:lang w:eastAsia="ko-KR"/>
        </w:rPr>
        <w:tab/>
        <w:t xml:space="preserve">UC#4: </w:t>
      </w:r>
      <w:r w:rsidRPr="00DB3790">
        <w:t>AR guided assistant at remote location (industrial</w:t>
      </w:r>
      <w:r>
        <w:t xml:space="preserve"> services)</w:t>
      </w:r>
    </w:p>
    <w:p w14:paraId="1C294801" w14:textId="77777777" w:rsidR="00060932" w:rsidRDefault="00060932" w:rsidP="00060932">
      <w:pPr>
        <w:pStyle w:val="B1"/>
      </w:pPr>
      <w:r>
        <w:rPr>
          <w:rFonts w:hint="eastAsia"/>
          <w:lang w:val="en-US" w:eastAsia="ko-KR"/>
        </w:rPr>
        <w:t>-</w:t>
      </w:r>
      <w:r>
        <w:rPr>
          <w:lang w:val="en-US" w:eastAsia="ko-KR"/>
        </w:rPr>
        <w:tab/>
        <w:t xml:space="preserve">UE#5: </w:t>
      </w:r>
      <w:r w:rsidRPr="00CF1AEE">
        <w:t>Police Critical Mission with AR</w:t>
      </w:r>
    </w:p>
    <w:p w14:paraId="76BC0415" w14:textId="77777777" w:rsidR="00060932" w:rsidRDefault="00060932" w:rsidP="00060932">
      <w:pPr>
        <w:pStyle w:val="B1"/>
        <w:rPr>
          <w:lang w:eastAsia="zh-CN"/>
        </w:rPr>
      </w:pPr>
      <w:r>
        <w:rPr>
          <w:rFonts w:hint="eastAsia"/>
          <w:lang w:val="en-US" w:eastAsia="ko-KR"/>
        </w:rPr>
        <w:t>-</w:t>
      </w:r>
      <w:r>
        <w:rPr>
          <w:lang w:val="en-US" w:eastAsia="ko-KR"/>
        </w:rPr>
        <w:tab/>
        <w:t xml:space="preserve">UE#15: </w:t>
      </w:r>
      <w:r w:rsidRPr="00DB3790">
        <w:rPr>
          <w:lang w:eastAsia="zh-CN"/>
        </w:rPr>
        <w:t>5G Shared Spatial Data</w:t>
      </w:r>
    </w:p>
    <w:p w14:paraId="25F5A2E6" w14:textId="77777777" w:rsidR="00060932" w:rsidRDefault="00060932" w:rsidP="00060932">
      <w:pPr>
        <w:pStyle w:val="B1"/>
        <w:rPr>
          <w:lang w:val="en-US" w:eastAsia="ko-KR"/>
        </w:rPr>
      </w:pPr>
      <w:r>
        <w:rPr>
          <w:rFonts w:hint="eastAsia"/>
          <w:lang w:val="en-US" w:eastAsia="ko-KR"/>
        </w:rPr>
        <w:t>-</w:t>
      </w:r>
      <w:r>
        <w:rPr>
          <w:lang w:val="en-US" w:eastAsia="ko-KR"/>
        </w:rPr>
        <w:tab/>
        <w:t>UE#16: AR remote cooperation</w:t>
      </w:r>
    </w:p>
    <w:p w14:paraId="5B772267" w14:textId="77777777" w:rsidR="00060932" w:rsidRDefault="00060932" w:rsidP="00060932">
      <w:pPr>
        <w:pStyle w:val="B1"/>
        <w:rPr>
          <w:lang w:eastAsia="ko-KR"/>
        </w:rPr>
      </w:pPr>
      <w:r>
        <w:rPr>
          <w:rFonts w:hint="eastAsia"/>
          <w:lang w:eastAsia="ko-KR"/>
        </w:rPr>
        <w:t>-</w:t>
      </w:r>
      <w:r>
        <w:rPr>
          <w:lang w:eastAsia="ko-KR"/>
        </w:rPr>
        <w:tab/>
        <w:t>UC#21: AR gaming</w:t>
      </w:r>
    </w:p>
    <w:p w14:paraId="046FA2E3" w14:textId="77777777" w:rsidR="00601B66" w:rsidRPr="00601B66" w:rsidRDefault="00060932" w:rsidP="00060932">
      <w:r>
        <w:rPr>
          <w:lang w:eastAsia="ko-KR"/>
        </w:rPr>
        <w:t>In this scenario, a user interaction is sent from a UE to a server, so that the server handles the user’s request to the immersive media scene (e.g., changing the context such as translation, rotation, and scaling). The processed scene is sent back to a UE in a similar manner of immersive media streaming case.</w:t>
      </w:r>
    </w:p>
    <w:p w14:paraId="49C88D4B" w14:textId="77777777" w:rsidR="00601B66" w:rsidRPr="00F73829" w:rsidRDefault="00601B66" w:rsidP="00601B66">
      <w:pPr>
        <w:pStyle w:val="Heading3"/>
      </w:pPr>
      <w:bookmarkStart w:id="134" w:name="_Toc67919052"/>
      <w:bookmarkStart w:id="135" w:name="_Toc123912694"/>
      <w:r w:rsidRPr="00F73829">
        <w:rPr>
          <w:rFonts w:hint="eastAsia"/>
        </w:rPr>
        <w:t>6</w:t>
      </w:r>
      <w:r w:rsidRPr="00F73829">
        <w:t>.</w:t>
      </w:r>
      <w:r w:rsidR="002D6F41">
        <w:t>3</w:t>
      </w:r>
      <w:r w:rsidRPr="00F73829">
        <w:t>.</w:t>
      </w:r>
      <w:r>
        <w:t>3</w:t>
      </w:r>
      <w:r w:rsidRPr="00F73829">
        <w:tab/>
      </w:r>
      <w:r>
        <w:t>Architectures</w:t>
      </w:r>
      <w:bookmarkEnd w:id="134"/>
      <w:bookmarkEnd w:id="135"/>
    </w:p>
    <w:p w14:paraId="2DE1643E" w14:textId="77777777" w:rsidR="00601B66" w:rsidRDefault="00601B66" w:rsidP="00601B66">
      <w:pPr>
        <w:pStyle w:val="Heading4"/>
        <w:rPr>
          <w:rFonts w:hint="eastAsia"/>
          <w:lang w:eastAsia="ko-KR"/>
        </w:rPr>
      </w:pPr>
      <w:bookmarkStart w:id="136" w:name="_Toc67919053"/>
      <w:bookmarkStart w:id="137" w:name="_Toc123912695"/>
      <w:r>
        <w:rPr>
          <w:rFonts w:hint="eastAsia"/>
          <w:lang w:eastAsia="ko-KR"/>
        </w:rPr>
        <w:t>6</w:t>
      </w:r>
      <w:r>
        <w:rPr>
          <w:lang w:eastAsia="ko-KR"/>
        </w:rPr>
        <w:t>.</w:t>
      </w:r>
      <w:r w:rsidR="002D6F41">
        <w:rPr>
          <w:lang w:eastAsia="ko-KR"/>
        </w:rPr>
        <w:t>3</w:t>
      </w:r>
      <w:r>
        <w:rPr>
          <w:lang w:eastAsia="ko-KR"/>
        </w:rPr>
        <w:t>.3.1</w:t>
      </w:r>
      <w:r>
        <w:rPr>
          <w:lang w:eastAsia="ko-KR"/>
        </w:rPr>
        <w:tab/>
        <w:t>STAR-based</w:t>
      </w:r>
      <w:bookmarkEnd w:id="136"/>
      <w:bookmarkEnd w:id="137"/>
    </w:p>
    <w:p w14:paraId="3ACF6AE0" w14:textId="77777777" w:rsidR="00601B66" w:rsidRDefault="0036653E" w:rsidP="00601B66">
      <w:pPr>
        <w:rPr>
          <w:lang w:val="en-US"/>
        </w:rPr>
      </w:pPr>
      <w:r>
        <w:rPr>
          <w:rFonts w:hint="eastAsia"/>
          <w:lang w:val="en-US" w:eastAsia="ko-KR"/>
        </w:rPr>
        <w:t>F</w:t>
      </w:r>
      <w:r>
        <w:rPr>
          <w:lang w:val="en-US" w:eastAsia="ko-KR"/>
        </w:rPr>
        <w:t>igure 6.3.</w:t>
      </w:r>
      <w:r w:rsidR="001A3944">
        <w:rPr>
          <w:lang w:val="en-US" w:eastAsia="ko-KR"/>
        </w:rPr>
        <w:t>3.</w:t>
      </w:r>
      <w:r>
        <w:rPr>
          <w:lang w:val="en-US" w:eastAsia="ko-KR"/>
        </w:rPr>
        <w:t>1</w:t>
      </w:r>
      <w:r w:rsidR="001A3944">
        <w:rPr>
          <w:lang w:val="en-US" w:eastAsia="ko-KR"/>
        </w:rPr>
        <w:t>-1</w:t>
      </w:r>
      <w:r>
        <w:rPr>
          <w:lang w:val="en-US" w:eastAsia="ko-KR"/>
        </w:rPr>
        <w:t xml:space="preserve"> provides </w:t>
      </w:r>
      <w:r>
        <w:rPr>
          <w:lang w:val="en-US"/>
        </w:rPr>
        <w:t>a</w:t>
      </w:r>
      <w:r w:rsidR="001A3944">
        <w:rPr>
          <w:lang w:val="en-US"/>
        </w:rPr>
        <w:t>n architecture</w:t>
      </w:r>
      <w:r>
        <w:rPr>
          <w:lang w:val="en-US"/>
        </w:rPr>
        <w:t xml:space="preserve"> for immersive </w:t>
      </w:r>
      <w:r w:rsidR="001A3944">
        <w:rPr>
          <w:lang w:val="en-US"/>
        </w:rPr>
        <w:t xml:space="preserve">interactive </w:t>
      </w:r>
      <w:r>
        <w:rPr>
          <w:lang w:val="en-US"/>
        </w:rPr>
        <w:t xml:space="preserve">media </w:t>
      </w:r>
      <w:r w:rsidR="001A3944">
        <w:rPr>
          <w:lang w:val="en-US"/>
        </w:rPr>
        <w:t xml:space="preserve">distribution </w:t>
      </w:r>
      <w:r>
        <w:rPr>
          <w:lang w:val="en-US"/>
        </w:rPr>
        <w:t>using a STAR UE.</w:t>
      </w:r>
    </w:p>
    <w:p w14:paraId="4243F0BC" w14:textId="77777777" w:rsidR="0036653E" w:rsidRDefault="002D752E" w:rsidP="00684E63">
      <w:pPr>
        <w:pStyle w:val="TH"/>
      </w:pPr>
      <w:r w:rsidRPr="002D752E">
        <w:t xml:space="preserve"> </w:t>
      </w:r>
      <w:r w:rsidR="003979C0">
        <w:rPr>
          <w:noProof/>
        </w:rPr>
        <w:object w:dxaOrig="29851" w:dyaOrig="9870" w14:anchorId="309A7157">
          <v:shape id="_x0000_i1051" type="#_x0000_t75" style="width:480.6pt;height:158.4pt" o:ole="">
            <v:imagedata r:id="rId95" o:title=""/>
          </v:shape>
          <o:OLEObject Type="Embed" ProgID="Visio.Drawing.15" ShapeID="_x0000_i1051" DrawAspect="Content" ObjectID="_1734525358" r:id="rId96"/>
        </w:object>
      </w:r>
    </w:p>
    <w:p w14:paraId="43774293" w14:textId="77777777" w:rsidR="0036653E" w:rsidRPr="00601B66" w:rsidRDefault="0036653E" w:rsidP="00D74ACF">
      <w:pPr>
        <w:pStyle w:val="TF"/>
        <w:rPr>
          <w:rFonts w:hint="eastAsia"/>
          <w:lang w:val="en-US" w:eastAsia="ko-KR"/>
        </w:rPr>
      </w:pPr>
      <w:r>
        <w:rPr>
          <w:rFonts w:hint="eastAsia"/>
          <w:lang w:val="en-US" w:eastAsia="ko-KR"/>
        </w:rPr>
        <w:t>F</w:t>
      </w:r>
      <w:r>
        <w:rPr>
          <w:lang w:val="en-US" w:eastAsia="ko-KR"/>
        </w:rPr>
        <w:t>igure 6.3.</w:t>
      </w:r>
      <w:r w:rsidR="001A3944">
        <w:rPr>
          <w:lang w:val="en-US" w:eastAsia="ko-KR"/>
        </w:rPr>
        <w:t>3.</w:t>
      </w:r>
      <w:r>
        <w:rPr>
          <w:lang w:val="en-US" w:eastAsia="ko-KR"/>
        </w:rPr>
        <w:t>1</w:t>
      </w:r>
      <w:r w:rsidR="001A3944">
        <w:rPr>
          <w:lang w:val="en-US" w:eastAsia="ko-KR"/>
        </w:rPr>
        <w:t>-1</w:t>
      </w:r>
      <w:r>
        <w:rPr>
          <w:lang w:val="en-US" w:eastAsia="ko-KR"/>
        </w:rPr>
        <w:t xml:space="preserve">: STAR-based </w:t>
      </w:r>
      <w:r w:rsidRPr="00726B3C">
        <w:t xml:space="preserve">5G </w:t>
      </w:r>
      <w:r w:rsidRPr="00726B3C">
        <w:rPr>
          <w:lang w:eastAsia="ko-KR"/>
        </w:rPr>
        <w:t>interactive immersive service architecture</w:t>
      </w:r>
    </w:p>
    <w:p w14:paraId="5141D8EB" w14:textId="77777777" w:rsidR="00617757" w:rsidRDefault="00617757" w:rsidP="00943FB3">
      <w:pPr>
        <w:pStyle w:val="NO"/>
        <w:rPr>
          <w:lang w:eastAsia="ko-KR"/>
        </w:rPr>
      </w:pPr>
      <w:bookmarkStart w:id="138" w:name="_Toc67919054"/>
      <w:bookmarkStart w:id="139" w:name="_Hlk122598662"/>
      <w:r>
        <w:rPr>
          <w:lang w:val="en-US" w:eastAsia="ja-JP"/>
        </w:rPr>
        <w:t>N</w:t>
      </w:r>
      <w:r>
        <w:rPr>
          <w:rFonts w:hint="eastAsia"/>
          <w:lang w:val="en-US" w:eastAsia="ja-JP"/>
        </w:rPr>
        <w:t>OTE</w:t>
      </w:r>
      <w:r>
        <w:rPr>
          <w:lang w:val="en-US" w:eastAsia="ja-JP"/>
        </w:rPr>
        <w:t>:</w:t>
      </w:r>
      <w:r>
        <w:rPr>
          <w:rFonts w:hint="eastAsia"/>
          <w:lang w:val="en-US" w:eastAsia="ja-JP"/>
        </w:rPr>
        <w:tab/>
      </w:r>
      <w:r w:rsidRPr="009A1DB0">
        <w:t>Microphones are not</w:t>
      </w:r>
      <w:r w:rsidRPr="0083545C">
        <w:t xml:space="preserve"> shown in Figure </w:t>
      </w:r>
      <w:r>
        <w:t>6.3.3.1-1</w:t>
      </w:r>
      <w:r w:rsidRPr="0083545C">
        <w:t xml:space="preserve">, the focus is on the receiving side of an AR </w:t>
      </w:r>
      <w:r>
        <w:t>UE</w:t>
      </w:r>
      <w:r w:rsidRPr="0083545C">
        <w:t>.</w:t>
      </w:r>
      <w:bookmarkEnd w:id="139"/>
    </w:p>
    <w:p w14:paraId="662B8F34" w14:textId="77777777" w:rsidR="003B2173" w:rsidRDefault="003B2173" w:rsidP="003B2173">
      <w:pPr>
        <w:pStyle w:val="Heading4"/>
        <w:rPr>
          <w:rFonts w:hint="eastAsia"/>
          <w:lang w:eastAsia="ko-KR"/>
        </w:rPr>
      </w:pPr>
      <w:bookmarkStart w:id="140" w:name="_Toc123912696"/>
      <w:r>
        <w:rPr>
          <w:rFonts w:hint="eastAsia"/>
          <w:lang w:eastAsia="ko-KR"/>
        </w:rPr>
        <w:t>6</w:t>
      </w:r>
      <w:r>
        <w:rPr>
          <w:lang w:eastAsia="ko-KR"/>
        </w:rPr>
        <w:t>.3.3.2</w:t>
      </w:r>
      <w:r>
        <w:rPr>
          <w:lang w:eastAsia="ko-KR"/>
        </w:rPr>
        <w:tab/>
        <w:t>EDGAR-based</w:t>
      </w:r>
      <w:bookmarkEnd w:id="138"/>
      <w:bookmarkEnd w:id="140"/>
    </w:p>
    <w:p w14:paraId="3021A3F2" w14:textId="77777777" w:rsidR="00094B53" w:rsidRDefault="00B8757D" w:rsidP="00162B51">
      <w:pPr>
        <w:rPr>
          <w:lang w:val="en-US"/>
        </w:rPr>
      </w:pPr>
      <w:r>
        <w:rPr>
          <w:rFonts w:hint="eastAsia"/>
          <w:lang w:val="en-US" w:eastAsia="ko-KR"/>
        </w:rPr>
        <w:t>F</w:t>
      </w:r>
      <w:r>
        <w:rPr>
          <w:lang w:val="en-US" w:eastAsia="ko-KR"/>
        </w:rPr>
        <w:t xml:space="preserve">igure 6.3.3.2-1 provides </w:t>
      </w:r>
      <w:r>
        <w:rPr>
          <w:lang w:val="en-US"/>
        </w:rPr>
        <w:t xml:space="preserve">an architecture for </w:t>
      </w:r>
      <w:r w:rsidR="00715CB6">
        <w:rPr>
          <w:lang w:val="en-US"/>
        </w:rPr>
        <w:t>Interactive Immersive Media</w:t>
      </w:r>
      <w:r>
        <w:rPr>
          <w:lang w:val="en-US"/>
        </w:rPr>
        <w:t xml:space="preserve"> distribution using a EDGAR UE. In this case, similar as before, most of the rendering needs to accomplished on the server.</w:t>
      </w:r>
    </w:p>
    <w:p w14:paraId="159B3D87" w14:textId="77777777" w:rsidR="003B2173" w:rsidRDefault="002D752E" w:rsidP="00684E63">
      <w:pPr>
        <w:pStyle w:val="TH"/>
        <w:rPr>
          <w:lang w:eastAsia="ko-KR"/>
        </w:rPr>
      </w:pPr>
      <w:r w:rsidRPr="002D752E">
        <w:t xml:space="preserve"> </w:t>
      </w:r>
      <w:r w:rsidR="003979C0">
        <w:rPr>
          <w:noProof/>
        </w:rPr>
        <w:object w:dxaOrig="16095" w:dyaOrig="4935" w14:anchorId="2FFAF504">
          <v:shape id="_x0000_i1052" type="#_x0000_t75" style="width:482.05pt;height:148.05pt" o:ole="">
            <v:imagedata r:id="rId97" o:title=""/>
          </v:shape>
          <o:OLEObject Type="Embed" ProgID="Visio.Drawing.15" ShapeID="_x0000_i1052" DrawAspect="Content" ObjectID="_1734525359" r:id="rId98"/>
        </w:object>
      </w:r>
    </w:p>
    <w:p w14:paraId="7F9429DF" w14:textId="77777777" w:rsidR="003B2173" w:rsidRPr="00162B51" w:rsidRDefault="003B2173" w:rsidP="00D74ACF">
      <w:pPr>
        <w:pStyle w:val="TF"/>
        <w:rPr>
          <w:rFonts w:hint="eastAsia"/>
          <w:lang w:eastAsia="ko-KR"/>
        </w:rPr>
      </w:pPr>
      <w:r>
        <w:rPr>
          <w:rFonts w:hint="eastAsia"/>
          <w:lang w:eastAsia="ko-KR"/>
        </w:rPr>
        <w:t>F</w:t>
      </w:r>
      <w:r>
        <w:rPr>
          <w:lang w:eastAsia="ko-KR"/>
        </w:rPr>
        <w:t>igure 6.3.</w:t>
      </w:r>
      <w:r w:rsidR="00094B53">
        <w:rPr>
          <w:lang w:eastAsia="ko-KR"/>
        </w:rPr>
        <w:t>3.</w:t>
      </w:r>
      <w:r>
        <w:rPr>
          <w:lang w:eastAsia="ko-KR"/>
        </w:rPr>
        <w:t>2</w:t>
      </w:r>
      <w:r w:rsidR="00094B53">
        <w:rPr>
          <w:lang w:eastAsia="ko-KR"/>
        </w:rPr>
        <w:t>-1</w:t>
      </w:r>
      <w:r>
        <w:rPr>
          <w:lang w:eastAsia="ko-KR"/>
        </w:rPr>
        <w:t xml:space="preserve">: </w:t>
      </w:r>
      <w:r>
        <w:t>EDGAR</w:t>
      </w:r>
      <w:r w:rsidRPr="00726B3C">
        <w:t xml:space="preserve">-based 5G </w:t>
      </w:r>
      <w:r w:rsidRPr="00726B3C">
        <w:rPr>
          <w:lang w:eastAsia="ko-KR"/>
        </w:rPr>
        <w:t>interactive immersive service architecture</w:t>
      </w:r>
    </w:p>
    <w:p w14:paraId="72175B4D" w14:textId="77777777" w:rsidR="00617757" w:rsidRPr="00162B51" w:rsidRDefault="00617757" w:rsidP="00943FB3">
      <w:pPr>
        <w:pStyle w:val="NO"/>
      </w:pPr>
      <w:bookmarkStart w:id="141" w:name="_Toc67919055"/>
      <w:r>
        <w:rPr>
          <w:lang w:val="en-US" w:eastAsia="ja-JP"/>
        </w:rPr>
        <w:t>N</w:t>
      </w:r>
      <w:r>
        <w:rPr>
          <w:rFonts w:hint="eastAsia"/>
          <w:lang w:val="en-US" w:eastAsia="ja-JP"/>
        </w:rPr>
        <w:t>OTE</w:t>
      </w:r>
      <w:r>
        <w:rPr>
          <w:lang w:val="en-US" w:eastAsia="ja-JP"/>
        </w:rPr>
        <w:t>:</w:t>
      </w:r>
      <w:r>
        <w:rPr>
          <w:rFonts w:hint="eastAsia"/>
          <w:lang w:val="en-US" w:eastAsia="ja-JP"/>
        </w:rPr>
        <w:tab/>
      </w:r>
      <w:r w:rsidRPr="009A1DB0">
        <w:t>Microphones are not</w:t>
      </w:r>
      <w:r w:rsidRPr="0083545C">
        <w:t xml:space="preserve"> shown in Figure </w:t>
      </w:r>
      <w:r>
        <w:t>6.3.3.2-1</w:t>
      </w:r>
      <w:r w:rsidRPr="0083545C">
        <w:t xml:space="preserve">, the focus is on the receiving side of an AR </w:t>
      </w:r>
      <w:r>
        <w:t>UE</w:t>
      </w:r>
      <w:r w:rsidRPr="0083545C">
        <w:t>.</w:t>
      </w:r>
    </w:p>
    <w:p w14:paraId="05168C97" w14:textId="77777777" w:rsidR="003B2173" w:rsidRDefault="003B2173" w:rsidP="003B2173">
      <w:pPr>
        <w:pStyle w:val="Heading3"/>
      </w:pPr>
      <w:bookmarkStart w:id="142" w:name="_Toc123912697"/>
      <w:r w:rsidRPr="00F73829">
        <w:rPr>
          <w:rFonts w:hint="eastAsia"/>
        </w:rPr>
        <w:t>6</w:t>
      </w:r>
      <w:r w:rsidRPr="00F73829">
        <w:t>.</w:t>
      </w:r>
      <w:r>
        <w:t>3</w:t>
      </w:r>
      <w:r w:rsidRPr="00F73829">
        <w:t>.</w:t>
      </w:r>
      <w:r>
        <w:t>4</w:t>
      </w:r>
      <w:r w:rsidRPr="00F73829">
        <w:tab/>
      </w:r>
      <w:r>
        <w:t>Procedures and call flows</w:t>
      </w:r>
      <w:bookmarkEnd w:id="141"/>
      <w:bookmarkEnd w:id="142"/>
    </w:p>
    <w:p w14:paraId="4D1C3AD2" w14:textId="77777777" w:rsidR="007E43E7" w:rsidRPr="00EE32D8" w:rsidRDefault="007E43E7" w:rsidP="00633479">
      <w:pPr>
        <w:pStyle w:val="Heading4"/>
      </w:pPr>
      <w:bookmarkStart w:id="143" w:name="_Toc123912698"/>
      <w:r w:rsidRPr="00EE32D8">
        <w:rPr>
          <w:rFonts w:hint="eastAsia"/>
        </w:rPr>
        <w:t>6</w:t>
      </w:r>
      <w:r w:rsidRPr="00EE32D8">
        <w:t>.</w:t>
      </w:r>
      <w:r>
        <w:t>3</w:t>
      </w:r>
      <w:r w:rsidRPr="00EE32D8">
        <w:t>.4.1</w:t>
      </w:r>
      <w:r w:rsidRPr="00EE32D8">
        <w:tab/>
        <w:t xml:space="preserve">STAR-based </w:t>
      </w:r>
      <w:r>
        <w:t>interactive immersive service</w:t>
      </w:r>
      <w:bookmarkEnd w:id="143"/>
    </w:p>
    <w:p w14:paraId="4F096C72" w14:textId="77777777" w:rsidR="007E43E7" w:rsidRPr="00EE32D8" w:rsidRDefault="007E43E7" w:rsidP="00E141EE">
      <w:pPr>
        <w:rPr>
          <w:lang w:val="en-US"/>
        </w:rPr>
      </w:pPr>
      <w:r w:rsidRPr="00EE32D8">
        <w:rPr>
          <w:lang w:val="en-US"/>
        </w:rPr>
        <w:t>Figure 6.</w:t>
      </w:r>
      <w:r>
        <w:rPr>
          <w:lang w:val="en-US"/>
        </w:rPr>
        <w:t>3</w:t>
      </w:r>
      <w:r w:rsidRPr="00EE32D8">
        <w:rPr>
          <w:lang w:val="en-US"/>
        </w:rPr>
        <w:t xml:space="preserve">.4.1-1 illustrates the procedure diagram for </w:t>
      </w:r>
      <w:r>
        <w:rPr>
          <w:lang w:val="en-US"/>
        </w:rPr>
        <w:t>interactive immersive services</w:t>
      </w:r>
      <w:r w:rsidRPr="00EE32D8">
        <w:rPr>
          <w:lang w:val="en-US"/>
        </w:rPr>
        <w:t xml:space="preserve"> using a STAR-based UE when </w:t>
      </w:r>
      <w:r w:rsidRPr="00EE32D8">
        <w:t>all essential AR/MR functions in a UE are available without an assist by an edge</w:t>
      </w:r>
      <w:r w:rsidRPr="00EE32D8">
        <w:rPr>
          <w:lang w:val="en-US"/>
        </w:rPr>
        <w:t xml:space="preserve">. </w:t>
      </w:r>
    </w:p>
    <w:p w14:paraId="3792294E" w14:textId="77777777" w:rsidR="004F2D72" w:rsidRDefault="003979C0" w:rsidP="00135DE0">
      <w:pPr>
        <w:pStyle w:val="TH"/>
      </w:pPr>
      <w:r>
        <w:rPr>
          <w:noProof/>
        </w:rPr>
        <w:object w:dxaOrig="16410" w:dyaOrig="15330" w14:anchorId="49966F32">
          <v:shape id="_x0000_i1053" type="#_x0000_t75" style="width:436.5pt;height:407.8pt" o:ole="">
            <v:imagedata r:id="rId99" o:title=""/>
          </v:shape>
          <o:OLEObject Type="Embed" ProgID="Mscgen.Chart" ShapeID="_x0000_i1053" DrawAspect="Content" ObjectID="_1734525360" r:id="rId100"/>
        </w:object>
      </w:r>
    </w:p>
    <w:p w14:paraId="7D4771A5" w14:textId="77777777" w:rsidR="007E43E7" w:rsidRPr="001605C0" w:rsidRDefault="007E43E7" w:rsidP="007E43E7">
      <w:pPr>
        <w:pStyle w:val="TF"/>
        <w:rPr>
          <w:lang w:eastAsia="ko-KR"/>
        </w:rPr>
      </w:pPr>
      <w:r w:rsidRPr="00D22B25">
        <w:rPr>
          <w:rFonts w:hint="eastAsia"/>
          <w:lang w:eastAsia="ko-KR"/>
        </w:rPr>
        <w:t>F</w:t>
      </w:r>
      <w:r>
        <w:rPr>
          <w:lang w:eastAsia="ko-KR"/>
        </w:rPr>
        <w:t>igure 6.3.4.1-1</w:t>
      </w:r>
      <w:r w:rsidRPr="00D22B25">
        <w:rPr>
          <w:lang w:eastAsia="ko-KR"/>
        </w:rPr>
        <w:t xml:space="preserve">: STAR-based </w:t>
      </w:r>
      <w:r>
        <w:rPr>
          <w:lang w:eastAsia="ko-KR"/>
        </w:rPr>
        <w:t>procedure for interactive immersive service</w:t>
      </w:r>
    </w:p>
    <w:p w14:paraId="38DFBEC1" w14:textId="77777777" w:rsidR="002D3C3E" w:rsidRPr="00D8599A" w:rsidRDefault="002D3C3E" w:rsidP="002D3C3E">
      <w:pPr>
        <w:rPr>
          <w:lang w:val="en-US"/>
        </w:rPr>
      </w:pPr>
      <w:r w:rsidRPr="00D8599A">
        <w:rPr>
          <w:lang w:val="en-US"/>
        </w:rPr>
        <w:t>Prerequisites and assumptions:</w:t>
      </w:r>
    </w:p>
    <w:p w14:paraId="7AA5B6AB" w14:textId="77777777" w:rsidR="002D3C3E" w:rsidRDefault="002D3C3E" w:rsidP="002D3C3E">
      <w:pPr>
        <w:pStyle w:val="B1"/>
      </w:pPr>
      <w:r w:rsidRPr="00D74ACF">
        <w:rPr>
          <w:lang w:val="en-US"/>
        </w:rPr>
        <w:t>-</w:t>
      </w:r>
      <w:r w:rsidRPr="00D74ACF">
        <w:rPr>
          <w:lang w:val="en-US"/>
        </w:rPr>
        <w:tab/>
      </w:r>
      <w:r>
        <w:rPr>
          <w:lang w:val="en-US"/>
        </w:rPr>
        <w:t xml:space="preserve">The AR/MR </w:t>
      </w:r>
      <w:r w:rsidRPr="0036572A">
        <w:t>Scene Manager includes immersive media rendering and scene graph handling functionalities</w:t>
      </w:r>
      <w:r w:rsidRPr="00CE5BA2">
        <w:t>.</w:t>
      </w:r>
    </w:p>
    <w:p w14:paraId="425DC60B" w14:textId="77777777" w:rsidR="002D3C3E" w:rsidRDefault="002D3C3E" w:rsidP="004D3F33">
      <w:pPr>
        <w:pStyle w:val="B1"/>
      </w:pPr>
      <w:r>
        <w:t>-</w:t>
      </w:r>
      <w:r>
        <w:tab/>
      </w:r>
      <w:r w:rsidRPr="0036572A">
        <w:t>The Media Player includes immersive content delivery and immersive media decoding functionalities.</w:t>
      </w:r>
    </w:p>
    <w:p w14:paraId="22835AA8" w14:textId="77777777" w:rsidR="002D3C3E" w:rsidRDefault="002D3C3E" w:rsidP="004D3F33">
      <w:pPr>
        <w:pStyle w:val="B1"/>
      </w:pPr>
      <w:r>
        <w:t>-</w:t>
      </w:r>
      <w:r>
        <w:tab/>
        <w:t>T</w:t>
      </w:r>
      <w:r w:rsidRPr="00BA2190">
        <w:t>he AR/MR Application</w:t>
      </w:r>
      <w:r>
        <w:t xml:space="preserve"> in the UE is run by the user.</w:t>
      </w:r>
    </w:p>
    <w:p w14:paraId="24399D86" w14:textId="77777777" w:rsidR="002D3C3E" w:rsidRDefault="002D3C3E" w:rsidP="004D3F33">
      <w:pPr>
        <w:pStyle w:val="B1"/>
      </w:pPr>
      <w:r>
        <w:t>-</w:t>
      </w:r>
      <w:r>
        <w:tab/>
      </w:r>
      <w:r w:rsidRPr="006226C2">
        <w:t>The STAR UE initialises AR registration (starts analysing the surroundings where a user/UE is located)</w:t>
      </w:r>
      <w:r>
        <w:t>, it namely</w:t>
      </w:r>
      <w:r w:rsidRPr="006226C2">
        <w:t>:</w:t>
      </w:r>
    </w:p>
    <w:p w14:paraId="515CE3E3" w14:textId="77777777" w:rsidR="002D3C3E" w:rsidRPr="00D8599A" w:rsidRDefault="002D3C3E" w:rsidP="00694937">
      <w:pPr>
        <w:pStyle w:val="B2"/>
      </w:pPr>
      <w:r w:rsidRPr="00D8599A">
        <w:t>a.</w:t>
      </w:r>
      <w:r w:rsidRPr="00D8599A">
        <w:tab/>
        <w:t>captures its surroundings via camera(s)</w:t>
      </w:r>
    </w:p>
    <w:p w14:paraId="739F5CDE" w14:textId="77777777" w:rsidR="002D3C3E" w:rsidRPr="00D8599A" w:rsidRDefault="002D3C3E" w:rsidP="00694937">
      <w:pPr>
        <w:pStyle w:val="B2"/>
      </w:pPr>
      <w:r w:rsidRPr="00D8599A">
        <w:t>b.</w:t>
      </w:r>
      <w:r w:rsidRPr="00D8599A">
        <w:tab/>
        <w:t>analyses where the device is located</w:t>
      </w:r>
    </w:p>
    <w:p w14:paraId="43BAB5F2" w14:textId="77777777" w:rsidR="002D3C3E" w:rsidRPr="00D8599A" w:rsidRDefault="002D3C3E" w:rsidP="00694937">
      <w:pPr>
        <w:pStyle w:val="B2"/>
      </w:pPr>
      <w:r w:rsidRPr="00D8599A">
        <w:t>c.</w:t>
      </w:r>
      <w:r w:rsidRPr="00D8599A">
        <w:tab/>
        <w:t>registers the device into the analysed surroundings.</w:t>
      </w:r>
    </w:p>
    <w:p w14:paraId="6CE2E425" w14:textId="77777777" w:rsidR="002D3C3E" w:rsidRPr="00633479" w:rsidRDefault="002D3C3E" w:rsidP="00694937">
      <w:pPr>
        <w:pStyle w:val="B1"/>
      </w:pPr>
      <w:r>
        <w:rPr>
          <w:lang w:val="en-US"/>
        </w:rPr>
        <w:t>-</w:t>
      </w:r>
      <w:r>
        <w:rPr>
          <w:lang w:val="en-US"/>
        </w:rPr>
        <w:tab/>
      </w:r>
      <w:r w:rsidRPr="00FE70B1">
        <w:t>AR/MR Application and AR/MR Application Provider have exchanged some information, such as device capability or content configuration, for content rendering.</w:t>
      </w:r>
      <w:r>
        <w:t xml:space="preserve"> </w:t>
      </w:r>
      <w:r w:rsidRPr="00633479">
        <w:t>The exchange procedures for device capability and content configuration are FFS.</w:t>
      </w:r>
    </w:p>
    <w:p w14:paraId="57575A79" w14:textId="77777777" w:rsidR="002D3C3E" w:rsidRPr="00D74ACF" w:rsidRDefault="002D3C3E" w:rsidP="00694937">
      <w:pPr>
        <w:pStyle w:val="B1"/>
      </w:pPr>
      <w:r>
        <w:t>-</w:t>
      </w:r>
      <w:r>
        <w:tab/>
      </w:r>
      <w:r w:rsidRPr="00D74ACF">
        <w:t>AR/MR Application Provider has established a Provisioning Session and its detailed configurations has been exchanged.</w:t>
      </w:r>
    </w:p>
    <w:p w14:paraId="4D36B7B0" w14:textId="77777777" w:rsidR="002D3C3E" w:rsidRPr="00D74ACF" w:rsidRDefault="002D3C3E" w:rsidP="00694937">
      <w:pPr>
        <w:pStyle w:val="B1"/>
      </w:pPr>
      <w:r w:rsidRPr="00D74ACF">
        <w:t>-</w:t>
      </w:r>
      <w:r w:rsidRPr="00D74ACF">
        <w:tab/>
      </w:r>
      <w:r w:rsidRPr="00D74ACF">
        <w:rPr>
          <w:rFonts w:hint="eastAsia"/>
        </w:rPr>
        <w:t>AR/MR Application Provider has completed to set up ingesting immersive contents.</w:t>
      </w:r>
    </w:p>
    <w:p w14:paraId="4731ABB6" w14:textId="77777777" w:rsidR="002D3C3E" w:rsidRPr="00D8599A" w:rsidRDefault="002D3C3E" w:rsidP="002D3C3E">
      <w:pPr>
        <w:rPr>
          <w:lang w:val="en-US"/>
        </w:rPr>
      </w:pPr>
      <w:r w:rsidRPr="00D8599A">
        <w:rPr>
          <w:lang w:val="en-US"/>
        </w:rPr>
        <w:t>Procedures:</w:t>
      </w:r>
    </w:p>
    <w:p w14:paraId="5795379D" w14:textId="77777777" w:rsidR="002D3C3E" w:rsidRPr="009A09AF" w:rsidRDefault="002D3C3E" w:rsidP="002D3C3E">
      <w:pPr>
        <w:pStyle w:val="B1"/>
      </w:pPr>
      <w:r>
        <w:t>1.</w:t>
      </w:r>
      <w:r>
        <w:tab/>
        <w:t xml:space="preserve">The Scene Server context is established, and </w:t>
      </w:r>
      <w:r w:rsidRPr="009A09AF">
        <w:t xml:space="preserve">scene content is ingested by the </w:t>
      </w:r>
      <w:r>
        <w:t>Media</w:t>
      </w:r>
      <w:r w:rsidRPr="009A09AF">
        <w:t xml:space="preserve"> AS.</w:t>
      </w:r>
    </w:p>
    <w:p w14:paraId="12835B5A" w14:textId="77777777" w:rsidR="002D3C3E" w:rsidRPr="009A09AF" w:rsidRDefault="002D3C3E" w:rsidP="002D3C3E">
      <w:pPr>
        <w:pStyle w:val="B1"/>
      </w:pPr>
      <w:r>
        <w:t>2.</w:t>
      </w:r>
      <w:r>
        <w:tab/>
      </w:r>
      <w:r w:rsidRPr="009A09AF">
        <w:t>Service Announcement is triggered by AR/MR Application. Service Access Information including Media Client entry or a reference to the Service Access Information is provided through the M8d interface.</w:t>
      </w:r>
    </w:p>
    <w:p w14:paraId="545452F4" w14:textId="77777777" w:rsidR="002D3C3E" w:rsidRPr="009A09AF" w:rsidRDefault="002D3C3E" w:rsidP="002D3C3E">
      <w:pPr>
        <w:pStyle w:val="B1"/>
      </w:pPr>
      <w:r>
        <w:t>3.</w:t>
      </w:r>
      <w:r>
        <w:tab/>
      </w:r>
      <w:r w:rsidRPr="009A09AF">
        <w:t>Desired media content is selected.</w:t>
      </w:r>
    </w:p>
    <w:p w14:paraId="41FF2A84" w14:textId="77777777" w:rsidR="002D3C3E" w:rsidRPr="009A09AF" w:rsidRDefault="002D3C3E" w:rsidP="002D3C3E">
      <w:pPr>
        <w:pStyle w:val="B1"/>
      </w:pPr>
      <w:r>
        <w:t>4.</w:t>
      </w:r>
      <w:r>
        <w:tab/>
      </w:r>
      <w:r w:rsidRPr="009A09AF">
        <w:t>Optionally, the Service Access information is acquired or updated.</w:t>
      </w:r>
    </w:p>
    <w:p w14:paraId="750ED58E" w14:textId="77777777" w:rsidR="002D3C3E" w:rsidRPr="009A09AF" w:rsidRDefault="002D3C3E" w:rsidP="002D3C3E">
      <w:pPr>
        <w:pStyle w:val="B1"/>
      </w:pPr>
      <w:r>
        <w:t>5.</w:t>
      </w:r>
      <w:r>
        <w:tab/>
      </w:r>
      <w:r w:rsidRPr="009A09AF">
        <w:t xml:space="preserve">The AR/MR Application initializes the </w:t>
      </w:r>
      <w:r>
        <w:t>S</w:t>
      </w:r>
      <w:r w:rsidRPr="009A09AF">
        <w:t xml:space="preserve">cene </w:t>
      </w:r>
      <w:r>
        <w:t>M</w:t>
      </w:r>
      <w:r w:rsidRPr="009A09AF">
        <w:t>anager with the entry point (full scene description) URL.</w:t>
      </w:r>
    </w:p>
    <w:p w14:paraId="55238CFD" w14:textId="77777777" w:rsidR="002D3C3E" w:rsidRPr="009A09AF" w:rsidRDefault="002D3C3E" w:rsidP="002D3C3E">
      <w:pPr>
        <w:pStyle w:val="B1"/>
      </w:pPr>
      <w:r>
        <w:t>6.</w:t>
      </w:r>
      <w:r>
        <w:tab/>
      </w:r>
      <w:r w:rsidRPr="009A09AF">
        <w:t xml:space="preserve">The Media Client establishes the transport session for </w:t>
      </w:r>
      <w:r>
        <w:t>the scene session between the Scene Manager in the UE and the Scene Server.</w:t>
      </w:r>
    </w:p>
    <w:p w14:paraId="4FE4AF09" w14:textId="77777777" w:rsidR="002D3C3E" w:rsidRDefault="002D3C3E" w:rsidP="002D3C3E">
      <w:pPr>
        <w:pStyle w:val="B1"/>
      </w:pPr>
      <w:r>
        <w:t>7.</w:t>
      </w:r>
      <w:r>
        <w:tab/>
      </w:r>
      <w:r w:rsidRPr="009A09AF">
        <w:t>The Media Client requests and receives the full scene description.</w:t>
      </w:r>
      <w:r>
        <w:t xml:space="preserve"> </w:t>
      </w:r>
      <w:r w:rsidRPr="009A09AF">
        <w:t>The entry point (</w:t>
      </w:r>
      <w:r>
        <w:t>scene description) is processed by the AR/MR Scene Manager, and a scene session is created.</w:t>
      </w:r>
    </w:p>
    <w:p w14:paraId="131BC00B" w14:textId="77777777" w:rsidR="002D3C3E" w:rsidRPr="009A09AF" w:rsidRDefault="002D3C3E" w:rsidP="00694937">
      <w:pPr>
        <w:pStyle w:val="B1"/>
      </w:pPr>
      <w:r>
        <w:t>8.</w:t>
      </w:r>
      <w:r>
        <w:tab/>
      </w:r>
      <w:r w:rsidRPr="009A09AF">
        <w:t>The AR/MR Scene Manager requests the creation of a new AR/MR session from the AR Runtime.</w:t>
      </w:r>
    </w:p>
    <w:p w14:paraId="2AA31C52" w14:textId="77777777" w:rsidR="002D3C3E" w:rsidRDefault="002D3C3E" w:rsidP="00694937">
      <w:pPr>
        <w:pStyle w:val="B1"/>
      </w:pPr>
      <w:r>
        <w:t>9.</w:t>
      </w:r>
      <w:r>
        <w:tab/>
      </w:r>
      <w:r w:rsidRPr="009A09AF">
        <w:t>The AR Runtime creates a new AR/MR session.</w:t>
      </w:r>
    </w:p>
    <w:p w14:paraId="4E8243B7" w14:textId="77777777" w:rsidR="0017560F" w:rsidRDefault="009357BD" w:rsidP="00684E63">
      <w:r>
        <w:t>AR Media Delivery Pipeline</w:t>
      </w:r>
      <w:r w:rsidR="0017560F" w:rsidRPr="00684E63">
        <w:t>, steps 10~24, send the interaction and pose information and receives and renders the updated scenes accordingly:</w:t>
      </w:r>
    </w:p>
    <w:p w14:paraId="766C99B8" w14:textId="77777777" w:rsidR="002D3C3E" w:rsidRPr="009A09AF" w:rsidRDefault="002D3C3E" w:rsidP="00694937">
      <w:pPr>
        <w:pStyle w:val="B1"/>
      </w:pPr>
      <w:r>
        <w:t>10.</w:t>
      </w:r>
      <w:r>
        <w:tab/>
      </w:r>
      <w:r w:rsidRPr="009A09AF">
        <w:t xml:space="preserve">The latest </w:t>
      </w:r>
      <w:r>
        <w:t xml:space="preserve">interaction and </w:t>
      </w:r>
      <w:r w:rsidRPr="009A09AF">
        <w:t xml:space="preserve">pose information </w:t>
      </w:r>
      <w:r w:rsidR="009357BD" w:rsidRPr="009A09AF">
        <w:t>are</w:t>
      </w:r>
      <w:r w:rsidRPr="009A09AF">
        <w:t xml:space="preserve"> acquired by the AR/MR Scene Manager and shared to the Media Client.</w:t>
      </w:r>
      <w:r>
        <w:t xml:space="preserve"> The Media Client sends</w:t>
      </w:r>
      <w:r w:rsidR="0017560F">
        <w:t xml:space="preserve"> this</w:t>
      </w:r>
      <w:r>
        <w:t xml:space="preserve"> information to the Media AS and Scene Server.</w:t>
      </w:r>
    </w:p>
    <w:p w14:paraId="3F522AAB" w14:textId="77777777" w:rsidR="002D3C3E" w:rsidRPr="009A09AF" w:rsidRDefault="002D3C3E" w:rsidP="00694937">
      <w:pPr>
        <w:pStyle w:val="B1"/>
      </w:pPr>
      <w:r>
        <w:t>11.</w:t>
      </w:r>
      <w:r>
        <w:tab/>
      </w:r>
      <w:r w:rsidRPr="009A09AF">
        <w:t xml:space="preserve">The </w:t>
      </w:r>
      <w:r>
        <w:t>Scene Server processes the scene according to the interaction and pose information from the UE. Depending on the level of processing, the current scene may be updated or replaced.</w:t>
      </w:r>
    </w:p>
    <w:p w14:paraId="4E3BC1A7" w14:textId="77777777" w:rsidR="0017560F" w:rsidRDefault="002D3C3E" w:rsidP="00694937">
      <w:pPr>
        <w:pStyle w:val="B1"/>
      </w:pPr>
      <w:r>
        <w:t>12.</w:t>
      </w:r>
      <w:r>
        <w:tab/>
      </w:r>
      <w:r w:rsidR="003261C9">
        <w:t>When needed, o</w:t>
      </w:r>
      <w:r w:rsidR="0017560F">
        <w:t>ne of the following steps:</w:t>
      </w:r>
    </w:p>
    <w:p w14:paraId="65811435" w14:textId="77777777" w:rsidR="0017560F" w:rsidRDefault="0017560F" w:rsidP="00684E63">
      <w:pPr>
        <w:pStyle w:val="B2"/>
      </w:pPr>
      <w:r>
        <w:t>12a.</w:t>
      </w:r>
      <w:r>
        <w:tab/>
      </w:r>
      <w:r w:rsidR="002D3C3E">
        <w:t xml:space="preserve">The Scene Server sends </w:t>
      </w:r>
      <w:r>
        <w:t xml:space="preserve">a new </w:t>
      </w:r>
      <w:r w:rsidR="002D3C3E">
        <w:t>scene</w:t>
      </w:r>
      <w:r>
        <w:t xml:space="preserve"> entry points</w:t>
      </w:r>
      <w:r w:rsidR="002D3C3E">
        <w:t xml:space="preserve"> to the AR/MR Scene Manager through the Media AS and Media Client</w:t>
      </w:r>
      <w:r>
        <w:t xml:space="preserve"> (go to step 7), or</w:t>
      </w:r>
    </w:p>
    <w:p w14:paraId="23F12EB7" w14:textId="77777777" w:rsidR="002D3C3E" w:rsidRDefault="0017560F" w:rsidP="00684E63">
      <w:pPr>
        <w:pStyle w:val="B2"/>
      </w:pPr>
      <w:r>
        <w:t>12b.</w:t>
      </w:r>
      <w:r>
        <w:tab/>
        <w:t>The Scene Server sends a scene update (updating streams/objects) to the AR/MR Scene Manager through the Media AS and Media Client</w:t>
      </w:r>
      <w:r w:rsidR="002D3C3E">
        <w:t>.</w:t>
      </w:r>
    </w:p>
    <w:p w14:paraId="7699E6D0" w14:textId="77777777" w:rsidR="00580B82" w:rsidRPr="0067472B" w:rsidRDefault="00580B82" w:rsidP="00580B82">
      <w:pPr>
        <w:pStyle w:val="B1"/>
      </w:pPr>
      <w:r w:rsidRPr="00580B82">
        <w:t>13.</w:t>
      </w:r>
      <w:r w:rsidRPr="00580B82">
        <w:tab/>
        <w:t xml:space="preserve">The AR/MR Scene requests to create additional streaming sessions </w:t>
      </w:r>
      <w:r w:rsidRPr="00910939">
        <w:t>if needed</w:t>
      </w:r>
      <w:r w:rsidRPr="0067472B">
        <w:t xml:space="preserve"> for new media objects in the scene.</w:t>
      </w:r>
    </w:p>
    <w:p w14:paraId="0938AC95" w14:textId="77777777" w:rsidR="00580B82" w:rsidRPr="0067472B" w:rsidRDefault="004931E7" w:rsidP="00580B82">
      <w:pPr>
        <w:pStyle w:val="NO"/>
      </w:pPr>
      <w:r>
        <w:t>NOTE</w:t>
      </w:r>
      <w:r w:rsidR="00580B82" w:rsidRPr="00910939">
        <w:t>:</w:t>
      </w:r>
      <w:r w:rsidR="00580B82">
        <w:tab/>
      </w:r>
      <w:r w:rsidR="00580B82" w:rsidRPr="00910939">
        <w:t>The number of the additional streaming sessions depends on the delivery mechanism. One or more media objects may be delivered through a single manifest and/or use of the same connection. Therefore, introduction of every new media object may not need an additional streaming session.</w:t>
      </w:r>
      <w:r w:rsidR="00580B82" w:rsidRPr="0067472B">
        <w:t xml:space="preserve"> </w:t>
      </w:r>
    </w:p>
    <w:p w14:paraId="5E417CB6" w14:textId="77777777" w:rsidR="00580B82" w:rsidRDefault="00580B82" w:rsidP="00580B82">
      <w:pPr>
        <w:pStyle w:val="B1"/>
      </w:pPr>
      <w:r w:rsidRPr="0067472B">
        <w:t xml:space="preserve">14. The Media Session Handle establishes the additional </w:t>
      </w:r>
      <w:r w:rsidRPr="00910939">
        <w:t>streaming sessions</w:t>
      </w:r>
      <w:r w:rsidRPr="0067472B">
        <w:t xml:space="preserve"> based on the received request.</w:t>
      </w:r>
    </w:p>
    <w:p w14:paraId="115A2EE2" w14:textId="77777777" w:rsidR="00136BCD" w:rsidRDefault="002D3C3E" w:rsidP="00694937">
      <w:r>
        <w:t xml:space="preserve">Streaming </w:t>
      </w:r>
      <w:r w:rsidR="0017560F">
        <w:t>s</w:t>
      </w:r>
      <w:r>
        <w:t>ession</w:t>
      </w:r>
      <w:r w:rsidR="0017560F">
        <w:t>, steps 15~18 establish the transport sessions for media objects and configure the media pipelines</w:t>
      </w:r>
    </w:p>
    <w:p w14:paraId="4BC542A2" w14:textId="77777777" w:rsidR="002D3C3E" w:rsidRPr="00512833" w:rsidRDefault="002D3C3E" w:rsidP="00694937">
      <w:pPr>
        <w:pStyle w:val="B1"/>
      </w:pPr>
      <w:r w:rsidRPr="004D3F33">
        <w:t>15.</w:t>
      </w:r>
      <w:r w:rsidRPr="004D3F33">
        <w:tab/>
        <w:t>For the required media content, the Media Client establishes the transport session(s) to acquire delivery manifest(s) information.</w:t>
      </w:r>
    </w:p>
    <w:p w14:paraId="699A12F9" w14:textId="77777777" w:rsidR="002D3C3E" w:rsidRPr="00FA35AF" w:rsidRDefault="002D3C3E" w:rsidP="00694937">
      <w:pPr>
        <w:pStyle w:val="B1"/>
      </w:pPr>
      <w:r w:rsidRPr="00344AB2">
        <w:t>1</w:t>
      </w:r>
      <w:r w:rsidRPr="00FA35AF">
        <w:t>6.</w:t>
      </w:r>
      <w:r w:rsidRPr="00FA35AF">
        <w:tab/>
        <w:t>The Media Client requests and receives the delivery manifest(s) from the Media AS.</w:t>
      </w:r>
    </w:p>
    <w:p w14:paraId="56D6B74B" w14:textId="77777777" w:rsidR="002D3C3E" w:rsidRPr="00DD254E" w:rsidRDefault="002D3C3E" w:rsidP="00694937">
      <w:pPr>
        <w:pStyle w:val="B1"/>
      </w:pPr>
      <w:r w:rsidRPr="00FA35AF">
        <w:t>17.</w:t>
      </w:r>
      <w:r w:rsidRPr="00FA35AF">
        <w:tab/>
        <w:t xml:space="preserve">The Media Client processes the delivery manifest(s).  It determines for example the number of needed transport sessions for media acquisition.  The Media Client </w:t>
      </w:r>
      <w:r w:rsidR="00C34512">
        <w:t>is expected to</w:t>
      </w:r>
      <w:r w:rsidR="00C34512" w:rsidRPr="00FA35AF">
        <w:t xml:space="preserve"> </w:t>
      </w:r>
      <w:r w:rsidRPr="00FA35AF">
        <w:t>be able to use the delivery mani</w:t>
      </w:r>
      <w:r w:rsidRPr="00DD254E">
        <w:t>fest(s) information to initialize the media pipelines for each media stream.</w:t>
      </w:r>
    </w:p>
    <w:p w14:paraId="0642941D" w14:textId="77777777" w:rsidR="002D3C3E" w:rsidRPr="00DD254E" w:rsidRDefault="002D3C3E" w:rsidP="00694937">
      <w:pPr>
        <w:pStyle w:val="B1"/>
      </w:pPr>
      <w:r w:rsidRPr="00DD254E">
        <w:t>18.</w:t>
      </w:r>
      <w:r w:rsidRPr="00DD254E">
        <w:tab/>
        <w:t>The AR/MR Scene Manager and Media Client configures the rendering and delivery media pipelines.</w:t>
      </w:r>
    </w:p>
    <w:p w14:paraId="4338C42C" w14:textId="77777777" w:rsidR="002D3C3E" w:rsidRPr="00694937" w:rsidRDefault="002D3C3E" w:rsidP="00694937">
      <w:pPr>
        <w:pStyle w:val="B1"/>
      </w:pPr>
      <w:r w:rsidRPr="00694937">
        <w:t>19.</w:t>
      </w:r>
      <w:r w:rsidRPr="00694937">
        <w:tab/>
        <w:t>The Media Client establishes the transport session(s) to acquire the media content.</w:t>
      </w:r>
    </w:p>
    <w:p w14:paraId="73CAA931" w14:textId="77777777" w:rsidR="0017560F" w:rsidRDefault="0017560F" w:rsidP="0017560F">
      <w:r>
        <w:t>Media session loop includes steps 20~24 which are for streaming, decoding and rendering media components:</w:t>
      </w:r>
    </w:p>
    <w:p w14:paraId="40C9BB81" w14:textId="77777777" w:rsidR="002D3C3E" w:rsidRPr="00694937" w:rsidRDefault="002D3C3E" w:rsidP="00694937">
      <w:pPr>
        <w:pStyle w:val="B1"/>
      </w:pPr>
      <w:r w:rsidRPr="00694937">
        <w:t>20.</w:t>
      </w:r>
      <w:r w:rsidRPr="00694937">
        <w:tab/>
        <w:t>The Media Client requests the immersive media data according to the delivery manifest processed, possibly taking into account pose information (e.g., viewport dependent streaming).</w:t>
      </w:r>
    </w:p>
    <w:p w14:paraId="162B23B3" w14:textId="77777777" w:rsidR="002D3C3E" w:rsidRPr="00694937" w:rsidRDefault="002D3C3E" w:rsidP="00694937">
      <w:pPr>
        <w:pStyle w:val="B1"/>
      </w:pPr>
      <w:r w:rsidRPr="00694937">
        <w:t>21.</w:t>
      </w:r>
      <w:r w:rsidRPr="00694937">
        <w:tab/>
        <w:t>The Media Client receives the immersive media data and triggers the media rendering pipeline(s), including the registration of AR content into the real world accordingly.</w:t>
      </w:r>
    </w:p>
    <w:p w14:paraId="100549B8" w14:textId="77777777" w:rsidR="002D3C3E" w:rsidRPr="00694937" w:rsidRDefault="002D3C3E" w:rsidP="00694937">
      <w:pPr>
        <w:pStyle w:val="B1"/>
      </w:pPr>
      <w:r w:rsidRPr="00694937">
        <w:t>22.</w:t>
      </w:r>
      <w:r w:rsidRPr="00694937">
        <w:tab/>
        <w:t>The Media Client decodes and processes the media data. For encrypted media data, the Media Client may also perform decryption.</w:t>
      </w:r>
    </w:p>
    <w:p w14:paraId="35E9DA75" w14:textId="77777777" w:rsidR="002D3C3E" w:rsidRPr="00694937" w:rsidRDefault="002D3C3E" w:rsidP="00694937">
      <w:pPr>
        <w:pStyle w:val="B1"/>
      </w:pPr>
      <w:r w:rsidRPr="00694937">
        <w:t>23.</w:t>
      </w:r>
      <w:r w:rsidRPr="00694937">
        <w:tab/>
        <w:t>The Media Client passes the media data to the AR/MR Scene Manager.</w:t>
      </w:r>
    </w:p>
    <w:p w14:paraId="676E8056" w14:textId="77777777" w:rsidR="002D3C3E" w:rsidRDefault="002D3C3E" w:rsidP="00694937">
      <w:pPr>
        <w:pStyle w:val="B1"/>
      </w:pPr>
      <w:r>
        <w:t>24.</w:t>
      </w:r>
      <w:r>
        <w:tab/>
      </w:r>
      <w:r w:rsidRPr="009A09AF">
        <w:t>The AR/MR Scene Manager renders the media, and passes the rendered media to the AR Runtime, which performs further processing such as registration of the AR content into the real world, and pose correction.</w:t>
      </w:r>
    </w:p>
    <w:p w14:paraId="153E482C" w14:textId="77777777" w:rsidR="004D3F33" w:rsidRPr="00552CA0" w:rsidRDefault="004D3F33" w:rsidP="004D3F33">
      <w:pPr>
        <w:pStyle w:val="Heading4"/>
        <w:rPr>
          <w:lang w:eastAsia="ko-KR"/>
        </w:rPr>
      </w:pPr>
      <w:bookmarkStart w:id="144" w:name="_Toc123912699"/>
      <w:r>
        <w:rPr>
          <w:rFonts w:hint="eastAsia"/>
          <w:lang w:eastAsia="ko-KR"/>
        </w:rPr>
        <w:t>6</w:t>
      </w:r>
      <w:r>
        <w:rPr>
          <w:lang w:eastAsia="ko-KR"/>
        </w:rPr>
        <w:t>.3.4.2</w:t>
      </w:r>
      <w:r>
        <w:rPr>
          <w:lang w:eastAsia="ko-KR"/>
        </w:rPr>
        <w:tab/>
        <w:t xml:space="preserve">EDGAR-based </w:t>
      </w:r>
      <w:r>
        <w:t>interactive immersive service</w:t>
      </w:r>
      <w:bookmarkEnd w:id="144"/>
    </w:p>
    <w:p w14:paraId="11638D2A" w14:textId="77777777" w:rsidR="004D3F33" w:rsidRPr="00D94100" w:rsidRDefault="004D3F33" w:rsidP="00694937">
      <w:pPr>
        <w:rPr>
          <w:lang w:val="en-US"/>
        </w:rPr>
      </w:pPr>
      <w:r w:rsidRPr="00D94100">
        <w:rPr>
          <w:lang w:val="en-US"/>
        </w:rPr>
        <w:t>Figure 6.3.4.2-1 illustrates the procedure diagram for interactive immersive services using an EDGAR-based UE.</w:t>
      </w:r>
    </w:p>
    <w:p w14:paraId="332B3B2E" w14:textId="77777777" w:rsidR="004D3F33" w:rsidRDefault="003979C0" w:rsidP="00135DE0">
      <w:pPr>
        <w:pStyle w:val="TH"/>
      </w:pPr>
      <w:r>
        <w:rPr>
          <w:noProof/>
        </w:rPr>
        <w:object w:dxaOrig="15450" w:dyaOrig="10650" w14:anchorId="2B34BBB7">
          <v:shape id="_x0000_i1054" type="#_x0000_t75" style="width:410.95pt;height:283.3pt" o:ole="">
            <v:imagedata r:id="rId101" o:title=""/>
          </v:shape>
          <o:OLEObject Type="Embed" ProgID="Mscgen.Chart" ShapeID="_x0000_i1054" DrawAspect="Content" ObjectID="_1734525361" r:id="rId102"/>
        </w:object>
      </w:r>
    </w:p>
    <w:p w14:paraId="1C8A3306" w14:textId="77777777" w:rsidR="004D3F33" w:rsidRPr="00CE1CEE" w:rsidRDefault="004D3F33" w:rsidP="004D3F33">
      <w:pPr>
        <w:pStyle w:val="TF"/>
        <w:rPr>
          <w:lang w:eastAsia="ko-KR"/>
        </w:rPr>
      </w:pPr>
      <w:r w:rsidRPr="00D22B25">
        <w:rPr>
          <w:rFonts w:hint="eastAsia"/>
          <w:lang w:eastAsia="ko-KR"/>
        </w:rPr>
        <w:t>F</w:t>
      </w:r>
      <w:r>
        <w:rPr>
          <w:lang w:eastAsia="ko-KR"/>
        </w:rPr>
        <w:t>igure 6.3.4.2-1</w:t>
      </w:r>
      <w:r w:rsidRPr="00D22B25">
        <w:rPr>
          <w:lang w:eastAsia="ko-KR"/>
        </w:rPr>
        <w:t xml:space="preserve">: </w:t>
      </w:r>
      <w:r>
        <w:rPr>
          <w:lang w:eastAsia="ko-KR"/>
        </w:rPr>
        <w:t>EDGAR</w:t>
      </w:r>
      <w:r w:rsidRPr="00D22B25">
        <w:rPr>
          <w:lang w:eastAsia="ko-KR"/>
        </w:rPr>
        <w:t xml:space="preserve">-based </w:t>
      </w:r>
      <w:r>
        <w:rPr>
          <w:lang w:eastAsia="ko-KR"/>
        </w:rPr>
        <w:t>procedure for interactive immersive service</w:t>
      </w:r>
    </w:p>
    <w:p w14:paraId="7CD42273" w14:textId="77777777" w:rsidR="004D3F33" w:rsidRPr="005B63D2" w:rsidRDefault="004D3F33" w:rsidP="004D3F33">
      <w:pPr>
        <w:rPr>
          <w:lang w:val="en-US"/>
        </w:rPr>
      </w:pPr>
      <w:r w:rsidRPr="005B63D2">
        <w:rPr>
          <w:rFonts w:hint="eastAsia"/>
          <w:lang w:val="en-US"/>
        </w:rPr>
        <w:t>Prerequisites</w:t>
      </w:r>
      <w:r w:rsidRPr="005B63D2">
        <w:rPr>
          <w:lang w:val="en-US"/>
        </w:rPr>
        <w:t xml:space="preserve"> and assumptions</w:t>
      </w:r>
      <w:r w:rsidRPr="005B63D2">
        <w:rPr>
          <w:rFonts w:hint="eastAsia"/>
          <w:lang w:val="en-US"/>
        </w:rPr>
        <w:t>:</w:t>
      </w:r>
    </w:p>
    <w:p w14:paraId="713A9B99" w14:textId="77777777" w:rsidR="004D3F33" w:rsidRPr="005B63D2" w:rsidRDefault="004D3F33" w:rsidP="00694937">
      <w:pPr>
        <w:pStyle w:val="B1"/>
      </w:pPr>
      <w:r w:rsidRPr="005B63D2">
        <w:rPr>
          <w:lang w:val="en-US"/>
        </w:rPr>
        <w:t>-</w:t>
      </w:r>
      <w:r w:rsidRPr="005B63D2">
        <w:rPr>
          <w:lang w:val="en-US"/>
        </w:rPr>
        <w:tab/>
        <w:t>Identical to those from the STAR UE case</w:t>
      </w:r>
      <w:r w:rsidRPr="005B63D2">
        <w:t>.</w:t>
      </w:r>
    </w:p>
    <w:p w14:paraId="7070264E" w14:textId="77777777" w:rsidR="004D3F33" w:rsidRPr="005B63D2" w:rsidRDefault="004D3F33" w:rsidP="004D3F33">
      <w:r w:rsidRPr="005B63D2">
        <w:rPr>
          <w:rFonts w:hint="eastAsia"/>
        </w:rPr>
        <w:t>Procedures:</w:t>
      </w:r>
    </w:p>
    <w:p w14:paraId="197A6391" w14:textId="77777777" w:rsidR="004D3F33" w:rsidRPr="005B63D2" w:rsidRDefault="004D3F33" w:rsidP="00694937">
      <w:pPr>
        <w:pStyle w:val="B1"/>
        <w:rPr>
          <w:lang w:val="en-US"/>
        </w:rPr>
      </w:pPr>
      <w:r w:rsidRPr="005B63D2">
        <w:rPr>
          <w:lang w:val="en-US"/>
        </w:rPr>
        <w:t>1~</w:t>
      </w:r>
      <w:r>
        <w:rPr>
          <w:lang w:val="en-US"/>
        </w:rPr>
        <w:t>7.</w:t>
      </w:r>
      <w:r>
        <w:rPr>
          <w:lang w:val="en-US"/>
        </w:rPr>
        <w:tab/>
        <w:t>Identical to steps 1~7</w:t>
      </w:r>
      <w:r w:rsidRPr="005B63D2">
        <w:rPr>
          <w:lang w:val="en-US"/>
        </w:rPr>
        <w:t xml:space="preserve"> from the STAR UE case (figure 6.</w:t>
      </w:r>
      <w:r>
        <w:rPr>
          <w:lang w:val="en-US"/>
        </w:rPr>
        <w:t>3</w:t>
      </w:r>
      <w:r w:rsidRPr="005B63D2">
        <w:rPr>
          <w:lang w:val="en-US"/>
        </w:rPr>
        <w:t>.4.1-1).</w:t>
      </w:r>
    </w:p>
    <w:p w14:paraId="074A7471" w14:textId="77777777" w:rsidR="004D3F33" w:rsidRPr="005B63D2" w:rsidRDefault="004D3F33" w:rsidP="00694937">
      <w:pPr>
        <w:pStyle w:val="B1"/>
      </w:pPr>
      <w:r>
        <w:t>8</w:t>
      </w:r>
      <w:r w:rsidRPr="005B63D2">
        <w:t>.</w:t>
      </w:r>
      <w:r w:rsidRPr="005B63D2">
        <w:tab/>
        <w:t xml:space="preserve">Based on the processed scene description and the device capabilities, the </w:t>
      </w:r>
      <w:r>
        <w:t>Media</w:t>
      </w:r>
      <w:r w:rsidRPr="005B63D2">
        <w:t xml:space="preserve"> AS/EAS is selected, and edge processes are instantiated using the processes defined in EDGE:</w:t>
      </w:r>
    </w:p>
    <w:p w14:paraId="4E61C075" w14:textId="77777777" w:rsidR="004D3F33" w:rsidRPr="005B63D2" w:rsidRDefault="004D3F33" w:rsidP="00694937">
      <w:pPr>
        <w:pStyle w:val="B2"/>
        <w:rPr>
          <w:lang w:val="en-US"/>
        </w:rPr>
      </w:pPr>
      <w:r w:rsidRPr="005B63D2">
        <w:rPr>
          <w:lang w:val="en-US"/>
        </w:rPr>
        <w:t>a.</w:t>
      </w:r>
      <w:r w:rsidRPr="005B63D2">
        <w:rPr>
          <w:lang w:val="en-US"/>
        </w:rPr>
        <w:tab/>
        <w:t xml:space="preserve">The AR/MR </w:t>
      </w:r>
      <w:r w:rsidR="00BD1C22">
        <w:rPr>
          <w:lang w:val="en-US"/>
        </w:rPr>
        <w:t xml:space="preserve">Lightweight </w:t>
      </w:r>
      <w:r w:rsidRPr="005B63D2">
        <w:rPr>
          <w:lang w:val="en-US"/>
        </w:rPr>
        <w:t xml:space="preserve">Scene Manager sends the scene description and the device capabilities to </w:t>
      </w:r>
      <w:r>
        <w:rPr>
          <w:lang w:val="en-US"/>
        </w:rPr>
        <w:t>Media</w:t>
      </w:r>
      <w:r w:rsidRPr="005B63D2">
        <w:rPr>
          <w:lang w:val="en-US"/>
        </w:rPr>
        <w:t xml:space="preserve"> AS. The </w:t>
      </w:r>
      <w:r>
        <w:rPr>
          <w:lang w:val="en-US"/>
        </w:rPr>
        <w:t>Media</w:t>
      </w:r>
      <w:r w:rsidRPr="005B63D2">
        <w:rPr>
          <w:lang w:val="en-US"/>
        </w:rPr>
        <w:t xml:space="preserve"> AS derives the EAS KPIs and if needed selects a new AS/EAS (through AF) based on the new KPI.  Then the edge processes are started, and a new entry point URL is provided to the AR/MR </w:t>
      </w:r>
      <w:r w:rsidR="00F06547">
        <w:rPr>
          <w:lang w:val="en-US"/>
        </w:rPr>
        <w:t xml:space="preserve">Lightweight </w:t>
      </w:r>
      <w:r w:rsidRPr="005B63D2">
        <w:rPr>
          <w:lang w:val="en-US"/>
        </w:rPr>
        <w:t>Scene Manager.</w:t>
      </w:r>
    </w:p>
    <w:p w14:paraId="17212531" w14:textId="77777777" w:rsidR="004D3F33" w:rsidRPr="005B63D2" w:rsidRDefault="004D3F33" w:rsidP="00694937">
      <w:pPr>
        <w:pStyle w:val="B2"/>
        <w:rPr>
          <w:lang w:val="en-US"/>
        </w:rPr>
      </w:pPr>
      <w:r w:rsidRPr="005B63D2">
        <w:rPr>
          <w:lang w:val="en-US"/>
        </w:rPr>
        <w:t>b.</w:t>
      </w:r>
      <w:r w:rsidRPr="005B63D2">
        <w:rPr>
          <w:lang w:val="en-US"/>
        </w:rPr>
        <w:tab/>
        <w:t xml:space="preserve">The AR/MR </w:t>
      </w:r>
      <w:r w:rsidR="00F06547">
        <w:rPr>
          <w:lang w:val="en-US"/>
        </w:rPr>
        <w:t xml:space="preserve">Lightweight </w:t>
      </w:r>
      <w:r w:rsidRPr="005B63D2">
        <w:rPr>
          <w:lang w:val="en-US"/>
        </w:rPr>
        <w:t xml:space="preserve">Scene Manager derives the EAS KPIs from the scene description and device capabilities, requests the AF to provide the list of suitable EAS. Then the AR/MR </w:t>
      </w:r>
      <w:r w:rsidR="00F06547">
        <w:rPr>
          <w:lang w:val="en-US"/>
        </w:rPr>
        <w:t xml:space="preserve">Lightweight </w:t>
      </w:r>
      <w:r w:rsidRPr="005B63D2">
        <w:rPr>
          <w:lang w:val="en-US"/>
        </w:rPr>
        <w:t xml:space="preserve">Scene Manager selects the AS/EAS and requests to start the edge processes in the AS. The edge processes are started, and a new entry point URL is provided to the AR/MR </w:t>
      </w:r>
      <w:r w:rsidR="00F06547">
        <w:rPr>
          <w:lang w:val="en-US"/>
        </w:rPr>
        <w:t xml:space="preserve">Lightweight </w:t>
      </w:r>
      <w:r w:rsidRPr="005B63D2">
        <w:rPr>
          <w:lang w:val="en-US"/>
        </w:rPr>
        <w:t>Scene Manager.</w:t>
      </w:r>
    </w:p>
    <w:p w14:paraId="6D9C96B9" w14:textId="77777777" w:rsidR="004D3F33" w:rsidRPr="005B63D2" w:rsidRDefault="004D3F33" w:rsidP="00694937">
      <w:pPr>
        <w:pStyle w:val="B1"/>
        <w:rPr>
          <w:lang w:val="en-US"/>
        </w:rPr>
      </w:pPr>
      <w:r>
        <w:rPr>
          <w:lang w:val="en-US"/>
        </w:rPr>
        <w:t>9</w:t>
      </w:r>
      <w:r w:rsidRPr="005B63D2">
        <w:rPr>
          <w:lang w:val="en-US"/>
        </w:rPr>
        <w:t>.</w:t>
      </w:r>
      <w:r w:rsidRPr="005B63D2">
        <w:rPr>
          <w:lang w:val="en-US"/>
        </w:rPr>
        <w:tab/>
        <w:t xml:space="preserve">The AR/MR </w:t>
      </w:r>
      <w:r w:rsidR="00F06547">
        <w:rPr>
          <w:lang w:val="en-US"/>
        </w:rPr>
        <w:t xml:space="preserve">Lightweight </w:t>
      </w:r>
      <w:r w:rsidRPr="005B63D2">
        <w:rPr>
          <w:lang w:val="en-US"/>
        </w:rPr>
        <w:t xml:space="preserve">Scene Manager requests the </w:t>
      </w:r>
      <w:r w:rsidR="00FA152B">
        <w:rPr>
          <w:lang w:val="en-US"/>
        </w:rPr>
        <w:t>lightweight</w:t>
      </w:r>
      <w:r w:rsidR="00FA152B" w:rsidRPr="005B63D2">
        <w:rPr>
          <w:lang w:val="en-US"/>
        </w:rPr>
        <w:t xml:space="preserve"> </w:t>
      </w:r>
      <w:r w:rsidRPr="005B63D2">
        <w:rPr>
          <w:lang w:val="en-US"/>
        </w:rPr>
        <w:t xml:space="preserve">scene description. The edge processes derive the </w:t>
      </w:r>
      <w:r w:rsidR="00FA152B">
        <w:rPr>
          <w:lang w:val="en-US"/>
        </w:rPr>
        <w:t>lightweight</w:t>
      </w:r>
      <w:r w:rsidR="00FA152B" w:rsidRPr="005B63D2">
        <w:rPr>
          <w:lang w:val="en-US"/>
        </w:rPr>
        <w:t xml:space="preserve"> </w:t>
      </w:r>
      <w:r w:rsidRPr="005B63D2">
        <w:rPr>
          <w:lang w:val="en-US"/>
        </w:rPr>
        <w:t>scene description from the full scene description and provide it to AR/MR Scene Manager.</w:t>
      </w:r>
    </w:p>
    <w:p w14:paraId="2B4F33D0" w14:textId="77777777" w:rsidR="004D3F33" w:rsidRPr="005B63D2" w:rsidRDefault="004D3F33" w:rsidP="00694937">
      <w:pPr>
        <w:pStyle w:val="B1"/>
        <w:rPr>
          <w:lang w:val="en-US"/>
        </w:rPr>
      </w:pPr>
      <w:r w:rsidRPr="005B63D2">
        <w:rPr>
          <w:lang w:val="en-US"/>
        </w:rPr>
        <w:t>1</w:t>
      </w:r>
      <w:r>
        <w:rPr>
          <w:lang w:val="en-US"/>
        </w:rPr>
        <w:t>0</w:t>
      </w:r>
      <w:r w:rsidRPr="005B63D2">
        <w:rPr>
          <w:lang w:val="en-US"/>
        </w:rPr>
        <w:t>.</w:t>
      </w:r>
      <w:r w:rsidRPr="005B63D2">
        <w:rPr>
          <w:lang w:val="en-US"/>
        </w:rPr>
        <w:tab/>
        <w:t>The simplified entry point (</w:t>
      </w:r>
      <w:r w:rsidR="00FA152B">
        <w:rPr>
          <w:lang w:val="en-US"/>
        </w:rPr>
        <w:t>lightweight</w:t>
      </w:r>
      <w:r w:rsidR="00FA152B" w:rsidRPr="005B63D2">
        <w:rPr>
          <w:lang w:val="en-US"/>
        </w:rPr>
        <w:t xml:space="preserve"> </w:t>
      </w:r>
      <w:r w:rsidRPr="005B63D2">
        <w:rPr>
          <w:lang w:val="en-US"/>
        </w:rPr>
        <w:t>scene description) is processed.</w:t>
      </w:r>
    </w:p>
    <w:p w14:paraId="18838F1A" w14:textId="77777777" w:rsidR="004D3F33" w:rsidRDefault="004D3F33" w:rsidP="00694937">
      <w:pPr>
        <w:pStyle w:val="B1"/>
        <w:rPr>
          <w:lang w:val="en-US"/>
        </w:rPr>
      </w:pPr>
      <w:r w:rsidRPr="005B63D2">
        <w:rPr>
          <w:lang w:val="en-US"/>
        </w:rPr>
        <w:t>1</w:t>
      </w:r>
      <w:r>
        <w:rPr>
          <w:lang w:val="en-US"/>
        </w:rPr>
        <w:t>1~21.</w:t>
      </w:r>
      <w:r>
        <w:rPr>
          <w:lang w:val="en-US"/>
        </w:rPr>
        <w:tab/>
        <w:t>Identical to steps 8</w:t>
      </w:r>
      <w:r w:rsidRPr="005B63D2">
        <w:rPr>
          <w:lang w:val="en-US"/>
        </w:rPr>
        <w:t>~</w:t>
      </w:r>
      <w:r>
        <w:rPr>
          <w:lang w:val="en-US"/>
        </w:rPr>
        <w:t>18</w:t>
      </w:r>
      <w:r w:rsidRPr="005B63D2">
        <w:rPr>
          <w:lang w:val="en-US"/>
        </w:rPr>
        <w:t xml:space="preserve"> from the STAR UE case (figure 6.</w:t>
      </w:r>
      <w:r>
        <w:rPr>
          <w:lang w:val="en-US"/>
        </w:rPr>
        <w:t>3</w:t>
      </w:r>
      <w:r w:rsidRPr="005B63D2">
        <w:rPr>
          <w:lang w:val="en-US"/>
        </w:rPr>
        <w:t>.4.1-1).</w:t>
      </w:r>
    </w:p>
    <w:p w14:paraId="0A159870" w14:textId="77777777" w:rsidR="0017560F" w:rsidRPr="005B63D2" w:rsidRDefault="004931E7" w:rsidP="00C4455D">
      <w:pPr>
        <w:pStyle w:val="NO"/>
        <w:rPr>
          <w:lang w:val="en-US"/>
        </w:rPr>
      </w:pPr>
      <w:r>
        <w:rPr>
          <w:lang w:val="en-US"/>
        </w:rPr>
        <w:t>NOTE</w:t>
      </w:r>
      <w:r w:rsidR="0017560F">
        <w:rPr>
          <w:lang w:val="en-US"/>
        </w:rPr>
        <w:t>:</w:t>
      </w:r>
      <w:r w:rsidR="00C05052">
        <w:rPr>
          <w:lang w:val="en-US"/>
        </w:rPr>
        <w:tab/>
      </w:r>
      <w:r w:rsidR="0017560F">
        <w:rPr>
          <w:lang w:val="en-US"/>
        </w:rPr>
        <w:t>After step 15a (12a in Figure 6.3.4.1-1</w:t>
      </w:r>
      <w:r w:rsidR="000E4079">
        <w:rPr>
          <w:lang w:val="en-US"/>
        </w:rPr>
        <w:t>)</w:t>
      </w:r>
      <w:r w:rsidR="0017560F">
        <w:rPr>
          <w:lang w:val="en-US"/>
        </w:rPr>
        <w:t>: go to step 10</w:t>
      </w:r>
    </w:p>
    <w:p w14:paraId="7985B8CE" w14:textId="77777777" w:rsidR="004D3F33" w:rsidRPr="005B63D2" w:rsidRDefault="004D3F33" w:rsidP="00694937">
      <w:pPr>
        <w:pStyle w:val="B1"/>
        <w:rPr>
          <w:lang w:val="en-US"/>
        </w:rPr>
      </w:pPr>
      <w:r w:rsidRPr="005B63D2">
        <w:rPr>
          <w:lang w:val="en-US"/>
        </w:rPr>
        <w:t>2</w:t>
      </w:r>
      <w:r>
        <w:rPr>
          <w:lang w:val="en-US"/>
        </w:rPr>
        <w:t>2</w:t>
      </w:r>
      <w:r w:rsidRPr="005B63D2">
        <w:rPr>
          <w:lang w:val="en-US"/>
        </w:rPr>
        <w:t>.</w:t>
      </w:r>
      <w:r w:rsidRPr="005B63D2">
        <w:rPr>
          <w:lang w:val="en-US"/>
        </w:rPr>
        <w:tab/>
        <w:t>The Media Client establishes the transport session(s) to acquire the media content.</w:t>
      </w:r>
    </w:p>
    <w:p w14:paraId="1A0FB8EA" w14:textId="77777777" w:rsidR="004D3F33" w:rsidRPr="005B63D2" w:rsidRDefault="004D3F33" w:rsidP="00694937">
      <w:pPr>
        <w:pStyle w:val="B1"/>
        <w:rPr>
          <w:lang w:val="en-US"/>
        </w:rPr>
      </w:pPr>
      <w:r w:rsidRPr="005B63D2">
        <w:rPr>
          <w:lang w:val="en-US"/>
        </w:rPr>
        <w:t>2</w:t>
      </w:r>
      <w:r>
        <w:rPr>
          <w:lang w:val="en-US"/>
        </w:rPr>
        <w:t>3</w:t>
      </w:r>
      <w:r w:rsidRPr="005B63D2">
        <w:rPr>
          <w:lang w:val="en-US"/>
        </w:rPr>
        <w:t>.</w:t>
      </w:r>
      <w:r w:rsidRPr="005B63D2">
        <w:rPr>
          <w:lang w:val="en-US"/>
        </w:rPr>
        <w:tab/>
        <w:t xml:space="preserve">The </w:t>
      </w:r>
      <w:r>
        <w:rPr>
          <w:lang w:val="en-US"/>
        </w:rPr>
        <w:t>Media</w:t>
      </w:r>
      <w:r w:rsidRPr="005B63D2">
        <w:rPr>
          <w:lang w:val="en-US"/>
        </w:rPr>
        <w:t xml:space="preserve"> AS initiates and starts a media session. This media session forms a stateful session loop specific to the UE, containing steps 2</w:t>
      </w:r>
      <w:r>
        <w:rPr>
          <w:lang w:val="en-US"/>
        </w:rPr>
        <w:t>5</w:t>
      </w:r>
      <w:r w:rsidRPr="005B63D2">
        <w:rPr>
          <w:lang w:val="en-US"/>
        </w:rPr>
        <w:t>~2</w:t>
      </w:r>
      <w:r>
        <w:rPr>
          <w:lang w:val="en-US"/>
        </w:rPr>
        <w:t>8</w:t>
      </w:r>
      <w:r w:rsidRPr="005B63D2">
        <w:rPr>
          <w:lang w:val="en-US"/>
        </w:rPr>
        <w:t>:</w:t>
      </w:r>
    </w:p>
    <w:p w14:paraId="6835A912" w14:textId="77777777" w:rsidR="004D3F33" w:rsidRPr="005B63D2" w:rsidRDefault="004D3F33" w:rsidP="00694937">
      <w:pPr>
        <w:rPr>
          <w:lang w:val="en-US"/>
        </w:rPr>
      </w:pPr>
      <w:r w:rsidRPr="00684E63">
        <w:t>Stateful</w:t>
      </w:r>
      <w:r w:rsidRPr="005B63D2">
        <w:rPr>
          <w:lang w:val="en-US"/>
        </w:rPr>
        <w:t xml:space="preserve"> media session loop (steps 2</w:t>
      </w:r>
      <w:r>
        <w:rPr>
          <w:lang w:val="en-US"/>
        </w:rPr>
        <w:t>4</w:t>
      </w:r>
      <w:r w:rsidRPr="005B63D2">
        <w:rPr>
          <w:lang w:val="en-US"/>
        </w:rPr>
        <w:t>~</w:t>
      </w:r>
      <w:r w:rsidR="0017560F">
        <w:rPr>
          <w:lang w:val="en-US"/>
        </w:rPr>
        <w:t>30</w:t>
      </w:r>
      <w:r w:rsidRPr="005B63D2">
        <w:rPr>
          <w:lang w:val="en-US"/>
        </w:rPr>
        <w:t>):</w:t>
      </w:r>
    </w:p>
    <w:p w14:paraId="6DA3FCFD" w14:textId="77777777" w:rsidR="004D3F33" w:rsidRPr="005B63D2" w:rsidRDefault="004D3F33" w:rsidP="00694937">
      <w:pPr>
        <w:pStyle w:val="B1"/>
        <w:rPr>
          <w:lang w:val="en-US"/>
        </w:rPr>
      </w:pPr>
      <w:r w:rsidRPr="005B63D2">
        <w:rPr>
          <w:lang w:val="en-US"/>
        </w:rPr>
        <w:t>2</w:t>
      </w:r>
      <w:r>
        <w:rPr>
          <w:lang w:val="en-US"/>
        </w:rPr>
        <w:t>4</w:t>
      </w:r>
      <w:r w:rsidRPr="005B63D2">
        <w:rPr>
          <w:lang w:val="en-US"/>
        </w:rPr>
        <w:t>.</w:t>
      </w:r>
      <w:r w:rsidRPr="005B63D2">
        <w:rPr>
          <w:lang w:val="en-US"/>
        </w:rPr>
        <w:tab/>
        <w:t xml:space="preserve">The latest pose information is acquired by the AR/MR </w:t>
      </w:r>
      <w:r w:rsidR="00F06547">
        <w:rPr>
          <w:lang w:val="en-US"/>
        </w:rPr>
        <w:t xml:space="preserve">Lightweight </w:t>
      </w:r>
      <w:r w:rsidRPr="005B63D2">
        <w:rPr>
          <w:lang w:val="en-US"/>
        </w:rPr>
        <w:t>Scene Manager and shared to the Media Client.</w:t>
      </w:r>
    </w:p>
    <w:p w14:paraId="472D73DD" w14:textId="77777777" w:rsidR="004D3F33" w:rsidRPr="005B63D2" w:rsidRDefault="004D3F33" w:rsidP="00694937">
      <w:pPr>
        <w:pStyle w:val="B1"/>
        <w:rPr>
          <w:lang w:val="en-US"/>
        </w:rPr>
      </w:pPr>
      <w:r w:rsidRPr="005B63D2">
        <w:rPr>
          <w:lang w:val="en-US"/>
        </w:rPr>
        <w:t>2</w:t>
      </w:r>
      <w:r>
        <w:rPr>
          <w:lang w:val="en-US"/>
        </w:rPr>
        <w:t>5</w:t>
      </w:r>
      <w:r w:rsidRPr="005B63D2">
        <w:rPr>
          <w:lang w:val="en-US"/>
        </w:rPr>
        <w:t>.</w:t>
      </w:r>
      <w:r>
        <w:rPr>
          <w:lang w:val="en-US"/>
        </w:rPr>
        <w:tab/>
      </w:r>
      <w:r w:rsidRPr="005B63D2">
        <w:rPr>
          <w:lang w:val="en-US"/>
        </w:rPr>
        <w:t xml:space="preserve">The Media Client sends the latest pose information to the </w:t>
      </w:r>
      <w:r>
        <w:rPr>
          <w:lang w:val="en-US"/>
        </w:rPr>
        <w:t>Media</w:t>
      </w:r>
      <w:r w:rsidRPr="005B63D2">
        <w:rPr>
          <w:lang w:val="en-US"/>
        </w:rPr>
        <w:t xml:space="preserve"> AS.</w:t>
      </w:r>
    </w:p>
    <w:p w14:paraId="35C2CC2A" w14:textId="77777777" w:rsidR="004D3F33" w:rsidRPr="005B63D2" w:rsidRDefault="004D3F33" w:rsidP="00694937">
      <w:pPr>
        <w:pStyle w:val="B1"/>
        <w:rPr>
          <w:lang w:val="en-US"/>
        </w:rPr>
      </w:pPr>
      <w:r w:rsidRPr="005B63D2">
        <w:rPr>
          <w:lang w:val="en-US"/>
        </w:rPr>
        <w:t>2</w:t>
      </w:r>
      <w:r>
        <w:rPr>
          <w:lang w:val="en-US"/>
        </w:rPr>
        <w:t>6</w:t>
      </w:r>
      <w:r w:rsidRPr="005B63D2">
        <w:rPr>
          <w:lang w:val="en-US"/>
        </w:rPr>
        <w:t>.</w:t>
      </w:r>
      <w:r>
        <w:rPr>
          <w:lang w:val="en-US"/>
        </w:rPr>
        <w:tab/>
      </w:r>
      <w:r w:rsidRPr="005B63D2">
        <w:rPr>
          <w:lang w:val="en-US"/>
        </w:rPr>
        <w:t>The 5GMSd AS performs pre-rendering of the media based on the latest received pose information. Pre-rendering may typically consist of decoding and rendering immersive media, and encoding the rendered (2D) media.</w:t>
      </w:r>
    </w:p>
    <w:p w14:paraId="0D1F29CC" w14:textId="77777777" w:rsidR="004D3F33" w:rsidRPr="005B63D2" w:rsidRDefault="004D3F33" w:rsidP="00694937">
      <w:pPr>
        <w:pStyle w:val="B1"/>
        <w:rPr>
          <w:lang w:val="en-US"/>
        </w:rPr>
      </w:pPr>
      <w:r w:rsidRPr="005B63D2">
        <w:rPr>
          <w:lang w:val="en-US"/>
        </w:rPr>
        <w:t>2</w:t>
      </w:r>
      <w:r>
        <w:rPr>
          <w:lang w:val="en-US"/>
        </w:rPr>
        <w:t>7</w:t>
      </w:r>
      <w:r w:rsidRPr="005B63D2">
        <w:rPr>
          <w:lang w:val="en-US"/>
        </w:rPr>
        <w:t>.</w:t>
      </w:r>
      <w:r w:rsidRPr="005B63D2">
        <w:rPr>
          <w:lang w:val="en-US"/>
        </w:rPr>
        <w:tab/>
        <w:t xml:space="preserve">The pre-rendered media is sent by the </w:t>
      </w:r>
      <w:r>
        <w:rPr>
          <w:lang w:val="en-US"/>
        </w:rPr>
        <w:t>Media</w:t>
      </w:r>
      <w:r w:rsidRPr="005B63D2">
        <w:rPr>
          <w:lang w:val="en-US"/>
        </w:rPr>
        <w:t xml:space="preserve"> AS to the Media Client.</w:t>
      </w:r>
    </w:p>
    <w:p w14:paraId="7F9335F8" w14:textId="77777777" w:rsidR="004D3F33" w:rsidRPr="005B63D2" w:rsidRDefault="004D3F33" w:rsidP="00694937">
      <w:pPr>
        <w:pStyle w:val="B1"/>
        <w:rPr>
          <w:lang w:val="en-US"/>
        </w:rPr>
      </w:pPr>
      <w:r w:rsidRPr="005B63D2">
        <w:rPr>
          <w:lang w:val="en-US"/>
        </w:rPr>
        <w:t>2</w:t>
      </w:r>
      <w:r>
        <w:rPr>
          <w:lang w:val="en-US"/>
        </w:rPr>
        <w:t>8</w:t>
      </w:r>
      <w:r w:rsidRPr="005B63D2">
        <w:rPr>
          <w:lang w:val="en-US"/>
        </w:rPr>
        <w:t>.</w:t>
      </w:r>
      <w:r w:rsidRPr="005B63D2">
        <w:rPr>
          <w:lang w:val="en-US"/>
        </w:rPr>
        <w:tab/>
        <w:t>The Media Client decodes and processes the media data. For encrypted media data, the Media Client may also perform decryption.</w:t>
      </w:r>
    </w:p>
    <w:p w14:paraId="4D8A7A82" w14:textId="77777777" w:rsidR="004D3F33" w:rsidRPr="005B63D2" w:rsidRDefault="004D3F33" w:rsidP="00694937">
      <w:pPr>
        <w:pStyle w:val="B1"/>
        <w:rPr>
          <w:lang w:val="en-US"/>
        </w:rPr>
      </w:pPr>
      <w:r>
        <w:rPr>
          <w:lang w:val="en-US"/>
        </w:rPr>
        <w:t>29</w:t>
      </w:r>
      <w:r w:rsidRPr="005B63D2">
        <w:rPr>
          <w:lang w:val="en-US"/>
        </w:rPr>
        <w:t>.</w:t>
      </w:r>
      <w:r w:rsidRPr="005B63D2">
        <w:rPr>
          <w:lang w:val="en-US"/>
        </w:rPr>
        <w:tab/>
        <w:t xml:space="preserve">The Media Client passes the media data to the AR/MR </w:t>
      </w:r>
      <w:r w:rsidR="00F06547">
        <w:rPr>
          <w:lang w:val="en-US"/>
        </w:rPr>
        <w:t xml:space="preserve">Lightweight </w:t>
      </w:r>
      <w:r w:rsidRPr="005B63D2">
        <w:rPr>
          <w:lang w:val="en-US"/>
        </w:rPr>
        <w:t>Scene Manager.</w:t>
      </w:r>
    </w:p>
    <w:p w14:paraId="548A9A2D" w14:textId="77777777" w:rsidR="004D3F33" w:rsidRPr="005B63D2" w:rsidRDefault="004D3F33" w:rsidP="00694937">
      <w:pPr>
        <w:pStyle w:val="B1"/>
        <w:rPr>
          <w:lang w:val="en-US"/>
        </w:rPr>
      </w:pPr>
      <w:r>
        <w:rPr>
          <w:lang w:val="en-US"/>
        </w:rPr>
        <w:t>30</w:t>
      </w:r>
      <w:r w:rsidRPr="005B63D2">
        <w:rPr>
          <w:lang w:val="en-US"/>
        </w:rPr>
        <w:t>.</w:t>
      </w:r>
      <w:r w:rsidRPr="005B63D2">
        <w:rPr>
          <w:lang w:val="en-US"/>
        </w:rPr>
        <w:tab/>
        <w:t xml:space="preserve">The AR/MR </w:t>
      </w:r>
      <w:r w:rsidR="00F06547">
        <w:rPr>
          <w:lang w:val="en-US"/>
        </w:rPr>
        <w:t xml:space="preserve">Lightweight </w:t>
      </w:r>
      <w:r w:rsidRPr="005B63D2">
        <w:rPr>
          <w:lang w:val="en-US"/>
        </w:rPr>
        <w:t>Scene Manager renders the media, and passes the rendered media to the AR Runtime, which performs further processing such as registration of the AR content into the real world, composition, and pose correction.</w:t>
      </w:r>
    </w:p>
    <w:p w14:paraId="64499F17" w14:textId="77777777" w:rsidR="003B2173" w:rsidRDefault="003B2173" w:rsidP="003B2173">
      <w:pPr>
        <w:pStyle w:val="Heading3"/>
      </w:pPr>
      <w:bookmarkStart w:id="145" w:name="_Toc67919056"/>
      <w:bookmarkStart w:id="146" w:name="_Toc123912700"/>
      <w:r w:rsidRPr="00F73829">
        <w:rPr>
          <w:rFonts w:hint="eastAsia"/>
        </w:rPr>
        <w:t>6</w:t>
      </w:r>
      <w:r w:rsidRPr="00F73829">
        <w:t>.</w:t>
      </w:r>
      <w:r>
        <w:t>3</w:t>
      </w:r>
      <w:r w:rsidRPr="00F73829">
        <w:t>.</w:t>
      </w:r>
      <w:r>
        <w:t>5</w:t>
      </w:r>
      <w:r w:rsidRPr="00F73829">
        <w:tab/>
      </w:r>
      <w:r>
        <w:t>Content formats and codecs</w:t>
      </w:r>
      <w:bookmarkEnd w:id="145"/>
      <w:bookmarkEnd w:id="146"/>
    </w:p>
    <w:p w14:paraId="77692106" w14:textId="77777777" w:rsidR="007A5488" w:rsidRDefault="007A5488" w:rsidP="007A5488">
      <w:r>
        <w:t xml:space="preserve">Based on the use cases, the following formats, codecs and packaging formats are of relevance for </w:t>
      </w:r>
      <w:r w:rsidR="00715CB6">
        <w:t xml:space="preserve">interactive immersive media distribution </w:t>
      </w:r>
      <w:r>
        <w:t>of AR:</w:t>
      </w:r>
    </w:p>
    <w:p w14:paraId="1724E40F" w14:textId="77777777" w:rsidR="007A5488" w:rsidRDefault="007A5488" w:rsidP="00633479">
      <w:pPr>
        <w:pStyle w:val="B1"/>
      </w:pPr>
      <w:r>
        <w:t>-</w:t>
      </w:r>
      <w:r w:rsidR="00B07598">
        <w:tab/>
      </w:r>
      <w:r>
        <w:t>S</w:t>
      </w:r>
      <w:r w:rsidRPr="004810F0">
        <w:t xml:space="preserve">cene </w:t>
      </w:r>
      <w:r w:rsidR="00715CB6">
        <w:t>g</w:t>
      </w:r>
      <w:r w:rsidRPr="004810F0">
        <w:t xml:space="preserve">raph and </w:t>
      </w:r>
      <w:r w:rsidR="00715CB6">
        <w:t>s</w:t>
      </w:r>
      <w:r w:rsidRPr="004810F0">
        <w:t xml:space="preserve">cene </w:t>
      </w:r>
      <w:r w:rsidR="00715CB6">
        <w:t>d</w:t>
      </w:r>
      <w:r w:rsidRPr="004810F0">
        <w:t>escriptio</w:t>
      </w:r>
      <w:r>
        <w:t>n</w:t>
      </w:r>
    </w:p>
    <w:p w14:paraId="7D4DD71B" w14:textId="77777777" w:rsidR="007A5488" w:rsidRDefault="007A5488" w:rsidP="00633479">
      <w:pPr>
        <w:pStyle w:val="B1"/>
      </w:pPr>
      <w:r>
        <w:t>-</w:t>
      </w:r>
      <w:r w:rsidR="00B07598">
        <w:tab/>
      </w:r>
      <w:r>
        <w:t xml:space="preserve">2D </w:t>
      </w:r>
      <w:r w:rsidR="00715CB6">
        <w:t>v</w:t>
      </w:r>
      <w:r>
        <w:t xml:space="preserve">ideo </w:t>
      </w:r>
      <w:r w:rsidR="00715CB6">
        <w:t>f</w:t>
      </w:r>
      <w:r>
        <w:t>ormats</w:t>
      </w:r>
    </w:p>
    <w:p w14:paraId="2E4227D6" w14:textId="77777777" w:rsidR="007A5488" w:rsidRDefault="007A5488" w:rsidP="00633479">
      <w:pPr>
        <w:pStyle w:val="B1"/>
      </w:pPr>
      <w:r>
        <w:t>-</w:t>
      </w:r>
      <w:r w:rsidR="00B07598">
        <w:tab/>
      </w:r>
      <w:r>
        <w:t xml:space="preserve">3D </w:t>
      </w:r>
      <w:r w:rsidR="00715CB6">
        <w:t>f</w:t>
      </w:r>
      <w:r>
        <w:t>ormats such as static and dynamic point clouds or meshes</w:t>
      </w:r>
    </w:p>
    <w:p w14:paraId="3AFF0E7D" w14:textId="77777777" w:rsidR="007A5488" w:rsidRDefault="007A5488" w:rsidP="00633479">
      <w:pPr>
        <w:pStyle w:val="B1"/>
      </w:pPr>
      <w:r>
        <w:t>-</w:t>
      </w:r>
      <w:r w:rsidR="00B07598">
        <w:tab/>
      </w:r>
      <w:r>
        <w:t xml:space="preserve">2D </w:t>
      </w:r>
      <w:r w:rsidR="00715CB6">
        <w:t>v</w:t>
      </w:r>
      <w:r>
        <w:t xml:space="preserve">ideo </w:t>
      </w:r>
      <w:r w:rsidR="00715CB6">
        <w:t>f</w:t>
      </w:r>
      <w:r>
        <w:t xml:space="preserve">ormats with depth </w:t>
      </w:r>
    </w:p>
    <w:p w14:paraId="65DBB1C4" w14:textId="77777777" w:rsidR="007A5488" w:rsidRDefault="007A5488" w:rsidP="00633479">
      <w:pPr>
        <w:pStyle w:val="B1"/>
      </w:pPr>
      <w:r>
        <w:t>-</w:t>
      </w:r>
      <w:r w:rsidR="00B07598">
        <w:tab/>
      </w:r>
      <w:r w:rsidR="00617757">
        <w:t>A</w:t>
      </w:r>
      <w:r>
        <w:t>udio formats</w:t>
      </w:r>
      <w:r w:rsidR="00617757" w:rsidRPr="000F50B0">
        <w:t xml:space="preserve"> supporting mono, stereo</w:t>
      </w:r>
      <w:r w:rsidR="00617757">
        <w:t>,</w:t>
      </w:r>
      <w:r w:rsidR="00617757" w:rsidRPr="000F50B0">
        <w:t xml:space="preserve"> and</w:t>
      </w:r>
      <w:r w:rsidR="00617757">
        <w:t>/or</w:t>
      </w:r>
      <w:r w:rsidR="00617757" w:rsidRPr="000F50B0">
        <w:t xml:space="preserve"> spatial audio</w:t>
      </w:r>
    </w:p>
    <w:p w14:paraId="383F9CAC" w14:textId="77777777" w:rsidR="007A5488" w:rsidRDefault="007A5488" w:rsidP="00633479">
      <w:pPr>
        <w:pStyle w:val="B1"/>
      </w:pPr>
      <w:r>
        <w:t>-</w:t>
      </w:r>
      <w:r w:rsidR="00B07598">
        <w:tab/>
      </w:r>
      <w:r>
        <w:t>Several video decoding instances</w:t>
      </w:r>
    </w:p>
    <w:p w14:paraId="7B6A3E9C" w14:textId="77777777" w:rsidR="007A5488" w:rsidRDefault="007A5488" w:rsidP="00633479">
      <w:pPr>
        <w:pStyle w:val="B1"/>
      </w:pPr>
      <w:r>
        <w:t>-</w:t>
      </w:r>
      <w:r w:rsidR="00B07598">
        <w:tab/>
      </w:r>
      <w:r>
        <w:t>Decoding tools for such formats</w:t>
      </w:r>
    </w:p>
    <w:p w14:paraId="35F0D57E" w14:textId="77777777" w:rsidR="007A5488" w:rsidRDefault="007A5488" w:rsidP="00633479">
      <w:pPr>
        <w:pStyle w:val="B1"/>
      </w:pPr>
      <w:r>
        <w:t>-</w:t>
      </w:r>
      <w:r w:rsidR="00B07598">
        <w:tab/>
      </w:r>
      <w:r>
        <w:t>Low-latency downlink real-time streaming of the above media</w:t>
      </w:r>
    </w:p>
    <w:p w14:paraId="733B0F1F" w14:textId="77777777" w:rsidR="003B2173" w:rsidRPr="003B2173" w:rsidRDefault="007A5488" w:rsidP="00633479">
      <w:pPr>
        <w:pStyle w:val="B1"/>
      </w:pPr>
      <w:r>
        <w:t>-</w:t>
      </w:r>
      <w:r w:rsidR="00B07598">
        <w:tab/>
      </w:r>
      <w:r>
        <w:t>Uplink streaming of pose information and interaction data</w:t>
      </w:r>
    </w:p>
    <w:p w14:paraId="3BC01BFC" w14:textId="77777777" w:rsidR="000A7987" w:rsidRDefault="003B2173" w:rsidP="003B2173">
      <w:pPr>
        <w:pStyle w:val="Heading3"/>
      </w:pPr>
      <w:bookmarkStart w:id="147" w:name="_Toc67919059"/>
      <w:bookmarkStart w:id="148" w:name="_Toc123912701"/>
      <w:r w:rsidRPr="00F73829">
        <w:rPr>
          <w:rFonts w:hint="eastAsia"/>
        </w:rPr>
        <w:t>6</w:t>
      </w:r>
      <w:r w:rsidRPr="00F73829">
        <w:t>.</w:t>
      </w:r>
      <w:r>
        <w:t>3.</w:t>
      </w:r>
      <w:r w:rsidR="00F90478">
        <w:t>6</w:t>
      </w:r>
      <w:r w:rsidRPr="00F73829">
        <w:tab/>
      </w:r>
      <w:r w:rsidR="000A7987">
        <w:t>KPIs and QoS</w:t>
      </w:r>
      <w:bookmarkEnd w:id="148"/>
    </w:p>
    <w:p w14:paraId="53FE78F9" w14:textId="77777777" w:rsidR="000A7987" w:rsidRDefault="000A7987" w:rsidP="000A7987">
      <w:r>
        <w:t>The above scenarios relate to the following cases in TR 26.928 [2], clause 6. In particular:</w:t>
      </w:r>
    </w:p>
    <w:p w14:paraId="6473CDE8" w14:textId="77777777" w:rsidR="000A7987" w:rsidRPr="00C0026C" w:rsidRDefault="00C0026C" w:rsidP="00684E63">
      <w:pPr>
        <w:pStyle w:val="B1"/>
      </w:pPr>
      <w:r>
        <w:t>-</w:t>
      </w:r>
      <w:r>
        <w:tab/>
      </w:r>
      <w:r w:rsidR="000A7987" w:rsidRPr="00C0026C">
        <w:t xml:space="preserve">For STAR: </w:t>
      </w:r>
    </w:p>
    <w:p w14:paraId="49AF3B3C" w14:textId="77777777" w:rsidR="000A7987" w:rsidRDefault="000A7987" w:rsidP="000A7987">
      <w:pPr>
        <w:pStyle w:val="B2"/>
      </w:pPr>
      <w:r>
        <w:t>&gt;</w:t>
      </w:r>
      <w:r>
        <w:tab/>
        <w:t>Viewport-dependent streaming based on clause 6.2.3 as defined TR 26.928 [2],</w:t>
      </w:r>
    </w:p>
    <w:p w14:paraId="62805399" w14:textId="77777777" w:rsidR="000A7987" w:rsidRDefault="000A7987" w:rsidP="000A7987">
      <w:pPr>
        <w:pStyle w:val="B2"/>
      </w:pPr>
      <w:r>
        <w:t>&gt;</w:t>
      </w:r>
      <w:r>
        <w:tab/>
        <w:t>Raster-based split rendering based on clause 6.2.5 as defined TR 26.928 [2],</w:t>
      </w:r>
    </w:p>
    <w:p w14:paraId="7013F683" w14:textId="77777777" w:rsidR="000A7987" w:rsidRDefault="000A7987" w:rsidP="000A7987">
      <w:pPr>
        <w:pStyle w:val="B2"/>
      </w:pPr>
      <w:r>
        <w:t>&gt;</w:t>
      </w:r>
      <w:r>
        <w:tab/>
        <w:t>Generalized XR split rendering based on clause 6.2.6 as defined TR 26.928 [2].</w:t>
      </w:r>
    </w:p>
    <w:p w14:paraId="48E4E8F0" w14:textId="77777777" w:rsidR="000A7987" w:rsidRPr="00C0026C" w:rsidRDefault="00C0026C" w:rsidP="00684E63">
      <w:pPr>
        <w:pStyle w:val="B1"/>
      </w:pPr>
      <w:r>
        <w:t>-</w:t>
      </w:r>
      <w:r>
        <w:tab/>
      </w:r>
      <w:r w:rsidR="000A7987" w:rsidRPr="00C0026C">
        <w:t>For EDGAR:</w:t>
      </w:r>
    </w:p>
    <w:p w14:paraId="10C92804" w14:textId="77777777" w:rsidR="000A7987" w:rsidRPr="00E94A1C" w:rsidRDefault="000A7987" w:rsidP="000A7987">
      <w:pPr>
        <w:pStyle w:val="B2"/>
      </w:pPr>
      <w:r>
        <w:t>&gt;</w:t>
      </w:r>
      <w:r>
        <w:tab/>
        <w:t>Raster-based split rendering based on clause 6.2.5 as defined TR 26.928 [2].</w:t>
      </w:r>
    </w:p>
    <w:p w14:paraId="1010D95A" w14:textId="77777777" w:rsidR="000A7987" w:rsidRDefault="000A7987" w:rsidP="000A7987">
      <w:pPr>
        <w:rPr>
          <w:lang w:eastAsia="ko-KR"/>
        </w:rPr>
      </w:pPr>
      <w:r>
        <w:rPr>
          <w:lang w:val="en-US"/>
        </w:rPr>
        <w:t xml:space="preserve">For STAR-based delivery, a basic architecture as shown in </w:t>
      </w:r>
      <w:r w:rsidRPr="00D22B25">
        <w:rPr>
          <w:rFonts w:hint="eastAsia"/>
          <w:lang w:eastAsia="ko-KR"/>
        </w:rPr>
        <w:t>F</w:t>
      </w:r>
      <w:r>
        <w:rPr>
          <w:lang w:eastAsia="ko-KR"/>
        </w:rPr>
        <w:t>igure 6.3.6-1 applies. Two important latency considerations are important:</w:t>
      </w:r>
    </w:p>
    <w:p w14:paraId="716F1880" w14:textId="77777777" w:rsidR="000A7987" w:rsidRPr="00684E63" w:rsidRDefault="00C0026C" w:rsidP="00684E63">
      <w:pPr>
        <w:pStyle w:val="B1"/>
      </w:pPr>
      <w:r>
        <w:t>-</w:t>
      </w:r>
      <w:r>
        <w:tab/>
      </w:r>
      <w:r w:rsidR="000A7987" w:rsidRPr="00684E63">
        <w:t>User interaction latency, i.e. the time duration between the moment at which a user action is initiated and the time such an action is taken into account by the stage performer or content creation engine. In the context of gaming, this is the time between the moment the user interacts with the game and the moment at which the game engine processes the player’s response.</w:t>
      </w:r>
    </w:p>
    <w:p w14:paraId="4E0BD94A" w14:textId="77777777" w:rsidR="000A7987" w:rsidRPr="00684E63" w:rsidRDefault="00C0026C" w:rsidP="00684E63">
      <w:pPr>
        <w:pStyle w:val="B1"/>
      </w:pPr>
      <w:r>
        <w:t>-</w:t>
      </w:r>
      <w:r>
        <w:tab/>
      </w:r>
      <w:r w:rsidR="000A7987" w:rsidRPr="00684E63">
        <w:t>End-to-End Latency (EEL): The latency for an action that is originally presented in the scene or captured by camera until its visibility on the remote display.</w:t>
      </w:r>
    </w:p>
    <w:p w14:paraId="379BD036" w14:textId="77777777" w:rsidR="000A7987" w:rsidRPr="00684E63" w:rsidRDefault="00C0026C" w:rsidP="00684E63">
      <w:pPr>
        <w:pStyle w:val="B1"/>
      </w:pPr>
      <w:r>
        <w:t>-</w:t>
      </w:r>
      <w:r>
        <w:tab/>
      </w:r>
      <w:r w:rsidR="000A7987" w:rsidRPr="00684E63">
        <w:t>Round-trip Interaction Delay (RID): The time of an action by the user until it sees the action reflected on its screen. This delay is the sum of the user interaction delay and E</w:t>
      </w:r>
      <w:r w:rsidRPr="00C0026C">
        <w:t>nd-to-</w:t>
      </w:r>
      <w:r>
        <w:t>E</w:t>
      </w:r>
      <w:r w:rsidRPr="00C0026C">
        <w:t xml:space="preserve">nd </w:t>
      </w:r>
      <w:r w:rsidR="000A7987" w:rsidRPr="00684E63">
        <w:t>Latency.</w:t>
      </w:r>
    </w:p>
    <w:p w14:paraId="6F8F89C5" w14:textId="77777777" w:rsidR="000A7987" w:rsidRDefault="003979C0" w:rsidP="00684E63">
      <w:pPr>
        <w:pStyle w:val="TH"/>
      </w:pPr>
      <w:r>
        <w:rPr>
          <w:noProof/>
        </w:rPr>
        <w:object w:dxaOrig="17476" w:dyaOrig="12646" w14:anchorId="21121A33">
          <v:shape id="_x0000_i1055" type="#_x0000_t75" style="width:481.45pt;height:348.4pt" o:ole="">
            <v:imagedata r:id="rId103" o:title=""/>
          </v:shape>
          <o:OLEObject Type="Embed" ProgID="Visio.Drawing.15" ShapeID="_x0000_i1055" DrawAspect="Content" ObjectID="_1734525362" r:id="rId104"/>
        </w:object>
      </w:r>
    </w:p>
    <w:p w14:paraId="70A548D1" w14:textId="77777777" w:rsidR="000A7987" w:rsidRPr="001605C0" w:rsidRDefault="000A7987" w:rsidP="000A7987">
      <w:pPr>
        <w:pStyle w:val="TF"/>
        <w:rPr>
          <w:lang w:eastAsia="ko-KR"/>
        </w:rPr>
      </w:pPr>
      <w:r w:rsidRPr="00D22B25">
        <w:rPr>
          <w:rFonts w:hint="eastAsia"/>
          <w:lang w:eastAsia="ko-KR"/>
        </w:rPr>
        <w:t>F</w:t>
      </w:r>
      <w:r>
        <w:rPr>
          <w:lang w:eastAsia="ko-KR"/>
        </w:rPr>
        <w:t>igure 6.3.6-1</w:t>
      </w:r>
      <w:r w:rsidRPr="00D22B25">
        <w:rPr>
          <w:lang w:eastAsia="ko-KR"/>
        </w:rPr>
        <w:t xml:space="preserve">: </w:t>
      </w:r>
      <w:r>
        <w:rPr>
          <w:lang w:eastAsia="ko-KR"/>
        </w:rPr>
        <w:t>Architecture and latencies for interactive immersive service</w:t>
      </w:r>
    </w:p>
    <w:p w14:paraId="0FE77CAE" w14:textId="77777777" w:rsidR="008621F3" w:rsidRDefault="008621F3" w:rsidP="008621F3">
      <w:r>
        <w:rPr>
          <w:lang w:val="en-US"/>
        </w:rPr>
        <w:t xml:space="preserve">The maximum RID depends on the type of scene.  </w:t>
      </w:r>
      <w:r w:rsidRPr="00E94A1C">
        <w:rPr>
          <w:lang w:val="en-US"/>
        </w:rPr>
        <w:t>A typical example is the Stadia</w:t>
      </w:r>
      <w:r>
        <w:rPr>
          <w:lang w:val="en-US"/>
        </w:rPr>
        <w:t xml:space="preserve"> cloud gaming</w:t>
      </w:r>
      <w:r w:rsidRPr="00E94A1C">
        <w:rPr>
          <w:lang w:val="en-US"/>
        </w:rPr>
        <w:t xml:space="preserve"> platform and an excellent introduction is provided </w:t>
      </w:r>
      <w:r>
        <w:rPr>
          <w:lang w:val="en-US"/>
        </w:rPr>
        <w:t>here [52]</w:t>
      </w:r>
      <w:r w:rsidRPr="00E94A1C">
        <w:rPr>
          <w:lang w:val="en-US"/>
        </w:rPr>
        <w:t>. Some extracted high-level requirements on user experience</w:t>
      </w:r>
      <w:r>
        <w:rPr>
          <w:lang w:val="en-US"/>
        </w:rPr>
        <w:t xml:space="preserve"> for RID </w:t>
      </w:r>
      <w:r w:rsidRPr="00E94A1C">
        <w:rPr>
          <w:lang w:val="en-US"/>
        </w:rPr>
        <w:t xml:space="preserve">are provided </w:t>
      </w:r>
      <w:r>
        <w:rPr>
          <w:lang w:val="en-US"/>
        </w:rPr>
        <w:t>between time 700 to 800 ms [52]</w:t>
      </w:r>
      <w:r w:rsidRPr="00E94A1C">
        <w:rPr>
          <w:lang w:val="en-US"/>
        </w:rPr>
        <w:t>.</w:t>
      </w:r>
    </w:p>
    <w:p w14:paraId="3EA6D157" w14:textId="77777777" w:rsidR="008621F3" w:rsidRDefault="008621F3" w:rsidP="008621F3">
      <w:r>
        <w:rPr>
          <w:lang w:val="en-US"/>
        </w:rPr>
        <w:t xml:space="preserve">Similar data is collected in TR 26.928 [2], clause 4.5. Typically, systems have maximum delay requirements between 60ms and 500ms. In terms of formats and bitrates, similar considerations as for clause 6.2.6 apply. However, note that in many cases a pre-rendering is applied in the network, such that data rates and formats are more similar to the split-rendering considerations. </w:t>
      </w:r>
      <w:r>
        <w:t>Similar considerations as for clause 6.2.6 apply on raster-based split rendering.</w:t>
      </w:r>
    </w:p>
    <w:p w14:paraId="20B9BDF0" w14:textId="77777777" w:rsidR="000A7987" w:rsidRDefault="000A7987" w:rsidP="008621F3">
      <w:r>
        <w:rPr>
          <w:lang w:val="en-US"/>
        </w:rPr>
        <w:t xml:space="preserve">For EDGAR-based devices, </w:t>
      </w:r>
      <w:r>
        <w:t>raster-based split rendering based on clause 6.2.5 as defined TR 26.928 [2] applies. Similar considerations as for clause 6.2.6 apply.</w:t>
      </w:r>
    </w:p>
    <w:p w14:paraId="10B87708" w14:textId="77777777" w:rsidR="000A7987" w:rsidRPr="000A7987" w:rsidRDefault="000A7987" w:rsidP="00684E63">
      <w:r>
        <w:t xml:space="preserve">The uplink is predominantly the pose information and user interactions. Data rates are several 100 kbit/s and the latency </w:t>
      </w:r>
      <w:r w:rsidR="00C34512">
        <w:t xml:space="preserve">need to </w:t>
      </w:r>
      <w:r>
        <w:t>be small in order to not add to the overall target latency.</w:t>
      </w:r>
    </w:p>
    <w:p w14:paraId="0FBB3564" w14:textId="77777777" w:rsidR="003B2173" w:rsidRDefault="000A7987" w:rsidP="003B2173">
      <w:pPr>
        <w:pStyle w:val="Heading3"/>
      </w:pPr>
      <w:bookmarkStart w:id="149" w:name="_Toc123912702"/>
      <w:r>
        <w:rPr>
          <w:lang w:val="en-US"/>
        </w:rPr>
        <w:t>6.3.7</w:t>
      </w:r>
      <w:r>
        <w:rPr>
          <w:lang w:val="en-US"/>
        </w:rPr>
        <w:tab/>
      </w:r>
      <w:r w:rsidR="003B2173">
        <w:rPr>
          <w:lang w:val="en-US"/>
        </w:rPr>
        <w:t>Standardization areas</w:t>
      </w:r>
      <w:bookmarkEnd w:id="147"/>
      <w:bookmarkEnd w:id="149"/>
    </w:p>
    <w:p w14:paraId="1BFBFBBF" w14:textId="77777777" w:rsidR="002536A0" w:rsidRDefault="002536A0" w:rsidP="002536A0">
      <w:pPr>
        <w:rPr>
          <w:lang w:eastAsia="ko-KR"/>
        </w:rPr>
      </w:pPr>
      <w:r>
        <w:rPr>
          <w:rFonts w:hint="eastAsia"/>
          <w:lang w:eastAsia="ko-KR"/>
        </w:rPr>
        <w:t>T</w:t>
      </w:r>
      <w:r>
        <w:rPr>
          <w:lang w:eastAsia="ko-KR"/>
        </w:rPr>
        <w:t>he list of potential standardization area that has been collected is provided in the following:</w:t>
      </w:r>
    </w:p>
    <w:p w14:paraId="2CF58DA1" w14:textId="77777777" w:rsidR="00034D5E" w:rsidRDefault="00034D5E" w:rsidP="00034D5E">
      <w:pPr>
        <w:pStyle w:val="B1"/>
        <w:rPr>
          <w:lang w:eastAsia="ko-KR"/>
        </w:rPr>
      </w:pPr>
      <w:r w:rsidRPr="00312676">
        <w:rPr>
          <w:rFonts w:hint="eastAsia"/>
          <w:lang w:eastAsia="ko-KR"/>
        </w:rPr>
        <w:t>-</w:t>
      </w:r>
      <w:r>
        <w:rPr>
          <w:lang w:eastAsia="ko-KR"/>
        </w:rPr>
        <w:tab/>
        <w:t>Streaming of immersive scenes with 2D and 3D media formats and objects to STAR-based devices including</w:t>
      </w:r>
    </w:p>
    <w:p w14:paraId="634718A7" w14:textId="77777777" w:rsidR="00034D5E" w:rsidRDefault="00034D5E" w:rsidP="00034D5E">
      <w:pPr>
        <w:pStyle w:val="B2"/>
        <w:rPr>
          <w:lang w:eastAsia="ko-KR"/>
        </w:rPr>
      </w:pPr>
      <w:r>
        <w:rPr>
          <w:lang w:eastAsia="ko-KR"/>
        </w:rPr>
        <w:t>&gt;</w:t>
      </w:r>
      <w:r w:rsidR="00B07598">
        <w:rPr>
          <w:lang w:eastAsia="ko-KR"/>
        </w:rPr>
        <w:tab/>
      </w:r>
      <w:r>
        <w:rPr>
          <w:lang w:eastAsia="ko-KR"/>
        </w:rPr>
        <w:t>Low-latency streaming protocols to support latencies in the range between 50 to 500ms, typically using RTP-based real-time streaming based on cloud rendering</w:t>
      </w:r>
    </w:p>
    <w:p w14:paraId="39899D3A" w14:textId="77777777" w:rsidR="00034D5E" w:rsidRDefault="00034D5E" w:rsidP="00034D5E">
      <w:pPr>
        <w:pStyle w:val="B2"/>
        <w:rPr>
          <w:lang w:eastAsia="ko-KR"/>
        </w:rPr>
      </w:pPr>
      <w:r>
        <w:rPr>
          <w:lang w:eastAsia="ko-KR"/>
        </w:rPr>
        <w:t>&gt;</w:t>
      </w:r>
      <w:r>
        <w:rPr>
          <w:lang w:eastAsia="ko-KR"/>
        </w:rPr>
        <w:tab/>
        <w:t xml:space="preserve">Scene description format, functionality, and profile as an entry point of immersive media </w:t>
      </w:r>
    </w:p>
    <w:p w14:paraId="6F619CC0" w14:textId="77777777" w:rsidR="00034D5E" w:rsidRDefault="00034D5E" w:rsidP="00034D5E">
      <w:pPr>
        <w:pStyle w:val="B2"/>
        <w:rPr>
          <w:lang w:eastAsia="ko-KR"/>
        </w:rPr>
      </w:pPr>
      <w:r>
        <w:rPr>
          <w:lang w:eastAsia="ko-KR"/>
        </w:rPr>
        <w:t>&gt;</w:t>
      </w:r>
      <w:r>
        <w:rPr>
          <w:lang w:eastAsia="ko-KR"/>
        </w:rPr>
        <w:tab/>
        <w:t>Simplified 3D media formats and 2D media formats with integration for STAR-based devices</w:t>
      </w:r>
    </w:p>
    <w:p w14:paraId="0EC7540F" w14:textId="77777777" w:rsidR="00034D5E" w:rsidRDefault="00034D5E" w:rsidP="00034D5E">
      <w:pPr>
        <w:pStyle w:val="B2"/>
        <w:rPr>
          <w:lang w:eastAsia="ko-KR"/>
        </w:rPr>
      </w:pPr>
      <w:r>
        <w:rPr>
          <w:lang w:eastAsia="ko-KR"/>
        </w:rPr>
        <w:t>&gt;</w:t>
      </w:r>
      <w:r>
        <w:rPr>
          <w:lang w:eastAsia="ko-KR"/>
        </w:rPr>
        <w:tab/>
        <w:t>Relevant subset of media codecs for different media types and formats</w:t>
      </w:r>
    </w:p>
    <w:p w14:paraId="0FF082EB" w14:textId="77777777" w:rsidR="00034D5E" w:rsidRDefault="00034D5E" w:rsidP="00034D5E">
      <w:pPr>
        <w:pStyle w:val="B2"/>
        <w:rPr>
          <w:lang w:eastAsia="ko-KR"/>
        </w:rPr>
      </w:pPr>
      <w:r>
        <w:rPr>
          <w:lang w:eastAsia="ko-KR"/>
        </w:rPr>
        <w:t>&gt;</w:t>
      </w:r>
      <w:r>
        <w:rPr>
          <w:lang w:eastAsia="ko-KR"/>
        </w:rPr>
        <w:tab/>
        <w:t>RTP encapsulation of media formats</w:t>
      </w:r>
    </w:p>
    <w:p w14:paraId="18DB1F14" w14:textId="77777777" w:rsidR="00034D5E" w:rsidRDefault="00034D5E" w:rsidP="00034D5E">
      <w:pPr>
        <w:pStyle w:val="B2"/>
        <w:rPr>
          <w:lang w:eastAsia="ko-KR"/>
        </w:rPr>
      </w:pPr>
      <w:r>
        <w:rPr>
          <w:lang w:eastAsia="ko-KR"/>
        </w:rPr>
        <w:t>&gt;</w:t>
      </w:r>
      <w:r>
        <w:rPr>
          <w:lang w:eastAsia="ko-KR"/>
        </w:rPr>
        <w:tab/>
        <w:t>5G System and 5G Media Streaming support</w:t>
      </w:r>
    </w:p>
    <w:p w14:paraId="29441477" w14:textId="77777777" w:rsidR="00034D5E" w:rsidRDefault="00034D5E" w:rsidP="00034D5E">
      <w:pPr>
        <w:pStyle w:val="B1"/>
        <w:rPr>
          <w:lang w:eastAsia="ko-KR"/>
        </w:rPr>
      </w:pPr>
      <w:r>
        <w:rPr>
          <w:rFonts w:hint="eastAsia"/>
          <w:lang w:eastAsia="ko-KR"/>
        </w:rPr>
        <w:t>-</w:t>
      </w:r>
      <w:r>
        <w:rPr>
          <w:lang w:eastAsia="ko-KR"/>
        </w:rPr>
        <w:tab/>
        <w:t>Split rendering delivery of immersive scenes to EDGAR-based devices</w:t>
      </w:r>
    </w:p>
    <w:p w14:paraId="33D1D6AC" w14:textId="77777777" w:rsidR="00034D5E" w:rsidRDefault="00034D5E" w:rsidP="00684E63">
      <w:pPr>
        <w:pStyle w:val="B2"/>
        <w:rPr>
          <w:lang w:eastAsia="ko-KR"/>
        </w:rPr>
      </w:pPr>
      <w:r>
        <w:rPr>
          <w:lang w:eastAsia="ko-KR"/>
        </w:rPr>
        <w:t>&gt;</w:t>
      </w:r>
      <w:r>
        <w:rPr>
          <w:lang w:eastAsia="ko-KR"/>
        </w:rPr>
        <w:tab/>
      </w:r>
      <w:r w:rsidR="00B07598">
        <w:rPr>
          <w:lang w:eastAsia="ko-KR"/>
        </w:rPr>
        <w:t>S</w:t>
      </w:r>
      <w:r>
        <w:rPr>
          <w:lang w:eastAsia="ko-KR"/>
        </w:rPr>
        <w:t>imple 2D media formats that match AR glass display capabilities</w:t>
      </w:r>
    </w:p>
    <w:p w14:paraId="14255C3A" w14:textId="77777777" w:rsidR="00034D5E" w:rsidRDefault="00034D5E" w:rsidP="00034D5E">
      <w:pPr>
        <w:pStyle w:val="B1"/>
        <w:ind w:firstLine="0"/>
        <w:rPr>
          <w:lang w:eastAsia="ko-KR"/>
        </w:rPr>
      </w:pPr>
      <w:r>
        <w:rPr>
          <w:lang w:eastAsia="ko-KR"/>
        </w:rPr>
        <w:t>&gt;</w:t>
      </w:r>
      <w:r>
        <w:rPr>
          <w:lang w:eastAsia="ko-KR"/>
        </w:rPr>
        <w:tab/>
        <w:t>Media payload format to be mapped into RTP streams</w:t>
      </w:r>
    </w:p>
    <w:p w14:paraId="784FEB71" w14:textId="77777777" w:rsidR="00034D5E" w:rsidRDefault="00034D5E" w:rsidP="00034D5E">
      <w:pPr>
        <w:pStyle w:val="B1"/>
        <w:ind w:firstLine="0"/>
        <w:rPr>
          <w:lang w:eastAsia="ko-KR"/>
        </w:rPr>
      </w:pPr>
      <w:r>
        <w:rPr>
          <w:lang w:eastAsia="ko-KR"/>
        </w:rPr>
        <w:t>&gt;</w:t>
      </w:r>
      <w:r>
        <w:rPr>
          <w:lang w:eastAsia="ko-KR"/>
        </w:rPr>
        <w:tab/>
        <w:t>Capability exchange mechanism and relevant signalling</w:t>
      </w:r>
    </w:p>
    <w:p w14:paraId="2D084E1B" w14:textId="77777777" w:rsidR="00034D5E" w:rsidRDefault="00034D5E" w:rsidP="00034D5E">
      <w:pPr>
        <w:pStyle w:val="B1"/>
        <w:ind w:firstLine="0"/>
        <w:rPr>
          <w:lang w:eastAsia="ko-KR"/>
        </w:rPr>
      </w:pPr>
      <w:r>
        <w:rPr>
          <w:lang w:eastAsia="ko-KR"/>
        </w:rPr>
        <w:t>&gt;</w:t>
      </w:r>
      <w:r>
        <w:rPr>
          <w:lang w:eastAsia="ko-KR"/>
        </w:rPr>
        <w:tab/>
        <w:t>Protocol stack and content delivery protocol</w:t>
      </w:r>
    </w:p>
    <w:p w14:paraId="32A9259F" w14:textId="77777777" w:rsidR="00034D5E" w:rsidRDefault="00034D5E" w:rsidP="00034D5E">
      <w:pPr>
        <w:pStyle w:val="B1"/>
        <w:ind w:firstLine="0"/>
        <w:rPr>
          <w:lang w:eastAsia="ko-KR"/>
        </w:rPr>
      </w:pPr>
      <w:r>
        <w:rPr>
          <w:lang w:eastAsia="ko-KR"/>
        </w:rPr>
        <w:t>&gt;</w:t>
      </w:r>
      <w:r>
        <w:rPr>
          <w:lang w:eastAsia="ko-KR"/>
        </w:rPr>
        <w:tab/>
        <w:t>Cross-layer design, radio and 5G system optimizations for QoS support</w:t>
      </w:r>
    </w:p>
    <w:p w14:paraId="1E150700" w14:textId="77777777" w:rsidR="00034D5E" w:rsidRDefault="00034D5E" w:rsidP="00034D5E">
      <w:pPr>
        <w:pStyle w:val="B1"/>
        <w:ind w:firstLine="0"/>
        <w:rPr>
          <w:lang w:eastAsia="ko-KR"/>
        </w:rPr>
      </w:pPr>
      <w:r>
        <w:rPr>
          <w:lang w:eastAsia="ko-KR"/>
        </w:rPr>
        <w:t>&gt;</w:t>
      </w:r>
      <w:r>
        <w:rPr>
          <w:lang w:eastAsia="ko-KR"/>
        </w:rPr>
        <w:tab/>
      </w:r>
      <w:r w:rsidR="00B07598">
        <w:rPr>
          <w:lang w:eastAsia="ko-KR"/>
        </w:rPr>
        <w:t>U</w:t>
      </w:r>
      <w:r>
        <w:rPr>
          <w:lang w:eastAsia="ko-KR"/>
        </w:rPr>
        <w:t>plink streaming of predicted pose information</w:t>
      </w:r>
    </w:p>
    <w:p w14:paraId="27BA545B" w14:textId="77777777" w:rsidR="00034D5E" w:rsidRDefault="00034D5E" w:rsidP="00034D5E">
      <w:pPr>
        <w:pStyle w:val="B1"/>
        <w:rPr>
          <w:lang w:eastAsia="ko-KR"/>
        </w:rPr>
      </w:pPr>
      <w:r>
        <w:rPr>
          <w:rFonts w:hint="eastAsia"/>
          <w:lang w:eastAsia="ko-KR"/>
        </w:rPr>
        <w:t>-</w:t>
      </w:r>
      <w:r>
        <w:rPr>
          <w:lang w:eastAsia="ko-KR"/>
        </w:rPr>
        <w:tab/>
        <w:t>Required QoE metrics</w:t>
      </w:r>
    </w:p>
    <w:p w14:paraId="3242FA3B" w14:textId="77777777" w:rsidR="0067351F" w:rsidRDefault="0067351F" w:rsidP="0067351F">
      <w:pPr>
        <w:pStyle w:val="Heading2"/>
        <w:rPr>
          <w:lang w:val="en-US" w:eastAsia="ko-KR"/>
        </w:rPr>
      </w:pPr>
      <w:bookmarkStart w:id="150" w:name="_Toc67919060"/>
      <w:bookmarkStart w:id="151" w:name="_Toc123912703"/>
      <w:r w:rsidRPr="00F73829">
        <w:rPr>
          <w:rFonts w:hint="eastAsia"/>
          <w:lang w:val="en-US" w:eastAsia="ko-KR"/>
        </w:rPr>
        <w:t>6</w:t>
      </w:r>
      <w:r w:rsidRPr="00F73829">
        <w:rPr>
          <w:lang w:val="en-US" w:eastAsia="ko-KR"/>
        </w:rPr>
        <w:t>.</w:t>
      </w:r>
      <w:r>
        <w:rPr>
          <w:lang w:val="en-US" w:eastAsia="ko-KR"/>
        </w:rPr>
        <w:t>4</w:t>
      </w:r>
      <w:r w:rsidRPr="00F73829">
        <w:rPr>
          <w:lang w:val="en-US" w:eastAsia="ko-KR"/>
        </w:rPr>
        <w:tab/>
      </w:r>
      <w:r>
        <w:rPr>
          <w:lang w:val="en-US" w:eastAsia="ko-KR"/>
        </w:rPr>
        <w:t>5G cognitive immersive service</w:t>
      </w:r>
      <w:bookmarkEnd w:id="150"/>
      <w:bookmarkEnd w:id="151"/>
    </w:p>
    <w:p w14:paraId="4E8674BC" w14:textId="77777777" w:rsidR="00B8757D" w:rsidRDefault="00B8757D" w:rsidP="009701A3">
      <w:pPr>
        <w:pStyle w:val="Heading3"/>
        <w:rPr>
          <w:lang w:val="en-US" w:eastAsia="ko-KR"/>
        </w:rPr>
      </w:pPr>
      <w:bookmarkStart w:id="152" w:name="_Toc123912704"/>
      <w:r>
        <w:rPr>
          <w:lang w:val="en-US" w:eastAsia="ko-KR"/>
        </w:rPr>
        <w:t>6.4.1</w:t>
      </w:r>
      <w:r>
        <w:rPr>
          <w:lang w:val="en-US" w:eastAsia="ko-KR"/>
        </w:rPr>
        <w:tab/>
        <w:t>Introduction</w:t>
      </w:r>
      <w:bookmarkEnd w:id="152"/>
    </w:p>
    <w:p w14:paraId="17393F32" w14:textId="77777777" w:rsidR="00B8757D" w:rsidRDefault="00B8757D" w:rsidP="009701A3">
      <w:pPr>
        <w:rPr>
          <w:lang w:val="en-US"/>
        </w:rPr>
      </w:pPr>
      <w:r>
        <w:rPr>
          <w:lang w:val="en-US"/>
        </w:rPr>
        <w:t xml:space="preserve">This clause introduces the case of cognitive immersive service. In this case, media and other interactions are sent uplink in order for the </w:t>
      </w:r>
      <w:r w:rsidR="00060932">
        <w:rPr>
          <w:lang w:val="en-US"/>
        </w:rPr>
        <w:t>c</w:t>
      </w:r>
      <w:r>
        <w:rPr>
          <w:lang w:val="en-US"/>
        </w:rPr>
        <w:t xml:space="preserve">ognitive </w:t>
      </w:r>
      <w:r w:rsidR="00060932">
        <w:rPr>
          <w:lang w:val="en-US"/>
        </w:rPr>
        <w:t>s</w:t>
      </w:r>
      <w:r>
        <w:rPr>
          <w:lang w:val="en-US"/>
        </w:rPr>
        <w:t>erver to create semantical perception.</w:t>
      </w:r>
    </w:p>
    <w:p w14:paraId="0A3A0E0D" w14:textId="77777777" w:rsidR="00B8757D" w:rsidRPr="0032011E" w:rsidRDefault="00B8757D" w:rsidP="00633479">
      <w:pPr>
        <w:pStyle w:val="Heading3"/>
      </w:pPr>
      <w:bookmarkStart w:id="153" w:name="_Toc123912705"/>
      <w:r w:rsidRPr="0032011E">
        <w:rPr>
          <w:rFonts w:hint="eastAsia"/>
        </w:rPr>
        <w:t>6</w:t>
      </w:r>
      <w:r w:rsidRPr="0032011E">
        <w:t>.4.2</w:t>
      </w:r>
      <w:r w:rsidRPr="0032011E">
        <w:tab/>
        <w:t>Relevant use cases</w:t>
      </w:r>
      <w:bookmarkEnd w:id="153"/>
    </w:p>
    <w:p w14:paraId="7039B4A1" w14:textId="77777777" w:rsidR="00060932" w:rsidRDefault="00060932" w:rsidP="00060932">
      <w:pPr>
        <w:rPr>
          <w:lang w:eastAsia="ko-KR"/>
        </w:rPr>
      </w:pPr>
      <w:r>
        <w:rPr>
          <w:rFonts w:hint="eastAsia"/>
          <w:lang w:eastAsia="ko-KR"/>
        </w:rPr>
        <w:t>T</w:t>
      </w:r>
      <w:r>
        <w:rPr>
          <w:lang w:eastAsia="ko-KR"/>
        </w:rPr>
        <w:t>he following use cases are relevant to this scenario.</w:t>
      </w:r>
    </w:p>
    <w:p w14:paraId="70D36F42" w14:textId="77777777" w:rsidR="00060932" w:rsidRDefault="00060932" w:rsidP="00060932">
      <w:pPr>
        <w:pStyle w:val="B1"/>
      </w:pPr>
      <w:r>
        <w:rPr>
          <w:rFonts w:hint="eastAsia"/>
          <w:lang w:eastAsia="ko-KR"/>
        </w:rPr>
        <w:t>-</w:t>
      </w:r>
      <w:r>
        <w:rPr>
          <w:lang w:eastAsia="ko-KR"/>
        </w:rPr>
        <w:tab/>
        <w:t xml:space="preserve">UC#4: </w:t>
      </w:r>
      <w:r w:rsidRPr="00DB3790">
        <w:t>AR guided assistant at remote location (industrial</w:t>
      </w:r>
      <w:r>
        <w:t xml:space="preserve"> services)</w:t>
      </w:r>
    </w:p>
    <w:p w14:paraId="7A603108" w14:textId="77777777" w:rsidR="00060932" w:rsidRDefault="00060932" w:rsidP="00060932">
      <w:pPr>
        <w:pStyle w:val="B1"/>
      </w:pPr>
      <w:r>
        <w:rPr>
          <w:rFonts w:hint="eastAsia"/>
          <w:lang w:val="en-US" w:eastAsia="ko-KR"/>
        </w:rPr>
        <w:t>-</w:t>
      </w:r>
      <w:r>
        <w:rPr>
          <w:lang w:val="en-US" w:eastAsia="ko-KR"/>
        </w:rPr>
        <w:tab/>
        <w:t xml:space="preserve">UE#5: </w:t>
      </w:r>
      <w:r w:rsidRPr="00CF1AEE">
        <w:t>Police Critical Mission with AR</w:t>
      </w:r>
    </w:p>
    <w:p w14:paraId="5745FC10" w14:textId="77777777" w:rsidR="00060932" w:rsidRDefault="00060932" w:rsidP="00060932">
      <w:pPr>
        <w:pStyle w:val="B1"/>
        <w:rPr>
          <w:lang w:eastAsia="zh-CN"/>
        </w:rPr>
      </w:pPr>
      <w:r>
        <w:rPr>
          <w:rFonts w:hint="eastAsia"/>
          <w:lang w:val="en-US" w:eastAsia="ko-KR"/>
        </w:rPr>
        <w:t>-</w:t>
      </w:r>
      <w:r>
        <w:rPr>
          <w:lang w:val="en-US" w:eastAsia="ko-KR"/>
        </w:rPr>
        <w:tab/>
        <w:t xml:space="preserve">UE#14: </w:t>
      </w:r>
      <w:r w:rsidRPr="00DB3790">
        <w:rPr>
          <w:lang w:eastAsia="zh-CN"/>
        </w:rPr>
        <w:t>AR Streaming with Localization Registry</w:t>
      </w:r>
    </w:p>
    <w:p w14:paraId="32E3CAE7" w14:textId="77777777" w:rsidR="00060932" w:rsidRDefault="00060932" w:rsidP="00060932">
      <w:pPr>
        <w:pStyle w:val="B1"/>
        <w:rPr>
          <w:lang w:val="en-US" w:eastAsia="ko-KR"/>
        </w:rPr>
      </w:pPr>
      <w:r>
        <w:rPr>
          <w:rFonts w:hint="eastAsia"/>
          <w:lang w:val="en-US" w:eastAsia="ko-KR"/>
        </w:rPr>
        <w:t>-</w:t>
      </w:r>
      <w:r>
        <w:rPr>
          <w:lang w:val="en-US" w:eastAsia="ko-KR"/>
        </w:rPr>
        <w:tab/>
        <w:t>UE#16: AR remote cooperation</w:t>
      </w:r>
    </w:p>
    <w:p w14:paraId="67EBD8A2" w14:textId="77777777" w:rsidR="00060932" w:rsidRDefault="00060932" w:rsidP="00060932">
      <w:pPr>
        <w:pStyle w:val="B1"/>
        <w:rPr>
          <w:lang w:eastAsia="ko-KR"/>
        </w:rPr>
      </w:pPr>
      <w:r>
        <w:rPr>
          <w:rFonts w:hint="eastAsia"/>
          <w:lang w:eastAsia="ko-KR"/>
        </w:rPr>
        <w:t>-</w:t>
      </w:r>
      <w:r>
        <w:rPr>
          <w:lang w:eastAsia="ko-KR"/>
        </w:rPr>
        <w:tab/>
        <w:t>UC#20: AR IoT control</w:t>
      </w:r>
    </w:p>
    <w:p w14:paraId="5DE29B16" w14:textId="77777777" w:rsidR="00B8757D" w:rsidRPr="00601B66" w:rsidRDefault="00060932" w:rsidP="00060932">
      <w:r>
        <w:rPr>
          <w:lang w:eastAsia="ko-KR"/>
        </w:rPr>
        <w:t>In this scenario, a media captured in a UE may be sent to a cognitive server to request semantical perception. The server processes and outputs the perception results, then responds the outputs to the UE. For example, a UE regularly scans his/her environments and send</w:t>
      </w:r>
      <w:r w:rsidR="00751C1D">
        <w:rPr>
          <w:lang w:eastAsia="ko-KR"/>
        </w:rPr>
        <w:t>s</w:t>
      </w:r>
      <w:r>
        <w:rPr>
          <w:lang w:eastAsia="ko-KR"/>
        </w:rPr>
        <w:t xml:space="preserve"> the captured media such as video, depth-maps, sensor output</w:t>
      </w:r>
      <w:r w:rsidR="00751C1D">
        <w:rPr>
          <w:lang w:eastAsia="ko-KR"/>
        </w:rPr>
        <w:t>, and XR Spatial Description data (if SLAM and XR Spatial Compute processing is involved)</w:t>
      </w:r>
      <w:r>
        <w:rPr>
          <w:lang w:eastAsia="ko-KR"/>
        </w:rPr>
        <w:t xml:space="preserve"> to the cognitive server. The server identifies each component in the environments and sends back to the UE the identified perception outputs so that the UE </w:t>
      </w:r>
      <w:r w:rsidR="00575FEC">
        <w:rPr>
          <w:lang w:eastAsia="ko-KR"/>
        </w:rPr>
        <w:t>may</w:t>
      </w:r>
      <w:r>
        <w:rPr>
          <w:lang w:eastAsia="ko-KR"/>
        </w:rPr>
        <w:t xml:space="preserve"> render in textual or visual overlays.</w:t>
      </w:r>
      <w:r w:rsidR="00751C1D">
        <w:rPr>
          <w:lang w:eastAsia="ko-KR"/>
        </w:rPr>
        <w:t xml:space="preserve"> </w:t>
      </w:r>
      <w:r w:rsidR="00751C1D">
        <w:t>The server may also send to the UE XR Spatial Description data, such as spatial anchors and trackables, in order to facilitate rendering.</w:t>
      </w:r>
    </w:p>
    <w:p w14:paraId="59648BD5" w14:textId="77777777" w:rsidR="00B8757D" w:rsidRPr="0032011E" w:rsidRDefault="00B8757D" w:rsidP="00633479">
      <w:pPr>
        <w:pStyle w:val="Heading3"/>
      </w:pPr>
      <w:bookmarkStart w:id="154" w:name="_Toc123912706"/>
      <w:r w:rsidRPr="0032011E">
        <w:rPr>
          <w:rFonts w:hint="eastAsia"/>
        </w:rPr>
        <w:t>6</w:t>
      </w:r>
      <w:r w:rsidRPr="0032011E">
        <w:t>.4.3</w:t>
      </w:r>
      <w:r w:rsidRPr="0032011E">
        <w:tab/>
        <w:t>Architectures</w:t>
      </w:r>
      <w:bookmarkEnd w:id="154"/>
    </w:p>
    <w:p w14:paraId="0155595A" w14:textId="77777777" w:rsidR="00B8757D" w:rsidRPr="009701A3" w:rsidRDefault="00B8757D" w:rsidP="009701A3">
      <w:pPr>
        <w:pStyle w:val="Heading4"/>
      </w:pPr>
      <w:bookmarkStart w:id="155" w:name="_Toc123912707"/>
      <w:r w:rsidRPr="009701A3">
        <w:rPr>
          <w:rFonts w:hint="eastAsia"/>
        </w:rPr>
        <w:t>6</w:t>
      </w:r>
      <w:r w:rsidRPr="009701A3">
        <w:t>.4.3.1</w:t>
      </w:r>
      <w:r>
        <w:tab/>
      </w:r>
      <w:r w:rsidRPr="009701A3">
        <w:t>STAR-based</w:t>
      </w:r>
      <w:bookmarkEnd w:id="155"/>
    </w:p>
    <w:p w14:paraId="4251858C" w14:textId="77777777" w:rsidR="00055E29" w:rsidRDefault="00B8757D" w:rsidP="002C17D9">
      <w:r>
        <w:rPr>
          <w:rFonts w:hint="eastAsia"/>
          <w:lang w:val="en-US" w:eastAsia="ko-KR"/>
        </w:rPr>
        <w:t>F</w:t>
      </w:r>
      <w:r>
        <w:rPr>
          <w:lang w:val="en-US" w:eastAsia="ko-KR"/>
        </w:rPr>
        <w:t xml:space="preserve">igure 6.4.3.1-1 provides </w:t>
      </w:r>
      <w:r>
        <w:rPr>
          <w:lang w:val="en-US"/>
        </w:rPr>
        <w:t>an architecture for immersive interactive media distribution using a STAR UE.</w:t>
      </w:r>
    </w:p>
    <w:p w14:paraId="4C7D1A03" w14:textId="77777777" w:rsidR="00620336" w:rsidRPr="00055E29" w:rsidRDefault="003979C0" w:rsidP="00055E29">
      <w:pPr>
        <w:pStyle w:val="TH"/>
      </w:pPr>
      <w:r w:rsidRPr="00055E29">
        <w:rPr>
          <w:noProof/>
        </w:rPr>
        <w:object w:dxaOrig="29865" w:dyaOrig="9886" w14:anchorId="4E83CB47">
          <v:shape id="_x0000_i1056" type="#_x0000_t75" style="width:480.85pt;height:159.15pt" o:ole="">
            <v:imagedata r:id="rId105" o:title=""/>
          </v:shape>
          <o:OLEObject Type="Embed" ProgID="Visio.Drawing.15" ShapeID="_x0000_i1056" DrawAspect="Content" ObjectID="_1734525363" r:id="rId106"/>
        </w:object>
      </w:r>
    </w:p>
    <w:p w14:paraId="765BB556" w14:textId="77777777" w:rsidR="00B8757D" w:rsidRDefault="00B8757D" w:rsidP="00B8757D">
      <w:pPr>
        <w:pStyle w:val="TF"/>
      </w:pPr>
      <w:r>
        <w:rPr>
          <w:rFonts w:hint="eastAsia"/>
          <w:lang w:val="en-US" w:eastAsia="ko-KR"/>
        </w:rPr>
        <w:t>F</w:t>
      </w:r>
      <w:r>
        <w:rPr>
          <w:lang w:val="en-US" w:eastAsia="ko-KR"/>
        </w:rPr>
        <w:t xml:space="preserve">igure 6.4.3.1-1: STAR-based </w:t>
      </w:r>
      <w:r w:rsidRPr="00726B3C">
        <w:t xml:space="preserve">5G </w:t>
      </w:r>
      <w:r>
        <w:rPr>
          <w:lang w:eastAsia="ko-KR"/>
        </w:rPr>
        <w:t>cognitive</w:t>
      </w:r>
      <w:r w:rsidRPr="00726B3C">
        <w:rPr>
          <w:lang w:eastAsia="ko-KR"/>
        </w:rPr>
        <w:t xml:space="preserve"> immersive service architecture</w:t>
      </w:r>
    </w:p>
    <w:p w14:paraId="374892B0" w14:textId="77777777" w:rsidR="00617757" w:rsidRDefault="00617757" w:rsidP="00943FB3">
      <w:pPr>
        <w:pStyle w:val="NO"/>
      </w:pPr>
      <w:r>
        <w:rPr>
          <w:lang w:val="en-US" w:eastAsia="ja-JP"/>
        </w:rPr>
        <w:t>N</w:t>
      </w:r>
      <w:r>
        <w:rPr>
          <w:rFonts w:hint="eastAsia"/>
          <w:lang w:val="en-US" w:eastAsia="ja-JP"/>
        </w:rPr>
        <w:t>OTE</w:t>
      </w:r>
      <w:r>
        <w:rPr>
          <w:lang w:val="en-US" w:eastAsia="ja-JP"/>
        </w:rPr>
        <w:t>:</w:t>
      </w:r>
      <w:r>
        <w:rPr>
          <w:rFonts w:hint="eastAsia"/>
          <w:lang w:val="en-US" w:eastAsia="ja-JP"/>
        </w:rPr>
        <w:tab/>
      </w:r>
      <w:r w:rsidRPr="009A1DB0">
        <w:t>Microphones are not</w:t>
      </w:r>
      <w:r w:rsidRPr="0083545C">
        <w:t xml:space="preserve"> shown in Figure </w:t>
      </w:r>
      <w:r>
        <w:t>6.4.3.1-1</w:t>
      </w:r>
      <w:r w:rsidRPr="0083545C">
        <w:t xml:space="preserve">, the focus is on the receiving side of an AR </w:t>
      </w:r>
      <w:r>
        <w:t>UE</w:t>
      </w:r>
      <w:r w:rsidRPr="0083545C">
        <w:t>.</w:t>
      </w:r>
    </w:p>
    <w:p w14:paraId="763039E2" w14:textId="77777777" w:rsidR="00B8757D" w:rsidRPr="009701A3" w:rsidRDefault="00B8757D" w:rsidP="009701A3">
      <w:pPr>
        <w:pStyle w:val="Heading4"/>
      </w:pPr>
      <w:bookmarkStart w:id="156" w:name="_Toc123912708"/>
      <w:r w:rsidRPr="009701A3">
        <w:rPr>
          <w:rFonts w:hint="eastAsia"/>
        </w:rPr>
        <w:t>6</w:t>
      </w:r>
      <w:r w:rsidRPr="009701A3">
        <w:t>.4.3.2</w:t>
      </w:r>
      <w:r w:rsidRPr="009701A3">
        <w:tab/>
        <w:t>EDGAR-based</w:t>
      </w:r>
      <w:bookmarkEnd w:id="156"/>
    </w:p>
    <w:p w14:paraId="33298C09" w14:textId="77777777" w:rsidR="00055E29" w:rsidRDefault="00B8757D" w:rsidP="006B079D">
      <w:pPr>
        <w:rPr>
          <w:lang w:val="en-US"/>
        </w:rPr>
      </w:pPr>
      <w:r>
        <w:rPr>
          <w:rFonts w:hint="eastAsia"/>
          <w:lang w:val="en-US" w:eastAsia="ko-KR"/>
        </w:rPr>
        <w:t>F</w:t>
      </w:r>
      <w:r>
        <w:rPr>
          <w:lang w:val="en-US" w:eastAsia="ko-KR"/>
        </w:rPr>
        <w:t xml:space="preserve">igure 6.4.3.2-1 provides </w:t>
      </w:r>
      <w:r>
        <w:rPr>
          <w:lang w:val="en-US"/>
        </w:rPr>
        <w:t xml:space="preserve">an architecture for </w:t>
      </w:r>
      <w:r w:rsidR="00715CB6">
        <w:rPr>
          <w:lang w:val="en-US"/>
        </w:rPr>
        <w:t>Cognitive Immersive Media</w:t>
      </w:r>
      <w:r>
        <w:rPr>
          <w:lang w:val="en-US"/>
        </w:rPr>
        <w:t xml:space="preserve"> distribution using a EDGAR UE. In this case, similar as before, most of the rendering needs to be accomplished on the server.</w:t>
      </w:r>
    </w:p>
    <w:p w14:paraId="5BEE15B3" w14:textId="77777777" w:rsidR="00B8757D" w:rsidRPr="00055E29" w:rsidRDefault="003979C0" w:rsidP="00055E29">
      <w:pPr>
        <w:pStyle w:val="TH"/>
      </w:pPr>
      <w:r w:rsidRPr="00055E29">
        <w:rPr>
          <w:noProof/>
        </w:rPr>
        <w:object w:dxaOrig="16095" w:dyaOrig="4942" w14:anchorId="311A37D6">
          <v:shape id="_x0000_i1057" type="#_x0000_t75" style="width:482.05pt;height:148pt" o:ole="">
            <v:imagedata r:id="rId107" o:title=""/>
          </v:shape>
          <o:OLEObject Type="Embed" ProgID="Visio.Drawing.15" ShapeID="_x0000_i1057" DrawAspect="Content" ObjectID="_1734525364" r:id="rId108"/>
        </w:object>
      </w:r>
    </w:p>
    <w:p w14:paraId="57C36B76" w14:textId="77777777" w:rsidR="00B8757D" w:rsidRDefault="00B8757D" w:rsidP="009701A3">
      <w:pPr>
        <w:pStyle w:val="TF"/>
        <w:rPr>
          <w:lang w:eastAsia="ko-KR"/>
        </w:rPr>
      </w:pPr>
      <w:r>
        <w:rPr>
          <w:rFonts w:hint="eastAsia"/>
          <w:lang w:eastAsia="ko-KR"/>
        </w:rPr>
        <w:t>F</w:t>
      </w:r>
      <w:r>
        <w:rPr>
          <w:lang w:eastAsia="ko-KR"/>
        </w:rPr>
        <w:t xml:space="preserve">igure 6.4.3.2-1: </w:t>
      </w:r>
      <w:r>
        <w:t>EDGAR</w:t>
      </w:r>
      <w:r w:rsidRPr="00726B3C">
        <w:t xml:space="preserve">-based 5G </w:t>
      </w:r>
      <w:r>
        <w:rPr>
          <w:lang w:eastAsia="ko-KR"/>
        </w:rPr>
        <w:t>cognitive</w:t>
      </w:r>
      <w:r w:rsidRPr="00726B3C">
        <w:rPr>
          <w:lang w:eastAsia="ko-KR"/>
        </w:rPr>
        <w:t xml:space="preserve"> immersive service architecture</w:t>
      </w:r>
    </w:p>
    <w:p w14:paraId="7EFE7C3C" w14:textId="77777777" w:rsidR="00617757" w:rsidRPr="00610EB4" w:rsidRDefault="00617757" w:rsidP="00617757">
      <w:pPr>
        <w:pStyle w:val="NO"/>
      </w:pPr>
      <w:r>
        <w:rPr>
          <w:lang w:val="en-US" w:eastAsia="ja-JP"/>
        </w:rPr>
        <w:t>N</w:t>
      </w:r>
      <w:r>
        <w:rPr>
          <w:rFonts w:hint="eastAsia"/>
          <w:lang w:val="en-US" w:eastAsia="ja-JP"/>
        </w:rPr>
        <w:t>OTE</w:t>
      </w:r>
      <w:r>
        <w:rPr>
          <w:lang w:val="en-US" w:eastAsia="ja-JP"/>
        </w:rPr>
        <w:t>:</w:t>
      </w:r>
      <w:r>
        <w:rPr>
          <w:rFonts w:hint="eastAsia"/>
          <w:lang w:val="en-US" w:eastAsia="ja-JP"/>
        </w:rPr>
        <w:tab/>
      </w:r>
      <w:r w:rsidRPr="009A1DB0">
        <w:t>Microphones are not</w:t>
      </w:r>
      <w:r w:rsidRPr="0083545C">
        <w:t xml:space="preserve"> shown in Figure </w:t>
      </w:r>
      <w:r>
        <w:t>6.4.3.2-1</w:t>
      </w:r>
      <w:r w:rsidRPr="0083545C">
        <w:t xml:space="preserve">, the focus is on the receiving side of an AR </w:t>
      </w:r>
      <w:r>
        <w:t>UE</w:t>
      </w:r>
      <w:r w:rsidRPr="0083545C">
        <w:t>.</w:t>
      </w:r>
    </w:p>
    <w:p w14:paraId="03F0F8FF" w14:textId="77777777" w:rsidR="003F2B34" w:rsidRDefault="003F2B34" w:rsidP="00633479">
      <w:pPr>
        <w:pStyle w:val="Heading3"/>
      </w:pPr>
      <w:bookmarkStart w:id="157" w:name="_Toc123912709"/>
      <w:r w:rsidRPr="003F2B34">
        <w:rPr>
          <w:rFonts w:hint="eastAsia"/>
        </w:rPr>
        <w:t>6</w:t>
      </w:r>
      <w:r w:rsidRPr="003F2B34">
        <w:t>.4.4</w:t>
      </w:r>
      <w:r w:rsidRPr="003F2B34">
        <w:tab/>
        <w:t>Procedures and call flows</w:t>
      </w:r>
      <w:bookmarkEnd w:id="157"/>
    </w:p>
    <w:p w14:paraId="4E8CF107" w14:textId="77777777" w:rsidR="00B1774D" w:rsidRDefault="00B1774D" w:rsidP="00E141EE">
      <w:r w:rsidRPr="00EE32D8">
        <w:rPr>
          <w:lang w:val="en-US"/>
        </w:rPr>
        <w:t>Figure 6.</w:t>
      </w:r>
      <w:r>
        <w:rPr>
          <w:lang w:val="en-US"/>
        </w:rPr>
        <w:t>4</w:t>
      </w:r>
      <w:r w:rsidRPr="00EE32D8">
        <w:rPr>
          <w:lang w:val="en-US"/>
        </w:rPr>
        <w:t xml:space="preserve">.4-1 illustrates the </w:t>
      </w:r>
      <w:r w:rsidR="00751C1D">
        <w:rPr>
          <w:lang w:val="en-US"/>
        </w:rPr>
        <w:t xml:space="preserve">generic </w:t>
      </w:r>
      <w:r w:rsidRPr="00EE32D8">
        <w:rPr>
          <w:lang w:val="en-US"/>
        </w:rPr>
        <w:t xml:space="preserve">procedure diagram for </w:t>
      </w:r>
      <w:r>
        <w:rPr>
          <w:lang w:val="en-US"/>
        </w:rPr>
        <w:t>cognitive immersive services</w:t>
      </w:r>
      <w:r w:rsidRPr="00EE32D8">
        <w:rPr>
          <w:lang w:val="en-US"/>
        </w:rPr>
        <w:t xml:space="preserve"> </w:t>
      </w:r>
      <w:r w:rsidR="00751C1D">
        <w:rPr>
          <w:lang w:val="en-US"/>
        </w:rPr>
        <w:t>for both</w:t>
      </w:r>
      <w:r w:rsidR="00751C1D" w:rsidRPr="00EE32D8">
        <w:rPr>
          <w:lang w:val="en-US"/>
        </w:rPr>
        <w:t xml:space="preserve"> </w:t>
      </w:r>
      <w:r w:rsidRPr="00EE32D8">
        <w:rPr>
          <w:lang w:val="en-US"/>
        </w:rPr>
        <w:t xml:space="preserve">STAR-based </w:t>
      </w:r>
      <w:r w:rsidR="00751C1D">
        <w:rPr>
          <w:lang w:val="en-US"/>
        </w:rPr>
        <w:t>and EDGAR-based UEs</w:t>
      </w:r>
      <w:r w:rsidRPr="00EE32D8">
        <w:rPr>
          <w:lang w:val="en-US"/>
        </w:rPr>
        <w:t>.</w:t>
      </w:r>
    </w:p>
    <w:p w14:paraId="100781B2" w14:textId="77777777" w:rsidR="00B1774D" w:rsidRPr="00A02CFB" w:rsidRDefault="003979C0" w:rsidP="00B1774D">
      <w:pPr>
        <w:pStyle w:val="TF"/>
        <w:rPr>
          <w:lang w:eastAsia="ko-KR"/>
        </w:rPr>
      </w:pPr>
      <w:r>
        <w:rPr>
          <w:noProof/>
        </w:rPr>
        <w:object w:dxaOrig="19290" w:dyaOrig="17475" w14:anchorId="55DCECCD">
          <v:shape id="_x0000_i1058" type="#_x0000_t75" style="width:513.1pt;height:464.85pt" o:ole="">
            <v:imagedata r:id="rId109" o:title=""/>
          </v:shape>
          <o:OLEObject Type="Embed" ProgID="Mscgen.Chart" ShapeID="_x0000_i1058" DrawAspect="Content" ObjectID="_1734525365" r:id="rId110"/>
        </w:object>
      </w:r>
      <w:r w:rsidR="00B1774D" w:rsidRPr="00D22B25">
        <w:rPr>
          <w:rFonts w:hint="eastAsia"/>
          <w:lang w:eastAsia="ko-KR"/>
        </w:rPr>
        <w:t>F</w:t>
      </w:r>
      <w:r w:rsidR="00B1774D">
        <w:rPr>
          <w:lang w:eastAsia="ko-KR"/>
        </w:rPr>
        <w:t>igure 6.4.4-1</w:t>
      </w:r>
      <w:r w:rsidR="00B1774D" w:rsidRPr="00D22B25">
        <w:rPr>
          <w:lang w:eastAsia="ko-KR"/>
        </w:rPr>
        <w:t xml:space="preserve">: </w:t>
      </w:r>
      <w:r w:rsidR="00751C1D">
        <w:rPr>
          <w:lang w:eastAsia="ko-KR"/>
        </w:rPr>
        <w:t>Generic</w:t>
      </w:r>
      <w:r w:rsidR="00B1774D" w:rsidRPr="00D22B25">
        <w:rPr>
          <w:lang w:eastAsia="ko-KR"/>
        </w:rPr>
        <w:t xml:space="preserve"> </w:t>
      </w:r>
      <w:r w:rsidR="00B1774D">
        <w:rPr>
          <w:lang w:eastAsia="ko-KR"/>
        </w:rPr>
        <w:t>procedure for cognitive immersive service</w:t>
      </w:r>
    </w:p>
    <w:p w14:paraId="0B074F93" w14:textId="77777777" w:rsidR="00751C1D" w:rsidRPr="00D8599A" w:rsidRDefault="00751C1D" w:rsidP="00751C1D">
      <w:pPr>
        <w:rPr>
          <w:lang w:val="en-US"/>
        </w:rPr>
      </w:pPr>
      <w:r w:rsidRPr="00D8599A">
        <w:rPr>
          <w:lang w:val="en-US"/>
        </w:rPr>
        <w:t>Prerequisites and assumptions:</w:t>
      </w:r>
    </w:p>
    <w:p w14:paraId="32847FF0" w14:textId="77777777" w:rsidR="00751C1D" w:rsidRDefault="00751C1D" w:rsidP="00751C1D">
      <w:pPr>
        <w:pStyle w:val="B1"/>
      </w:pPr>
      <w:r w:rsidRPr="00D74ACF">
        <w:rPr>
          <w:lang w:val="en-US"/>
        </w:rPr>
        <w:t>-</w:t>
      </w:r>
      <w:r w:rsidRPr="00D74ACF">
        <w:rPr>
          <w:lang w:val="en-US"/>
        </w:rPr>
        <w:tab/>
      </w:r>
      <w:r>
        <w:rPr>
          <w:lang w:val="en-US"/>
        </w:rPr>
        <w:t xml:space="preserve">The AR/MR </w:t>
      </w:r>
      <w:r w:rsidRPr="0036572A">
        <w:t>Scene Manager includes immersive media rendering and scene graph handling functionalities</w:t>
      </w:r>
      <w:r w:rsidRPr="00CE5BA2">
        <w:t>.</w:t>
      </w:r>
    </w:p>
    <w:p w14:paraId="202CE33F" w14:textId="77777777" w:rsidR="00751C1D" w:rsidRDefault="00751C1D" w:rsidP="00751C1D">
      <w:pPr>
        <w:pStyle w:val="B1"/>
      </w:pPr>
      <w:r>
        <w:t>-</w:t>
      </w:r>
      <w:r>
        <w:tab/>
      </w:r>
      <w:r w:rsidRPr="0036572A">
        <w:t>The Media Player includes immersive content delivery and immersive media decoding functionalities.</w:t>
      </w:r>
    </w:p>
    <w:p w14:paraId="75169F2E" w14:textId="77777777" w:rsidR="00751C1D" w:rsidRDefault="00751C1D" w:rsidP="00751C1D">
      <w:pPr>
        <w:pStyle w:val="B1"/>
      </w:pPr>
      <w:r>
        <w:t>-</w:t>
      </w:r>
      <w:r>
        <w:tab/>
        <w:t>T</w:t>
      </w:r>
      <w:r w:rsidRPr="00BA2190">
        <w:t>he AR/MR Application</w:t>
      </w:r>
      <w:r>
        <w:t xml:space="preserve"> in the UE is run by the user.</w:t>
      </w:r>
    </w:p>
    <w:p w14:paraId="7FE5A9DC" w14:textId="77777777" w:rsidR="00751C1D" w:rsidRDefault="00751C1D" w:rsidP="00751C1D">
      <w:pPr>
        <w:pStyle w:val="B1"/>
      </w:pPr>
      <w:r>
        <w:t>-</w:t>
      </w:r>
      <w:r>
        <w:tab/>
      </w:r>
      <w:r w:rsidRPr="006226C2">
        <w:t>The UE initialises AR registration (starts analysing the surroundings where a user/UE is located)</w:t>
      </w:r>
      <w:r>
        <w:t>, it namely</w:t>
      </w:r>
      <w:r w:rsidRPr="006226C2">
        <w:t>:</w:t>
      </w:r>
    </w:p>
    <w:p w14:paraId="28B24A65" w14:textId="77777777" w:rsidR="00751C1D" w:rsidRPr="00D8599A" w:rsidRDefault="00751C1D" w:rsidP="00751C1D">
      <w:pPr>
        <w:pStyle w:val="B2"/>
      </w:pPr>
      <w:r w:rsidRPr="00D8599A">
        <w:t>a.</w:t>
      </w:r>
      <w:r w:rsidRPr="00D8599A">
        <w:tab/>
        <w:t>captures its surroundings via camera(s)</w:t>
      </w:r>
    </w:p>
    <w:p w14:paraId="5ADCC6B4" w14:textId="77777777" w:rsidR="00751C1D" w:rsidRPr="00D8599A" w:rsidRDefault="00751C1D" w:rsidP="00751C1D">
      <w:pPr>
        <w:pStyle w:val="B2"/>
      </w:pPr>
      <w:r w:rsidRPr="00D8599A">
        <w:t>b.</w:t>
      </w:r>
      <w:r w:rsidRPr="00D8599A">
        <w:tab/>
        <w:t>analyses where the device is located</w:t>
      </w:r>
    </w:p>
    <w:p w14:paraId="62BFC234" w14:textId="77777777" w:rsidR="00751C1D" w:rsidRPr="00D8599A" w:rsidRDefault="00751C1D" w:rsidP="00751C1D">
      <w:pPr>
        <w:pStyle w:val="B2"/>
      </w:pPr>
      <w:r w:rsidRPr="00D8599A">
        <w:t>c.</w:t>
      </w:r>
      <w:r w:rsidRPr="00D8599A">
        <w:tab/>
        <w:t>registers the device into the analysed surroundings.</w:t>
      </w:r>
    </w:p>
    <w:p w14:paraId="718A246C" w14:textId="77777777" w:rsidR="00751C1D" w:rsidRPr="00633479" w:rsidRDefault="00751C1D" w:rsidP="00751C1D">
      <w:pPr>
        <w:pStyle w:val="B1"/>
      </w:pPr>
      <w:r>
        <w:rPr>
          <w:lang w:val="en-US"/>
        </w:rPr>
        <w:t>-</w:t>
      </w:r>
      <w:r>
        <w:rPr>
          <w:lang w:val="en-US"/>
        </w:rPr>
        <w:tab/>
      </w:r>
      <w:r w:rsidRPr="00FE70B1">
        <w:t>AR/MR Application and AR/MR Application Provider have exchanged some information, such as device capability or content configuration, for content rendering.</w:t>
      </w:r>
      <w:r>
        <w:t xml:space="preserve"> </w:t>
      </w:r>
      <w:r w:rsidRPr="00633479">
        <w:t>The exchange procedures for device capability and content configuration are FFS.</w:t>
      </w:r>
    </w:p>
    <w:p w14:paraId="5BA433C6" w14:textId="77777777" w:rsidR="00751C1D" w:rsidRPr="00D74ACF" w:rsidRDefault="00751C1D" w:rsidP="00751C1D">
      <w:pPr>
        <w:pStyle w:val="B1"/>
      </w:pPr>
      <w:r>
        <w:t>-</w:t>
      </w:r>
      <w:r>
        <w:tab/>
      </w:r>
      <w:r w:rsidRPr="00D74ACF">
        <w:t>AR/MR Application Provider has established a Provisioning Session and its detailed configurations has been exchanged.</w:t>
      </w:r>
    </w:p>
    <w:p w14:paraId="45632C8A" w14:textId="77777777" w:rsidR="00751C1D" w:rsidRPr="00D74ACF" w:rsidRDefault="00751C1D" w:rsidP="00751C1D">
      <w:pPr>
        <w:pStyle w:val="B1"/>
      </w:pPr>
      <w:r w:rsidRPr="00D74ACF">
        <w:t>-</w:t>
      </w:r>
      <w:r w:rsidRPr="00D74ACF">
        <w:tab/>
      </w:r>
      <w:r w:rsidRPr="00D74ACF">
        <w:rPr>
          <w:rFonts w:hint="eastAsia"/>
        </w:rPr>
        <w:t>AR/MR Application Provider has completed to set up ingesting immersive contents.</w:t>
      </w:r>
    </w:p>
    <w:p w14:paraId="08B07C68" w14:textId="77777777" w:rsidR="00751C1D" w:rsidRPr="00D8599A" w:rsidRDefault="00751C1D" w:rsidP="00751C1D">
      <w:pPr>
        <w:rPr>
          <w:lang w:val="en-US"/>
        </w:rPr>
      </w:pPr>
      <w:r w:rsidRPr="00D8599A">
        <w:rPr>
          <w:lang w:val="en-US"/>
        </w:rPr>
        <w:t>Procedures:</w:t>
      </w:r>
    </w:p>
    <w:p w14:paraId="75A16630" w14:textId="77777777" w:rsidR="00751C1D" w:rsidRPr="009A09AF" w:rsidRDefault="00751C1D" w:rsidP="00751C1D">
      <w:pPr>
        <w:pStyle w:val="B1"/>
      </w:pPr>
      <w:r>
        <w:t>1.</w:t>
      </w:r>
      <w:r>
        <w:tab/>
        <w:t xml:space="preserve">The Scene Server context is established, and </w:t>
      </w:r>
      <w:r w:rsidRPr="009A09AF">
        <w:t xml:space="preserve">scene content is ingested by the </w:t>
      </w:r>
      <w:r>
        <w:t>Media</w:t>
      </w:r>
      <w:r w:rsidRPr="009A09AF">
        <w:t xml:space="preserve"> AS.</w:t>
      </w:r>
    </w:p>
    <w:p w14:paraId="4BDA396C" w14:textId="77777777" w:rsidR="00751C1D" w:rsidRPr="009A09AF" w:rsidRDefault="00751C1D" w:rsidP="00751C1D">
      <w:pPr>
        <w:pStyle w:val="B1"/>
      </w:pPr>
      <w:r>
        <w:t>2.</w:t>
      </w:r>
      <w:r>
        <w:tab/>
      </w:r>
      <w:r w:rsidRPr="009A09AF">
        <w:t>Service Announcement is triggered by AR/MR Application. Service Access Information including Media Client entry or a reference to the Service Access Information is provided through the M8d interface.</w:t>
      </w:r>
    </w:p>
    <w:p w14:paraId="0DD9B2FD" w14:textId="77777777" w:rsidR="00751C1D" w:rsidRPr="009A09AF" w:rsidRDefault="00751C1D" w:rsidP="00751C1D">
      <w:pPr>
        <w:pStyle w:val="B1"/>
      </w:pPr>
      <w:r>
        <w:t>3.</w:t>
      </w:r>
      <w:r>
        <w:tab/>
      </w:r>
      <w:r w:rsidRPr="009A09AF">
        <w:t>Desired media content is selected.</w:t>
      </w:r>
    </w:p>
    <w:p w14:paraId="73B443B6" w14:textId="77777777" w:rsidR="00751C1D" w:rsidRPr="009A09AF" w:rsidRDefault="00751C1D" w:rsidP="00751C1D">
      <w:pPr>
        <w:pStyle w:val="B1"/>
      </w:pPr>
      <w:r>
        <w:t>4.</w:t>
      </w:r>
      <w:r>
        <w:tab/>
      </w:r>
      <w:r w:rsidRPr="009A09AF">
        <w:t>Optionally, the Service Access information is acquired or updated.</w:t>
      </w:r>
    </w:p>
    <w:p w14:paraId="659698F9" w14:textId="77777777" w:rsidR="00751C1D" w:rsidRPr="009A09AF" w:rsidRDefault="00751C1D" w:rsidP="00751C1D">
      <w:pPr>
        <w:pStyle w:val="B1"/>
      </w:pPr>
      <w:r>
        <w:t>5.</w:t>
      </w:r>
      <w:r>
        <w:tab/>
      </w:r>
      <w:r w:rsidRPr="009A09AF">
        <w:t xml:space="preserve">The AR/MR Application initializes the </w:t>
      </w:r>
      <w:r>
        <w:t>S</w:t>
      </w:r>
      <w:r w:rsidRPr="009A09AF">
        <w:t xml:space="preserve">cene </w:t>
      </w:r>
      <w:r>
        <w:t>M</w:t>
      </w:r>
      <w:r w:rsidRPr="009A09AF">
        <w:t>anager with the entry point (full scene description) URL.</w:t>
      </w:r>
    </w:p>
    <w:p w14:paraId="5D776C09" w14:textId="77777777" w:rsidR="00751C1D" w:rsidRPr="009A09AF" w:rsidRDefault="00751C1D" w:rsidP="00751C1D">
      <w:pPr>
        <w:pStyle w:val="B1"/>
      </w:pPr>
      <w:r>
        <w:t>6.</w:t>
      </w:r>
      <w:r>
        <w:tab/>
      </w:r>
      <w:r w:rsidRPr="009A09AF">
        <w:t xml:space="preserve">The Media Client establishes the transport session for </w:t>
      </w:r>
      <w:r>
        <w:t>the scene session between the Scene Manager in the UE and the Scene Server.</w:t>
      </w:r>
    </w:p>
    <w:p w14:paraId="49787E78" w14:textId="77777777" w:rsidR="00751C1D" w:rsidRDefault="00751C1D" w:rsidP="00751C1D">
      <w:pPr>
        <w:pStyle w:val="B1"/>
      </w:pPr>
      <w:r>
        <w:t>7.</w:t>
      </w:r>
      <w:r>
        <w:tab/>
      </w:r>
      <w:r w:rsidRPr="009A09AF">
        <w:t>The Media Client requests and receives the full scene description.</w:t>
      </w:r>
      <w:r>
        <w:t xml:space="preserve"> </w:t>
      </w:r>
      <w:r w:rsidRPr="009A09AF">
        <w:t>The entry point (</w:t>
      </w:r>
      <w:r>
        <w:t>scene description) is processed by the AR/MR Scene Manager, and a scene session is created.</w:t>
      </w:r>
    </w:p>
    <w:p w14:paraId="2E989C55" w14:textId="77777777" w:rsidR="00751C1D" w:rsidRPr="009A09AF" w:rsidRDefault="00751C1D" w:rsidP="00751C1D">
      <w:pPr>
        <w:pStyle w:val="B1"/>
      </w:pPr>
      <w:r>
        <w:t>8.</w:t>
      </w:r>
      <w:r>
        <w:tab/>
      </w:r>
      <w:r w:rsidRPr="009A09AF">
        <w:t>The AR/MR Scene Manager requests the creation of a new AR/MR session from the AR Runtime.</w:t>
      </w:r>
    </w:p>
    <w:p w14:paraId="2FB24172" w14:textId="77777777" w:rsidR="00751C1D" w:rsidRDefault="00751C1D" w:rsidP="00751C1D">
      <w:pPr>
        <w:pStyle w:val="B1"/>
      </w:pPr>
      <w:r>
        <w:t>9.</w:t>
      </w:r>
      <w:r>
        <w:tab/>
      </w:r>
      <w:r w:rsidRPr="009A09AF">
        <w:t>The AR Runtime creates a new AR/MR session.</w:t>
      </w:r>
    </w:p>
    <w:p w14:paraId="648580B6" w14:textId="77777777" w:rsidR="00751C1D" w:rsidRDefault="00751C1D" w:rsidP="00751C1D">
      <w:r w:rsidRPr="00684E63">
        <w:t>Scene session loop, steps 10~24, send the interaction and pose information and receives and renders the updated scenes accordingly:</w:t>
      </w:r>
    </w:p>
    <w:p w14:paraId="70A7BF33" w14:textId="77777777" w:rsidR="0067472B" w:rsidRDefault="0067472B" w:rsidP="0067472B">
      <w:pPr>
        <w:pStyle w:val="B1"/>
      </w:pPr>
      <w:r>
        <w:t xml:space="preserve">10. </w:t>
      </w:r>
      <w:r w:rsidRPr="009A09AF">
        <w:t xml:space="preserve">The latest </w:t>
      </w:r>
      <w:r>
        <w:t xml:space="preserve">sensor data (e.g. captured media) </w:t>
      </w:r>
      <w:r w:rsidRPr="009A09AF">
        <w:t xml:space="preserve">is acquired by the AR/MR Scene Manager and shared </w:t>
      </w:r>
      <w:r>
        <w:t>with</w:t>
      </w:r>
      <w:r w:rsidRPr="009A09AF">
        <w:t xml:space="preserve"> the Media Client.</w:t>
      </w:r>
      <w:r>
        <w:t xml:space="preserve"> The Media Client sends this information to the Media AS and AR/MR Application.</w:t>
      </w:r>
    </w:p>
    <w:p w14:paraId="6E5EF5BF" w14:textId="77777777" w:rsidR="0067472B" w:rsidRPr="009A09AF" w:rsidRDefault="0067472B" w:rsidP="0067472B">
      <w:pPr>
        <w:pStyle w:val="B1"/>
      </w:pPr>
      <w:r>
        <w:t>11.</w:t>
      </w:r>
      <w:r>
        <w:tab/>
      </w:r>
      <w:r w:rsidRPr="009A09AF">
        <w:t xml:space="preserve">The </w:t>
      </w:r>
      <w:r>
        <w:t>AR/MR Application performs cognitive processing according to the sensor data from the UE. Depending on the outcome, the current scene may be updated or replaced.</w:t>
      </w:r>
    </w:p>
    <w:p w14:paraId="4C0681B8" w14:textId="77777777" w:rsidR="0067472B" w:rsidRPr="0067472B" w:rsidRDefault="0067472B" w:rsidP="0067472B">
      <w:pPr>
        <w:pStyle w:val="B1"/>
      </w:pPr>
      <w:r w:rsidRPr="0067472B">
        <w:t>12.</w:t>
      </w:r>
      <w:r w:rsidRPr="0067472B">
        <w:tab/>
      </w:r>
      <w:r w:rsidRPr="00C4455D">
        <w:t>When needed,</w:t>
      </w:r>
      <w:r w:rsidRPr="0067472B">
        <w:t xml:space="preserve"> one of the following steps:</w:t>
      </w:r>
    </w:p>
    <w:p w14:paraId="30AB47E3" w14:textId="77777777" w:rsidR="0067472B" w:rsidRPr="00B72642" w:rsidRDefault="0067472B" w:rsidP="0067472B">
      <w:pPr>
        <w:pStyle w:val="B2"/>
      </w:pPr>
      <w:r w:rsidRPr="003261C9">
        <w:t>12a. The Scene Server sends a new scene entry point to the AR/MR Scene Manager through the Media AS and Media Client (go to step 7), or</w:t>
      </w:r>
    </w:p>
    <w:p w14:paraId="35F1935A" w14:textId="77777777" w:rsidR="0067472B" w:rsidRPr="00580B82" w:rsidRDefault="0067472B" w:rsidP="0067472B">
      <w:pPr>
        <w:pStyle w:val="B2"/>
      </w:pPr>
      <w:r w:rsidRPr="004F2D72">
        <w:t>12b. The Scene Server sends a scene update (updating streams/objects) to the AR/MR Scene Manager through the Media AS an</w:t>
      </w:r>
      <w:r w:rsidRPr="00580B82">
        <w:t>d Media Client.</w:t>
      </w:r>
    </w:p>
    <w:p w14:paraId="0FAEACE7" w14:textId="77777777" w:rsidR="0067472B" w:rsidRPr="0067472B" w:rsidRDefault="0067472B" w:rsidP="0067472B">
      <w:pPr>
        <w:pStyle w:val="B1"/>
      </w:pPr>
      <w:r w:rsidRPr="00580B82">
        <w:t>13.</w:t>
      </w:r>
      <w:r w:rsidRPr="00580B82">
        <w:tab/>
        <w:t xml:space="preserve">The AR/MR Scene requests to create additional streaming sessions </w:t>
      </w:r>
      <w:r w:rsidRPr="00C4455D">
        <w:t>if needed</w:t>
      </w:r>
      <w:r w:rsidRPr="0067472B">
        <w:t xml:space="preserve"> for new media objects in the scene.</w:t>
      </w:r>
    </w:p>
    <w:p w14:paraId="3B2BDF27" w14:textId="77777777" w:rsidR="0067472B" w:rsidRPr="0067472B" w:rsidRDefault="004931E7" w:rsidP="00C4455D">
      <w:pPr>
        <w:pStyle w:val="NO"/>
      </w:pPr>
      <w:r>
        <w:t>NOTE</w:t>
      </w:r>
      <w:r w:rsidR="0067472B" w:rsidRPr="00C4455D">
        <w:t>:</w:t>
      </w:r>
      <w:r w:rsidR="0067472B">
        <w:tab/>
      </w:r>
      <w:r w:rsidR="0067472B" w:rsidRPr="00C4455D">
        <w:t>The number of the additional streaming sessions depends on the delivery mechanism. One or more media objects may be delivered through a single manifest and/or use of the same connection. Therefore, introduction of every new media object may not need an additional streaming session.</w:t>
      </w:r>
      <w:r w:rsidR="0067472B" w:rsidRPr="0067472B">
        <w:t xml:space="preserve"> </w:t>
      </w:r>
    </w:p>
    <w:p w14:paraId="1D1CAEB7" w14:textId="77777777" w:rsidR="0067472B" w:rsidRDefault="0067472B" w:rsidP="0067472B">
      <w:pPr>
        <w:pStyle w:val="B1"/>
      </w:pPr>
      <w:r w:rsidRPr="0067472B">
        <w:t xml:space="preserve">14. The Media Session Handle establishes the additional </w:t>
      </w:r>
      <w:r w:rsidRPr="00C4455D">
        <w:t>streaming sessions</w:t>
      </w:r>
      <w:r w:rsidRPr="0067472B">
        <w:t xml:space="preserve"> based on the received request.</w:t>
      </w:r>
    </w:p>
    <w:p w14:paraId="70676A42" w14:textId="77777777" w:rsidR="00751C1D" w:rsidRDefault="00751C1D" w:rsidP="00751C1D">
      <w:r>
        <w:t>Streaming session, steps 15~18 establish the transport sessions for media objects and configure the media pipelines</w:t>
      </w:r>
    </w:p>
    <w:p w14:paraId="4A6466A1" w14:textId="77777777" w:rsidR="00751C1D" w:rsidRPr="00512833" w:rsidRDefault="00751C1D" w:rsidP="00751C1D">
      <w:pPr>
        <w:pStyle w:val="B1"/>
      </w:pPr>
      <w:r w:rsidRPr="004D3F33">
        <w:t>15.</w:t>
      </w:r>
      <w:r w:rsidRPr="004D3F33">
        <w:tab/>
        <w:t>For the required media content, the Media Client establishes the transport session(s) to acquire delivery manifest(s) information.</w:t>
      </w:r>
    </w:p>
    <w:p w14:paraId="08C203AF" w14:textId="77777777" w:rsidR="00751C1D" w:rsidRPr="00FA35AF" w:rsidRDefault="00751C1D" w:rsidP="00751C1D">
      <w:pPr>
        <w:pStyle w:val="B1"/>
      </w:pPr>
      <w:r w:rsidRPr="00344AB2">
        <w:t>1</w:t>
      </w:r>
      <w:r w:rsidRPr="00FA35AF">
        <w:t>6.</w:t>
      </w:r>
      <w:r w:rsidRPr="00FA35AF">
        <w:tab/>
        <w:t>The Media Client requests and receives the delivery manifest(s) from the Media AS.</w:t>
      </w:r>
    </w:p>
    <w:p w14:paraId="16141835" w14:textId="77777777" w:rsidR="00751C1D" w:rsidRPr="00DD254E" w:rsidRDefault="00751C1D" w:rsidP="00751C1D">
      <w:pPr>
        <w:pStyle w:val="B1"/>
      </w:pPr>
      <w:r w:rsidRPr="00FA35AF">
        <w:t>17.</w:t>
      </w:r>
      <w:r w:rsidRPr="00FA35AF">
        <w:tab/>
        <w:t xml:space="preserve">The Media Client processes the delivery manifest(s).  It determines for example the number of needed transport sessions for media acquisition.  The Media Client </w:t>
      </w:r>
      <w:r w:rsidR="00C34512">
        <w:t>is expected to</w:t>
      </w:r>
      <w:r w:rsidR="00C34512" w:rsidRPr="00FA35AF">
        <w:t xml:space="preserve"> </w:t>
      </w:r>
      <w:r w:rsidRPr="00FA35AF">
        <w:t>be able to use the delivery mani</w:t>
      </w:r>
      <w:r w:rsidRPr="00DD254E">
        <w:t>fest(s) information to initialize the media pipelines for each media stream.</w:t>
      </w:r>
    </w:p>
    <w:p w14:paraId="1BF1759C" w14:textId="77777777" w:rsidR="00751C1D" w:rsidRPr="00DD254E" w:rsidRDefault="00751C1D" w:rsidP="00751C1D">
      <w:pPr>
        <w:pStyle w:val="B1"/>
      </w:pPr>
      <w:r w:rsidRPr="00DD254E">
        <w:t>18.</w:t>
      </w:r>
      <w:r w:rsidRPr="00DD254E">
        <w:tab/>
        <w:t>The AR/MR Scene Manager and Media Client configures the rendering and delivery media pipelines.</w:t>
      </w:r>
    </w:p>
    <w:p w14:paraId="193998AC" w14:textId="77777777" w:rsidR="00751C1D" w:rsidRPr="00694937" w:rsidRDefault="00751C1D" w:rsidP="00751C1D">
      <w:pPr>
        <w:pStyle w:val="B1"/>
      </w:pPr>
      <w:r w:rsidRPr="00694937">
        <w:t>19.</w:t>
      </w:r>
      <w:r w:rsidRPr="00694937">
        <w:tab/>
        <w:t>The Media Client establishes the transport session(s) to acquire the media content.</w:t>
      </w:r>
    </w:p>
    <w:p w14:paraId="51A2BE66" w14:textId="77777777" w:rsidR="00751C1D" w:rsidRDefault="00751C1D" w:rsidP="00751C1D">
      <w:r>
        <w:t>Media session loop includes steps 20~24 which are for streaming, decoding and rendering media components:</w:t>
      </w:r>
    </w:p>
    <w:p w14:paraId="6B6F2692" w14:textId="77777777" w:rsidR="00751C1D" w:rsidRPr="00694937" w:rsidRDefault="00751C1D" w:rsidP="00751C1D">
      <w:pPr>
        <w:pStyle w:val="B1"/>
      </w:pPr>
      <w:r w:rsidRPr="00694937">
        <w:t>20.</w:t>
      </w:r>
      <w:r w:rsidRPr="00694937">
        <w:tab/>
        <w:t>The Media Client requests the media data according to the delivery manifest processed, possibly taking into account pose information (e.g., viewport dependent streaming).</w:t>
      </w:r>
    </w:p>
    <w:p w14:paraId="22278EE0" w14:textId="77777777" w:rsidR="00751C1D" w:rsidRPr="00694937" w:rsidRDefault="00751C1D" w:rsidP="00751C1D">
      <w:pPr>
        <w:pStyle w:val="B1"/>
      </w:pPr>
      <w:r w:rsidRPr="00694937">
        <w:t>21.</w:t>
      </w:r>
      <w:r w:rsidRPr="00694937">
        <w:tab/>
        <w:t>The Media Client receives the media data and triggers the media rendering pipeline(s), including the</w:t>
      </w:r>
      <w:r>
        <w:t xml:space="preserve"> possible</w:t>
      </w:r>
      <w:r w:rsidRPr="00694937">
        <w:t xml:space="preserve"> registration of AR content into the real world accordingly</w:t>
      </w:r>
      <w:r>
        <w:t xml:space="preserve"> (depending on the device type)</w:t>
      </w:r>
      <w:r w:rsidRPr="00694937">
        <w:t>.</w:t>
      </w:r>
    </w:p>
    <w:p w14:paraId="62A0E723" w14:textId="77777777" w:rsidR="00751C1D" w:rsidRPr="00694937" w:rsidRDefault="00751C1D" w:rsidP="00751C1D">
      <w:pPr>
        <w:pStyle w:val="B1"/>
      </w:pPr>
      <w:r w:rsidRPr="00694937">
        <w:t>22.</w:t>
      </w:r>
      <w:r w:rsidRPr="00694937">
        <w:tab/>
        <w:t>The Media Client decodes and processes the media data. For encrypted media data, the Media Client may also perform decryption.</w:t>
      </w:r>
    </w:p>
    <w:p w14:paraId="51D019A8" w14:textId="77777777" w:rsidR="00751C1D" w:rsidRPr="00694937" w:rsidRDefault="00751C1D" w:rsidP="00751C1D">
      <w:pPr>
        <w:pStyle w:val="B1"/>
      </w:pPr>
      <w:r w:rsidRPr="00694937">
        <w:t>23.</w:t>
      </w:r>
      <w:r w:rsidRPr="00694937">
        <w:tab/>
        <w:t>The Media Client passes the media data to the AR/MR Scene Manager.</w:t>
      </w:r>
    </w:p>
    <w:p w14:paraId="37752A1C" w14:textId="77777777" w:rsidR="00751C1D" w:rsidRDefault="00751C1D" w:rsidP="00751C1D">
      <w:pPr>
        <w:pStyle w:val="B1"/>
      </w:pPr>
      <w:r>
        <w:t>24.</w:t>
      </w:r>
      <w:r>
        <w:tab/>
        <w:t>The XR Spatial Compu</w:t>
      </w:r>
      <w:r w:rsidR="00E51737">
        <w:rPr>
          <w:rFonts w:hint="eastAsia"/>
          <w:lang w:eastAsia="ko-KR"/>
        </w:rPr>
        <w:t>t</w:t>
      </w:r>
      <w:r w:rsidR="00E51737">
        <w:rPr>
          <w:lang w:eastAsia="ko-KR"/>
        </w:rPr>
        <w:t xml:space="preserve">e Pipeline </w:t>
      </w:r>
      <w:r>
        <w:t>as specified in clause 4.3.3</w:t>
      </w:r>
      <w:r w:rsidRPr="009A09AF">
        <w:t>.</w:t>
      </w:r>
    </w:p>
    <w:p w14:paraId="24DD331D" w14:textId="77777777" w:rsidR="00751C1D" w:rsidRPr="00751C1D" w:rsidRDefault="00751C1D" w:rsidP="00DA5A57">
      <w:pPr>
        <w:pStyle w:val="B1"/>
      </w:pPr>
      <w:r>
        <w:t>25.</w:t>
      </w:r>
      <w:r>
        <w:tab/>
        <w:t>The AR scene data and XR Spatial Compute data are combined for composition and rendering.</w:t>
      </w:r>
    </w:p>
    <w:p w14:paraId="54FEA930" w14:textId="77777777" w:rsidR="003F2B34" w:rsidRPr="003F2B34" w:rsidRDefault="003F2B34" w:rsidP="003F2B34">
      <w:pPr>
        <w:keepNext/>
        <w:keepLines/>
        <w:spacing w:before="120"/>
        <w:ind w:left="1134" w:hanging="1134"/>
        <w:outlineLvl w:val="2"/>
        <w:rPr>
          <w:rFonts w:ascii="Arial" w:hAnsi="Arial"/>
          <w:sz w:val="28"/>
        </w:rPr>
      </w:pPr>
      <w:r w:rsidRPr="003F2B34">
        <w:rPr>
          <w:rFonts w:ascii="Arial" w:hAnsi="Arial" w:hint="eastAsia"/>
          <w:sz w:val="28"/>
        </w:rPr>
        <w:t>6</w:t>
      </w:r>
      <w:r w:rsidRPr="003F2B34">
        <w:rPr>
          <w:rFonts w:ascii="Arial" w:hAnsi="Arial"/>
          <w:sz w:val="28"/>
        </w:rPr>
        <w:t>.4.5</w:t>
      </w:r>
      <w:r w:rsidRPr="003F2B34">
        <w:rPr>
          <w:rFonts w:ascii="Arial" w:hAnsi="Arial"/>
          <w:sz w:val="28"/>
        </w:rPr>
        <w:tab/>
        <w:t>Content formats and codecs</w:t>
      </w:r>
    </w:p>
    <w:p w14:paraId="48AD857B" w14:textId="77777777" w:rsidR="007A5488" w:rsidRDefault="007A5488" w:rsidP="007A5488">
      <w:r>
        <w:t xml:space="preserve">Based on the use cases, the following formats, codecs and packaging formats are of relevance for </w:t>
      </w:r>
      <w:r w:rsidR="00E97B37">
        <w:t>cognitive immersive media distribution</w:t>
      </w:r>
      <w:r>
        <w:t xml:space="preserve"> of AR:</w:t>
      </w:r>
    </w:p>
    <w:p w14:paraId="43E6A0DE" w14:textId="77777777" w:rsidR="007A5488" w:rsidRDefault="007A5488" w:rsidP="00633479">
      <w:pPr>
        <w:pStyle w:val="B1"/>
      </w:pPr>
      <w:r>
        <w:t>-</w:t>
      </w:r>
      <w:r w:rsidR="00B07598">
        <w:tab/>
      </w:r>
      <w:r>
        <w:t>S</w:t>
      </w:r>
      <w:r w:rsidRPr="004810F0">
        <w:t xml:space="preserve">cene </w:t>
      </w:r>
      <w:r w:rsidR="00E97B37">
        <w:t>g</w:t>
      </w:r>
      <w:r w:rsidRPr="004810F0">
        <w:t xml:space="preserve">raph and </w:t>
      </w:r>
      <w:r w:rsidR="00E97B37">
        <w:t>s</w:t>
      </w:r>
      <w:r w:rsidRPr="004810F0">
        <w:t xml:space="preserve">cene </w:t>
      </w:r>
      <w:r w:rsidR="00E97B37">
        <w:t>d</w:t>
      </w:r>
      <w:r w:rsidRPr="004810F0">
        <w:t>escriptio</w:t>
      </w:r>
      <w:r>
        <w:t>n</w:t>
      </w:r>
    </w:p>
    <w:p w14:paraId="01B62EAF" w14:textId="77777777" w:rsidR="00751C1D" w:rsidRDefault="00751C1D" w:rsidP="00633479">
      <w:pPr>
        <w:pStyle w:val="B1"/>
      </w:pPr>
      <w:r>
        <w:t>-</w:t>
      </w:r>
      <w:r>
        <w:tab/>
        <w:t>Spatial description</w:t>
      </w:r>
    </w:p>
    <w:p w14:paraId="45298E5F" w14:textId="77777777" w:rsidR="007A5488" w:rsidRDefault="007A5488" w:rsidP="00633479">
      <w:pPr>
        <w:pStyle w:val="B1"/>
      </w:pPr>
      <w:r>
        <w:t>-</w:t>
      </w:r>
      <w:r w:rsidR="00B07598">
        <w:tab/>
      </w:r>
      <w:r>
        <w:t xml:space="preserve">2D </w:t>
      </w:r>
      <w:r w:rsidR="00E97B37">
        <w:t>v</w:t>
      </w:r>
      <w:r>
        <w:t xml:space="preserve">ideo </w:t>
      </w:r>
      <w:r w:rsidR="00E97B37">
        <w:t>f</w:t>
      </w:r>
      <w:r>
        <w:t>ormats</w:t>
      </w:r>
    </w:p>
    <w:p w14:paraId="66479F17" w14:textId="77777777" w:rsidR="007A5488" w:rsidRDefault="007A5488" w:rsidP="00633479">
      <w:pPr>
        <w:pStyle w:val="B1"/>
      </w:pPr>
      <w:r>
        <w:t>-</w:t>
      </w:r>
      <w:r w:rsidR="00B07598">
        <w:tab/>
      </w:r>
      <w:r>
        <w:t xml:space="preserve">3D </w:t>
      </w:r>
      <w:r w:rsidR="00E97B37">
        <w:t>f</w:t>
      </w:r>
      <w:r>
        <w:t>ormats such as static and dynamic point clouds or meshes</w:t>
      </w:r>
    </w:p>
    <w:p w14:paraId="64AF1842" w14:textId="77777777" w:rsidR="007A5488" w:rsidRDefault="007A5488" w:rsidP="00633479">
      <w:pPr>
        <w:pStyle w:val="B1"/>
      </w:pPr>
      <w:r>
        <w:t>-</w:t>
      </w:r>
      <w:r w:rsidR="00B07598">
        <w:tab/>
      </w:r>
      <w:r>
        <w:t xml:space="preserve">2D </w:t>
      </w:r>
      <w:r w:rsidR="00E97B37">
        <w:t>v</w:t>
      </w:r>
      <w:r>
        <w:t xml:space="preserve">ideo </w:t>
      </w:r>
      <w:r w:rsidR="00E97B37">
        <w:t>f</w:t>
      </w:r>
      <w:r>
        <w:t xml:space="preserve">ormats with depth </w:t>
      </w:r>
    </w:p>
    <w:p w14:paraId="2C429330" w14:textId="77777777" w:rsidR="007A5488" w:rsidRDefault="007A5488" w:rsidP="00633479">
      <w:pPr>
        <w:pStyle w:val="B1"/>
      </w:pPr>
      <w:r>
        <w:t>-</w:t>
      </w:r>
      <w:r w:rsidR="00B07598">
        <w:tab/>
      </w:r>
      <w:r w:rsidR="00651DDC">
        <w:t>A</w:t>
      </w:r>
      <w:r>
        <w:t>udio formats</w:t>
      </w:r>
      <w:r w:rsidR="00651DDC">
        <w:t xml:space="preserve"> supporting mono, stereo, and/or spatial audio</w:t>
      </w:r>
    </w:p>
    <w:p w14:paraId="111571E8" w14:textId="77777777" w:rsidR="007A5488" w:rsidRDefault="007A5488" w:rsidP="00633479">
      <w:pPr>
        <w:pStyle w:val="B1"/>
      </w:pPr>
      <w:r>
        <w:t>-</w:t>
      </w:r>
      <w:r w:rsidR="00B07598">
        <w:tab/>
      </w:r>
      <w:r>
        <w:t>Several video decoding instances</w:t>
      </w:r>
    </w:p>
    <w:p w14:paraId="7EBF801C" w14:textId="77777777" w:rsidR="007A5488" w:rsidRDefault="007A5488" w:rsidP="00633479">
      <w:pPr>
        <w:pStyle w:val="B1"/>
      </w:pPr>
      <w:r>
        <w:t>-</w:t>
      </w:r>
      <w:r w:rsidR="00B07598">
        <w:tab/>
      </w:r>
      <w:r>
        <w:t>Decoding tools for such formats</w:t>
      </w:r>
    </w:p>
    <w:p w14:paraId="13A2A02B" w14:textId="77777777" w:rsidR="007A5488" w:rsidRDefault="007A5488" w:rsidP="00633479">
      <w:pPr>
        <w:pStyle w:val="B1"/>
      </w:pPr>
      <w:r>
        <w:t>-</w:t>
      </w:r>
      <w:r w:rsidR="00B07598">
        <w:tab/>
      </w:r>
      <w:r>
        <w:t>Encoding tools for 2D formats</w:t>
      </w:r>
    </w:p>
    <w:p w14:paraId="60E75DF9" w14:textId="77777777" w:rsidR="007A5488" w:rsidRDefault="007A5488" w:rsidP="00633479">
      <w:pPr>
        <w:pStyle w:val="B1"/>
      </w:pPr>
      <w:r>
        <w:t>-</w:t>
      </w:r>
      <w:r w:rsidR="00B07598">
        <w:tab/>
      </w:r>
      <w:r>
        <w:t>Low-latency downlink and uplink real-time streaming of the above media</w:t>
      </w:r>
    </w:p>
    <w:p w14:paraId="270CF6D2" w14:textId="77777777" w:rsidR="007A5488" w:rsidRDefault="007A5488" w:rsidP="00633479">
      <w:pPr>
        <w:pStyle w:val="B1"/>
      </w:pPr>
      <w:r>
        <w:t>-</w:t>
      </w:r>
      <w:r w:rsidR="00B07598">
        <w:tab/>
      </w:r>
      <w:r>
        <w:t>Uplink streaming of pose information</w:t>
      </w:r>
    </w:p>
    <w:p w14:paraId="37659634" w14:textId="77777777" w:rsidR="003F2B34" w:rsidRPr="003F2B34" w:rsidRDefault="007A5488" w:rsidP="00633479">
      <w:pPr>
        <w:pStyle w:val="B1"/>
      </w:pPr>
      <w:r>
        <w:t>-</w:t>
      </w:r>
      <w:r w:rsidR="00B07598">
        <w:tab/>
      </w:r>
      <w:r>
        <w:t>Uplink streaming of media</w:t>
      </w:r>
    </w:p>
    <w:p w14:paraId="4F402068" w14:textId="77777777" w:rsidR="00034D5E" w:rsidRDefault="003F2B34" w:rsidP="00684E63">
      <w:pPr>
        <w:pStyle w:val="Heading3"/>
      </w:pPr>
      <w:bookmarkStart w:id="158" w:name="_Toc123912710"/>
      <w:r w:rsidRPr="003F2B34">
        <w:rPr>
          <w:rFonts w:hint="eastAsia"/>
        </w:rPr>
        <w:t>6</w:t>
      </w:r>
      <w:r w:rsidRPr="003F2B34">
        <w:t>.4.</w:t>
      </w:r>
      <w:r w:rsidR="00F90478">
        <w:t>6</w:t>
      </w:r>
      <w:r w:rsidRPr="003F2B34">
        <w:tab/>
      </w:r>
      <w:r w:rsidR="00034D5E">
        <w:t>KPIs and QoS</w:t>
      </w:r>
      <w:bookmarkEnd w:id="158"/>
    </w:p>
    <w:p w14:paraId="6A28159D" w14:textId="77777777" w:rsidR="00034D5E" w:rsidRDefault="00034D5E" w:rsidP="00684E63">
      <w:r>
        <w:t>In the downlink this scenario is equivalent to clause 6.3.6 and similar KPIs and QoS aspects apply.</w:t>
      </w:r>
    </w:p>
    <w:p w14:paraId="1ED20E17" w14:textId="77777777" w:rsidR="00034D5E" w:rsidRDefault="00034D5E" w:rsidP="00684E63">
      <w:r>
        <w:t>For the uplink, the above scenarios relate to the following cases in TR 26.928 [2], clause 6. In particular:</w:t>
      </w:r>
    </w:p>
    <w:p w14:paraId="7B734AF7" w14:textId="77777777" w:rsidR="00034D5E" w:rsidRDefault="00034D5E" w:rsidP="00684E63">
      <w:pPr>
        <w:pStyle w:val="B1"/>
      </w:pPr>
      <w:r>
        <w:t>-</w:t>
      </w:r>
      <w:r>
        <w:tab/>
        <w:t>XR distributed computing based on clause 6.2.7 as defined TR 26.928 [2].</w:t>
      </w:r>
    </w:p>
    <w:p w14:paraId="110FD1EE" w14:textId="77777777" w:rsidR="00034D5E" w:rsidRDefault="00034D5E" w:rsidP="00684E63">
      <w:r>
        <w:t xml:space="preserve">Details on uplink streaming of sensor data </w:t>
      </w:r>
      <w:r w:rsidR="00D72946">
        <w:t>are</w:t>
      </w:r>
      <w:r>
        <w:t xml:space="preserve"> for future study.</w:t>
      </w:r>
    </w:p>
    <w:p w14:paraId="26F55607" w14:textId="77777777" w:rsidR="003F2B34" w:rsidRPr="003F2B34" w:rsidRDefault="00034D5E" w:rsidP="003F2B34">
      <w:pPr>
        <w:keepNext/>
        <w:keepLines/>
        <w:spacing w:before="120"/>
        <w:ind w:left="1134" w:hanging="1134"/>
        <w:outlineLvl w:val="2"/>
        <w:rPr>
          <w:rFonts w:ascii="Arial" w:hAnsi="Arial"/>
          <w:sz w:val="28"/>
        </w:rPr>
      </w:pPr>
      <w:r>
        <w:rPr>
          <w:rFonts w:ascii="Arial" w:hAnsi="Arial"/>
          <w:sz w:val="28"/>
          <w:lang w:val="en-US"/>
        </w:rPr>
        <w:t>6.4.7</w:t>
      </w:r>
      <w:r>
        <w:rPr>
          <w:rFonts w:ascii="Arial" w:hAnsi="Arial"/>
          <w:sz w:val="28"/>
          <w:lang w:val="en-US"/>
        </w:rPr>
        <w:tab/>
      </w:r>
      <w:r w:rsidR="003F2B34" w:rsidRPr="003F2B34">
        <w:rPr>
          <w:rFonts w:ascii="Arial" w:hAnsi="Arial"/>
          <w:sz w:val="28"/>
          <w:lang w:val="en-US"/>
        </w:rPr>
        <w:t>Standardization areas</w:t>
      </w:r>
    </w:p>
    <w:p w14:paraId="2CF217B8" w14:textId="77777777" w:rsidR="002536A0" w:rsidRDefault="002536A0" w:rsidP="002536A0">
      <w:pPr>
        <w:rPr>
          <w:lang w:eastAsia="ko-KR"/>
        </w:rPr>
      </w:pPr>
      <w:r>
        <w:rPr>
          <w:rFonts w:hint="eastAsia"/>
          <w:lang w:eastAsia="ko-KR"/>
        </w:rPr>
        <w:t>T</w:t>
      </w:r>
      <w:r>
        <w:rPr>
          <w:lang w:eastAsia="ko-KR"/>
        </w:rPr>
        <w:t>he list of potential standardization area that has been collected is provided in the following:</w:t>
      </w:r>
    </w:p>
    <w:p w14:paraId="5E84CB21" w14:textId="77777777" w:rsidR="00034D5E" w:rsidRDefault="00034D5E" w:rsidP="00034D5E">
      <w:pPr>
        <w:pStyle w:val="B1"/>
        <w:rPr>
          <w:lang w:eastAsia="ko-KR"/>
        </w:rPr>
      </w:pPr>
      <w:r w:rsidRPr="00312676">
        <w:rPr>
          <w:rFonts w:hint="eastAsia"/>
          <w:lang w:eastAsia="ko-KR"/>
        </w:rPr>
        <w:t>-</w:t>
      </w:r>
      <w:r>
        <w:rPr>
          <w:lang w:eastAsia="ko-KR"/>
        </w:rPr>
        <w:tab/>
        <w:t>Similar functionalities as identified in clause 6.3.7 for downlink</w:t>
      </w:r>
    </w:p>
    <w:p w14:paraId="2771904D" w14:textId="77777777" w:rsidR="00034D5E" w:rsidRDefault="00034D5E" w:rsidP="00034D5E">
      <w:pPr>
        <w:pStyle w:val="B1"/>
        <w:rPr>
          <w:lang w:eastAsia="ko-KR"/>
        </w:rPr>
      </w:pPr>
      <w:r>
        <w:rPr>
          <w:lang w:eastAsia="ko-KR"/>
        </w:rPr>
        <w:t>-</w:t>
      </w:r>
      <w:r>
        <w:rPr>
          <w:lang w:eastAsia="ko-KR"/>
        </w:rPr>
        <w:tab/>
        <w:t>For the uplink, streaming of sensor information to the network</w:t>
      </w:r>
    </w:p>
    <w:p w14:paraId="4AB98F3F" w14:textId="77777777" w:rsidR="00034D5E" w:rsidRDefault="00034D5E" w:rsidP="00034D5E">
      <w:pPr>
        <w:pStyle w:val="B2"/>
        <w:rPr>
          <w:lang w:eastAsia="ko-KR"/>
        </w:rPr>
      </w:pPr>
      <w:r>
        <w:rPr>
          <w:lang w:eastAsia="ko-KR"/>
        </w:rPr>
        <w:t>&gt;</w:t>
      </w:r>
      <w:r>
        <w:rPr>
          <w:lang w:eastAsia="ko-KR"/>
        </w:rPr>
        <w:tab/>
        <w:t>Low-latency streaming protocols to support latencies in the range between 50 to 500ms, typically using RTP-based real-time streaming</w:t>
      </w:r>
    </w:p>
    <w:p w14:paraId="4BB94358" w14:textId="77777777" w:rsidR="00034D5E" w:rsidRDefault="00B07598" w:rsidP="00684E63">
      <w:pPr>
        <w:pStyle w:val="B2"/>
        <w:rPr>
          <w:lang w:eastAsia="ko-KR"/>
        </w:rPr>
      </w:pPr>
      <w:r>
        <w:rPr>
          <w:lang w:eastAsia="ko-KR"/>
        </w:rPr>
        <w:t>&gt;</w:t>
      </w:r>
      <w:r>
        <w:rPr>
          <w:lang w:eastAsia="ko-KR"/>
        </w:rPr>
        <w:tab/>
        <w:t>S</w:t>
      </w:r>
      <w:r w:rsidR="00034D5E">
        <w:rPr>
          <w:lang w:eastAsia="ko-KR"/>
        </w:rPr>
        <w:t>imple 2D media formats to stream match AR sensor data</w:t>
      </w:r>
    </w:p>
    <w:p w14:paraId="1D59708C" w14:textId="77777777" w:rsidR="00034D5E" w:rsidRDefault="00034D5E" w:rsidP="00684E63">
      <w:pPr>
        <w:pStyle w:val="B2"/>
        <w:rPr>
          <w:lang w:eastAsia="ko-KR"/>
        </w:rPr>
      </w:pPr>
      <w:r>
        <w:rPr>
          <w:lang w:eastAsia="ko-KR"/>
        </w:rPr>
        <w:t>&gt;</w:t>
      </w:r>
      <w:r>
        <w:rPr>
          <w:lang w:eastAsia="ko-KR"/>
        </w:rPr>
        <w:tab/>
        <w:t>Payload format to be mapped into RTP streams</w:t>
      </w:r>
    </w:p>
    <w:p w14:paraId="0B3F5BB7" w14:textId="77777777" w:rsidR="00034D5E" w:rsidRDefault="00034D5E" w:rsidP="00034D5E">
      <w:pPr>
        <w:pStyle w:val="B1"/>
        <w:ind w:firstLine="0"/>
        <w:rPr>
          <w:lang w:eastAsia="ko-KR"/>
        </w:rPr>
      </w:pPr>
      <w:r>
        <w:rPr>
          <w:lang w:eastAsia="ko-KR"/>
        </w:rPr>
        <w:t>&gt;</w:t>
      </w:r>
      <w:r>
        <w:rPr>
          <w:lang w:eastAsia="ko-KR"/>
        </w:rPr>
        <w:tab/>
        <w:t>Capability exchange mechanism and relevant signalling</w:t>
      </w:r>
    </w:p>
    <w:p w14:paraId="18AE3F71" w14:textId="77777777" w:rsidR="00034D5E" w:rsidRDefault="00034D5E" w:rsidP="00034D5E">
      <w:pPr>
        <w:pStyle w:val="B1"/>
        <w:ind w:firstLine="0"/>
        <w:rPr>
          <w:lang w:eastAsia="ko-KR"/>
        </w:rPr>
      </w:pPr>
      <w:r>
        <w:rPr>
          <w:lang w:eastAsia="ko-KR"/>
        </w:rPr>
        <w:t>&gt;</w:t>
      </w:r>
      <w:r>
        <w:rPr>
          <w:lang w:eastAsia="ko-KR"/>
        </w:rPr>
        <w:tab/>
        <w:t>Protocol stack and content delivery protocol</w:t>
      </w:r>
    </w:p>
    <w:p w14:paraId="6FC4A239" w14:textId="77777777" w:rsidR="00034D5E" w:rsidRDefault="00034D5E" w:rsidP="00034D5E">
      <w:pPr>
        <w:pStyle w:val="B1"/>
        <w:ind w:firstLine="0"/>
        <w:rPr>
          <w:lang w:eastAsia="ko-KR"/>
        </w:rPr>
      </w:pPr>
      <w:r>
        <w:rPr>
          <w:lang w:eastAsia="ko-KR"/>
        </w:rPr>
        <w:t>&gt;</w:t>
      </w:r>
      <w:r>
        <w:rPr>
          <w:lang w:eastAsia="ko-KR"/>
        </w:rPr>
        <w:tab/>
        <w:t>Cross-layer design, radio and 5G system optimizations for QoS support</w:t>
      </w:r>
    </w:p>
    <w:p w14:paraId="65904C2E" w14:textId="77777777" w:rsidR="00751C1D" w:rsidRDefault="00751C1D" w:rsidP="00CF2622">
      <w:pPr>
        <w:pStyle w:val="B1"/>
        <w:rPr>
          <w:lang w:eastAsia="ko-KR"/>
        </w:rPr>
      </w:pPr>
      <w:r>
        <w:rPr>
          <w:rFonts w:hint="eastAsia"/>
          <w:lang w:eastAsia="ko-KR"/>
        </w:rPr>
        <w:t>-</w:t>
      </w:r>
      <w:r>
        <w:rPr>
          <w:rFonts w:hint="eastAsia"/>
          <w:lang w:eastAsia="ko-KR"/>
        </w:rPr>
        <w:tab/>
        <w:t>Spatial description format for downlink and uplink</w:t>
      </w:r>
    </w:p>
    <w:p w14:paraId="6BC77B11" w14:textId="77777777" w:rsidR="003F2B34" w:rsidRPr="00CF2622" w:rsidRDefault="00034D5E" w:rsidP="00CF2622">
      <w:pPr>
        <w:pStyle w:val="B1"/>
        <w:rPr>
          <w:rFonts w:hint="eastAsia"/>
          <w:lang w:eastAsia="ko-KR"/>
        </w:rPr>
      </w:pPr>
      <w:r>
        <w:rPr>
          <w:rFonts w:hint="eastAsia"/>
          <w:lang w:eastAsia="ko-KR"/>
        </w:rPr>
        <w:t>-</w:t>
      </w:r>
      <w:r>
        <w:rPr>
          <w:lang w:eastAsia="ko-KR"/>
        </w:rPr>
        <w:tab/>
        <w:t>Required QoE metrics</w:t>
      </w:r>
    </w:p>
    <w:p w14:paraId="5EC92CC4" w14:textId="77777777" w:rsidR="00620336" w:rsidRDefault="00620336" w:rsidP="00620336">
      <w:pPr>
        <w:pStyle w:val="Heading2"/>
        <w:rPr>
          <w:rFonts w:hint="eastAsia"/>
          <w:lang w:val="en-US" w:eastAsia="ko-KR"/>
        </w:rPr>
      </w:pPr>
      <w:bookmarkStart w:id="159" w:name="_Toc67919061"/>
      <w:bookmarkStart w:id="160" w:name="_Toc123912711"/>
      <w:r w:rsidRPr="00F73829">
        <w:rPr>
          <w:rFonts w:hint="eastAsia"/>
          <w:lang w:val="en-US" w:eastAsia="ko-KR"/>
        </w:rPr>
        <w:t>6</w:t>
      </w:r>
      <w:r w:rsidRPr="00F73829">
        <w:rPr>
          <w:lang w:val="en-US" w:eastAsia="ko-KR"/>
        </w:rPr>
        <w:t>.</w:t>
      </w:r>
      <w:r>
        <w:rPr>
          <w:lang w:val="en-US" w:eastAsia="ko-KR"/>
        </w:rPr>
        <w:t>5</w:t>
      </w:r>
      <w:r w:rsidRPr="00F73829">
        <w:rPr>
          <w:lang w:val="en-US" w:eastAsia="ko-KR"/>
        </w:rPr>
        <w:tab/>
      </w:r>
      <w:r>
        <w:rPr>
          <w:lang w:val="en-US" w:eastAsia="ko-KR"/>
        </w:rPr>
        <w:t xml:space="preserve">AR </w:t>
      </w:r>
      <w:bookmarkEnd w:id="159"/>
      <w:r w:rsidR="007F3AF1">
        <w:rPr>
          <w:lang w:val="en-US" w:eastAsia="ko-KR"/>
        </w:rPr>
        <w:t>conversational services</w:t>
      </w:r>
      <w:bookmarkEnd w:id="160"/>
    </w:p>
    <w:p w14:paraId="66C74320" w14:textId="77777777" w:rsidR="00B519AE" w:rsidRPr="001D222F" w:rsidRDefault="00B519AE" w:rsidP="00B519AE">
      <w:pPr>
        <w:pStyle w:val="Heading3"/>
        <w:rPr>
          <w:lang w:eastAsia="ko-KR"/>
        </w:rPr>
      </w:pPr>
      <w:bookmarkStart w:id="161" w:name="_Toc123912712"/>
      <w:r>
        <w:rPr>
          <w:lang w:eastAsia="ko-KR"/>
        </w:rPr>
        <w:t>6</w:t>
      </w:r>
      <w:r w:rsidRPr="00752733">
        <w:rPr>
          <w:lang w:val="en-US" w:eastAsia="ko-KR"/>
        </w:rPr>
        <w:t>.5.</w:t>
      </w:r>
      <w:r>
        <w:rPr>
          <w:lang w:eastAsia="ko-KR"/>
        </w:rPr>
        <w:t>1</w:t>
      </w:r>
      <w:r w:rsidRPr="00752733">
        <w:rPr>
          <w:lang w:val="en-US" w:eastAsia="ko-KR"/>
        </w:rPr>
        <w:tab/>
      </w:r>
      <w:r>
        <w:rPr>
          <w:lang w:eastAsia="ko-KR"/>
        </w:rPr>
        <w:t>Introduction</w:t>
      </w:r>
      <w:bookmarkEnd w:id="161"/>
    </w:p>
    <w:p w14:paraId="0567205C" w14:textId="77777777" w:rsidR="001E07EC" w:rsidRDefault="001E07EC" w:rsidP="001E07EC">
      <w:pPr>
        <w:rPr>
          <w:lang w:val="en-US"/>
        </w:rPr>
      </w:pPr>
      <w:r w:rsidRPr="00EF50BE">
        <w:t xml:space="preserve">AR Conversational services are end-to-end use-cases that include communication between two or more parties. </w:t>
      </w:r>
      <w:r>
        <w:rPr>
          <w:lang w:val="en-US"/>
        </w:rPr>
        <w:t xml:space="preserve">The following building blocks to realize AR conversational </w:t>
      </w:r>
      <w:r w:rsidRPr="00EF50BE">
        <w:t xml:space="preserve">services </w:t>
      </w:r>
      <w:r w:rsidR="00E4299A">
        <w:rPr>
          <w:lang w:val="en-US"/>
        </w:rPr>
        <w:t xml:space="preserve">are </w:t>
      </w:r>
      <w:r>
        <w:rPr>
          <w:lang w:val="en-US"/>
        </w:rPr>
        <w:t>identified:</w:t>
      </w:r>
    </w:p>
    <w:p w14:paraId="605114F4" w14:textId="77777777" w:rsidR="001E07EC" w:rsidRPr="00841ABA" w:rsidRDefault="001E07EC" w:rsidP="001E07EC">
      <w:pPr>
        <w:pStyle w:val="B1"/>
      </w:pPr>
      <w:r>
        <w:t>a)</w:t>
      </w:r>
      <w:r w:rsidRPr="00841ABA">
        <w:tab/>
        <w:t xml:space="preserve">Call setup and control: this building block covers the </w:t>
      </w:r>
    </w:p>
    <w:p w14:paraId="219DC2F0" w14:textId="77777777" w:rsidR="001E07EC" w:rsidRPr="00841ABA" w:rsidRDefault="001E07EC" w:rsidP="001E07EC">
      <w:pPr>
        <w:pStyle w:val="B2"/>
      </w:pPr>
      <w:r>
        <w:t>-</w:t>
      </w:r>
      <w:r>
        <w:tab/>
      </w:r>
      <w:r w:rsidRPr="00841ABA">
        <w:tab/>
      </w:r>
      <w:r w:rsidRPr="00C406A7">
        <w:t>signalling</w:t>
      </w:r>
      <w:r w:rsidRPr="00841ABA">
        <w:t xml:space="preserve"> to setup a call or a conference. </w:t>
      </w:r>
    </w:p>
    <w:p w14:paraId="3C4C330D" w14:textId="77777777" w:rsidR="001E07EC" w:rsidRPr="00841ABA" w:rsidRDefault="001E07EC" w:rsidP="001E07EC">
      <w:pPr>
        <w:pStyle w:val="B2"/>
      </w:pPr>
      <w:r>
        <w:t>-</w:t>
      </w:r>
      <w:r>
        <w:tab/>
      </w:r>
      <w:r w:rsidRPr="00841ABA">
        <w:t xml:space="preserve">fetching of the entry point for the AR experience. The protocol </w:t>
      </w:r>
      <w:r w:rsidR="009139DF">
        <w:t>needs to</w:t>
      </w:r>
      <w:r w:rsidR="009139DF" w:rsidRPr="00841ABA">
        <w:t xml:space="preserve"> </w:t>
      </w:r>
      <w:r w:rsidRPr="00841ABA">
        <w:t xml:space="preserve">support upgrading and downgrading to/from an AR experience. It also </w:t>
      </w:r>
      <w:r w:rsidR="009139DF">
        <w:t>needs to</w:t>
      </w:r>
      <w:r w:rsidR="009139DF" w:rsidRPr="00841ABA">
        <w:t xml:space="preserve"> </w:t>
      </w:r>
      <w:r w:rsidRPr="00841ABA">
        <w:t>support adding and removing media.</w:t>
      </w:r>
      <w:r w:rsidR="007F385E">
        <w:t xml:space="preserve"> This also includes the device type (Type-1, Type-2, or Type-3) as well as non-AR experience, e.g., tablet.</w:t>
      </w:r>
    </w:p>
    <w:p w14:paraId="524F4699" w14:textId="77777777" w:rsidR="001E07EC" w:rsidRDefault="001E07EC" w:rsidP="001E07EC">
      <w:pPr>
        <w:pStyle w:val="B1"/>
        <w:rPr>
          <w:lang w:val="en-US"/>
        </w:rPr>
      </w:pPr>
      <w:r>
        <w:rPr>
          <w:lang w:val="en-US"/>
        </w:rPr>
        <w:t>b)</w:t>
      </w:r>
      <w:r>
        <w:rPr>
          <w:lang w:val="en-US"/>
        </w:rPr>
        <w:tab/>
        <w:t xml:space="preserve">Formats: The media and metadata types and formats for AR calls </w:t>
      </w:r>
      <w:r w:rsidR="00C34512">
        <w:rPr>
          <w:lang w:val="en-US"/>
        </w:rPr>
        <w:t xml:space="preserve">need to </w:t>
      </w:r>
      <w:r>
        <w:rPr>
          <w:lang w:val="en-US"/>
        </w:rPr>
        <w:t xml:space="preserve">be identified. The format for the entry point, namely the scene description, and any extensions to support AR telephony need to be identified. </w:t>
      </w:r>
      <w:r w:rsidR="007F385E">
        <w:rPr>
          <w:lang w:val="en-US"/>
        </w:rPr>
        <w:t xml:space="preserve">Also, the format for media capturing, e.g., </w:t>
      </w:r>
      <w:r w:rsidR="00E4299A">
        <w:rPr>
          <w:lang w:val="en-US"/>
        </w:rPr>
        <w:t xml:space="preserve">2D video, depth map, 3D </w:t>
      </w:r>
      <w:r w:rsidR="007F385E">
        <w:rPr>
          <w:lang w:val="en-US"/>
        </w:rPr>
        <w:t xml:space="preserve">point clouds, </w:t>
      </w:r>
      <w:r w:rsidR="007F385E" w:rsidRPr="008F13D1">
        <w:t>colour</w:t>
      </w:r>
      <w:r w:rsidR="007F385E">
        <w:rPr>
          <w:lang w:val="en-US"/>
        </w:rPr>
        <w:t xml:space="preserve"> attributes, etc. need to be identified. </w:t>
      </w:r>
      <w:r>
        <w:rPr>
          <w:lang w:val="en-US"/>
        </w:rPr>
        <w:t>For AR telephony media types, the necessary QoS characteristics need to be defined, as well as format properties and codecs.</w:t>
      </w:r>
    </w:p>
    <w:p w14:paraId="4654435C" w14:textId="77777777" w:rsidR="001E07EC" w:rsidRDefault="001E07EC" w:rsidP="001E07EC">
      <w:pPr>
        <w:pStyle w:val="B1"/>
        <w:rPr>
          <w:lang w:val="en-US"/>
        </w:rPr>
      </w:pPr>
      <w:r>
        <w:rPr>
          <w:lang w:val="en-US"/>
        </w:rPr>
        <w:t>c)</w:t>
      </w:r>
      <w:r>
        <w:rPr>
          <w:lang w:val="en-US"/>
        </w:rPr>
        <w:tab/>
        <w:t>Delivery: the transport protocols for the AR media need to be identified. AR telephony and conferencing applications require low latency exchange of real-time media. A protocol stack, e.g. based on RTP, will be required.</w:t>
      </w:r>
    </w:p>
    <w:p w14:paraId="29A8E9DA" w14:textId="77777777" w:rsidR="001E07EC" w:rsidRDefault="001E07EC" w:rsidP="001E07EC">
      <w:pPr>
        <w:pStyle w:val="B1"/>
        <w:rPr>
          <w:lang w:val="en-US"/>
        </w:rPr>
      </w:pPr>
      <w:r>
        <w:rPr>
          <w:lang w:val="en-US"/>
        </w:rPr>
        <w:t>d)</w:t>
      </w:r>
      <w:r>
        <w:rPr>
          <w:lang w:val="en-US"/>
        </w:rPr>
        <w:tab/>
        <w:t xml:space="preserve">5G system integration: offering the appropriate support by the 5G system to AR telephony and conferencing applications includes: </w:t>
      </w:r>
    </w:p>
    <w:p w14:paraId="50202A55" w14:textId="77777777" w:rsidR="001E07EC" w:rsidRDefault="001E07EC" w:rsidP="001E07EC">
      <w:pPr>
        <w:pStyle w:val="B2"/>
        <w:rPr>
          <w:lang w:val="en-US"/>
        </w:rPr>
      </w:pPr>
      <w:r>
        <w:rPr>
          <w:lang w:val="en-US"/>
        </w:rPr>
        <w:t>-</w:t>
      </w:r>
      <w:r>
        <w:rPr>
          <w:lang w:val="en-US"/>
        </w:rPr>
        <w:tab/>
        <w:t xml:space="preserve">signalling for QoS allocation, </w:t>
      </w:r>
    </w:p>
    <w:p w14:paraId="7D04EC6C" w14:textId="77777777" w:rsidR="001E07EC" w:rsidRDefault="001E07EC" w:rsidP="001E07EC">
      <w:pPr>
        <w:pStyle w:val="B2"/>
        <w:rPr>
          <w:lang w:val="en-US"/>
        </w:rPr>
      </w:pPr>
      <w:r>
        <w:rPr>
          <w:lang w:val="en-US"/>
        </w:rPr>
        <w:t>-</w:t>
      </w:r>
      <w:r>
        <w:rPr>
          <w:lang w:val="en-US"/>
        </w:rPr>
        <w:tab/>
        <w:t xml:space="preserve">discovery and setup of edge resources to process media for AR telephony, </w:t>
      </w:r>
    </w:p>
    <w:p w14:paraId="40EEDA81" w14:textId="77777777" w:rsidR="001E07EC" w:rsidRDefault="001E07EC" w:rsidP="001E07EC">
      <w:pPr>
        <w:pStyle w:val="B2"/>
        <w:rPr>
          <w:lang w:val="en-US"/>
        </w:rPr>
      </w:pPr>
      <w:r>
        <w:rPr>
          <w:lang w:val="en-US"/>
        </w:rPr>
        <w:t>-</w:t>
      </w:r>
      <w:r>
        <w:rPr>
          <w:lang w:val="en-US"/>
        </w:rPr>
        <w:tab/>
        <w:t>usage of MBS</w:t>
      </w:r>
      <w:r w:rsidR="008C51C1">
        <w:rPr>
          <w:lang w:val="en-US"/>
        </w:rPr>
        <w:t xml:space="preserve"> and MTSI</w:t>
      </w:r>
      <w:r>
        <w:rPr>
          <w:lang w:val="en-US"/>
        </w:rPr>
        <w:t xml:space="preserve">, </w:t>
      </w:r>
    </w:p>
    <w:p w14:paraId="264156AA" w14:textId="77777777" w:rsidR="001E07EC" w:rsidRDefault="001E07EC" w:rsidP="001E07EC">
      <w:pPr>
        <w:pStyle w:val="B2"/>
        <w:rPr>
          <w:lang w:val="en-US"/>
        </w:rPr>
      </w:pPr>
      <w:r>
        <w:rPr>
          <w:lang w:val="en-US"/>
        </w:rPr>
        <w:t>-</w:t>
      </w:r>
      <w:r>
        <w:rPr>
          <w:lang w:val="en-US"/>
        </w:rPr>
        <w:tab/>
        <w:t xml:space="preserve">data collection and reporting. </w:t>
      </w:r>
    </w:p>
    <w:p w14:paraId="33A67C65" w14:textId="77777777" w:rsidR="001E07EC" w:rsidRDefault="001E07EC" w:rsidP="001E07EC">
      <w:pPr>
        <w:rPr>
          <w:lang w:val="en-US"/>
        </w:rPr>
      </w:pPr>
      <w:r>
        <w:rPr>
          <w:lang w:val="en-US"/>
        </w:rPr>
        <w:t xml:space="preserve">The building blocks may have different instantiations and/or options. For example, the delivery may be mapped to a WebRTC protocol stack or to an MTSI protocol stack. Furthermore, a single session may combine several delivery methods to accommodate the different media types supported by an AR </w:t>
      </w:r>
      <w:r w:rsidR="005D64D7">
        <w:rPr>
          <w:lang w:val="en-US"/>
        </w:rPr>
        <w:t>conversational</w:t>
      </w:r>
      <w:r>
        <w:rPr>
          <w:lang w:val="en-US"/>
        </w:rPr>
        <w:t xml:space="preserve"> </w:t>
      </w:r>
      <w:r w:rsidR="005D64D7">
        <w:rPr>
          <w:lang w:val="en-US"/>
        </w:rPr>
        <w:t>service</w:t>
      </w:r>
      <w:r>
        <w:rPr>
          <w:lang w:val="en-US"/>
        </w:rPr>
        <w:t>.</w:t>
      </w:r>
    </w:p>
    <w:p w14:paraId="14FEF0DB" w14:textId="77777777" w:rsidR="007F385E" w:rsidRDefault="007F385E" w:rsidP="001E07EC">
      <w:pPr>
        <w:rPr>
          <w:lang w:val="en-US"/>
        </w:rPr>
      </w:pPr>
      <w:r w:rsidRPr="00723BB9">
        <w:t xml:space="preserve">In addition, AR telephony and conferencing applications </w:t>
      </w:r>
      <w:r w:rsidR="00575FEC">
        <w:t>may</w:t>
      </w:r>
      <w:r w:rsidRPr="00723BB9">
        <w:t xml:space="preserve"> support asymmetrical and symmetrical experiences. In an asymmetrical case, one party is sending AR immersive media and the backchannel from other participants </w:t>
      </w:r>
      <w:r w:rsidR="00575FEC">
        <w:t>may</w:t>
      </w:r>
      <w:r w:rsidRPr="00723BB9">
        <w:t xml:space="preserve"> be audio only, 2D video, etc. In a symmetrical case, all involved parties are sending and receiving AR immersive media.</w:t>
      </w:r>
    </w:p>
    <w:p w14:paraId="136AC3F3" w14:textId="77777777" w:rsidR="000127E5" w:rsidRDefault="00A04E36" w:rsidP="00A04E36">
      <w:pPr>
        <w:pStyle w:val="Heading3"/>
        <w:rPr>
          <w:lang w:val="en-US" w:eastAsia="ko-KR"/>
        </w:rPr>
      </w:pPr>
      <w:bookmarkStart w:id="162" w:name="_Toc123912713"/>
      <w:r w:rsidRPr="008E50FE">
        <w:rPr>
          <w:lang w:val="en-US" w:eastAsia="ko-KR"/>
        </w:rPr>
        <w:t>6</w:t>
      </w:r>
      <w:r w:rsidRPr="00752733">
        <w:rPr>
          <w:lang w:val="en-US" w:eastAsia="ko-KR"/>
        </w:rPr>
        <w:t>.5.2</w:t>
      </w:r>
      <w:r w:rsidRPr="00752733">
        <w:rPr>
          <w:lang w:val="en-US" w:eastAsia="ko-KR"/>
        </w:rPr>
        <w:tab/>
      </w:r>
      <w:r w:rsidR="000127E5">
        <w:rPr>
          <w:lang w:val="en-US" w:eastAsia="ko-KR"/>
        </w:rPr>
        <w:t>Relevant use cases</w:t>
      </w:r>
      <w:bookmarkEnd w:id="162"/>
    </w:p>
    <w:p w14:paraId="01EBF236" w14:textId="77777777" w:rsidR="000127E5" w:rsidRPr="00280E55" w:rsidRDefault="000127E5" w:rsidP="000127E5">
      <w:pPr>
        <w:rPr>
          <w:lang w:val="de-DE" w:eastAsia="ko-KR"/>
        </w:rPr>
      </w:pPr>
      <w:r w:rsidRPr="00280E55">
        <w:rPr>
          <w:lang w:val="de-DE" w:eastAsia="ko-KR"/>
        </w:rPr>
        <w:t xml:space="preserve">The use case relevant to this scenario </w:t>
      </w:r>
      <w:r w:rsidR="00575FEC">
        <w:rPr>
          <w:lang w:val="de-DE" w:eastAsia="ko-KR"/>
        </w:rPr>
        <w:t>may</w:t>
      </w:r>
      <w:r w:rsidRPr="00280E55">
        <w:rPr>
          <w:lang w:val="de-DE" w:eastAsia="ko-KR"/>
        </w:rPr>
        <w:t xml:space="preserve"> be further categorized into AR two-party call use cases and AR conferencing use cases. The AR two-party call use cases include:</w:t>
      </w:r>
    </w:p>
    <w:p w14:paraId="53B7A62E" w14:textId="77777777" w:rsidR="000127E5" w:rsidRDefault="000127E5" w:rsidP="000127E5">
      <w:pPr>
        <w:pStyle w:val="B1"/>
        <w:rPr>
          <w:lang w:eastAsia="ko-KR"/>
        </w:rPr>
      </w:pPr>
      <w:r>
        <w:rPr>
          <w:lang w:eastAsia="ko-KR"/>
        </w:rPr>
        <w:t>-</w:t>
      </w:r>
      <w:r>
        <w:rPr>
          <w:lang w:eastAsia="ko-KR"/>
        </w:rPr>
        <w:tab/>
        <w:t>UC#3: Real-time 3D Communication</w:t>
      </w:r>
    </w:p>
    <w:p w14:paraId="476F2521" w14:textId="77777777" w:rsidR="000127E5" w:rsidRDefault="000127E5" w:rsidP="000127E5">
      <w:pPr>
        <w:pStyle w:val="B1"/>
        <w:rPr>
          <w:lang w:eastAsia="zh-CN"/>
        </w:rPr>
      </w:pPr>
      <w:r>
        <w:rPr>
          <w:rFonts w:hint="eastAsia"/>
          <w:lang w:eastAsia="ko-KR"/>
        </w:rPr>
        <w:t>-</w:t>
      </w:r>
      <w:r>
        <w:rPr>
          <w:lang w:eastAsia="ko-KR"/>
        </w:rPr>
        <w:tab/>
        <w:t xml:space="preserve">UC#4: </w:t>
      </w:r>
      <w:r w:rsidRPr="00DB3790">
        <w:rPr>
          <w:lang w:eastAsia="zh-CN"/>
        </w:rPr>
        <w:t xml:space="preserve">AR </w:t>
      </w:r>
      <w:r>
        <w:rPr>
          <w:lang w:eastAsia="zh-CN"/>
        </w:rPr>
        <w:t>guided assistant at remote location (industrial services)</w:t>
      </w:r>
    </w:p>
    <w:p w14:paraId="0DF03B7B" w14:textId="77777777" w:rsidR="000127E5" w:rsidRDefault="000127E5" w:rsidP="000127E5">
      <w:pPr>
        <w:pStyle w:val="B1"/>
        <w:rPr>
          <w:lang w:val="en-US"/>
        </w:rPr>
      </w:pPr>
      <w:r>
        <w:rPr>
          <w:rFonts w:hint="eastAsia"/>
          <w:lang w:eastAsia="ko-KR"/>
        </w:rPr>
        <w:t>-</w:t>
      </w:r>
      <w:r>
        <w:rPr>
          <w:lang w:eastAsia="ko-KR"/>
        </w:rPr>
        <w:tab/>
        <w:t xml:space="preserve">UC#7: </w:t>
      </w:r>
      <w:r>
        <w:rPr>
          <w:lang w:val="en-US"/>
        </w:rPr>
        <w:t>Real-time communication with the shop assistant</w:t>
      </w:r>
    </w:p>
    <w:p w14:paraId="5426A504" w14:textId="77777777" w:rsidR="000127E5" w:rsidRDefault="000127E5" w:rsidP="000127E5">
      <w:pPr>
        <w:pStyle w:val="B1"/>
        <w:rPr>
          <w:lang w:eastAsia="ko-KR"/>
        </w:rPr>
      </w:pPr>
      <w:r>
        <w:rPr>
          <w:rFonts w:hint="eastAsia"/>
          <w:lang w:eastAsia="ko-KR"/>
        </w:rPr>
        <w:t>-</w:t>
      </w:r>
      <w:r>
        <w:rPr>
          <w:lang w:eastAsia="ko-KR"/>
        </w:rPr>
        <w:tab/>
        <w:t>UC#11: AR animated avatar calls</w:t>
      </w:r>
    </w:p>
    <w:p w14:paraId="6995614B" w14:textId="77777777" w:rsidR="000127E5" w:rsidRDefault="000127E5" w:rsidP="000127E5">
      <w:pPr>
        <w:pStyle w:val="B1"/>
        <w:rPr>
          <w:lang w:eastAsia="ko-KR"/>
        </w:rPr>
      </w:pPr>
      <w:r>
        <w:rPr>
          <w:rFonts w:hint="eastAsia"/>
          <w:lang w:eastAsia="ko-KR"/>
        </w:rPr>
        <w:t>-</w:t>
      </w:r>
      <w:r>
        <w:rPr>
          <w:lang w:eastAsia="ko-KR"/>
        </w:rPr>
        <w:tab/>
        <w:t>UC#16: AR remote cooperation</w:t>
      </w:r>
    </w:p>
    <w:p w14:paraId="22C26818" w14:textId="77777777" w:rsidR="000127E5" w:rsidRDefault="000127E5" w:rsidP="000127E5">
      <w:pPr>
        <w:pStyle w:val="B1"/>
        <w:rPr>
          <w:lang w:eastAsia="ko-KR"/>
        </w:rPr>
      </w:pPr>
      <w:r>
        <w:rPr>
          <w:rFonts w:hint="eastAsia"/>
          <w:lang w:eastAsia="ko-KR"/>
        </w:rPr>
        <w:t>-</w:t>
      </w:r>
      <w:r>
        <w:rPr>
          <w:lang w:eastAsia="ko-KR"/>
        </w:rPr>
        <w:tab/>
        <w:t>UC#19: AR conferencing</w:t>
      </w:r>
    </w:p>
    <w:p w14:paraId="17201F23" w14:textId="77777777" w:rsidR="000127E5" w:rsidRDefault="000127E5" w:rsidP="00633479">
      <w:pPr>
        <w:rPr>
          <w:lang w:eastAsia="ko-KR"/>
        </w:rPr>
      </w:pPr>
      <w:r>
        <w:rPr>
          <w:lang w:eastAsia="ko-KR"/>
        </w:rPr>
        <w:t>The AR conferencing use cases include:</w:t>
      </w:r>
    </w:p>
    <w:p w14:paraId="465740F4" w14:textId="77777777" w:rsidR="000127E5" w:rsidRDefault="000127E5" w:rsidP="000127E5">
      <w:pPr>
        <w:pStyle w:val="B1"/>
        <w:rPr>
          <w:lang w:eastAsia="ko-KR"/>
        </w:rPr>
      </w:pPr>
      <w:r>
        <w:rPr>
          <w:lang w:eastAsia="ko-KR"/>
        </w:rPr>
        <w:t>-</w:t>
      </w:r>
      <w:r>
        <w:rPr>
          <w:lang w:eastAsia="ko-KR"/>
        </w:rPr>
        <w:tab/>
        <w:t>UC#8: 360-degree conference meeting</w:t>
      </w:r>
    </w:p>
    <w:p w14:paraId="1C63B62C" w14:textId="77777777" w:rsidR="000127E5" w:rsidRDefault="000127E5" w:rsidP="000127E5">
      <w:pPr>
        <w:pStyle w:val="B1"/>
        <w:rPr>
          <w:lang w:eastAsia="zh-CN"/>
        </w:rPr>
      </w:pPr>
      <w:r>
        <w:rPr>
          <w:rFonts w:hint="eastAsia"/>
          <w:lang w:eastAsia="ko-KR"/>
        </w:rPr>
        <w:t>-</w:t>
      </w:r>
      <w:r>
        <w:rPr>
          <w:lang w:eastAsia="ko-KR"/>
        </w:rPr>
        <w:tab/>
        <w:t xml:space="preserve">UC#9: </w:t>
      </w:r>
      <w:r>
        <w:rPr>
          <w:lang w:eastAsia="zh-CN"/>
        </w:rPr>
        <w:t>XR meeting</w:t>
      </w:r>
    </w:p>
    <w:p w14:paraId="38506E2E" w14:textId="77777777" w:rsidR="000127E5" w:rsidRDefault="000127E5" w:rsidP="000127E5">
      <w:pPr>
        <w:pStyle w:val="B1"/>
        <w:rPr>
          <w:lang w:val="en-US"/>
        </w:rPr>
      </w:pPr>
      <w:r>
        <w:rPr>
          <w:rFonts w:hint="eastAsia"/>
          <w:lang w:eastAsia="ko-KR"/>
        </w:rPr>
        <w:t>-</w:t>
      </w:r>
      <w:r>
        <w:rPr>
          <w:lang w:eastAsia="ko-KR"/>
        </w:rPr>
        <w:tab/>
        <w:t xml:space="preserve">UC#10: </w:t>
      </w:r>
      <w:r>
        <w:rPr>
          <w:lang w:val="en-US"/>
        </w:rPr>
        <w:t>Convention / Poster Session</w:t>
      </w:r>
    </w:p>
    <w:p w14:paraId="009FBD65" w14:textId="77777777" w:rsidR="000127E5" w:rsidRDefault="000127E5" w:rsidP="000127E5">
      <w:pPr>
        <w:pStyle w:val="B1"/>
        <w:rPr>
          <w:lang w:eastAsia="ko-KR"/>
        </w:rPr>
      </w:pPr>
      <w:r>
        <w:rPr>
          <w:rFonts w:hint="eastAsia"/>
          <w:lang w:eastAsia="ko-KR"/>
        </w:rPr>
        <w:t>-</w:t>
      </w:r>
      <w:r>
        <w:rPr>
          <w:lang w:eastAsia="ko-KR"/>
        </w:rPr>
        <w:tab/>
        <w:t>UC#12: AR avatar multi-party calls</w:t>
      </w:r>
    </w:p>
    <w:p w14:paraId="0B3187A3" w14:textId="77777777" w:rsidR="000127E5" w:rsidRDefault="000127E5" w:rsidP="000127E5">
      <w:pPr>
        <w:pStyle w:val="B1"/>
        <w:rPr>
          <w:lang w:eastAsia="ko-KR"/>
        </w:rPr>
      </w:pPr>
      <w:r>
        <w:rPr>
          <w:rFonts w:hint="eastAsia"/>
          <w:lang w:eastAsia="ko-KR"/>
        </w:rPr>
        <w:t>-</w:t>
      </w:r>
      <w:r>
        <w:rPr>
          <w:lang w:eastAsia="ko-KR"/>
        </w:rPr>
        <w:tab/>
        <w:t>UC#13: Front-facing camera video multi-party calls</w:t>
      </w:r>
    </w:p>
    <w:p w14:paraId="062D37AF" w14:textId="77777777" w:rsidR="000127E5" w:rsidRDefault="000127E5" w:rsidP="000127E5">
      <w:pPr>
        <w:pStyle w:val="B1"/>
        <w:rPr>
          <w:lang w:eastAsia="ko-KR"/>
        </w:rPr>
      </w:pPr>
      <w:r>
        <w:rPr>
          <w:rFonts w:hint="eastAsia"/>
          <w:lang w:eastAsia="ko-KR"/>
        </w:rPr>
        <w:t>-</w:t>
      </w:r>
      <w:r>
        <w:rPr>
          <w:lang w:eastAsia="ko-KR"/>
        </w:rPr>
        <w:tab/>
        <w:t>UC#19: AR conferencing</w:t>
      </w:r>
    </w:p>
    <w:p w14:paraId="0FBDEDC9" w14:textId="77777777" w:rsidR="000127E5" w:rsidRPr="00633479" w:rsidRDefault="000127E5" w:rsidP="00633479">
      <w:pPr>
        <w:rPr>
          <w:rFonts w:hint="eastAsia"/>
          <w:lang w:eastAsia="ko-KR"/>
        </w:rPr>
      </w:pPr>
      <w:r>
        <w:rPr>
          <w:lang w:val="de-DE" w:eastAsia="ko-KR"/>
        </w:rPr>
        <w:t>3GPP TR 22.873 [</w:t>
      </w:r>
      <w:r w:rsidR="00C31809">
        <w:rPr>
          <w:lang w:val="de-DE" w:eastAsia="ko-KR"/>
        </w:rPr>
        <w:t>14</w:t>
      </w:r>
      <w:r>
        <w:rPr>
          <w:lang w:val="de-DE" w:eastAsia="ko-KR"/>
        </w:rPr>
        <w:t xml:space="preserve">] also addresses use cases relevent to this scenario, namely conference call with AR holography and AR call. Note that the first use case has similarity with the UC#19 and the second use case has similarity with the UC#4 as listed in </w:t>
      </w:r>
      <w:r w:rsidRPr="000F2049">
        <w:t>Table 5</w:t>
      </w:r>
      <w:r>
        <w:t>-</w:t>
      </w:r>
      <w:r w:rsidRPr="000F2049">
        <w:t>1</w:t>
      </w:r>
      <w:r>
        <w:rPr>
          <w:lang w:val="de-DE" w:eastAsia="ko-KR"/>
        </w:rPr>
        <w:t>.</w:t>
      </w:r>
    </w:p>
    <w:p w14:paraId="0457F281" w14:textId="77777777" w:rsidR="00A04E36" w:rsidRPr="00BA38BC" w:rsidRDefault="000127E5" w:rsidP="00A04E36">
      <w:pPr>
        <w:pStyle w:val="Heading3"/>
        <w:rPr>
          <w:lang w:val="en-US" w:eastAsia="ko-KR"/>
        </w:rPr>
      </w:pPr>
      <w:bookmarkStart w:id="163" w:name="_Toc123912714"/>
      <w:r>
        <w:rPr>
          <w:lang w:val="en-US" w:eastAsia="ko-KR"/>
        </w:rPr>
        <w:t>6.5.3</w:t>
      </w:r>
      <w:r>
        <w:rPr>
          <w:lang w:val="en-US" w:eastAsia="ko-KR"/>
        </w:rPr>
        <w:tab/>
      </w:r>
      <w:r w:rsidR="00A04E36">
        <w:rPr>
          <w:rFonts w:hint="eastAsia"/>
          <w:lang w:val="en-US" w:eastAsia="ko-KR"/>
        </w:rPr>
        <w:t xml:space="preserve">Basic </w:t>
      </w:r>
      <w:r w:rsidR="00A04E36">
        <w:rPr>
          <w:lang w:val="en-US" w:eastAsia="ko-KR"/>
        </w:rPr>
        <w:t>a</w:t>
      </w:r>
      <w:r w:rsidR="00A04E36" w:rsidRPr="00752733">
        <w:rPr>
          <w:lang w:val="en-US" w:eastAsia="ko-KR"/>
        </w:rPr>
        <w:t xml:space="preserve">rchitecture </w:t>
      </w:r>
      <w:r w:rsidR="00A04E36">
        <w:rPr>
          <w:lang w:val="en-US" w:eastAsia="ko-KR"/>
        </w:rPr>
        <w:t>and call flows</w:t>
      </w:r>
      <w:bookmarkEnd w:id="163"/>
    </w:p>
    <w:p w14:paraId="3CFEFCB8" w14:textId="77777777" w:rsidR="00B519AE" w:rsidRDefault="00B519AE" w:rsidP="009701A3">
      <w:r w:rsidRPr="00EF50BE">
        <w:t>There are different options for mapping to 5G system</w:t>
      </w:r>
      <w:r>
        <w:t>:</w:t>
      </w:r>
      <w:r w:rsidRPr="00EF50BE">
        <w:t xml:space="preserve"> </w:t>
      </w:r>
    </w:p>
    <w:p w14:paraId="1D31E35E" w14:textId="77777777" w:rsidR="00B519AE" w:rsidRDefault="00B519AE" w:rsidP="009701A3">
      <w:pPr>
        <w:pStyle w:val="List"/>
      </w:pPr>
      <w:r>
        <w:t>a)</w:t>
      </w:r>
      <w:r>
        <w:tab/>
        <w:t>T</w:t>
      </w:r>
      <w:r w:rsidRPr="00EF50BE">
        <w:t xml:space="preserve">he MTSI </w:t>
      </w:r>
      <w:r>
        <w:t>architecture</w:t>
      </w:r>
      <w:r w:rsidRPr="00EF50BE">
        <w:t xml:space="preserve"> </w:t>
      </w:r>
      <w:r>
        <w:t>(</w:t>
      </w:r>
      <w:r w:rsidRPr="00EF50BE">
        <w:t>TS 26.114</w:t>
      </w:r>
      <w:r w:rsidR="00BC3736">
        <w:t xml:space="preserve"> [15]</w:t>
      </w:r>
      <w:r>
        <w:t xml:space="preserve">) supports </w:t>
      </w:r>
      <w:r w:rsidRPr="00EF50BE">
        <w:t xml:space="preserve">audio and 2D video conversational services. </w:t>
      </w:r>
      <w:r>
        <w:t xml:space="preserve">Extending the MTSI architecture to support AR </w:t>
      </w:r>
      <w:r w:rsidR="00CE2F82">
        <w:t>signalling</w:t>
      </w:r>
      <w:r>
        <w:t xml:space="preserve"> and immersive media. This includes both </w:t>
      </w:r>
      <w:r w:rsidRPr="00BA38BC">
        <w:t>MTSI/RTP and MTSI/D</w:t>
      </w:r>
      <w:r>
        <w:t>ata channel (D</w:t>
      </w:r>
      <w:r w:rsidRPr="00BA38BC">
        <w:t>C</w:t>
      </w:r>
      <w:r>
        <w:t>) stack options.</w:t>
      </w:r>
    </w:p>
    <w:p w14:paraId="1DEC5814" w14:textId="77777777" w:rsidR="00B519AE" w:rsidRPr="00766968" w:rsidRDefault="00B519AE" w:rsidP="00766968">
      <w:pPr>
        <w:pStyle w:val="List"/>
      </w:pPr>
      <w:r w:rsidRPr="00766968">
        <w:t>b)</w:t>
      </w:r>
      <w:r w:rsidRPr="00766968">
        <w:tab/>
        <w:t>Extending the 5GMS architecture (TS 26.501</w:t>
      </w:r>
      <w:r w:rsidR="00BC3736">
        <w:t xml:space="preserve"> [26]</w:t>
      </w:r>
      <w:r w:rsidRPr="00766968">
        <w:t>) to support AR conversational services by combining live uplink and live downlink. 5GMS offers basic functionality such as QoS support, reporting, and in the future also edge, which will be beneficial for all types of applications. The typical/expected QoS parameters (especially delay) need to be clarified.</w:t>
      </w:r>
    </w:p>
    <w:p w14:paraId="0EFBC352" w14:textId="77777777" w:rsidR="00B519AE" w:rsidRPr="00766968" w:rsidRDefault="00B519AE" w:rsidP="00766968">
      <w:pPr>
        <w:pStyle w:val="List"/>
      </w:pPr>
      <w:r w:rsidRPr="00766968">
        <w:t>c)</w:t>
      </w:r>
      <w:r w:rsidRPr="00766968">
        <w:tab/>
        <w:t>An architecture based on something different than MTSI / IMS or 5GMS, for example</w:t>
      </w:r>
      <w:r w:rsidR="00766968">
        <w:t>,</w:t>
      </w:r>
      <w:r w:rsidRPr="00766968">
        <w:t xml:space="preserve"> browser implementations such as WebRTC. WebRTC is widely deployed today for conversational services and is built on flexible ecosystem on the device side, which is important in this case since conversational AR will require significant device-side changes. </w:t>
      </w:r>
    </w:p>
    <w:p w14:paraId="6B80E246" w14:textId="77777777" w:rsidR="00B570D6" w:rsidRDefault="00B570D6" w:rsidP="009701A3">
      <w:pPr>
        <w:pStyle w:val="TH"/>
      </w:pPr>
      <w:r>
        <w:t>Table 6.5.</w:t>
      </w:r>
      <w:r w:rsidR="009E00D7">
        <w:t>3</w:t>
      </w:r>
      <w:r>
        <w:t>-1: Comparison of different architecture options for supporting AR conversational services</w:t>
      </w:r>
    </w:p>
    <w:tbl>
      <w:tblPr>
        <w:tblW w:w="101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663"/>
        <w:gridCol w:w="2792"/>
        <w:gridCol w:w="3048"/>
        <w:gridCol w:w="2693"/>
        <w:tblGridChange w:id="164">
          <w:tblGrid>
            <w:gridCol w:w="1663"/>
            <w:gridCol w:w="2792"/>
            <w:gridCol w:w="3048"/>
            <w:gridCol w:w="2693"/>
          </w:tblGrid>
        </w:tblGridChange>
      </w:tblGrid>
      <w:tr w:rsidR="00B570D6" w:rsidRPr="00D57589" w14:paraId="6FB997AA" w14:textId="77777777" w:rsidTr="00620E69">
        <w:trPr>
          <w:trHeight w:val="584"/>
        </w:trPr>
        <w:tc>
          <w:tcPr>
            <w:tcW w:w="1663" w:type="dxa"/>
            <w:shd w:val="clear" w:color="auto" w:fill="auto"/>
            <w:hideMark/>
          </w:tcPr>
          <w:p w14:paraId="4A758E31" w14:textId="77777777" w:rsidR="00B570D6" w:rsidRPr="00620E69" w:rsidRDefault="00B570D6" w:rsidP="00620E69">
            <w:pPr>
              <w:pStyle w:val="TAH"/>
              <w:rPr>
                <w:rFonts w:cs="Arial"/>
              </w:rPr>
            </w:pPr>
            <w:r w:rsidRPr="00B570D6">
              <w:t>Component</w:t>
            </w:r>
          </w:p>
        </w:tc>
        <w:tc>
          <w:tcPr>
            <w:tcW w:w="2792" w:type="dxa"/>
            <w:shd w:val="clear" w:color="auto" w:fill="auto"/>
            <w:hideMark/>
          </w:tcPr>
          <w:p w14:paraId="1ADCC3E5" w14:textId="77777777" w:rsidR="00B570D6" w:rsidRPr="00620E69" w:rsidRDefault="00B570D6" w:rsidP="00620E69">
            <w:pPr>
              <w:pStyle w:val="TAH"/>
              <w:rPr>
                <w:rFonts w:cs="Arial"/>
              </w:rPr>
            </w:pPr>
            <w:r w:rsidRPr="00B570D6">
              <w:t>MTSI: RTP and DC (TS 26.114)</w:t>
            </w:r>
          </w:p>
        </w:tc>
        <w:tc>
          <w:tcPr>
            <w:tcW w:w="3048" w:type="dxa"/>
            <w:shd w:val="clear" w:color="auto" w:fill="auto"/>
            <w:hideMark/>
          </w:tcPr>
          <w:p w14:paraId="2253F6B8" w14:textId="77777777" w:rsidR="00B570D6" w:rsidRPr="00620E69" w:rsidRDefault="00B570D6" w:rsidP="00620E69">
            <w:pPr>
              <w:pStyle w:val="TAH"/>
              <w:rPr>
                <w:rFonts w:cs="Arial"/>
              </w:rPr>
            </w:pPr>
            <w:r w:rsidRPr="00B570D6">
              <w:t>5GMS/HTTP (26.501)</w:t>
            </w:r>
          </w:p>
        </w:tc>
        <w:tc>
          <w:tcPr>
            <w:tcW w:w="2693" w:type="dxa"/>
            <w:shd w:val="clear" w:color="auto" w:fill="auto"/>
            <w:hideMark/>
          </w:tcPr>
          <w:p w14:paraId="0A2CB21C" w14:textId="77777777" w:rsidR="00B570D6" w:rsidRPr="00620E69" w:rsidRDefault="00B570D6" w:rsidP="00620E69">
            <w:pPr>
              <w:pStyle w:val="TAH"/>
              <w:rPr>
                <w:rFonts w:cs="Arial"/>
              </w:rPr>
            </w:pPr>
            <w:r w:rsidRPr="00B570D6">
              <w:t>Other architecture (e.g. WebRTC-based)</w:t>
            </w:r>
          </w:p>
        </w:tc>
      </w:tr>
      <w:tr w:rsidR="00B570D6" w:rsidRPr="00D57589" w14:paraId="208220E1" w14:textId="77777777" w:rsidTr="00620E69">
        <w:trPr>
          <w:trHeight w:val="584"/>
        </w:trPr>
        <w:tc>
          <w:tcPr>
            <w:tcW w:w="1663" w:type="dxa"/>
            <w:shd w:val="clear" w:color="auto" w:fill="auto"/>
            <w:hideMark/>
          </w:tcPr>
          <w:p w14:paraId="3DFC3724" w14:textId="77777777" w:rsidR="00B570D6" w:rsidRPr="00620E69" w:rsidRDefault="00B570D6" w:rsidP="00620E69">
            <w:pPr>
              <w:pStyle w:val="TAC"/>
              <w:rPr>
                <w:rFonts w:cs="Arial"/>
              </w:rPr>
            </w:pPr>
            <w:r w:rsidRPr="00B570D6">
              <w:t>Protocol</w:t>
            </w:r>
          </w:p>
        </w:tc>
        <w:tc>
          <w:tcPr>
            <w:tcW w:w="2792" w:type="dxa"/>
            <w:shd w:val="clear" w:color="auto" w:fill="auto"/>
            <w:hideMark/>
          </w:tcPr>
          <w:p w14:paraId="0FDC2697" w14:textId="77777777" w:rsidR="00B570D6" w:rsidRPr="00620E69" w:rsidRDefault="00B570D6" w:rsidP="00620E69">
            <w:pPr>
              <w:pStyle w:val="TAC"/>
              <w:rPr>
                <w:rFonts w:cs="Arial"/>
              </w:rPr>
            </w:pPr>
            <w:r w:rsidRPr="00620E69">
              <w:rPr>
                <w:lang w:val="en-US"/>
              </w:rPr>
              <w:t>SIP- and RTP-based</w:t>
            </w:r>
            <w:r w:rsidRPr="00B570D6">
              <w:t xml:space="preserve"> or DC-based.</w:t>
            </w:r>
            <w:r w:rsidRPr="00620E69">
              <w:rPr>
                <w:lang w:val="en-US"/>
              </w:rPr>
              <w:t xml:space="preserve"> SDP signal</w:t>
            </w:r>
            <w:r w:rsidR="0032011E">
              <w:rPr>
                <w:lang w:val="en-US"/>
              </w:rPr>
              <w:t>l</w:t>
            </w:r>
            <w:r w:rsidRPr="00620E69">
              <w:rPr>
                <w:lang w:val="en-US"/>
              </w:rPr>
              <w:t xml:space="preserve">ing and formats for AR are </w:t>
            </w:r>
            <w:r w:rsidRPr="00684E63">
              <w:t>missing</w:t>
            </w:r>
            <w:r w:rsidRPr="00620E69">
              <w:rPr>
                <w:lang w:val="en-US"/>
              </w:rPr>
              <w:t xml:space="preserve"> and need to be defined</w:t>
            </w:r>
            <w:r w:rsidRPr="00B570D6">
              <w:t>. Encoding and decoding at MTSI client needs to be extended beyond ITT4RT with improved support of AR immersive media formats (e.g. meshes, point clouds).</w:t>
            </w:r>
          </w:p>
        </w:tc>
        <w:tc>
          <w:tcPr>
            <w:tcW w:w="3048" w:type="dxa"/>
            <w:shd w:val="clear" w:color="auto" w:fill="auto"/>
            <w:hideMark/>
          </w:tcPr>
          <w:p w14:paraId="0BC11F6A" w14:textId="77777777" w:rsidR="00B570D6" w:rsidRPr="00F9401C" w:rsidRDefault="00B570D6" w:rsidP="00620E69">
            <w:pPr>
              <w:pStyle w:val="TAC"/>
            </w:pPr>
            <w:r w:rsidRPr="00F411FB">
              <w:t>TCP- and HTTP-based streaming, using DASH/HLS and MPEG OMAF/CMAF technology. AR &amp; immersive media content and signa</w:t>
            </w:r>
            <w:r w:rsidR="0032011E">
              <w:t>l</w:t>
            </w:r>
            <w:r w:rsidRPr="00F411FB">
              <w:t>ling are assumed to work with HTTP-based streaming in the other use-case mappings.</w:t>
            </w:r>
          </w:p>
        </w:tc>
        <w:tc>
          <w:tcPr>
            <w:tcW w:w="2693" w:type="dxa"/>
            <w:shd w:val="clear" w:color="auto" w:fill="auto"/>
            <w:hideMark/>
          </w:tcPr>
          <w:p w14:paraId="0ADECD99" w14:textId="77777777" w:rsidR="00B570D6" w:rsidRPr="00620E69" w:rsidRDefault="00B570D6" w:rsidP="00620E69">
            <w:pPr>
              <w:pStyle w:val="TAC"/>
              <w:rPr>
                <w:rFonts w:cs="Arial"/>
              </w:rPr>
            </w:pPr>
            <w:r w:rsidRPr="00B570D6">
              <w:t>For example, using non-IMS WebRTC data channel and/or extending WebRTC audio/video for AR media such as immersive media communications. AR signa</w:t>
            </w:r>
            <w:r w:rsidR="0032011E">
              <w:t>l</w:t>
            </w:r>
            <w:r w:rsidRPr="00B570D6">
              <w:t xml:space="preserve">ling aspects to be studied. </w:t>
            </w:r>
          </w:p>
        </w:tc>
      </w:tr>
      <w:tr w:rsidR="00B570D6" w:rsidRPr="00D57589" w14:paraId="427CE187" w14:textId="77777777" w:rsidTr="00620E69">
        <w:trPr>
          <w:trHeight w:val="584"/>
        </w:trPr>
        <w:tc>
          <w:tcPr>
            <w:tcW w:w="1663" w:type="dxa"/>
            <w:shd w:val="clear" w:color="auto" w:fill="auto"/>
            <w:hideMark/>
          </w:tcPr>
          <w:p w14:paraId="3B34175A" w14:textId="77777777" w:rsidR="00B570D6" w:rsidRPr="00620E69" w:rsidRDefault="00B570D6" w:rsidP="00620E69">
            <w:pPr>
              <w:pStyle w:val="TAC"/>
              <w:rPr>
                <w:rFonts w:cs="Arial"/>
              </w:rPr>
            </w:pPr>
            <w:r w:rsidRPr="00B570D6">
              <w:t>Connection establishment</w:t>
            </w:r>
          </w:p>
        </w:tc>
        <w:tc>
          <w:tcPr>
            <w:tcW w:w="2792" w:type="dxa"/>
            <w:shd w:val="clear" w:color="auto" w:fill="auto"/>
            <w:hideMark/>
          </w:tcPr>
          <w:p w14:paraId="5870B9B3" w14:textId="77777777" w:rsidR="00B570D6" w:rsidRPr="00620E69" w:rsidRDefault="00B570D6" w:rsidP="00620E69">
            <w:pPr>
              <w:pStyle w:val="TAC"/>
              <w:rPr>
                <w:rFonts w:cs="Arial"/>
              </w:rPr>
            </w:pPr>
            <w:r w:rsidRPr="00620E69">
              <w:rPr>
                <w:lang w:val="en-US"/>
              </w:rPr>
              <w:t>Find and connect is solved through SIP and E.164 addressing in IMS</w:t>
            </w:r>
            <w:r w:rsidRPr="00B570D6">
              <w:t>.</w:t>
            </w:r>
          </w:p>
        </w:tc>
        <w:tc>
          <w:tcPr>
            <w:tcW w:w="3048" w:type="dxa"/>
            <w:shd w:val="clear" w:color="auto" w:fill="auto"/>
            <w:hideMark/>
          </w:tcPr>
          <w:p w14:paraId="7790F857" w14:textId="77777777" w:rsidR="00B570D6" w:rsidRPr="00F9401C" w:rsidRDefault="00B570D6" w:rsidP="00620E69">
            <w:pPr>
              <w:pStyle w:val="TAC"/>
            </w:pPr>
            <w:r w:rsidRPr="00F411FB">
              <w:t>Find-and-connect for the conversational, UE-to-UE, case is undefined.</w:t>
            </w:r>
          </w:p>
        </w:tc>
        <w:tc>
          <w:tcPr>
            <w:tcW w:w="2693" w:type="dxa"/>
            <w:shd w:val="clear" w:color="auto" w:fill="auto"/>
            <w:hideMark/>
          </w:tcPr>
          <w:p w14:paraId="0F942C87" w14:textId="77777777" w:rsidR="00B570D6" w:rsidRPr="00F411FB" w:rsidRDefault="00B570D6" w:rsidP="00620E69">
            <w:pPr>
              <w:pStyle w:val="TAC"/>
            </w:pPr>
            <w:r w:rsidRPr="00F411FB">
              <w:t>WebRTC implementations offer dedicated APIs for connection establishment in various contexts such as social media platforms. Browser applications are widely available.</w:t>
            </w:r>
          </w:p>
        </w:tc>
      </w:tr>
      <w:tr w:rsidR="00B570D6" w:rsidRPr="00CD70B5" w14:paraId="62B1615C" w14:textId="77777777" w:rsidTr="00620E69">
        <w:trPr>
          <w:trHeight w:val="584"/>
        </w:trPr>
        <w:tc>
          <w:tcPr>
            <w:tcW w:w="1663" w:type="dxa"/>
            <w:shd w:val="clear" w:color="auto" w:fill="auto"/>
            <w:hideMark/>
          </w:tcPr>
          <w:p w14:paraId="4BE4D182" w14:textId="77777777" w:rsidR="00B570D6" w:rsidRPr="00F411FB" w:rsidRDefault="00B570D6" w:rsidP="00620E69">
            <w:pPr>
              <w:pStyle w:val="TAC"/>
            </w:pPr>
            <w:r w:rsidRPr="00F411FB">
              <w:t>Performance</w:t>
            </w:r>
          </w:p>
        </w:tc>
        <w:tc>
          <w:tcPr>
            <w:tcW w:w="2792" w:type="dxa"/>
            <w:shd w:val="clear" w:color="auto" w:fill="auto"/>
            <w:hideMark/>
          </w:tcPr>
          <w:p w14:paraId="24463D6C" w14:textId="77777777" w:rsidR="00B570D6" w:rsidRPr="00652BE2" w:rsidRDefault="00B570D6" w:rsidP="00620E69">
            <w:pPr>
              <w:pStyle w:val="TAC"/>
            </w:pPr>
            <w:r w:rsidRPr="00652BE2">
              <w:t xml:space="preserve">Technically possible, latency </w:t>
            </w:r>
            <w:r w:rsidR="00C34512">
              <w:t>is likely</w:t>
            </w:r>
            <w:r w:rsidR="00C34512" w:rsidRPr="00652BE2">
              <w:t xml:space="preserve"> </w:t>
            </w:r>
            <w:r w:rsidRPr="00652BE2">
              <w:t xml:space="preserve">in principle </w:t>
            </w:r>
            <w:r w:rsidR="00C34512">
              <w:t xml:space="preserve">to </w:t>
            </w:r>
            <w:r w:rsidRPr="00652BE2">
              <w:t>not be a problem to achieve, building on the existing QoS and policy framework in 5GC.</w:t>
            </w:r>
          </w:p>
        </w:tc>
        <w:tc>
          <w:tcPr>
            <w:tcW w:w="3048" w:type="dxa"/>
            <w:shd w:val="clear" w:color="auto" w:fill="auto"/>
            <w:hideMark/>
          </w:tcPr>
          <w:p w14:paraId="35AF1FDE" w14:textId="77777777" w:rsidR="00B570D6" w:rsidRPr="001A3944" w:rsidRDefault="00B570D6" w:rsidP="00620E69">
            <w:pPr>
              <w:pStyle w:val="TAC"/>
            </w:pPr>
            <w:r w:rsidRPr="001A3944">
              <w:t>Low latency and QoS DASH support in 5GMS to be studied.</w:t>
            </w:r>
          </w:p>
        </w:tc>
        <w:tc>
          <w:tcPr>
            <w:tcW w:w="2693" w:type="dxa"/>
            <w:shd w:val="clear" w:color="auto" w:fill="auto"/>
            <w:hideMark/>
          </w:tcPr>
          <w:p w14:paraId="1A665401" w14:textId="77777777" w:rsidR="00B570D6" w:rsidRPr="00B8757D" w:rsidRDefault="00B570D6" w:rsidP="00620E69">
            <w:pPr>
              <w:pStyle w:val="TAC"/>
            </w:pPr>
            <w:r w:rsidRPr="00B8757D">
              <w:t xml:space="preserve">WebRTC is designed with low latency in mind but has no defined relation to QoS and policy framework in 5GC and use of that need to be studied. </w:t>
            </w:r>
          </w:p>
        </w:tc>
      </w:tr>
      <w:tr w:rsidR="00B570D6" w:rsidRPr="00D57589" w14:paraId="266201A7" w14:textId="77777777" w:rsidTr="00620E69">
        <w:trPr>
          <w:trHeight w:val="584"/>
        </w:trPr>
        <w:tc>
          <w:tcPr>
            <w:tcW w:w="1663" w:type="dxa"/>
            <w:shd w:val="clear" w:color="auto" w:fill="auto"/>
            <w:hideMark/>
          </w:tcPr>
          <w:p w14:paraId="49F0ECB3" w14:textId="77777777" w:rsidR="00B570D6" w:rsidRPr="00F411FB" w:rsidRDefault="00B570D6" w:rsidP="00620E69">
            <w:pPr>
              <w:pStyle w:val="TAC"/>
            </w:pPr>
            <w:r w:rsidRPr="00F411FB">
              <w:t>Deployments</w:t>
            </w:r>
          </w:p>
        </w:tc>
        <w:tc>
          <w:tcPr>
            <w:tcW w:w="2792" w:type="dxa"/>
            <w:shd w:val="clear" w:color="auto" w:fill="auto"/>
            <w:hideMark/>
          </w:tcPr>
          <w:p w14:paraId="3AB5668B" w14:textId="77777777" w:rsidR="00B570D6" w:rsidRPr="00652BE2" w:rsidRDefault="00B570D6" w:rsidP="00620E69">
            <w:pPr>
              <w:pStyle w:val="TAC"/>
            </w:pPr>
            <w:r w:rsidRPr="00652BE2">
              <w:t>Cross-operator interconnect aspects are included. Edge processing functions to be studied.</w:t>
            </w:r>
          </w:p>
        </w:tc>
        <w:tc>
          <w:tcPr>
            <w:tcW w:w="3048" w:type="dxa"/>
            <w:shd w:val="clear" w:color="auto" w:fill="auto"/>
            <w:hideMark/>
          </w:tcPr>
          <w:p w14:paraId="5C2BC254" w14:textId="77777777" w:rsidR="00B570D6" w:rsidRPr="001A3944" w:rsidRDefault="00B570D6" w:rsidP="00620E69">
            <w:pPr>
              <w:pStyle w:val="TAC"/>
            </w:pPr>
            <w:r w:rsidRPr="001A3944">
              <w:t>Cross-operator interconnect aspects are currently ignored. Edge processing functions to be studied (e.g. EMSA).</w:t>
            </w:r>
          </w:p>
        </w:tc>
        <w:tc>
          <w:tcPr>
            <w:tcW w:w="2693" w:type="dxa"/>
            <w:shd w:val="clear" w:color="auto" w:fill="auto"/>
            <w:hideMark/>
          </w:tcPr>
          <w:p w14:paraId="15CAF692" w14:textId="77777777" w:rsidR="00B570D6" w:rsidRPr="00B8757D" w:rsidRDefault="00B570D6" w:rsidP="00620E69">
            <w:pPr>
              <w:pStyle w:val="TAC"/>
            </w:pPr>
            <w:r w:rsidRPr="00B8757D">
              <w:t>Cross-operator interconnect aspects are currently not applicable since WebRTC is used OTT today, but will become relevant and need study, especially if used with QoS. Edge processing functions to be studied.</w:t>
            </w:r>
          </w:p>
        </w:tc>
      </w:tr>
      <w:tr w:rsidR="00B570D6" w:rsidRPr="00D57589" w14:paraId="4D629656" w14:textId="77777777" w:rsidTr="00620E69">
        <w:trPr>
          <w:trHeight w:val="584"/>
        </w:trPr>
        <w:tc>
          <w:tcPr>
            <w:tcW w:w="1663" w:type="dxa"/>
            <w:shd w:val="clear" w:color="auto" w:fill="auto"/>
          </w:tcPr>
          <w:p w14:paraId="18E62981" w14:textId="77777777" w:rsidR="00F9401C" w:rsidRDefault="00F9401C" w:rsidP="00620E69">
            <w:pPr>
              <w:pStyle w:val="TAC"/>
            </w:pPr>
            <w:r w:rsidRPr="00F9401C">
              <w:t>Legal Intercept</w:t>
            </w:r>
          </w:p>
          <w:p w14:paraId="50D2F86D" w14:textId="77777777" w:rsidR="00B570D6" w:rsidRPr="00F411FB" w:rsidRDefault="00B570D6" w:rsidP="00620E69">
            <w:pPr>
              <w:pStyle w:val="TAC"/>
            </w:pPr>
            <w:r w:rsidRPr="00F411FB">
              <w:t>(only in scope of SA3, not SA4)</w:t>
            </w:r>
          </w:p>
        </w:tc>
        <w:tc>
          <w:tcPr>
            <w:tcW w:w="2792" w:type="dxa"/>
            <w:shd w:val="clear" w:color="auto" w:fill="auto"/>
          </w:tcPr>
          <w:p w14:paraId="48916123" w14:textId="77777777" w:rsidR="00B570D6" w:rsidRPr="00652BE2" w:rsidRDefault="00B570D6" w:rsidP="00620E69">
            <w:pPr>
              <w:pStyle w:val="TAC"/>
            </w:pPr>
            <w:r w:rsidRPr="00652BE2">
              <w:t>LI framework exist. Possible extensions to cover new AR media formats to be studied in SA3.</w:t>
            </w:r>
          </w:p>
        </w:tc>
        <w:tc>
          <w:tcPr>
            <w:tcW w:w="3048" w:type="dxa"/>
            <w:shd w:val="clear" w:color="auto" w:fill="auto"/>
          </w:tcPr>
          <w:p w14:paraId="0C485901" w14:textId="77777777" w:rsidR="00B570D6" w:rsidRPr="001A3944" w:rsidRDefault="00B570D6" w:rsidP="00620E69">
            <w:pPr>
              <w:pStyle w:val="TAC"/>
            </w:pPr>
            <w:r w:rsidRPr="001A3944">
              <w:t>Not in scope since it is not a telephony service.</w:t>
            </w:r>
          </w:p>
        </w:tc>
        <w:tc>
          <w:tcPr>
            <w:tcW w:w="2693" w:type="dxa"/>
            <w:shd w:val="clear" w:color="auto" w:fill="auto"/>
          </w:tcPr>
          <w:p w14:paraId="4E8B344F" w14:textId="77777777" w:rsidR="00B570D6" w:rsidRPr="00B8757D" w:rsidRDefault="00B570D6" w:rsidP="00620E69">
            <w:pPr>
              <w:pStyle w:val="TAC"/>
            </w:pPr>
            <w:r w:rsidRPr="00B8757D">
              <w:t>Not in scope if only OTT.</w:t>
            </w:r>
          </w:p>
        </w:tc>
      </w:tr>
    </w:tbl>
    <w:p w14:paraId="5A2E40B3" w14:textId="77777777" w:rsidR="005812F4" w:rsidRDefault="005812F4" w:rsidP="005812F4">
      <w:pPr>
        <w:pStyle w:val="NO"/>
        <w:rPr>
          <w:lang w:val="en-US"/>
        </w:rPr>
      </w:pPr>
      <w:r>
        <w:t>NOTE:</w:t>
      </w:r>
      <w:r>
        <w:rPr>
          <w:lang w:val="en-US"/>
        </w:rPr>
        <w:tab/>
      </w:r>
      <w:r w:rsidRPr="00B95710">
        <w:rPr>
          <w:lang w:val="en-US"/>
        </w:rPr>
        <w:t>There is no support of WebRTC</w:t>
      </w:r>
      <w:r>
        <w:rPr>
          <w:lang w:val="en-US"/>
        </w:rPr>
        <w:t xml:space="preserve"> media stack in 3GPP today, except for the WebRTC data channel stack in MTSI. WebRTC access to IMS was studied in TR 23.701</w:t>
      </w:r>
      <w:r w:rsidR="00BC3736">
        <w:rPr>
          <w:lang w:val="en-US"/>
        </w:rPr>
        <w:t xml:space="preserve"> [41]</w:t>
      </w:r>
      <w:r>
        <w:rPr>
          <w:lang w:val="en-US"/>
        </w:rPr>
        <w:t xml:space="preserve"> and TR 23.706, </w:t>
      </w:r>
      <w:r w:rsidR="00BC3736">
        <w:rPr>
          <w:lang w:val="en-US"/>
        </w:rPr>
        <w:t xml:space="preserve">[42] </w:t>
      </w:r>
      <w:r>
        <w:rPr>
          <w:lang w:val="en-US"/>
        </w:rPr>
        <w:t>and OTT WebRTC client access to 3GPP core network through a gateway is specified in TS 24.371</w:t>
      </w:r>
      <w:r w:rsidR="00BC3736">
        <w:rPr>
          <w:lang w:val="en-US"/>
        </w:rPr>
        <w:t xml:space="preserve"> [43]</w:t>
      </w:r>
      <w:r>
        <w:rPr>
          <w:lang w:val="en-US"/>
        </w:rPr>
        <w:t xml:space="preserve">.  </w:t>
      </w:r>
    </w:p>
    <w:p w14:paraId="3B74FC9A" w14:textId="77777777" w:rsidR="005812F4" w:rsidRDefault="005812F4" w:rsidP="005812F4">
      <w:r>
        <w:t xml:space="preserve">To describe the functional architecture for AR conversational use-cases </w:t>
      </w:r>
      <w:r w:rsidR="006A2BB7">
        <w:t>such as</w:t>
      </w:r>
      <w:r>
        <w:t xml:space="preserve"> clause Annex A.4 and identify the content delivery protocols and performance indicators an end-to-end architecture is </w:t>
      </w:r>
      <w:r w:rsidR="00AA287F">
        <w:t>addressed</w:t>
      </w:r>
      <w:r>
        <w:t xml:space="preserve">. The end-to-end workflow for AR conferencing (one direction) is shown in </w:t>
      </w:r>
      <w:r w:rsidRPr="006A2BB7">
        <w:t xml:space="preserve">Figure </w:t>
      </w:r>
      <w:r w:rsidR="006A2BB7">
        <w:t>6.5.</w:t>
      </w:r>
      <w:r w:rsidR="009E00D7">
        <w:t>3</w:t>
      </w:r>
      <w:r w:rsidR="006A2BB7">
        <w:t>-1</w:t>
      </w:r>
      <w:r w:rsidRPr="008E50FE">
        <w:rPr>
          <w:lang w:val="en-US"/>
        </w:rPr>
        <w:t>.</w:t>
      </w:r>
      <w:r>
        <w:t xml:space="preserve"> </w:t>
      </w:r>
      <w:r w:rsidRPr="008E50FE">
        <w:rPr>
          <w:lang w:val="en-US"/>
        </w:rPr>
        <w:t>C</w:t>
      </w:r>
      <w:r>
        <w:t xml:space="preserve">amera is capturing the participant in an AR conferencing scenario. The camera is connected to a UE (e.g. laptop) via a data network (wired/wireless). Live camera feed, sensors and audio signals are provided to a UE/Edge node (or split) which processes, encodes, and transmits immersive media content to the 5G system for distribution. The immersive media processing function </w:t>
      </w:r>
      <w:r w:rsidR="00751C1D">
        <w:t xml:space="preserve">in UE </w:t>
      </w:r>
      <w:r w:rsidR="00575FEC">
        <w:t>may</w:t>
      </w:r>
      <w:r>
        <w:t xml:space="preserve"> include pre-processing of the captured 3D video, format conversion, and any other processing needed before compression. Immersive media content includes 3D representation, such as in form of meshes or point clouds, of participants in an AR conferencing scenario.  After processing and encoding, the compressed 3D video and audio streams are transmitted over the 5G system. A 5G STAR UE decodes, processes and renders the 3D video and audio stream. </w:t>
      </w:r>
    </w:p>
    <w:p w14:paraId="120B772A" w14:textId="77777777" w:rsidR="00C549D1" w:rsidRDefault="005812F4" w:rsidP="00684E63">
      <w:r>
        <w:t xml:space="preserve">The use-case </w:t>
      </w:r>
      <w:r w:rsidR="007F385E">
        <w:t>may</w:t>
      </w:r>
      <w:r w:rsidR="00AA287F">
        <w:t xml:space="preserve"> </w:t>
      </w:r>
      <w:r>
        <w:t>be extended to bi-directional</w:t>
      </w:r>
      <w:r w:rsidR="007F385E">
        <w:t>/symmetric case</w:t>
      </w:r>
      <w:r>
        <w:t xml:space="preserve"> by adding a 3D camera on the receiver side and AR glasses on the sender side and applying a similar workflow.</w:t>
      </w:r>
      <w:r w:rsidR="00AA287F" w:rsidRPr="00AA287F">
        <w:t xml:space="preserve"> </w:t>
      </w:r>
      <w:r w:rsidR="00AA287F">
        <w:t>For</w:t>
      </w:r>
      <w:r w:rsidR="00751C1D">
        <w:t xml:space="preserve"> an asymmetrical</w:t>
      </w:r>
      <w:r w:rsidR="00AA287F">
        <w:t xml:space="preserve"> case of EDGAR UE, the immersive media </w:t>
      </w:r>
      <w:r w:rsidR="008127DC">
        <w:t xml:space="preserve">is further pre-rendered </w:t>
      </w:r>
      <w:r w:rsidR="00EF2D6F">
        <w:t xml:space="preserve">by the immersive media processing function </w:t>
      </w:r>
      <w:r w:rsidR="007F385E">
        <w:t xml:space="preserve">in the 5G System </w:t>
      </w:r>
      <w:r w:rsidR="008127DC">
        <w:t xml:space="preserve">and transmitted to the UE. </w:t>
      </w:r>
      <w:r w:rsidR="00EF2D6F">
        <w:t>Depending on the device capability</w:t>
      </w:r>
      <w:r w:rsidR="008127DC">
        <w:t>, further media processing such as main scene management</w:t>
      </w:r>
      <w:r w:rsidR="00EF2D6F">
        <w:t xml:space="preserve">, </w:t>
      </w:r>
      <w:r w:rsidR="008127DC">
        <w:t>composition</w:t>
      </w:r>
      <w:r w:rsidR="00EF2D6F">
        <w:t xml:space="preserve">, and rendering partial scene for individual participant </w:t>
      </w:r>
      <w:r w:rsidR="008127DC">
        <w:t>are processed in cloud/edge.</w:t>
      </w:r>
      <w:r w:rsidR="002D752E" w:rsidRPr="002D752E">
        <w:t xml:space="preserve"> </w:t>
      </w:r>
    </w:p>
    <w:p w14:paraId="5CE74A37" w14:textId="77777777" w:rsidR="00C549D1" w:rsidRDefault="003979C0" w:rsidP="00684E63">
      <w:pPr>
        <w:pStyle w:val="TH"/>
      </w:pPr>
      <w:r>
        <w:rPr>
          <w:noProof/>
        </w:rPr>
        <w:pict w14:anchorId="17754912">
          <v:shape id="_x0000_i1059" type="#_x0000_t75" style="width:485.25pt;height:117.25pt" o:ole="">
            <v:imagedata r:id="rId111" o:title=""/>
          </v:shape>
        </w:pict>
      </w:r>
    </w:p>
    <w:p w14:paraId="30171685" w14:textId="77777777" w:rsidR="00AF4E63" w:rsidRDefault="002D752E" w:rsidP="00684E63">
      <w:pPr>
        <w:pStyle w:val="TF"/>
        <w:rPr>
          <w:lang w:eastAsia="ko-KR"/>
        </w:rPr>
      </w:pPr>
      <w:r>
        <w:rPr>
          <w:rFonts w:hint="eastAsia"/>
          <w:lang w:eastAsia="ko-KR"/>
        </w:rPr>
        <w:t xml:space="preserve"> </w:t>
      </w:r>
      <w:r w:rsidR="00AF4E63">
        <w:rPr>
          <w:rFonts w:hint="eastAsia"/>
          <w:lang w:eastAsia="ko-KR"/>
        </w:rPr>
        <w:t>Figure</w:t>
      </w:r>
      <w:r w:rsidR="00AF4E63">
        <w:rPr>
          <w:lang w:eastAsia="ko-KR"/>
        </w:rPr>
        <w:t xml:space="preserve"> 6.5.</w:t>
      </w:r>
      <w:r w:rsidR="009E00D7">
        <w:rPr>
          <w:lang w:eastAsia="ko-KR"/>
        </w:rPr>
        <w:t>3</w:t>
      </w:r>
      <w:r w:rsidR="00AF4E63">
        <w:rPr>
          <w:lang w:eastAsia="ko-KR"/>
        </w:rPr>
        <w:t>-1: Extensions to device architecture of conversational services for STAR UE</w:t>
      </w:r>
    </w:p>
    <w:p w14:paraId="00C7AD6F" w14:textId="77777777" w:rsidR="007F385E" w:rsidRPr="006A7AE4" w:rsidRDefault="007F385E" w:rsidP="00633479">
      <w:pPr>
        <w:pStyle w:val="Heading4"/>
      </w:pPr>
      <w:bookmarkStart w:id="165" w:name="_Toc73696120"/>
      <w:bookmarkStart w:id="166" w:name="_Toc123912715"/>
      <w:r>
        <w:t>6</w:t>
      </w:r>
      <w:r w:rsidRPr="006A7AE4">
        <w:t>.</w:t>
      </w:r>
      <w:r>
        <w:t>5</w:t>
      </w:r>
      <w:r w:rsidRPr="006A7AE4">
        <w:t>.</w:t>
      </w:r>
      <w:r w:rsidR="00694937">
        <w:t>3</w:t>
      </w:r>
      <w:r w:rsidRPr="006A7AE4">
        <w:t>.1</w:t>
      </w:r>
      <w:r w:rsidRPr="006A7AE4">
        <w:tab/>
      </w:r>
      <w:bookmarkEnd w:id="165"/>
      <w:r>
        <w:t>Symmetrical case</w:t>
      </w:r>
      <w:bookmarkEnd w:id="166"/>
    </w:p>
    <w:p w14:paraId="075528E2" w14:textId="77777777" w:rsidR="002E7FFE" w:rsidRPr="00C70570" w:rsidRDefault="002E7FFE" w:rsidP="002E7FFE">
      <w:r>
        <w:t xml:space="preserve">We consider an immersive AR two party call between Alice and Bob. </w:t>
      </w:r>
      <w:r w:rsidRPr="003E3CCE">
        <w:rPr>
          <w:lang w:val="en-US"/>
        </w:rPr>
        <w:t>The end-to-end call flow is described:</w:t>
      </w:r>
    </w:p>
    <w:p w14:paraId="690E2A5C" w14:textId="77777777" w:rsidR="002E7FFE" w:rsidRPr="003E3CCE" w:rsidRDefault="002E7FFE" w:rsidP="009701A3">
      <w:pPr>
        <w:pStyle w:val="B1"/>
        <w:rPr>
          <w:lang w:val="en-US"/>
        </w:rPr>
      </w:pPr>
      <w:r>
        <w:t>1.</w:t>
      </w:r>
      <w:r>
        <w:tab/>
        <w:t>[STAR UE Alice - STAR UE Bob]:  Either one of the UEs</w:t>
      </w:r>
      <w:r w:rsidRPr="003E3CCE">
        <w:rPr>
          <w:lang w:val="en-US"/>
        </w:rPr>
        <w:t xml:space="preserve"> </w:t>
      </w:r>
      <w:r w:rsidR="00575FEC">
        <w:rPr>
          <w:lang w:val="en-US"/>
        </w:rPr>
        <w:t>may</w:t>
      </w:r>
      <w:r>
        <w:rPr>
          <w:lang w:val="en-US"/>
        </w:rPr>
        <w:t xml:space="preserve"> </w:t>
      </w:r>
      <w:r>
        <w:t xml:space="preserve">initiate </w:t>
      </w:r>
      <w:r w:rsidRPr="003E3CCE">
        <w:rPr>
          <w:lang w:val="en-US"/>
        </w:rPr>
        <w:t>a</w:t>
      </w:r>
      <w:r>
        <w:t>n AR immersive call by</w:t>
      </w:r>
      <w:r w:rsidRPr="003E3CCE">
        <w:rPr>
          <w:lang w:val="en-US"/>
        </w:rPr>
        <w:t xml:space="preserve"> starting an app</w:t>
      </w:r>
      <w:r>
        <w:t xml:space="preserve">lication on the </w:t>
      </w:r>
      <w:r w:rsidRPr="003E3CCE">
        <w:rPr>
          <w:lang w:val="en-US"/>
        </w:rPr>
        <w:t>phone or AR glasses.</w:t>
      </w:r>
    </w:p>
    <w:p w14:paraId="5F7C02F8" w14:textId="77777777" w:rsidR="002E7FFE" w:rsidRDefault="002E7FFE" w:rsidP="009701A3">
      <w:pPr>
        <w:pStyle w:val="B1"/>
        <w:rPr>
          <w:lang w:val="en-US"/>
        </w:rPr>
      </w:pPr>
      <w:r>
        <w:t>2.</w:t>
      </w:r>
      <w:r>
        <w:tab/>
        <w:t>[STAR UE Alice - STAR UE Bob]:</w:t>
      </w:r>
      <w:r w:rsidRPr="003E3CCE">
        <w:rPr>
          <w:lang w:val="en-US"/>
        </w:rPr>
        <w:t xml:space="preserve"> </w:t>
      </w:r>
      <w:r w:rsidRPr="006A71E4">
        <w:rPr>
          <w:lang w:val="en-US"/>
        </w:rPr>
        <w:t>B</w:t>
      </w:r>
      <w:r>
        <w:t xml:space="preserve">oth UEs </w:t>
      </w:r>
      <w:r w:rsidRPr="006A71E4">
        <w:rPr>
          <w:lang w:val="en-US"/>
        </w:rPr>
        <w:t>co</w:t>
      </w:r>
      <w:r>
        <w:rPr>
          <w:lang w:val="en-US"/>
        </w:rPr>
        <w:t xml:space="preserve">mmunicate with </w:t>
      </w:r>
      <w:r>
        <w:t xml:space="preserve">a </w:t>
      </w:r>
      <w:r w:rsidRPr="006A71E4">
        <w:rPr>
          <w:lang w:val="en-US"/>
        </w:rPr>
        <w:t>si</w:t>
      </w:r>
      <w:r>
        <w:rPr>
          <w:lang w:val="en-US"/>
        </w:rPr>
        <w:t>gnal</w:t>
      </w:r>
      <w:r w:rsidR="0032011E">
        <w:rPr>
          <w:lang w:val="en-US"/>
        </w:rPr>
        <w:t>l</w:t>
      </w:r>
      <w:r>
        <w:rPr>
          <w:lang w:val="en-US"/>
        </w:rPr>
        <w:t xml:space="preserve">ing </w:t>
      </w:r>
      <w:r>
        <w:t xml:space="preserve">server </w:t>
      </w:r>
      <w:r w:rsidRPr="006A71E4">
        <w:rPr>
          <w:lang w:val="en-US"/>
        </w:rPr>
        <w:t>to</w:t>
      </w:r>
      <w:r>
        <w:rPr>
          <w:lang w:val="en-US"/>
        </w:rPr>
        <w:t xml:space="preserve"> </w:t>
      </w:r>
      <w:r w:rsidRPr="003E3CCE">
        <w:rPr>
          <w:lang w:val="en-US"/>
        </w:rPr>
        <w:t xml:space="preserve">establish </w:t>
      </w:r>
      <w:r w:rsidRPr="006A71E4">
        <w:rPr>
          <w:lang w:val="en-US"/>
        </w:rPr>
        <w:t>t</w:t>
      </w:r>
      <w:r>
        <w:rPr>
          <w:lang w:val="en-US"/>
        </w:rPr>
        <w:t xml:space="preserve">he </w:t>
      </w:r>
      <w:r>
        <w:t>AR call</w:t>
      </w:r>
      <w:r w:rsidRPr="003E3CCE">
        <w:rPr>
          <w:lang w:val="en-US"/>
        </w:rPr>
        <w:t xml:space="preserve">. </w:t>
      </w:r>
      <w:r>
        <w:t>During t</w:t>
      </w:r>
      <w:r w:rsidRPr="003E3CCE">
        <w:rPr>
          <w:lang w:val="en-US"/>
        </w:rPr>
        <w:t>he session establishment</w:t>
      </w:r>
      <w:r>
        <w:t xml:space="preserve">, both parties agree on </w:t>
      </w:r>
      <w:r w:rsidRPr="003E3CCE">
        <w:rPr>
          <w:lang w:val="en-US"/>
        </w:rPr>
        <w:t xml:space="preserve">the </w:t>
      </w:r>
      <w:r>
        <w:t>format</w:t>
      </w:r>
      <w:r w:rsidRPr="003E3CCE">
        <w:rPr>
          <w:lang w:val="en-US"/>
        </w:rPr>
        <w:t xml:space="preserve"> (e.g. point clouds, triangular/polygon meshes</w:t>
      </w:r>
      <w:r>
        <w:t>).</w:t>
      </w:r>
      <w:r w:rsidRPr="003E3CCE">
        <w:rPr>
          <w:lang w:val="en-US"/>
        </w:rPr>
        <w:t xml:space="preserve"> The exact session type and configuration depends on the capabilities of </w:t>
      </w:r>
      <w:r>
        <w:t>STAR</w:t>
      </w:r>
      <w:r w:rsidRPr="003E3CCE">
        <w:rPr>
          <w:lang w:val="en-US"/>
        </w:rPr>
        <w:t xml:space="preserve"> </w:t>
      </w:r>
      <w:r>
        <w:t>UE</w:t>
      </w:r>
      <w:r w:rsidRPr="003E3CCE">
        <w:rPr>
          <w:lang w:val="en-US"/>
        </w:rPr>
        <w:t xml:space="preserve">. </w:t>
      </w:r>
    </w:p>
    <w:p w14:paraId="338AC9B3" w14:textId="77777777" w:rsidR="002E7FFE" w:rsidRPr="0025628D" w:rsidRDefault="002E7FFE" w:rsidP="009701A3">
      <w:pPr>
        <w:pStyle w:val="B1"/>
      </w:pPr>
      <w:r>
        <w:t>3.</w:t>
      </w:r>
      <w:r>
        <w:tab/>
        <w:t xml:space="preserve">[STAR UE Alice]:  </w:t>
      </w:r>
      <w:r w:rsidRPr="0025628D">
        <w:t xml:space="preserve">Alice is captured by a depth camera </w:t>
      </w:r>
      <w:r>
        <w:t xml:space="preserve">embedded within the STAR UE or an external camera </w:t>
      </w:r>
      <w:r w:rsidRPr="0025628D">
        <w:t xml:space="preserve">which generates an immersive 3D media </w:t>
      </w:r>
      <w:r>
        <w:t xml:space="preserve">stream </w:t>
      </w:r>
      <w:r w:rsidRPr="0025628D">
        <w:t>(audio and video).</w:t>
      </w:r>
      <w:r>
        <w:t xml:space="preserve"> </w:t>
      </w:r>
    </w:p>
    <w:p w14:paraId="6E689730" w14:textId="77777777" w:rsidR="002E7FFE" w:rsidRPr="0025628D" w:rsidRDefault="002E7FFE" w:rsidP="009701A3">
      <w:pPr>
        <w:pStyle w:val="B1"/>
      </w:pPr>
      <w:r>
        <w:t>4.</w:t>
      </w:r>
      <w:r>
        <w:tab/>
      </w:r>
      <w:r w:rsidRPr="0025628D">
        <w:t>[</w:t>
      </w:r>
      <w:r>
        <w:t>STAR UE Alice</w:t>
      </w:r>
      <w:r w:rsidRPr="0025628D">
        <w:t xml:space="preserve">]: The immersive 3D media is </w:t>
      </w:r>
      <w:r>
        <w:t xml:space="preserve">encoded and </w:t>
      </w:r>
      <w:r w:rsidRPr="0025628D">
        <w:t>transmitted in real-time to Bo</w:t>
      </w:r>
      <w:r>
        <w:t>b</w:t>
      </w:r>
      <w:r w:rsidRPr="0025628D">
        <w:t xml:space="preserve"> </w:t>
      </w:r>
      <w:r>
        <w:t>over the 5G system</w:t>
      </w:r>
      <w:r w:rsidRPr="0025628D">
        <w:t>.</w:t>
      </w:r>
      <w:r>
        <w:t xml:space="preserve"> Additional pre-processing </w:t>
      </w:r>
      <w:r w:rsidR="00575FEC">
        <w:t>may</w:t>
      </w:r>
      <w:r>
        <w:t xml:space="preserve"> be applied before encoding such as format conversion.</w:t>
      </w:r>
    </w:p>
    <w:p w14:paraId="3D7D115C" w14:textId="77777777" w:rsidR="002E7FFE" w:rsidRPr="0025628D" w:rsidRDefault="002E7FFE" w:rsidP="009701A3">
      <w:pPr>
        <w:pStyle w:val="B1"/>
      </w:pPr>
      <w:r>
        <w:t>5.</w:t>
      </w:r>
      <w:r>
        <w:tab/>
      </w:r>
      <w:r w:rsidRPr="0025628D">
        <w:t>[</w:t>
      </w:r>
      <w:r>
        <w:t>STAR UE Bob</w:t>
      </w:r>
      <w:r w:rsidRPr="0025628D">
        <w:t xml:space="preserve">]: The immersive 3D media is </w:t>
      </w:r>
      <w:r>
        <w:t xml:space="preserve">received on </w:t>
      </w:r>
      <w:r w:rsidRPr="0025628D">
        <w:t>Bo</w:t>
      </w:r>
      <w:r>
        <w:t>b</w:t>
      </w:r>
      <w:r w:rsidRPr="0025628D">
        <w:t xml:space="preserve">’s </w:t>
      </w:r>
      <w:r>
        <w:t>STAR UE. The immersive 3D media stream is decoded and rendered on AR glasses. Additional post</w:t>
      </w:r>
      <w:r w:rsidR="007F385E">
        <w:t>-</w:t>
      </w:r>
      <w:r>
        <w:t xml:space="preserve">processing </w:t>
      </w:r>
      <w:r w:rsidR="00575FEC">
        <w:t>may</w:t>
      </w:r>
      <w:r>
        <w:t xml:space="preserve"> be applied before rendering such as format conversion, customization to match the stream to rendered environment e.g. filling holes.</w:t>
      </w:r>
    </w:p>
    <w:p w14:paraId="020FD942" w14:textId="77777777" w:rsidR="002E7FFE" w:rsidRDefault="002E7FFE" w:rsidP="009701A3">
      <w:pPr>
        <w:pStyle w:val="B1"/>
      </w:pPr>
      <w:r>
        <w:t>6.</w:t>
      </w:r>
      <w:r>
        <w:tab/>
        <w:t xml:space="preserve">[STAR UE Bob]: </w:t>
      </w:r>
      <w:r w:rsidRPr="0025628D">
        <w:t>Bo</w:t>
      </w:r>
      <w:r>
        <w:t>b</w:t>
      </w:r>
      <w:r w:rsidRPr="0025628D">
        <w:t xml:space="preserve"> is c</w:t>
      </w:r>
      <w:r>
        <w:t>a</w:t>
      </w:r>
      <w:r w:rsidRPr="0025628D">
        <w:t xml:space="preserve">ptured by a depth camera generating an immersive 3D media which is </w:t>
      </w:r>
      <w:r>
        <w:t xml:space="preserve">encoded and </w:t>
      </w:r>
      <w:r w:rsidRPr="0025628D">
        <w:t>transmitted in real-time</w:t>
      </w:r>
      <w:r>
        <w:t xml:space="preserve"> to</w:t>
      </w:r>
      <w:r w:rsidRPr="0025628D">
        <w:t xml:space="preserve"> Alice’s AR glasses.</w:t>
      </w:r>
    </w:p>
    <w:p w14:paraId="350E5C7E" w14:textId="77777777" w:rsidR="002E7FFE" w:rsidRPr="0025628D" w:rsidRDefault="002E7FFE" w:rsidP="009701A3">
      <w:pPr>
        <w:pStyle w:val="B1"/>
      </w:pPr>
      <w:r>
        <w:t>7.</w:t>
      </w:r>
      <w:r>
        <w:tab/>
        <w:t xml:space="preserve">[STAR UE Alice]: The </w:t>
      </w:r>
      <w:r w:rsidRPr="0025628D">
        <w:t xml:space="preserve">immersive 3D media which is </w:t>
      </w:r>
      <w:r>
        <w:t xml:space="preserve">received, decoded and rendered on </w:t>
      </w:r>
      <w:r w:rsidRPr="0025628D">
        <w:t>Alice’s AR glasses.</w:t>
      </w:r>
    </w:p>
    <w:p w14:paraId="02FF2B5E" w14:textId="77777777" w:rsidR="002E7FFE" w:rsidRDefault="002E7FFE" w:rsidP="009701A3">
      <w:pPr>
        <w:pStyle w:val="B1"/>
      </w:pPr>
      <w:r>
        <w:t>8.</w:t>
      </w:r>
      <w:r>
        <w:tab/>
        <w:t xml:space="preserve">[STAR UE Alice - STAR UE Bob]: </w:t>
      </w:r>
      <w:r w:rsidRPr="00BA38BC">
        <w:rPr>
          <w:lang w:val="en-US"/>
        </w:rPr>
        <w:t>B</w:t>
      </w:r>
      <w:r>
        <w:t xml:space="preserve">oth UEs terminate the service at the end of the call. </w:t>
      </w:r>
    </w:p>
    <w:p w14:paraId="122F543F" w14:textId="77777777" w:rsidR="002E7FFE" w:rsidRDefault="002E7FFE" w:rsidP="002E7FFE">
      <w:pPr>
        <w:pStyle w:val="NO"/>
      </w:pPr>
      <w:r>
        <w:t>NOTE:</w:t>
      </w:r>
      <w:r w:rsidR="00C05052">
        <w:tab/>
      </w:r>
      <w:r>
        <w:t xml:space="preserve">Additional call-flows that cover other </w:t>
      </w:r>
      <w:r w:rsidRPr="00AC4735">
        <w:t>AR conferencing use-cases listed in Table 6.1</w:t>
      </w:r>
      <w:r w:rsidR="00B30D64">
        <w:t>-1</w:t>
      </w:r>
      <w:r w:rsidRPr="00AC4735">
        <w:t xml:space="preserve"> </w:t>
      </w:r>
      <w:r w:rsidR="00575FEC">
        <w:t>may</w:t>
      </w:r>
      <w:r>
        <w:t xml:space="preserve"> be added.  </w:t>
      </w:r>
    </w:p>
    <w:p w14:paraId="3CBFB6FA" w14:textId="77777777" w:rsidR="007F385E" w:rsidRPr="006A7AE4" w:rsidRDefault="007F385E" w:rsidP="007F385E">
      <w:pPr>
        <w:pStyle w:val="Heading4"/>
      </w:pPr>
      <w:bookmarkStart w:id="167" w:name="_Toc123912716"/>
      <w:r>
        <w:t>6</w:t>
      </w:r>
      <w:r w:rsidRPr="006A7AE4">
        <w:t>.</w:t>
      </w:r>
      <w:r>
        <w:t>5</w:t>
      </w:r>
      <w:r w:rsidRPr="006A7AE4">
        <w:t>.</w:t>
      </w:r>
      <w:r w:rsidR="00694937">
        <w:t>3</w:t>
      </w:r>
      <w:r>
        <w:t>.2</w:t>
      </w:r>
      <w:r w:rsidRPr="006A7AE4">
        <w:tab/>
      </w:r>
      <w:r>
        <w:t>Asymmetrical case</w:t>
      </w:r>
      <w:bookmarkEnd w:id="167"/>
    </w:p>
    <w:p w14:paraId="21DB673E" w14:textId="77777777" w:rsidR="007F385E" w:rsidRPr="00723BB9" w:rsidRDefault="007F385E" w:rsidP="007F385E">
      <w:r w:rsidRPr="00723BB9">
        <w:t xml:space="preserve">We consider an immersive AR </w:t>
      </w:r>
      <w:r>
        <w:t xml:space="preserve">asymmetrical </w:t>
      </w:r>
      <w:r w:rsidRPr="00723BB9">
        <w:t>call between Alice and Bob</w:t>
      </w:r>
      <w:r>
        <w:t>, where Bob is transmitting immersive media to be consumed on the AR glasses of Alice (STAR UE)</w:t>
      </w:r>
      <w:r w:rsidRPr="00723BB9">
        <w:t xml:space="preserve">. </w:t>
      </w:r>
      <w:r>
        <w:t>Bo</w:t>
      </w:r>
      <w:r w:rsidRPr="000B7388">
        <w:rPr>
          <w:lang w:val="en-US"/>
        </w:rPr>
        <w:t>b</w:t>
      </w:r>
      <w:r>
        <w:t xml:space="preserve"> (non-STAR UE) is receiving content from Alice via other means such as audio, 2D video, etc. </w:t>
      </w:r>
      <w:r w:rsidRPr="00723BB9">
        <w:rPr>
          <w:lang w:val="en-US"/>
        </w:rPr>
        <w:t>The end-to-end call flow is described:</w:t>
      </w:r>
    </w:p>
    <w:p w14:paraId="791487DE" w14:textId="77777777" w:rsidR="007F385E" w:rsidRPr="00633479" w:rsidRDefault="007F385E" w:rsidP="00633479">
      <w:pPr>
        <w:pStyle w:val="B1"/>
      </w:pPr>
      <w:r w:rsidRPr="007F385E">
        <w:t>1.</w:t>
      </w:r>
      <w:r>
        <w:tab/>
      </w:r>
      <w:r w:rsidRPr="007F385E">
        <w:t>[STAR UE Alice – non-STAR UE Bob]:  Alice</w:t>
      </w:r>
      <w:r w:rsidRPr="00633479">
        <w:t xml:space="preserve"> </w:t>
      </w:r>
      <w:r w:rsidRPr="007F385E">
        <w:t xml:space="preserve">initiates </w:t>
      </w:r>
      <w:r w:rsidRPr="00633479">
        <w:t>a</w:t>
      </w:r>
      <w:r w:rsidRPr="007F385E">
        <w:t>n AR immersive call by</w:t>
      </w:r>
      <w:r w:rsidRPr="00633479">
        <w:t xml:space="preserve"> starting an app</w:t>
      </w:r>
      <w:r w:rsidRPr="007F385E">
        <w:t xml:space="preserve">lication on the </w:t>
      </w:r>
      <w:r w:rsidRPr="00633479">
        <w:t>phone or AR glasses.</w:t>
      </w:r>
    </w:p>
    <w:p w14:paraId="23AD4164" w14:textId="77777777" w:rsidR="007F385E" w:rsidRPr="00633479" w:rsidRDefault="007F385E" w:rsidP="00633479">
      <w:pPr>
        <w:pStyle w:val="B1"/>
      </w:pPr>
      <w:r w:rsidRPr="007F385E">
        <w:t>2.</w:t>
      </w:r>
      <w:r w:rsidRPr="007F385E">
        <w:tab/>
        <w:t>[STAR UE Alice - non-STAR UE Bob]:</w:t>
      </w:r>
      <w:r w:rsidRPr="00633479">
        <w:t xml:space="preserve"> </w:t>
      </w:r>
      <w:r w:rsidRPr="007F385E">
        <w:t xml:space="preserve">Alice </w:t>
      </w:r>
      <w:r w:rsidRPr="00633479">
        <w:t>communicate</w:t>
      </w:r>
      <w:r w:rsidRPr="007F385E">
        <w:t>s</w:t>
      </w:r>
      <w:r w:rsidRPr="00633479">
        <w:t xml:space="preserve"> with </w:t>
      </w:r>
      <w:r w:rsidRPr="007F385E">
        <w:t xml:space="preserve">a </w:t>
      </w:r>
      <w:r w:rsidRPr="00633479">
        <w:t xml:space="preserve">signalling </w:t>
      </w:r>
      <w:r w:rsidRPr="007F385E">
        <w:t xml:space="preserve">server </w:t>
      </w:r>
      <w:r w:rsidRPr="00633479">
        <w:t xml:space="preserve">to establish the </w:t>
      </w:r>
      <w:r w:rsidRPr="007F385E">
        <w:t>AR call</w:t>
      </w:r>
      <w:r w:rsidRPr="00633479">
        <w:t xml:space="preserve">. </w:t>
      </w:r>
      <w:r w:rsidRPr="007F385E">
        <w:t>During t</w:t>
      </w:r>
      <w:r w:rsidRPr="00633479">
        <w:t>he session establishment</w:t>
      </w:r>
      <w:r w:rsidRPr="007F385E">
        <w:t xml:space="preserve">, </w:t>
      </w:r>
      <w:r w:rsidRPr="00633479">
        <w:t xml:space="preserve">the </w:t>
      </w:r>
      <w:r w:rsidRPr="007F385E">
        <w:t>format</w:t>
      </w:r>
      <w:r w:rsidRPr="00633479">
        <w:t xml:space="preserve"> </w:t>
      </w:r>
      <w:r w:rsidRPr="007F385E">
        <w:t xml:space="preserve">is identified </w:t>
      </w:r>
      <w:r w:rsidRPr="00633479">
        <w:t>(e.g.</w:t>
      </w:r>
      <w:r w:rsidRPr="007F385E">
        <w:t>,</w:t>
      </w:r>
      <w:r w:rsidRPr="00633479">
        <w:t xml:space="preserve"> point clouds, triangular/polygon meshes</w:t>
      </w:r>
      <w:r w:rsidRPr="007F385E">
        <w:t>).</w:t>
      </w:r>
      <w:r w:rsidRPr="00633479">
        <w:t xml:space="preserve"> The exact session type and configuration depends on the capabilities of </w:t>
      </w:r>
      <w:r w:rsidRPr="007F385E">
        <w:t>STAR</w:t>
      </w:r>
      <w:r w:rsidRPr="00633479">
        <w:t xml:space="preserve"> </w:t>
      </w:r>
      <w:r w:rsidRPr="007F385E">
        <w:t>UE</w:t>
      </w:r>
      <w:r w:rsidRPr="00633479">
        <w:t xml:space="preserve">. </w:t>
      </w:r>
    </w:p>
    <w:p w14:paraId="48B268FA" w14:textId="77777777" w:rsidR="007F385E" w:rsidRPr="007F385E" w:rsidRDefault="007F385E" w:rsidP="00633479">
      <w:pPr>
        <w:pStyle w:val="B1"/>
      </w:pPr>
      <w:r w:rsidRPr="007F385E">
        <w:t>3.</w:t>
      </w:r>
      <w:r w:rsidRPr="007F385E">
        <w:tab/>
        <w:t xml:space="preserve">[non-STAR UE Bob]:  Bob is captured by a depth camera embedded within the STAR UE or an external camera which generates an immersive 3D media stream (audio and video). </w:t>
      </w:r>
    </w:p>
    <w:p w14:paraId="7F721BE1" w14:textId="77777777" w:rsidR="007F385E" w:rsidRPr="007F385E" w:rsidRDefault="007F385E" w:rsidP="00633479">
      <w:pPr>
        <w:pStyle w:val="B1"/>
      </w:pPr>
      <w:r w:rsidRPr="007F385E">
        <w:t>4.</w:t>
      </w:r>
      <w:r w:rsidRPr="007F385E">
        <w:tab/>
        <w:t xml:space="preserve">[non-STAR UE Bob]: The immersive 3D media is encoded and transmitted in real-time to Alice over the 5G system. Additional pre-processing </w:t>
      </w:r>
      <w:r w:rsidR="00575FEC">
        <w:t>may</w:t>
      </w:r>
      <w:r w:rsidRPr="007F385E">
        <w:t xml:space="preserve"> be applied before encoding such as format conversion.</w:t>
      </w:r>
    </w:p>
    <w:p w14:paraId="57A47781" w14:textId="77777777" w:rsidR="007F385E" w:rsidRPr="007F385E" w:rsidRDefault="007F385E" w:rsidP="00633479">
      <w:pPr>
        <w:pStyle w:val="B1"/>
      </w:pPr>
      <w:r w:rsidRPr="007F385E">
        <w:t>5.</w:t>
      </w:r>
      <w:r w:rsidRPr="007F385E">
        <w:tab/>
        <w:t>[STAR UE Alice]: The immersive 3D media is received on Alice’s STAR UE. The immersive 3D media stream is decoded and rendered on AR glasses. Additional post</w:t>
      </w:r>
      <w:r>
        <w:t>-</w:t>
      </w:r>
      <w:r w:rsidRPr="007F385E">
        <w:t xml:space="preserve">processing </w:t>
      </w:r>
      <w:r w:rsidR="00575FEC">
        <w:t>may</w:t>
      </w:r>
      <w:r w:rsidRPr="007F385E">
        <w:t xml:space="preserve"> be applied before rendering such as format conversion, customization to match the stream to rendered environment e.g., filling holes.</w:t>
      </w:r>
    </w:p>
    <w:p w14:paraId="5B8977F0" w14:textId="77777777" w:rsidR="007F385E" w:rsidRPr="007F385E" w:rsidRDefault="007F385E" w:rsidP="00633479">
      <w:pPr>
        <w:pStyle w:val="B1"/>
      </w:pPr>
      <w:r w:rsidRPr="007F385E">
        <w:t>6.</w:t>
      </w:r>
      <w:r w:rsidRPr="007F385E">
        <w:tab/>
        <w:t>[STAR UE Alice]: Alice is transmitting audio, 2D video or other media content as a back channel to Bob.</w:t>
      </w:r>
    </w:p>
    <w:p w14:paraId="43CB177E" w14:textId="77777777" w:rsidR="007F385E" w:rsidRPr="00633479" w:rsidRDefault="007F385E" w:rsidP="00633479">
      <w:pPr>
        <w:pStyle w:val="B1"/>
      </w:pPr>
      <w:r w:rsidRPr="00633479">
        <w:t>7.</w:t>
      </w:r>
      <w:r w:rsidR="00B05430">
        <w:tab/>
      </w:r>
      <w:r w:rsidRPr="00633479">
        <w:t>[non-STAR UE Bob]: The 2D video or other media content which is received, decoded and rendered on Bob’s device.</w:t>
      </w:r>
    </w:p>
    <w:p w14:paraId="6151066D" w14:textId="77777777" w:rsidR="007F385E" w:rsidRPr="007F385E" w:rsidRDefault="007F385E" w:rsidP="00633479">
      <w:pPr>
        <w:pStyle w:val="B1"/>
      </w:pPr>
      <w:r w:rsidRPr="007F385E">
        <w:t>8.</w:t>
      </w:r>
      <w:r w:rsidRPr="007F385E">
        <w:tab/>
        <w:t xml:space="preserve">[STAR UE Alice – non-STAR UE Bob]: Alice terminates the service at the end of the call. </w:t>
      </w:r>
    </w:p>
    <w:p w14:paraId="7C7072A3" w14:textId="77777777" w:rsidR="007F385E" w:rsidRPr="00723BB9" w:rsidRDefault="007F385E" w:rsidP="00684E63">
      <w:pPr>
        <w:pStyle w:val="NO"/>
      </w:pPr>
      <w:r w:rsidRPr="00723BB9">
        <w:t>NOTE:</w:t>
      </w:r>
      <w:r w:rsidR="00C05052">
        <w:tab/>
      </w:r>
      <w:r w:rsidRPr="00723BB9">
        <w:t xml:space="preserve">Additional call-flows that cover other AR conferencing use-cases listed in Table 6.1-1 </w:t>
      </w:r>
      <w:r w:rsidR="00575FEC">
        <w:t>may</w:t>
      </w:r>
      <w:r w:rsidRPr="00723BB9">
        <w:t xml:space="preserve"> be added.  </w:t>
      </w:r>
    </w:p>
    <w:p w14:paraId="00EADEC4" w14:textId="77777777" w:rsidR="002E7FFE" w:rsidRDefault="0032011E" w:rsidP="00633479">
      <w:pPr>
        <w:pStyle w:val="Heading3"/>
        <w:rPr>
          <w:lang w:eastAsia="ko-KR"/>
        </w:rPr>
      </w:pPr>
      <w:bookmarkStart w:id="168" w:name="_Toc123912717"/>
      <w:r>
        <w:rPr>
          <w:rFonts w:hint="eastAsia"/>
          <w:lang w:eastAsia="ko-KR"/>
        </w:rPr>
        <w:t>6</w:t>
      </w:r>
      <w:r>
        <w:rPr>
          <w:lang w:eastAsia="ko-KR"/>
        </w:rPr>
        <w:t>.5.</w:t>
      </w:r>
      <w:r w:rsidR="009E00D7">
        <w:rPr>
          <w:lang w:eastAsia="ko-KR"/>
        </w:rPr>
        <w:t>4</w:t>
      </w:r>
      <w:r>
        <w:rPr>
          <w:lang w:eastAsia="ko-KR"/>
        </w:rPr>
        <w:tab/>
      </w:r>
      <w:r w:rsidR="005C1079">
        <w:rPr>
          <w:lang w:eastAsia="ko-KR"/>
        </w:rPr>
        <w:t>I</w:t>
      </w:r>
      <w:r>
        <w:rPr>
          <w:lang w:eastAsia="ko-KR"/>
        </w:rPr>
        <w:t xml:space="preserve">nstantiation #1: </w:t>
      </w:r>
      <w:r w:rsidR="00A046F6">
        <w:rPr>
          <w:lang w:eastAsia="ko-KR"/>
        </w:rPr>
        <w:t>MTSI-based architecture extension</w:t>
      </w:r>
      <w:bookmarkEnd w:id="168"/>
    </w:p>
    <w:p w14:paraId="4D70A8F2" w14:textId="77777777" w:rsidR="0032011E" w:rsidRDefault="00A046F6" w:rsidP="00B519AE">
      <w:r>
        <w:rPr>
          <w:rFonts w:hint="eastAsia"/>
          <w:lang w:eastAsia="ko-KR"/>
        </w:rPr>
        <w:t>T</w:t>
      </w:r>
      <w:r>
        <w:rPr>
          <w:lang w:eastAsia="ko-KR"/>
        </w:rPr>
        <w:t xml:space="preserve">his instantiation provides the detailed architecture and procedures for the case of extending the current MTSI architecture. </w:t>
      </w:r>
      <w:r>
        <w:t>Figure 6.5.</w:t>
      </w:r>
      <w:r w:rsidR="009E00D7">
        <w:t>4</w:t>
      </w:r>
      <w:r>
        <w:t xml:space="preserve">-1 provides an MTSI-based architecture of conversational services for STAR UE. </w:t>
      </w:r>
    </w:p>
    <w:p w14:paraId="760E180A" w14:textId="77777777" w:rsidR="00C549D1" w:rsidRDefault="00A046F6" w:rsidP="00684E63">
      <w:pPr>
        <w:rPr>
          <w:rFonts w:ascii="Arial" w:hAnsi="Arial"/>
          <w:b/>
          <w:lang w:eastAsia="ko-KR"/>
        </w:rPr>
      </w:pPr>
      <w:r>
        <w:t>An MTSI client specified in TS 26.114 [</w:t>
      </w:r>
      <w:r w:rsidR="00226DCE">
        <w:t>15</w:t>
      </w:r>
      <w:r>
        <w:t xml:space="preserve">] </w:t>
      </w:r>
      <w:r w:rsidR="00575FEC">
        <w:t>may</w:t>
      </w:r>
      <w:r>
        <w:t xml:space="preserve"> be extended to an AR-MTSI client which supports AR immersive media and take a role of Media Access Functions. A data channel application, an HTML web page including Jav</w:t>
      </w:r>
      <w:r w:rsidR="0007471B">
        <w:t>a</w:t>
      </w:r>
      <w:r>
        <w:t xml:space="preserve">Script(s) provided by a data channel server through a bootstrap data channel, also </w:t>
      </w:r>
      <w:r w:rsidR="00575FEC">
        <w:t>may</w:t>
      </w:r>
      <w:r>
        <w:t xml:space="preserve"> be used to provide rich user experiences such as sitting side by side on a bench. Support of data channel media is optional for an MTSI client. An AR-MTSI client supporting data channel is denoted as an AR-DCMTSI client. Note that the data channel server </w:t>
      </w:r>
      <w:r w:rsidR="00575FEC">
        <w:t>may</w:t>
      </w:r>
      <w:r>
        <w:t xml:space="preserve"> be implemented in IMS core or outside of it.</w:t>
      </w:r>
      <w:r w:rsidR="00561034" w:rsidRPr="00561034">
        <w:t xml:space="preserve"> </w:t>
      </w:r>
      <w:r w:rsidR="003979C0" w:rsidRPr="00684E63">
        <w:rPr>
          <w:rStyle w:val="THChar"/>
          <w:noProof/>
        </w:rPr>
        <w:object w:dxaOrig="31455" w:dyaOrig="9361" w14:anchorId="0980EDCA">
          <v:shape id="_x0000_i1060" type="#_x0000_t75" style="width:481.25pt;height:143.2pt" o:ole="">
            <v:imagedata r:id="rId112" o:title=""/>
          </v:shape>
          <o:OLEObject Type="Embed" ProgID="Visio.Drawing.15" ShapeID="_x0000_i1060" DrawAspect="Content" ObjectID="_1734525367" r:id="rId113"/>
        </w:object>
      </w:r>
      <w:r w:rsidR="00561034" w:rsidRPr="00752848">
        <w:rPr>
          <w:rFonts w:ascii="Arial" w:hAnsi="Arial" w:hint="eastAsia"/>
          <w:b/>
          <w:lang w:eastAsia="ko-KR"/>
        </w:rPr>
        <w:t xml:space="preserve"> </w:t>
      </w:r>
    </w:p>
    <w:p w14:paraId="15BD31EB" w14:textId="77777777" w:rsidR="00010ED7" w:rsidRPr="00DB1A32" w:rsidRDefault="00010ED7" w:rsidP="00684E63">
      <w:pPr>
        <w:pStyle w:val="TF"/>
        <w:rPr>
          <w:lang w:eastAsia="ko-KR"/>
        </w:rPr>
      </w:pPr>
      <w:r w:rsidRPr="00752848">
        <w:rPr>
          <w:rFonts w:hint="eastAsia"/>
          <w:lang w:eastAsia="ko-KR"/>
        </w:rPr>
        <w:t>Figure</w:t>
      </w:r>
      <w:r w:rsidRPr="00752848">
        <w:rPr>
          <w:lang w:eastAsia="ko-KR"/>
        </w:rPr>
        <w:t xml:space="preserve"> 6.5.</w:t>
      </w:r>
      <w:r w:rsidR="009E00D7">
        <w:rPr>
          <w:lang w:eastAsia="ko-KR"/>
        </w:rPr>
        <w:t>4</w:t>
      </w:r>
      <w:r w:rsidRPr="00752848">
        <w:rPr>
          <w:lang w:eastAsia="ko-KR"/>
        </w:rPr>
        <w:t>-</w:t>
      </w:r>
      <w:r>
        <w:rPr>
          <w:lang w:eastAsia="ko-KR"/>
        </w:rPr>
        <w:t>1</w:t>
      </w:r>
      <w:r w:rsidRPr="00752848">
        <w:rPr>
          <w:lang w:eastAsia="ko-KR"/>
        </w:rPr>
        <w:t xml:space="preserve">: </w:t>
      </w:r>
      <w:r>
        <w:rPr>
          <w:lang w:eastAsia="ko-KR"/>
        </w:rPr>
        <w:t>MTSI-based</w:t>
      </w:r>
      <w:r w:rsidRPr="00752848">
        <w:rPr>
          <w:lang w:eastAsia="ko-KR"/>
        </w:rPr>
        <w:t xml:space="preserve"> conversational service</w:t>
      </w:r>
      <w:r>
        <w:rPr>
          <w:lang w:eastAsia="ko-KR"/>
        </w:rPr>
        <w:t xml:space="preserve"> architecture</w:t>
      </w:r>
      <w:r w:rsidRPr="00752848">
        <w:rPr>
          <w:lang w:eastAsia="ko-KR"/>
        </w:rPr>
        <w:t xml:space="preserve"> for STAR UE</w:t>
      </w:r>
    </w:p>
    <w:p w14:paraId="1630C8A2" w14:textId="77777777" w:rsidR="00010ED7" w:rsidRPr="00010ED7" w:rsidRDefault="00010ED7" w:rsidP="00B519AE">
      <w:r>
        <w:t>Figure 6.5.</w:t>
      </w:r>
      <w:r w:rsidR="009E00D7">
        <w:t>4</w:t>
      </w:r>
      <w:r>
        <w:t>-2 illustrates the procedure diagram for an immersive AR two party call using STAR UEs including an AR-MTSI client.</w:t>
      </w:r>
    </w:p>
    <w:p w14:paraId="688DB488" w14:textId="77777777" w:rsidR="00010ED7" w:rsidRDefault="003979C0" w:rsidP="00055E29">
      <w:pPr>
        <w:pStyle w:val="TH"/>
      </w:pPr>
      <w:r>
        <w:rPr>
          <w:noProof/>
        </w:rPr>
        <w:object w:dxaOrig="9540" w:dyaOrig="12405" w14:anchorId="322F2557">
          <v:shape id="_x0000_i1061" type="#_x0000_t75" style="width:376.85pt;height:490pt" o:ole="">
            <v:imagedata r:id="rId114" o:title=""/>
          </v:shape>
          <o:OLEObject Type="Embed" ProgID="Mscgen.Chart" ShapeID="_x0000_i1061" DrawAspect="Content" ObjectID="_1734525368" r:id="rId115"/>
        </w:object>
      </w:r>
    </w:p>
    <w:p w14:paraId="1F53C2C3" w14:textId="77777777" w:rsidR="00010ED7" w:rsidRDefault="00010ED7" w:rsidP="00684E63">
      <w:pPr>
        <w:pStyle w:val="TF"/>
      </w:pPr>
      <w:r w:rsidRPr="00752848">
        <w:rPr>
          <w:rFonts w:hint="eastAsia"/>
          <w:lang w:eastAsia="ko-KR"/>
        </w:rPr>
        <w:t>Figure</w:t>
      </w:r>
      <w:r w:rsidRPr="00752848">
        <w:rPr>
          <w:lang w:eastAsia="ko-KR"/>
        </w:rPr>
        <w:t xml:space="preserve"> 6.5.</w:t>
      </w:r>
      <w:r w:rsidR="009E00D7">
        <w:rPr>
          <w:lang w:eastAsia="ko-KR"/>
        </w:rPr>
        <w:t>4</w:t>
      </w:r>
      <w:r w:rsidRPr="00752848">
        <w:rPr>
          <w:lang w:eastAsia="ko-KR"/>
        </w:rPr>
        <w:t>-</w:t>
      </w:r>
      <w:r>
        <w:rPr>
          <w:lang w:eastAsia="ko-KR"/>
        </w:rPr>
        <w:t>2</w:t>
      </w:r>
      <w:r w:rsidRPr="00752848">
        <w:rPr>
          <w:lang w:eastAsia="ko-KR"/>
        </w:rPr>
        <w:t xml:space="preserve">: </w:t>
      </w:r>
      <w:r>
        <w:rPr>
          <w:lang w:eastAsia="ko-KR"/>
        </w:rPr>
        <w:t>AR-MTSI client to AR-MTSI client call establishment (STAR UE)</w:t>
      </w:r>
    </w:p>
    <w:p w14:paraId="6B638841" w14:textId="77777777" w:rsidR="00010ED7" w:rsidRDefault="00010ED7" w:rsidP="00010ED7">
      <w:pPr>
        <w:rPr>
          <w:lang w:val="en-US"/>
        </w:rPr>
      </w:pPr>
      <w:r>
        <w:rPr>
          <w:lang w:val="en-US"/>
        </w:rPr>
        <w:t>Assumptions</w:t>
      </w:r>
      <w:r>
        <w:rPr>
          <w:rFonts w:hint="eastAsia"/>
          <w:lang w:val="en-US"/>
        </w:rPr>
        <w:t>:</w:t>
      </w:r>
    </w:p>
    <w:p w14:paraId="646F2883" w14:textId="77777777" w:rsidR="00010ED7" w:rsidRDefault="00010ED7" w:rsidP="00010ED7">
      <w:pPr>
        <w:pStyle w:val="B1"/>
      </w:pPr>
      <w:r w:rsidRPr="00D74ACF">
        <w:rPr>
          <w:lang w:val="en-US"/>
        </w:rPr>
        <w:t>-</w:t>
      </w:r>
      <w:r w:rsidRPr="00D74ACF">
        <w:rPr>
          <w:lang w:val="en-US"/>
        </w:rPr>
        <w:tab/>
      </w:r>
      <w:r>
        <w:rPr>
          <w:lang w:val="en-US"/>
        </w:rPr>
        <w:t xml:space="preserve">AR immersive media </w:t>
      </w:r>
      <w:r w:rsidR="00575FEC">
        <w:rPr>
          <w:lang w:val="en-US"/>
        </w:rPr>
        <w:t>is</w:t>
      </w:r>
      <w:r>
        <w:rPr>
          <w:lang w:val="en-US"/>
        </w:rPr>
        <w:t xml:space="preserve"> sent over RTP/UDP/IP. </w:t>
      </w:r>
    </w:p>
    <w:p w14:paraId="17721005" w14:textId="77777777" w:rsidR="00010ED7" w:rsidRPr="003F232E" w:rsidRDefault="00010ED7" w:rsidP="00010ED7">
      <w:pPr>
        <w:pStyle w:val="B1"/>
        <w:rPr>
          <w:lang w:eastAsia="ko-KR"/>
        </w:rPr>
      </w:pPr>
      <w:r>
        <w:t>-</w:t>
      </w:r>
      <w:r>
        <w:tab/>
        <w:t xml:space="preserve">AR immersive media format </w:t>
      </w:r>
      <w:r w:rsidRPr="00752848">
        <w:rPr>
          <w:lang w:val="en-US"/>
        </w:rPr>
        <w:t>(e.g. point clouds, triangular/polygon meshes</w:t>
      </w:r>
      <w:r w:rsidRPr="00752848">
        <w:t>)</w:t>
      </w:r>
      <w:r>
        <w:t xml:space="preserve"> </w:t>
      </w:r>
      <w:r w:rsidR="00575FEC">
        <w:t>is</w:t>
      </w:r>
      <w:r>
        <w:t xml:space="preserve"> negotiated and configured using SDP. </w:t>
      </w:r>
    </w:p>
    <w:p w14:paraId="0DDD4EE9" w14:textId="77777777" w:rsidR="00010ED7" w:rsidRDefault="00010ED7" w:rsidP="00010ED7">
      <w:pPr>
        <w:rPr>
          <w:lang w:val="en-US" w:eastAsia="ko-KR"/>
        </w:rPr>
      </w:pPr>
      <w:r>
        <w:rPr>
          <w:lang w:val="en-US" w:eastAsia="ko-KR"/>
        </w:rPr>
        <w:t>Procedures</w:t>
      </w:r>
      <w:r>
        <w:rPr>
          <w:rFonts w:hint="eastAsia"/>
          <w:lang w:val="en-US" w:eastAsia="ko-KR"/>
        </w:rPr>
        <w:t>:</w:t>
      </w:r>
    </w:p>
    <w:p w14:paraId="7E28F1DE" w14:textId="77777777" w:rsidR="00010ED7" w:rsidRPr="00633479" w:rsidRDefault="00D3240A" w:rsidP="00633479">
      <w:pPr>
        <w:pStyle w:val="B1"/>
      </w:pPr>
      <w:r>
        <w:t>1.</w:t>
      </w:r>
      <w:r>
        <w:tab/>
      </w:r>
      <w:r w:rsidR="00010ED7" w:rsidRPr="00633479">
        <w:rPr>
          <w:rFonts w:hint="eastAsia"/>
        </w:rPr>
        <w:t>A STAR UE initiates a SIP INVITE request, containing the SDP offer with AR media capabilities.</w:t>
      </w:r>
    </w:p>
    <w:p w14:paraId="03D3DED1" w14:textId="77777777" w:rsidR="00010ED7" w:rsidRPr="00633479" w:rsidRDefault="00D3240A" w:rsidP="00633479">
      <w:pPr>
        <w:pStyle w:val="B1"/>
      </w:pPr>
      <w:r>
        <w:t>2.</w:t>
      </w:r>
      <w:r>
        <w:tab/>
      </w:r>
      <w:r w:rsidR="00010ED7" w:rsidRPr="00633479">
        <w:t>The call propagates to the terminating STAR UE.</w:t>
      </w:r>
    </w:p>
    <w:p w14:paraId="7217B37E" w14:textId="77777777" w:rsidR="00010ED7" w:rsidRPr="00633479" w:rsidRDefault="00D3240A" w:rsidP="00633479">
      <w:pPr>
        <w:pStyle w:val="B1"/>
      </w:pPr>
      <w:r>
        <w:t>3.</w:t>
      </w:r>
      <w:r>
        <w:tab/>
      </w:r>
      <w:r w:rsidR="00010ED7" w:rsidRPr="00633479">
        <w:t>The called party’s STAR UE returns an SDP answer in a SIP 183 progress message. The P-CSCF uses the SDP answer to allocate the required resources.</w:t>
      </w:r>
    </w:p>
    <w:p w14:paraId="124DD220" w14:textId="77777777" w:rsidR="00010ED7" w:rsidRPr="00633479" w:rsidRDefault="00D3240A" w:rsidP="00633479">
      <w:pPr>
        <w:pStyle w:val="B1"/>
      </w:pPr>
      <w:r>
        <w:t>4.</w:t>
      </w:r>
      <w:r>
        <w:tab/>
      </w:r>
      <w:r w:rsidR="00010ED7" w:rsidRPr="00633479">
        <w:t>The originating STAR UE generate a PRACK which is transited to the terminating side of the call.</w:t>
      </w:r>
    </w:p>
    <w:p w14:paraId="4E82D816" w14:textId="77777777" w:rsidR="00010ED7" w:rsidRPr="00633479" w:rsidRDefault="00D3240A" w:rsidP="00633479">
      <w:pPr>
        <w:pStyle w:val="B1"/>
      </w:pPr>
      <w:r>
        <w:t>5.</w:t>
      </w:r>
      <w:r>
        <w:tab/>
      </w:r>
      <w:r w:rsidR="00010ED7" w:rsidRPr="00633479">
        <w:t>The originating STAR UE receives an associated 200 OK (PRACK).</w:t>
      </w:r>
    </w:p>
    <w:p w14:paraId="0CA8A241" w14:textId="77777777" w:rsidR="00010ED7" w:rsidRPr="00633479" w:rsidRDefault="00D3240A" w:rsidP="00633479">
      <w:pPr>
        <w:pStyle w:val="B1"/>
      </w:pPr>
      <w:r>
        <w:t>6.</w:t>
      </w:r>
      <w:r>
        <w:tab/>
      </w:r>
      <w:r w:rsidR="00010ED7" w:rsidRPr="00633479">
        <w:t>The STAR UE reserves internal resources to reflect the SDP answer and configures media pip</w:t>
      </w:r>
      <w:r w:rsidR="00F47063">
        <w:t>e</w:t>
      </w:r>
      <w:r w:rsidR="00010ED7" w:rsidRPr="00633479">
        <w:t>lines.</w:t>
      </w:r>
    </w:p>
    <w:p w14:paraId="3C655E6C" w14:textId="77777777" w:rsidR="00010ED7" w:rsidRPr="00633479" w:rsidRDefault="00D3240A" w:rsidP="00633479">
      <w:pPr>
        <w:pStyle w:val="B1"/>
      </w:pPr>
      <w:r>
        <w:t>7.</w:t>
      </w:r>
      <w:r>
        <w:tab/>
      </w:r>
      <w:r w:rsidR="00010ED7" w:rsidRPr="00633479">
        <w:t>The STAR UE sends a SIP UPDATE message with a new SDP offer confirming the selected media parameters.</w:t>
      </w:r>
    </w:p>
    <w:p w14:paraId="17E421AA" w14:textId="77777777" w:rsidR="00010ED7" w:rsidRPr="00633479" w:rsidRDefault="00D3240A" w:rsidP="00633479">
      <w:pPr>
        <w:pStyle w:val="B1"/>
      </w:pPr>
      <w:r>
        <w:t>8.</w:t>
      </w:r>
      <w:r>
        <w:tab/>
      </w:r>
      <w:r w:rsidR="00010ED7" w:rsidRPr="00633479">
        <w:t>The 200 OK (UPDATE) response is received for the terminating STAR UE containing the SDP answer.</w:t>
      </w:r>
    </w:p>
    <w:p w14:paraId="25EC34BA" w14:textId="77777777" w:rsidR="00010ED7" w:rsidRPr="00633479" w:rsidRDefault="00D3240A" w:rsidP="00633479">
      <w:pPr>
        <w:pStyle w:val="B1"/>
      </w:pPr>
      <w:r>
        <w:t>9.</w:t>
      </w:r>
      <w:r>
        <w:tab/>
      </w:r>
      <w:r w:rsidR="00010ED7" w:rsidRPr="00633479">
        <w:t>The terminating STAR UE is now alerted and sends a SIP 180 Ringing response.</w:t>
      </w:r>
    </w:p>
    <w:p w14:paraId="71AF7F5C" w14:textId="77777777" w:rsidR="00010ED7" w:rsidRPr="00633479" w:rsidRDefault="00D3240A" w:rsidP="00633479">
      <w:pPr>
        <w:pStyle w:val="B1"/>
      </w:pPr>
      <w:r>
        <w:t>10.</w:t>
      </w:r>
      <w:r>
        <w:tab/>
      </w:r>
      <w:r w:rsidR="00010ED7" w:rsidRPr="00633479">
        <w:t>When the called party’s STAR UE has answered the call, it sends a 200 OK to the calling party STAR UE.</w:t>
      </w:r>
    </w:p>
    <w:p w14:paraId="74B5EAAC" w14:textId="77777777" w:rsidR="00010ED7" w:rsidRPr="00712FCE" w:rsidRDefault="00D3240A" w:rsidP="00633479">
      <w:pPr>
        <w:pStyle w:val="B1"/>
      </w:pPr>
      <w:r>
        <w:t>11.</w:t>
      </w:r>
      <w:r>
        <w:tab/>
      </w:r>
      <w:r w:rsidR="00010ED7" w:rsidRPr="00633479">
        <w:t>The STAR UE receives the 200 OK, and sends a SIP ACK message to acknowledge that the call has been</w:t>
      </w:r>
      <w:r w:rsidR="009E00D7" w:rsidRPr="00633479">
        <w:t xml:space="preserve"> </w:t>
      </w:r>
      <w:r w:rsidR="00010ED7" w:rsidRPr="00633479">
        <w:t>established.</w:t>
      </w:r>
    </w:p>
    <w:p w14:paraId="01F8CB3D" w14:textId="77777777" w:rsidR="00010ED7" w:rsidRPr="00712FCE" w:rsidRDefault="00D3240A" w:rsidP="00633479">
      <w:pPr>
        <w:pStyle w:val="B1"/>
      </w:pPr>
      <w:r>
        <w:t>12.</w:t>
      </w:r>
      <w:r>
        <w:tab/>
      </w:r>
      <w:r w:rsidR="00010ED7" w:rsidRPr="00633479">
        <w:t>The STAR UE processes the immersive media to be transmitted.</w:t>
      </w:r>
    </w:p>
    <w:p w14:paraId="4099954A" w14:textId="77777777" w:rsidR="00010ED7" w:rsidRPr="00E65315" w:rsidRDefault="00E65315" w:rsidP="00633479">
      <w:pPr>
        <w:pStyle w:val="B2"/>
      </w:pPr>
      <w:r>
        <w:t>a.</w:t>
      </w:r>
      <w:r>
        <w:tab/>
      </w:r>
      <w:r w:rsidR="00010ED7" w:rsidRPr="00633479">
        <w:rPr>
          <w:rFonts w:hint="eastAsia"/>
        </w:rPr>
        <w:t xml:space="preserve">The AR runtime </w:t>
      </w:r>
      <w:r w:rsidR="00010ED7" w:rsidRPr="00633479">
        <w:t>function</w:t>
      </w:r>
      <w:r w:rsidR="00010ED7" w:rsidRPr="00633479">
        <w:rPr>
          <w:rFonts w:hint="eastAsia"/>
        </w:rPr>
        <w:t xml:space="preserve"> </w:t>
      </w:r>
      <w:r w:rsidR="00010ED7" w:rsidRPr="00633479">
        <w:t>captures and processes the immersive media to be sent.</w:t>
      </w:r>
    </w:p>
    <w:p w14:paraId="5F00FF37" w14:textId="77777777" w:rsidR="00010ED7" w:rsidRPr="00E65315" w:rsidRDefault="00E65315" w:rsidP="00633479">
      <w:pPr>
        <w:pStyle w:val="B2"/>
      </w:pPr>
      <w:r>
        <w:t>b.</w:t>
      </w:r>
      <w:r>
        <w:tab/>
      </w:r>
      <w:r w:rsidR="00010ED7" w:rsidRPr="00633479">
        <w:t>The AR runtime function passes the immersive media data to the AR-MTSI client.</w:t>
      </w:r>
    </w:p>
    <w:p w14:paraId="444BCED3" w14:textId="77777777" w:rsidR="00010ED7" w:rsidRPr="00E65315" w:rsidRDefault="00E65315" w:rsidP="00633479">
      <w:pPr>
        <w:pStyle w:val="B2"/>
      </w:pPr>
      <w:r>
        <w:t>c.</w:t>
      </w:r>
      <w:r>
        <w:tab/>
      </w:r>
      <w:r w:rsidR="00010ED7" w:rsidRPr="00633479">
        <w:t>The AR-MTSI client encodes the immersive media to be sent to the called party’s STAR UE.</w:t>
      </w:r>
    </w:p>
    <w:p w14:paraId="2B4A596F" w14:textId="77777777" w:rsidR="00010ED7" w:rsidRPr="00CC0098" w:rsidRDefault="00010ED7" w:rsidP="00C4455D">
      <w:pPr>
        <w:pStyle w:val="NO"/>
      </w:pPr>
      <w:r>
        <w:rPr>
          <w:lang w:eastAsia="ko-KR"/>
        </w:rPr>
        <w:t>NOTE:</w:t>
      </w:r>
      <w:r w:rsidR="00C05052">
        <w:rPr>
          <w:lang w:eastAsia="ko-KR"/>
        </w:rPr>
        <w:tab/>
      </w:r>
      <w:r>
        <w:rPr>
          <w:lang w:eastAsia="ko-KR"/>
        </w:rPr>
        <w:t xml:space="preserve">The capturing </w:t>
      </w:r>
      <w:r w:rsidR="00575FEC">
        <w:rPr>
          <w:lang w:eastAsia="ko-KR"/>
        </w:rPr>
        <w:t>may</w:t>
      </w:r>
      <w:r>
        <w:rPr>
          <w:lang w:eastAsia="ko-KR"/>
        </w:rPr>
        <w:t xml:space="preserve"> be done by an external camera. In that case, the processing and encoding </w:t>
      </w:r>
      <w:r w:rsidR="00575FEC">
        <w:rPr>
          <w:lang w:eastAsia="ko-KR"/>
        </w:rPr>
        <w:t>may</w:t>
      </w:r>
      <w:r>
        <w:rPr>
          <w:lang w:eastAsia="ko-KR"/>
        </w:rPr>
        <w:t xml:space="preserve"> be done outside STAR UE (i.e. AR-MTSI client)</w:t>
      </w:r>
    </w:p>
    <w:p w14:paraId="5E55B690" w14:textId="77777777" w:rsidR="00010ED7" w:rsidRPr="00712FCE" w:rsidRDefault="00D3240A" w:rsidP="00633479">
      <w:pPr>
        <w:pStyle w:val="B1"/>
      </w:pPr>
      <w:r>
        <w:t>13.</w:t>
      </w:r>
      <w:r>
        <w:tab/>
      </w:r>
      <w:r w:rsidR="00010ED7" w:rsidRPr="00633479">
        <w:t>T</w:t>
      </w:r>
      <w:r w:rsidR="0004615A" w:rsidRPr="0004615A">
        <w:t>he STAR UE has an AR call estab</w:t>
      </w:r>
      <w:r w:rsidR="00010ED7" w:rsidRPr="00633479">
        <w:t>lished with AR media traffic.</w:t>
      </w:r>
    </w:p>
    <w:p w14:paraId="194997D8" w14:textId="77777777" w:rsidR="00010ED7" w:rsidRPr="00712FCE" w:rsidRDefault="00D3240A" w:rsidP="00633479">
      <w:pPr>
        <w:pStyle w:val="B1"/>
      </w:pPr>
      <w:r>
        <w:t>14.</w:t>
      </w:r>
      <w:r>
        <w:tab/>
      </w:r>
      <w:r w:rsidR="00010ED7" w:rsidRPr="00633479">
        <w:t>The STAR UE processes the received immersive media.</w:t>
      </w:r>
    </w:p>
    <w:p w14:paraId="3752F1AA" w14:textId="77777777" w:rsidR="00010ED7" w:rsidRPr="00E65315" w:rsidRDefault="00E65315" w:rsidP="00633479">
      <w:pPr>
        <w:pStyle w:val="B2"/>
      </w:pPr>
      <w:r>
        <w:t>a.</w:t>
      </w:r>
      <w:r>
        <w:tab/>
      </w:r>
      <w:r w:rsidR="00010ED7" w:rsidRPr="00633479">
        <w:rPr>
          <w:rFonts w:hint="eastAsia"/>
        </w:rPr>
        <w:t xml:space="preserve">The </w:t>
      </w:r>
      <w:r w:rsidR="00010ED7" w:rsidRPr="00633479">
        <w:t xml:space="preserve">AR-MTSI client decodes and process the </w:t>
      </w:r>
      <w:r w:rsidR="00010ED7" w:rsidRPr="00633479">
        <w:rPr>
          <w:rFonts w:hint="eastAsia"/>
        </w:rPr>
        <w:t>received immersive media</w:t>
      </w:r>
      <w:r w:rsidR="00010ED7" w:rsidRPr="00633479">
        <w:t>.</w:t>
      </w:r>
    </w:p>
    <w:p w14:paraId="040DE971" w14:textId="77777777" w:rsidR="00010ED7" w:rsidRPr="00E65315" w:rsidRDefault="00E65315" w:rsidP="00633479">
      <w:pPr>
        <w:pStyle w:val="B2"/>
      </w:pPr>
      <w:r>
        <w:t>b.</w:t>
      </w:r>
      <w:r>
        <w:tab/>
      </w:r>
      <w:r w:rsidR="00010ED7" w:rsidRPr="00633479">
        <w:t>The AR-MTSI client passes the immersive media data to the Scene Manager.</w:t>
      </w:r>
    </w:p>
    <w:p w14:paraId="24C14FFF" w14:textId="77777777" w:rsidR="00010ED7" w:rsidRPr="00E65315" w:rsidRDefault="00E65315" w:rsidP="00633479">
      <w:pPr>
        <w:pStyle w:val="B2"/>
      </w:pPr>
      <w:r>
        <w:t>c.</w:t>
      </w:r>
      <w:r>
        <w:tab/>
      </w:r>
      <w:r w:rsidR="00010ED7" w:rsidRPr="00633479">
        <w:t>The Scene Manager renders the immersive media, which includes the registration of the AR content into the real world accordingly.</w:t>
      </w:r>
    </w:p>
    <w:p w14:paraId="2726A91A" w14:textId="77777777" w:rsidR="00010ED7" w:rsidRDefault="00010ED7" w:rsidP="00010ED7">
      <w:r>
        <w:t>Figure 6.5.</w:t>
      </w:r>
      <w:r w:rsidR="00D3240A">
        <w:t>4</w:t>
      </w:r>
      <w:r>
        <w:t>-3 illustrates the procedure dia</w:t>
      </w:r>
      <w:r w:rsidR="00E029AC">
        <w:t>g</w:t>
      </w:r>
      <w:r>
        <w:t>ram for an immersive AR two party call using STAR UEs including an AR-DCMTSI client.</w:t>
      </w:r>
    </w:p>
    <w:p w14:paraId="11321E85" w14:textId="77777777" w:rsidR="00010ED7" w:rsidRDefault="003979C0" w:rsidP="00055E29">
      <w:pPr>
        <w:pStyle w:val="TH"/>
      </w:pPr>
      <w:r w:rsidRPr="00CA6C4C">
        <w:rPr>
          <w:noProof/>
        </w:rPr>
        <w:object w:dxaOrig="13215" w:dyaOrig="4530" w14:anchorId="55B854F8">
          <v:shape id="_x0000_i1062" type="#_x0000_t75" style="width:477.05pt;height:162.65pt" o:ole="">
            <v:imagedata r:id="rId116" o:title=""/>
          </v:shape>
          <o:OLEObject Type="Embed" ProgID="Mscgen.Chart" ShapeID="_x0000_i1062" DrawAspect="Content" ObjectID="_1734525369" r:id="rId117"/>
        </w:object>
      </w:r>
    </w:p>
    <w:p w14:paraId="4AC98026" w14:textId="77777777" w:rsidR="00010ED7" w:rsidRDefault="00010ED7" w:rsidP="00684E63">
      <w:pPr>
        <w:pStyle w:val="TF"/>
      </w:pPr>
      <w:r w:rsidRPr="00752848">
        <w:rPr>
          <w:rFonts w:hint="eastAsia"/>
          <w:lang w:eastAsia="ko-KR"/>
        </w:rPr>
        <w:t>Figure</w:t>
      </w:r>
      <w:r w:rsidRPr="00752848">
        <w:rPr>
          <w:lang w:eastAsia="ko-KR"/>
        </w:rPr>
        <w:t xml:space="preserve"> 6.5.</w:t>
      </w:r>
      <w:r w:rsidR="00D3240A">
        <w:rPr>
          <w:lang w:eastAsia="ko-KR"/>
        </w:rPr>
        <w:t>4</w:t>
      </w:r>
      <w:r w:rsidRPr="00752848">
        <w:rPr>
          <w:lang w:eastAsia="ko-KR"/>
        </w:rPr>
        <w:t>-</w:t>
      </w:r>
      <w:r w:rsidR="00E029AC">
        <w:rPr>
          <w:lang w:eastAsia="ko-KR"/>
        </w:rPr>
        <w:t>3</w:t>
      </w:r>
      <w:r w:rsidRPr="00752848">
        <w:rPr>
          <w:lang w:eastAsia="ko-KR"/>
        </w:rPr>
        <w:t xml:space="preserve">: </w:t>
      </w:r>
      <w:r>
        <w:rPr>
          <w:lang w:eastAsia="ko-KR"/>
        </w:rPr>
        <w:t>AR-DCMTSI client to AR-DCMTSI client call establishment (STAR UE)</w:t>
      </w:r>
    </w:p>
    <w:p w14:paraId="2F46159C" w14:textId="77777777" w:rsidR="00010ED7" w:rsidRDefault="00010ED7" w:rsidP="00010ED7">
      <w:pPr>
        <w:rPr>
          <w:lang w:val="en-US"/>
        </w:rPr>
      </w:pPr>
      <w:r>
        <w:rPr>
          <w:lang w:val="en-US"/>
        </w:rPr>
        <w:t>Assumptions</w:t>
      </w:r>
      <w:r>
        <w:rPr>
          <w:rFonts w:hint="eastAsia"/>
          <w:lang w:val="en-US"/>
        </w:rPr>
        <w:t>:</w:t>
      </w:r>
    </w:p>
    <w:p w14:paraId="2EB7D96A" w14:textId="77777777" w:rsidR="00010ED7" w:rsidRPr="00B74DE0" w:rsidRDefault="00010ED7" w:rsidP="00B74DE0">
      <w:pPr>
        <w:pStyle w:val="B1"/>
      </w:pPr>
      <w:r w:rsidRPr="00633479">
        <w:t>-</w:t>
      </w:r>
      <w:r w:rsidRPr="00633479">
        <w:tab/>
        <w:t xml:space="preserve">AR immersive media </w:t>
      </w:r>
      <w:r w:rsidR="00575FEC">
        <w:t>is</w:t>
      </w:r>
      <w:r w:rsidRPr="00633479">
        <w:t xml:space="preserve"> sent over RTP/UDP/IP. </w:t>
      </w:r>
    </w:p>
    <w:p w14:paraId="5E1C85E2" w14:textId="77777777" w:rsidR="00010ED7" w:rsidRPr="00B74DE0" w:rsidRDefault="00010ED7" w:rsidP="00B74DE0">
      <w:pPr>
        <w:pStyle w:val="B1"/>
      </w:pPr>
      <w:r w:rsidRPr="00B74DE0">
        <w:t>-</w:t>
      </w:r>
      <w:r w:rsidRPr="00B74DE0">
        <w:tab/>
        <w:t xml:space="preserve">AR immersive media </w:t>
      </w:r>
      <w:r w:rsidR="00575FEC">
        <w:t>is</w:t>
      </w:r>
      <w:r w:rsidRPr="00B74DE0">
        <w:t xml:space="preserve"> negotiated and configured using SDP.</w:t>
      </w:r>
    </w:p>
    <w:p w14:paraId="074908CB" w14:textId="77777777" w:rsidR="00010ED7" w:rsidRPr="00C20B94" w:rsidRDefault="00010ED7" w:rsidP="00713954">
      <w:pPr>
        <w:pStyle w:val="B1"/>
      </w:pPr>
      <w:r w:rsidRPr="00713954">
        <w:t>-</w:t>
      </w:r>
      <w:r w:rsidRPr="00713954">
        <w:tab/>
        <w:t>A data channel application provide</w:t>
      </w:r>
      <w:r w:rsidR="00575FEC">
        <w:t>s</w:t>
      </w:r>
      <w:r w:rsidRPr="00713954">
        <w:t xml:space="preserve"> ri</w:t>
      </w:r>
      <w:r w:rsidRPr="007550F3">
        <w:t>ch user experiences by utilizing both user’s underlying scene and pose of objects representing users in the scene.</w:t>
      </w:r>
    </w:p>
    <w:p w14:paraId="17E3177C" w14:textId="77777777" w:rsidR="00010ED7" w:rsidRDefault="00010ED7" w:rsidP="00010ED7">
      <w:pPr>
        <w:rPr>
          <w:lang w:val="en-US" w:eastAsia="ko-KR"/>
        </w:rPr>
      </w:pPr>
      <w:r>
        <w:rPr>
          <w:lang w:val="en-US" w:eastAsia="ko-KR"/>
        </w:rPr>
        <w:t>Procedures</w:t>
      </w:r>
      <w:r>
        <w:rPr>
          <w:rFonts w:hint="eastAsia"/>
          <w:lang w:val="en-US" w:eastAsia="ko-KR"/>
        </w:rPr>
        <w:t>:</w:t>
      </w:r>
    </w:p>
    <w:p w14:paraId="7E08AB50" w14:textId="77777777" w:rsidR="00010ED7" w:rsidRDefault="00010ED7" w:rsidP="00633479">
      <w:pPr>
        <w:pStyle w:val="B1"/>
        <w:rPr>
          <w:lang w:eastAsia="ko-KR"/>
        </w:rPr>
      </w:pPr>
      <w:r>
        <w:rPr>
          <w:lang w:eastAsia="ko-KR"/>
        </w:rPr>
        <w:t>1-14</w:t>
      </w:r>
      <w:r w:rsidR="00D3240A">
        <w:rPr>
          <w:lang w:eastAsia="ko-KR"/>
        </w:rPr>
        <w:t>.</w:t>
      </w:r>
      <w:r w:rsidR="00D3240A">
        <w:rPr>
          <w:lang w:eastAsia="ko-KR"/>
        </w:rPr>
        <w:tab/>
      </w:r>
      <w:r>
        <w:rPr>
          <w:lang w:eastAsia="ko-KR"/>
        </w:rPr>
        <w:t xml:space="preserve">Same as the </w:t>
      </w:r>
      <w:r w:rsidR="00A75294">
        <w:rPr>
          <w:lang w:eastAsia="ko-KR"/>
        </w:rPr>
        <w:t>procedures</w:t>
      </w:r>
      <w:r>
        <w:rPr>
          <w:lang w:eastAsia="ko-KR"/>
        </w:rPr>
        <w:t xml:space="preserve"> for AR-MTSI client to AR-MTSI client call establishment except that the SDP contains a data channel media description for the bootstrap data channel</w:t>
      </w:r>
      <w:r>
        <w:rPr>
          <w:rFonts w:hint="eastAsia"/>
          <w:lang w:eastAsia="ko-KR"/>
        </w:rPr>
        <w:t>.</w:t>
      </w:r>
    </w:p>
    <w:p w14:paraId="2DA10FE7" w14:textId="77777777" w:rsidR="00010ED7" w:rsidRDefault="00D3240A" w:rsidP="00633479">
      <w:pPr>
        <w:pStyle w:val="B1"/>
        <w:rPr>
          <w:lang w:eastAsia="ko-KR"/>
        </w:rPr>
      </w:pPr>
      <w:r>
        <w:rPr>
          <w:lang w:eastAsia="ko-KR"/>
        </w:rPr>
        <w:t>15.</w:t>
      </w:r>
      <w:r>
        <w:rPr>
          <w:lang w:eastAsia="ko-KR"/>
        </w:rPr>
        <w:tab/>
      </w:r>
      <w:r w:rsidR="00010ED7">
        <w:rPr>
          <w:lang w:eastAsia="ko-KR"/>
        </w:rPr>
        <w:t>The STAR UE retrieve a data channel application through the bootstrap data channel.</w:t>
      </w:r>
    </w:p>
    <w:p w14:paraId="16EBE3DE" w14:textId="77777777" w:rsidR="00010ED7" w:rsidRDefault="00D3240A" w:rsidP="00633479">
      <w:pPr>
        <w:pStyle w:val="B1"/>
        <w:rPr>
          <w:lang w:eastAsia="ko-KR"/>
        </w:rPr>
      </w:pPr>
      <w:r>
        <w:rPr>
          <w:lang w:eastAsia="ko-KR"/>
        </w:rPr>
        <w:t>16.</w:t>
      </w:r>
      <w:r>
        <w:rPr>
          <w:lang w:eastAsia="ko-KR"/>
        </w:rPr>
        <w:tab/>
      </w:r>
      <w:r w:rsidR="00010ED7" w:rsidRPr="00BE268C">
        <w:rPr>
          <w:lang w:eastAsia="ko-KR"/>
        </w:rPr>
        <w:t xml:space="preserve">Any additional data channels created and used by the data channel application itself are </w:t>
      </w:r>
      <w:r w:rsidR="00010ED7">
        <w:rPr>
          <w:lang w:eastAsia="ko-KR"/>
        </w:rPr>
        <w:t>requested.</w:t>
      </w:r>
    </w:p>
    <w:p w14:paraId="7291720B" w14:textId="77777777" w:rsidR="00010ED7" w:rsidRDefault="00D3240A" w:rsidP="00633479">
      <w:pPr>
        <w:pStyle w:val="B1"/>
        <w:rPr>
          <w:lang w:eastAsia="ko-KR"/>
        </w:rPr>
      </w:pPr>
      <w:r>
        <w:rPr>
          <w:lang w:eastAsia="ko-KR"/>
        </w:rPr>
        <w:t>17.</w:t>
      </w:r>
      <w:r>
        <w:rPr>
          <w:lang w:eastAsia="ko-KR"/>
        </w:rPr>
        <w:tab/>
      </w:r>
      <w:r w:rsidR="00010ED7">
        <w:rPr>
          <w:lang w:eastAsia="ko-KR"/>
        </w:rPr>
        <w:t xml:space="preserve">The AR-DCMTSI client initiate SIP re-INVITE request, containing an updated SDP offer to establish </w:t>
      </w:r>
      <w:r w:rsidR="00010ED7" w:rsidRPr="00BE268C">
        <w:rPr>
          <w:lang w:eastAsia="ko-KR"/>
        </w:rPr>
        <w:t>those data channels</w:t>
      </w:r>
      <w:r w:rsidR="00010ED7">
        <w:rPr>
          <w:lang w:eastAsia="ko-KR"/>
        </w:rPr>
        <w:t>.</w:t>
      </w:r>
    </w:p>
    <w:p w14:paraId="50D10B41" w14:textId="77777777" w:rsidR="00010ED7" w:rsidRDefault="00D3240A" w:rsidP="00633479">
      <w:pPr>
        <w:pStyle w:val="B1"/>
        <w:rPr>
          <w:lang w:eastAsia="ko-KR"/>
        </w:rPr>
      </w:pPr>
      <w:r>
        <w:rPr>
          <w:lang w:eastAsia="ko-KR"/>
        </w:rPr>
        <w:t>18.</w:t>
      </w:r>
      <w:r>
        <w:rPr>
          <w:lang w:eastAsia="ko-KR"/>
        </w:rPr>
        <w:tab/>
      </w:r>
      <w:r w:rsidR="00010ED7">
        <w:rPr>
          <w:lang w:eastAsia="ko-KR"/>
        </w:rPr>
        <w:t xml:space="preserve">The data channels for the data channel application has been established. </w:t>
      </w:r>
    </w:p>
    <w:p w14:paraId="7EA98ECE" w14:textId="77777777" w:rsidR="00010ED7" w:rsidRDefault="00D3240A" w:rsidP="00633479">
      <w:pPr>
        <w:pStyle w:val="B1"/>
        <w:rPr>
          <w:lang w:eastAsia="ko-KR"/>
        </w:rPr>
      </w:pPr>
      <w:r>
        <w:rPr>
          <w:lang w:eastAsia="ko-KR"/>
        </w:rPr>
        <w:t>19.</w:t>
      </w:r>
      <w:r>
        <w:rPr>
          <w:lang w:eastAsia="ko-KR"/>
        </w:rPr>
        <w:tab/>
      </w:r>
      <w:r w:rsidR="00010ED7">
        <w:rPr>
          <w:lang w:eastAsia="ko-KR"/>
        </w:rPr>
        <w:t xml:space="preserve">The established data channel </w:t>
      </w:r>
      <w:r w:rsidR="00575FEC">
        <w:rPr>
          <w:lang w:eastAsia="ko-KR"/>
        </w:rPr>
        <w:t>may</w:t>
      </w:r>
      <w:r w:rsidR="00010ED7">
        <w:rPr>
          <w:lang w:eastAsia="ko-KR"/>
        </w:rPr>
        <w:t xml:space="preserve"> be used by the data channel application Jav</w:t>
      </w:r>
      <w:r w:rsidR="0007471B">
        <w:rPr>
          <w:lang w:eastAsia="ko-KR"/>
        </w:rPr>
        <w:t>a</w:t>
      </w:r>
      <w:r w:rsidR="00010ED7">
        <w:rPr>
          <w:lang w:eastAsia="ko-KR"/>
        </w:rPr>
        <w:t>Script(s).</w:t>
      </w:r>
    </w:p>
    <w:p w14:paraId="49D87F01" w14:textId="77777777" w:rsidR="005C1079" w:rsidRDefault="005C1079" w:rsidP="00633479">
      <w:pPr>
        <w:pStyle w:val="Heading3"/>
        <w:rPr>
          <w:lang w:eastAsia="ko-KR"/>
        </w:rPr>
      </w:pPr>
      <w:bookmarkStart w:id="169" w:name="_Toc123912718"/>
      <w:r>
        <w:rPr>
          <w:rFonts w:hint="eastAsia"/>
          <w:lang w:eastAsia="ko-KR"/>
        </w:rPr>
        <w:t>6</w:t>
      </w:r>
      <w:r>
        <w:rPr>
          <w:lang w:eastAsia="ko-KR"/>
        </w:rPr>
        <w:t>.5.</w:t>
      </w:r>
      <w:r w:rsidR="00D3240A">
        <w:rPr>
          <w:lang w:eastAsia="ko-KR"/>
        </w:rPr>
        <w:t>5</w:t>
      </w:r>
      <w:r>
        <w:rPr>
          <w:lang w:eastAsia="ko-KR"/>
        </w:rPr>
        <w:tab/>
        <w:t xml:space="preserve">Instantiation #2: </w:t>
      </w:r>
      <w:r w:rsidR="00390F1B">
        <w:rPr>
          <w:lang w:eastAsia="ko-KR"/>
        </w:rPr>
        <w:t>DC</w:t>
      </w:r>
      <w:r w:rsidR="00390F1B" w:rsidRPr="00F06DBB">
        <w:rPr>
          <w:lang w:eastAsia="ko-KR"/>
        </w:rPr>
        <w:t>MTSI-based architecture extension</w:t>
      </w:r>
      <w:r w:rsidR="00390F1B">
        <w:rPr>
          <w:lang w:eastAsia="ko-KR"/>
        </w:rPr>
        <w:t xml:space="preserve"> with immersive media processing</w:t>
      </w:r>
      <w:bookmarkEnd w:id="169"/>
    </w:p>
    <w:p w14:paraId="118D211C" w14:textId="77777777" w:rsidR="00390F1B" w:rsidRDefault="00390F1B" w:rsidP="00633479">
      <w:pPr>
        <w:rPr>
          <w:rFonts w:eastAsia="SimSun"/>
          <w:lang w:eastAsia="zh-CN"/>
        </w:rPr>
      </w:pPr>
      <w:r>
        <w:rPr>
          <w:lang w:eastAsia="ko-KR"/>
        </w:rPr>
        <w:t xml:space="preserve">Compared with the instantiation for MTSI-based architecture extension, this instantiation emphasises that the IMS-AGW/MRF </w:t>
      </w:r>
      <w:r w:rsidR="00D555C1">
        <w:rPr>
          <w:lang w:eastAsia="ko-KR"/>
        </w:rPr>
        <w:t>may</w:t>
      </w:r>
      <w:r>
        <w:rPr>
          <w:lang w:eastAsia="ko-KR"/>
        </w:rPr>
        <w:t xml:space="preserve"> support immersive media processing. It is </w:t>
      </w:r>
      <w:r w:rsidR="00AD0B40">
        <w:rPr>
          <w:lang w:eastAsia="ko-KR"/>
        </w:rPr>
        <w:t>necessary</w:t>
      </w:r>
      <w:r w:rsidR="00AD0B40" w:rsidRPr="00A02D28">
        <w:rPr>
          <w:lang w:eastAsia="ko-KR"/>
        </w:rPr>
        <w:t xml:space="preserve"> </w:t>
      </w:r>
      <w:r w:rsidRPr="00A02D28">
        <w:rPr>
          <w:lang w:eastAsia="ko-KR"/>
        </w:rPr>
        <w:t xml:space="preserve">for </w:t>
      </w:r>
      <w:r>
        <w:rPr>
          <w:lang w:eastAsia="ko-KR"/>
        </w:rPr>
        <w:t>5G EDGAR UEs</w:t>
      </w:r>
      <w:r w:rsidRPr="00A02D28">
        <w:rPr>
          <w:lang w:eastAsia="ko-KR"/>
        </w:rPr>
        <w:t xml:space="preserve"> </w:t>
      </w:r>
      <w:r>
        <w:rPr>
          <w:lang w:eastAsia="ko-KR"/>
        </w:rPr>
        <w:t>with</w:t>
      </w:r>
      <w:r w:rsidRPr="00A02D28">
        <w:rPr>
          <w:lang w:eastAsia="ko-KR"/>
        </w:rPr>
        <w:t xml:space="preserve"> poor </w:t>
      </w:r>
      <w:r>
        <w:rPr>
          <w:lang w:eastAsia="ko-KR"/>
        </w:rPr>
        <w:t xml:space="preserve">media </w:t>
      </w:r>
      <w:r w:rsidRPr="00A02D28">
        <w:rPr>
          <w:lang w:eastAsia="ko-KR"/>
        </w:rPr>
        <w:t>capabilities</w:t>
      </w:r>
      <w:r>
        <w:rPr>
          <w:lang w:eastAsia="ko-KR"/>
        </w:rPr>
        <w:t xml:space="preserve">. </w:t>
      </w:r>
      <w:r w:rsidR="00D555C1">
        <w:t>Figure 6.5.5</w:t>
      </w:r>
      <w:r>
        <w:t xml:space="preserve">-1 provides an DCMTSI-based architecture of AR conversational services for EDGAR UE. </w:t>
      </w:r>
      <w:r>
        <w:rPr>
          <w:rFonts w:eastAsia="SimSun"/>
          <w:lang w:eastAsia="zh-CN"/>
        </w:rPr>
        <w:t xml:space="preserve">A 5G EDGAR UE integrated with DCMTSI client in terminal </w:t>
      </w:r>
      <w:r>
        <w:t xml:space="preserve">is denoted as an EDGAR-DCMTSI client. </w:t>
      </w:r>
      <w:r w:rsidRPr="003D2371">
        <w:rPr>
          <w:rFonts w:eastAsia="SimSun"/>
          <w:lang w:eastAsia="zh-CN"/>
        </w:rPr>
        <w:t xml:space="preserve">An </w:t>
      </w:r>
      <w:r>
        <w:t>EDGAR-DCMTSI</w:t>
      </w:r>
      <w:r w:rsidRPr="003D2371">
        <w:rPr>
          <w:rFonts w:eastAsia="SimSun"/>
          <w:lang w:eastAsia="zh-CN"/>
        </w:rPr>
        <w:t xml:space="preserve"> client </w:t>
      </w:r>
      <w:r w:rsidR="00D555C1">
        <w:rPr>
          <w:rFonts w:eastAsia="SimSun"/>
          <w:lang w:eastAsia="zh-CN"/>
        </w:rPr>
        <w:t>may</w:t>
      </w:r>
      <w:r w:rsidRPr="003D2371">
        <w:rPr>
          <w:rFonts w:eastAsia="SimSun"/>
          <w:lang w:eastAsia="zh-CN"/>
        </w:rPr>
        <w:t xml:space="preserve"> request an AR application </w:t>
      </w:r>
      <w:r w:rsidRPr="00C4465F">
        <w:rPr>
          <w:rFonts w:eastAsia="SimSun"/>
          <w:lang w:eastAsia="zh-CN"/>
        </w:rPr>
        <w:t xml:space="preserve">(i.e., an </w:t>
      </w:r>
      <w:r w:rsidRPr="00633479">
        <w:t>entry point</w:t>
      </w:r>
      <w:r w:rsidRPr="00C4465F">
        <w:rPr>
          <w:rFonts w:eastAsia="SimSun"/>
          <w:lang w:eastAsia="zh-CN"/>
        </w:rPr>
        <w:t>)</w:t>
      </w:r>
      <w:r>
        <w:rPr>
          <w:rFonts w:eastAsia="SimSun"/>
          <w:lang w:eastAsia="zh-CN"/>
        </w:rPr>
        <w:t xml:space="preserve"> </w:t>
      </w:r>
      <w:r w:rsidRPr="003D2371">
        <w:rPr>
          <w:rFonts w:eastAsia="SimSun"/>
          <w:lang w:eastAsia="zh-CN"/>
        </w:rPr>
        <w:t>via a bootstrap data channel from the data channel server</w:t>
      </w:r>
      <w:r>
        <w:rPr>
          <w:rFonts w:eastAsia="SimSun"/>
          <w:lang w:eastAsia="zh-CN"/>
        </w:rPr>
        <w:t xml:space="preserve">. An EDGAR-DCMTSI client </w:t>
      </w:r>
      <w:r w:rsidR="00D555C1">
        <w:rPr>
          <w:rFonts w:eastAsia="SimSun"/>
          <w:lang w:eastAsia="zh-CN"/>
        </w:rPr>
        <w:t>may</w:t>
      </w:r>
      <w:r>
        <w:rPr>
          <w:rFonts w:eastAsia="SimSun"/>
          <w:lang w:eastAsia="zh-CN"/>
        </w:rPr>
        <w:t xml:space="preserve"> al</w:t>
      </w:r>
      <w:r w:rsidR="00D555C1">
        <w:rPr>
          <w:rFonts w:eastAsia="SimSun"/>
          <w:lang w:eastAsia="zh-CN"/>
        </w:rPr>
        <w:t xml:space="preserve">so generate or retrieve some AR </w:t>
      </w:r>
      <w:r>
        <w:rPr>
          <w:rFonts w:eastAsia="SimSun"/>
          <w:lang w:eastAsia="zh-CN"/>
        </w:rPr>
        <w:t xml:space="preserve">specific data (e.g., pose and viewpoint information) which </w:t>
      </w:r>
      <w:r w:rsidR="00D555C1">
        <w:rPr>
          <w:rFonts w:eastAsia="SimSun"/>
          <w:lang w:eastAsia="zh-CN"/>
        </w:rPr>
        <w:t>is</w:t>
      </w:r>
      <w:r>
        <w:rPr>
          <w:rFonts w:eastAsia="SimSun"/>
          <w:lang w:eastAsia="zh-CN"/>
        </w:rPr>
        <w:t xml:space="preserve"> transmitted via additional data channels, given that non-media data </w:t>
      </w:r>
      <w:r w:rsidR="00D555C1">
        <w:rPr>
          <w:rFonts w:eastAsia="SimSun"/>
          <w:lang w:eastAsia="zh-CN"/>
        </w:rPr>
        <w:t>is</w:t>
      </w:r>
      <w:r>
        <w:rPr>
          <w:rFonts w:eastAsia="SimSun"/>
          <w:lang w:eastAsia="zh-CN"/>
        </w:rPr>
        <w:t xml:space="preserve"> handled by using SCTP </w:t>
      </w:r>
      <w:r w:rsidR="00D555C1">
        <w:rPr>
          <w:rFonts w:eastAsia="SimSun"/>
          <w:lang w:eastAsia="zh-CN"/>
        </w:rPr>
        <w:t xml:space="preserve">as </w:t>
      </w:r>
      <w:r>
        <w:rPr>
          <w:rFonts w:eastAsia="SimSun"/>
          <w:lang w:eastAsia="zh-CN"/>
        </w:rPr>
        <w:t>specified in IETF RFC</w:t>
      </w:r>
      <w:r w:rsidR="00D555C1">
        <w:rPr>
          <w:rFonts w:eastAsia="SimSun"/>
          <w:lang w:eastAsia="zh-CN"/>
        </w:rPr>
        <w:t xml:space="preserve"> </w:t>
      </w:r>
      <w:r>
        <w:rPr>
          <w:rFonts w:eastAsia="SimSun"/>
          <w:lang w:eastAsia="zh-CN"/>
        </w:rPr>
        <w:t>8831</w:t>
      </w:r>
      <w:r w:rsidR="00D555C1">
        <w:rPr>
          <w:rFonts w:eastAsia="SimSun"/>
          <w:lang w:eastAsia="zh-CN"/>
        </w:rPr>
        <w:t xml:space="preserve"> [44]</w:t>
      </w:r>
      <w:r>
        <w:rPr>
          <w:rFonts w:eastAsia="SimSun"/>
          <w:lang w:eastAsia="zh-CN"/>
        </w:rPr>
        <w:t>.</w:t>
      </w:r>
      <w:r w:rsidRPr="003D2371">
        <w:rPr>
          <w:rFonts w:eastAsia="SimSun"/>
          <w:lang w:eastAsia="zh-CN"/>
        </w:rPr>
        <w:t xml:space="preserve"> </w:t>
      </w:r>
      <w:r w:rsidRPr="003D2371">
        <w:rPr>
          <w:rFonts w:eastAsia="SimSun" w:hint="eastAsia"/>
          <w:lang w:eastAsia="zh-CN"/>
        </w:rPr>
        <w:t>W</w:t>
      </w:r>
      <w:r w:rsidRPr="003D2371">
        <w:rPr>
          <w:rFonts w:eastAsia="SimSun"/>
          <w:lang w:eastAsia="zh-CN"/>
        </w:rPr>
        <w:t xml:space="preserve">hen an </w:t>
      </w:r>
      <w:r>
        <w:t>EDGAR-DCMTSI</w:t>
      </w:r>
      <w:r w:rsidRPr="006C009D">
        <w:rPr>
          <w:rFonts w:eastAsia="SimSun"/>
          <w:lang w:eastAsia="zh-CN"/>
        </w:rPr>
        <w:t xml:space="preserve"> client</w:t>
      </w:r>
      <w:r w:rsidRPr="003D2371">
        <w:rPr>
          <w:rFonts w:eastAsia="SimSun"/>
          <w:lang w:eastAsia="zh-CN"/>
        </w:rPr>
        <w:t xml:space="preserve"> initiates an AR call with </w:t>
      </w:r>
      <w:r>
        <w:rPr>
          <w:rFonts w:eastAsia="SimSun"/>
          <w:lang w:eastAsia="zh-CN"/>
        </w:rPr>
        <w:t>another one</w:t>
      </w:r>
      <w:r w:rsidRPr="003D2371">
        <w:rPr>
          <w:rFonts w:eastAsia="SimSun"/>
          <w:lang w:eastAsia="zh-CN"/>
        </w:rPr>
        <w:t xml:space="preserve">, the IMS-AGW/MRF </w:t>
      </w:r>
      <w:r w:rsidR="002F1E8F">
        <w:rPr>
          <w:rFonts w:eastAsia="SimSun"/>
          <w:lang w:eastAsia="zh-CN"/>
        </w:rPr>
        <w:t>with a support of</w:t>
      </w:r>
      <w:r>
        <w:rPr>
          <w:rFonts w:eastAsia="SimSun"/>
          <w:lang w:eastAsia="zh-CN"/>
        </w:rPr>
        <w:t xml:space="preserve"> immersive media processing </w:t>
      </w:r>
      <w:r w:rsidR="00D555C1">
        <w:rPr>
          <w:rFonts w:eastAsia="SimSun"/>
          <w:lang w:eastAsia="zh-CN"/>
        </w:rPr>
        <w:t xml:space="preserve">may perform </w:t>
      </w:r>
      <w:r w:rsidRPr="003D2371">
        <w:rPr>
          <w:rFonts w:eastAsia="SimSun"/>
          <w:lang w:eastAsia="zh-CN"/>
        </w:rPr>
        <w:t xml:space="preserve">pre-rendering with the media stream originated from the parties of this AR session if they receive the corresponding AR-specific data (i.e. the pose and viewpoint information). </w:t>
      </w:r>
    </w:p>
    <w:p w14:paraId="6E3BD72E" w14:textId="77777777" w:rsidR="00055E29" w:rsidRDefault="00D555C1" w:rsidP="00684E63">
      <w:r>
        <w:rPr>
          <w:lang w:eastAsia="ko-KR"/>
        </w:rPr>
        <w:t>EDGAR-DCMTSI clients negotiate the properties such as reliable or unreliable message transmission, in-order or out-of-order message delivery and an optional protocol for data channel using SDP as defined in IETF RFC 8864 [45]. Based on the user plane protocol stack for a basic MTSI client defined in clause 4.2 of TS 26.114</w:t>
      </w:r>
      <w:r w:rsidR="00CA1B3E">
        <w:rPr>
          <w:lang w:eastAsia="ko-KR"/>
        </w:rPr>
        <w:t xml:space="preserve"> [15]</w:t>
      </w:r>
      <w:r>
        <w:rPr>
          <w:lang w:eastAsia="ko-KR"/>
        </w:rPr>
        <w:t xml:space="preserve"> and the clause 6.5 of IETF RFC</w:t>
      </w:r>
      <w:r w:rsidR="00CA1B3E">
        <w:rPr>
          <w:lang w:eastAsia="ko-KR"/>
        </w:rPr>
        <w:t xml:space="preserve"> </w:t>
      </w:r>
      <w:r>
        <w:rPr>
          <w:lang w:eastAsia="ko-KR"/>
        </w:rPr>
        <w:t>8827</w:t>
      </w:r>
      <w:r w:rsidR="00CA1B3E">
        <w:rPr>
          <w:lang w:eastAsia="ko-KR"/>
        </w:rPr>
        <w:t xml:space="preserve"> [46]</w:t>
      </w:r>
      <w:r>
        <w:rPr>
          <w:lang w:eastAsia="ko-KR"/>
        </w:rPr>
        <w:t xml:space="preserve">, all data channels (e.g., both an AR application via bootstrap data channels and AR-specific data via additional data channels) </w:t>
      </w:r>
      <w:r w:rsidR="00782098">
        <w:rPr>
          <w:lang w:eastAsia="ko-KR"/>
        </w:rPr>
        <w:t xml:space="preserve">are </w:t>
      </w:r>
      <w:r>
        <w:rPr>
          <w:lang w:eastAsia="ko-KR"/>
        </w:rPr>
        <w:t>secured via DTLS.</w:t>
      </w:r>
      <w:r w:rsidR="00561034" w:rsidRPr="00561034">
        <w:t xml:space="preserve"> </w:t>
      </w:r>
    </w:p>
    <w:p w14:paraId="08BAFFC4" w14:textId="77777777" w:rsidR="005C1079" w:rsidRDefault="003979C0" w:rsidP="00055E29">
      <w:pPr>
        <w:pStyle w:val="TH"/>
      </w:pPr>
      <w:r>
        <w:rPr>
          <w:noProof/>
        </w:rPr>
        <w:object w:dxaOrig="27915" w:dyaOrig="9886" w14:anchorId="1BA08A2F">
          <v:shape id="_x0000_i1063" type="#_x0000_t75" style="width:481.55pt;height:170.55pt" o:ole="">
            <v:imagedata r:id="rId118" o:title=""/>
          </v:shape>
          <o:OLEObject Type="Embed" ProgID="Visio.Drawing.15" ShapeID="_x0000_i1063" DrawAspect="Content" ObjectID="_1734525370" r:id="rId119"/>
        </w:object>
      </w:r>
    </w:p>
    <w:p w14:paraId="08F2C604" w14:textId="77777777" w:rsidR="00692752" w:rsidRDefault="00692752" w:rsidP="00692752">
      <w:pPr>
        <w:pStyle w:val="TF"/>
      </w:pPr>
      <w:r>
        <w:rPr>
          <w:rFonts w:hint="eastAsia"/>
          <w:lang w:val="en-US" w:eastAsia="ko-KR"/>
        </w:rPr>
        <w:t>F</w:t>
      </w:r>
      <w:r>
        <w:rPr>
          <w:lang w:val="en-US" w:eastAsia="ko-KR"/>
        </w:rPr>
        <w:t>igure 6.5.5-1: DCMTSI-based conversational service architecture for EDGAR UE</w:t>
      </w:r>
    </w:p>
    <w:p w14:paraId="64A349B0" w14:textId="77777777" w:rsidR="00692752" w:rsidRPr="001C0DA3" w:rsidRDefault="00692752" w:rsidP="00692752">
      <w:pPr>
        <w:rPr>
          <w:b/>
          <w:lang w:eastAsia="ko-KR"/>
        </w:rPr>
      </w:pPr>
      <w:r>
        <w:rPr>
          <w:lang w:eastAsia="ko-KR"/>
        </w:rPr>
        <w:t xml:space="preserve">Furthermore, the IMS-AGW/MRF </w:t>
      </w:r>
      <w:r w:rsidR="002F1E8F">
        <w:rPr>
          <w:rFonts w:eastAsia="SimSun"/>
          <w:lang w:eastAsia="zh-CN"/>
        </w:rPr>
        <w:t>with a support of</w:t>
      </w:r>
      <w:r>
        <w:rPr>
          <w:rFonts w:eastAsia="SimSun"/>
          <w:lang w:eastAsia="zh-CN"/>
        </w:rPr>
        <w:t xml:space="preserve"> immersive media processing</w:t>
      </w:r>
      <w:r>
        <w:rPr>
          <w:lang w:eastAsia="ko-KR"/>
        </w:rPr>
        <w:t xml:space="preserve"> are also desirable to 5G STAR UEs due to saving power consumption. </w:t>
      </w:r>
      <w:r w:rsidRPr="003D2371">
        <w:rPr>
          <w:rFonts w:eastAsia="SimSun"/>
          <w:lang w:eastAsia="zh-CN"/>
        </w:rPr>
        <w:t xml:space="preserve">Note that </w:t>
      </w:r>
      <w:r>
        <w:rPr>
          <w:rFonts w:eastAsia="SimSun"/>
          <w:lang w:eastAsia="zh-CN"/>
        </w:rPr>
        <w:t>the IMS-AGW/MRF</w:t>
      </w:r>
      <w:r w:rsidRPr="006A681D">
        <w:rPr>
          <w:rFonts w:eastAsia="SimSun"/>
          <w:lang w:eastAsia="zh-CN"/>
        </w:rPr>
        <w:t xml:space="preserve"> </w:t>
      </w:r>
      <w:r>
        <w:rPr>
          <w:rFonts w:eastAsia="SimSun"/>
          <w:lang w:eastAsia="zh-CN"/>
        </w:rPr>
        <w:t xml:space="preserve">with a support of immersive media processing </w:t>
      </w:r>
      <w:r w:rsidR="00B375D1">
        <w:rPr>
          <w:rFonts w:eastAsia="SimSun"/>
          <w:lang w:eastAsia="zh-CN"/>
        </w:rPr>
        <w:t>may perform</w:t>
      </w:r>
      <w:r>
        <w:rPr>
          <w:rFonts w:eastAsia="SimSun"/>
          <w:lang w:eastAsia="zh-CN"/>
        </w:rPr>
        <w:t xml:space="preserve"> pre-rendering</w:t>
      </w:r>
      <w:r w:rsidRPr="006A681D">
        <w:rPr>
          <w:rFonts w:eastAsia="SimSun"/>
          <w:lang w:eastAsia="zh-CN"/>
        </w:rPr>
        <w:t xml:space="preserve"> </w:t>
      </w:r>
      <w:r>
        <w:rPr>
          <w:rFonts w:eastAsia="SimSun"/>
          <w:lang w:eastAsia="zh-CN"/>
        </w:rPr>
        <w:t>based</w:t>
      </w:r>
      <w:r w:rsidRPr="006A681D">
        <w:rPr>
          <w:rFonts w:eastAsia="SimSun"/>
          <w:lang w:eastAsia="zh-CN"/>
        </w:rPr>
        <w:t xml:space="preserve"> on </w:t>
      </w:r>
      <w:r>
        <w:rPr>
          <w:rFonts w:eastAsia="SimSun"/>
          <w:lang w:eastAsia="zh-CN"/>
        </w:rPr>
        <w:t xml:space="preserve">the request of </w:t>
      </w:r>
      <w:r w:rsidRPr="006A681D">
        <w:rPr>
          <w:rFonts w:eastAsia="SimSun"/>
          <w:lang w:eastAsia="zh-CN"/>
        </w:rPr>
        <w:t xml:space="preserve">the </w:t>
      </w:r>
      <w:r>
        <w:rPr>
          <w:rFonts w:eastAsia="SimSun"/>
          <w:lang w:eastAsia="zh-CN"/>
        </w:rPr>
        <w:t>STAR UEs carried in these additional data channels</w:t>
      </w:r>
      <w:r w:rsidRPr="006A681D">
        <w:rPr>
          <w:rFonts w:eastAsia="SimSun"/>
          <w:lang w:eastAsia="zh-CN"/>
        </w:rPr>
        <w:t>.</w:t>
      </w:r>
      <w:r>
        <w:rPr>
          <w:rFonts w:eastAsia="SimSun"/>
          <w:lang w:eastAsia="zh-CN"/>
        </w:rPr>
        <w:t xml:space="preserve"> P</w:t>
      </w:r>
      <w:r w:rsidRPr="00137F3F">
        <w:rPr>
          <w:rFonts w:eastAsia="SimSun"/>
          <w:lang w:eastAsia="zh-CN"/>
        </w:rPr>
        <w:t>articularly</w:t>
      </w:r>
      <w:r>
        <w:rPr>
          <w:rFonts w:eastAsia="SimSun"/>
          <w:lang w:eastAsia="zh-CN"/>
        </w:rPr>
        <w:t xml:space="preserve">, </w:t>
      </w:r>
      <w:r>
        <w:rPr>
          <w:lang w:eastAsia="ko-KR"/>
        </w:rPr>
        <w:t>the logical function of immersive media processing may be integrated in the MRF or other media functions.</w:t>
      </w:r>
    </w:p>
    <w:p w14:paraId="674ED4A7" w14:textId="77777777" w:rsidR="00692752" w:rsidRPr="00692752" w:rsidRDefault="00692752" w:rsidP="00692752">
      <w:pPr>
        <w:rPr>
          <w:lang w:eastAsia="ko-KR"/>
        </w:rPr>
      </w:pPr>
      <w:r>
        <w:t xml:space="preserve">Figure 6.5.5-2 illustrates the procedure diagram for an immersive AR </w:t>
      </w:r>
      <w:r w:rsidR="002F1E8F">
        <w:t xml:space="preserve">conversational with </w:t>
      </w:r>
      <w:r>
        <w:t xml:space="preserve">two party using EDGAR UEs including an EDGAR-DCMTSI client in the context of the IMS-AGW/MRF </w:t>
      </w:r>
      <w:r w:rsidR="00FA2FA5">
        <w:t>with a support of</w:t>
      </w:r>
      <w:r>
        <w:t xml:space="preserve"> immersive media processing. The procedure</w:t>
      </w:r>
      <w:r w:rsidRPr="006E7425">
        <w:t xml:space="preserve"> is also applicable to </w:t>
      </w:r>
      <w:r>
        <w:t xml:space="preserve">establish an immersive AR </w:t>
      </w:r>
      <w:r w:rsidR="00156C10">
        <w:t>call</w:t>
      </w:r>
      <w:r>
        <w:t xml:space="preserve"> where the two parties of a session are STAR UEs or one is STAR UE and the other is EDGAR UE</w:t>
      </w:r>
      <w:r w:rsidRPr="006E7425">
        <w:t>.</w:t>
      </w:r>
    </w:p>
    <w:p w14:paraId="56410433" w14:textId="77777777" w:rsidR="005C1079" w:rsidRDefault="003979C0" w:rsidP="00135DE0">
      <w:pPr>
        <w:pStyle w:val="TH"/>
      </w:pPr>
      <w:r>
        <w:rPr>
          <w:noProof/>
        </w:rPr>
        <w:object w:dxaOrig="15601" w:dyaOrig="18645" w14:anchorId="78E1E99D">
          <v:shape id="_x0000_i1064" type="#_x0000_t75" style="width:481.3pt;height:575.2pt" o:ole="">
            <v:imagedata r:id="rId120" o:title=""/>
          </v:shape>
          <o:OLEObject Type="Embed" ProgID="Visio.Drawing.15" ShapeID="_x0000_i1064" DrawAspect="Content" ObjectID="_1734525371" r:id="rId121"/>
        </w:object>
      </w:r>
    </w:p>
    <w:p w14:paraId="174B0A32" w14:textId="77777777" w:rsidR="006A70DE" w:rsidRDefault="006A70DE" w:rsidP="006A70DE">
      <w:pPr>
        <w:pStyle w:val="TF"/>
      </w:pPr>
      <w:r>
        <w:rPr>
          <w:rFonts w:hint="eastAsia"/>
          <w:lang w:val="en-US" w:eastAsia="ko-KR"/>
        </w:rPr>
        <w:t>F</w:t>
      </w:r>
      <w:r>
        <w:rPr>
          <w:lang w:val="en-US" w:eastAsia="ko-KR"/>
        </w:rPr>
        <w:t xml:space="preserve">igure 6.5.5-2: </w:t>
      </w:r>
      <w:r w:rsidRPr="006A70DE">
        <w:rPr>
          <w:lang w:val="en-US" w:eastAsia="ko-KR"/>
        </w:rPr>
        <w:t xml:space="preserve">AR-DCMTSI client to AR-DCMTSI client call establishment </w:t>
      </w:r>
      <w:r>
        <w:rPr>
          <w:lang w:val="en-US" w:eastAsia="ko-KR"/>
        </w:rPr>
        <w:t>for EDGAR UE</w:t>
      </w:r>
    </w:p>
    <w:p w14:paraId="34D2E8B2" w14:textId="77777777" w:rsidR="009D4FB9" w:rsidRDefault="009D4FB9" w:rsidP="009D4FB9">
      <w:pPr>
        <w:rPr>
          <w:lang w:val="en-US"/>
        </w:rPr>
      </w:pPr>
      <w:r>
        <w:rPr>
          <w:lang w:val="en-US"/>
        </w:rPr>
        <w:t>Assumptions</w:t>
      </w:r>
      <w:r>
        <w:rPr>
          <w:rFonts w:hint="eastAsia"/>
          <w:lang w:val="en-US"/>
        </w:rPr>
        <w:t>:</w:t>
      </w:r>
    </w:p>
    <w:p w14:paraId="1A35C7E9" w14:textId="77777777" w:rsidR="009D4FB9" w:rsidRPr="00633479" w:rsidRDefault="009D4FB9" w:rsidP="009D4FB9">
      <w:pPr>
        <w:pStyle w:val="B1"/>
      </w:pPr>
      <w:r w:rsidRPr="00633479">
        <w:t>-</w:t>
      </w:r>
      <w:r w:rsidRPr="00633479">
        <w:tab/>
        <w:t xml:space="preserve">AR immersive media may be sent over RTP/UDP/IP and/or SCTP/UDP/IP. </w:t>
      </w:r>
    </w:p>
    <w:p w14:paraId="1C4307EB" w14:textId="77777777" w:rsidR="009D4FB9" w:rsidRPr="00633479" w:rsidRDefault="009D4FB9" w:rsidP="00B375D1">
      <w:pPr>
        <w:pStyle w:val="B1"/>
      </w:pPr>
      <w:r w:rsidRPr="00633479">
        <w:t>-</w:t>
      </w:r>
      <w:r w:rsidRPr="00633479">
        <w:tab/>
        <w:t>AR immersive media may be negotiated and configured using SDP.</w:t>
      </w:r>
    </w:p>
    <w:p w14:paraId="529386C8" w14:textId="77777777" w:rsidR="009D4FB9" w:rsidRPr="00633479" w:rsidRDefault="009D4FB9" w:rsidP="00B375D1">
      <w:pPr>
        <w:pStyle w:val="B1"/>
      </w:pPr>
      <w:r w:rsidRPr="00633479">
        <w:t>-</w:t>
      </w:r>
      <w:r w:rsidRPr="00633479">
        <w:tab/>
        <w:t xml:space="preserve">A data channel application </w:t>
      </w:r>
      <w:r w:rsidR="00B375D1">
        <w:t>may</w:t>
      </w:r>
      <w:r w:rsidRPr="00633479">
        <w:t xml:space="preserve"> provide rich user experiences by utilizing both user’s underlying scene and pose of objects representing users in the scene.</w:t>
      </w:r>
    </w:p>
    <w:p w14:paraId="00A67A48" w14:textId="77777777" w:rsidR="009D4FB9" w:rsidRDefault="009D4FB9" w:rsidP="009D4FB9">
      <w:pPr>
        <w:rPr>
          <w:lang w:val="en-US" w:eastAsia="ko-KR"/>
        </w:rPr>
      </w:pPr>
      <w:r>
        <w:rPr>
          <w:lang w:val="en-US" w:eastAsia="ko-KR"/>
        </w:rPr>
        <w:t>Procedures</w:t>
      </w:r>
      <w:r>
        <w:rPr>
          <w:rFonts w:hint="eastAsia"/>
          <w:lang w:val="en-US" w:eastAsia="ko-KR"/>
        </w:rPr>
        <w:t>:</w:t>
      </w:r>
    </w:p>
    <w:p w14:paraId="0DADC48C" w14:textId="77777777" w:rsidR="009D4FB9" w:rsidRPr="00633479" w:rsidRDefault="00B375D1" w:rsidP="00633479">
      <w:pPr>
        <w:pStyle w:val="B1"/>
      </w:pPr>
      <w:r>
        <w:t>1.</w:t>
      </w:r>
      <w:r>
        <w:tab/>
      </w:r>
      <w:r w:rsidR="009D4FB9" w:rsidRPr="00633479">
        <w:rPr>
          <w:rFonts w:hint="eastAsia"/>
        </w:rPr>
        <w:t>A</w:t>
      </w:r>
      <w:r w:rsidR="006072C1">
        <w:t>n</w:t>
      </w:r>
      <w:r w:rsidR="009D4FB9" w:rsidRPr="00633479">
        <w:rPr>
          <w:rFonts w:hint="eastAsia"/>
        </w:rPr>
        <w:t xml:space="preserve"> </w:t>
      </w:r>
      <w:r w:rsidR="009D4FB9" w:rsidRPr="00633479">
        <w:t>EDG</w:t>
      </w:r>
      <w:r w:rsidR="009D4FB9" w:rsidRPr="00633479">
        <w:rPr>
          <w:rFonts w:hint="eastAsia"/>
        </w:rPr>
        <w:t>AR UE initiates a SIP INVITE request, containing the SDP offer with AR media capabilities.</w:t>
      </w:r>
    </w:p>
    <w:p w14:paraId="5E59DEAA" w14:textId="77777777" w:rsidR="009D4FB9" w:rsidRDefault="009D4FB9" w:rsidP="00633479">
      <w:pPr>
        <w:pStyle w:val="B1"/>
        <w:rPr>
          <w:lang w:eastAsia="ko-KR"/>
        </w:rPr>
      </w:pPr>
      <w:r>
        <w:rPr>
          <w:lang w:eastAsia="ko-KR"/>
        </w:rPr>
        <w:t>2.</w:t>
      </w:r>
      <w:r>
        <w:rPr>
          <w:lang w:eastAsia="ko-KR"/>
        </w:rPr>
        <w:tab/>
        <w:t>The call propagates to the terminating EDG</w:t>
      </w:r>
      <w:r>
        <w:rPr>
          <w:rFonts w:hint="eastAsia"/>
          <w:lang w:eastAsia="ko-KR"/>
        </w:rPr>
        <w:t xml:space="preserve">AR </w:t>
      </w:r>
      <w:r>
        <w:rPr>
          <w:lang w:eastAsia="ko-KR"/>
        </w:rPr>
        <w:t>UE.</w:t>
      </w:r>
    </w:p>
    <w:p w14:paraId="38C000C1" w14:textId="77777777" w:rsidR="009D4FB9" w:rsidRDefault="00B375D1" w:rsidP="00633479">
      <w:pPr>
        <w:pStyle w:val="B1"/>
        <w:rPr>
          <w:lang w:eastAsia="ko-KR"/>
        </w:rPr>
      </w:pPr>
      <w:r>
        <w:rPr>
          <w:lang w:eastAsia="ko-KR"/>
        </w:rPr>
        <w:t>3.</w:t>
      </w:r>
      <w:r>
        <w:rPr>
          <w:lang w:eastAsia="ko-KR"/>
        </w:rPr>
        <w:tab/>
      </w:r>
      <w:r w:rsidR="009D4FB9">
        <w:rPr>
          <w:lang w:eastAsia="ko-KR"/>
        </w:rPr>
        <w:t>The terminating</w:t>
      </w:r>
      <w:r w:rsidR="009D4FB9" w:rsidRPr="00D75CEF">
        <w:rPr>
          <w:lang w:eastAsia="ko-KR"/>
        </w:rPr>
        <w:t xml:space="preserve"> </w:t>
      </w:r>
      <w:r w:rsidR="009D4FB9">
        <w:rPr>
          <w:lang w:eastAsia="ko-KR"/>
        </w:rPr>
        <w:t>EDG</w:t>
      </w:r>
      <w:r w:rsidR="009D4FB9">
        <w:rPr>
          <w:rFonts w:hint="eastAsia"/>
          <w:lang w:eastAsia="ko-KR"/>
        </w:rPr>
        <w:t>AR</w:t>
      </w:r>
      <w:r w:rsidR="009D4FB9">
        <w:rPr>
          <w:lang w:eastAsia="ko-KR"/>
        </w:rPr>
        <w:t xml:space="preserve"> UE returns an SDP answer in a SIP 183 progress message. The P-CSCF uses the SDP answer to allocate the required resources.</w:t>
      </w:r>
    </w:p>
    <w:p w14:paraId="38E9B7F1" w14:textId="77777777" w:rsidR="009D4FB9" w:rsidRDefault="00B375D1" w:rsidP="00633479">
      <w:pPr>
        <w:pStyle w:val="B1"/>
        <w:rPr>
          <w:lang w:eastAsia="ko-KR"/>
        </w:rPr>
      </w:pPr>
      <w:r>
        <w:rPr>
          <w:lang w:eastAsia="ko-KR"/>
        </w:rPr>
        <w:t>4.</w:t>
      </w:r>
      <w:r>
        <w:rPr>
          <w:lang w:eastAsia="ko-KR"/>
        </w:rPr>
        <w:tab/>
      </w:r>
      <w:r w:rsidR="009D4FB9">
        <w:rPr>
          <w:lang w:eastAsia="ko-KR"/>
        </w:rPr>
        <w:t>The originating EDG</w:t>
      </w:r>
      <w:r w:rsidR="009D4FB9">
        <w:rPr>
          <w:rFonts w:hint="eastAsia"/>
          <w:lang w:eastAsia="ko-KR"/>
        </w:rPr>
        <w:t xml:space="preserve">AR </w:t>
      </w:r>
      <w:r w:rsidR="009D4FB9">
        <w:rPr>
          <w:lang w:eastAsia="ko-KR"/>
        </w:rPr>
        <w:t>UE generate a PRACK which is transited to the terminating side of the call.</w:t>
      </w:r>
    </w:p>
    <w:p w14:paraId="79426B7E" w14:textId="77777777" w:rsidR="009D4FB9" w:rsidRDefault="00B375D1" w:rsidP="00633479">
      <w:pPr>
        <w:pStyle w:val="B1"/>
        <w:rPr>
          <w:lang w:eastAsia="ko-KR"/>
        </w:rPr>
      </w:pPr>
      <w:r>
        <w:rPr>
          <w:lang w:eastAsia="ko-KR"/>
        </w:rPr>
        <w:t>5.</w:t>
      </w:r>
      <w:r>
        <w:rPr>
          <w:lang w:eastAsia="ko-KR"/>
        </w:rPr>
        <w:tab/>
      </w:r>
      <w:r w:rsidR="009D4FB9">
        <w:rPr>
          <w:lang w:eastAsia="ko-KR"/>
        </w:rPr>
        <w:t>The originating EDG</w:t>
      </w:r>
      <w:r w:rsidR="009D4FB9">
        <w:rPr>
          <w:rFonts w:hint="eastAsia"/>
          <w:lang w:eastAsia="ko-KR"/>
        </w:rPr>
        <w:t xml:space="preserve">AR </w:t>
      </w:r>
      <w:r w:rsidR="009D4FB9">
        <w:rPr>
          <w:lang w:eastAsia="ko-KR"/>
        </w:rPr>
        <w:t>UE receives an associated 200 OK (PRACK).</w:t>
      </w:r>
    </w:p>
    <w:p w14:paraId="0422C3E7" w14:textId="77777777" w:rsidR="009D4FB9" w:rsidRDefault="00B375D1" w:rsidP="00633479">
      <w:pPr>
        <w:pStyle w:val="B1"/>
        <w:rPr>
          <w:lang w:eastAsia="ko-KR"/>
        </w:rPr>
      </w:pPr>
      <w:r>
        <w:rPr>
          <w:lang w:eastAsia="ko-KR"/>
        </w:rPr>
        <w:t>6.</w:t>
      </w:r>
      <w:r>
        <w:rPr>
          <w:lang w:eastAsia="ko-KR"/>
        </w:rPr>
        <w:tab/>
      </w:r>
      <w:r w:rsidR="009D4FB9">
        <w:rPr>
          <w:lang w:eastAsia="ko-KR"/>
        </w:rPr>
        <w:t>The terminating</w:t>
      </w:r>
      <w:r w:rsidR="009D4FB9" w:rsidRPr="00D75CEF">
        <w:rPr>
          <w:lang w:eastAsia="ko-KR"/>
        </w:rPr>
        <w:t xml:space="preserve"> </w:t>
      </w:r>
      <w:r w:rsidR="009D4FB9">
        <w:rPr>
          <w:lang w:eastAsia="ko-KR"/>
        </w:rPr>
        <w:t>EDG</w:t>
      </w:r>
      <w:r w:rsidR="009D4FB9">
        <w:rPr>
          <w:rFonts w:hint="eastAsia"/>
          <w:lang w:eastAsia="ko-KR"/>
        </w:rPr>
        <w:t>AR</w:t>
      </w:r>
      <w:r w:rsidR="009D4FB9">
        <w:rPr>
          <w:lang w:eastAsia="ko-KR"/>
        </w:rPr>
        <w:t xml:space="preserve"> UE reserves internal resources to reflect the SDP answer and configures media pipelines.</w:t>
      </w:r>
    </w:p>
    <w:p w14:paraId="44C22399" w14:textId="77777777" w:rsidR="009D4FB9" w:rsidRDefault="00B375D1" w:rsidP="00633479">
      <w:pPr>
        <w:pStyle w:val="B1"/>
        <w:rPr>
          <w:lang w:eastAsia="ko-KR"/>
        </w:rPr>
      </w:pPr>
      <w:r>
        <w:rPr>
          <w:lang w:eastAsia="ko-KR"/>
        </w:rPr>
        <w:t>7.</w:t>
      </w:r>
      <w:r>
        <w:rPr>
          <w:lang w:eastAsia="ko-KR"/>
        </w:rPr>
        <w:tab/>
      </w:r>
      <w:r w:rsidR="009D4FB9">
        <w:rPr>
          <w:lang w:eastAsia="ko-KR"/>
        </w:rPr>
        <w:t>The originating EDG</w:t>
      </w:r>
      <w:r w:rsidR="009D4FB9">
        <w:rPr>
          <w:rFonts w:hint="eastAsia"/>
          <w:lang w:eastAsia="ko-KR"/>
        </w:rPr>
        <w:t xml:space="preserve">AR </w:t>
      </w:r>
      <w:r w:rsidR="009D4FB9">
        <w:rPr>
          <w:lang w:eastAsia="ko-KR"/>
        </w:rPr>
        <w:t>UE sends a SIP UPDATE message with a new SDP offer confirming the selected media parameters.</w:t>
      </w:r>
    </w:p>
    <w:p w14:paraId="66DC84A3" w14:textId="77777777" w:rsidR="009D4FB9" w:rsidRDefault="00B375D1" w:rsidP="00633479">
      <w:pPr>
        <w:pStyle w:val="B1"/>
        <w:rPr>
          <w:lang w:eastAsia="ko-KR"/>
        </w:rPr>
      </w:pPr>
      <w:r>
        <w:rPr>
          <w:lang w:eastAsia="ko-KR"/>
        </w:rPr>
        <w:t>8.</w:t>
      </w:r>
      <w:r>
        <w:rPr>
          <w:lang w:eastAsia="ko-KR"/>
        </w:rPr>
        <w:tab/>
      </w:r>
      <w:r w:rsidR="009D4FB9">
        <w:rPr>
          <w:lang w:eastAsia="ko-KR"/>
        </w:rPr>
        <w:t>The 200 OK (UPDATE) response is received for the terminating STAR UE containing the SDP answer.</w:t>
      </w:r>
    </w:p>
    <w:p w14:paraId="34D95C2C" w14:textId="77777777" w:rsidR="009D4FB9" w:rsidRDefault="00B375D1" w:rsidP="00633479">
      <w:pPr>
        <w:pStyle w:val="B1"/>
        <w:rPr>
          <w:lang w:eastAsia="ko-KR"/>
        </w:rPr>
      </w:pPr>
      <w:r>
        <w:rPr>
          <w:lang w:eastAsia="ko-KR"/>
        </w:rPr>
        <w:t>9.</w:t>
      </w:r>
      <w:r>
        <w:rPr>
          <w:lang w:eastAsia="ko-KR"/>
        </w:rPr>
        <w:tab/>
      </w:r>
      <w:r w:rsidR="009D4FB9">
        <w:rPr>
          <w:lang w:eastAsia="ko-KR"/>
        </w:rPr>
        <w:t>The terminating EDG</w:t>
      </w:r>
      <w:r w:rsidR="009D4FB9">
        <w:rPr>
          <w:rFonts w:hint="eastAsia"/>
          <w:lang w:eastAsia="ko-KR"/>
        </w:rPr>
        <w:t xml:space="preserve">AR </w:t>
      </w:r>
      <w:r w:rsidR="009D4FB9">
        <w:rPr>
          <w:lang w:eastAsia="ko-KR"/>
        </w:rPr>
        <w:t>UE is now alerted and sends a SIP 180 Ringing response.</w:t>
      </w:r>
    </w:p>
    <w:p w14:paraId="11B1E099" w14:textId="77777777" w:rsidR="009D4FB9" w:rsidRDefault="00B375D1" w:rsidP="00633479">
      <w:pPr>
        <w:pStyle w:val="B1"/>
        <w:rPr>
          <w:lang w:eastAsia="ko-KR"/>
        </w:rPr>
      </w:pPr>
      <w:r>
        <w:rPr>
          <w:lang w:eastAsia="ko-KR"/>
        </w:rPr>
        <w:t>10.</w:t>
      </w:r>
      <w:r>
        <w:rPr>
          <w:lang w:eastAsia="ko-KR"/>
        </w:rPr>
        <w:tab/>
      </w:r>
      <w:r w:rsidR="009D4FB9">
        <w:rPr>
          <w:lang w:eastAsia="ko-KR"/>
        </w:rPr>
        <w:t>When the terminating EDG</w:t>
      </w:r>
      <w:r w:rsidR="009D4FB9">
        <w:rPr>
          <w:rFonts w:hint="eastAsia"/>
          <w:lang w:eastAsia="ko-KR"/>
        </w:rPr>
        <w:t xml:space="preserve">AR </w:t>
      </w:r>
      <w:r w:rsidR="009D4FB9">
        <w:rPr>
          <w:lang w:eastAsia="ko-KR"/>
        </w:rPr>
        <w:t>UE has answered the call, it sends a 200 OK to the originating EDGAR UE.</w:t>
      </w:r>
    </w:p>
    <w:p w14:paraId="70021489" w14:textId="77777777" w:rsidR="009D4FB9" w:rsidRDefault="00B375D1" w:rsidP="00633479">
      <w:pPr>
        <w:pStyle w:val="B1"/>
      </w:pPr>
      <w:r>
        <w:rPr>
          <w:lang w:eastAsia="ko-KR"/>
        </w:rPr>
        <w:t>11.</w:t>
      </w:r>
      <w:r>
        <w:rPr>
          <w:lang w:eastAsia="ko-KR"/>
        </w:rPr>
        <w:tab/>
      </w:r>
      <w:r w:rsidR="009D4FB9">
        <w:rPr>
          <w:lang w:eastAsia="ko-KR"/>
        </w:rPr>
        <w:t>The terminating EDGAR UE receives the 200 OK, and sends a SIP ACK message to acknowledge that the call has been established.</w:t>
      </w:r>
    </w:p>
    <w:p w14:paraId="1ADACC80" w14:textId="77777777" w:rsidR="009D4FB9" w:rsidRPr="0030713B" w:rsidRDefault="00B375D1" w:rsidP="00633479">
      <w:pPr>
        <w:pStyle w:val="B1"/>
        <w:rPr>
          <w:lang w:eastAsia="ko-KR"/>
        </w:rPr>
      </w:pPr>
      <w:r>
        <w:rPr>
          <w:lang w:eastAsia="ko-KR"/>
        </w:rPr>
        <w:t>12.</w:t>
      </w:r>
      <w:r>
        <w:rPr>
          <w:lang w:eastAsia="ko-KR"/>
        </w:rPr>
        <w:tab/>
      </w:r>
      <w:r w:rsidR="009D4FB9">
        <w:rPr>
          <w:lang w:eastAsia="ko-KR"/>
        </w:rPr>
        <w:t xml:space="preserve">The EDGAR UEs retrieve a data channel application for AR through the bootstrap data channel. If the EDGAR UE </w:t>
      </w:r>
      <w:r>
        <w:rPr>
          <w:lang w:eastAsia="ko-KR"/>
        </w:rPr>
        <w:t xml:space="preserve">enables to </w:t>
      </w:r>
      <w:r w:rsidR="009D4FB9">
        <w:rPr>
          <w:lang w:eastAsia="ko-KR"/>
        </w:rPr>
        <w:t xml:space="preserve">provide native AR application, </w:t>
      </w:r>
      <w:r w:rsidR="00175546">
        <w:rPr>
          <w:lang w:eastAsia="ko-KR"/>
        </w:rPr>
        <w:t>this step is not required</w:t>
      </w:r>
      <w:r w:rsidR="009D4FB9">
        <w:rPr>
          <w:lang w:eastAsia="ko-KR"/>
        </w:rPr>
        <w:t xml:space="preserve">. </w:t>
      </w:r>
    </w:p>
    <w:p w14:paraId="56E4005F" w14:textId="77777777" w:rsidR="009D4FB9" w:rsidRDefault="00B375D1" w:rsidP="00633479">
      <w:pPr>
        <w:pStyle w:val="B1"/>
        <w:rPr>
          <w:lang w:eastAsia="ko-KR"/>
        </w:rPr>
      </w:pPr>
      <w:r>
        <w:rPr>
          <w:lang w:eastAsia="ko-KR"/>
        </w:rPr>
        <w:t>13.</w:t>
      </w:r>
      <w:r>
        <w:rPr>
          <w:lang w:eastAsia="ko-KR"/>
        </w:rPr>
        <w:tab/>
      </w:r>
      <w:r w:rsidR="009D4FB9" w:rsidRPr="00BE268C">
        <w:rPr>
          <w:lang w:eastAsia="ko-KR"/>
        </w:rPr>
        <w:t>Any additional data channels created and used by the data channel application</w:t>
      </w:r>
      <w:r w:rsidR="009D4FB9">
        <w:rPr>
          <w:lang w:eastAsia="ko-KR"/>
        </w:rPr>
        <w:t xml:space="preserve"> for AR</w:t>
      </w:r>
      <w:r w:rsidR="009D4FB9" w:rsidRPr="00BE268C">
        <w:rPr>
          <w:lang w:eastAsia="ko-KR"/>
        </w:rPr>
        <w:t xml:space="preserve"> itself are </w:t>
      </w:r>
      <w:r w:rsidR="009D4FB9">
        <w:rPr>
          <w:lang w:eastAsia="ko-KR"/>
        </w:rPr>
        <w:t>requested.</w:t>
      </w:r>
    </w:p>
    <w:p w14:paraId="03EF2D5C" w14:textId="77777777" w:rsidR="009D4FB9" w:rsidRDefault="00B375D1" w:rsidP="00633479">
      <w:pPr>
        <w:pStyle w:val="B1"/>
        <w:rPr>
          <w:lang w:eastAsia="ko-KR"/>
        </w:rPr>
      </w:pPr>
      <w:r>
        <w:rPr>
          <w:lang w:eastAsia="ko-KR"/>
        </w:rPr>
        <w:t>14.</w:t>
      </w:r>
      <w:r>
        <w:rPr>
          <w:lang w:eastAsia="ko-KR"/>
        </w:rPr>
        <w:tab/>
      </w:r>
      <w:r w:rsidR="009D4FB9">
        <w:rPr>
          <w:lang w:eastAsia="ko-KR"/>
        </w:rPr>
        <w:t>The originating EDG</w:t>
      </w:r>
      <w:r w:rsidR="009D4FB9">
        <w:rPr>
          <w:rFonts w:hint="eastAsia"/>
          <w:lang w:eastAsia="ko-KR"/>
        </w:rPr>
        <w:t xml:space="preserve">AR </w:t>
      </w:r>
      <w:r w:rsidR="009D4FB9">
        <w:rPr>
          <w:lang w:eastAsia="ko-KR"/>
        </w:rPr>
        <w:t xml:space="preserve">UE initiates SIP re-INVITE request, containing an updated SDP offer to establish </w:t>
      </w:r>
      <w:r w:rsidR="009D4FB9" w:rsidRPr="00BE268C">
        <w:rPr>
          <w:lang w:eastAsia="ko-KR"/>
        </w:rPr>
        <w:t>those</w:t>
      </w:r>
      <w:r w:rsidR="009D4FB9">
        <w:rPr>
          <w:lang w:eastAsia="ko-KR"/>
        </w:rPr>
        <w:t xml:space="preserve"> additional</w:t>
      </w:r>
      <w:r w:rsidR="009D4FB9" w:rsidRPr="00BE268C">
        <w:rPr>
          <w:lang w:eastAsia="ko-KR"/>
        </w:rPr>
        <w:t xml:space="preserve"> data channels</w:t>
      </w:r>
      <w:r w:rsidR="009D4FB9">
        <w:rPr>
          <w:lang w:eastAsia="ko-KR"/>
        </w:rPr>
        <w:t>.</w:t>
      </w:r>
    </w:p>
    <w:p w14:paraId="09ABC4AB" w14:textId="77777777" w:rsidR="009D4FB9" w:rsidRPr="00633479" w:rsidRDefault="00B375D1" w:rsidP="00633479">
      <w:pPr>
        <w:pStyle w:val="B1"/>
      </w:pPr>
      <w:r w:rsidRPr="00633479">
        <w:t>15.</w:t>
      </w:r>
      <w:r w:rsidRPr="00633479">
        <w:tab/>
      </w:r>
      <w:r w:rsidR="009D4FB9" w:rsidRPr="00633479">
        <w:t>The AS/S-CSCF identify an updated SDP offer for additional data channels and modify the "c=" as the IP address of the MRF, and then send this SDP offer to the remote party.</w:t>
      </w:r>
    </w:p>
    <w:p w14:paraId="1DA487F9" w14:textId="77777777" w:rsidR="009D4FB9" w:rsidRPr="00633479" w:rsidRDefault="00B375D1" w:rsidP="00633479">
      <w:pPr>
        <w:pStyle w:val="B1"/>
      </w:pPr>
      <w:r w:rsidRPr="00633479">
        <w:t>16.</w:t>
      </w:r>
      <w:r w:rsidRPr="00633479">
        <w:tab/>
      </w:r>
      <w:r w:rsidR="009D4FB9" w:rsidRPr="00633479">
        <w:t>The AS/S-CSCF send this updated SDP offer to the remote party.</w:t>
      </w:r>
    </w:p>
    <w:p w14:paraId="4C01299B" w14:textId="77777777" w:rsidR="009D4FB9" w:rsidRPr="00530189" w:rsidRDefault="00B375D1" w:rsidP="00633479">
      <w:pPr>
        <w:pStyle w:val="B1"/>
        <w:rPr>
          <w:lang w:eastAsia="ko-KR"/>
        </w:rPr>
      </w:pPr>
      <w:r>
        <w:rPr>
          <w:lang w:eastAsia="ko-KR"/>
        </w:rPr>
        <w:t>17.</w:t>
      </w:r>
      <w:r>
        <w:rPr>
          <w:lang w:eastAsia="ko-KR"/>
        </w:rPr>
        <w:tab/>
      </w:r>
      <w:r w:rsidR="009D4FB9">
        <w:rPr>
          <w:lang w:eastAsia="ko-KR"/>
        </w:rPr>
        <w:t>The AS/S-CSCF receive an updated SDP answer from the remote party.</w:t>
      </w:r>
    </w:p>
    <w:p w14:paraId="63A60A74" w14:textId="77777777" w:rsidR="009D4FB9" w:rsidRPr="00633479" w:rsidRDefault="00B375D1" w:rsidP="00633479">
      <w:pPr>
        <w:pStyle w:val="B1"/>
      </w:pPr>
      <w:r w:rsidRPr="00633479">
        <w:t>18.</w:t>
      </w:r>
      <w:r w:rsidRPr="00633479">
        <w:tab/>
      </w:r>
      <w:r w:rsidR="009D4FB9" w:rsidRPr="00633479">
        <w:t>The AS/S-CSCF identify this updated SDP answer for additional data channels and modify the "c=" as the IP address of the MRF, and then send this SDP answer to the remote party.</w:t>
      </w:r>
    </w:p>
    <w:p w14:paraId="73EBFA99" w14:textId="77777777" w:rsidR="009D4FB9" w:rsidRDefault="00B375D1" w:rsidP="00633479">
      <w:pPr>
        <w:pStyle w:val="B1"/>
        <w:rPr>
          <w:lang w:eastAsia="ko-KR"/>
        </w:rPr>
      </w:pPr>
      <w:r>
        <w:rPr>
          <w:lang w:eastAsia="ko-KR"/>
        </w:rPr>
        <w:t>19.</w:t>
      </w:r>
      <w:r>
        <w:rPr>
          <w:lang w:eastAsia="ko-KR"/>
        </w:rPr>
        <w:tab/>
      </w:r>
      <w:r w:rsidR="009D4FB9">
        <w:rPr>
          <w:lang w:eastAsia="ko-KR"/>
        </w:rPr>
        <w:t xml:space="preserve">The additional data channels for the data channel application has been established. </w:t>
      </w:r>
    </w:p>
    <w:p w14:paraId="3EF9C674" w14:textId="77777777" w:rsidR="009D4FB9" w:rsidRDefault="00B375D1" w:rsidP="00633479">
      <w:pPr>
        <w:pStyle w:val="B1"/>
      </w:pPr>
      <w:r>
        <w:rPr>
          <w:lang w:eastAsia="ko-KR"/>
        </w:rPr>
        <w:t>20.</w:t>
      </w:r>
      <w:r>
        <w:rPr>
          <w:lang w:eastAsia="ko-KR"/>
        </w:rPr>
        <w:tab/>
      </w:r>
      <w:r w:rsidR="009D4FB9">
        <w:rPr>
          <w:lang w:eastAsia="ko-KR"/>
        </w:rPr>
        <w:t>The EDGAR UE processes the immersive media to be transmitted.</w:t>
      </w:r>
    </w:p>
    <w:p w14:paraId="0F3F282F" w14:textId="77777777" w:rsidR="009D4FB9" w:rsidRDefault="00B375D1" w:rsidP="00633479">
      <w:pPr>
        <w:pStyle w:val="B2"/>
      </w:pPr>
      <w:r>
        <w:rPr>
          <w:lang w:eastAsia="ko-KR"/>
        </w:rPr>
        <w:t>a.</w:t>
      </w:r>
      <w:r>
        <w:rPr>
          <w:lang w:eastAsia="ko-KR"/>
        </w:rPr>
        <w:tab/>
      </w:r>
      <w:r w:rsidR="009D4FB9">
        <w:rPr>
          <w:rFonts w:hint="eastAsia"/>
          <w:lang w:eastAsia="ko-KR"/>
        </w:rPr>
        <w:t xml:space="preserve">The AR runtime </w:t>
      </w:r>
      <w:r w:rsidR="009D4FB9">
        <w:rPr>
          <w:lang w:eastAsia="ko-KR"/>
        </w:rPr>
        <w:t>function</w:t>
      </w:r>
      <w:r w:rsidR="009D4FB9">
        <w:rPr>
          <w:rFonts w:hint="eastAsia"/>
          <w:lang w:eastAsia="ko-KR"/>
        </w:rPr>
        <w:t xml:space="preserve"> </w:t>
      </w:r>
      <w:r w:rsidR="009D4FB9">
        <w:rPr>
          <w:lang w:eastAsia="ko-KR"/>
        </w:rPr>
        <w:t>captures and processes the immersive media to be sent.</w:t>
      </w:r>
    </w:p>
    <w:p w14:paraId="04F556F7" w14:textId="77777777" w:rsidR="009D4FB9" w:rsidRDefault="00B375D1" w:rsidP="00633479">
      <w:pPr>
        <w:pStyle w:val="B2"/>
      </w:pPr>
      <w:r>
        <w:rPr>
          <w:lang w:eastAsia="ko-KR"/>
        </w:rPr>
        <w:t>b.</w:t>
      </w:r>
      <w:r>
        <w:rPr>
          <w:lang w:eastAsia="ko-KR"/>
        </w:rPr>
        <w:tab/>
      </w:r>
      <w:r w:rsidR="009D4FB9">
        <w:rPr>
          <w:lang w:eastAsia="ko-KR"/>
        </w:rPr>
        <w:t>The AR runtime function passes the immersive media data to the AR-DCMTSI client.</w:t>
      </w:r>
    </w:p>
    <w:p w14:paraId="5315E492" w14:textId="77777777" w:rsidR="009D4FB9" w:rsidRDefault="00B375D1" w:rsidP="00633479">
      <w:pPr>
        <w:pStyle w:val="B2"/>
      </w:pPr>
      <w:r>
        <w:rPr>
          <w:lang w:eastAsia="ko-KR"/>
        </w:rPr>
        <w:t>c.</w:t>
      </w:r>
      <w:r>
        <w:rPr>
          <w:lang w:eastAsia="ko-KR"/>
        </w:rPr>
        <w:tab/>
      </w:r>
      <w:r w:rsidR="009D4FB9">
        <w:rPr>
          <w:lang w:eastAsia="ko-KR"/>
        </w:rPr>
        <w:t>The AR-DCMTSI client encodes the immersive media to be transmitted to the IMS-AGW/MRF supporting immersive media processing.</w:t>
      </w:r>
    </w:p>
    <w:p w14:paraId="09EEA0A4" w14:textId="77777777" w:rsidR="009D4FB9" w:rsidRPr="00633479" w:rsidRDefault="009D4FB9" w:rsidP="00C4455D">
      <w:pPr>
        <w:pStyle w:val="NO"/>
      </w:pPr>
      <w:r w:rsidRPr="00633479">
        <w:t>NOTE:</w:t>
      </w:r>
      <w:r w:rsidR="00C05052">
        <w:tab/>
      </w:r>
      <w:r w:rsidRPr="00633479">
        <w:t xml:space="preserve">The capturing </w:t>
      </w:r>
      <w:r w:rsidR="00175546" w:rsidRPr="00633479">
        <w:t>process may</w:t>
      </w:r>
      <w:r w:rsidRPr="00633479">
        <w:t xml:space="preserve"> be done by an external camera. In </w:t>
      </w:r>
      <w:r w:rsidR="00175546">
        <w:t>this</w:t>
      </w:r>
      <w:r w:rsidRPr="00633479">
        <w:t xml:space="preserve"> case, the processing and encoding </w:t>
      </w:r>
      <w:r w:rsidR="00175546">
        <w:t xml:space="preserve">processes are </w:t>
      </w:r>
      <w:r w:rsidRPr="00633479">
        <w:t>done outside EDGAR UE (</w:t>
      </w:r>
      <w:r w:rsidR="00175546">
        <w:t>e.g.,</w:t>
      </w:r>
      <w:r w:rsidRPr="00633479">
        <w:t xml:space="preserve"> AR-DCMTSI client)</w:t>
      </w:r>
    </w:p>
    <w:p w14:paraId="229560C3" w14:textId="77777777" w:rsidR="009D4FB9" w:rsidRDefault="00B375D1" w:rsidP="00633479">
      <w:pPr>
        <w:pStyle w:val="B1"/>
      </w:pPr>
      <w:r>
        <w:rPr>
          <w:lang w:eastAsia="ko-KR"/>
        </w:rPr>
        <w:t>21.</w:t>
      </w:r>
      <w:r>
        <w:rPr>
          <w:lang w:eastAsia="ko-KR"/>
        </w:rPr>
        <w:tab/>
      </w:r>
      <w:r w:rsidR="009D4FB9">
        <w:rPr>
          <w:lang w:eastAsia="ko-KR"/>
        </w:rPr>
        <w:t>The data channel application for AR collect</w:t>
      </w:r>
      <w:r w:rsidR="00175546">
        <w:rPr>
          <w:lang w:eastAsia="ko-KR"/>
        </w:rPr>
        <w:t>s</w:t>
      </w:r>
      <w:r w:rsidR="009D4FB9">
        <w:rPr>
          <w:lang w:eastAsia="ko-KR"/>
        </w:rPr>
        <w:t xml:space="preserve"> the AR-specific data, and decide</w:t>
      </w:r>
      <w:r w:rsidR="006072C1">
        <w:rPr>
          <w:lang w:eastAsia="ko-KR"/>
        </w:rPr>
        <w:t>s</w:t>
      </w:r>
      <w:r w:rsidR="009D4FB9">
        <w:rPr>
          <w:lang w:eastAsia="ko-KR"/>
        </w:rPr>
        <w:t xml:space="preserve"> to send them to the AR-DCMTSI client if the AR experiences </w:t>
      </w:r>
      <w:r w:rsidR="009D4FB9" w:rsidRPr="00C74A0C">
        <w:rPr>
          <w:lang w:eastAsia="ko-KR"/>
        </w:rPr>
        <w:t>requires assistance from the network side</w:t>
      </w:r>
      <w:r w:rsidR="009D4FB9">
        <w:rPr>
          <w:lang w:eastAsia="ko-KR"/>
        </w:rPr>
        <w:t>.</w:t>
      </w:r>
    </w:p>
    <w:p w14:paraId="57ADE09F" w14:textId="77777777" w:rsidR="009D4FB9" w:rsidRPr="00633479" w:rsidRDefault="00B375D1" w:rsidP="00633479">
      <w:pPr>
        <w:pStyle w:val="B1"/>
      </w:pPr>
      <w:r w:rsidRPr="00633479">
        <w:t>22.</w:t>
      </w:r>
      <w:r w:rsidRPr="00633479">
        <w:tab/>
      </w:r>
      <w:r w:rsidR="009D4FB9" w:rsidRPr="00633479">
        <w:rPr>
          <w:rFonts w:hint="eastAsia"/>
        </w:rPr>
        <w:t>T</w:t>
      </w:r>
      <w:r w:rsidR="009D4FB9" w:rsidRPr="00633479">
        <w:t>he AR-DCMTSI client sends the AR-specific data (e.g.</w:t>
      </w:r>
      <w:r w:rsidR="00175546" w:rsidRPr="00633479">
        <w:t>,</w:t>
      </w:r>
      <w:r w:rsidR="009D4FB9" w:rsidRPr="00633479">
        <w:t xml:space="preserve"> virtual objects info) to the IMS-AGW/MRF via the designated data channel 1 based on the previous SDP negotiation.</w:t>
      </w:r>
    </w:p>
    <w:p w14:paraId="448F0E0D" w14:textId="77777777" w:rsidR="009D4FB9" w:rsidRPr="00633479" w:rsidRDefault="00B375D1" w:rsidP="00633479">
      <w:pPr>
        <w:pStyle w:val="B1"/>
      </w:pPr>
      <w:r w:rsidRPr="00633479">
        <w:t>23.</w:t>
      </w:r>
      <w:r w:rsidRPr="00633479">
        <w:tab/>
      </w:r>
      <w:r w:rsidR="009D4FB9" w:rsidRPr="00633479">
        <w:rPr>
          <w:rFonts w:hint="eastAsia"/>
        </w:rPr>
        <w:t>T</w:t>
      </w:r>
      <w:r w:rsidR="009D4FB9" w:rsidRPr="00633479">
        <w:t>he IMS-AGW/MRF compose</w:t>
      </w:r>
      <w:r w:rsidR="00E06FFC">
        <w:t>s</w:t>
      </w:r>
      <w:r w:rsidR="009D4FB9" w:rsidRPr="00633479">
        <w:t>, render</w:t>
      </w:r>
      <w:r w:rsidR="00E06FFC">
        <w:t>s</w:t>
      </w:r>
      <w:r w:rsidR="009D4FB9" w:rsidRPr="00633479">
        <w:t xml:space="preserve"> and encode</w:t>
      </w:r>
      <w:r w:rsidR="00E06FFC">
        <w:t>s</w:t>
      </w:r>
      <w:r w:rsidR="009D4FB9" w:rsidRPr="00633479">
        <w:t xml:space="preserve"> the AR immersive media based on the received media stream and the AR-specific data from the originating party, and finally send them to the terminating party.</w:t>
      </w:r>
    </w:p>
    <w:p w14:paraId="3F1ADDD7" w14:textId="77777777" w:rsidR="009D4FB9" w:rsidRPr="00633479" w:rsidRDefault="00B375D1" w:rsidP="00633479">
      <w:pPr>
        <w:pStyle w:val="B1"/>
      </w:pPr>
      <w:r w:rsidRPr="00633479">
        <w:t>24.</w:t>
      </w:r>
      <w:r w:rsidRPr="00633479">
        <w:tab/>
      </w:r>
      <w:r w:rsidR="009D4FB9" w:rsidRPr="00633479">
        <w:t>The data channel application for AR collect</w:t>
      </w:r>
      <w:r w:rsidR="0009575A">
        <w:t>s</w:t>
      </w:r>
      <w:r w:rsidR="009D4FB9" w:rsidRPr="00633479">
        <w:t xml:space="preserve"> the AR-specific data, and decide</w:t>
      </w:r>
      <w:r w:rsidR="0009575A">
        <w:t>s</w:t>
      </w:r>
      <w:r w:rsidR="009D4FB9" w:rsidRPr="00633479">
        <w:t xml:space="preserve"> to send them to the AR-DCMTSI client if the AR experiences requires assistance from the network side.</w:t>
      </w:r>
    </w:p>
    <w:p w14:paraId="04BD6823" w14:textId="77777777" w:rsidR="009D4FB9" w:rsidRPr="00633479" w:rsidRDefault="00B375D1" w:rsidP="00633479">
      <w:pPr>
        <w:pStyle w:val="B1"/>
      </w:pPr>
      <w:r w:rsidRPr="00633479">
        <w:t>25.</w:t>
      </w:r>
      <w:r w:rsidRPr="00633479">
        <w:tab/>
      </w:r>
      <w:r w:rsidR="009D4FB9" w:rsidRPr="00633479">
        <w:rPr>
          <w:rFonts w:hint="eastAsia"/>
        </w:rPr>
        <w:t>T</w:t>
      </w:r>
      <w:r w:rsidR="009D4FB9" w:rsidRPr="00633479">
        <w:t>he AR-DCMTSI client sends the AR-specific data (e.g. pose info and/or viewport info) to the IMS-AGW/MRF via the designated data channel 2 based on the previous SDP negotiation.</w:t>
      </w:r>
    </w:p>
    <w:p w14:paraId="7150B0D2" w14:textId="77777777" w:rsidR="009D4FB9" w:rsidRPr="00633479" w:rsidRDefault="00B375D1" w:rsidP="00633479">
      <w:pPr>
        <w:pStyle w:val="B1"/>
      </w:pPr>
      <w:r w:rsidRPr="00633479">
        <w:t>26.</w:t>
      </w:r>
      <w:r w:rsidRPr="00633479">
        <w:tab/>
      </w:r>
      <w:r w:rsidR="009D4FB9" w:rsidRPr="00633479">
        <w:t>The IMS-AGW/MRF decode</w:t>
      </w:r>
      <w:r w:rsidR="0009575A">
        <w:t>s</w:t>
      </w:r>
      <w:r w:rsidR="009D4FB9" w:rsidRPr="00633479">
        <w:t xml:space="preserve"> and pre-render</w:t>
      </w:r>
      <w:r w:rsidR="0009575A">
        <w:t>s</w:t>
      </w:r>
      <w:r w:rsidR="009D4FB9" w:rsidRPr="00633479">
        <w:t xml:space="preserve"> media stream based on the received media stream from the terminating party and the AR-specific data from the originating party, and finally send</w:t>
      </w:r>
      <w:r w:rsidR="0009575A">
        <w:t>s</w:t>
      </w:r>
      <w:r w:rsidR="009D4FB9" w:rsidRPr="00633479">
        <w:t xml:space="preserve"> them to the originating party.</w:t>
      </w:r>
    </w:p>
    <w:p w14:paraId="3F9C6BA4" w14:textId="77777777" w:rsidR="009D4FB9" w:rsidRPr="00633479" w:rsidRDefault="00B375D1" w:rsidP="00633479">
      <w:pPr>
        <w:pStyle w:val="B1"/>
      </w:pPr>
      <w:r w:rsidRPr="00633479">
        <w:t>27.</w:t>
      </w:r>
      <w:r w:rsidRPr="00633479">
        <w:tab/>
      </w:r>
      <w:r w:rsidR="009D4FB9" w:rsidRPr="00633479">
        <w:t>The EDGAR UE processes the received immersive media.</w:t>
      </w:r>
    </w:p>
    <w:p w14:paraId="6EDA3616" w14:textId="77777777" w:rsidR="009D4FB9" w:rsidRDefault="00B375D1" w:rsidP="00633479">
      <w:pPr>
        <w:pStyle w:val="B2"/>
      </w:pPr>
      <w:r>
        <w:rPr>
          <w:lang w:eastAsia="ko-KR"/>
        </w:rPr>
        <w:t>a.</w:t>
      </w:r>
      <w:r>
        <w:rPr>
          <w:lang w:eastAsia="ko-KR"/>
        </w:rPr>
        <w:tab/>
      </w:r>
      <w:r w:rsidR="009D4FB9">
        <w:rPr>
          <w:rFonts w:hint="eastAsia"/>
          <w:lang w:eastAsia="ko-KR"/>
        </w:rPr>
        <w:t xml:space="preserve">The </w:t>
      </w:r>
      <w:r w:rsidR="009D4FB9">
        <w:rPr>
          <w:lang w:eastAsia="ko-KR"/>
        </w:rPr>
        <w:t xml:space="preserve">AR-DCMTSI client decodes and process the </w:t>
      </w:r>
      <w:r w:rsidR="009D4FB9">
        <w:rPr>
          <w:rFonts w:hint="eastAsia"/>
          <w:lang w:eastAsia="ko-KR"/>
        </w:rPr>
        <w:t>received immersive media</w:t>
      </w:r>
      <w:r w:rsidR="009D4FB9">
        <w:rPr>
          <w:lang w:eastAsia="ko-KR"/>
        </w:rPr>
        <w:t>.</w:t>
      </w:r>
    </w:p>
    <w:p w14:paraId="4459DD15" w14:textId="77777777" w:rsidR="009D4FB9" w:rsidRDefault="00B375D1" w:rsidP="00633479">
      <w:pPr>
        <w:pStyle w:val="B2"/>
      </w:pPr>
      <w:r>
        <w:rPr>
          <w:lang w:eastAsia="ko-KR"/>
        </w:rPr>
        <w:t>b.</w:t>
      </w:r>
      <w:r>
        <w:rPr>
          <w:lang w:eastAsia="ko-KR"/>
        </w:rPr>
        <w:tab/>
      </w:r>
      <w:r w:rsidR="009D4FB9">
        <w:rPr>
          <w:lang w:eastAsia="ko-KR"/>
        </w:rPr>
        <w:t xml:space="preserve">The AR-DCMTSI client passes the immersive media data to the </w:t>
      </w:r>
      <w:r w:rsidR="006072C1">
        <w:rPr>
          <w:lang w:eastAsia="ko-KR"/>
        </w:rPr>
        <w:t xml:space="preserve">Lightweight </w:t>
      </w:r>
      <w:r w:rsidR="009D4FB9">
        <w:rPr>
          <w:lang w:eastAsia="ko-KR"/>
        </w:rPr>
        <w:t>Scene Manager.</w:t>
      </w:r>
    </w:p>
    <w:p w14:paraId="46834878" w14:textId="77777777" w:rsidR="006A70DE" w:rsidRDefault="009D4FB9" w:rsidP="00B519AE">
      <w:pPr>
        <w:rPr>
          <w:rFonts w:hint="eastAsia"/>
          <w:lang w:eastAsia="ko-KR"/>
        </w:rPr>
      </w:pPr>
      <w:r>
        <w:rPr>
          <w:lang w:eastAsia="ko-KR"/>
        </w:rPr>
        <w:t xml:space="preserve">The </w:t>
      </w:r>
      <w:r w:rsidR="006072C1">
        <w:rPr>
          <w:lang w:eastAsia="ko-KR"/>
        </w:rPr>
        <w:t xml:space="preserve">Lightweight </w:t>
      </w:r>
      <w:r>
        <w:rPr>
          <w:lang w:eastAsia="ko-KR"/>
        </w:rPr>
        <w:t>Scene Manager renders the immersive media, which includes the registration of the AR content into the real world accordingly.</w:t>
      </w:r>
    </w:p>
    <w:p w14:paraId="357FF544" w14:textId="77777777" w:rsidR="00F83EC0" w:rsidRDefault="00F83EC0" w:rsidP="00F83EC0">
      <w:pPr>
        <w:pStyle w:val="Heading3"/>
        <w:rPr>
          <w:lang w:eastAsia="ko-KR"/>
        </w:rPr>
      </w:pPr>
      <w:bookmarkStart w:id="170" w:name="_Toc123912719"/>
      <w:r>
        <w:rPr>
          <w:rFonts w:hint="eastAsia"/>
          <w:lang w:eastAsia="ko-KR"/>
        </w:rPr>
        <w:t>6</w:t>
      </w:r>
      <w:r>
        <w:rPr>
          <w:lang w:eastAsia="ko-KR"/>
        </w:rPr>
        <w:t>.5.6</w:t>
      </w:r>
      <w:r>
        <w:rPr>
          <w:lang w:eastAsia="ko-KR"/>
        </w:rPr>
        <w:tab/>
      </w:r>
      <w:r w:rsidRPr="003F2B34">
        <w:t>Content formats and codecs</w:t>
      </w:r>
      <w:bookmarkEnd w:id="170"/>
    </w:p>
    <w:p w14:paraId="08F10B19" w14:textId="77777777" w:rsidR="00F83EC0" w:rsidRDefault="00F83EC0" w:rsidP="00F83EC0">
      <w:r>
        <w:t>Based on the use cases, the following formats, codecs, and packaging formats are of relevance for AR conversational:</w:t>
      </w:r>
    </w:p>
    <w:p w14:paraId="224365F2" w14:textId="77777777" w:rsidR="00F83EC0" w:rsidRDefault="00546BEB" w:rsidP="00684E63">
      <w:pPr>
        <w:pStyle w:val="B1"/>
      </w:pPr>
      <w:r>
        <w:t>-</w:t>
      </w:r>
      <w:r>
        <w:tab/>
      </w:r>
      <w:r w:rsidR="00F83EC0" w:rsidRPr="004810F0">
        <w:t>General</w:t>
      </w:r>
      <w:r w:rsidR="00F83EC0">
        <w:t xml:space="preserve"> </w:t>
      </w:r>
    </w:p>
    <w:p w14:paraId="0EAAC0AB" w14:textId="77777777" w:rsidR="00F83EC0" w:rsidRPr="00F568AE" w:rsidRDefault="00F83EC0" w:rsidP="00F83EC0">
      <w:pPr>
        <w:pStyle w:val="B2"/>
        <w:rPr>
          <w:lang w:eastAsia="ko-KR"/>
        </w:rPr>
      </w:pPr>
      <w:r w:rsidRPr="00F568AE">
        <w:rPr>
          <w:lang w:eastAsia="ko-KR"/>
        </w:rPr>
        <w:t>&gt;</w:t>
      </w:r>
      <w:r>
        <w:rPr>
          <w:lang w:eastAsia="ko-KR"/>
        </w:rPr>
        <w:tab/>
      </w:r>
      <w:r w:rsidRPr="00F568AE">
        <w:rPr>
          <w:lang w:eastAsia="ko-KR"/>
        </w:rPr>
        <w:t xml:space="preserve">2D </w:t>
      </w:r>
      <w:r>
        <w:rPr>
          <w:lang w:eastAsia="ko-KR"/>
        </w:rPr>
        <w:t>V</w:t>
      </w:r>
      <w:r w:rsidRPr="00F568AE">
        <w:rPr>
          <w:lang w:eastAsia="ko-KR"/>
        </w:rPr>
        <w:t xml:space="preserve">ideo </w:t>
      </w:r>
      <w:r>
        <w:rPr>
          <w:lang w:eastAsia="ko-KR"/>
        </w:rPr>
        <w:t>F</w:t>
      </w:r>
      <w:r w:rsidRPr="00F568AE">
        <w:rPr>
          <w:lang w:eastAsia="ko-KR"/>
        </w:rPr>
        <w:t>ormats and video compression codecs</w:t>
      </w:r>
    </w:p>
    <w:p w14:paraId="47AE2C19" w14:textId="77777777" w:rsidR="00F83EC0" w:rsidRDefault="00F83EC0" w:rsidP="00F83EC0">
      <w:pPr>
        <w:pStyle w:val="B2"/>
        <w:rPr>
          <w:lang w:eastAsia="ko-KR"/>
        </w:rPr>
      </w:pPr>
      <w:r w:rsidRPr="00F568AE">
        <w:rPr>
          <w:lang w:eastAsia="ko-KR"/>
        </w:rPr>
        <w:t>&gt;</w:t>
      </w:r>
      <w:r>
        <w:rPr>
          <w:lang w:eastAsia="ko-KR"/>
        </w:rPr>
        <w:tab/>
        <w:t>A</w:t>
      </w:r>
      <w:r w:rsidRPr="00F568AE">
        <w:rPr>
          <w:lang w:eastAsia="ko-KR"/>
        </w:rPr>
        <w:t xml:space="preserve">udio </w:t>
      </w:r>
      <w:r>
        <w:rPr>
          <w:lang w:eastAsia="ko-KR"/>
        </w:rPr>
        <w:t>F</w:t>
      </w:r>
      <w:r w:rsidRPr="00F568AE">
        <w:rPr>
          <w:lang w:eastAsia="ko-KR"/>
        </w:rPr>
        <w:t>ormats and audio compression codecs</w:t>
      </w:r>
      <w:r w:rsidR="00651DDC" w:rsidRPr="00651DDC">
        <w:rPr>
          <w:lang w:eastAsia="ko-KR"/>
        </w:rPr>
        <w:t xml:space="preserve"> supporting mono, stereo, and/or spatial audio</w:t>
      </w:r>
    </w:p>
    <w:p w14:paraId="7FDE9BF6" w14:textId="77777777" w:rsidR="00F83EC0" w:rsidRDefault="00F83EC0" w:rsidP="00F83EC0">
      <w:pPr>
        <w:pStyle w:val="B1"/>
      </w:pPr>
      <w:r>
        <w:t>-</w:t>
      </w:r>
      <w:r w:rsidR="00546BEB">
        <w:tab/>
      </w:r>
      <w:r>
        <w:t>In addition, for downlink</w:t>
      </w:r>
    </w:p>
    <w:p w14:paraId="1A122741" w14:textId="77777777" w:rsidR="00F83EC0" w:rsidRDefault="00F83EC0" w:rsidP="00F83EC0">
      <w:pPr>
        <w:pStyle w:val="B2"/>
      </w:pPr>
      <w:r>
        <w:t>&gt;</w:t>
      </w:r>
      <w:r>
        <w:tab/>
        <w:t>Immersive media 3D Formats such as static and dynamic point clouds or meshes</w:t>
      </w:r>
    </w:p>
    <w:p w14:paraId="457897E5" w14:textId="77777777" w:rsidR="00F83EC0" w:rsidRDefault="00F83EC0" w:rsidP="00F83EC0">
      <w:pPr>
        <w:pStyle w:val="B2"/>
        <w:rPr>
          <w:lang w:eastAsia="ko-KR"/>
        </w:rPr>
      </w:pPr>
      <w:r>
        <w:rPr>
          <w:lang w:eastAsia="ko-KR"/>
        </w:rPr>
        <w:t>&gt;</w:t>
      </w:r>
      <w:r>
        <w:rPr>
          <w:lang w:eastAsia="ko-KR"/>
        </w:rPr>
        <w:tab/>
        <w:t>Decoding tools for such formats</w:t>
      </w:r>
    </w:p>
    <w:p w14:paraId="3E67F745" w14:textId="77777777" w:rsidR="00F83EC0" w:rsidRPr="00F568AE" w:rsidRDefault="00F83EC0" w:rsidP="00F83EC0">
      <w:pPr>
        <w:pStyle w:val="B2"/>
      </w:pPr>
      <w:r w:rsidRPr="005A5FE0">
        <w:t>&gt;</w:t>
      </w:r>
      <w:r w:rsidRPr="005A5FE0">
        <w:tab/>
      </w:r>
      <w:r>
        <w:t>Composed</w:t>
      </w:r>
      <w:r w:rsidRPr="00F568AE">
        <w:t xml:space="preserve"> </w:t>
      </w:r>
      <w:r>
        <w:t>S</w:t>
      </w:r>
      <w:r w:rsidRPr="00F568AE">
        <w:t xml:space="preserve">cene </w:t>
      </w:r>
      <w:r>
        <w:t xml:space="preserve">Graph and Scene </w:t>
      </w:r>
      <w:r>
        <w:rPr>
          <w:lang w:eastAsia="ko-KR"/>
        </w:rPr>
        <w:t>D</w:t>
      </w:r>
      <w:r>
        <w:rPr>
          <w:rFonts w:hint="eastAsia"/>
          <w:lang w:eastAsia="ko-KR"/>
        </w:rPr>
        <w:t>escription</w:t>
      </w:r>
    </w:p>
    <w:p w14:paraId="3585EC0E" w14:textId="77777777" w:rsidR="00F83EC0" w:rsidRDefault="00F83EC0" w:rsidP="00F83EC0">
      <w:pPr>
        <w:pStyle w:val="B1"/>
      </w:pPr>
      <w:r>
        <w:t>-</w:t>
      </w:r>
      <w:r w:rsidR="00546BEB">
        <w:tab/>
      </w:r>
      <w:r>
        <w:t>In addition, for uplink</w:t>
      </w:r>
    </w:p>
    <w:p w14:paraId="6DBDB4B1" w14:textId="77777777" w:rsidR="00F83EC0" w:rsidRDefault="00F83EC0" w:rsidP="00F83EC0">
      <w:pPr>
        <w:pStyle w:val="B2"/>
        <w:rPr>
          <w:lang w:eastAsia="ko-KR"/>
        </w:rPr>
      </w:pPr>
      <w:r>
        <w:rPr>
          <w:rFonts w:hint="eastAsia"/>
          <w:lang w:eastAsia="ko-KR"/>
        </w:rPr>
        <w:t>&gt;</w:t>
      </w:r>
      <w:r>
        <w:rPr>
          <w:rFonts w:hint="eastAsia"/>
          <w:lang w:eastAsia="ko-KR"/>
        </w:rPr>
        <w:tab/>
      </w:r>
      <w:r>
        <w:rPr>
          <w:lang w:eastAsia="ko-KR"/>
        </w:rPr>
        <w:t>Immersive media 2D Video Formats with depth</w:t>
      </w:r>
    </w:p>
    <w:p w14:paraId="21C9E1D0" w14:textId="77777777" w:rsidR="00F83EC0" w:rsidRDefault="00F83EC0" w:rsidP="00F83EC0">
      <w:pPr>
        <w:pStyle w:val="B2"/>
        <w:rPr>
          <w:lang w:eastAsia="ko-KR"/>
        </w:rPr>
      </w:pPr>
      <w:r>
        <w:rPr>
          <w:lang w:eastAsia="ko-KR"/>
        </w:rPr>
        <w:t>&gt;</w:t>
      </w:r>
      <w:r>
        <w:rPr>
          <w:lang w:eastAsia="ko-KR"/>
        </w:rPr>
        <w:tab/>
        <w:t>Immersive media 3D Formats such as static and dynamic point clouds or meshes</w:t>
      </w:r>
    </w:p>
    <w:p w14:paraId="58E8B79C" w14:textId="77777777" w:rsidR="00F83EC0" w:rsidRDefault="00F83EC0" w:rsidP="00F83EC0">
      <w:pPr>
        <w:pStyle w:val="B2"/>
        <w:rPr>
          <w:lang w:eastAsia="ko-KR"/>
        </w:rPr>
      </w:pPr>
      <w:r>
        <w:rPr>
          <w:lang w:eastAsia="ko-KR"/>
        </w:rPr>
        <w:t>&gt;</w:t>
      </w:r>
      <w:r>
        <w:rPr>
          <w:lang w:eastAsia="ko-KR"/>
        </w:rPr>
        <w:tab/>
        <w:t>Encoding tools for such formats</w:t>
      </w:r>
    </w:p>
    <w:p w14:paraId="72D8CDB6" w14:textId="77777777" w:rsidR="00F83EC0" w:rsidRDefault="00F83EC0" w:rsidP="00F83EC0">
      <w:pPr>
        <w:pStyle w:val="B2"/>
        <w:rPr>
          <w:lang w:eastAsia="ko-KR"/>
        </w:rPr>
      </w:pPr>
      <w:r>
        <w:rPr>
          <w:lang w:eastAsia="ko-KR"/>
        </w:rPr>
        <w:t>&gt;</w:t>
      </w:r>
      <w:r>
        <w:rPr>
          <w:lang w:eastAsia="ko-KR"/>
        </w:rPr>
        <w:tab/>
        <w:t>Streaming of sensor information (e.g., gyroscope, accelerometer) as well as pose information</w:t>
      </w:r>
    </w:p>
    <w:p w14:paraId="0258AA7E" w14:textId="77777777" w:rsidR="00F83EC0" w:rsidRDefault="00F83EC0" w:rsidP="00684E63">
      <w:pPr>
        <w:pStyle w:val="NO"/>
        <w:rPr>
          <w:lang w:eastAsia="ko-KR"/>
        </w:rPr>
      </w:pPr>
      <w:r w:rsidRPr="00684E63">
        <w:rPr>
          <w:lang w:eastAsia="ko-KR"/>
        </w:rPr>
        <w:t>NOTE</w:t>
      </w:r>
      <w:r w:rsidR="004931E7">
        <w:rPr>
          <w:lang w:eastAsia="ko-KR"/>
        </w:rPr>
        <w:t xml:space="preserve"> 1</w:t>
      </w:r>
      <w:r w:rsidRPr="00684E63">
        <w:rPr>
          <w:lang w:eastAsia="ko-KR"/>
        </w:rPr>
        <w:t>:</w:t>
      </w:r>
      <w:r w:rsidR="00C05052">
        <w:rPr>
          <w:lang w:eastAsia="ko-KR"/>
        </w:rPr>
        <w:tab/>
      </w:r>
      <w:r w:rsidRPr="00684E63">
        <w:rPr>
          <w:lang w:eastAsia="ko-KR"/>
        </w:rPr>
        <w:t>Details on uplink delivery of immersive media 3D formats are for further study, to take into account the specific latency requirements of each conversational use case.</w:t>
      </w:r>
    </w:p>
    <w:p w14:paraId="1E91627E" w14:textId="77777777" w:rsidR="00F83EC0" w:rsidRPr="00F83EC0" w:rsidRDefault="00F83EC0" w:rsidP="00684E63">
      <w:pPr>
        <w:pStyle w:val="NO"/>
        <w:rPr>
          <w:lang w:eastAsia="ko-KR"/>
        </w:rPr>
      </w:pPr>
      <w:r>
        <w:rPr>
          <w:lang w:eastAsia="ko-KR"/>
        </w:rPr>
        <w:t>NOTE</w:t>
      </w:r>
      <w:r w:rsidR="004931E7">
        <w:rPr>
          <w:lang w:eastAsia="ko-KR"/>
        </w:rPr>
        <w:t xml:space="preserve"> 2</w:t>
      </w:r>
      <w:r>
        <w:rPr>
          <w:lang w:eastAsia="ko-KR"/>
        </w:rPr>
        <w:t>:</w:t>
      </w:r>
      <w:r w:rsidR="00C05052">
        <w:rPr>
          <w:lang w:eastAsia="ko-KR"/>
        </w:rPr>
        <w:tab/>
      </w:r>
      <w:r>
        <w:rPr>
          <w:lang w:eastAsia="ko-KR"/>
        </w:rPr>
        <w:t>It is not necessary to support all media formats listed, depending on the device type and/or application.</w:t>
      </w:r>
    </w:p>
    <w:p w14:paraId="4A7C3086" w14:textId="77777777" w:rsidR="005C1079" w:rsidRDefault="005C1079" w:rsidP="00633479">
      <w:pPr>
        <w:pStyle w:val="Heading3"/>
        <w:rPr>
          <w:lang w:eastAsia="ko-KR"/>
        </w:rPr>
      </w:pPr>
      <w:bookmarkStart w:id="171" w:name="_Toc123912720"/>
      <w:r>
        <w:rPr>
          <w:rFonts w:hint="eastAsia"/>
          <w:lang w:eastAsia="ko-KR"/>
        </w:rPr>
        <w:t>6</w:t>
      </w:r>
      <w:r>
        <w:rPr>
          <w:lang w:eastAsia="ko-KR"/>
        </w:rPr>
        <w:t>.5.</w:t>
      </w:r>
      <w:r w:rsidR="00546BEB">
        <w:rPr>
          <w:lang w:eastAsia="ko-KR"/>
        </w:rPr>
        <w:t>7</w:t>
      </w:r>
      <w:r>
        <w:rPr>
          <w:lang w:eastAsia="ko-KR"/>
        </w:rPr>
        <w:tab/>
        <w:t>Summary of AR conversational instantiations</w:t>
      </w:r>
      <w:bookmarkEnd w:id="171"/>
    </w:p>
    <w:p w14:paraId="195E70BB" w14:textId="77777777" w:rsidR="00A046F6" w:rsidRDefault="005C1079" w:rsidP="00B519AE">
      <w:pPr>
        <w:rPr>
          <w:lang w:eastAsia="ko-KR"/>
        </w:rPr>
      </w:pPr>
      <w:r>
        <w:rPr>
          <w:lang w:eastAsia="ko-KR"/>
        </w:rPr>
        <w:t>Table 6.5.</w:t>
      </w:r>
      <w:r w:rsidR="00C9441D">
        <w:rPr>
          <w:lang w:eastAsia="ko-KR"/>
        </w:rPr>
        <w:t>7</w:t>
      </w:r>
      <w:r>
        <w:rPr>
          <w:lang w:eastAsia="ko-KR"/>
        </w:rPr>
        <w:t xml:space="preserve">-1 shows the list of potential instantiations and how they </w:t>
      </w:r>
      <w:r w:rsidR="00575FEC">
        <w:rPr>
          <w:lang w:eastAsia="ko-KR"/>
        </w:rPr>
        <w:t>may</w:t>
      </w:r>
      <w:r>
        <w:rPr>
          <w:lang w:eastAsia="ko-KR"/>
        </w:rPr>
        <w:t xml:space="preserve"> be composed from each building block described in clause 6.5.1. </w:t>
      </w:r>
    </w:p>
    <w:p w14:paraId="57176690" w14:textId="77777777" w:rsidR="005C1079" w:rsidRDefault="005C1079" w:rsidP="005C1079">
      <w:pPr>
        <w:pStyle w:val="TH"/>
      </w:pPr>
      <w:r>
        <w:t>Table 6.5.</w:t>
      </w:r>
      <w:r w:rsidR="00290727">
        <w:t>7</w:t>
      </w:r>
      <w:r>
        <w:t>-1: Summary of each instantiation for AR conversational services</w:t>
      </w:r>
    </w:p>
    <w:tbl>
      <w:tblPr>
        <w:tblW w:w="9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194"/>
        <w:gridCol w:w="3549"/>
        <w:gridCol w:w="3385"/>
      </w:tblGrid>
      <w:tr w:rsidR="00546BEB" w:rsidRPr="005A5FE0" w14:paraId="5D3A1DA1" w14:textId="77777777" w:rsidTr="005F1BE3">
        <w:trPr>
          <w:trHeight w:val="456"/>
          <w:jc w:val="center"/>
        </w:trPr>
        <w:tc>
          <w:tcPr>
            <w:tcW w:w="2194" w:type="dxa"/>
            <w:shd w:val="clear" w:color="auto" w:fill="auto"/>
            <w:hideMark/>
          </w:tcPr>
          <w:p w14:paraId="37C677BB" w14:textId="77777777" w:rsidR="00546BEB" w:rsidRPr="005A5FE0" w:rsidRDefault="00546BEB" w:rsidP="005F1BE3">
            <w:pPr>
              <w:keepNext/>
              <w:keepLines/>
              <w:spacing w:after="0"/>
              <w:jc w:val="center"/>
              <w:rPr>
                <w:rFonts w:ascii="Arial" w:hAnsi="Arial" w:cs="Arial"/>
                <w:b/>
                <w:sz w:val="18"/>
              </w:rPr>
            </w:pPr>
            <w:r w:rsidRPr="005A5FE0">
              <w:rPr>
                <w:rFonts w:ascii="Arial" w:hAnsi="Arial"/>
                <w:b/>
                <w:sz w:val="18"/>
              </w:rPr>
              <w:t>Building Block</w:t>
            </w:r>
          </w:p>
        </w:tc>
        <w:tc>
          <w:tcPr>
            <w:tcW w:w="3549" w:type="dxa"/>
            <w:shd w:val="clear" w:color="auto" w:fill="auto"/>
            <w:hideMark/>
          </w:tcPr>
          <w:p w14:paraId="53EC1D78" w14:textId="77777777" w:rsidR="00546BEB" w:rsidRPr="005A5FE0" w:rsidRDefault="00546BEB" w:rsidP="005F1BE3">
            <w:pPr>
              <w:keepNext/>
              <w:keepLines/>
              <w:spacing w:after="0"/>
              <w:jc w:val="center"/>
              <w:rPr>
                <w:rFonts w:ascii="Arial" w:hAnsi="Arial"/>
                <w:b/>
                <w:sz w:val="18"/>
              </w:rPr>
            </w:pPr>
            <w:r w:rsidRPr="005A5FE0">
              <w:rPr>
                <w:rFonts w:ascii="Arial" w:hAnsi="Arial"/>
                <w:b/>
                <w:sz w:val="18"/>
              </w:rPr>
              <w:t>Instantiation#1:</w:t>
            </w:r>
          </w:p>
          <w:p w14:paraId="24336AF3" w14:textId="77777777" w:rsidR="00546BEB" w:rsidRPr="005A5FE0" w:rsidRDefault="00546BEB" w:rsidP="005F1BE3">
            <w:pPr>
              <w:keepNext/>
              <w:keepLines/>
              <w:spacing w:after="0"/>
              <w:jc w:val="center"/>
              <w:rPr>
                <w:rFonts w:ascii="Arial" w:hAnsi="Arial" w:cs="Arial"/>
                <w:b/>
                <w:sz w:val="18"/>
              </w:rPr>
            </w:pPr>
            <w:r w:rsidRPr="005A5FE0">
              <w:rPr>
                <w:rFonts w:ascii="Arial" w:hAnsi="Arial"/>
                <w:b/>
                <w:sz w:val="18"/>
              </w:rPr>
              <w:t>MTSI extension</w:t>
            </w:r>
          </w:p>
        </w:tc>
        <w:tc>
          <w:tcPr>
            <w:tcW w:w="3385" w:type="dxa"/>
          </w:tcPr>
          <w:p w14:paraId="639AA466" w14:textId="77777777" w:rsidR="00546BEB" w:rsidRPr="005A5FE0" w:rsidRDefault="00546BEB" w:rsidP="005F1BE3">
            <w:pPr>
              <w:keepNext/>
              <w:keepLines/>
              <w:spacing w:after="0"/>
              <w:jc w:val="center"/>
              <w:rPr>
                <w:rFonts w:ascii="Arial" w:hAnsi="Arial"/>
                <w:b/>
                <w:sz w:val="18"/>
              </w:rPr>
            </w:pPr>
            <w:r w:rsidRPr="005A5FE0">
              <w:rPr>
                <w:rFonts w:ascii="Arial" w:hAnsi="Arial"/>
                <w:b/>
                <w:sz w:val="18"/>
              </w:rPr>
              <w:t>Instantiation#2:</w:t>
            </w:r>
          </w:p>
          <w:p w14:paraId="3EA1B8C4" w14:textId="77777777" w:rsidR="00546BEB" w:rsidRPr="005A5FE0" w:rsidRDefault="00546BEB" w:rsidP="005F1BE3">
            <w:pPr>
              <w:keepNext/>
              <w:keepLines/>
              <w:spacing w:after="0"/>
              <w:jc w:val="center"/>
              <w:rPr>
                <w:rFonts w:ascii="Arial" w:hAnsi="Arial"/>
                <w:b/>
                <w:sz w:val="18"/>
              </w:rPr>
            </w:pPr>
            <w:r w:rsidRPr="005A5FE0">
              <w:rPr>
                <w:rFonts w:ascii="Arial" w:hAnsi="Arial" w:hint="eastAsia"/>
                <w:b/>
                <w:sz w:val="18"/>
              </w:rPr>
              <w:t>DCMTSI extension</w:t>
            </w:r>
          </w:p>
        </w:tc>
      </w:tr>
      <w:tr w:rsidR="00546BEB" w:rsidRPr="005A5FE0" w14:paraId="2204FBAC" w14:textId="77777777" w:rsidTr="005F1BE3">
        <w:trPr>
          <w:trHeight w:val="456"/>
          <w:jc w:val="center"/>
        </w:trPr>
        <w:tc>
          <w:tcPr>
            <w:tcW w:w="2194" w:type="dxa"/>
            <w:shd w:val="clear" w:color="auto" w:fill="auto"/>
            <w:hideMark/>
          </w:tcPr>
          <w:p w14:paraId="198F8EF2" w14:textId="77777777" w:rsidR="00546BEB" w:rsidRPr="005A5FE0" w:rsidRDefault="00546BEB" w:rsidP="005F1BE3">
            <w:pPr>
              <w:keepNext/>
              <w:keepLines/>
              <w:spacing w:after="0"/>
              <w:jc w:val="center"/>
              <w:rPr>
                <w:rFonts w:ascii="Arial" w:hAnsi="Arial" w:cs="Arial"/>
                <w:sz w:val="18"/>
              </w:rPr>
            </w:pPr>
            <w:r w:rsidRPr="005A5FE0">
              <w:rPr>
                <w:rFonts w:ascii="Arial" w:hAnsi="Arial"/>
                <w:sz w:val="18"/>
              </w:rPr>
              <w:t>Call setup and control</w:t>
            </w:r>
          </w:p>
        </w:tc>
        <w:tc>
          <w:tcPr>
            <w:tcW w:w="3549" w:type="dxa"/>
            <w:shd w:val="clear" w:color="auto" w:fill="auto"/>
          </w:tcPr>
          <w:p w14:paraId="336B8B25" w14:textId="77777777" w:rsidR="00546BEB" w:rsidRPr="005A5FE0" w:rsidRDefault="00546BEB" w:rsidP="005F1BE3">
            <w:pPr>
              <w:keepNext/>
              <w:keepLines/>
              <w:spacing w:after="0"/>
              <w:jc w:val="center"/>
              <w:rPr>
                <w:rFonts w:ascii="Arial" w:hAnsi="Arial" w:cs="Arial"/>
                <w:sz w:val="18"/>
              </w:rPr>
            </w:pPr>
            <w:r w:rsidRPr="005A5FE0">
              <w:rPr>
                <w:rFonts w:ascii="Arial" w:hAnsi="Arial" w:cs="Arial" w:hint="eastAsia"/>
                <w:sz w:val="18"/>
              </w:rPr>
              <w:t>C</w:t>
            </w:r>
            <w:r w:rsidRPr="005A5FE0">
              <w:rPr>
                <w:rFonts w:ascii="Arial" w:hAnsi="Arial" w:cs="Arial"/>
                <w:sz w:val="18"/>
              </w:rPr>
              <w:t>onventional MTSI</w:t>
            </w:r>
          </w:p>
        </w:tc>
        <w:tc>
          <w:tcPr>
            <w:tcW w:w="3385" w:type="dxa"/>
          </w:tcPr>
          <w:p w14:paraId="3FC5CAE1" w14:textId="77777777" w:rsidR="00546BEB" w:rsidRPr="005A5FE0" w:rsidRDefault="00546BEB" w:rsidP="005F1BE3">
            <w:pPr>
              <w:keepNext/>
              <w:keepLines/>
              <w:spacing w:after="0"/>
              <w:jc w:val="center"/>
              <w:rPr>
                <w:rFonts w:ascii="Arial" w:hAnsi="Arial" w:cs="Arial"/>
                <w:sz w:val="18"/>
              </w:rPr>
            </w:pPr>
            <w:r w:rsidRPr="005A5FE0">
              <w:rPr>
                <w:rFonts w:ascii="Arial" w:hAnsi="Arial" w:cs="Arial" w:hint="eastAsia"/>
                <w:sz w:val="18"/>
              </w:rPr>
              <w:t>Conventional MTSI</w:t>
            </w:r>
            <w:r w:rsidRPr="005A5FE0">
              <w:rPr>
                <w:rFonts w:ascii="Arial" w:hAnsi="Arial" w:cs="Arial"/>
                <w:sz w:val="18"/>
              </w:rPr>
              <w:t xml:space="preserve"> with Data Channel</w:t>
            </w:r>
          </w:p>
        </w:tc>
      </w:tr>
      <w:tr w:rsidR="00546BEB" w:rsidRPr="005A5FE0" w14:paraId="4CBA9261" w14:textId="77777777" w:rsidTr="005F1BE3">
        <w:trPr>
          <w:trHeight w:val="456"/>
          <w:jc w:val="center"/>
        </w:trPr>
        <w:tc>
          <w:tcPr>
            <w:tcW w:w="2194" w:type="dxa"/>
            <w:shd w:val="clear" w:color="auto" w:fill="auto"/>
            <w:hideMark/>
          </w:tcPr>
          <w:p w14:paraId="3437B879" w14:textId="77777777" w:rsidR="00546BEB" w:rsidRPr="005A5FE0" w:rsidRDefault="00546BEB" w:rsidP="005F1BE3">
            <w:pPr>
              <w:keepNext/>
              <w:keepLines/>
              <w:spacing w:after="0"/>
              <w:jc w:val="center"/>
              <w:rPr>
                <w:rFonts w:ascii="Arial" w:hAnsi="Arial" w:cs="Arial"/>
                <w:sz w:val="18"/>
              </w:rPr>
            </w:pPr>
            <w:r w:rsidRPr="005A5FE0">
              <w:rPr>
                <w:rFonts w:ascii="Arial" w:hAnsi="Arial"/>
                <w:sz w:val="18"/>
              </w:rPr>
              <w:t>Media Formats</w:t>
            </w:r>
          </w:p>
        </w:tc>
        <w:tc>
          <w:tcPr>
            <w:tcW w:w="3549" w:type="dxa"/>
            <w:shd w:val="clear" w:color="auto" w:fill="auto"/>
          </w:tcPr>
          <w:p w14:paraId="58ACBC44" w14:textId="77777777" w:rsidR="00546BEB" w:rsidRPr="005A5FE0" w:rsidRDefault="00546BEB" w:rsidP="005F1BE3">
            <w:pPr>
              <w:keepNext/>
              <w:keepLines/>
              <w:spacing w:after="0"/>
              <w:jc w:val="center"/>
              <w:rPr>
                <w:rFonts w:ascii="Arial" w:hAnsi="Arial" w:cs="Arial"/>
                <w:sz w:val="18"/>
              </w:rPr>
            </w:pPr>
            <w:r w:rsidRPr="005A5FE0">
              <w:rPr>
                <w:rFonts w:ascii="Arial" w:hAnsi="Arial" w:cs="Arial"/>
                <w:sz w:val="18"/>
              </w:rPr>
              <w:t>as specified in clause 6.5.6</w:t>
            </w:r>
          </w:p>
        </w:tc>
        <w:tc>
          <w:tcPr>
            <w:tcW w:w="3385" w:type="dxa"/>
          </w:tcPr>
          <w:p w14:paraId="75BF7363" w14:textId="77777777" w:rsidR="00546BEB" w:rsidRPr="005A5FE0" w:rsidRDefault="00546BEB" w:rsidP="005F1BE3">
            <w:pPr>
              <w:keepNext/>
              <w:keepLines/>
              <w:spacing w:after="0"/>
              <w:jc w:val="center"/>
              <w:rPr>
                <w:rFonts w:ascii="Arial" w:hAnsi="Arial" w:cs="Arial"/>
                <w:sz w:val="18"/>
              </w:rPr>
            </w:pPr>
            <w:r w:rsidRPr="005A5FE0">
              <w:rPr>
                <w:rFonts w:ascii="Arial" w:hAnsi="Arial" w:cs="Arial"/>
                <w:sz w:val="18"/>
              </w:rPr>
              <w:t>as specified in clause 6.5.6</w:t>
            </w:r>
          </w:p>
        </w:tc>
      </w:tr>
      <w:tr w:rsidR="00546BEB" w:rsidRPr="005A5FE0" w14:paraId="659E16F2" w14:textId="77777777" w:rsidTr="005F1BE3">
        <w:trPr>
          <w:trHeight w:val="456"/>
          <w:jc w:val="center"/>
        </w:trPr>
        <w:tc>
          <w:tcPr>
            <w:tcW w:w="2194" w:type="dxa"/>
            <w:shd w:val="clear" w:color="auto" w:fill="auto"/>
            <w:hideMark/>
          </w:tcPr>
          <w:p w14:paraId="2C8E5EFE" w14:textId="77777777" w:rsidR="00546BEB" w:rsidRPr="005A5FE0" w:rsidRDefault="00546BEB" w:rsidP="005F1BE3">
            <w:pPr>
              <w:keepNext/>
              <w:keepLines/>
              <w:spacing w:after="0"/>
              <w:jc w:val="center"/>
              <w:rPr>
                <w:rFonts w:ascii="Arial" w:hAnsi="Arial"/>
                <w:sz w:val="18"/>
              </w:rPr>
            </w:pPr>
            <w:r w:rsidRPr="005A5FE0">
              <w:rPr>
                <w:rFonts w:ascii="Arial" w:hAnsi="Arial"/>
                <w:sz w:val="18"/>
              </w:rPr>
              <w:t>Delivery</w:t>
            </w:r>
          </w:p>
        </w:tc>
        <w:tc>
          <w:tcPr>
            <w:tcW w:w="3549" w:type="dxa"/>
            <w:shd w:val="clear" w:color="auto" w:fill="auto"/>
          </w:tcPr>
          <w:p w14:paraId="6CDF0240" w14:textId="77777777" w:rsidR="00546BEB" w:rsidRPr="005A5FE0" w:rsidRDefault="00546BEB" w:rsidP="005F1BE3">
            <w:pPr>
              <w:keepNext/>
              <w:keepLines/>
              <w:spacing w:after="0"/>
              <w:jc w:val="center"/>
              <w:rPr>
                <w:rFonts w:ascii="Arial" w:hAnsi="Arial"/>
                <w:sz w:val="18"/>
              </w:rPr>
            </w:pPr>
            <w:r w:rsidRPr="005A5FE0">
              <w:rPr>
                <w:rFonts w:ascii="Arial" w:hAnsi="Arial" w:hint="eastAsia"/>
                <w:sz w:val="18"/>
              </w:rPr>
              <w:t>R</w:t>
            </w:r>
            <w:r w:rsidRPr="005A5FE0">
              <w:rPr>
                <w:rFonts w:ascii="Arial" w:hAnsi="Arial"/>
                <w:sz w:val="18"/>
              </w:rPr>
              <w:t>TP/UDP/IP, SCTP/DTLS/UDP/IP</w:t>
            </w:r>
          </w:p>
        </w:tc>
        <w:tc>
          <w:tcPr>
            <w:tcW w:w="3385" w:type="dxa"/>
          </w:tcPr>
          <w:p w14:paraId="42663222" w14:textId="77777777" w:rsidR="00546BEB" w:rsidRPr="005A5FE0" w:rsidRDefault="00546BEB" w:rsidP="005F1BE3">
            <w:pPr>
              <w:keepNext/>
              <w:keepLines/>
              <w:spacing w:after="0"/>
              <w:jc w:val="center"/>
              <w:rPr>
                <w:rFonts w:ascii="Arial" w:hAnsi="Arial"/>
                <w:sz w:val="18"/>
              </w:rPr>
            </w:pPr>
            <w:r w:rsidRPr="005A5FE0">
              <w:rPr>
                <w:rFonts w:ascii="Arial" w:hAnsi="Arial" w:hint="eastAsia"/>
                <w:sz w:val="18"/>
              </w:rPr>
              <w:t>R</w:t>
            </w:r>
            <w:r w:rsidRPr="005A5FE0">
              <w:rPr>
                <w:rFonts w:ascii="Arial" w:hAnsi="Arial"/>
                <w:sz w:val="18"/>
              </w:rPr>
              <w:t>TP/UDP/IP, SCTP/DTLS/UDP/IP</w:t>
            </w:r>
          </w:p>
        </w:tc>
      </w:tr>
      <w:tr w:rsidR="00546BEB" w:rsidRPr="00131AF3" w14:paraId="1A6905BF" w14:textId="77777777" w:rsidTr="005F1BE3">
        <w:trPr>
          <w:trHeight w:val="456"/>
          <w:jc w:val="center"/>
        </w:trPr>
        <w:tc>
          <w:tcPr>
            <w:tcW w:w="2194" w:type="dxa"/>
            <w:shd w:val="clear" w:color="auto" w:fill="auto"/>
          </w:tcPr>
          <w:p w14:paraId="7CE31E86" w14:textId="77777777" w:rsidR="00546BEB" w:rsidRPr="005A5FE0" w:rsidRDefault="00546BEB" w:rsidP="005F1BE3">
            <w:pPr>
              <w:keepNext/>
              <w:keepLines/>
              <w:spacing w:after="0"/>
              <w:jc w:val="center"/>
              <w:rPr>
                <w:rFonts w:ascii="Arial" w:hAnsi="Arial"/>
                <w:sz w:val="18"/>
              </w:rPr>
            </w:pPr>
            <w:r w:rsidRPr="005A5FE0">
              <w:rPr>
                <w:rFonts w:ascii="Arial" w:hAnsi="Arial" w:hint="eastAsia"/>
                <w:sz w:val="18"/>
              </w:rPr>
              <w:t>5</w:t>
            </w:r>
            <w:r w:rsidRPr="005A5FE0">
              <w:rPr>
                <w:rFonts w:ascii="Arial" w:hAnsi="Arial"/>
                <w:sz w:val="18"/>
              </w:rPr>
              <w:t>G system integration</w:t>
            </w:r>
          </w:p>
        </w:tc>
        <w:tc>
          <w:tcPr>
            <w:tcW w:w="3549" w:type="dxa"/>
            <w:shd w:val="clear" w:color="auto" w:fill="auto"/>
          </w:tcPr>
          <w:p w14:paraId="3016E800" w14:textId="77777777" w:rsidR="00546BEB" w:rsidRPr="005A5FE0" w:rsidRDefault="00546BEB" w:rsidP="005F1BE3">
            <w:pPr>
              <w:keepNext/>
              <w:keepLines/>
              <w:spacing w:after="0"/>
              <w:jc w:val="center"/>
              <w:rPr>
                <w:rFonts w:ascii="Arial" w:hAnsi="Arial"/>
                <w:sz w:val="18"/>
              </w:rPr>
            </w:pPr>
            <w:r w:rsidRPr="005A5FE0">
              <w:rPr>
                <w:rFonts w:ascii="Arial" w:hAnsi="Arial"/>
                <w:sz w:val="18"/>
              </w:rPr>
              <w:t>Need policy exchange for AR-(DC)MTSI client (P-CSCF and PCF)</w:t>
            </w:r>
          </w:p>
        </w:tc>
        <w:tc>
          <w:tcPr>
            <w:tcW w:w="3385" w:type="dxa"/>
          </w:tcPr>
          <w:p w14:paraId="79CF226F" w14:textId="77777777" w:rsidR="00546BEB" w:rsidRPr="00131AF3" w:rsidRDefault="00546BEB" w:rsidP="005F1BE3">
            <w:pPr>
              <w:keepNext/>
              <w:keepLines/>
              <w:spacing w:after="0"/>
              <w:jc w:val="center"/>
              <w:rPr>
                <w:rFonts w:ascii="Arial" w:hAnsi="Arial"/>
                <w:sz w:val="18"/>
              </w:rPr>
            </w:pPr>
            <w:r w:rsidRPr="005A5FE0">
              <w:rPr>
                <w:rFonts w:ascii="Arial" w:hAnsi="Arial"/>
                <w:sz w:val="18"/>
              </w:rPr>
              <w:t>Need policy exchange for EDGAR-DCMTSI client (P-CSCF and PCF)</w:t>
            </w:r>
          </w:p>
        </w:tc>
      </w:tr>
    </w:tbl>
    <w:p w14:paraId="4A0E28F5" w14:textId="77777777" w:rsidR="005C1079" w:rsidRDefault="005C1079" w:rsidP="00B519AE">
      <w:pPr>
        <w:rPr>
          <w:lang w:eastAsia="ko-KR"/>
        </w:rPr>
      </w:pPr>
    </w:p>
    <w:p w14:paraId="1C461E2A" w14:textId="77777777" w:rsidR="002536A0" w:rsidRDefault="002536A0" w:rsidP="002536A0">
      <w:pPr>
        <w:pStyle w:val="Heading3"/>
        <w:rPr>
          <w:lang w:eastAsia="ko-KR"/>
        </w:rPr>
      </w:pPr>
      <w:bookmarkStart w:id="172" w:name="_Toc123912721"/>
      <w:r>
        <w:rPr>
          <w:rFonts w:hint="eastAsia"/>
          <w:lang w:eastAsia="ko-KR"/>
        </w:rPr>
        <w:t>6</w:t>
      </w:r>
      <w:r>
        <w:rPr>
          <w:lang w:eastAsia="ko-KR"/>
        </w:rPr>
        <w:t>.5.</w:t>
      </w:r>
      <w:r w:rsidR="00546BEB">
        <w:rPr>
          <w:lang w:eastAsia="ko-KR"/>
        </w:rPr>
        <w:t>8</w:t>
      </w:r>
      <w:r>
        <w:rPr>
          <w:lang w:eastAsia="ko-KR"/>
        </w:rPr>
        <w:tab/>
        <w:t>Standardization areas</w:t>
      </w:r>
      <w:bookmarkEnd w:id="172"/>
    </w:p>
    <w:p w14:paraId="48FFFEF5" w14:textId="77777777" w:rsidR="002536A0" w:rsidRDefault="002536A0" w:rsidP="002536A0">
      <w:pPr>
        <w:rPr>
          <w:lang w:eastAsia="ko-KR"/>
        </w:rPr>
      </w:pPr>
      <w:r>
        <w:rPr>
          <w:rFonts w:hint="eastAsia"/>
          <w:lang w:eastAsia="ko-KR"/>
        </w:rPr>
        <w:t>T</w:t>
      </w:r>
      <w:r>
        <w:rPr>
          <w:lang w:eastAsia="ko-KR"/>
        </w:rPr>
        <w:t>he list of potential standardization area that has been collected is provided in the following:</w:t>
      </w:r>
    </w:p>
    <w:p w14:paraId="1FE4E4B5" w14:textId="77777777" w:rsidR="002536A0" w:rsidRDefault="002536A0" w:rsidP="002536A0">
      <w:pPr>
        <w:pStyle w:val="B1"/>
        <w:rPr>
          <w:lang w:eastAsia="ko-KR"/>
        </w:rPr>
      </w:pPr>
      <w:r w:rsidRPr="00312676">
        <w:rPr>
          <w:rFonts w:hint="eastAsia"/>
          <w:lang w:eastAsia="ko-KR"/>
        </w:rPr>
        <w:t>-</w:t>
      </w:r>
      <w:r>
        <w:rPr>
          <w:lang w:eastAsia="ko-KR"/>
        </w:rPr>
        <w:tab/>
        <w:t>Immersive media format and profile with integration into relevant 5G architecture</w:t>
      </w:r>
    </w:p>
    <w:p w14:paraId="2B26B638" w14:textId="77777777" w:rsidR="002536A0" w:rsidRDefault="002536A0" w:rsidP="002536A0">
      <w:pPr>
        <w:pStyle w:val="B1"/>
        <w:rPr>
          <w:lang w:eastAsia="ko-KR"/>
        </w:rPr>
      </w:pPr>
      <w:r>
        <w:rPr>
          <w:rFonts w:hint="eastAsia"/>
          <w:lang w:eastAsia="ko-KR"/>
        </w:rPr>
        <w:t>-</w:t>
      </w:r>
      <w:r>
        <w:rPr>
          <w:lang w:eastAsia="ko-KR"/>
        </w:rPr>
        <w:tab/>
        <w:t xml:space="preserve">Scene description format, functionality, and profile as an entry point of immersive media </w:t>
      </w:r>
    </w:p>
    <w:p w14:paraId="07293A3E" w14:textId="77777777" w:rsidR="002536A0" w:rsidRDefault="002536A0" w:rsidP="002536A0">
      <w:pPr>
        <w:pStyle w:val="B1"/>
        <w:rPr>
          <w:lang w:eastAsia="ko-KR"/>
        </w:rPr>
      </w:pPr>
      <w:r>
        <w:rPr>
          <w:rFonts w:hint="eastAsia"/>
          <w:lang w:eastAsia="ko-KR"/>
        </w:rPr>
        <w:t>-</w:t>
      </w:r>
      <w:r>
        <w:rPr>
          <w:lang w:eastAsia="ko-KR"/>
        </w:rPr>
        <w:tab/>
        <w:t>Scene description update mechanism</w:t>
      </w:r>
    </w:p>
    <w:p w14:paraId="53AC2354" w14:textId="77777777" w:rsidR="002536A0" w:rsidRDefault="002536A0" w:rsidP="002536A0">
      <w:pPr>
        <w:pStyle w:val="B1"/>
        <w:rPr>
          <w:lang w:eastAsia="ko-KR"/>
        </w:rPr>
      </w:pPr>
      <w:r>
        <w:rPr>
          <w:lang w:eastAsia="ko-KR"/>
        </w:rPr>
        <w:t>-</w:t>
      </w:r>
      <w:r>
        <w:rPr>
          <w:lang w:eastAsia="ko-KR"/>
        </w:rPr>
        <w:tab/>
        <w:t>Relevant subset of media codecs for different media types and formats</w:t>
      </w:r>
    </w:p>
    <w:p w14:paraId="0DD4404F" w14:textId="77777777" w:rsidR="002536A0" w:rsidRDefault="002536A0" w:rsidP="002536A0">
      <w:pPr>
        <w:pStyle w:val="B1"/>
        <w:rPr>
          <w:lang w:eastAsia="ko-KR"/>
        </w:rPr>
      </w:pPr>
      <w:r>
        <w:rPr>
          <w:rFonts w:hint="eastAsia"/>
          <w:lang w:eastAsia="ko-KR"/>
        </w:rPr>
        <w:t>-</w:t>
      </w:r>
      <w:r>
        <w:rPr>
          <w:lang w:eastAsia="ko-KR"/>
        </w:rPr>
        <w:tab/>
        <w:t>CMAF encapsulation of immersive media for 5G media streaming</w:t>
      </w:r>
    </w:p>
    <w:p w14:paraId="22B3D4AB" w14:textId="77777777" w:rsidR="002536A0" w:rsidRDefault="002536A0" w:rsidP="002536A0">
      <w:pPr>
        <w:pStyle w:val="B1"/>
        <w:rPr>
          <w:lang w:eastAsia="ko-KR"/>
        </w:rPr>
      </w:pPr>
      <w:r>
        <w:rPr>
          <w:rFonts w:hint="eastAsia"/>
          <w:lang w:eastAsia="ko-KR"/>
        </w:rPr>
        <w:t>-</w:t>
      </w:r>
      <w:r>
        <w:rPr>
          <w:lang w:eastAsia="ko-KR"/>
        </w:rPr>
        <w:tab/>
        <w:t>Media payload format to be mapped into RTP streams</w:t>
      </w:r>
    </w:p>
    <w:p w14:paraId="67F25FE9" w14:textId="77777777" w:rsidR="002536A0" w:rsidRDefault="002536A0" w:rsidP="002536A0">
      <w:pPr>
        <w:pStyle w:val="B1"/>
        <w:rPr>
          <w:lang w:eastAsia="ko-KR"/>
        </w:rPr>
      </w:pPr>
      <w:r>
        <w:rPr>
          <w:rFonts w:hint="eastAsia"/>
          <w:lang w:eastAsia="ko-KR"/>
        </w:rPr>
        <w:t>-</w:t>
      </w:r>
      <w:r>
        <w:rPr>
          <w:lang w:eastAsia="ko-KR"/>
        </w:rPr>
        <w:tab/>
        <w:t>Capability exchange mechanism and relevant signalling (e.g., SDP)</w:t>
      </w:r>
    </w:p>
    <w:p w14:paraId="58566BE6" w14:textId="77777777" w:rsidR="002536A0" w:rsidRDefault="002536A0" w:rsidP="002536A0">
      <w:pPr>
        <w:pStyle w:val="B1"/>
        <w:rPr>
          <w:lang w:eastAsia="ko-KR"/>
        </w:rPr>
      </w:pPr>
      <w:r>
        <w:rPr>
          <w:rFonts w:hint="eastAsia"/>
          <w:lang w:eastAsia="ko-KR"/>
        </w:rPr>
        <w:t>-</w:t>
      </w:r>
      <w:r>
        <w:rPr>
          <w:lang w:eastAsia="ko-KR"/>
        </w:rPr>
        <w:tab/>
        <w:t xml:space="preserve">Protocol stack and content delivery protocol for various architecture options as identified in Table 6.5.3-1 </w:t>
      </w:r>
    </w:p>
    <w:p w14:paraId="067632DF" w14:textId="77777777" w:rsidR="002536A0" w:rsidRDefault="002536A0" w:rsidP="002536A0">
      <w:pPr>
        <w:pStyle w:val="B1"/>
        <w:rPr>
          <w:lang w:eastAsia="ko-KR"/>
        </w:rPr>
      </w:pPr>
      <w:r>
        <w:rPr>
          <w:rFonts w:hint="eastAsia"/>
          <w:lang w:eastAsia="ko-KR"/>
        </w:rPr>
        <w:t>-</w:t>
      </w:r>
      <w:r>
        <w:rPr>
          <w:lang w:eastAsia="ko-KR"/>
        </w:rPr>
        <w:tab/>
        <w:t>Functionalities to support split rendering and network-based media processing allocation with 5G edge/MRF</w:t>
      </w:r>
    </w:p>
    <w:p w14:paraId="7F8A4018" w14:textId="77777777" w:rsidR="002536A0" w:rsidRDefault="002536A0" w:rsidP="002536A0">
      <w:pPr>
        <w:pStyle w:val="B1"/>
        <w:rPr>
          <w:lang w:eastAsia="ko-KR"/>
        </w:rPr>
      </w:pPr>
      <w:r>
        <w:rPr>
          <w:rFonts w:hint="eastAsia"/>
          <w:lang w:eastAsia="ko-KR"/>
        </w:rPr>
        <w:t>-</w:t>
      </w:r>
      <w:r>
        <w:rPr>
          <w:lang w:eastAsia="ko-KR"/>
        </w:rPr>
        <w:tab/>
        <w:t>Required QoS and QoE for AR/MR conversational service</w:t>
      </w:r>
    </w:p>
    <w:p w14:paraId="75C9C390" w14:textId="27F16995" w:rsidR="00773E38" w:rsidRPr="002C2E35" w:rsidRDefault="00773E38" w:rsidP="00773E38">
      <w:pPr>
        <w:pStyle w:val="Heading2"/>
        <w:rPr>
          <w:lang w:val="en-US"/>
        </w:rPr>
      </w:pPr>
      <w:bookmarkStart w:id="173" w:name="_Toc123912722"/>
      <w:r>
        <w:rPr>
          <w:lang w:val="en-US"/>
        </w:rPr>
        <w:t>6.6</w:t>
      </w:r>
      <w:r>
        <w:rPr>
          <w:lang w:val="en-US"/>
        </w:rPr>
        <w:tab/>
      </w:r>
      <w:r w:rsidRPr="008A26D8">
        <w:rPr>
          <w:lang w:val="en-US"/>
        </w:rPr>
        <w:t>Shared</w:t>
      </w:r>
      <w:r>
        <w:rPr>
          <w:lang w:val="en-US"/>
        </w:rPr>
        <w:t xml:space="preserve"> </w:t>
      </w:r>
      <w:r w:rsidRPr="008A26D8">
        <w:rPr>
          <w:lang w:val="en-US"/>
        </w:rPr>
        <w:t xml:space="preserve">AR conversational </w:t>
      </w:r>
      <w:r>
        <w:rPr>
          <w:lang w:val="en-US"/>
        </w:rPr>
        <w:t>experience</w:t>
      </w:r>
      <w:bookmarkEnd w:id="173"/>
    </w:p>
    <w:p w14:paraId="58606C6A" w14:textId="7C844DA6" w:rsidR="00773E38" w:rsidRPr="008A26D8" w:rsidRDefault="00773E38" w:rsidP="00684E63">
      <w:pPr>
        <w:pStyle w:val="Heading3"/>
      </w:pPr>
      <w:bookmarkStart w:id="174" w:name="_Toc123912723"/>
      <w:r w:rsidRPr="008A26D8">
        <w:t>6.</w:t>
      </w:r>
      <w:r>
        <w:t>6</w:t>
      </w:r>
      <w:r w:rsidRPr="008A26D8">
        <w:t>.1</w:t>
      </w:r>
      <w:r w:rsidRPr="008A26D8">
        <w:tab/>
        <w:t>Introduction</w:t>
      </w:r>
      <w:bookmarkEnd w:id="174"/>
    </w:p>
    <w:p w14:paraId="062BF727" w14:textId="77777777" w:rsidR="009E4931" w:rsidRDefault="00773E38" w:rsidP="00684E63">
      <w:r w:rsidRPr="000F7A88">
        <w:t>Shared AR Conversational experience is an end-to-end conversational service that includes communication between two or more parties through a network/cloud entity that creates a shared experience</w:t>
      </w:r>
      <w:r w:rsidR="009E4931" w:rsidRPr="000F7A88">
        <w:t xml:space="preserve">, meaning that every party in the call in its AR experience sees the same </w:t>
      </w:r>
      <w:r w:rsidR="009E4931" w:rsidRPr="00C4455D">
        <w:t>relative</w:t>
      </w:r>
      <w:r w:rsidR="009E4931" w:rsidRPr="000F7A88">
        <w:t xml:space="preserve"> arrangements of the other participants relative to each other. Therefore, </w:t>
      </w:r>
      <w:r w:rsidR="009E4931" w:rsidRPr="00C4455D">
        <w:t>for instance</w:t>
      </w:r>
      <w:r w:rsidR="009E4931" w:rsidRPr="000F7A88">
        <w:t xml:space="preserve"> the interaction between two parties seating next to each other in the virtual space (e.g. when these parties turn to each other when talking) is seen by all participants in the same way. </w:t>
      </w:r>
      <w:r w:rsidR="009E4931" w:rsidRPr="00C4455D">
        <w:t xml:space="preserve">Note that the AR runtime in each device customizes and updates the arrangement of the people in the virtual room. The absolute positioning of people or objects in a user’s scene may vary based on the physical constraints of the user’s room. </w:t>
      </w:r>
      <w:r w:rsidR="009E4931" w:rsidRPr="000F7A88">
        <w:t>This shared experience distinguishes this use case from the AR conversational experience of clause 6.</w:t>
      </w:r>
      <w:r w:rsidR="000F7A88">
        <w:t>5</w:t>
      </w:r>
      <w:r w:rsidR="009E4931" w:rsidRPr="000F7A88">
        <w:t>.</w:t>
      </w:r>
      <w:r w:rsidRPr="008A26D8">
        <w:t xml:space="preserve"> </w:t>
      </w:r>
    </w:p>
    <w:p w14:paraId="5FB54212" w14:textId="77777777" w:rsidR="000F7A88" w:rsidRDefault="000F7A88" w:rsidP="00684E63">
      <w:r w:rsidRPr="000F7A88">
        <w:t xml:space="preserve">In addition to the building blocks listed in clause 6.5.1, an immersive media processing function is needed to create the shared virtual experience. This requirement is discussed as an abstract functionality. In various deployments, this functionally may be implemented in different ways or by different entities, in a centralized or distributed fashion, and other possible arrangements. </w:t>
      </w:r>
    </w:p>
    <w:p w14:paraId="47B4A181" w14:textId="77777777" w:rsidR="000F7A88" w:rsidRPr="000F7A88" w:rsidRDefault="000F7A88" w:rsidP="00684E63">
      <w:r w:rsidRPr="000F7A88">
        <w:t>This experience may be deployed with a combination of AR and non-AR devices. In this context, an AR device is capable of laying over received media object on a see-through glass (e.g. AR glass</w:t>
      </w:r>
      <w:r w:rsidR="003B2160">
        <w:t>es</w:t>
      </w:r>
      <w:r w:rsidRPr="000F7A88">
        <w:t>) or the display of the device while capturing live content through its camera and rendering on its display (e.g. a table or phone). A non-AR device only receive</w:t>
      </w:r>
      <w:r w:rsidR="003B2160">
        <w:t>s</w:t>
      </w:r>
      <w:r w:rsidRPr="000F7A88">
        <w:t xml:space="preserve"> one or multiple 2D video streams each representing one of the other participants but is incapable of laying over received media object with the see-through or captured by its camera scene. In such a scenario, each AR device creates an AR scene as mentioned above. But an application running on the edge/cloud may create one or multiple 2D videos (i.e. a VR video or multi-view videos) of a virtual room which includes all other participants and streams one or more of them to a non-AR device, based on its user’s preference. The user on non-AR</w:t>
      </w:r>
      <w:r w:rsidR="003B2160">
        <w:t xml:space="preserve"> devices</w:t>
      </w:r>
      <w:r w:rsidRPr="000F7A88">
        <w:t xml:space="preserve"> can also change its viewport to the virtual room by changing the position of its device or using navigation devices such as keyboard or mouse, but the device does not provide an AR experience.</w:t>
      </w:r>
    </w:p>
    <w:p w14:paraId="77A49A17" w14:textId="77777777" w:rsidR="00773E38" w:rsidRPr="00773E38" w:rsidRDefault="00773E38" w:rsidP="00773E38">
      <w:pPr>
        <w:pStyle w:val="Heading3"/>
      </w:pPr>
      <w:bookmarkStart w:id="175" w:name="_Toc123912724"/>
      <w:r w:rsidRPr="00773E38">
        <w:t>6.6.2</w:t>
      </w:r>
      <w:r w:rsidRPr="00773E38">
        <w:tab/>
        <w:t>Relevant use cases</w:t>
      </w:r>
      <w:bookmarkEnd w:id="175"/>
    </w:p>
    <w:p w14:paraId="00B86875" w14:textId="77777777" w:rsidR="00773E38" w:rsidRPr="008A26D8" w:rsidRDefault="00773E38" w:rsidP="00684E63">
      <w:r w:rsidRPr="008A26D8">
        <w:t>The use case</w:t>
      </w:r>
      <w:r>
        <w:t>s</w:t>
      </w:r>
      <w:r w:rsidRPr="008A26D8">
        <w:t xml:space="preserve"> relevant to this scenario may be further categorized</w:t>
      </w:r>
      <w:r>
        <w:t xml:space="preserve"> including:</w:t>
      </w:r>
    </w:p>
    <w:p w14:paraId="3D8C0CF9" w14:textId="77777777" w:rsidR="00773E38" w:rsidRPr="008A26D8" w:rsidRDefault="00773E38" w:rsidP="00684E63">
      <w:pPr>
        <w:pStyle w:val="B1"/>
      </w:pPr>
      <w:r w:rsidRPr="008A26D8">
        <w:t>-</w:t>
      </w:r>
      <w:r>
        <w:tab/>
      </w:r>
      <w:r w:rsidRPr="008A26D8">
        <w:t>UC#8: 360-degree conference meeting</w:t>
      </w:r>
    </w:p>
    <w:p w14:paraId="40DA7656" w14:textId="77777777" w:rsidR="00773E38" w:rsidRPr="008A26D8" w:rsidRDefault="00773E38" w:rsidP="00684E63">
      <w:pPr>
        <w:pStyle w:val="B1"/>
      </w:pPr>
      <w:r w:rsidRPr="008A26D8">
        <w:t>-</w:t>
      </w:r>
      <w:r>
        <w:tab/>
      </w:r>
      <w:r w:rsidRPr="008A26D8">
        <w:t>UC#9: XR meeting</w:t>
      </w:r>
    </w:p>
    <w:p w14:paraId="17FAAA4B" w14:textId="77777777" w:rsidR="00773E38" w:rsidRPr="008A26D8" w:rsidRDefault="00773E38" w:rsidP="00684E63">
      <w:pPr>
        <w:pStyle w:val="B1"/>
      </w:pPr>
      <w:r w:rsidRPr="008A26D8">
        <w:t>-</w:t>
      </w:r>
      <w:r>
        <w:tab/>
      </w:r>
      <w:r w:rsidRPr="008A26D8">
        <w:t>UC#10: Convention / Poster Session</w:t>
      </w:r>
    </w:p>
    <w:p w14:paraId="0663CC0D" w14:textId="77777777" w:rsidR="00773E38" w:rsidRPr="008A26D8" w:rsidRDefault="00773E38" w:rsidP="00684E63">
      <w:pPr>
        <w:pStyle w:val="B1"/>
      </w:pPr>
      <w:r w:rsidRPr="008A26D8">
        <w:t>-</w:t>
      </w:r>
      <w:r>
        <w:tab/>
      </w:r>
      <w:r w:rsidRPr="008A26D8">
        <w:t>UC#12: AR avatar multi-party calls</w:t>
      </w:r>
    </w:p>
    <w:p w14:paraId="3D97C92B" w14:textId="77777777" w:rsidR="00773E38" w:rsidRDefault="00773E38" w:rsidP="00684E63">
      <w:pPr>
        <w:pStyle w:val="B1"/>
      </w:pPr>
      <w:r w:rsidRPr="008A26D8">
        <w:t>-</w:t>
      </w:r>
      <w:r>
        <w:tab/>
      </w:r>
      <w:r w:rsidRPr="008A26D8">
        <w:t>UC#13: Front-facing camera video multi-party calls</w:t>
      </w:r>
    </w:p>
    <w:p w14:paraId="030D442D" w14:textId="77777777" w:rsidR="00773E38" w:rsidRPr="008A26D8" w:rsidRDefault="00773E38" w:rsidP="00684E63">
      <w:pPr>
        <w:pStyle w:val="B1"/>
      </w:pPr>
      <w:r w:rsidRPr="008A26D8">
        <w:t>-</w:t>
      </w:r>
      <w:r>
        <w:tab/>
      </w:r>
      <w:r w:rsidRPr="008A26D8">
        <w:t>UC#</w:t>
      </w:r>
      <w:r>
        <w:t>19</w:t>
      </w:r>
      <w:r w:rsidRPr="008A26D8">
        <w:t>: AR conferencing</w:t>
      </w:r>
    </w:p>
    <w:p w14:paraId="2EFD25C0" w14:textId="77777777" w:rsidR="00773E38" w:rsidRDefault="00773E38" w:rsidP="00684E63">
      <w:pPr>
        <w:pStyle w:val="B1"/>
      </w:pPr>
      <w:r w:rsidRPr="008A26D8">
        <w:t>-</w:t>
      </w:r>
      <w:r>
        <w:tab/>
      </w:r>
      <w:r w:rsidRPr="008A26D8">
        <w:t>UC#</w:t>
      </w:r>
      <w:r>
        <w:t>22</w:t>
      </w:r>
      <w:r w:rsidRPr="008A26D8">
        <w:t xml:space="preserve">: </w:t>
      </w:r>
      <w:r>
        <w:t xml:space="preserve">shared </w:t>
      </w:r>
      <w:r w:rsidRPr="008A26D8">
        <w:t>AR conferencing</w:t>
      </w:r>
      <w:r>
        <w:t xml:space="preserve"> experience</w:t>
      </w:r>
    </w:p>
    <w:p w14:paraId="409E0175" w14:textId="77777777" w:rsidR="00773E38" w:rsidRDefault="00773E38" w:rsidP="00773E38">
      <w:pPr>
        <w:pStyle w:val="Heading3"/>
        <w:rPr>
          <w:lang w:val="en-US"/>
        </w:rPr>
      </w:pPr>
      <w:bookmarkStart w:id="176" w:name="_Toc123912725"/>
      <w:r>
        <w:rPr>
          <w:lang w:val="en-US" w:eastAsia="ko-KR"/>
        </w:rPr>
        <w:t>6.6.3</w:t>
      </w:r>
      <w:r>
        <w:rPr>
          <w:lang w:val="en-US" w:eastAsia="ko-KR"/>
        </w:rPr>
        <w:tab/>
      </w:r>
      <w:r>
        <w:rPr>
          <w:rFonts w:hint="eastAsia"/>
          <w:lang w:val="en-US" w:eastAsia="ko-KR"/>
        </w:rPr>
        <w:t xml:space="preserve">Basic </w:t>
      </w:r>
      <w:r>
        <w:rPr>
          <w:lang w:val="en-US" w:eastAsia="ko-KR"/>
        </w:rPr>
        <w:t>a</w:t>
      </w:r>
      <w:r w:rsidRPr="00752733">
        <w:rPr>
          <w:lang w:val="en-US" w:eastAsia="ko-KR"/>
        </w:rPr>
        <w:t>rchitecture</w:t>
      </w:r>
      <w:bookmarkEnd w:id="176"/>
    </w:p>
    <w:p w14:paraId="08AAB3A8" w14:textId="77777777" w:rsidR="00773E38" w:rsidRDefault="00773E38" w:rsidP="00773E38">
      <w:r>
        <w:t>To describe the functional architecture for shared AR conversational experience use</w:t>
      </w:r>
      <w:r w:rsidR="00622199">
        <w:t xml:space="preserve"> </w:t>
      </w:r>
      <w:r>
        <w:t>case such as clause Annex A</w:t>
      </w:r>
      <w:r w:rsidRPr="00884565">
        <w:t>.</w:t>
      </w:r>
      <w:r>
        <w:t xml:space="preserve">7 and identify the content delivery protocols and performance indicators, an end-to-end architecture is addressed. The end-to-end architecture for </w:t>
      </w:r>
      <w:r w:rsidR="00622199">
        <w:t xml:space="preserve">shared </w:t>
      </w:r>
      <w:r>
        <w:t xml:space="preserve">AR conferencing (one direction) is shown in </w:t>
      </w:r>
      <w:r w:rsidRPr="006A2BB7">
        <w:t xml:space="preserve">Figure </w:t>
      </w:r>
      <w:r>
        <w:t>6.6.3-1</w:t>
      </w:r>
      <w:r w:rsidRPr="008E50FE">
        <w:rPr>
          <w:lang w:val="en-US"/>
        </w:rPr>
        <w:t>.</w:t>
      </w:r>
      <w:r>
        <w:t xml:space="preserve"> </w:t>
      </w:r>
      <w:r w:rsidR="00622199">
        <w:t>To simplify the architecture, only 5G STAR UE is considered in this figure.</w:t>
      </w:r>
    </w:p>
    <w:p w14:paraId="17BAF8D1" w14:textId="77777777" w:rsidR="00841DF9" w:rsidRDefault="003979C0" w:rsidP="00841DF9">
      <w:pPr>
        <w:pStyle w:val="TH"/>
      </w:pPr>
      <w:r>
        <w:rPr>
          <w:noProof/>
        </w:rPr>
        <w:object w:dxaOrig="19419" w:dyaOrig="4689" w14:anchorId="0DCC2340">
          <v:shape id="_x0000_i1065" type="#_x0000_t75" style="width:485.45pt;height:117.2pt" o:ole="">
            <v:imagedata r:id="rId122" o:title=""/>
          </v:shape>
          <o:OLEObject Type="Embed" ProgID="Visio.Drawing.15" ShapeID="_x0000_i1065" DrawAspect="Content" ObjectID="_1734525372" r:id="rId123"/>
        </w:object>
      </w:r>
    </w:p>
    <w:p w14:paraId="7AE83A05" w14:textId="77777777" w:rsidR="00773E38" w:rsidRPr="002C2E35" w:rsidRDefault="00773E38" w:rsidP="00841DF9">
      <w:pPr>
        <w:pStyle w:val="TF"/>
      </w:pPr>
      <w:r w:rsidRPr="002C2E35">
        <w:t>Figure 6.</w:t>
      </w:r>
      <w:r>
        <w:t>6</w:t>
      </w:r>
      <w:r w:rsidRPr="002C2E35">
        <w:t>.</w:t>
      </w:r>
      <w:r>
        <w:t>3</w:t>
      </w:r>
      <w:r w:rsidRPr="002C2E35">
        <w:t xml:space="preserve">-1: </w:t>
      </w:r>
      <w:r w:rsidR="00622199">
        <w:t>Shared AR</w:t>
      </w:r>
      <w:r w:rsidRPr="002C2E35">
        <w:t xml:space="preserve"> conversational service for STAR UE.</w:t>
      </w:r>
    </w:p>
    <w:p w14:paraId="3A06D8B0" w14:textId="77777777" w:rsidR="00773E38" w:rsidRDefault="00773E38" w:rsidP="00773E38">
      <w:r w:rsidRPr="008E50FE">
        <w:rPr>
          <w:lang w:val="en-US"/>
        </w:rPr>
        <w:t>C</w:t>
      </w:r>
      <w:r>
        <w:t>amera(s) are capturing the participant(s) in an AR conferencing scenario. The camera(s) for each participant are connected to a UE (e.g. laptop or mobile phone or AR glasses) via a data network (wired/wireless). Live camera feeds, sensors, and audio signals are provided to a UE which processes, encodes, and transmits immersive media content to the 5G system for distribution.  In multi-party AR conversational services, the immersive media processing function on the cloud/network receives the uplink streams from various devices and composes a scene description defining the arrangement of individual participants in a single virtual conference room.  The scene description as well as the encoded media streams are delivered to each receiving participant. A receiving participant’s 5G STAR UE receives, decodes, and processes the 3D video and audio streams, and renders them using the received scene description and the information received from its AR Runtime, creating an AR scene of the virtual conference room with all other participants.</w:t>
      </w:r>
    </w:p>
    <w:p w14:paraId="33B3AFFB" w14:textId="77777777" w:rsidR="00773E38" w:rsidRDefault="00773E38" w:rsidP="00773E38">
      <w:r>
        <w:t xml:space="preserve">Also note that if the format conversion is desired, the immersive media processing function on the cloud may optionally use media services such as pre-processing of the captured 3D video, format conversion, and any other processing before compression of immersive media content including 3D representation, such as in form of meshes or point clouds, of participants in an AR conferencing scenario.  </w:t>
      </w:r>
    </w:p>
    <w:p w14:paraId="0F72F412" w14:textId="77777777" w:rsidR="00773E38" w:rsidRPr="00684E63" w:rsidRDefault="00622199" w:rsidP="00C4455D">
      <w:pPr>
        <w:pStyle w:val="NO"/>
      </w:pPr>
      <w:r>
        <w:t>NOTE:</w:t>
      </w:r>
      <w:r w:rsidR="00C05052">
        <w:tab/>
      </w:r>
      <w:r>
        <w:t xml:space="preserve">As an example of </w:t>
      </w:r>
      <w:r w:rsidR="00773E38" w:rsidRPr="00684E63">
        <w:t xml:space="preserve">the composite scene generation, the immersive media processing function </w:t>
      </w:r>
      <w:r>
        <w:t xml:space="preserve">may </w:t>
      </w:r>
      <w:r w:rsidR="00773E38" w:rsidRPr="00684E63">
        <w:t xml:space="preserve">take the input from the participants’ physical constraints, so that the generated scene is consistent with every </w:t>
      </w:r>
      <w:r w:rsidR="00FC3995" w:rsidRPr="002C17D9">
        <w:t>participants’</w:t>
      </w:r>
      <w:r w:rsidR="00773E38" w:rsidRPr="00684E63">
        <w:t xml:space="preserve"> environment and can be rendered at each device consistently.</w:t>
      </w:r>
    </w:p>
    <w:p w14:paraId="480A1FBE" w14:textId="77777777" w:rsidR="00773E38" w:rsidRDefault="00622199" w:rsidP="00684E63">
      <w:pPr>
        <w:rPr>
          <w:lang w:eastAsia="ko-KR"/>
        </w:rPr>
      </w:pPr>
      <w:r>
        <w:t>Figure 6.6.3-2 illustrates the architecture for shared AR conversational experience</w:t>
      </w:r>
      <w:r w:rsidR="001A4F93">
        <w:t xml:space="preserve"> use case when an 5G EDGAR UE (receiver) is used.</w:t>
      </w:r>
      <w:r w:rsidR="00773E38">
        <w:t xml:space="preserve"> </w:t>
      </w:r>
      <w:r w:rsidR="001A4F93">
        <w:t>W</w:t>
      </w:r>
      <w:r w:rsidR="00773E38">
        <w:t>hile the functionalit</w:t>
      </w:r>
      <w:r w:rsidR="001A4F93">
        <w:t>ies of the sender and the network/cloud</w:t>
      </w:r>
      <w:r w:rsidR="00773E38">
        <w:t xml:space="preserve"> shown in Figure 6.6.3-1 </w:t>
      </w:r>
      <w:r w:rsidR="001A4F93">
        <w:t xml:space="preserve">are </w:t>
      </w:r>
      <w:r w:rsidR="00773E38">
        <w:t xml:space="preserve">identical in the STAR and EDGAR devices, an EDGAR device uses </w:t>
      </w:r>
      <w:r w:rsidR="001A4F93">
        <w:t>a</w:t>
      </w:r>
      <w:r w:rsidR="00773E38">
        <w:t xml:space="preserve"> split-rendering function on Cloud/Edge. </w:t>
      </w:r>
    </w:p>
    <w:p w14:paraId="4770A79F" w14:textId="77777777" w:rsidR="00773E38" w:rsidRDefault="003979C0" w:rsidP="00684E63">
      <w:pPr>
        <w:pStyle w:val="TH"/>
        <w:rPr>
          <w:lang w:eastAsia="ko-KR"/>
        </w:rPr>
      </w:pPr>
      <w:r>
        <w:rPr>
          <w:noProof/>
        </w:rPr>
        <w:object w:dxaOrig="28544" w:dyaOrig="18661" w14:anchorId="6B71016C">
          <v:shape id="_x0000_i1066" type="#_x0000_t75" style="width:480.95pt;height:314.45pt" o:ole="">
            <v:imagedata r:id="rId124" o:title=""/>
          </v:shape>
          <o:OLEObject Type="Embed" ProgID="Visio.Drawing.15" ShapeID="_x0000_i1066" DrawAspect="Content" ObjectID="_1734525373" r:id="rId125"/>
        </w:object>
      </w:r>
    </w:p>
    <w:p w14:paraId="47DB524E" w14:textId="77777777" w:rsidR="00773E38" w:rsidRPr="00684E63" w:rsidRDefault="00773E38" w:rsidP="00684E63">
      <w:pPr>
        <w:pStyle w:val="TF"/>
      </w:pPr>
      <w:r w:rsidRPr="00684E63">
        <w:rPr>
          <w:rFonts w:hint="eastAsia"/>
        </w:rPr>
        <w:t>Figure</w:t>
      </w:r>
      <w:r w:rsidRPr="00684E63">
        <w:t xml:space="preserve"> 6.6.3-2: </w:t>
      </w:r>
      <w:r w:rsidR="001A4F93">
        <w:t>Shared AR conversational service for</w:t>
      </w:r>
      <w:r w:rsidRPr="00684E63">
        <w:t xml:space="preserve"> EDGAR </w:t>
      </w:r>
      <w:r w:rsidR="001A4F93">
        <w:t xml:space="preserve">UE </w:t>
      </w:r>
      <w:r w:rsidRPr="00684E63">
        <w:t>and cloud/edge pre</w:t>
      </w:r>
      <w:r w:rsidR="00FC3995">
        <w:t>-</w:t>
      </w:r>
      <w:r w:rsidRPr="00684E63">
        <w:t>rendering.</w:t>
      </w:r>
    </w:p>
    <w:p w14:paraId="43F1687B" w14:textId="77777777" w:rsidR="001A4F93" w:rsidRDefault="001A4F93" w:rsidP="00C4455D">
      <w:pPr>
        <w:rPr>
          <w:lang w:eastAsia="ko-KR"/>
        </w:rPr>
      </w:pPr>
      <w:r w:rsidRPr="00C4455D">
        <w:t>The AR session management may be done by AR/MR application on device. In this case</w:t>
      </w:r>
      <w:r w:rsidRPr="003020CC">
        <w:t xml:space="preserve">, </w:t>
      </w:r>
      <w:r w:rsidRPr="00C4455D">
        <w:t xml:space="preserve">it is a responsibility of the device to connect and </w:t>
      </w:r>
      <w:r>
        <w:t xml:space="preserve">to </w:t>
      </w:r>
      <w:r w:rsidRPr="00C4455D">
        <w:t xml:space="preserve">acquire an entry point for edge/cloud during the session management. </w:t>
      </w:r>
      <w:r w:rsidRPr="003020CC">
        <w:t xml:space="preserve">AR Scene Manager on cloud/edge generates </w:t>
      </w:r>
      <w:r w:rsidRPr="00FA4C77">
        <w:t xml:space="preserve">the lightweight scene description and simple format of AR media that match AR glass display capabilities of the individual participant’s 5G EDGAR device. The lightweight scene description </w:t>
      </w:r>
      <w:r w:rsidRPr="00337327">
        <w:t xml:space="preserve">and encoded rendered scene are delivered to the UE. The UE receives the simple format of AR media and audio streams, decodes and renders them using the received lightweight scene description and the information received from its AR Runtime, creating an AR </w:t>
      </w:r>
      <w:r w:rsidRPr="00925857">
        <w:t>scene of the virtual conference room with all other participants.</w:t>
      </w:r>
    </w:p>
    <w:p w14:paraId="1F4210F9" w14:textId="77777777" w:rsidR="00C120C6" w:rsidRPr="00BB4656" w:rsidRDefault="00C120C6" w:rsidP="00C120C6">
      <w:pPr>
        <w:pStyle w:val="Heading3"/>
      </w:pPr>
      <w:bookmarkStart w:id="177" w:name="_Toc123912726"/>
      <w:r>
        <w:rPr>
          <w:lang w:eastAsia="ko-KR"/>
        </w:rPr>
        <w:t>6.6.4</w:t>
      </w:r>
      <w:r w:rsidR="00BC60B0">
        <w:rPr>
          <w:lang w:eastAsia="ko-KR"/>
        </w:rPr>
        <w:tab/>
      </w:r>
      <w:r>
        <w:rPr>
          <w:lang w:eastAsia="ko-KR"/>
        </w:rPr>
        <w:t>Generic Call flow</w:t>
      </w:r>
      <w:bookmarkEnd w:id="177"/>
      <w:r w:rsidDel="00DB0447">
        <w:t xml:space="preserve"> </w:t>
      </w:r>
    </w:p>
    <w:p w14:paraId="4491F593" w14:textId="77777777" w:rsidR="00C120C6" w:rsidRDefault="00C120C6" w:rsidP="00C120C6">
      <w:r>
        <w:t xml:space="preserve">Figure 6.6.4-1 illustrates the call flow for an immersive AR conversational for a receiving EDGAR UE. Only one sender is shown in this diagram without showing its detailed call flow. </w:t>
      </w:r>
    </w:p>
    <w:p w14:paraId="2E86EF6E" w14:textId="77777777" w:rsidR="00C120C6" w:rsidRDefault="003979C0" w:rsidP="00684E63">
      <w:pPr>
        <w:pStyle w:val="TH"/>
      </w:pPr>
      <w:r>
        <w:rPr>
          <w:noProof/>
        </w:rPr>
        <w:object w:dxaOrig="3706" w:dyaOrig="4320" w14:anchorId="69508EC2">
          <v:shape id="_x0000_i1067" type="#_x0000_t75" style="width:466.75pt;height:545.2pt" o:ole="">
            <v:imagedata r:id="rId126" o:title=""/>
          </v:shape>
          <o:OLEObject Type="Embed" ProgID="Mscgen.Chart" ShapeID="_x0000_i1067" DrawAspect="Content" ObjectID="_1734525374" r:id="rId127"/>
        </w:object>
      </w:r>
    </w:p>
    <w:p w14:paraId="099C1F70" w14:textId="77777777" w:rsidR="00C120C6" w:rsidRDefault="00C120C6" w:rsidP="00C120C6">
      <w:pPr>
        <w:pStyle w:val="TF"/>
        <w:rPr>
          <w:lang w:eastAsia="ko-KR"/>
        </w:rPr>
      </w:pPr>
      <w:r w:rsidRPr="00D22B25">
        <w:rPr>
          <w:rFonts w:hint="eastAsia"/>
          <w:lang w:eastAsia="ko-KR"/>
        </w:rPr>
        <w:t>F</w:t>
      </w:r>
      <w:r>
        <w:rPr>
          <w:lang w:eastAsia="ko-KR"/>
        </w:rPr>
        <w:t>igure 6.6.4-1</w:t>
      </w:r>
      <w:r w:rsidRPr="00D22B25">
        <w:rPr>
          <w:lang w:eastAsia="ko-KR"/>
        </w:rPr>
        <w:t xml:space="preserve">: </w:t>
      </w:r>
      <w:r>
        <w:rPr>
          <w:lang w:eastAsia="ko-KR"/>
        </w:rPr>
        <w:t>Shared AR conversational experience call flow for a receiving EDGAR UE</w:t>
      </w:r>
    </w:p>
    <w:p w14:paraId="456EC24F" w14:textId="77777777" w:rsidR="00C120C6" w:rsidRDefault="00C120C6" w:rsidP="00C120C6">
      <w:pPr>
        <w:rPr>
          <w:lang w:val="en-US"/>
        </w:rPr>
      </w:pPr>
      <w:r>
        <w:rPr>
          <w:lang w:val="en-US"/>
        </w:rPr>
        <w:t>Procedures</w:t>
      </w:r>
      <w:r>
        <w:rPr>
          <w:rFonts w:hint="eastAsia"/>
          <w:lang w:val="en-US"/>
        </w:rPr>
        <w:t>:</w:t>
      </w:r>
    </w:p>
    <w:p w14:paraId="45213A7F" w14:textId="77777777" w:rsidR="00C120C6" w:rsidRPr="002C17D9" w:rsidRDefault="00C120C6" w:rsidP="00684E63">
      <w:pPr>
        <w:pStyle w:val="B1"/>
      </w:pPr>
      <w:r>
        <w:t>1.</w:t>
      </w:r>
      <w:r>
        <w:tab/>
      </w:r>
      <w:r w:rsidRPr="002C17D9">
        <w:t>Session Establishment:</w:t>
      </w:r>
    </w:p>
    <w:p w14:paraId="26CE0643" w14:textId="77777777" w:rsidR="00C120C6" w:rsidRPr="00684E63" w:rsidRDefault="00C120C6" w:rsidP="00684E63">
      <w:pPr>
        <w:pStyle w:val="B2"/>
      </w:pPr>
      <w:r>
        <w:t>a.</w:t>
      </w:r>
      <w:r>
        <w:tab/>
      </w:r>
      <w:r w:rsidRPr="002C17D9">
        <w:t>The</w:t>
      </w:r>
      <w:r w:rsidRPr="002C17D9">
        <w:rPr>
          <w:rFonts w:hint="eastAsia"/>
        </w:rPr>
        <w:t xml:space="preserve"> </w:t>
      </w:r>
      <w:r w:rsidRPr="002C17D9">
        <w:t xml:space="preserve">AR/MR </w:t>
      </w:r>
      <w:r w:rsidRPr="00DC1446">
        <w:t>Application requests to start a session through EDGE</w:t>
      </w:r>
      <w:r w:rsidRPr="00684E63">
        <w:rPr>
          <w:rFonts w:hint="eastAsia"/>
        </w:rPr>
        <w:t>.</w:t>
      </w:r>
    </w:p>
    <w:p w14:paraId="48D2EFF0" w14:textId="77777777" w:rsidR="00C120C6" w:rsidRPr="002C17D9" w:rsidRDefault="00C120C6" w:rsidP="00684E63">
      <w:pPr>
        <w:pStyle w:val="B2"/>
      </w:pPr>
      <w:r>
        <w:t>b.</w:t>
      </w:r>
      <w:r>
        <w:tab/>
      </w:r>
      <w:r w:rsidRPr="002C17D9">
        <w:t>The EDGE negotiates with the Scene Composite Generator (SCG) and the sender UE to establish the session.</w:t>
      </w:r>
    </w:p>
    <w:p w14:paraId="5F4B9B7C" w14:textId="77777777" w:rsidR="00C120C6" w:rsidRPr="00DC1446" w:rsidRDefault="00C120C6" w:rsidP="00684E63">
      <w:pPr>
        <w:pStyle w:val="B2"/>
      </w:pPr>
      <w:r>
        <w:t>c.</w:t>
      </w:r>
      <w:r>
        <w:tab/>
      </w:r>
      <w:r w:rsidRPr="002C17D9">
        <w:t>The EDGE acknowledges</w:t>
      </w:r>
      <w:r w:rsidRPr="00DC1446">
        <w:t xml:space="preserve"> the session establishment to the UE.</w:t>
      </w:r>
    </w:p>
    <w:p w14:paraId="7298C0F5" w14:textId="77777777" w:rsidR="00C120C6" w:rsidRPr="00DC1446" w:rsidRDefault="00C120C6" w:rsidP="00684E63">
      <w:pPr>
        <w:pStyle w:val="B1"/>
      </w:pPr>
      <w:r>
        <w:t>2.</w:t>
      </w:r>
      <w:r>
        <w:tab/>
      </w:r>
      <w:r w:rsidRPr="002C17D9">
        <w:t>Media pipeline configuration:</w:t>
      </w:r>
    </w:p>
    <w:p w14:paraId="692F59D5" w14:textId="77777777" w:rsidR="00C120C6" w:rsidRPr="002C17D9" w:rsidRDefault="00C120C6" w:rsidP="00684E63">
      <w:pPr>
        <w:pStyle w:val="B2"/>
      </w:pPr>
      <w:r>
        <w:t>a.</w:t>
      </w:r>
      <w:r>
        <w:tab/>
      </w:r>
      <w:r w:rsidRPr="002C17D9">
        <w:t>MAF configures its pipelines.</w:t>
      </w:r>
    </w:p>
    <w:p w14:paraId="589630B2" w14:textId="77777777" w:rsidR="00C120C6" w:rsidRPr="002C17D9" w:rsidRDefault="00C120C6" w:rsidP="00684E63">
      <w:pPr>
        <w:pStyle w:val="B2"/>
      </w:pPr>
      <w:r>
        <w:t>b.</w:t>
      </w:r>
      <w:r>
        <w:tab/>
      </w:r>
      <w:r w:rsidRPr="002C17D9">
        <w:t>EDGE configures its pipelines.</w:t>
      </w:r>
    </w:p>
    <w:p w14:paraId="14D70139" w14:textId="77777777" w:rsidR="00C120C6" w:rsidRPr="002C17D9" w:rsidRDefault="00C120C6" w:rsidP="00684E63">
      <w:pPr>
        <w:pStyle w:val="B1"/>
      </w:pPr>
      <w:r>
        <w:t>3.</w:t>
      </w:r>
      <w:r>
        <w:tab/>
      </w:r>
      <w:r w:rsidRPr="002C17D9">
        <w:t>The AR/MR Application requests the start of the session.</w:t>
      </w:r>
    </w:p>
    <w:p w14:paraId="1756920B" w14:textId="77777777" w:rsidR="00C120C6" w:rsidRDefault="00C120C6" w:rsidP="00684E63">
      <w:r>
        <w:t>Loops 4, 5, 6, and 7 are run in parallel:</w:t>
      </w:r>
    </w:p>
    <w:p w14:paraId="6F2D7B85" w14:textId="77777777" w:rsidR="00C120C6" w:rsidRDefault="00C120C6" w:rsidP="00684E63">
      <w:pPr>
        <w:pStyle w:val="B1"/>
      </w:pPr>
      <w:r>
        <w:t>4.</w:t>
      </w:r>
      <w:r>
        <w:tab/>
        <w:t>AR uplink loop:</w:t>
      </w:r>
    </w:p>
    <w:p w14:paraId="3EE8A11E" w14:textId="77777777" w:rsidR="00C120C6" w:rsidRDefault="00C120C6" w:rsidP="00684E63">
      <w:pPr>
        <w:pStyle w:val="B2"/>
      </w:pPr>
      <w:r>
        <w:t>a.</w:t>
      </w:r>
      <w:r>
        <w:tab/>
        <w:t>The AR Runtime sends the AR data to the AR/MR Application.</w:t>
      </w:r>
    </w:p>
    <w:p w14:paraId="7D79C2DA" w14:textId="77777777" w:rsidR="00C120C6" w:rsidRDefault="00C120C6" w:rsidP="00684E63">
      <w:pPr>
        <w:pStyle w:val="B2"/>
      </w:pPr>
      <w:r>
        <w:t>b.</w:t>
      </w:r>
      <w:r>
        <w:tab/>
        <w:t>The AR/MR Application processes the data and sends it to the MAF.</w:t>
      </w:r>
    </w:p>
    <w:p w14:paraId="433525EC" w14:textId="77777777" w:rsidR="00C120C6" w:rsidRDefault="00C120C6" w:rsidP="00684E63">
      <w:pPr>
        <w:pStyle w:val="B2"/>
      </w:pPr>
      <w:r>
        <w:t>c.</w:t>
      </w:r>
      <w:r>
        <w:tab/>
        <w:t>The MAF streams up the AR data to the EDGE.</w:t>
      </w:r>
    </w:p>
    <w:p w14:paraId="68FCAAF8" w14:textId="77777777" w:rsidR="00C120C6" w:rsidRDefault="00C120C6" w:rsidP="00684E63">
      <w:pPr>
        <w:pStyle w:val="B1"/>
      </w:pPr>
      <w:r>
        <w:t>5.</w:t>
      </w:r>
      <w:r>
        <w:tab/>
        <w:t>Shared experience loop:</w:t>
      </w:r>
    </w:p>
    <w:p w14:paraId="4037DCF0" w14:textId="77777777" w:rsidR="00C120C6" w:rsidRDefault="00C120C6" w:rsidP="00684E63">
      <w:pPr>
        <w:pStyle w:val="B2"/>
      </w:pPr>
      <w:r>
        <w:t>a.</w:t>
      </w:r>
      <w:r>
        <w:tab/>
        <w:t>Parallel to 9, the sender UE streams its media streams up to Media Delivery (MD).</w:t>
      </w:r>
    </w:p>
    <w:p w14:paraId="3A23ABCB" w14:textId="77777777" w:rsidR="00C120C6" w:rsidRDefault="00C120C6" w:rsidP="00684E63">
      <w:pPr>
        <w:pStyle w:val="B2"/>
      </w:pPr>
      <w:r>
        <w:t>b.</w:t>
      </w:r>
      <w:r>
        <w:tab/>
        <w:t>The sender UE streams its AR data up to the Scene Graph Compositor (SGC).</w:t>
      </w:r>
    </w:p>
    <w:p w14:paraId="058264F7" w14:textId="77777777" w:rsidR="00C120C6" w:rsidRDefault="00C120C6" w:rsidP="00684E63">
      <w:pPr>
        <w:pStyle w:val="B2"/>
      </w:pPr>
      <w:r>
        <w:t>c.</w:t>
      </w:r>
      <w:r>
        <w:tab/>
        <w:t>Using the AR data from various participants, the SCG creates the composted scene.</w:t>
      </w:r>
    </w:p>
    <w:p w14:paraId="7667FF84" w14:textId="77777777" w:rsidR="00C120C6" w:rsidRDefault="00C120C6" w:rsidP="00684E63">
      <w:pPr>
        <w:pStyle w:val="B2"/>
      </w:pPr>
      <w:r>
        <w:t>d.</w:t>
      </w:r>
      <w:r>
        <w:tab/>
        <w:t>The composted scene is delivered to the EDGE.</w:t>
      </w:r>
    </w:p>
    <w:p w14:paraId="0EC2561B" w14:textId="77777777" w:rsidR="00C120C6" w:rsidRDefault="00C120C6" w:rsidP="00684E63">
      <w:pPr>
        <w:pStyle w:val="B2"/>
      </w:pPr>
      <w:r>
        <w:t>e.</w:t>
      </w:r>
      <w:r>
        <w:tab/>
        <w:t>The media streams are delivered to the EDGE.</w:t>
      </w:r>
    </w:p>
    <w:p w14:paraId="506DF3B1" w14:textId="77777777" w:rsidR="00C120C6" w:rsidRDefault="00C120C6" w:rsidP="00684E63">
      <w:pPr>
        <w:pStyle w:val="B1"/>
      </w:pPr>
      <w:r>
        <w:t>6.</w:t>
      </w:r>
      <w:r>
        <w:tab/>
        <w:t>Media uplink loop:</w:t>
      </w:r>
    </w:p>
    <w:p w14:paraId="252ABBBF" w14:textId="77777777" w:rsidR="00C120C6" w:rsidRDefault="00C120C6" w:rsidP="00684E63">
      <w:pPr>
        <w:pStyle w:val="B2"/>
      </w:pPr>
      <w:r>
        <w:t>a.</w:t>
      </w:r>
      <w:r>
        <w:tab/>
        <w:t>The AR Runtime captures the media components and processes them.</w:t>
      </w:r>
    </w:p>
    <w:p w14:paraId="73715E2F" w14:textId="77777777" w:rsidR="00C120C6" w:rsidRDefault="00C120C6" w:rsidP="00684E63">
      <w:pPr>
        <w:pStyle w:val="B2"/>
      </w:pPr>
      <w:r>
        <w:t>b.</w:t>
      </w:r>
      <w:r>
        <w:tab/>
        <w:t>The AR Runtime sends the media data to the MAF.</w:t>
      </w:r>
    </w:p>
    <w:p w14:paraId="5F371C12" w14:textId="77777777" w:rsidR="00C120C6" w:rsidRDefault="00C120C6" w:rsidP="00684E63">
      <w:pPr>
        <w:pStyle w:val="B2"/>
      </w:pPr>
      <w:r>
        <w:t>c.</w:t>
      </w:r>
      <w:r>
        <w:tab/>
        <w:t>The MAF encodes the media.</w:t>
      </w:r>
    </w:p>
    <w:p w14:paraId="603CC710" w14:textId="77777777" w:rsidR="00C120C6" w:rsidRDefault="00C120C6" w:rsidP="00684E63">
      <w:pPr>
        <w:pStyle w:val="B2"/>
      </w:pPr>
      <w:r>
        <w:t>d.</w:t>
      </w:r>
      <w:r>
        <w:tab/>
        <w:t xml:space="preserve">The MAF streams up the media streams to the EDGE. </w:t>
      </w:r>
    </w:p>
    <w:p w14:paraId="16AD9991" w14:textId="77777777" w:rsidR="00C120C6" w:rsidRDefault="00C120C6" w:rsidP="00684E63">
      <w:pPr>
        <w:pStyle w:val="B1"/>
      </w:pPr>
      <w:r>
        <w:t>7.</w:t>
      </w:r>
      <w:r>
        <w:tab/>
        <w:t>Media downlink loop:</w:t>
      </w:r>
    </w:p>
    <w:p w14:paraId="1CE9009B" w14:textId="77777777" w:rsidR="00C120C6" w:rsidRDefault="00C120C6" w:rsidP="00684E63">
      <w:pPr>
        <w:pStyle w:val="B2"/>
      </w:pPr>
      <w:r>
        <w:t>a.</w:t>
      </w:r>
      <w:r>
        <w:tab/>
        <w:t>The EDGE parses the scene description and media components, partially renders the scene, and creates a simple scene description as well as the media component.</w:t>
      </w:r>
    </w:p>
    <w:p w14:paraId="31C9053D" w14:textId="77777777" w:rsidR="00C120C6" w:rsidRDefault="00C120C6" w:rsidP="00684E63">
      <w:pPr>
        <w:pStyle w:val="B2"/>
      </w:pPr>
      <w:r>
        <w:t>b.</w:t>
      </w:r>
      <w:r>
        <w:tab/>
        <w:t>The simplified scene is delivered to the Media Client and Scene Manager.</w:t>
      </w:r>
    </w:p>
    <w:p w14:paraId="07DAC137" w14:textId="77777777" w:rsidR="00C120C6" w:rsidRDefault="00C120C6" w:rsidP="00684E63">
      <w:pPr>
        <w:pStyle w:val="B2"/>
      </w:pPr>
      <w:r>
        <w:t>c.</w:t>
      </w:r>
      <w:r>
        <w:tab/>
        <w:t>Media stream loop:</w:t>
      </w:r>
    </w:p>
    <w:p w14:paraId="6E331C77" w14:textId="77777777" w:rsidR="00C120C6" w:rsidRDefault="00C120C6" w:rsidP="00684E63">
      <w:pPr>
        <w:pStyle w:val="B3"/>
      </w:pPr>
      <w:r>
        <w:t>i.</w:t>
      </w:r>
      <w:r>
        <w:tab/>
        <w:t>The pre-rendered media components are streamed to the MAF.</w:t>
      </w:r>
    </w:p>
    <w:p w14:paraId="39D7F7FE" w14:textId="77777777" w:rsidR="00C120C6" w:rsidRDefault="00C120C6" w:rsidP="00684E63">
      <w:pPr>
        <w:pStyle w:val="B3"/>
      </w:pPr>
      <w:r>
        <w:t>ii.</w:t>
      </w:r>
      <w:r>
        <w:tab/>
        <w:t>The MAF decodes the media streams.</w:t>
      </w:r>
    </w:p>
    <w:p w14:paraId="2D51A15E" w14:textId="77777777" w:rsidR="00C120C6" w:rsidRDefault="00C120C6" w:rsidP="00684E63">
      <w:pPr>
        <w:pStyle w:val="B3"/>
      </w:pPr>
      <w:r>
        <w:t>iii.</w:t>
      </w:r>
      <w:r>
        <w:tab/>
        <w:t>The Scene Manager parses the basic scene description and composes the scene.</w:t>
      </w:r>
    </w:p>
    <w:p w14:paraId="2FA861AD" w14:textId="77777777" w:rsidR="00C120C6" w:rsidRDefault="00C120C6" w:rsidP="00684E63">
      <w:pPr>
        <w:pStyle w:val="B3"/>
      </w:pPr>
      <w:r>
        <w:t>iv.</w:t>
      </w:r>
      <w:r>
        <w:tab/>
        <w:t>The AR manager after correcting the pose, renders the immersive scene including the registration of AR content into the real world.</w:t>
      </w:r>
    </w:p>
    <w:p w14:paraId="69B7EB1C" w14:textId="77777777" w:rsidR="00025ABB" w:rsidRPr="009F5469" w:rsidRDefault="00025ABB" w:rsidP="00025ABB">
      <w:pPr>
        <w:pStyle w:val="Heading3"/>
        <w:rPr>
          <w:lang w:val="en-US"/>
        </w:rPr>
      </w:pPr>
      <w:bookmarkStart w:id="178" w:name="_Toc123912727"/>
      <w:r>
        <w:rPr>
          <w:lang w:val="en-US"/>
        </w:rPr>
        <w:t>6.6.5</w:t>
      </w:r>
      <w:r>
        <w:rPr>
          <w:lang w:val="en-US"/>
        </w:rPr>
        <w:tab/>
        <w:t>Various instantiations</w:t>
      </w:r>
      <w:bookmarkEnd w:id="178"/>
    </w:p>
    <w:p w14:paraId="4FC37307" w14:textId="77777777" w:rsidR="00025ABB" w:rsidRDefault="00025ABB" w:rsidP="00025ABB">
      <w:r>
        <w:t xml:space="preserve">Similar to clause 6.5.3, the shared AR conversational experience </w:t>
      </w:r>
      <w:r w:rsidR="00DD3FE9">
        <w:t xml:space="preserve">may </w:t>
      </w:r>
      <w:r>
        <w:t>be instantiated in various 5G systems:</w:t>
      </w:r>
      <w:r w:rsidRPr="00EF50BE">
        <w:t xml:space="preserve"> </w:t>
      </w:r>
    </w:p>
    <w:p w14:paraId="1820B5ED" w14:textId="77777777" w:rsidR="00025ABB" w:rsidRDefault="00025ABB" w:rsidP="00684E63">
      <w:pPr>
        <w:pStyle w:val="B1"/>
      </w:pPr>
      <w:r>
        <w:t>a)</w:t>
      </w:r>
      <w:r>
        <w:tab/>
        <w:t>T</w:t>
      </w:r>
      <w:r w:rsidRPr="00EF50BE">
        <w:t xml:space="preserve">he MTSI </w:t>
      </w:r>
      <w:r>
        <w:t>architecture</w:t>
      </w:r>
      <w:r w:rsidRPr="00EF50BE">
        <w:t xml:space="preserve"> </w:t>
      </w:r>
      <w:r>
        <w:t>(</w:t>
      </w:r>
      <w:r w:rsidRPr="00EF50BE">
        <w:t>TS 26.114</w:t>
      </w:r>
      <w:r>
        <w:t xml:space="preserve"> [15]) supports </w:t>
      </w:r>
      <w:r w:rsidRPr="00EF50BE">
        <w:t xml:space="preserve">audio and 2D video conversational services. </w:t>
      </w:r>
    </w:p>
    <w:p w14:paraId="39F00B88" w14:textId="77777777" w:rsidR="00025ABB" w:rsidRPr="00766968" w:rsidRDefault="00025ABB" w:rsidP="00684E63">
      <w:pPr>
        <w:pStyle w:val="B1"/>
      </w:pPr>
      <w:r w:rsidRPr="00766968">
        <w:t>b)</w:t>
      </w:r>
      <w:r w:rsidRPr="00766968">
        <w:tab/>
        <w:t>Extending the 5GMS architecture (TS 26.501</w:t>
      </w:r>
      <w:r>
        <w:t xml:space="preserve"> [26]</w:t>
      </w:r>
      <w:r w:rsidRPr="00766968">
        <w:t>) to support AR conversational services by combining live uplink and live downlink.</w:t>
      </w:r>
    </w:p>
    <w:p w14:paraId="48F7305B" w14:textId="77777777" w:rsidR="00025ABB" w:rsidRDefault="00025ABB" w:rsidP="00684E63">
      <w:pPr>
        <w:pStyle w:val="B1"/>
      </w:pPr>
      <w:r w:rsidRPr="00766968">
        <w:t>c)</w:t>
      </w:r>
      <w:r w:rsidRPr="00766968">
        <w:tab/>
        <w:t xml:space="preserve">An architecture based on something different than MTSI / IMS or 5GMS, for example WebRTC. </w:t>
      </w:r>
    </w:p>
    <w:p w14:paraId="4E06E5A1" w14:textId="77777777" w:rsidR="00025ABB" w:rsidRPr="00766968" w:rsidRDefault="00025ABB" w:rsidP="00684E63">
      <w:r>
        <w:t>For the comparison between different instantiations, please refer to Table 6.5.3-1.</w:t>
      </w:r>
    </w:p>
    <w:p w14:paraId="79A431C5" w14:textId="77777777" w:rsidR="00025ABB" w:rsidRPr="003F2B34" w:rsidRDefault="00025ABB" w:rsidP="00684E63">
      <w:pPr>
        <w:pStyle w:val="Heading3"/>
      </w:pPr>
      <w:bookmarkStart w:id="179" w:name="_Toc123912728"/>
      <w:r w:rsidRPr="003F2B34">
        <w:rPr>
          <w:rFonts w:hint="eastAsia"/>
        </w:rPr>
        <w:t>6</w:t>
      </w:r>
      <w:r w:rsidRPr="003F2B34">
        <w:t>.</w:t>
      </w:r>
      <w:r>
        <w:t>6</w:t>
      </w:r>
      <w:r w:rsidRPr="003F2B34">
        <w:t>.</w:t>
      </w:r>
      <w:r>
        <w:t>6</w:t>
      </w:r>
      <w:r>
        <w:tab/>
      </w:r>
      <w:r w:rsidRPr="003F2B34">
        <w:t>Content formats and codecs</w:t>
      </w:r>
      <w:bookmarkEnd w:id="179"/>
    </w:p>
    <w:p w14:paraId="2B163C11" w14:textId="77777777" w:rsidR="00025ABB" w:rsidRDefault="00025ABB" w:rsidP="00025ABB">
      <w:r>
        <w:t>Based on the use cases, the following formats, codecs and packaging formats are of relevance for Media Streaming of AR:</w:t>
      </w:r>
    </w:p>
    <w:p w14:paraId="0F0B286D" w14:textId="77777777" w:rsidR="00025ABB" w:rsidRPr="00DC1446" w:rsidRDefault="00025ABB" w:rsidP="002C17D9">
      <w:pPr>
        <w:pStyle w:val="B1"/>
      </w:pPr>
      <w:r w:rsidRPr="002C17D9">
        <w:t>-</w:t>
      </w:r>
      <w:r>
        <w:tab/>
      </w:r>
      <w:r w:rsidRPr="002C17D9">
        <w:t>Scene Graph/</w:t>
      </w:r>
      <w:r w:rsidRPr="00DC1446">
        <w:t>Description</w:t>
      </w:r>
    </w:p>
    <w:p w14:paraId="3A1AA5AE" w14:textId="77777777" w:rsidR="00025ABB" w:rsidRPr="002C17D9" w:rsidRDefault="00025ABB" w:rsidP="002C17D9">
      <w:pPr>
        <w:pStyle w:val="B1"/>
      </w:pPr>
      <w:r w:rsidRPr="00684E63">
        <w:t>-</w:t>
      </w:r>
      <w:r>
        <w:tab/>
      </w:r>
      <w:r w:rsidRPr="002C17D9">
        <w:t>2D Video Formats</w:t>
      </w:r>
    </w:p>
    <w:p w14:paraId="2B52D403" w14:textId="77777777" w:rsidR="00025ABB" w:rsidRPr="002C17D9" w:rsidRDefault="00025ABB" w:rsidP="002C17D9">
      <w:pPr>
        <w:pStyle w:val="B1"/>
      </w:pPr>
      <w:r w:rsidRPr="002C17D9">
        <w:t>-</w:t>
      </w:r>
      <w:r>
        <w:tab/>
      </w:r>
      <w:r w:rsidRPr="002C17D9">
        <w:t>3D Formats such as static and dynamic point clouds or meshes</w:t>
      </w:r>
    </w:p>
    <w:p w14:paraId="239C3BBA" w14:textId="77777777" w:rsidR="00025ABB" w:rsidRPr="00DC1446" w:rsidRDefault="00025ABB" w:rsidP="00DC1446">
      <w:pPr>
        <w:pStyle w:val="B1"/>
      </w:pPr>
      <w:r w:rsidRPr="002C17D9">
        <w:t>-</w:t>
      </w:r>
      <w:r>
        <w:tab/>
      </w:r>
      <w:r w:rsidRPr="002C17D9">
        <w:t>Animated 3D meshes</w:t>
      </w:r>
    </w:p>
    <w:p w14:paraId="3BAC10BC" w14:textId="77777777" w:rsidR="00025ABB" w:rsidRPr="002C17D9" w:rsidRDefault="00025ABB" w:rsidP="00684E63">
      <w:pPr>
        <w:pStyle w:val="B1"/>
      </w:pPr>
      <w:r w:rsidRPr="00684E63">
        <w:t>-</w:t>
      </w:r>
      <w:r>
        <w:tab/>
      </w:r>
      <w:r w:rsidRPr="002C17D9">
        <w:t xml:space="preserve">2D Video Formats with depth </w:t>
      </w:r>
    </w:p>
    <w:p w14:paraId="530ABEAF" w14:textId="77777777" w:rsidR="00025ABB" w:rsidRPr="00DC1446" w:rsidRDefault="00025ABB" w:rsidP="00684E63">
      <w:pPr>
        <w:pStyle w:val="B1"/>
      </w:pPr>
      <w:r w:rsidRPr="002C17D9">
        <w:t>-</w:t>
      </w:r>
      <w:r>
        <w:tab/>
      </w:r>
      <w:r w:rsidR="00651DDC">
        <w:t>Mono</w:t>
      </w:r>
      <w:r w:rsidRPr="002C17D9">
        <w:t>, stereo, and spatial audio formats</w:t>
      </w:r>
    </w:p>
    <w:p w14:paraId="5E4216DD" w14:textId="77777777" w:rsidR="00025ABB" w:rsidRPr="002C17D9" w:rsidRDefault="00025ABB" w:rsidP="00684E63">
      <w:pPr>
        <w:pStyle w:val="B1"/>
      </w:pPr>
      <w:r w:rsidRPr="00684E63">
        <w:t>-</w:t>
      </w:r>
      <w:r>
        <w:tab/>
      </w:r>
      <w:r w:rsidRPr="002C17D9">
        <w:t>Several video decoding instances</w:t>
      </w:r>
    </w:p>
    <w:p w14:paraId="28740D94" w14:textId="77777777" w:rsidR="00025ABB" w:rsidRPr="002C17D9" w:rsidRDefault="00025ABB" w:rsidP="00684E63">
      <w:pPr>
        <w:pStyle w:val="B1"/>
      </w:pPr>
      <w:r w:rsidRPr="002C17D9">
        <w:t>-</w:t>
      </w:r>
      <w:r>
        <w:tab/>
      </w:r>
      <w:r w:rsidRPr="002C17D9">
        <w:t>Decoding tools for such formats</w:t>
      </w:r>
    </w:p>
    <w:p w14:paraId="0739B2D2" w14:textId="77777777" w:rsidR="00025ABB" w:rsidRPr="002C17D9" w:rsidRDefault="00025ABB" w:rsidP="00684E63">
      <w:pPr>
        <w:pStyle w:val="B1"/>
      </w:pPr>
      <w:r w:rsidRPr="002C17D9">
        <w:t>-</w:t>
      </w:r>
      <w:r>
        <w:tab/>
      </w:r>
      <w:r w:rsidRPr="002C17D9">
        <w:t>Encoding tools for 2D formats</w:t>
      </w:r>
    </w:p>
    <w:p w14:paraId="4B8DE3C7" w14:textId="77777777" w:rsidR="00025ABB" w:rsidRPr="002C17D9" w:rsidRDefault="00025ABB" w:rsidP="00684E63">
      <w:pPr>
        <w:pStyle w:val="B1"/>
      </w:pPr>
      <w:r w:rsidRPr="002C17D9">
        <w:t>-</w:t>
      </w:r>
      <w:r>
        <w:tab/>
      </w:r>
      <w:r w:rsidRPr="002C17D9">
        <w:t>Low-latency downlink and uplink real-time streaming of the above media</w:t>
      </w:r>
    </w:p>
    <w:p w14:paraId="1D6819B2" w14:textId="77777777" w:rsidR="00025ABB" w:rsidRPr="002C17D9" w:rsidRDefault="00025ABB" w:rsidP="00684E63">
      <w:pPr>
        <w:pStyle w:val="B1"/>
      </w:pPr>
      <w:r w:rsidRPr="002C17D9">
        <w:t>-</w:t>
      </w:r>
      <w:r>
        <w:tab/>
      </w:r>
      <w:r w:rsidRPr="002C17D9">
        <w:t>Uplink streaming of pose information</w:t>
      </w:r>
    </w:p>
    <w:p w14:paraId="3DAE7152" w14:textId="77777777" w:rsidR="00025ABB" w:rsidRPr="002C17D9" w:rsidRDefault="00025ABB" w:rsidP="00684E63">
      <w:pPr>
        <w:pStyle w:val="B1"/>
      </w:pPr>
      <w:r w:rsidRPr="002C17D9">
        <w:t>-</w:t>
      </w:r>
      <w:r>
        <w:tab/>
      </w:r>
      <w:r w:rsidRPr="002C17D9">
        <w:t>Uplink streaming of media</w:t>
      </w:r>
    </w:p>
    <w:p w14:paraId="683E1E58" w14:textId="77777777" w:rsidR="00025ABB" w:rsidRPr="003F2B34" w:rsidRDefault="00025ABB" w:rsidP="00684E63">
      <w:pPr>
        <w:pStyle w:val="Heading3"/>
      </w:pPr>
      <w:bookmarkStart w:id="180" w:name="_Toc123912729"/>
      <w:r w:rsidRPr="003F2B34">
        <w:rPr>
          <w:rFonts w:hint="eastAsia"/>
        </w:rPr>
        <w:t>6</w:t>
      </w:r>
      <w:r w:rsidRPr="003F2B34">
        <w:t>.</w:t>
      </w:r>
      <w:r>
        <w:t>6</w:t>
      </w:r>
      <w:r w:rsidRPr="003F2B34">
        <w:t>.</w:t>
      </w:r>
      <w:r>
        <w:t>7</w:t>
      </w:r>
      <w:r>
        <w:tab/>
      </w:r>
      <w:r w:rsidRPr="003F2B34">
        <w:rPr>
          <w:lang w:val="en-US"/>
        </w:rPr>
        <w:t>Standardization areas</w:t>
      </w:r>
      <w:bookmarkEnd w:id="180"/>
    </w:p>
    <w:p w14:paraId="321F01B8" w14:textId="77777777" w:rsidR="001A4F93" w:rsidRPr="005B41DD" w:rsidRDefault="001A4F93" w:rsidP="001A4F93">
      <w:pPr>
        <w:rPr>
          <w:lang w:eastAsia="ko-KR"/>
        </w:rPr>
      </w:pPr>
      <w:r w:rsidRPr="005B41DD">
        <w:rPr>
          <w:rFonts w:hint="eastAsia"/>
          <w:lang w:eastAsia="ko-KR"/>
        </w:rPr>
        <w:t>T</w:t>
      </w:r>
      <w:r w:rsidRPr="005B41DD">
        <w:rPr>
          <w:lang w:eastAsia="ko-KR"/>
        </w:rPr>
        <w:t>he list of potential standardization area that has been collected is provided in the following:</w:t>
      </w:r>
    </w:p>
    <w:p w14:paraId="6A91AAF6" w14:textId="77777777" w:rsidR="001A4F93" w:rsidRPr="005B41DD" w:rsidRDefault="001A4F93" w:rsidP="00C4455D">
      <w:pPr>
        <w:pStyle w:val="B1"/>
        <w:rPr>
          <w:lang w:eastAsia="ko-KR"/>
        </w:rPr>
      </w:pPr>
      <w:r w:rsidRPr="005B41DD">
        <w:rPr>
          <w:rFonts w:hint="eastAsia"/>
          <w:lang w:eastAsia="ko-KR"/>
        </w:rPr>
        <w:t>-</w:t>
      </w:r>
      <w:r w:rsidRPr="005B41DD">
        <w:rPr>
          <w:lang w:eastAsia="ko-KR"/>
        </w:rPr>
        <w:tab/>
        <w:t xml:space="preserve">Immersive media format and </w:t>
      </w:r>
      <w:r>
        <w:rPr>
          <w:lang w:eastAsia="ko-KR"/>
        </w:rPr>
        <w:t xml:space="preserve">simplified media formats </w:t>
      </w:r>
      <w:r w:rsidRPr="005B41DD">
        <w:rPr>
          <w:lang w:eastAsia="ko-KR"/>
        </w:rPr>
        <w:t>with integration into relevant 5G architecture</w:t>
      </w:r>
    </w:p>
    <w:p w14:paraId="71588544" w14:textId="77777777" w:rsidR="001A4F93" w:rsidRPr="005B41DD" w:rsidRDefault="001A4F93" w:rsidP="00C4455D">
      <w:pPr>
        <w:pStyle w:val="B1"/>
        <w:rPr>
          <w:lang w:eastAsia="ko-KR"/>
        </w:rPr>
      </w:pPr>
      <w:r w:rsidRPr="005B41DD">
        <w:rPr>
          <w:rFonts w:hint="eastAsia"/>
          <w:lang w:eastAsia="ko-KR"/>
        </w:rPr>
        <w:t>-</w:t>
      </w:r>
      <w:r w:rsidRPr="005B41DD">
        <w:rPr>
          <w:lang w:eastAsia="ko-KR"/>
        </w:rPr>
        <w:tab/>
        <w:t xml:space="preserve">Scene description format, functionality, and profile as an entry point of immersive media </w:t>
      </w:r>
    </w:p>
    <w:p w14:paraId="6BFD831A" w14:textId="77777777" w:rsidR="001A4F93" w:rsidRPr="005B41DD" w:rsidRDefault="001A4F93" w:rsidP="00C4455D">
      <w:pPr>
        <w:pStyle w:val="B1"/>
        <w:rPr>
          <w:lang w:eastAsia="ko-KR"/>
        </w:rPr>
      </w:pPr>
      <w:r w:rsidRPr="005B41DD">
        <w:rPr>
          <w:rFonts w:hint="eastAsia"/>
          <w:lang w:eastAsia="ko-KR"/>
        </w:rPr>
        <w:t>-</w:t>
      </w:r>
      <w:r w:rsidRPr="005B41DD">
        <w:rPr>
          <w:lang w:eastAsia="ko-KR"/>
        </w:rPr>
        <w:tab/>
        <w:t>Scene description update mechanism</w:t>
      </w:r>
    </w:p>
    <w:p w14:paraId="779B70F5" w14:textId="77777777" w:rsidR="001A4F93" w:rsidRPr="005B41DD" w:rsidRDefault="001A4F93" w:rsidP="00C4455D">
      <w:pPr>
        <w:pStyle w:val="B1"/>
        <w:rPr>
          <w:lang w:eastAsia="ko-KR"/>
        </w:rPr>
      </w:pPr>
      <w:r w:rsidRPr="005B41DD">
        <w:rPr>
          <w:lang w:eastAsia="ko-KR"/>
        </w:rPr>
        <w:t>-</w:t>
      </w:r>
      <w:r w:rsidRPr="005B41DD">
        <w:rPr>
          <w:lang w:eastAsia="ko-KR"/>
        </w:rPr>
        <w:tab/>
        <w:t>Relevant subset of media codecs for different media types and formats</w:t>
      </w:r>
    </w:p>
    <w:p w14:paraId="2149523A" w14:textId="77777777" w:rsidR="001A4F93" w:rsidRPr="005B41DD" w:rsidRDefault="001A4F93" w:rsidP="00C4455D">
      <w:pPr>
        <w:pStyle w:val="B1"/>
        <w:rPr>
          <w:lang w:eastAsia="ko-KR"/>
        </w:rPr>
      </w:pPr>
      <w:r w:rsidRPr="005B41DD">
        <w:rPr>
          <w:rFonts w:hint="eastAsia"/>
          <w:lang w:eastAsia="ko-KR"/>
        </w:rPr>
        <w:t>-</w:t>
      </w:r>
      <w:r w:rsidRPr="005B41DD">
        <w:rPr>
          <w:lang w:eastAsia="ko-KR"/>
        </w:rPr>
        <w:tab/>
        <w:t>CMAF encapsulation of immersive media for 5G media streaming</w:t>
      </w:r>
    </w:p>
    <w:p w14:paraId="14E45237" w14:textId="77777777" w:rsidR="001A4F93" w:rsidRPr="005B41DD" w:rsidRDefault="001A4F93" w:rsidP="00C4455D">
      <w:pPr>
        <w:pStyle w:val="B1"/>
        <w:rPr>
          <w:lang w:eastAsia="ko-KR"/>
        </w:rPr>
      </w:pPr>
      <w:r w:rsidRPr="005B41DD">
        <w:rPr>
          <w:rFonts w:hint="eastAsia"/>
          <w:lang w:eastAsia="ko-KR"/>
        </w:rPr>
        <w:t>-</w:t>
      </w:r>
      <w:r w:rsidRPr="005B41DD">
        <w:rPr>
          <w:lang w:eastAsia="ko-KR"/>
        </w:rPr>
        <w:tab/>
        <w:t>Media payload format to be mapped into RTP streams</w:t>
      </w:r>
    </w:p>
    <w:p w14:paraId="1632C4FA" w14:textId="77777777" w:rsidR="001A4F93" w:rsidRPr="005B41DD" w:rsidRDefault="001A4F93" w:rsidP="00C4455D">
      <w:pPr>
        <w:pStyle w:val="B1"/>
        <w:rPr>
          <w:lang w:eastAsia="ko-KR"/>
        </w:rPr>
      </w:pPr>
      <w:r w:rsidRPr="005B41DD">
        <w:rPr>
          <w:rFonts w:hint="eastAsia"/>
          <w:lang w:eastAsia="ko-KR"/>
        </w:rPr>
        <w:t>-</w:t>
      </w:r>
      <w:r w:rsidRPr="005B41DD">
        <w:rPr>
          <w:lang w:eastAsia="ko-KR"/>
        </w:rPr>
        <w:tab/>
        <w:t>Capability exchange mech</w:t>
      </w:r>
      <w:r>
        <w:rPr>
          <w:lang w:eastAsia="ko-KR"/>
        </w:rPr>
        <w:t>anism and relevant signalling</w:t>
      </w:r>
    </w:p>
    <w:p w14:paraId="34BB58C1" w14:textId="77777777" w:rsidR="001A4F93" w:rsidRDefault="001A4F93" w:rsidP="00C4455D">
      <w:pPr>
        <w:pStyle w:val="B1"/>
        <w:rPr>
          <w:lang w:eastAsia="ko-KR"/>
        </w:rPr>
      </w:pPr>
      <w:r>
        <w:rPr>
          <w:rFonts w:hint="eastAsia"/>
          <w:lang w:eastAsia="ko-KR"/>
        </w:rPr>
        <w:t>-</w:t>
      </w:r>
      <w:r>
        <w:rPr>
          <w:rFonts w:hint="eastAsia"/>
          <w:lang w:eastAsia="ko-KR"/>
        </w:rPr>
        <w:tab/>
        <w:t xml:space="preserve">Low-latency uplink streaming </w:t>
      </w:r>
      <w:r>
        <w:rPr>
          <w:lang w:eastAsia="ko-KR"/>
        </w:rPr>
        <w:t>of captured AR data</w:t>
      </w:r>
    </w:p>
    <w:p w14:paraId="1248A4DB" w14:textId="77777777" w:rsidR="001A4F93" w:rsidRPr="005B41DD" w:rsidRDefault="001A4F93" w:rsidP="00C4455D">
      <w:pPr>
        <w:pStyle w:val="B1"/>
        <w:rPr>
          <w:lang w:eastAsia="ko-KR"/>
        </w:rPr>
      </w:pPr>
      <w:r w:rsidRPr="00910939">
        <w:rPr>
          <w:rFonts w:hint="eastAsia"/>
          <w:lang w:eastAsia="ko-KR"/>
        </w:rPr>
        <w:t>-</w:t>
      </w:r>
      <w:r w:rsidRPr="00910939">
        <w:rPr>
          <w:lang w:eastAsia="ko-KR"/>
        </w:rPr>
        <w:tab/>
        <w:t xml:space="preserve">Functionalities </w:t>
      </w:r>
      <w:r w:rsidRPr="00910939">
        <w:rPr>
          <w:lang w:val="en-US" w:eastAsia="ko-KR"/>
        </w:rPr>
        <w:t xml:space="preserve">and session management </w:t>
      </w:r>
      <w:r w:rsidRPr="00910939">
        <w:rPr>
          <w:lang w:eastAsia="ko-KR"/>
        </w:rPr>
        <w:t>to support split rendering and network-based media processing allocation with 5G edge/MRF</w:t>
      </w:r>
    </w:p>
    <w:p w14:paraId="07E916A4" w14:textId="77777777" w:rsidR="001A4F93" w:rsidRPr="005B41DD" w:rsidRDefault="001A4F93" w:rsidP="00C4455D">
      <w:pPr>
        <w:pStyle w:val="B1"/>
        <w:rPr>
          <w:lang w:eastAsia="ko-KR"/>
        </w:rPr>
      </w:pPr>
      <w:r w:rsidRPr="005B41DD">
        <w:rPr>
          <w:rFonts w:hint="eastAsia"/>
          <w:lang w:eastAsia="ko-KR"/>
        </w:rPr>
        <w:t>-</w:t>
      </w:r>
      <w:r w:rsidRPr="005B41DD">
        <w:rPr>
          <w:lang w:eastAsia="ko-KR"/>
        </w:rPr>
        <w:tab/>
        <w:t xml:space="preserve">Required QoS and QoE for </w:t>
      </w:r>
      <w:r>
        <w:rPr>
          <w:lang w:eastAsia="ko-KR"/>
        </w:rPr>
        <w:t xml:space="preserve">shared </w:t>
      </w:r>
      <w:r w:rsidRPr="005B41DD">
        <w:rPr>
          <w:lang w:eastAsia="ko-KR"/>
        </w:rPr>
        <w:t xml:space="preserve">AR/MR conversational </w:t>
      </w:r>
      <w:r>
        <w:rPr>
          <w:lang w:eastAsia="ko-KR"/>
        </w:rPr>
        <w:t xml:space="preserve">experience </w:t>
      </w:r>
      <w:r w:rsidRPr="005B41DD">
        <w:rPr>
          <w:lang w:eastAsia="ko-KR"/>
        </w:rPr>
        <w:t>service</w:t>
      </w:r>
    </w:p>
    <w:p w14:paraId="14164415" w14:textId="77777777" w:rsidR="007758CC" w:rsidRPr="009701A3" w:rsidRDefault="0008365E" w:rsidP="003B45A9">
      <w:pPr>
        <w:pStyle w:val="Heading1"/>
      </w:pPr>
      <w:bookmarkStart w:id="181" w:name="_Toc508703735"/>
      <w:bookmarkStart w:id="182" w:name="_Toc67919064"/>
      <w:bookmarkStart w:id="183" w:name="_Toc123912730"/>
      <w:r w:rsidRPr="009701A3">
        <w:t>7</w:t>
      </w:r>
      <w:r w:rsidR="007758CC" w:rsidRPr="009701A3">
        <w:tab/>
      </w:r>
      <w:bookmarkEnd w:id="181"/>
      <w:r w:rsidR="00F777F3">
        <w:t xml:space="preserve">Considerations on </w:t>
      </w:r>
      <w:r w:rsidR="00202B99" w:rsidRPr="009701A3">
        <w:t xml:space="preserve">Devices </w:t>
      </w:r>
      <w:r w:rsidR="00B72A84" w:rsidRPr="009701A3">
        <w:t>Form-factor</w:t>
      </w:r>
      <w:bookmarkEnd w:id="183"/>
      <w:r w:rsidR="00B72A84" w:rsidRPr="009701A3">
        <w:t xml:space="preserve"> </w:t>
      </w:r>
      <w:bookmarkEnd w:id="182"/>
    </w:p>
    <w:p w14:paraId="353E9D71" w14:textId="77777777" w:rsidR="00F777F3" w:rsidRPr="009105AC" w:rsidRDefault="00F777F3" w:rsidP="00F777F3">
      <w:pPr>
        <w:pStyle w:val="Heading2"/>
        <w:rPr>
          <w:lang w:eastAsia="ko-KR"/>
        </w:rPr>
      </w:pPr>
      <w:bookmarkStart w:id="184" w:name="_Toc123912731"/>
      <w:r w:rsidRPr="009105AC">
        <w:rPr>
          <w:lang w:eastAsia="ko-KR"/>
        </w:rPr>
        <w:t>7.1</w:t>
      </w:r>
      <w:r w:rsidRPr="009105AC">
        <w:rPr>
          <w:lang w:eastAsia="ko-KR"/>
        </w:rPr>
        <w:tab/>
        <w:t>General</w:t>
      </w:r>
      <w:bookmarkEnd w:id="184"/>
    </w:p>
    <w:p w14:paraId="3E2ABA4A" w14:textId="77777777" w:rsidR="00F777F3" w:rsidRPr="00337D16" w:rsidRDefault="00F777F3" w:rsidP="00F777F3">
      <w:r>
        <w:t>T</w:t>
      </w:r>
      <w:r w:rsidRPr="00337D16">
        <w:t xml:space="preserve">he components of AR glasses are same or similar with </w:t>
      </w:r>
      <w:r>
        <w:t xml:space="preserve">those of </w:t>
      </w:r>
      <w:r w:rsidRPr="00337D16">
        <w:t xml:space="preserve">mobile </w:t>
      </w:r>
      <w:r>
        <w:t>phones</w:t>
      </w:r>
      <w:r w:rsidRPr="00337D16">
        <w:t xml:space="preserve"> </w:t>
      </w:r>
      <w:r>
        <w:t>which</w:t>
      </w:r>
      <w:r w:rsidRPr="00337D16">
        <w:t xml:space="preserve"> </w:t>
      </w:r>
      <w:r w:rsidR="00575FEC">
        <w:t>may</w:t>
      </w:r>
      <w:r w:rsidRPr="00337D16">
        <w:t xml:space="preserve"> launch and execute AR</w:t>
      </w:r>
      <w:r>
        <w:t>/MR</w:t>
      </w:r>
      <w:r w:rsidRPr="00337D16">
        <w:t xml:space="preserve"> applications. However</w:t>
      </w:r>
      <w:r>
        <w:t>,</w:t>
      </w:r>
      <w:r w:rsidRPr="00337D16">
        <w:t xml:space="preserve"> AR glasses ha</w:t>
      </w:r>
      <w:r>
        <w:t>ve</w:t>
      </w:r>
      <w:r w:rsidRPr="00337D16">
        <w:t xml:space="preserve"> </w:t>
      </w:r>
      <w:r>
        <w:t>rather</w:t>
      </w:r>
      <w:r w:rsidRPr="00337D16">
        <w:t xml:space="preserve"> different requirements and limitations </w:t>
      </w:r>
      <w:r>
        <w:t>compared with</w:t>
      </w:r>
      <w:r w:rsidRPr="00337D16">
        <w:t xml:space="preserve"> mobile</w:t>
      </w:r>
      <w:r>
        <w:t xml:space="preserve"> phones</w:t>
      </w:r>
      <w:r w:rsidRPr="00337D16">
        <w:t>.</w:t>
      </w:r>
    </w:p>
    <w:p w14:paraId="0839723E" w14:textId="77777777" w:rsidR="00F777F3" w:rsidRPr="00337D16" w:rsidRDefault="00F777F3" w:rsidP="00F777F3">
      <w:r w:rsidRPr="00337D16">
        <w:t xml:space="preserve">From </w:t>
      </w:r>
      <w:r>
        <w:t>a</w:t>
      </w:r>
      <w:r w:rsidRPr="00337D16">
        <w:t xml:space="preserve"> form factor perspective, AR glasses ha</w:t>
      </w:r>
      <w:r>
        <w:t>ve</w:t>
      </w:r>
      <w:r w:rsidRPr="00337D16">
        <w:t xml:space="preserve"> several differen</w:t>
      </w:r>
      <w:r>
        <w:t>t design considerations</w:t>
      </w:r>
      <w:r w:rsidRPr="00337D16">
        <w:t xml:space="preserve">. For example, </w:t>
      </w:r>
      <w:r>
        <w:t>AR glasses have</w:t>
      </w:r>
      <w:r w:rsidRPr="00337D16">
        <w:t xml:space="preserve"> two </w:t>
      </w:r>
      <w:r>
        <w:t>separate</w:t>
      </w:r>
      <w:r w:rsidRPr="00337D16">
        <w:t xml:space="preserve"> see</w:t>
      </w:r>
      <w:r>
        <w:t>-</w:t>
      </w:r>
      <w:r w:rsidRPr="00337D16">
        <w:t xml:space="preserve">through displays for each eye. </w:t>
      </w:r>
      <w:r>
        <w:t>They also</w:t>
      </w:r>
      <w:r w:rsidRPr="00337D16">
        <w:t xml:space="preserve"> </w:t>
      </w:r>
      <w:r>
        <w:t>usually include more than two vision</w:t>
      </w:r>
      <w:r w:rsidRPr="00337D16">
        <w:t xml:space="preserve"> cameras </w:t>
      </w:r>
      <w:r>
        <w:t xml:space="preserve">which are spatially separated in order </w:t>
      </w:r>
      <w:r w:rsidRPr="00337D16">
        <w:t xml:space="preserve">to achieve </w:t>
      </w:r>
      <w:r>
        <w:t xml:space="preserve">better </w:t>
      </w:r>
      <w:r w:rsidRPr="00337D16">
        <w:t>disparity</w:t>
      </w:r>
      <w:r>
        <w:t xml:space="preserve"> for depth estimation</w:t>
      </w:r>
      <w:r w:rsidRPr="00337D16">
        <w:t xml:space="preserve">. </w:t>
      </w:r>
      <w:r>
        <w:rPr>
          <w:rFonts w:hint="eastAsia"/>
          <w:lang w:eastAsia="ko-KR"/>
        </w:rPr>
        <w:t>I</w:t>
      </w:r>
      <w:r>
        <w:rPr>
          <w:lang w:eastAsia="ko-KR"/>
        </w:rPr>
        <w:t xml:space="preserve">n addition, </w:t>
      </w:r>
      <w:r>
        <w:t xml:space="preserve">AR glasses are </w:t>
      </w:r>
      <w:r w:rsidRPr="00337D16">
        <w:t xml:space="preserve">worn and </w:t>
      </w:r>
      <w:r>
        <w:t xml:space="preserve">closely </w:t>
      </w:r>
      <w:r w:rsidRPr="00337D16">
        <w:t xml:space="preserve">attached to </w:t>
      </w:r>
      <w:r>
        <w:t xml:space="preserve">a </w:t>
      </w:r>
      <w:r w:rsidRPr="00337D16">
        <w:t>user</w:t>
      </w:r>
      <w:r>
        <w:t>’s</w:t>
      </w:r>
      <w:r w:rsidRPr="00337D16">
        <w:t xml:space="preserve"> face and </w:t>
      </w:r>
      <w:r>
        <w:t>contain</w:t>
      </w:r>
      <w:r w:rsidRPr="00337D16">
        <w:t xml:space="preserve"> IMU </w:t>
      </w:r>
      <w:r>
        <w:rPr>
          <w:lang w:val="en-US" w:eastAsia="ko-KR"/>
        </w:rPr>
        <w:t xml:space="preserve">sensors </w:t>
      </w:r>
      <w:r w:rsidRPr="00337D16">
        <w:t>to estimate wh</w:t>
      </w:r>
      <w:r>
        <w:rPr>
          <w:rFonts w:hint="eastAsia"/>
          <w:lang w:eastAsia="ko-KR"/>
        </w:rPr>
        <w:t>ere</w:t>
      </w:r>
      <w:r w:rsidRPr="00337D16">
        <w:t xml:space="preserve"> the </w:t>
      </w:r>
      <w:r>
        <w:t>user’s focal point</w:t>
      </w:r>
      <w:r w:rsidRPr="00337D16">
        <w:t xml:space="preserve"> is. </w:t>
      </w:r>
      <w:r>
        <w:t>Most of</w:t>
      </w:r>
      <w:r w:rsidRPr="00337D16">
        <w:t xml:space="preserve"> </w:t>
      </w:r>
      <w:r>
        <w:t xml:space="preserve">the included </w:t>
      </w:r>
      <w:r w:rsidRPr="00337D16">
        <w:t xml:space="preserve">components are designed and placed </w:t>
      </w:r>
      <w:r>
        <w:t xml:space="preserve">in order </w:t>
      </w:r>
      <w:r w:rsidRPr="00337D16">
        <w:t xml:space="preserve">to meet requirements </w:t>
      </w:r>
      <w:r>
        <w:t>which differ to those for</w:t>
      </w:r>
      <w:r w:rsidRPr="00337D16">
        <w:t xml:space="preserve"> mobile </w:t>
      </w:r>
      <w:r>
        <w:t>phone</w:t>
      </w:r>
      <w:r w:rsidRPr="00337D16">
        <w:t>s.</w:t>
      </w:r>
    </w:p>
    <w:p w14:paraId="1EE06155" w14:textId="77777777" w:rsidR="00F777F3" w:rsidRDefault="00F777F3" w:rsidP="00F777F3">
      <w:r w:rsidRPr="00337D16">
        <w:t xml:space="preserve">From </w:t>
      </w:r>
      <w:r>
        <w:t>a media processing</w:t>
      </w:r>
      <w:r w:rsidRPr="00337D16">
        <w:t xml:space="preserve"> perspective, AR/MR </w:t>
      </w:r>
      <w:r>
        <w:t xml:space="preserve">applications </w:t>
      </w:r>
      <w:r w:rsidRPr="00337D16">
        <w:t>consume far more energy than non-AR</w:t>
      </w:r>
      <w:r>
        <w:t>/MR</w:t>
      </w:r>
      <w:r w:rsidRPr="00337D16">
        <w:t xml:space="preserve"> </w:t>
      </w:r>
      <w:r w:rsidR="00226DCE">
        <w:t>applications [27</w:t>
      </w:r>
      <w:r>
        <w:t>]</w:t>
      </w:r>
      <w:r w:rsidRPr="00337D16">
        <w:t>. Multiple</w:t>
      </w:r>
      <w:r>
        <w:t xml:space="preserve">, as well as </w:t>
      </w:r>
      <w:r w:rsidRPr="00337D16">
        <w:t xml:space="preserve">different types of cameras are always </w:t>
      </w:r>
      <w:r>
        <w:t xml:space="preserve">turned </w:t>
      </w:r>
      <w:r w:rsidRPr="00337D16">
        <w:t>on</w:t>
      </w:r>
      <w:r>
        <w:t xml:space="preserve"> to track </w:t>
      </w:r>
      <w:r w:rsidRPr="00337D16">
        <w:t>the features de</w:t>
      </w:r>
      <w:r>
        <w:t>tect</w:t>
      </w:r>
      <w:r w:rsidRPr="00337D16">
        <w:t xml:space="preserve">ed in 2D </w:t>
      </w:r>
      <w:r>
        <w:t>and</w:t>
      </w:r>
      <w:r w:rsidRPr="00337D16">
        <w:t xml:space="preserve"> 3D video </w:t>
      </w:r>
      <w:r>
        <w:t>every second</w:t>
      </w:r>
      <w:r w:rsidRPr="00337D16">
        <w:t xml:space="preserve">. In </w:t>
      </w:r>
      <w:r>
        <w:t xml:space="preserve">the </w:t>
      </w:r>
      <w:r w:rsidRPr="00337D16">
        <w:t xml:space="preserve">case </w:t>
      </w:r>
      <w:r>
        <w:t xml:space="preserve">when </w:t>
      </w:r>
      <w:r w:rsidRPr="00337D16">
        <w:t xml:space="preserve">AR/MR objects are augmented into </w:t>
      </w:r>
      <w:r>
        <w:t xml:space="preserve">the </w:t>
      </w:r>
      <w:r w:rsidRPr="00337D16">
        <w:t xml:space="preserve">real world, </w:t>
      </w:r>
      <w:r>
        <w:t>the objects</w:t>
      </w:r>
      <w:r w:rsidRPr="00337D16">
        <w:t xml:space="preserve"> </w:t>
      </w:r>
      <w:r w:rsidR="00C34512">
        <w:t>need to</w:t>
      </w:r>
      <w:r w:rsidR="00C34512" w:rsidRPr="00337D16">
        <w:t xml:space="preserve"> </w:t>
      </w:r>
      <w:r w:rsidRPr="00337D16">
        <w:t>be rendered frame by frame with different view frustum position</w:t>
      </w:r>
      <w:r>
        <w:t>s</w:t>
      </w:r>
      <w:r w:rsidRPr="00337D16">
        <w:t xml:space="preserve"> and directions. In</w:t>
      </w:r>
      <w:r>
        <w:t xml:space="preserve"> the</w:t>
      </w:r>
      <w:r w:rsidRPr="00337D16">
        <w:t xml:space="preserve"> case </w:t>
      </w:r>
      <w:r>
        <w:t xml:space="preserve">when </w:t>
      </w:r>
      <w:r w:rsidRPr="00337D16">
        <w:t xml:space="preserve">the AR/MR objects are rendered </w:t>
      </w:r>
      <w:r>
        <w:t xml:space="preserve">in a </w:t>
      </w:r>
      <w:r w:rsidRPr="00337D16">
        <w:t xml:space="preserve">server, the AR/MR device </w:t>
      </w:r>
      <w:r w:rsidR="00C34512">
        <w:t>is expected to</w:t>
      </w:r>
      <w:r w:rsidR="00C34512" w:rsidRPr="00337D16">
        <w:t xml:space="preserve"> </w:t>
      </w:r>
      <w:r w:rsidRPr="00337D16">
        <w:t>upload</w:t>
      </w:r>
      <w:r>
        <w:t xml:space="preserve"> the</w:t>
      </w:r>
      <w:r w:rsidRPr="00337D16">
        <w:t xml:space="preserve"> user's pose in a millisecond frequency</w:t>
      </w:r>
      <w:r>
        <w:t>,</w:t>
      </w:r>
      <w:r w:rsidRPr="00337D16">
        <w:t xml:space="preserve"> then </w:t>
      </w:r>
      <w:r>
        <w:t xml:space="preserve">download, </w:t>
      </w:r>
      <w:r w:rsidRPr="00337D16">
        <w:t>decode, correct, and composite the pre-rendered image</w:t>
      </w:r>
      <w:r>
        <w:t xml:space="preserve"> sequences</w:t>
      </w:r>
      <w:r w:rsidRPr="00337D16">
        <w:t xml:space="preserve"> </w:t>
      </w:r>
      <w:r>
        <w:t xml:space="preserve">streamed </w:t>
      </w:r>
      <w:r w:rsidRPr="00337D16">
        <w:t>from the server.</w:t>
      </w:r>
    </w:p>
    <w:p w14:paraId="2102C52F" w14:textId="77777777" w:rsidR="00F777F3" w:rsidRDefault="00F777F3" w:rsidP="00F777F3">
      <w:r w:rsidRPr="00337D16">
        <w:t xml:space="preserve">Besides, from </w:t>
      </w:r>
      <w:r>
        <w:t>an</w:t>
      </w:r>
      <w:r w:rsidRPr="00337D16">
        <w:t xml:space="preserve"> ergonomics perspective, restrictions </w:t>
      </w:r>
      <w:r w:rsidR="00C34512">
        <w:t>need to</w:t>
      </w:r>
      <w:r w:rsidR="00C34512" w:rsidRPr="00337D16">
        <w:t xml:space="preserve"> </w:t>
      </w:r>
      <w:r w:rsidRPr="00337D16">
        <w:t>be considered to p</w:t>
      </w:r>
      <w:r>
        <w:t>lace</w:t>
      </w:r>
      <w:r w:rsidRPr="00337D16">
        <w:t xml:space="preserve"> </w:t>
      </w:r>
      <w:r>
        <w:t xml:space="preserve">the </w:t>
      </w:r>
      <w:r w:rsidRPr="00337D16">
        <w:t xml:space="preserve">components </w:t>
      </w:r>
      <w:r>
        <w:t xml:space="preserve">of the </w:t>
      </w:r>
      <w:r w:rsidRPr="00337D16">
        <w:t>AR glasses in</w:t>
      </w:r>
      <w:r>
        <w:t xml:space="preserve"> a</w:t>
      </w:r>
      <w:r w:rsidRPr="00337D16">
        <w:t xml:space="preserve"> limited space </w:t>
      </w:r>
      <w:r>
        <w:t>and under the manageable range of user neck joint torque.</w:t>
      </w:r>
    </w:p>
    <w:p w14:paraId="0253649C" w14:textId="77777777" w:rsidR="00F777F3" w:rsidRPr="00E7342E" w:rsidRDefault="00F777F3" w:rsidP="00F777F3">
      <w:pPr>
        <w:rPr>
          <w:lang w:eastAsia="ko-KR"/>
        </w:rPr>
      </w:pPr>
      <w:r>
        <w:rPr>
          <w:rFonts w:hint="eastAsia"/>
        </w:rPr>
        <w:t>T</w:t>
      </w:r>
      <w:r>
        <w:t xml:space="preserve">his clause addresses form-factor related issues from the components of AR glasses device architectures, </w:t>
      </w:r>
      <w:r w:rsidRPr="009105AC">
        <w:t>such as battery</w:t>
      </w:r>
      <w:r>
        <w:t>/power consumption</w:t>
      </w:r>
      <w:r w:rsidRPr="009105AC">
        <w:t xml:space="preserve">, camera, </w:t>
      </w:r>
      <w:r>
        <w:t xml:space="preserve">display, </w:t>
      </w:r>
      <w:r w:rsidRPr="009105AC">
        <w:t>heat dissipation, and weight.</w:t>
      </w:r>
    </w:p>
    <w:p w14:paraId="5447618E" w14:textId="77777777" w:rsidR="00F777F3" w:rsidRPr="00246C2A" w:rsidRDefault="00F777F3" w:rsidP="00F777F3">
      <w:pPr>
        <w:pStyle w:val="Heading2"/>
        <w:rPr>
          <w:lang w:eastAsia="ko-KR"/>
        </w:rPr>
      </w:pPr>
      <w:bookmarkStart w:id="185" w:name="_Toc123912732"/>
      <w:r w:rsidRPr="00246C2A">
        <w:rPr>
          <w:lang w:eastAsia="ko-KR"/>
        </w:rPr>
        <w:t>7.2</w:t>
      </w:r>
      <w:r w:rsidRPr="00246C2A">
        <w:rPr>
          <w:lang w:eastAsia="ko-KR"/>
        </w:rPr>
        <w:tab/>
      </w:r>
      <w:r w:rsidRPr="00246C2A">
        <w:rPr>
          <w:rFonts w:hint="eastAsia"/>
          <w:lang w:eastAsia="ko-KR"/>
        </w:rPr>
        <w:t>B</w:t>
      </w:r>
      <w:r w:rsidRPr="00246C2A">
        <w:rPr>
          <w:lang w:eastAsia="ko-KR"/>
        </w:rPr>
        <w:t>attery/Power consumption</w:t>
      </w:r>
      <w:bookmarkEnd w:id="185"/>
    </w:p>
    <w:p w14:paraId="517656DC" w14:textId="77777777" w:rsidR="00F777F3" w:rsidRDefault="00F777F3" w:rsidP="00F777F3">
      <w:r>
        <w:t xml:space="preserve">The run time of a typical battery is </w:t>
      </w:r>
      <w:r>
        <w:rPr>
          <w:lang w:val="en-US" w:eastAsia="ko-KR"/>
        </w:rPr>
        <w:t xml:space="preserve">proportional to </w:t>
      </w:r>
      <w:r>
        <w:t xml:space="preserve">its physical size, capacity, and weight, while they are proportional to user </w:t>
      </w:r>
      <w:r>
        <w:rPr>
          <w:lang w:val="en-US" w:eastAsia="ko-KR"/>
        </w:rPr>
        <w:t>dis</w:t>
      </w:r>
      <w:r>
        <w:t xml:space="preserve">comfort and neck torque. A study on the characteristics </w:t>
      </w:r>
      <w:r w:rsidR="00226DCE">
        <w:t>of AR applications [27</w:t>
      </w:r>
      <w:r>
        <w:t xml:space="preserve">] measured battery consumption of commercially available applications on AR, streaming, and social networking which shows that AR applications consume around at least 46% more energy than non-AR applications. The capacity of the battery </w:t>
      </w:r>
      <w:r w:rsidR="00C34512">
        <w:t xml:space="preserve">needs to </w:t>
      </w:r>
      <w:r>
        <w:t xml:space="preserve">be designed to support a fair amount of running time for the everyday use of AR/MR applications. The amount of running time could be from tens of minutes for shopping of products via AR remote advertising </w:t>
      </w:r>
      <w:r w:rsidR="00226DCE">
        <w:t>in Annex A.2</w:t>
      </w:r>
      <w:r>
        <w:t>, 1-2 hours for streaming of volume</w:t>
      </w:r>
      <w:r w:rsidR="00226DCE">
        <w:t>tric video in Annex A.3</w:t>
      </w:r>
      <w:r>
        <w:t>, or even s</w:t>
      </w:r>
      <w:r w:rsidR="00226DCE">
        <w:t>everal hours for AR gaming in Annex A.6</w:t>
      </w:r>
      <w:r>
        <w:t xml:space="preserve">. However, as capacity is typically proportional to weight, and as the AR glasses </w:t>
      </w:r>
      <w:r w:rsidR="00C34512">
        <w:t xml:space="preserve">is expected to </w:t>
      </w:r>
      <w:r>
        <w:t xml:space="preserve">be worn and equipped under the consideration of human ergonomics such as neck strain, there are clear limitations on extending the capacity of the battery. Such limitations may be relaxed by dynamically offloading some energy-intensive workloads to 5G cloud/edge. In this case, local processing power consumption is exchanged with power consumption for 3GPP/non-3GPP connectivity and an always on connectivity as well. For connectivity Discontinuous Reception (DRX) and Reduced Capability (RedCap) </w:t>
      </w:r>
      <w:r w:rsidR="00575FEC">
        <w:t>may</w:t>
      </w:r>
      <w:r>
        <w:t xml:space="preserve"> be one of examples looking for lower power consumption for the radio for AR/MR application.</w:t>
      </w:r>
    </w:p>
    <w:p w14:paraId="43EF1156" w14:textId="77777777" w:rsidR="00F777F3" w:rsidRDefault="00F777F3" w:rsidP="00F777F3">
      <w:r>
        <w:t xml:space="preserve">The following KPI is related with battery and power consumption and listed in </w:t>
      </w:r>
      <w:r w:rsidR="00E27C5C">
        <w:t>clause 4.5.2.</w:t>
      </w:r>
    </w:p>
    <w:p w14:paraId="4578DACC" w14:textId="77777777" w:rsidR="00F777F3" w:rsidRPr="00BF7844" w:rsidRDefault="00E27C5C" w:rsidP="00633479">
      <w:pPr>
        <w:pStyle w:val="B1"/>
      </w:pPr>
      <w:r>
        <w:t>-</w:t>
      </w:r>
      <w:r>
        <w:tab/>
      </w:r>
      <w:r w:rsidR="00F777F3">
        <w:rPr>
          <w:rFonts w:hint="eastAsia"/>
        </w:rPr>
        <w:t>M</w:t>
      </w:r>
      <w:r w:rsidR="00F777F3">
        <w:t>aximum Available Power</w:t>
      </w:r>
    </w:p>
    <w:p w14:paraId="486E93AF" w14:textId="77777777" w:rsidR="00F777F3" w:rsidRPr="00027298" w:rsidRDefault="00F777F3" w:rsidP="00F777F3">
      <w:pPr>
        <w:pStyle w:val="Heading2"/>
        <w:rPr>
          <w:lang w:eastAsia="ko-KR"/>
        </w:rPr>
      </w:pPr>
      <w:bookmarkStart w:id="186" w:name="_Toc123912733"/>
      <w:r w:rsidRPr="00027298">
        <w:rPr>
          <w:lang w:eastAsia="ko-KR"/>
        </w:rPr>
        <w:t>7.</w:t>
      </w:r>
      <w:r>
        <w:rPr>
          <w:lang w:eastAsia="ko-KR"/>
        </w:rPr>
        <w:t>3</w:t>
      </w:r>
      <w:r w:rsidRPr="00027298">
        <w:rPr>
          <w:lang w:eastAsia="ko-KR"/>
        </w:rPr>
        <w:tab/>
      </w:r>
      <w:r w:rsidRPr="00027298">
        <w:rPr>
          <w:rFonts w:hint="eastAsia"/>
          <w:lang w:eastAsia="ko-KR"/>
        </w:rPr>
        <w:t>C</w:t>
      </w:r>
      <w:r w:rsidRPr="00027298">
        <w:rPr>
          <w:lang w:eastAsia="ko-KR"/>
        </w:rPr>
        <w:t>amera</w:t>
      </w:r>
      <w:bookmarkEnd w:id="186"/>
    </w:p>
    <w:p w14:paraId="552476AA" w14:textId="77777777" w:rsidR="00F777F3" w:rsidRDefault="00F777F3" w:rsidP="00F777F3">
      <w:r>
        <w:t xml:space="preserve">Augmented reality </w:t>
      </w:r>
      <w:r w:rsidR="00575FEC">
        <w:t>may</w:t>
      </w:r>
      <w:r>
        <w:t xml:space="preserve"> be realized by SLAM. To understand the physical world through SLAM, various types of multiple </w:t>
      </w:r>
      <w:r w:rsidRPr="008113FC">
        <w:t>camera</w:t>
      </w:r>
      <w:r>
        <w:t xml:space="preserve">s </w:t>
      </w:r>
      <w:r w:rsidRPr="008113FC">
        <w:t xml:space="preserve">need to be </w:t>
      </w:r>
      <w:r>
        <w:t>continuously</w:t>
      </w:r>
      <w:r w:rsidRPr="008113FC">
        <w:t xml:space="preserve"> </w:t>
      </w:r>
      <w:r>
        <w:t xml:space="preserve">turned </w:t>
      </w:r>
      <w:r w:rsidRPr="008113FC">
        <w:t xml:space="preserve">on and always </w:t>
      </w:r>
      <w:r>
        <w:t xml:space="preserve">need to be </w:t>
      </w:r>
      <w:r w:rsidRPr="008113FC">
        <w:t xml:space="preserve">acquiring </w:t>
      </w:r>
      <w:r>
        <w:t xml:space="preserve">image sequences. </w:t>
      </w:r>
    </w:p>
    <w:p w14:paraId="72E94CA5" w14:textId="77777777" w:rsidR="00F777F3" w:rsidRDefault="00F777F3" w:rsidP="00F777F3">
      <w:r>
        <w:rPr>
          <w:rFonts w:hint="eastAsia"/>
        </w:rPr>
        <w:t>A</w:t>
      </w:r>
      <w:r>
        <w:t xml:space="preserve">mong the various components contributing to heat, such as CPU, GPU, camera and display, it is measured that the cameras </w:t>
      </w:r>
      <w:r>
        <w:rPr>
          <w:lang w:val="en-US" w:eastAsia="ko-KR"/>
        </w:rPr>
        <w:t>are one of major sources of heat diss</w:t>
      </w:r>
      <w:r w:rsidR="00226DCE">
        <w:rPr>
          <w:lang w:val="en-US" w:eastAsia="ko-KR"/>
        </w:rPr>
        <w:t>ipation for AR applications [27</w:t>
      </w:r>
      <w:r>
        <w:rPr>
          <w:lang w:val="en-US" w:eastAsia="ko-KR"/>
        </w:rPr>
        <w:t>]</w:t>
      </w:r>
      <w:r>
        <w:t xml:space="preserve">. AR/MR applications </w:t>
      </w:r>
      <w:r>
        <w:rPr>
          <w:lang w:eastAsia="ko-KR"/>
        </w:rPr>
        <w:t xml:space="preserve">may </w:t>
      </w:r>
      <w:r>
        <w:rPr>
          <w:rFonts w:hint="eastAsia"/>
          <w:lang w:eastAsia="ko-KR"/>
        </w:rPr>
        <w:t xml:space="preserve">need </w:t>
      </w:r>
      <w:r>
        <w:rPr>
          <w:lang w:eastAsia="ko-KR"/>
        </w:rPr>
        <w:t xml:space="preserve">to </w:t>
      </w:r>
      <w:r>
        <w:t>be aware of the available run time remaining, and the amount of heat dissipation felt by the user.</w:t>
      </w:r>
    </w:p>
    <w:p w14:paraId="7B2E3D90" w14:textId="77777777" w:rsidR="00F777F3" w:rsidRDefault="00F777F3" w:rsidP="00F777F3">
      <w:pPr>
        <w:rPr>
          <w:lang w:eastAsia="ko-KR"/>
        </w:rPr>
      </w:pPr>
      <w:r>
        <w:t xml:space="preserve">In addition, as multiple cameras may be equipped in AR glasses for various purposes, they need to be designed and placed optimally to process the required functions in AR Runtime. Camera related parameters, such as for calibration, pose correction, Vision Engine, SLAM etc. are expected to have a big impact on the quality of service for AR glasses. </w:t>
      </w:r>
      <w:r>
        <w:rPr>
          <w:rFonts w:hint="eastAsia"/>
          <w:lang w:eastAsia="ko-KR"/>
        </w:rPr>
        <w:t xml:space="preserve">AR/MR applications may need to be aware of intrinsic and extrinsic parameters for </w:t>
      </w:r>
      <w:r>
        <w:rPr>
          <w:lang w:eastAsia="ko-KR"/>
        </w:rPr>
        <w:t xml:space="preserve">the </w:t>
      </w:r>
      <w:r>
        <w:rPr>
          <w:rFonts w:hint="eastAsia"/>
          <w:lang w:eastAsia="ko-KR"/>
        </w:rPr>
        <w:t>cameras t</w:t>
      </w:r>
      <w:r>
        <w:rPr>
          <w:lang w:eastAsia="ko-KR"/>
        </w:rPr>
        <w:t>o properly process the required functions.</w:t>
      </w:r>
      <w:r>
        <w:rPr>
          <w:rFonts w:hint="eastAsia"/>
          <w:lang w:eastAsia="ko-KR"/>
        </w:rPr>
        <w:t xml:space="preserve"> </w:t>
      </w:r>
      <w:r>
        <w:rPr>
          <w:lang w:eastAsia="ko-KR"/>
        </w:rPr>
        <w:t>Such parameters may be delivered to the server whenever there is any change in camera configurations.</w:t>
      </w:r>
    </w:p>
    <w:p w14:paraId="37FCC59C" w14:textId="77777777" w:rsidR="00F777F3" w:rsidRDefault="00F777F3" w:rsidP="00F777F3">
      <w:r>
        <w:t xml:space="preserve">The following KPI is related with camera and listed in </w:t>
      </w:r>
      <w:r w:rsidR="00E27C5C">
        <w:t>clause 4.5.2</w:t>
      </w:r>
    </w:p>
    <w:p w14:paraId="7735B4BB" w14:textId="77777777" w:rsidR="00F777F3" w:rsidRPr="00BB2015" w:rsidRDefault="00E27C5C" w:rsidP="00633479">
      <w:pPr>
        <w:pStyle w:val="B1"/>
      </w:pPr>
      <w:r>
        <w:t>-</w:t>
      </w:r>
      <w:r>
        <w:tab/>
      </w:r>
      <w:r w:rsidR="00F777F3">
        <w:rPr>
          <w:rFonts w:hint="eastAsia"/>
        </w:rPr>
        <w:t>M</w:t>
      </w:r>
      <w:r w:rsidR="00F777F3">
        <w:t>aximum Available Power</w:t>
      </w:r>
    </w:p>
    <w:p w14:paraId="62635993" w14:textId="77777777" w:rsidR="00F777F3" w:rsidRPr="00027298" w:rsidRDefault="00F777F3" w:rsidP="00F777F3">
      <w:pPr>
        <w:pStyle w:val="Heading2"/>
        <w:rPr>
          <w:lang w:eastAsia="ko-KR"/>
        </w:rPr>
      </w:pPr>
      <w:bookmarkStart w:id="187" w:name="_Toc123912734"/>
      <w:r w:rsidRPr="00027298">
        <w:rPr>
          <w:lang w:eastAsia="ko-KR"/>
        </w:rPr>
        <w:t>7.</w:t>
      </w:r>
      <w:r>
        <w:rPr>
          <w:lang w:eastAsia="ko-KR"/>
        </w:rPr>
        <w:t>4</w:t>
      </w:r>
      <w:r w:rsidRPr="00027298">
        <w:rPr>
          <w:lang w:eastAsia="ko-KR"/>
        </w:rPr>
        <w:tab/>
        <w:t>Display</w:t>
      </w:r>
      <w:bookmarkEnd w:id="187"/>
    </w:p>
    <w:p w14:paraId="18704F1F" w14:textId="77777777" w:rsidR="00F777F3" w:rsidRDefault="00F777F3" w:rsidP="00F777F3">
      <w:pPr>
        <w:rPr>
          <w:lang w:val="en-US" w:eastAsia="ko-KR"/>
        </w:rPr>
      </w:pPr>
      <w:r>
        <w:t xml:space="preserve">There is at least one display for each eye on a pair of immersive AR glasses. </w:t>
      </w:r>
      <w:r>
        <w:rPr>
          <w:lang w:val="en-US" w:eastAsia="ko-KR"/>
        </w:rPr>
        <w:t xml:space="preserve">The AR glasses estimates the position of each eye then presents pixels of the rendered AR/MR objects on the display in order to combine the ray of light reflected from the surface of real-world objects with each pixel. A renderer in the AR scene manager may take into consideration the shape </w:t>
      </w:r>
      <w:r>
        <w:rPr>
          <w:rFonts w:hint="eastAsia"/>
          <w:lang w:val="en-US" w:eastAsia="ko-KR"/>
        </w:rPr>
        <w:t xml:space="preserve">and </w:t>
      </w:r>
      <w:r>
        <w:rPr>
          <w:lang w:val="en-US" w:eastAsia="ko-KR"/>
        </w:rPr>
        <w:t xml:space="preserve">optical </w:t>
      </w:r>
      <w:r>
        <w:rPr>
          <w:rFonts w:hint="eastAsia"/>
          <w:lang w:val="en-US" w:eastAsia="ko-KR"/>
        </w:rPr>
        <w:t xml:space="preserve">distortion characteristics </w:t>
      </w:r>
      <w:r>
        <w:rPr>
          <w:lang w:val="en-US" w:eastAsia="ko-KR"/>
        </w:rPr>
        <w:t xml:space="preserve">of the displays, pixel arrangements, and the estimated position of each eye of the user. At least one of the view frustum models that represents either an AR glasses, each display, or each eye, with a 3D map of the surroundings </w:t>
      </w:r>
      <w:r w:rsidR="00575FEC">
        <w:rPr>
          <w:lang w:val="en-US" w:eastAsia="ko-KR"/>
        </w:rPr>
        <w:t>may</w:t>
      </w:r>
      <w:r>
        <w:rPr>
          <w:lang w:val="en-US" w:eastAsia="ko-KR"/>
        </w:rPr>
        <w:t xml:space="preserve"> be provided to the AR scene manager in order to minimize the post processing of customizing a generic rendered image to fit to a certain pair of AR glasses.</w:t>
      </w:r>
    </w:p>
    <w:p w14:paraId="27980F43" w14:textId="77777777" w:rsidR="00F777F3" w:rsidRDefault="00F777F3" w:rsidP="00F777F3">
      <w:r>
        <w:t xml:space="preserve">The following KPI(s) are related with display and listed in </w:t>
      </w:r>
      <w:r w:rsidR="00E27C5C">
        <w:t>clause 4.5.2.</w:t>
      </w:r>
    </w:p>
    <w:p w14:paraId="0F8E3D42" w14:textId="77777777" w:rsidR="00F777F3" w:rsidRPr="00E27C5C" w:rsidRDefault="00E27C5C" w:rsidP="00633479">
      <w:pPr>
        <w:pStyle w:val="B1"/>
      </w:pPr>
      <w:r>
        <w:t>-</w:t>
      </w:r>
      <w:r>
        <w:tab/>
      </w:r>
      <w:r w:rsidR="00F777F3" w:rsidRPr="00E27C5C">
        <w:rPr>
          <w:rFonts w:hint="eastAsia"/>
        </w:rPr>
        <w:t>M</w:t>
      </w:r>
      <w:r w:rsidR="00F777F3" w:rsidRPr="00E27C5C">
        <w:t>aximum Available Power</w:t>
      </w:r>
    </w:p>
    <w:p w14:paraId="5ED0BE21" w14:textId="77777777" w:rsidR="00F777F3" w:rsidRPr="00E27C5C" w:rsidRDefault="00E27C5C" w:rsidP="00633479">
      <w:pPr>
        <w:pStyle w:val="B1"/>
      </w:pPr>
      <w:r>
        <w:t>-</w:t>
      </w:r>
      <w:r>
        <w:tab/>
      </w:r>
      <w:r w:rsidR="00F777F3" w:rsidRPr="00E27C5C">
        <w:t>Persistence – Duty time</w:t>
      </w:r>
    </w:p>
    <w:p w14:paraId="091AD7D3" w14:textId="77777777" w:rsidR="00F777F3" w:rsidRPr="00E27C5C" w:rsidRDefault="00E27C5C" w:rsidP="00633479">
      <w:pPr>
        <w:pStyle w:val="B1"/>
      </w:pPr>
      <w:r>
        <w:t>-</w:t>
      </w:r>
      <w:r>
        <w:tab/>
      </w:r>
      <w:r w:rsidR="00F777F3" w:rsidRPr="00E27C5C">
        <w:rPr>
          <w:rFonts w:hint="eastAsia"/>
        </w:rPr>
        <w:t>D</w:t>
      </w:r>
      <w:r w:rsidR="00F777F3" w:rsidRPr="00E27C5C">
        <w:t>isplay refresh rate</w:t>
      </w:r>
    </w:p>
    <w:p w14:paraId="65D67957" w14:textId="77777777" w:rsidR="00F777F3" w:rsidRPr="00E27C5C" w:rsidRDefault="00E27C5C" w:rsidP="00633479">
      <w:pPr>
        <w:pStyle w:val="B1"/>
      </w:pPr>
      <w:r>
        <w:t>-</w:t>
      </w:r>
      <w:r>
        <w:tab/>
      </w:r>
      <w:r w:rsidR="00F777F3" w:rsidRPr="00E27C5C">
        <w:rPr>
          <w:rFonts w:hint="eastAsia"/>
        </w:rPr>
        <w:t>S</w:t>
      </w:r>
      <w:r w:rsidR="00F777F3" w:rsidRPr="00E27C5C">
        <w:t>patial Resolution per eye</w:t>
      </w:r>
    </w:p>
    <w:p w14:paraId="6FF9E794" w14:textId="77777777" w:rsidR="00F777F3" w:rsidRPr="00E27C5C" w:rsidRDefault="00E27C5C" w:rsidP="00633479">
      <w:pPr>
        <w:pStyle w:val="B1"/>
      </w:pPr>
      <w:r>
        <w:t>-</w:t>
      </w:r>
      <w:r>
        <w:tab/>
      </w:r>
      <w:r w:rsidR="00F777F3" w:rsidRPr="00E27C5C">
        <w:rPr>
          <w:rFonts w:hint="eastAsia"/>
        </w:rPr>
        <w:t>C</w:t>
      </w:r>
      <w:r w:rsidR="00F777F3" w:rsidRPr="00E27C5C">
        <w:t>ontent frame rates</w:t>
      </w:r>
    </w:p>
    <w:p w14:paraId="613604F6" w14:textId="77777777" w:rsidR="00F777F3" w:rsidRPr="00E27C5C" w:rsidRDefault="00E27C5C" w:rsidP="00633479">
      <w:pPr>
        <w:pStyle w:val="B1"/>
      </w:pPr>
      <w:r>
        <w:t>-</w:t>
      </w:r>
      <w:r>
        <w:tab/>
      </w:r>
      <w:r w:rsidR="00F777F3" w:rsidRPr="00E27C5C">
        <w:rPr>
          <w:rFonts w:hint="eastAsia"/>
        </w:rPr>
        <w:t>B</w:t>
      </w:r>
      <w:r w:rsidR="00F777F3" w:rsidRPr="00E27C5C">
        <w:t>rightness</w:t>
      </w:r>
    </w:p>
    <w:p w14:paraId="7069364B" w14:textId="77777777" w:rsidR="00F777F3" w:rsidRPr="00E27C5C" w:rsidRDefault="00E27C5C" w:rsidP="00633479">
      <w:pPr>
        <w:pStyle w:val="B1"/>
      </w:pPr>
      <w:r>
        <w:t>-</w:t>
      </w:r>
      <w:r>
        <w:tab/>
      </w:r>
      <w:r w:rsidR="00F777F3" w:rsidRPr="00E27C5C">
        <w:rPr>
          <w:rFonts w:hint="eastAsia"/>
        </w:rPr>
        <w:t>F</w:t>
      </w:r>
      <w:r w:rsidR="00F777F3" w:rsidRPr="00E27C5C">
        <w:t>ield of View</w:t>
      </w:r>
    </w:p>
    <w:p w14:paraId="0F54CECA" w14:textId="77777777" w:rsidR="00F777F3" w:rsidRPr="00E27C5C" w:rsidRDefault="00E27C5C" w:rsidP="00633479">
      <w:pPr>
        <w:pStyle w:val="B1"/>
      </w:pPr>
      <w:r>
        <w:t>-</w:t>
      </w:r>
      <w:r>
        <w:tab/>
      </w:r>
      <w:r w:rsidR="00F777F3" w:rsidRPr="00E27C5C">
        <w:rPr>
          <w:rFonts w:hint="eastAsia"/>
        </w:rPr>
        <w:t>E</w:t>
      </w:r>
      <w:r w:rsidR="00F777F3" w:rsidRPr="00E27C5C">
        <w:t>ye Relief</w:t>
      </w:r>
    </w:p>
    <w:p w14:paraId="438DD275" w14:textId="77777777" w:rsidR="00F777F3" w:rsidRPr="00E27C5C" w:rsidRDefault="00E27C5C" w:rsidP="00633479">
      <w:pPr>
        <w:pStyle w:val="B1"/>
      </w:pPr>
      <w:r>
        <w:t>-</w:t>
      </w:r>
      <w:r>
        <w:tab/>
      </w:r>
      <w:r w:rsidR="00F777F3" w:rsidRPr="00E27C5C">
        <w:rPr>
          <w:rFonts w:hint="eastAsia"/>
        </w:rPr>
        <w:t>C</w:t>
      </w:r>
      <w:r w:rsidR="00F777F3" w:rsidRPr="00E27C5C">
        <w:t>alibration</w:t>
      </w:r>
    </w:p>
    <w:p w14:paraId="32CF9963" w14:textId="77777777" w:rsidR="00F777F3" w:rsidRPr="00E27C5C" w:rsidRDefault="00E27C5C" w:rsidP="00633479">
      <w:pPr>
        <w:pStyle w:val="B1"/>
      </w:pPr>
      <w:r>
        <w:t>-</w:t>
      </w:r>
      <w:r>
        <w:tab/>
      </w:r>
      <w:r w:rsidR="00F777F3" w:rsidRPr="00E27C5C">
        <w:rPr>
          <w:rFonts w:hint="eastAsia"/>
        </w:rPr>
        <w:t>D</w:t>
      </w:r>
      <w:r w:rsidR="00F777F3" w:rsidRPr="00E27C5C">
        <w:t>epth perception</w:t>
      </w:r>
    </w:p>
    <w:p w14:paraId="613C3E5C" w14:textId="77777777" w:rsidR="00F777F3" w:rsidRPr="00027298" w:rsidRDefault="00F777F3" w:rsidP="00F777F3">
      <w:pPr>
        <w:pStyle w:val="Heading2"/>
        <w:rPr>
          <w:lang w:eastAsia="ko-KR"/>
        </w:rPr>
      </w:pPr>
      <w:bookmarkStart w:id="188" w:name="_Toc123912735"/>
      <w:r w:rsidRPr="00027298">
        <w:rPr>
          <w:lang w:eastAsia="ko-KR"/>
        </w:rPr>
        <w:t>7.</w:t>
      </w:r>
      <w:r>
        <w:rPr>
          <w:lang w:eastAsia="ko-KR"/>
        </w:rPr>
        <w:t>5</w:t>
      </w:r>
      <w:r w:rsidRPr="00027298">
        <w:rPr>
          <w:lang w:eastAsia="ko-KR"/>
        </w:rPr>
        <w:tab/>
      </w:r>
      <w:r w:rsidRPr="00027298">
        <w:rPr>
          <w:rFonts w:hint="eastAsia"/>
          <w:lang w:eastAsia="ko-KR"/>
        </w:rPr>
        <w:t>H</w:t>
      </w:r>
      <w:r w:rsidRPr="00027298">
        <w:rPr>
          <w:lang w:eastAsia="ko-KR"/>
        </w:rPr>
        <w:t>eat dissipation</w:t>
      </w:r>
      <w:bookmarkEnd w:id="188"/>
    </w:p>
    <w:p w14:paraId="5F312FA1" w14:textId="77777777" w:rsidR="00F777F3" w:rsidRDefault="00F777F3" w:rsidP="00F777F3">
      <w:r w:rsidRPr="00FF6626">
        <w:t>It has been studied that AR application</w:t>
      </w:r>
      <w:r>
        <w:t>s</w:t>
      </w:r>
      <w:r w:rsidRPr="00FF6626">
        <w:t xml:space="preserve"> </w:t>
      </w:r>
      <w:r>
        <w:t xml:space="preserve">may </w:t>
      </w:r>
      <w:r w:rsidRPr="00FF6626">
        <w:t>generate 4-5 degrees</w:t>
      </w:r>
      <w:r>
        <w:t xml:space="preserve"> </w:t>
      </w:r>
      <w:r w:rsidR="003E6C16">
        <w:t xml:space="preserve">(in </w:t>
      </w:r>
      <w:r>
        <w:t>Celsius</w:t>
      </w:r>
      <w:r w:rsidR="003E6C16">
        <w:t>)</w:t>
      </w:r>
      <w:r w:rsidRPr="00FF6626">
        <w:t xml:space="preserve"> higher </w:t>
      </w:r>
      <w:r>
        <w:rPr>
          <w:lang w:val="en-US" w:eastAsia="ko-KR"/>
        </w:rPr>
        <w:t xml:space="preserve">heat </w:t>
      </w:r>
      <w:r w:rsidRPr="00FF6626">
        <w:t xml:space="preserve">than non-AR applications </w:t>
      </w:r>
      <w:r>
        <w:t>on</w:t>
      </w:r>
      <w:r w:rsidRPr="00FF6626">
        <w:t xml:space="preserve"> the same </w:t>
      </w:r>
      <w:r>
        <w:t>device [</w:t>
      </w:r>
      <w:r w:rsidR="00226DCE">
        <w:t>27</w:t>
      </w:r>
      <w:r>
        <w:t xml:space="preserve">]. Another study shows that a </w:t>
      </w:r>
      <w:r w:rsidRPr="00FF6626">
        <w:t>user’s heat sensation and discomfort increase with temperature</w:t>
      </w:r>
      <w:r>
        <w:t>. Overheated components have not only degraded performance but also power leakage through t</w:t>
      </w:r>
      <w:r w:rsidRPr="00087772">
        <w:t>hermal throttl</w:t>
      </w:r>
      <w:r>
        <w:t>ing</w:t>
      </w:r>
      <w:r w:rsidRPr="00087772">
        <w:t xml:space="preserve"> </w:t>
      </w:r>
      <w:r w:rsidRPr="00FF6626">
        <w:t>[</w:t>
      </w:r>
      <w:r w:rsidR="00226DCE">
        <w:t>28</w:t>
      </w:r>
      <w:r w:rsidRPr="00FF6626">
        <w:t>]</w:t>
      </w:r>
      <w:r>
        <w:t xml:space="preserve">. </w:t>
      </w:r>
    </w:p>
    <w:p w14:paraId="7CFD1604" w14:textId="77777777" w:rsidR="00F777F3" w:rsidRDefault="00F777F3" w:rsidP="00F777F3">
      <w:r>
        <w:t xml:space="preserve">The following KPI may be related with heat dissipation and listed in </w:t>
      </w:r>
      <w:r w:rsidR="00E27C5C">
        <w:t>clause 4.5.2.</w:t>
      </w:r>
    </w:p>
    <w:p w14:paraId="14429230" w14:textId="77777777" w:rsidR="00F777F3" w:rsidRPr="00BB2015" w:rsidRDefault="00E27C5C" w:rsidP="00633479">
      <w:pPr>
        <w:pStyle w:val="B1"/>
      </w:pPr>
      <w:r>
        <w:t>-</w:t>
      </w:r>
      <w:r>
        <w:tab/>
      </w:r>
      <w:r w:rsidR="00F777F3">
        <w:rPr>
          <w:rFonts w:hint="eastAsia"/>
        </w:rPr>
        <w:t>M</w:t>
      </w:r>
      <w:r w:rsidR="00F777F3">
        <w:t>aximum Available Power</w:t>
      </w:r>
    </w:p>
    <w:p w14:paraId="58EF034B" w14:textId="77777777" w:rsidR="00F777F3" w:rsidRPr="00027298" w:rsidRDefault="00F777F3" w:rsidP="00F777F3">
      <w:pPr>
        <w:pStyle w:val="Heading2"/>
        <w:rPr>
          <w:lang w:eastAsia="ko-KR"/>
        </w:rPr>
      </w:pPr>
      <w:bookmarkStart w:id="189" w:name="_Toc123912736"/>
      <w:r w:rsidRPr="00027298">
        <w:rPr>
          <w:lang w:eastAsia="ko-KR"/>
        </w:rPr>
        <w:t>7.</w:t>
      </w:r>
      <w:r>
        <w:rPr>
          <w:lang w:eastAsia="ko-KR"/>
        </w:rPr>
        <w:t>6</w:t>
      </w:r>
      <w:r>
        <w:rPr>
          <w:lang w:eastAsia="ko-KR"/>
        </w:rPr>
        <w:tab/>
      </w:r>
      <w:r w:rsidRPr="00027298">
        <w:rPr>
          <w:rFonts w:hint="eastAsia"/>
          <w:lang w:eastAsia="ko-KR"/>
        </w:rPr>
        <w:t>W</w:t>
      </w:r>
      <w:r w:rsidRPr="00027298">
        <w:rPr>
          <w:lang w:eastAsia="ko-KR"/>
        </w:rPr>
        <w:t>eight</w:t>
      </w:r>
      <w:bookmarkEnd w:id="189"/>
    </w:p>
    <w:p w14:paraId="645E3580" w14:textId="77777777" w:rsidR="00F777F3" w:rsidRDefault="00F777F3" w:rsidP="00F777F3">
      <w:r w:rsidRPr="00796F71">
        <w:t>AR glasses consists of displays, sensors, cameras, batter</w:t>
      </w:r>
      <w:r>
        <w:t>ies and so on</w:t>
      </w:r>
      <w:r w:rsidRPr="00796F71">
        <w:t xml:space="preserve">. The weight of AR glasses </w:t>
      </w:r>
      <w:r>
        <w:rPr>
          <w:lang w:val="en-US" w:eastAsia="ko-KR"/>
        </w:rPr>
        <w:t>puts</w:t>
      </w:r>
      <w:r>
        <w:t xml:space="preserve"> constant </w:t>
      </w:r>
      <w:r w:rsidRPr="00796F71">
        <w:t xml:space="preserve">pressure on </w:t>
      </w:r>
      <w:r>
        <w:t>a</w:t>
      </w:r>
      <w:r w:rsidRPr="00796F71">
        <w:t xml:space="preserve"> </w:t>
      </w:r>
      <w:r>
        <w:t xml:space="preserve">user’s </w:t>
      </w:r>
      <w:r w:rsidRPr="00796F71">
        <w:t>skin and change</w:t>
      </w:r>
      <w:r>
        <w:t>s</w:t>
      </w:r>
      <w:r w:rsidRPr="00796F71">
        <w:t xml:space="preserve"> the amount of torque </w:t>
      </w:r>
      <w:r>
        <w:t>applied to</w:t>
      </w:r>
      <w:r w:rsidRPr="00796F71">
        <w:t xml:space="preserve"> the neck joint</w:t>
      </w:r>
      <w:r>
        <w:t>s</w:t>
      </w:r>
      <w:r w:rsidRPr="00796F71">
        <w:t xml:space="preserve"> and muscles</w:t>
      </w:r>
      <w:r>
        <w:t xml:space="preserve"> in a neutral posture</w:t>
      </w:r>
      <w:r w:rsidRPr="00796F71">
        <w:t>.</w:t>
      </w:r>
    </w:p>
    <w:p w14:paraId="0D3766DD" w14:textId="77777777" w:rsidR="00F777F3" w:rsidRDefault="00F777F3" w:rsidP="00F777F3">
      <w:r>
        <w:rPr>
          <w:rFonts w:hint="eastAsia"/>
        </w:rPr>
        <w:t>A</w:t>
      </w:r>
      <w:r>
        <w:t xml:space="preserve"> study shows that a user’s posture </w:t>
      </w:r>
      <w:r w:rsidR="00575FEC">
        <w:t>may</w:t>
      </w:r>
      <w:r>
        <w:t xml:space="preserve"> be changed from a neutral to a look-up posture, a look-down posture, or a body-bending posture because of the relative p</w:t>
      </w:r>
      <w:r w:rsidR="00226DCE">
        <w:t>lacement of virtual objects [29</w:t>
      </w:r>
      <w:r>
        <w:t>]. Those different postures increase the moment arm between the Centre of Mass (C</w:t>
      </w:r>
      <w:r w:rsidR="0004615A">
        <w:t>o</w:t>
      </w:r>
      <w:r>
        <w:t xml:space="preserve">M) of the wearable device and the neck joint. </w:t>
      </w:r>
    </w:p>
    <w:p w14:paraId="2171ED53" w14:textId="77777777" w:rsidR="00F777F3" w:rsidRDefault="00F777F3" w:rsidP="00F777F3">
      <w:r>
        <w:t>There are different characteristics between HMD type and</w:t>
      </w:r>
      <w:r w:rsidR="0004615A">
        <w:t xml:space="preserve"> glasses type devices, as the Co</w:t>
      </w:r>
      <w:r>
        <w:t xml:space="preserve">M of glasses type devices is biased towards the front of the device, by design. As a result, AR/MR applications </w:t>
      </w:r>
      <w:r w:rsidR="00C34512">
        <w:t xml:space="preserve">need to </w:t>
      </w:r>
      <w:r>
        <w:t>consider</w:t>
      </w:r>
      <w:r>
        <w:rPr>
          <w:lang w:val="en-US"/>
        </w:rPr>
        <w:t xml:space="preserve"> the issues due to the differences in the </w:t>
      </w:r>
      <w:r>
        <w:t xml:space="preserve">ergonomics between the two different types of wearable devices. </w:t>
      </w:r>
    </w:p>
    <w:p w14:paraId="2AAA561B" w14:textId="77777777" w:rsidR="00F777F3" w:rsidRDefault="00F777F3" w:rsidP="00F777F3">
      <w:r>
        <w:t xml:space="preserve">The following KPI is related with weight and listed in </w:t>
      </w:r>
      <w:r w:rsidR="00E27C5C">
        <w:t>clause 4.5.2.</w:t>
      </w:r>
    </w:p>
    <w:p w14:paraId="63B61230" w14:textId="77777777" w:rsidR="00F777F3" w:rsidRDefault="00E27C5C" w:rsidP="00633479">
      <w:pPr>
        <w:pStyle w:val="B1"/>
      </w:pPr>
      <w:r>
        <w:t>-</w:t>
      </w:r>
      <w:r>
        <w:tab/>
      </w:r>
      <w:r w:rsidR="00F777F3">
        <w:rPr>
          <w:rFonts w:hint="eastAsia"/>
        </w:rPr>
        <w:t>M</w:t>
      </w:r>
      <w:r w:rsidR="00F777F3">
        <w:t>aximum Weight</w:t>
      </w:r>
    </w:p>
    <w:p w14:paraId="5AE4A71C" w14:textId="77777777" w:rsidR="00651DDC" w:rsidRPr="00027298" w:rsidRDefault="00651DDC" w:rsidP="00651DDC">
      <w:pPr>
        <w:pStyle w:val="Heading2"/>
        <w:rPr>
          <w:lang w:eastAsia="ko-KR"/>
        </w:rPr>
      </w:pPr>
      <w:bookmarkStart w:id="190" w:name="_Toc123912737"/>
      <w:r w:rsidRPr="00027298">
        <w:rPr>
          <w:lang w:eastAsia="ko-KR"/>
        </w:rPr>
        <w:t>7.</w:t>
      </w:r>
      <w:r>
        <w:rPr>
          <w:lang w:eastAsia="ko-KR"/>
        </w:rPr>
        <w:t>7</w:t>
      </w:r>
      <w:r>
        <w:rPr>
          <w:lang w:eastAsia="ko-KR"/>
        </w:rPr>
        <w:tab/>
        <w:t>Audio</w:t>
      </w:r>
      <w:bookmarkEnd w:id="190"/>
    </w:p>
    <w:p w14:paraId="10EBB7B0" w14:textId="77777777" w:rsidR="00651DDC" w:rsidRPr="00BB2015" w:rsidRDefault="00651DDC" w:rsidP="0070535F">
      <w:r>
        <w:t xml:space="preserve">Audio requirements in TS 26.131 and 26.132 or in the scope of the ATIAS work item are not considering explicitly </w:t>
      </w:r>
      <w:r w:rsidRPr="00796F71">
        <w:t>AR glasses</w:t>
      </w:r>
      <w:r>
        <w:t>. The form factor may require specific definitions of terminal audio performance requirements and objectives for AR glasses.</w:t>
      </w:r>
    </w:p>
    <w:p w14:paraId="3DF29E99" w14:textId="77777777" w:rsidR="0052048A" w:rsidRPr="00895CC2" w:rsidRDefault="0008365E" w:rsidP="00633479">
      <w:pPr>
        <w:pStyle w:val="Heading1"/>
        <w:rPr>
          <w:lang w:val="en-US"/>
        </w:rPr>
      </w:pPr>
      <w:bookmarkStart w:id="191" w:name="_Toc67919065"/>
      <w:bookmarkStart w:id="192" w:name="_Toc123912738"/>
      <w:r w:rsidRPr="009701A3">
        <w:t>8</w:t>
      </w:r>
      <w:r w:rsidR="007758CC" w:rsidRPr="009701A3">
        <w:tab/>
        <w:t xml:space="preserve">Potential </w:t>
      </w:r>
      <w:r w:rsidR="00096D07">
        <w:t xml:space="preserve">New </w:t>
      </w:r>
      <w:r w:rsidR="007758CC" w:rsidRPr="009701A3">
        <w:t>Work</w:t>
      </w:r>
      <w:bookmarkEnd w:id="191"/>
      <w:r w:rsidR="007758CC" w:rsidRPr="009701A3">
        <w:t xml:space="preserve"> </w:t>
      </w:r>
      <w:r w:rsidR="00096D07">
        <w:t>and Study Area</w:t>
      </w:r>
      <w:bookmarkEnd w:id="192"/>
    </w:p>
    <w:p w14:paraId="1FBB2E3F" w14:textId="77777777" w:rsidR="001D472D" w:rsidRPr="001D472D" w:rsidRDefault="001D472D" w:rsidP="00633479">
      <w:pPr>
        <w:pStyle w:val="Heading2"/>
      </w:pPr>
      <w:bookmarkStart w:id="193" w:name="_Toc33042071"/>
      <w:bookmarkStart w:id="194" w:name="_Toc123912739"/>
      <w:r w:rsidRPr="001D472D">
        <w:t>8.1</w:t>
      </w:r>
      <w:r>
        <w:tab/>
      </w:r>
      <w:r w:rsidRPr="001D472D">
        <w:t>General</w:t>
      </w:r>
      <w:bookmarkEnd w:id="193"/>
      <w:bookmarkEnd w:id="194"/>
    </w:p>
    <w:p w14:paraId="6AE9F87B" w14:textId="77777777" w:rsidR="00570C70" w:rsidRDefault="001D472D" w:rsidP="001D472D">
      <w:r>
        <w:t xml:space="preserve">This clause documents and clusters potential </w:t>
      </w:r>
      <w:r w:rsidR="00570C70">
        <w:t xml:space="preserve">new work and study </w:t>
      </w:r>
      <w:r>
        <w:t xml:space="preserve">areas </w:t>
      </w:r>
      <w:r w:rsidR="00570C70">
        <w:t xml:space="preserve">identified </w:t>
      </w:r>
      <w:r>
        <w:t>in the context of this Technical Report.</w:t>
      </w:r>
      <w:r w:rsidR="00570C70">
        <w:t xml:space="preserve"> In particular, two areas have been identified as crucial for supporting AR type of services and applications that impact network and terminal architectures:</w:t>
      </w:r>
    </w:p>
    <w:p w14:paraId="2CEE7F78" w14:textId="77777777" w:rsidR="00570C70" w:rsidRDefault="00570C70" w:rsidP="00570C70">
      <w:pPr>
        <w:pStyle w:val="B1"/>
      </w:pPr>
      <w:r>
        <w:t>-</w:t>
      </w:r>
      <w:r>
        <w:tab/>
      </w:r>
      <w:r w:rsidRPr="00AA69B7">
        <w:t>5G Generic Architecture for Real-Time Media Delivery</w:t>
      </w:r>
      <w:r>
        <w:t xml:space="preserve"> as introduced in clause 8.2.</w:t>
      </w:r>
    </w:p>
    <w:p w14:paraId="549CF0F0" w14:textId="77777777" w:rsidR="00570C70" w:rsidRDefault="00570C70" w:rsidP="00570C70">
      <w:pPr>
        <w:pStyle w:val="B1"/>
      </w:pPr>
      <w:r>
        <w:t>-</w:t>
      </w:r>
      <w:r>
        <w:tab/>
        <w:t xml:space="preserve">Support for </w:t>
      </w:r>
      <w:r w:rsidRPr="00AA69B7">
        <w:t xml:space="preserve">Media Capabilities for Augmented Reality Glasses </w:t>
      </w:r>
      <w:r>
        <w:t>as introduced in clause 8.5.</w:t>
      </w:r>
    </w:p>
    <w:p w14:paraId="23D418EE" w14:textId="77777777" w:rsidR="00570C70" w:rsidRDefault="00570C70" w:rsidP="00570C70">
      <w:r>
        <w:t>In order to separate the work areas of these potential work topics, Figure 8.1-1 and Figure 8.1-2 provides the high-level scope of these two work topics for STAR-based and EDGAR-based UEs, respectively.</w:t>
      </w:r>
    </w:p>
    <w:p w14:paraId="1ACD31F6" w14:textId="77777777" w:rsidR="00570C70" w:rsidRDefault="003979C0" w:rsidP="00135DE0">
      <w:pPr>
        <w:pStyle w:val="TH"/>
      </w:pPr>
      <w:r w:rsidRPr="00132641">
        <w:rPr>
          <w:noProof/>
        </w:rPr>
        <w:pict w14:anchorId="52819280">
          <v:shape id="_x0000_i1068" type="#_x0000_t75" style="width:442.2pt;height:154.4pt;visibility:visible">
            <v:imagedata r:id="rId128" o:title=""/>
          </v:shape>
        </w:pict>
      </w:r>
    </w:p>
    <w:p w14:paraId="4D02797E" w14:textId="77777777" w:rsidR="00570C70" w:rsidRDefault="00570C70" w:rsidP="00135DE0">
      <w:pPr>
        <w:pStyle w:val="TF"/>
      </w:pPr>
      <w:r w:rsidRPr="00684E63">
        <w:rPr>
          <w:rFonts w:hint="eastAsia"/>
        </w:rPr>
        <w:t>Figure</w:t>
      </w:r>
      <w:r w:rsidRPr="00684E63">
        <w:t xml:space="preserve"> </w:t>
      </w:r>
      <w:r>
        <w:t>8.1</w:t>
      </w:r>
      <w:r w:rsidRPr="00684E63">
        <w:t>-</w:t>
      </w:r>
      <w:r>
        <w:t>1</w:t>
      </w:r>
      <w:r w:rsidRPr="00684E63">
        <w:t xml:space="preserve">: </w:t>
      </w:r>
      <w:r>
        <w:t>Work topic separation between AR media capabilities, terminal architecture and network architecture for STAR-type devices</w:t>
      </w:r>
      <w:r w:rsidRPr="00684E63">
        <w:t>.</w:t>
      </w:r>
    </w:p>
    <w:p w14:paraId="72FBA96B" w14:textId="77777777" w:rsidR="00570C70" w:rsidRDefault="003979C0" w:rsidP="00135DE0">
      <w:pPr>
        <w:pStyle w:val="TH"/>
      </w:pPr>
      <w:r w:rsidRPr="00132641">
        <w:rPr>
          <w:noProof/>
        </w:rPr>
        <w:pict w14:anchorId="4FDE132A">
          <v:shape id="_x0000_i1069" type="#_x0000_t75" style="width:470.45pt;height:152.2pt;visibility:visible">
            <v:imagedata r:id="rId129" o:title=""/>
          </v:shape>
        </w:pict>
      </w:r>
    </w:p>
    <w:p w14:paraId="3B9F551F" w14:textId="77777777" w:rsidR="00570C70" w:rsidRDefault="00570C70" w:rsidP="00135DE0">
      <w:pPr>
        <w:pStyle w:val="TF"/>
      </w:pPr>
      <w:r w:rsidRPr="00684E63">
        <w:rPr>
          <w:rFonts w:hint="eastAsia"/>
        </w:rPr>
        <w:t>Figure</w:t>
      </w:r>
      <w:r w:rsidRPr="00684E63">
        <w:t xml:space="preserve"> </w:t>
      </w:r>
      <w:r>
        <w:t>8.1</w:t>
      </w:r>
      <w:r w:rsidRPr="00684E63">
        <w:t>-</w:t>
      </w:r>
      <w:r>
        <w:t>2</w:t>
      </w:r>
      <w:r w:rsidRPr="00684E63">
        <w:t xml:space="preserve">: </w:t>
      </w:r>
      <w:r>
        <w:t>Work topic separation between AR media capabilities, terminal architecture and network architecture for EDGAR-type devices</w:t>
      </w:r>
      <w:r w:rsidRPr="00684E63">
        <w:t>.</w:t>
      </w:r>
    </w:p>
    <w:p w14:paraId="6A916BCA" w14:textId="77777777" w:rsidR="00A11309" w:rsidRPr="009905AC" w:rsidRDefault="00A11309" w:rsidP="00684E63">
      <w:pPr>
        <w:pStyle w:val="Heading2"/>
      </w:pPr>
      <w:bookmarkStart w:id="195" w:name="_Toc123912740"/>
      <w:r w:rsidRPr="009905AC">
        <w:t>8.2</w:t>
      </w:r>
      <w:r w:rsidRPr="009905AC">
        <w:tab/>
        <w:t xml:space="preserve">5G </w:t>
      </w:r>
      <w:r w:rsidR="00FA4C77">
        <w:t>Generic</w:t>
      </w:r>
      <w:r w:rsidRPr="009905AC">
        <w:t xml:space="preserve"> Architectures </w:t>
      </w:r>
      <w:r w:rsidR="00FA4C77">
        <w:t>for Real-Time Media Delivery</w:t>
      </w:r>
      <w:bookmarkEnd w:id="195"/>
    </w:p>
    <w:p w14:paraId="67E102F1" w14:textId="77777777" w:rsidR="00A11309" w:rsidRPr="009905AC" w:rsidRDefault="00A11309" w:rsidP="00A11309">
      <w:r w:rsidRPr="009905AC">
        <w:t xml:space="preserve">Based on the initial conclusions in TR 26.928 [2], clause 7, and the evaluation of architectures in clause 4 and 6 of this report, it is </w:t>
      </w:r>
      <w:r>
        <w:rPr>
          <w:lang w:eastAsia="ko-KR"/>
        </w:rPr>
        <w:t xml:space="preserve">clear </w:t>
      </w:r>
      <w:r w:rsidRPr="009905AC">
        <w:t xml:space="preserve">that for </w:t>
      </w:r>
      <w:r w:rsidR="00FA4C77">
        <w:t>the integration of AR services and experiences into 5G Networks, the approach taken in 5GMS to separate the data plane and the control plane, and enable access of third-party services getting access to 5G System functionalities, is a major benefit. The basic concept is the e</w:t>
      </w:r>
      <w:r w:rsidR="00FA4C77" w:rsidRPr="00026BCC">
        <w:t>xten</w:t>
      </w:r>
      <w:r w:rsidR="00FA4C77">
        <w:t>sion of 5GMS principles.</w:t>
      </w:r>
      <w:r w:rsidR="00FA4C77" w:rsidRPr="00026BCC">
        <w:t xml:space="preserve"> to any type of service including real-time communication and split-rendering</w:t>
      </w:r>
      <w:r w:rsidR="00FA4C77">
        <w:t xml:space="preserve">. </w:t>
      </w:r>
      <w:r w:rsidR="00FA4C77" w:rsidRPr="00026BCC">
        <w:t>While the work is motivated by XR and AR experiences</w:t>
      </w:r>
      <w:r w:rsidR="00FA4C77">
        <w:t xml:space="preserve"> discussed in this TR</w:t>
      </w:r>
      <w:r w:rsidR="00FA4C77" w:rsidRPr="00026BCC">
        <w:t>, it is neither specific nor limited to those experiences.</w:t>
      </w:r>
      <w:r w:rsidR="00FA4C77">
        <w:t xml:space="preserve"> In principle, the b</w:t>
      </w:r>
      <w:r w:rsidR="00FA4C77" w:rsidRPr="00026BCC">
        <w:t xml:space="preserve">asic </w:t>
      </w:r>
      <w:r w:rsidR="00FA4C77">
        <w:t>c</w:t>
      </w:r>
      <w:r w:rsidR="00FA4C77" w:rsidRPr="00026BCC">
        <w:t>ontrol plane similar/identical to 5GMS</w:t>
      </w:r>
      <w:r w:rsidR="00FA4C77">
        <w:t xml:space="preserve">, and the media plane is generic, permitting different types of operator and third-party services supported by the 5G System. The following aspects are identified: </w:t>
      </w:r>
    </w:p>
    <w:p w14:paraId="3E3ABA3B" w14:textId="77777777" w:rsidR="00A11309" w:rsidRPr="00A11309" w:rsidRDefault="00A11309" w:rsidP="00684E63">
      <w:pPr>
        <w:pStyle w:val="B1"/>
      </w:pPr>
      <w:r>
        <w:t>-</w:t>
      </w:r>
      <w:r>
        <w:tab/>
      </w:r>
      <w:r w:rsidR="00F51085">
        <w:t>5GMS-like n</w:t>
      </w:r>
      <w:r w:rsidRPr="00A11309">
        <w:t>etwork</w:t>
      </w:r>
      <w:r w:rsidR="00F51085">
        <w:t xml:space="preserve"> </w:t>
      </w:r>
      <w:r w:rsidRPr="00A11309">
        <w:t xml:space="preserve">architectures to support </w:t>
      </w:r>
      <w:r w:rsidR="00F51085">
        <w:t xml:space="preserve">any type of media services including real-time communication, </w:t>
      </w:r>
      <w:r w:rsidRPr="00A11309">
        <w:t>split rendering and spatial computing</w:t>
      </w:r>
    </w:p>
    <w:p w14:paraId="6E074BBD" w14:textId="77777777" w:rsidR="00A11309" w:rsidRPr="00A11309" w:rsidRDefault="00A11309" w:rsidP="00684E63">
      <w:pPr>
        <w:pStyle w:val="B1"/>
      </w:pPr>
      <w:r>
        <w:t>-</w:t>
      </w:r>
      <w:r>
        <w:tab/>
      </w:r>
      <w:r w:rsidRPr="00A11309">
        <w:t>Operator and third-party services need to be supported</w:t>
      </w:r>
    </w:p>
    <w:p w14:paraId="28F1777D" w14:textId="77777777" w:rsidR="00A11309" w:rsidRPr="00684E63" w:rsidRDefault="00A11309" w:rsidP="00684E63">
      <w:pPr>
        <w:pStyle w:val="B1"/>
      </w:pPr>
      <w:r>
        <w:t>-</w:t>
      </w:r>
      <w:r>
        <w:tab/>
      </w:r>
      <w:r w:rsidR="00F51085">
        <w:t>Separation of user and control plane functionalities</w:t>
      </w:r>
    </w:p>
    <w:p w14:paraId="5281CA8E" w14:textId="77777777" w:rsidR="00A11309" w:rsidRPr="009905AC" w:rsidRDefault="00A11309" w:rsidP="00A11309">
      <w:r w:rsidRPr="009905AC">
        <w:t xml:space="preserve">Based on the above, it </w:t>
      </w:r>
      <w:r>
        <w:t xml:space="preserve">is </w:t>
      </w:r>
      <w:r w:rsidRPr="009905AC">
        <w:t xml:space="preserve">considered to specify 5G </w:t>
      </w:r>
      <w:r w:rsidR="00F51085">
        <w:t>generic</w:t>
      </w:r>
      <w:r w:rsidRPr="009905AC">
        <w:t xml:space="preserve"> </w:t>
      </w:r>
      <w:r w:rsidR="00F51085">
        <w:t>a</w:t>
      </w:r>
      <w:r w:rsidRPr="009905AC">
        <w:t xml:space="preserve">rchitectures </w:t>
      </w:r>
      <w:r w:rsidR="00F51085">
        <w:t xml:space="preserve">for real-time media delivery </w:t>
      </w:r>
      <w:r w:rsidRPr="009905AC">
        <w:t xml:space="preserve">addressing the following </w:t>
      </w:r>
      <w:r>
        <w:t xml:space="preserve">stage-2 work </w:t>
      </w:r>
      <w:r w:rsidRPr="009905AC">
        <w:t>objectives:</w:t>
      </w:r>
    </w:p>
    <w:p w14:paraId="584482C0" w14:textId="77777777" w:rsidR="00A11309" w:rsidRDefault="00A11309" w:rsidP="00684E63">
      <w:pPr>
        <w:pStyle w:val="B1"/>
      </w:pPr>
      <w:r>
        <w:rPr>
          <w:lang w:eastAsia="ko-KR"/>
        </w:rPr>
        <w:t>-</w:t>
      </w:r>
      <w:r>
        <w:rPr>
          <w:lang w:eastAsia="ko-KR"/>
        </w:rPr>
        <w:tab/>
        <w:t xml:space="preserve">A generic </w:t>
      </w:r>
      <w:r w:rsidR="00F51085">
        <w:rPr>
          <w:lang w:eastAsia="ko-KR"/>
        </w:rPr>
        <w:t xml:space="preserve">media delivery </w:t>
      </w:r>
      <w:r>
        <w:rPr>
          <w:lang w:eastAsia="ko-KR"/>
        </w:rPr>
        <w:t xml:space="preserve">architecture to define relevant core building blocks, </w:t>
      </w:r>
      <w:r w:rsidR="00F51085">
        <w:rPr>
          <w:lang w:eastAsia="ko-KR"/>
        </w:rPr>
        <w:t xml:space="preserve">reference point, and </w:t>
      </w:r>
      <w:r>
        <w:rPr>
          <w:lang w:eastAsia="ko-KR"/>
        </w:rPr>
        <w:t>interfaces</w:t>
      </w:r>
      <w:r w:rsidR="00F51085">
        <w:rPr>
          <w:lang w:eastAsia="ko-KR"/>
        </w:rPr>
        <w:t xml:space="preserve"> to support modern operator and third-party media services based on the 5GMS architecture</w:t>
      </w:r>
    </w:p>
    <w:p w14:paraId="5758DF6F" w14:textId="77777777" w:rsidR="00A11309" w:rsidRDefault="00A11309" w:rsidP="00684E63">
      <w:pPr>
        <w:pStyle w:val="B1"/>
      </w:pPr>
      <w:r>
        <w:t>-</w:t>
      </w:r>
      <w:r>
        <w:tab/>
      </w:r>
      <w:r w:rsidR="00337327" w:rsidRPr="007702F0">
        <w:t xml:space="preserve">Provide all relevant reference points and interfaces to support different collaboration models between 5G System operator and third-party </w:t>
      </w:r>
      <w:r w:rsidR="00337327">
        <w:t>media service</w:t>
      </w:r>
      <w:r w:rsidR="00337327" w:rsidRPr="007702F0">
        <w:t xml:space="preserve"> provider</w:t>
      </w:r>
      <w:r w:rsidR="00337327">
        <w:t>, including but not limited to an AR media service provider.</w:t>
      </w:r>
    </w:p>
    <w:p w14:paraId="07807D72" w14:textId="77777777" w:rsidR="00A11309" w:rsidRPr="009905AC" w:rsidRDefault="00A11309" w:rsidP="00684E63">
      <w:pPr>
        <w:pStyle w:val="B1"/>
      </w:pPr>
      <w:r>
        <w:rPr>
          <w:lang w:eastAsia="ko-KR"/>
        </w:rPr>
        <w:t>-</w:t>
      </w:r>
      <w:r>
        <w:rPr>
          <w:lang w:eastAsia="ko-KR"/>
        </w:rPr>
        <w:tab/>
        <w:t xml:space="preserve">Call flows and procedures for </w:t>
      </w:r>
      <w:r w:rsidR="00337327">
        <w:rPr>
          <w:lang w:eastAsia="ko-KR"/>
        </w:rPr>
        <w:t xml:space="preserve">different service types, for example real-time communication, shared communication, etc., </w:t>
      </w:r>
      <w:r>
        <w:rPr>
          <w:lang w:eastAsia="ko-KR"/>
        </w:rPr>
        <w:t>based on the context of clause 6</w:t>
      </w:r>
    </w:p>
    <w:p w14:paraId="675922E7" w14:textId="77777777" w:rsidR="00A11309" w:rsidRPr="009905AC" w:rsidRDefault="00A11309" w:rsidP="00684E63">
      <w:pPr>
        <w:pStyle w:val="B1"/>
      </w:pPr>
      <w:r>
        <w:t>-</w:t>
      </w:r>
      <w:r>
        <w:tab/>
      </w:r>
      <w:r w:rsidRPr="009905AC">
        <w:t xml:space="preserve">Specify </w:t>
      </w:r>
      <w:r w:rsidR="00337327">
        <w:t>support for AR relevant functionalities such</w:t>
      </w:r>
      <w:r w:rsidR="00337327" w:rsidRPr="009905AC">
        <w:t xml:space="preserve"> split-rendering </w:t>
      </w:r>
      <w:r w:rsidR="00337327">
        <w:t xml:space="preserve">or spatial computing </w:t>
      </w:r>
      <w:r w:rsidR="00337327" w:rsidRPr="009905AC">
        <w:t>on top of a 5G System</w:t>
      </w:r>
      <w:r w:rsidR="00337327">
        <w:t xml:space="preserve"> based on this architecture</w:t>
      </w:r>
      <w:r w:rsidR="00337327" w:rsidRPr="009905AC" w:rsidDel="00337327">
        <w:t xml:space="preserve"> </w:t>
      </w:r>
    </w:p>
    <w:p w14:paraId="619CE35D" w14:textId="77777777" w:rsidR="00A11309" w:rsidRPr="009905AC" w:rsidRDefault="00A11309" w:rsidP="00684E63">
      <w:pPr>
        <w:pStyle w:val="Heading2"/>
      </w:pPr>
      <w:bookmarkStart w:id="196" w:name="_Toc123912741"/>
      <w:r w:rsidRPr="009905AC">
        <w:t>8.3</w:t>
      </w:r>
      <w:r w:rsidRPr="009905AC">
        <w:tab/>
        <w:t>5G-Media Service Enablers</w:t>
      </w:r>
      <w:bookmarkEnd w:id="196"/>
    </w:p>
    <w:p w14:paraId="5ACB52C1" w14:textId="77777777" w:rsidR="00A11309" w:rsidRPr="009905AC" w:rsidRDefault="00A11309" w:rsidP="00A11309">
      <w:r w:rsidRPr="009905AC">
        <w:t xml:space="preserve">AR applications rely on functionalities provided by devices and networks. On devices, such functionalities are typically bundled in software development kits (SDKs) in order to get access to complex hardware functionalities. SDKs typically expose APIs to simplify the communication with the underlying hardware and network functionalities. </w:t>
      </w:r>
    </w:p>
    <w:p w14:paraId="4532AC80" w14:textId="77777777" w:rsidR="00A11309" w:rsidRPr="009905AC" w:rsidRDefault="00A11309" w:rsidP="00A11309">
      <w:r w:rsidRPr="009905AC">
        <w:t xml:space="preserve">What is clearly needed for AR and provided for example by Khronos with OpenXR, are standardized APIs to access underlying AR hardware functions. However, the standardized APIs and functions in OpenXR are restricted to local device processing. In order to enable and simplify the access to 5G network, system and media functionalities for AR, it is beneficial to provide packages and bundles for application providers. Typical assets for </w:t>
      </w:r>
      <w:r w:rsidR="00187F7A">
        <w:t>m</w:t>
      </w:r>
      <w:r w:rsidRPr="009905AC">
        <w:t xml:space="preserve">edia </w:t>
      </w:r>
      <w:r w:rsidR="00187F7A">
        <w:t>s</w:t>
      </w:r>
      <w:r w:rsidRPr="009905AC">
        <w:t>ervice enablers are:</w:t>
      </w:r>
    </w:p>
    <w:p w14:paraId="4410840A" w14:textId="77777777" w:rsidR="00A11309" w:rsidRPr="00477B79" w:rsidRDefault="00A11309" w:rsidP="00684E63">
      <w:pPr>
        <w:pStyle w:val="B1"/>
      </w:pPr>
      <w:r>
        <w:t>-</w:t>
      </w:r>
      <w:r>
        <w:tab/>
      </w:r>
      <w:r w:rsidRPr="00477B79">
        <w:t xml:space="preserve">Set of functions that may be used to develop applications on top of 5G Systems </w:t>
      </w:r>
    </w:p>
    <w:p w14:paraId="48A64FCB" w14:textId="77777777" w:rsidR="00A11309" w:rsidRPr="00477B79" w:rsidRDefault="00A11309" w:rsidP="00684E63">
      <w:pPr>
        <w:pStyle w:val="B1"/>
      </w:pPr>
      <w:r>
        <w:t>-</w:t>
      </w:r>
      <w:r>
        <w:tab/>
      </w:r>
      <w:r w:rsidRPr="00477B79">
        <w:t>Set of robust features and functionalities which reduce the complexity of developing applications</w:t>
      </w:r>
    </w:p>
    <w:p w14:paraId="2F50089F" w14:textId="77777777" w:rsidR="00A11309" w:rsidRPr="00477B79" w:rsidRDefault="00A11309" w:rsidP="00684E63">
      <w:pPr>
        <w:pStyle w:val="B1"/>
      </w:pPr>
      <w:r>
        <w:t>-</w:t>
      </w:r>
      <w:r>
        <w:tab/>
      </w:r>
      <w:r w:rsidRPr="00477B79">
        <w:t>Functions to leverage system and radio optimizations as well as features defined in 5G System (5G Core Network and 5G NR)</w:t>
      </w:r>
    </w:p>
    <w:p w14:paraId="2C67887D" w14:textId="77777777" w:rsidR="00A11309" w:rsidRPr="00477B79" w:rsidRDefault="00A11309" w:rsidP="00684E63">
      <w:pPr>
        <w:pStyle w:val="B1"/>
      </w:pPr>
      <w:r>
        <w:t>-</w:t>
      </w:r>
      <w:r>
        <w:tab/>
      </w:r>
      <w:r w:rsidRPr="00477B79">
        <w:t>Provision and documentation of APIs to enable or at least simplify access to these functionalities</w:t>
      </w:r>
    </w:p>
    <w:p w14:paraId="1AEBFD40" w14:textId="77777777" w:rsidR="00A11309" w:rsidRPr="00477B79" w:rsidRDefault="00A11309" w:rsidP="00684E63">
      <w:pPr>
        <w:pStyle w:val="B1"/>
      </w:pPr>
      <w:r>
        <w:t>-</w:t>
      </w:r>
      <w:r>
        <w:tab/>
      </w:r>
      <w:r w:rsidRPr="00477B79">
        <w:t>Provision of network interfaces to connect to the 5G System</w:t>
      </w:r>
    </w:p>
    <w:p w14:paraId="6A5F51EB" w14:textId="77777777" w:rsidR="00A11309" w:rsidRPr="00477B79" w:rsidRDefault="00A11309" w:rsidP="00684E63">
      <w:pPr>
        <w:pStyle w:val="B1"/>
      </w:pPr>
      <w:r>
        <w:t>-</w:t>
      </w:r>
      <w:r>
        <w:tab/>
      </w:r>
      <w:r w:rsidRPr="00477B79">
        <w:t xml:space="preserve">A testable set of functions. Testing and conformance may be addressed outside 3GPP by an appropriate </w:t>
      </w:r>
      <w:r>
        <w:t>Marketing and Public Relations (MPR)</w:t>
      </w:r>
      <w:r w:rsidRPr="00477B79">
        <w:t xml:space="preserve"> or Industry </w:t>
      </w:r>
      <w:r>
        <w:t>F</w:t>
      </w:r>
      <w:r w:rsidRPr="00477B79">
        <w:t>orum.</w:t>
      </w:r>
    </w:p>
    <w:p w14:paraId="65D6A41F" w14:textId="77777777" w:rsidR="00A11309" w:rsidRPr="00477B79" w:rsidRDefault="00A11309" w:rsidP="00684E63">
      <w:pPr>
        <w:pStyle w:val="B1"/>
      </w:pPr>
      <w:r>
        <w:t>-</w:t>
      </w:r>
      <w:r>
        <w:tab/>
      </w:r>
      <w:r w:rsidRPr="00477B79">
        <w:t>Guidelines and examples to make use of the functionalities</w:t>
      </w:r>
    </w:p>
    <w:p w14:paraId="76632DD9" w14:textId="77777777" w:rsidR="00A11309" w:rsidRPr="00477B79" w:rsidRDefault="00A11309" w:rsidP="00A11309">
      <w:r w:rsidRPr="009905AC">
        <w:t>It is proposed to use the concept of 5G-</w:t>
      </w:r>
      <w:r w:rsidR="00187F7A">
        <w:t>m</w:t>
      </w:r>
      <w:r w:rsidRPr="009905AC">
        <w:t xml:space="preserve">edia </w:t>
      </w:r>
      <w:r w:rsidR="00187F7A">
        <w:t>s</w:t>
      </w:r>
      <w:r w:rsidRPr="009905AC">
        <w:t>ervice enablers to define relevant specifications for AR and possibly other applications. A common set of properties and functionalities for Media Service Enabler specification</w:t>
      </w:r>
      <w:r>
        <w:t>s</w:t>
      </w:r>
      <w:r w:rsidRPr="009905AC">
        <w:t xml:space="preserve"> is needed and hence it is proposed to provide a 3GPP internal report that</w:t>
      </w:r>
      <w:r>
        <w:t>:</w:t>
      </w:r>
      <w:r w:rsidRPr="009905AC">
        <w:t xml:space="preserve">  </w:t>
      </w:r>
    </w:p>
    <w:p w14:paraId="55E2CFF2" w14:textId="77777777" w:rsidR="00A11309" w:rsidRPr="009905AC" w:rsidRDefault="00A11309" w:rsidP="00684E63">
      <w:pPr>
        <w:pStyle w:val="B1"/>
      </w:pPr>
      <w:r>
        <w:t>-</w:t>
      </w:r>
      <w:r>
        <w:tab/>
      </w:r>
      <w:r w:rsidRPr="009905AC">
        <w:t xml:space="preserve">Define the principal properties of </w:t>
      </w:r>
      <w:r w:rsidR="00187F7A">
        <w:t>m</w:t>
      </w:r>
      <w:r w:rsidRPr="009905AC">
        <w:t xml:space="preserve">edia </w:t>
      </w:r>
      <w:r w:rsidR="00187F7A">
        <w:t>s</w:t>
      </w:r>
      <w:r w:rsidRPr="009905AC">
        <w:t xml:space="preserve">ervice </w:t>
      </w:r>
      <w:r w:rsidR="00187F7A">
        <w:t>e</w:t>
      </w:r>
      <w:r w:rsidRPr="009905AC">
        <w:t>nablers</w:t>
      </w:r>
    </w:p>
    <w:p w14:paraId="79506954" w14:textId="77777777" w:rsidR="00A11309" w:rsidRPr="009905AC" w:rsidRDefault="00A11309" w:rsidP="00684E63">
      <w:pPr>
        <w:pStyle w:val="B1"/>
      </w:pPr>
      <w:r>
        <w:t>-</w:t>
      </w:r>
      <w:r>
        <w:tab/>
      </w:r>
      <w:r w:rsidRPr="009905AC">
        <w:t xml:space="preserve">Define minimum and typical functionalities of </w:t>
      </w:r>
      <w:r w:rsidR="00187F7A">
        <w:t>m</w:t>
      </w:r>
      <w:r w:rsidRPr="009905AC">
        <w:t xml:space="preserve">edia </w:t>
      </w:r>
      <w:r w:rsidR="00187F7A">
        <w:t>s</w:t>
      </w:r>
      <w:r w:rsidRPr="009905AC">
        <w:t xml:space="preserve">ervice </w:t>
      </w:r>
      <w:r w:rsidR="00187F7A">
        <w:t>e</w:t>
      </w:r>
      <w:r w:rsidRPr="009905AC">
        <w:t>nablers</w:t>
      </w:r>
    </w:p>
    <w:p w14:paraId="1CE5A35E" w14:textId="77777777" w:rsidR="00A11309" w:rsidRPr="009905AC" w:rsidRDefault="00A11309" w:rsidP="00684E63">
      <w:pPr>
        <w:pStyle w:val="B1"/>
      </w:pPr>
      <w:r>
        <w:t>-</w:t>
      </w:r>
      <w:r>
        <w:tab/>
      </w:r>
      <w:r w:rsidRPr="009905AC">
        <w:t xml:space="preserve">Define a specification template for </w:t>
      </w:r>
      <w:r w:rsidR="00187F7A">
        <w:t>m</w:t>
      </w:r>
      <w:r w:rsidRPr="009905AC">
        <w:t xml:space="preserve">edia </w:t>
      </w:r>
      <w:r w:rsidR="00187F7A">
        <w:t>s</w:t>
      </w:r>
      <w:r w:rsidRPr="009905AC">
        <w:t xml:space="preserve">ervice </w:t>
      </w:r>
      <w:r w:rsidR="00187F7A">
        <w:t>e</w:t>
      </w:r>
      <w:r w:rsidRPr="009905AC">
        <w:t>nablers</w:t>
      </w:r>
    </w:p>
    <w:p w14:paraId="30B91DB3" w14:textId="77777777" w:rsidR="00A11309" w:rsidRPr="009905AC" w:rsidRDefault="00A11309" w:rsidP="00684E63">
      <w:pPr>
        <w:pStyle w:val="B1"/>
      </w:pPr>
      <w:r>
        <w:t>-</w:t>
      </w:r>
      <w:r>
        <w:tab/>
      </w:r>
      <w:r w:rsidRPr="009905AC">
        <w:t xml:space="preserve">Identify possibly relevant stage-2 and stage-3 work for </w:t>
      </w:r>
      <w:r w:rsidR="00187F7A">
        <w:t>m</w:t>
      </w:r>
      <w:r w:rsidRPr="009905AC">
        <w:t xml:space="preserve">edia </w:t>
      </w:r>
      <w:r w:rsidR="00187F7A">
        <w:t>s</w:t>
      </w:r>
      <w:r w:rsidRPr="009905AC">
        <w:t xml:space="preserve">ervice </w:t>
      </w:r>
      <w:r w:rsidR="00187F7A">
        <w:t>e</w:t>
      </w:r>
      <w:r w:rsidRPr="009905AC">
        <w:t>nablers</w:t>
      </w:r>
    </w:p>
    <w:p w14:paraId="48B5199E" w14:textId="77777777" w:rsidR="00A11309" w:rsidRPr="00477B79" w:rsidRDefault="00A11309" w:rsidP="00684E63">
      <w:pPr>
        <w:pStyle w:val="B1"/>
      </w:pPr>
      <w:r>
        <w:t>-</w:t>
      </w:r>
      <w:r>
        <w:tab/>
      </w:r>
      <w:r w:rsidRPr="009905AC">
        <w:t xml:space="preserve">Collect a set of initially relevant </w:t>
      </w:r>
      <w:r w:rsidR="00187F7A">
        <w:t>m</w:t>
      </w:r>
      <w:r w:rsidRPr="009905AC">
        <w:t xml:space="preserve">edia </w:t>
      </w:r>
      <w:r w:rsidR="00187F7A">
        <w:t>s</w:t>
      </w:r>
      <w:r w:rsidRPr="009905AC">
        <w:t xml:space="preserve">ervice </w:t>
      </w:r>
      <w:r w:rsidR="00187F7A">
        <w:t>e</w:t>
      </w:r>
      <w:r w:rsidRPr="009905AC">
        <w:t>nablers for normative work</w:t>
      </w:r>
    </w:p>
    <w:p w14:paraId="66A4A813" w14:textId="77777777" w:rsidR="00A11309" w:rsidRPr="009905AC" w:rsidRDefault="00A11309" w:rsidP="00684E63">
      <w:pPr>
        <w:pStyle w:val="Heading2"/>
      </w:pPr>
      <w:bookmarkStart w:id="197" w:name="_Toc123912742"/>
      <w:r w:rsidRPr="009905AC">
        <w:t>8.4</w:t>
      </w:r>
      <w:r w:rsidRPr="009905AC">
        <w:tab/>
        <w:t>5G Real-time Communication</w:t>
      </w:r>
      <w:bookmarkEnd w:id="197"/>
      <w:r w:rsidRPr="009905AC">
        <w:t xml:space="preserve"> </w:t>
      </w:r>
    </w:p>
    <w:p w14:paraId="55D0CD66" w14:textId="77777777" w:rsidR="00A11309" w:rsidRPr="009905AC" w:rsidRDefault="00A11309" w:rsidP="00A11309">
      <w:r w:rsidRPr="009905AC">
        <w:t>As documented in clause 4.2.</w:t>
      </w:r>
      <w:r w:rsidR="00632E45">
        <w:t>6</w:t>
      </w:r>
      <w:r w:rsidRPr="009905AC">
        <w:t xml:space="preserve"> and further developed in the context of clause 6, there are several use cases that require a 5G Real-time communication. The use cases include</w:t>
      </w:r>
      <w:r>
        <w:t>:</w:t>
      </w:r>
      <w:r w:rsidRPr="009905AC">
        <w:t xml:space="preserve"> </w:t>
      </w:r>
    </w:p>
    <w:p w14:paraId="46649C7E" w14:textId="77777777" w:rsidR="00A11309" w:rsidRPr="009905AC" w:rsidRDefault="00A11309" w:rsidP="00684E63">
      <w:pPr>
        <w:pStyle w:val="B1"/>
      </w:pPr>
      <w:r>
        <w:t>1)</w:t>
      </w:r>
      <w:r>
        <w:tab/>
      </w:r>
      <w:r w:rsidRPr="009905AC">
        <w:t>EDGAR-based UEs relying on rendering on the network. In this case, the downlink requires sending pre-rendered viewports with lowest latency, typically in the range below 50ms.</w:t>
      </w:r>
    </w:p>
    <w:p w14:paraId="1CD470D5" w14:textId="77777777" w:rsidR="00A11309" w:rsidRPr="009905AC" w:rsidRDefault="00A11309" w:rsidP="00684E63">
      <w:pPr>
        <w:pStyle w:val="B1"/>
      </w:pPr>
      <w:r>
        <w:t>2)</w:t>
      </w:r>
      <w:r>
        <w:tab/>
      </w:r>
      <w:r w:rsidRPr="009905AC">
        <w:t xml:space="preserve">Uplink streaming of camera and sensor information for </w:t>
      </w:r>
      <w:r>
        <w:t>cognitive/spatial computing</w:t>
      </w:r>
      <w:r w:rsidRPr="009905AC">
        <w:t xml:space="preserve"> experiences, in case the environment tracking data and sensor data is used in creating and rendering the scene. </w:t>
      </w:r>
    </w:p>
    <w:p w14:paraId="1CF953CD" w14:textId="77777777" w:rsidR="00A11309" w:rsidRPr="009905AC" w:rsidRDefault="00A11309" w:rsidP="00684E63">
      <w:pPr>
        <w:pStyle w:val="B1"/>
      </w:pPr>
      <w:r>
        <w:t>3)</w:t>
      </w:r>
      <w:r>
        <w:tab/>
      </w:r>
      <w:r w:rsidRPr="009905AC">
        <w:t xml:space="preserve">Conversational AR services require real-time communication both in the downlink and the uplink, </w:t>
      </w:r>
      <w:r>
        <w:t>even</w:t>
      </w:r>
      <w:r w:rsidRPr="009905AC">
        <w:t xml:space="preserve"> independent from MTSI for app integration of the communication.</w:t>
      </w:r>
    </w:p>
    <w:p w14:paraId="2410B0B2" w14:textId="77777777" w:rsidR="00A11309" w:rsidRPr="009905AC" w:rsidRDefault="00A11309" w:rsidP="00A11309">
      <w:r w:rsidRPr="009905AC">
        <w:t>In order to provide adequate QoS as well as possible optimizations when using a 5G System for media delivery, an integration of real-time communication into the 5G System framework is essential.</w:t>
      </w:r>
    </w:p>
    <w:p w14:paraId="2F57729C" w14:textId="77777777" w:rsidR="00A11309" w:rsidRPr="009905AC" w:rsidRDefault="00A11309" w:rsidP="00A11309">
      <w:r w:rsidRPr="009905AC">
        <w:t>As identified in clause 4.2.</w:t>
      </w:r>
      <w:r w:rsidR="00632E45">
        <w:t>6</w:t>
      </w:r>
      <w:r w:rsidRPr="009905AC">
        <w:t xml:space="preserve"> and clause 6.5, there is a need for supporting third-party application</w:t>
      </w:r>
      <w:r>
        <w:t>s</w:t>
      </w:r>
      <w:r w:rsidRPr="009905AC">
        <w:t xml:space="preserve"> in 5G real-time communication as well as server-based real-time streaming. From an app developer perspective, an enabler is preferable, especially to support real-time streaming, for example split-rendering.</w:t>
      </w:r>
    </w:p>
    <w:p w14:paraId="48D48B43" w14:textId="77777777" w:rsidR="00A11309" w:rsidRPr="009905AC" w:rsidRDefault="00A11309" w:rsidP="00A11309">
      <w:r w:rsidRPr="009905AC">
        <w:t xml:space="preserve">Different options may be considered, for example re-use of parts of MTSI such as the IMS data channel and 5G Media Streaming for managed services, or re-use of </w:t>
      </w:r>
      <w:r w:rsidRPr="009905AC">
        <w:rPr>
          <w:rFonts w:hint="eastAsia"/>
          <w:lang w:eastAsia="ko-KR"/>
        </w:rPr>
        <w:t>W</w:t>
      </w:r>
      <w:r w:rsidRPr="009905AC">
        <w:t xml:space="preserve">ebRTC for OTT services. A 5G </w:t>
      </w:r>
      <w:r w:rsidR="00187F7A">
        <w:t>r</w:t>
      </w:r>
      <w:r w:rsidRPr="009905AC">
        <w:t>eal-time communication is expected to be aligned with</w:t>
      </w:r>
      <w:r>
        <w:t xml:space="preserve"> either IMS or</w:t>
      </w:r>
      <w:r w:rsidRPr="009905AC">
        <w:t xml:space="preserve"> WebRTC but provides additional functions to integrate with the 5G System. </w:t>
      </w:r>
    </w:p>
    <w:p w14:paraId="1CEF52D9" w14:textId="77777777" w:rsidR="00A11309" w:rsidRPr="009905AC" w:rsidRDefault="00A11309" w:rsidP="00A11309">
      <w:r w:rsidRPr="009905AC">
        <w:t xml:space="preserve">It is proposed to define a general 5G </w:t>
      </w:r>
      <w:r w:rsidR="00187F7A">
        <w:t>r</w:t>
      </w:r>
      <w:r w:rsidRPr="009905AC">
        <w:t xml:space="preserve">eal-time </w:t>
      </w:r>
      <w:r w:rsidR="00187F7A">
        <w:t>c</w:t>
      </w:r>
      <w:r w:rsidRPr="009905AC">
        <w:t xml:space="preserve">ommunication </w:t>
      </w:r>
      <w:r w:rsidR="00187F7A">
        <w:t>m</w:t>
      </w:r>
      <w:r w:rsidRPr="009905AC">
        <w:t xml:space="preserve">edia </w:t>
      </w:r>
      <w:r w:rsidR="00187F7A">
        <w:t>s</w:t>
      </w:r>
      <w:r w:rsidRPr="009905AC">
        <w:t xml:space="preserve">ervice </w:t>
      </w:r>
      <w:r w:rsidR="00187F7A">
        <w:t>e</w:t>
      </w:r>
      <w:r w:rsidRPr="009905AC">
        <w:t>nabler that includes, among others, the following functionalities:</w:t>
      </w:r>
    </w:p>
    <w:p w14:paraId="244A0994" w14:textId="77777777" w:rsidR="00A11309" w:rsidRPr="0080348A" w:rsidRDefault="00A11309" w:rsidP="00684E63">
      <w:pPr>
        <w:pStyle w:val="B1"/>
      </w:pPr>
      <w:r>
        <w:t>-</w:t>
      </w:r>
      <w:r>
        <w:tab/>
      </w:r>
      <w:r w:rsidRPr="0080348A">
        <w:t>A protocol stack and content delivery protocol for real-time communication based on RTP</w:t>
      </w:r>
    </w:p>
    <w:p w14:paraId="475E35D4" w14:textId="77777777" w:rsidR="00A11309" w:rsidRPr="00E921B1" w:rsidRDefault="00A11309" w:rsidP="00684E63">
      <w:pPr>
        <w:pStyle w:val="B1"/>
      </w:pPr>
      <w:r>
        <w:t>-</w:t>
      </w:r>
      <w:r>
        <w:tab/>
      </w:r>
      <w:r w:rsidRPr="0080348A">
        <w:t>A common session and connection establishment framework, with instantiations</w:t>
      </w:r>
      <w:r w:rsidRPr="001531F8">
        <w:t xml:space="preserve"> based on </w:t>
      </w:r>
      <w:r w:rsidRPr="003B09DB">
        <w:t xml:space="preserve">SIP and SDP for IMS or </w:t>
      </w:r>
      <w:r w:rsidRPr="00E26AF9">
        <w:t>SDP and ICE</w:t>
      </w:r>
      <w:r w:rsidRPr="00FB748F">
        <w:t xml:space="preserve"> for WebRTC</w:t>
      </w:r>
      <w:r w:rsidRPr="0000575E">
        <w:t>, including further possible investigation of control plane</w:t>
      </w:r>
    </w:p>
    <w:p w14:paraId="0443CF4D" w14:textId="77777777" w:rsidR="00A11309" w:rsidRPr="0080348A" w:rsidRDefault="00A11309" w:rsidP="00684E63">
      <w:pPr>
        <w:pStyle w:val="B1"/>
      </w:pPr>
      <w:r>
        <w:t>-</w:t>
      </w:r>
      <w:r>
        <w:tab/>
      </w:r>
      <w:r w:rsidRPr="0080348A">
        <w:t xml:space="preserve">A capability exchange mechanism </w:t>
      </w:r>
    </w:p>
    <w:p w14:paraId="387462D0" w14:textId="77777777" w:rsidR="00A11309" w:rsidRPr="0080348A" w:rsidRDefault="00A11309" w:rsidP="00684E63">
      <w:pPr>
        <w:pStyle w:val="B1"/>
      </w:pPr>
      <w:r>
        <w:t>-</w:t>
      </w:r>
      <w:r>
        <w:tab/>
      </w:r>
      <w:r w:rsidRPr="0080348A">
        <w:t>A security framework, for example based on SRTP and DTLS for WebRTC</w:t>
      </w:r>
    </w:p>
    <w:p w14:paraId="63FF94FC" w14:textId="77777777" w:rsidR="00A11309" w:rsidRPr="0080348A" w:rsidRDefault="00A11309" w:rsidP="00684E63">
      <w:pPr>
        <w:pStyle w:val="B1"/>
      </w:pPr>
      <w:r>
        <w:t>-</w:t>
      </w:r>
      <w:r>
        <w:tab/>
      </w:r>
      <w:r w:rsidRPr="0080348A">
        <w:t>Uplink and downlink communication</w:t>
      </w:r>
    </w:p>
    <w:p w14:paraId="5F037611" w14:textId="77777777" w:rsidR="00A11309" w:rsidRPr="0080348A" w:rsidRDefault="00A11309" w:rsidP="00684E63">
      <w:pPr>
        <w:pStyle w:val="B1"/>
      </w:pPr>
      <w:r>
        <w:t>-</w:t>
      </w:r>
      <w:r>
        <w:tab/>
      </w:r>
      <w:r w:rsidRPr="0080348A">
        <w:t>Suitable control protocols for end-to-end adaptation</w:t>
      </w:r>
    </w:p>
    <w:p w14:paraId="22D540F2" w14:textId="77777777" w:rsidR="00A11309" w:rsidRPr="0080348A" w:rsidRDefault="00A11309" w:rsidP="00684E63">
      <w:pPr>
        <w:pStyle w:val="B1"/>
      </w:pPr>
      <w:r>
        <w:t>-</w:t>
      </w:r>
      <w:r>
        <w:tab/>
      </w:r>
      <w:r w:rsidRPr="0080348A">
        <w:t>QoS and 5G System integration framework</w:t>
      </w:r>
    </w:p>
    <w:p w14:paraId="6A29446D" w14:textId="77777777" w:rsidR="00A11309" w:rsidRPr="0080348A" w:rsidRDefault="00A11309" w:rsidP="00684E63">
      <w:pPr>
        <w:pStyle w:val="B1"/>
      </w:pPr>
      <w:r>
        <w:t>-</w:t>
      </w:r>
      <w:r>
        <w:tab/>
      </w:r>
      <w:r w:rsidRPr="0080348A">
        <w:t>Reporting and QoE framework</w:t>
      </w:r>
    </w:p>
    <w:p w14:paraId="4C32F27F" w14:textId="77777777" w:rsidR="00A11309" w:rsidRPr="009905AC" w:rsidRDefault="00A11309" w:rsidP="00684E63">
      <w:pPr>
        <w:pStyle w:val="Heading2"/>
      </w:pPr>
      <w:bookmarkStart w:id="198" w:name="_Toc123912743"/>
      <w:r w:rsidRPr="009905AC">
        <w:t>8.5</w:t>
      </w:r>
      <w:r w:rsidRPr="009905AC">
        <w:tab/>
        <w:t>Media Capabilities for Augmented Reality Glasses</w:t>
      </w:r>
      <w:bookmarkEnd w:id="198"/>
      <w:r w:rsidRPr="009905AC">
        <w:t xml:space="preserve"> </w:t>
      </w:r>
    </w:p>
    <w:p w14:paraId="598DD75D" w14:textId="77777777" w:rsidR="00A11309" w:rsidRPr="009905AC" w:rsidRDefault="00A11309" w:rsidP="00A11309">
      <w:pPr>
        <w:rPr>
          <w:lang w:val="en-US"/>
        </w:rPr>
      </w:pPr>
      <w:r w:rsidRPr="009905AC">
        <w:t>In TR 26.928 [2] and this report, XR and AR device architectures have been developed and details on relevant media formats are documented, for example in, clause 4.4. In particular, it is identified that for design AR glasses, implementation and operational requirements are significantly more stringent than for smart phones (see clause 4.5.2 and clause 7). As an example, consuming media on AR glasses requires functionalities to address</w:t>
      </w:r>
      <w:r w:rsidRPr="009905AC">
        <w:rPr>
          <w:lang w:val="en-US"/>
        </w:rPr>
        <w:t xml:space="preserve"> very low power consumption, low area size, low latency options, new formats, operation of multiple decoders in parallel, etc.</w:t>
      </w:r>
    </w:p>
    <w:p w14:paraId="318BF3D6" w14:textId="77777777" w:rsidR="00A11309" w:rsidRPr="009905AC" w:rsidRDefault="00A11309" w:rsidP="00A11309">
      <w:pPr>
        <w:rPr>
          <w:lang w:val="en-US"/>
        </w:rPr>
      </w:pPr>
      <w:r w:rsidRPr="009905AC">
        <w:t xml:space="preserve">To support basic interoperability for AR applications in context of 5G System based delivery, a set of well-defined media capabilities are essential. </w:t>
      </w:r>
      <w:r w:rsidRPr="009905AC">
        <w:rPr>
          <w:lang w:val="en-US"/>
        </w:rPr>
        <w:t>These capabilities may be used in different services and applications and hence service-independent capabilities are relevant. The media capabilities typically address three main scenarios:</w:t>
      </w:r>
    </w:p>
    <w:p w14:paraId="6116258B" w14:textId="77777777" w:rsidR="00A11309" w:rsidRPr="009905AC" w:rsidRDefault="00A11309" w:rsidP="00684E63">
      <w:pPr>
        <w:pStyle w:val="B1"/>
      </w:pPr>
      <w:r>
        <w:t>-</w:t>
      </w:r>
      <w:r>
        <w:tab/>
      </w:r>
      <w:r w:rsidRPr="009905AC">
        <w:t>Support of basic media services on such glasses with simple rendering functionalities</w:t>
      </w:r>
    </w:p>
    <w:p w14:paraId="29AB264E" w14:textId="77777777" w:rsidR="00A11309" w:rsidRPr="009905AC" w:rsidRDefault="00A11309" w:rsidP="00684E63">
      <w:pPr>
        <w:pStyle w:val="B1"/>
      </w:pPr>
      <w:r>
        <w:t>-</w:t>
      </w:r>
      <w:r>
        <w:tab/>
      </w:r>
      <w:r w:rsidRPr="009905AC">
        <w:t xml:space="preserve">Support of split-rendering, </w:t>
      </w:r>
      <w:r>
        <w:t>e.g.</w:t>
      </w:r>
      <w:r w:rsidRPr="009905AC">
        <w:t xml:space="preserve"> a pre-rendering of eye buffers is carried out in the cloud/edge</w:t>
      </w:r>
    </w:p>
    <w:p w14:paraId="25E94BE3" w14:textId="77777777" w:rsidR="00A11309" w:rsidRPr="009905AC" w:rsidRDefault="00A11309" w:rsidP="00684E63">
      <w:pPr>
        <w:pStyle w:val="B1"/>
      </w:pPr>
      <w:bookmarkStart w:id="199" w:name="_Hlk86928201"/>
      <w:r>
        <w:t>-</w:t>
      </w:r>
      <w:r>
        <w:tab/>
      </w:r>
      <w:r w:rsidRPr="009905AC">
        <w:t>Support of sensor and device data streaming to the network in order to support network-based processing or device sensor information</w:t>
      </w:r>
      <w:bookmarkEnd w:id="199"/>
    </w:p>
    <w:p w14:paraId="02111D3C" w14:textId="77777777" w:rsidR="00A11309" w:rsidRPr="009905AC" w:rsidRDefault="00A11309" w:rsidP="00A11309">
      <w:pPr>
        <w:rPr>
          <w:lang w:val="en-US"/>
        </w:rPr>
      </w:pPr>
      <w:r w:rsidRPr="009905AC">
        <w:rPr>
          <w:lang w:val="en-US"/>
        </w:rPr>
        <w:t xml:space="preserve">Media functions are relevant for the Media Access </w:t>
      </w:r>
      <w:r w:rsidR="00632E45">
        <w:rPr>
          <w:lang w:val="en-US"/>
        </w:rPr>
        <w:t>F</w:t>
      </w:r>
      <w:r w:rsidR="00632E45" w:rsidRPr="009905AC">
        <w:rPr>
          <w:lang w:val="en-US"/>
        </w:rPr>
        <w:t xml:space="preserve">unction </w:t>
      </w:r>
      <w:r w:rsidRPr="009905AC">
        <w:rPr>
          <w:lang w:val="en-US"/>
        </w:rPr>
        <w:t>as defined in clause 4.2.</w:t>
      </w:r>
      <w:r w:rsidR="00632E45">
        <w:rPr>
          <w:lang w:val="en-US"/>
        </w:rPr>
        <w:t>6</w:t>
      </w:r>
      <w:r w:rsidRPr="009905AC">
        <w:rPr>
          <w:lang w:val="en-US"/>
        </w:rPr>
        <w:t>. The media capabilities are importantly driven by realistic deployment options addressing device capabilities</w:t>
      </w:r>
      <w:r>
        <w:rPr>
          <w:lang w:val="en-US"/>
        </w:rPr>
        <w:t>,</w:t>
      </w:r>
      <w:r w:rsidRPr="009905AC">
        <w:rPr>
          <w:lang w:val="en-US"/>
        </w:rPr>
        <w:t xml:space="preserve"> as documented in clause 4.5.2</w:t>
      </w:r>
      <w:r>
        <w:rPr>
          <w:lang w:val="en-US"/>
        </w:rPr>
        <w:t>,</w:t>
      </w:r>
      <w:r w:rsidRPr="009905AC">
        <w:rPr>
          <w:lang w:val="en-US"/>
        </w:rPr>
        <w:t xml:space="preserve"> as well as the relevant KPIs.</w:t>
      </w:r>
    </w:p>
    <w:p w14:paraId="659B2B23" w14:textId="77777777" w:rsidR="00A11309" w:rsidRPr="009905AC" w:rsidRDefault="00A11309" w:rsidP="00A11309">
      <w:r w:rsidRPr="009905AC">
        <w:t xml:space="preserve">In particular, the following objectives </w:t>
      </w:r>
      <w:r>
        <w:t xml:space="preserve">need to be </w:t>
      </w:r>
      <w:r w:rsidRPr="009905AC">
        <w:t>considered:</w:t>
      </w:r>
    </w:p>
    <w:p w14:paraId="0CD2BB3B" w14:textId="77777777" w:rsidR="00A11309" w:rsidRPr="009905AC" w:rsidRDefault="00A11309" w:rsidP="00684E63">
      <w:pPr>
        <w:pStyle w:val="B1"/>
      </w:pPr>
      <w:r>
        <w:t>-</w:t>
      </w:r>
      <w:r>
        <w:tab/>
      </w:r>
      <w:r w:rsidRPr="009905AC">
        <w:t>Define a reference terminal architecture for AR devices</w:t>
      </w:r>
    </w:p>
    <w:p w14:paraId="0B6584ED" w14:textId="77777777" w:rsidR="00A11309" w:rsidRPr="009905AC" w:rsidRDefault="00A11309" w:rsidP="00684E63">
      <w:pPr>
        <w:pStyle w:val="B1"/>
      </w:pPr>
      <w:r>
        <w:t>-</w:t>
      </w:r>
      <w:r>
        <w:tab/>
      </w:r>
      <w:r w:rsidRPr="009905AC">
        <w:t>Define at least one AR device category that addresses the constraints of an EDGAR-type AR glass</w:t>
      </w:r>
      <w:r w:rsidR="00187F7A">
        <w:t>es</w:t>
      </w:r>
    </w:p>
    <w:p w14:paraId="50A93E4E" w14:textId="77777777" w:rsidR="00A11309" w:rsidRPr="009905AC" w:rsidRDefault="004931E7" w:rsidP="00C4455D">
      <w:pPr>
        <w:pStyle w:val="NO"/>
      </w:pPr>
      <w:r>
        <w:t>NOTE</w:t>
      </w:r>
      <w:r w:rsidR="00A11309" w:rsidRPr="009905AC">
        <w:t>:</w:t>
      </w:r>
      <w:r w:rsidR="00C05052">
        <w:tab/>
      </w:r>
      <w:r w:rsidR="00A11309" w:rsidRPr="009905AC">
        <w:t>Additional device categories may be defined, but with lower priority</w:t>
      </w:r>
    </w:p>
    <w:p w14:paraId="07C817BF" w14:textId="77777777" w:rsidR="00A11309" w:rsidRPr="009905AC" w:rsidRDefault="00A11309" w:rsidP="00684E63">
      <w:pPr>
        <w:pStyle w:val="B1"/>
      </w:pPr>
      <w:r w:rsidRPr="009905AC">
        <w:t>-</w:t>
      </w:r>
      <w:r>
        <w:tab/>
      </w:r>
      <w:r w:rsidRPr="009905AC">
        <w:t>For each AR device category</w:t>
      </w:r>
    </w:p>
    <w:p w14:paraId="2243B2F6" w14:textId="77777777" w:rsidR="00A11309" w:rsidRPr="009905AC" w:rsidRDefault="00A11309" w:rsidP="00684E63">
      <w:pPr>
        <w:pStyle w:val="B2"/>
      </w:pPr>
      <w:r>
        <w:t>&gt;</w:t>
      </w:r>
      <w:r w:rsidRPr="00477B79">
        <w:tab/>
        <w:t>Define media types and formats, including scene</w:t>
      </w:r>
      <w:r w:rsidRPr="009905AC">
        <w:t xml:space="preserve"> description, audio, 3D/2D graphics and video</w:t>
      </w:r>
      <w:r>
        <w:t>,</w:t>
      </w:r>
      <w:r w:rsidRPr="009905AC">
        <w:t xml:space="preserve"> as well as sensor </w:t>
      </w:r>
      <w:r w:rsidR="00E86DF3">
        <w:t>information and metadata of user and environment</w:t>
      </w:r>
      <w:r w:rsidRPr="009905AC">
        <w:t>.</w:t>
      </w:r>
    </w:p>
    <w:p w14:paraId="1A35402A" w14:textId="77777777" w:rsidR="00A11309" w:rsidRPr="009905AC" w:rsidRDefault="00A11309" w:rsidP="00684E63">
      <w:pPr>
        <w:pStyle w:val="B2"/>
      </w:pPr>
      <w:r>
        <w:t>&gt;</w:t>
      </w:r>
      <w:r w:rsidRPr="009905AC">
        <w:tab/>
        <w:t>Define decoding capabilities, including support for multiple parallel decoders</w:t>
      </w:r>
    </w:p>
    <w:p w14:paraId="07EB58F6" w14:textId="77777777" w:rsidR="00A11309" w:rsidRPr="009905AC" w:rsidRDefault="00A11309" w:rsidP="00684E63">
      <w:pPr>
        <w:pStyle w:val="B2"/>
      </w:pPr>
      <w:r>
        <w:t>&gt;</w:t>
      </w:r>
      <w:r w:rsidRPr="009905AC">
        <w:tab/>
        <w:t xml:space="preserve">Define encoding capabilities </w:t>
      </w:r>
    </w:p>
    <w:p w14:paraId="6AC096B4" w14:textId="77777777" w:rsidR="00A11309" w:rsidRPr="009905AC" w:rsidRDefault="00A11309" w:rsidP="00684E63">
      <w:pPr>
        <w:pStyle w:val="B2"/>
      </w:pPr>
      <w:r>
        <w:t>&gt;</w:t>
      </w:r>
      <w:r w:rsidRPr="009905AC">
        <w:tab/>
        <w:t>Define security aspects related to media capabilities</w:t>
      </w:r>
    </w:p>
    <w:p w14:paraId="79626036" w14:textId="77777777" w:rsidR="00E86DF3" w:rsidRDefault="00E86DF3" w:rsidP="00684E63">
      <w:pPr>
        <w:pStyle w:val="B1"/>
        <w:rPr>
          <w:lang w:eastAsia="ko-KR"/>
        </w:rPr>
      </w:pPr>
      <w:r>
        <w:rPr>
          <w:rFonts w:hint="eastAsia"/>
          <w:lang w:eastAsia="ko-KR"/>
        </w:rPr>
        <w:t>-</w:t>
      </w:r>
      <w:r>
        <w:rPr>
          <w:lang w:eastAsia="ko-KR"/>
        </w:rPr>
        <w:tab/>
        <w:t>Support signalling (e.g., SDP and MPD) of AR media for generic capability exchange mechanisms</w:t>
      </w:r>
    </w:p>
    <w:p w14:paraId="4E11FC3D" w14:textId="77777777" w:rsidR="00E86DF3" w:rsidRDefault="00E86DF3" w:rsidP="00684E63">
      <w:pPr>
        <w:pStyle w:val="B1"/>
        <w:rPr>
          <w:lang w:eastAsia="ko-KR"/>
        </w:rPr>
      </w:pPr>
      <w:r>
        <w:rPr>
          <w:lang w:eastAsia="ko-KR"/>
        </w:rPr>
        <w:t>-</w:t>
      </w:r>
      <w:r>
        <w:rPr>
          <w:lang w:eastAsia="ko-KR"/>
        </w:rPr>
        <w:tab/>
        <w:t>Define capability exchange mechanisms based on complexity of AR media and capability of device to support EAS KPIs for provisioning of edge/cloud resources</w:t>
      </w:r>
    </w:p>
    <w:p w14:paraId="23069D7C" w14:textId="77777777" w:rsidR="00E86DF3" w:rsidRDefault="00E86DF3" w:rsidP="00C4455D">
      <w:pPr>
        <w:pStyle w:val="NO"/>
        <w:rPr>
          <w:rFonts w:hint="eastAsia"/>
          <w:lang w:eastAsia="ko-KR"/>
        </w:rPr>
      </w:pPr>
      <w:r>
        <w:rPr>
          <w:lang w:eastAsia="ko-KR"/>
        </w:rPr>
        <w:t>NOTE:</w:t>
      </w:r>
      <w:r w:rsidR="00C05052">
        <w:rPr>
          <w:lang w:eastAsia="ko-KR"/>
        </w:rPr>
        <w:tab/>
      </w:r>
      <w:r>
        <w:rPr>
          <w:lang w:eastAsia="ko-KR"/>
        </w:rPr>
        <w:t xml:space="preserve">Identify a suitable existing capability framework, or if it does not exist, </w:t>
      </w:r>
      <w:r w:rsidR="00CF62C5">
        <w:rPr>
          <w:lang w:eastAsia="ko-KR"/>
        </w:rPr>
        <w:t xml:space="preserve">collaboration </w:t>
      </w:r>
      <w:r>
        <w:rPr>
          <w:lang w:eastAsia="ko-KR"/>
        </w:rPr>
        <w:t xml:space="preserve">with broader industries (e.g., IETF, Khronos, W3C) </w:t>
      </w:r>
      <w:r w:rsidR="00092F70">
        <w:rPr>
          <w:lang w:eastAsia="ko-KR"/>
        </w:rPr>
        <w:t>is required</w:t>
      </w:r>
      <w:r>
        <w:rPr>
          <w:lang w:eastAsia="ko-KR"/>
        </w:rPr>
        <w:t xml:space="preserve">. </w:t>
      </w:r>
    </w:p>
    <w:p w14:paraId="4FD4520C" w14:textId="77777777" w:rsidR="00A11309" w:rsidRPr="009905AC" w:rsidRDefault="00A11309" w:rsidP="00684E63">
      <w:pPr>
        <w:pStyle w:val="B1"/>
      </w:pPr>
      <w:r w:rsidRPr="009905AC">
        <w:t>-</w:t>
      </w:r>
      <w:r>
        <w:tab/>
      </w:r>
      <w:r w:rsidRPr="009905AC">
        <w:t>Define relevant KPIs and QoE Metrics for AR media</w:t>
      </w:r>
    </w:p>
    <w:p w14:paraId="1F5C7273" w14:textId="77777777" w:rsidR="00A11309" w:rsidRPr="009905AC" w:rsidRDefault="00A11309" w:rsidP="00684E63">
      <w:pPr>
        <w:pStyle w:val="B1"/>
      </w:pPr>
      <w:r w:rsidRPr="009905AC">
        <w:t>-</w:t>
      </w:r>
      <w:r>
        <w:tab/>
      </w:r>
      <w:r w:rsidRPr="009905AC">
        <w:t>Encapsulation into RTP and ISOBMFF/CMAF</w:t>
      </w:r>
    </w:p>
    <w:p w14:paraId="389F6252" w14:textId="77777777" w:rsidR="00A11309" w:rsidRPr="00477B79" w:rsidRDefault="00A11309" w:rsidP="00A11309">
      <w:pPr>
        <w:rPr>
          <w:lang w:val="en-US"/>
        </w:rPr>
      </w:pPr>
      <w:bookmarkStart w:id="200" w:name="_Hlk86928281"/>
      <w:r w:rsidRPr="00477B79">
        <w:rPr>
          <w:lang w:val="en-US"/>
        </w:rPr>
        <w:t>The media capabilities may be referenced and added to 3GPP Media service enablers and/or 3GPP service specifications such as 5G Media Streaming or MTSI.</w:t>
      </w:r>
    </w:p>
    <w:p w14:paraId="558BB4A3" w14:textId="77777777" w:rsidR="00A11309" w:rsidRPr="009905AC" w:rsidRDefault="00A11309" w:rsidP="00684E63">
      <w:pPr>
        <w:pStyle w:val="Heading2"/>
      </w:pPr>
      <w:bookmarkStart w:id="201" w:name="_Toc123912744"/>
      <w:bookmarkEnd w:id="200"/>
      <w:r w:rsidRPr="009905AC">
        <w:t>8.6</w:t>
      </w:r>
      <w:r w:rsidRPr="009905AC">
        <w:tab/>
        <w:t>Split Rendering Media Service Enabler with AR profile</w:t>
      </w:r>
      <w:bookmarkEnd w:id="201"/>
    </w:p>
    <w:p w14:paraId="6B9DAAAD" w14:textId="77777777" w:rsidR="00A11309" w:rsidRPr="009905AC" w:rsidRDefault="00A11309" w:rsidP="00A11309">
      <w:pPr>
        <w:rPr>
          <w:lang w:val="en-US"/>
        </w:rPr>
      </w:pPr>
      <w:r w:rsidRPr="009905AC">
        <w:rPr>
          <w:lang w:val="en-US"/>
        </w:rPr>
        <w:t xml:space="preserve">In the context of this report, it was clearly identified that AR glasses depend on cloud or edge-based pre-rendering. However, not only AR glasses benefit from such a functionality, also for VR, XR and gaming, as identified in TR 26.928 and TR 26.926, would benefit from split rendering approaches. Hence, a basic Media Service </w:t>
      </w:r>
      <w:r>
        <w:rPr>
          <w:lang w:val="en-US"/>
        </w:rPr>
        <w:t>E</w:t>
      </w:r>
      <w:r w:rsidRPr="009905AC">
        <w:rPr>
          <w:lang w:val="en-US"/>
        </w:rPr>
        <w:t xml:space="preserve">nabler for split rendering is </w:t>
      </w:r>
      <w:r>
        <w:rPr>
          <w:lang w:val="en-US"/>
        </w:rPr>
        <w:t>paramount</w:t>
      </w:r>
      <w:r w:rsidRPr="009905AC">
        <w:rPr>
          <w:lang w:val="en-US"/>
        </w:rPr>
        <w:t>, in particular in combination with 5G new radio and 5G System capabilities.</w:t>
      </w:r>
    </w:p>
    <w:p w14:paraId="1AA9AA68" w14:textId="77777777" w:rsidR="00A11309" w:rsidRPr="009905AC" w:rsidRDefault="00A11309" w:rsidP="00A11309">
      <w:r w:rsidRPr="009905AC">
        <w:rPr>
          <w:lang w:val="en-US"/>
        </w:rPr>
        <w:t xml:space="preserve">Based on this discussion it is proposed to specify a generic raster-based </w:t>
      </w:r>
      <w:r w:rsidR="00187F7A">
        <w:t>s</w:t>
      </w:r>
      <w:r w:rsidRPr="009905AC">
        <w:t xml:space="preserve">plit </w:t>
      </w:r>
      <w:r w:rsidR="00187F7A">
        <w:t>r</w:t>
      </w:r>
      <w:r w:rsidRPr="009905AC">
        <w:t xml:space="preserve">endering </w:t>
      </w:r>
      <w:r w:rsidR="00187F7A">
        <w:t>m</w:t>
      </w:r>
      <w:r w:rsidRPr="009905AC">
        <w:t xml:space="preserve">edia </w:t>
      </w:r>
      <w:r w:rsidR="00187F7A">
        <w:t>s</w:t>
      </w:r>
      <w:r w:rsidRPr="009905AC">
        <w:t xml:space="preserve">ervice </w:t>
      </w:r>
      <w:r w:rsidR="00187F7A">
        <w:t>e</w:t>
      </w:r>
      <w:r w:rsidRPr="009905AC">
        <w:t>nabler that includes, among others, the following functionalities:</w:t>
      </w:r>
    </w:p>
    <w:p w14:paraId="79FB1F7C" w14:textId="77777777" w:rsidR="00A11309" w:rsidRPr="001531F8" w:rsidRDefault="00A11309" w:rsidP="00684E63">
      <w:pPr>
        <w:pStyle w:val="B1"/>
      </w:pPr>
      <w:r>
        <w:t>-</w:t>
      </w:r>
      <w:r>
        <w:tab/>
      </w:r>
      <w:r w:rsidRPr="0080348A">
        <w:t>A content delivery protocol defined as a profile of 5G</w:t>
      </w:r>
      <w:r w:rsidR="00187F7A">
        <w:t xml:space="preserve"> real-time communication </w:t>
      </w:r>
      <w:r w:rsidRPr="0080348A">
        <w:t xml:space="preserve">for downlink with </w:t>
      </w:r>
      <w:r w:rsidRPr="001531F8">
        <w:t>possible extension</w:t>
      </w:r>
    </w:p>
    <w:p w14:paraId="31F3D1BB" w14:textId="77777777" w:rsidR="00A11309" w:rsidRPr="0080348A" w:rsidRDefault="00A11309" w:rsidP="00684E63">
      <w:pPr>
        <w:pStyle w:val="B1"/>
      </w:pPr>
      <w:r>
        <w:t>-</w:t>
      </w:r>
      <w:r>
        <w:tab/>
      </w:r>
      <w:r w:rsidRPr="0080348A">
        <w:t>A relevant subset of codecs for different media types</w:t>
      </w:r>
    </w:p>
    <w:p w14:paraId="71C1CC2C" w14:textId="77777777" w:rsidR="00A11309" w:rsidRPr="0080348A" w:rsidRDefault="00A11309" w:rsidP="00684E63">
      <w:pPr>
        <w:pStyle w:val="B1"/>
      </w:pPr>
      <w:r>
        <w:t>-</w:t>
      </w:r>
      <w:r>
        <w:tab/>
      </w:r>
      <w:r w:rsidRPr="0080348A">
        <w:t>A scene description functionality to support a scene manager end point</w:t>
      </w:r>
    </w:p>
    <w:p w14:paraId="32C29AA3" w14:textId="77777777" w:rsidR="00A11309" w:rsidRPr="00E921B1" w:rsidRDefault="00A11309" w:rsidP="00684E63">
      <w:pPr>
        <w:pStyle w:val="B1"/>
        <w:rPr>
          <w:lang w:val="en-US"/>
        </w:rPr>
      </w:pPr>
      <w:r>
        <w:t>-</w:t>
      </w:r>
      <w:r>
        <w:tab/>
      </w:r>
      <w:r w:rsidRPr="0080348A">
        <w:t xml:space="preserve">Relevant edge compute capabilities, for example Edge procedures, EAS profiles and KPIs for </w:t>
      </w:r>
      <w:r w:rsidRPr="0080348A">
        <w:rPr>
          <w:lang w:val="en-US"/>
        </w:rPr>
        <w:t>renderi</w:t>
      </w:r>
      <w:r w:rsidRPr="001531F8">
        <w:rPr>
          <w:lang w:val="en-US"/>
        </w:rPr>
        <w:t>ng,</w:t>
      </w:r>
      <w:r w:rsidRPr="003B09DB">
        <w:rPr>
          <w:lang w:val="en-US"/>
        </w:rPr>
        <w:t xml:space="preserve"> </w:t>
      </w:r>
      <w:r w:rsidRPr="00E26AF9">
        <w:rPr>
          <w:lang w:val="en-US"/>
        </w:rPr>
        <w:t xml:space="preserve">and </w:t>
      </w:r>
      <w:r w:rsidRPr="00FB748F">
        <w:rPr>
          <w:lang w:val="en-US"/>
        </w:rPr>
        <w:t xml:space="preserve">rendering </w:t>
      </w:r>
      <w:r w:rsidRPr="0000575E">
        <w:rPr>
          <w:lang w:val="en-US"/>
        </w:rPr>
        <w:t>context relocation</w:t>
      </w:r>
    </w:p>
    <w:p w14:paraId="6EB3335B" w14:textId="77777777" w:rsidR="00A11309" w:rsidRPr="0080348A" w:rsidRDefault="00A11309" w:rsidP="00684E63">
      <w:pPr>
        <w:pStyle w:val="B1"/>
      </w:pPr>
      <w:r>
        <w:t>-</w:t>
      </w:r>
      <w:r>
        <w:tab/>
      </w:r>
      <w:r w:rsidRPr="0080348A">
        <w:t>Relevant APIs and network communication</w:t>
      </w:r>
    </w:p>
    <w:p w14:paraId="6BC62996" w14:textId="77777777" w:rsidR="00A11309" w:rsidRPr="0080348A" w:rsidRDefault="00A11309" w:rsidP="00684E63">
      <w:pPr>
        <w:pStyle w:val="B1"/>
      </w:pPr>
      <w:r>
        <w:t>-</w:t>
      </w:r>
      <w:r>
        <w:tab/>
      </w:r>
      <w:r w:rsidRPr="0080348A">
        <w:t>Integration into 5GS and RAN, possibly with support of cross-layer optimizations</w:t>
      </w:r>
    </w:p>
    <w:p w14:paraId="2C363F54" w14:textId="77777777" w:rsidR="00A11309" w:rsidRPr="0080348A" w:rsidRDefault="00A11309" w:rsidP="00684E63">
      <w:pPr>
        <w:pStyle w:val="B1"/>
      </w:pPr>
      <w:r>
        <w:t>-</w:t>
      </w:r>
      <w:r>
        <w:tab/>
      </w:r>
      <w:r w:rsidRPr="0080348A">
        <w:t>Operational requirements and recommendations for low-latency communications</w:t>
      </w:r>
    </w:p>
    <w:p w14:paraId="38283948" w14:textId="77777777" w:rsidR="00A11309" w:rsidRPr="0080348A" w:rsidRDefault="00A11309" w:rsidP="00684E63">
      <w:pPr>
        <w:pStyle w:val="B1"/>
      </w:pPr>
      <w:r>
        <w:t>-</w:t>
      </w:r>
      <w:r>
        <w:tab/>
      </w:r>
      <w:r w:rsidRPr="0080348A">
        <w:t>Guidelines and examples</w:t>
      </w:r>
    </w:p>
    <w:p w14:paraId="7A2A48BC" w14:textId="77777777" w:rsidR="00A11309" w:rsidRPr="009905AC" w:rsidRDefault="00A11309" w:rsidP="00A11309">
      <w:pPr>
        <w:rPr>
          <w:lang w:val="en-US"/>
        </w:rPr>
      </w:pPr>
      <w:r w:rsidRPr="009905AC">
        <w:rPr>
          <w:lang w:val="en-US"/>
        </w:rPr>
        <w:t>In addition to the generic enabler for split rendering a specific profile for AR is recommended to be defined that includes special considerations for</w:t>
      </w:r>
      <w:r>
        <w:rPr>
          <w:lang w:val="en-US"/>
        </w:rPr>
        <w:t>:</w:t>
      </w:r>
    </w:p>
    <w:p w14:paraId="43353C5F" w14:textId="77777777" w:rsidR="00A11309" w:rsidRPr="009905AC" w:rsidRDefault="00A11309" w:rsidP="00684E63">
      <w:pPr>
        <w:pStyle w:val="B1"/>
      </w:pPr>
      <w:r>
        <w:t>-</w:t>
      </w:r>
      <w:r>
        <w:tab/>
      </w:r>
      <w:r w:rsidRPr="009905AC">
        <w:t>The formats to be supported on AR glasses</w:t>
      </w:r>
    </w:p>
    <w:p w14:paraId="6C59EDE3" w14:textId="77777777" w:rsidR="00A11309" w:rsidRPr="009905AC" w:rsidRDefault="00A11309" w:rsidP="00684E63">
      <w:pPr>
        <w:pStyle w:val="B1"/>
      </w:pPr>
      <w:r>
        <w:t>-</w:t>
      </w:r>
      <w:r>
        <w:tab/>
      </w:r>
      <w:r w:rsidRPr="009905AC">
        <w:t>The post-processing for pose correction and the integration with XR runtimes</w:t>
      </w:r>
    </w:p>
    <w:p w14:paraId="51081473" w14:textId="77777777" w:rsidR="00A11309" w:rsidRPr="009905AC" w:rsidRDefault="00A11309" w:rsidP="00684E63">
      <w:pPr>
        <w:pStyle w:val="B1"/>
      </w:pPr>
      <w:r>
        <w:t>-</w:t>
      </w:r>
      <w:r>
        <w:tab/>
      </w:r>
      <w:r w:rsidRPr="009905AC">
        <w:t>The power consumption challenge for AR glasses</w:t>
      </w:r>
    </w:p>
    <w:p w14:paraId="3E056AB3" w14:textId="77777777" w:rsidR="00A11309" w:rsidRPr="009905AC" w:rsidRDefault="00A11309" w:rsidP="00684E63">
      <w:pPr>
        <w:pStyle w:val="B1"/>
      </w:pPr>
      <w:r>
        <w:t>-</w:t>
      </w:r>
      <w:r>
        <w:tab/>
      </w:r>
      <w:r w:rsidRPr="009905AC">
        <w:t>The metrics and KPIs for AR glasses</w:t>
      </w:r>
    </w:p>
    <w:p w14:paraId="70DB3695" w14:textId="77777777" w:rsidR="00A11309" w:rsidRPr="009905AC" w:rsidRDefault="00A11309" w:rsidP="00684E63">
      <w:pPr>
        <w:pStyle w:val="B1"/>
      </w:pPr>
      <w:r>
        <w:t>-</w:t>
      </w:r>
      <w:r>
        <w:tab/>
      </w:r>
      <w:r w:rsidRPr="009905AC">
        <w:t>The required QoS and QoE for AR type of applications as defined in clause 4.5</w:t>
      </w:r>
    </w:p>
    <w:p w14:paraId="24C9DF00" w14:textId="77777777" w:rsidR="00A11309" w:rsidRDefault="00A11309" w:rsidP="00684E63">
      <w:pPr>
        <w:pStyle w:val="B1"/>
      </w:pPr>
      <w:r>
        <w:t>-</w:t>
      </w:r>
      <w:r>
        <w:tab/>
      </w:r>
      <w:r w:rsidRPr="009905AC">
        <w:t>Other AR specific considerations</w:t>
      </w:r>
    </w:p>
    <w:p w14:paraId="6F7CD9FD" w14:textId="77777777" w:rsidR="00A11309" w:rsidRPr="009905AC" w:rsidRDefault="00A11309" w:rsidP="00684E63">
      <w:pPr>
        <w:pStyle w:val="Heading2"/>
      </w:pPr>
      <w:bookmarkStart w:id="202" w:name="_Toc123912745"/>
      <w:r w:rsidRPr="009905AC">
        <w:t>8.7</w:t>
      </w:r>
      <w:r w:rsidRPr="009905AC">
        <w:tab/>
        <w:t>Tethering AR Glasses</w:t>
      </w:r>
      <w:bookmarkEnd w:id="202"/>
      <w:r w:rsidRPr="009905AC">
        <w:t xml:space="preserve"> </w:t>
      </w:r>
    </w:p>
    <w:p w14:paraId="23C3BAB2" w14:textId="77777777" w:rsidR="00A11309" w:rsidRPr="009905AC" w:rsidRDefault="00A11309" w:rsidP="00A11309">
      <w:r w:rsidRPr="009905AC">
        <w:t>In clause 4.2.2.4, the important aspect of wireless tethering of AR glasses was introduced. The tethering technology between a UE and an AR glass may use different connectivity. Wireless tethered connectivity is provided through WiFi or 5G sidelink. BLE (Bluetooth Low Energy) connectivity may be used for audio. Two main types are identified:</w:t>
      </w:r>
    </w:p>
    <w:p w14:paraId="26DDF4D7" w14:textId="77777777" w:rsidR="00A11309" w:rsidRPr="009905AC" w:rsidRDefault="00A11309" w:rsidP="00684E63">
      <w:pPr>
        <w:pStyle w:val="B1"/>
      </w:pPr>
      <w:r w:rsidRPr="009905AC">
        <w:t>-</w:t>
      </w:r>
      <w:r>
        <w:tab/>
      </w:r>
      <w:r w:rsidRPr="009905AC">
        <w:t>Functional structure for Type 3a: 5G Split Rendering WireLess Tethered AR UE</w:t>
      </w:r>
    </w:p>
    <w:p w14:paraId="2C069C19" w14:textId="77777777" w:rsidR="00A11309" w:rsidRPr="009905AC" w:rsidRDefault="00A11309" w:rsidP="00684E63">
      <w:pPr>
        <w:pStyle w:val="B1"/>
      </w:pPr>
      <w:r w:rsidRPr="009905AC">
        <w:t>-</w:t>
      </w:r>
      <w:r w:rsidRPr="009905AC">
        <w:tab/>
        <w:t>Functional structure for Type 3b: 5G Relay WireLess Tethered AR UE</w:t>
      </w:r>
    </w:p>
    <w:p w14:paraId="149F2335" w14:textId="77777777" w:rsidR="00A11309" w:rsidRPr="009905AC" w:rsidRDefault="00A11309" w:rsidP="00A11309">
      <w:r>
        <w:t>In the first case</w:t>
      </w:r>
      <w:r w:rsidRPr="009905AC">
        <w:t>, the motion-to-render-to-photon loop runs from the glass</w:t>
      </w:r>
      <w:r w:rsidR="00187F7A">
        <w:t>es</w:t>
      </w:r>
      <w:r w:rsidRPr="009905AC">
        <w:t xml:space="preserve"> to the phone, </w:t>
      </w:r>
      <w:r>
        <w:t xml:space="preserve">whereas </w:t>
      </w:r>
      <w:r w:rsidRPr="009905AC">
        <w:t xml:space="preserve">in the second case the 5G </w:t>
      </w:r>
      <w:r w:rsidR="00187F7A">
        <w:t>p</w:t>
      </w:r>
      <w:r w:rsidRPr="009905AC">
        <w:t>hone acts as a relay to forward IP packets</w:t>
      </w:r>
      <w:r w:rsidRPr="00477B79">
        <w:t xml:space="preserve">. The architectures result in different QoS requirements, session handling properties, </w:t>
      </w:r>
      <w:r>
        <w:t>and</w:t>
      </w:r>
      <w:r w:rsidRPr="00477B79">
        <w:t xml:space="preserve"> also media handling aspects. For enhanced end-to-end QoS and/or QoE, AR glasses may need to provide functions beyond the basic tethering connectivity function, and the resulting AR glasses may be referred to as </w:t>
      </w:r>
      <w:r w:rsidR="00187F7A">
        <w:t>s</w:t>
      </w:r>
      <w:r w:rsidRPr="00477B79">
        <w:t xml:space="preserve">martly </w:t>
      </w:r>
      <w:r w:rsidR="00187F7A">
        <w:t>t</w:t>
      </w:r>
      <w:r w:rsidRPr="00477B79">
        <w:t xml:space="preserve">ethering AR </w:t>
      </w:r>
      <w:r w:rsidR="00187F7A">
        <w:t>g</w:t>
      </w:r>
      <w:r w:rsidRPr="00477B79">
        <w:t>lasses.</w:t>
      </w:r>
      <w:r w:rsidRPr="009905AC">
        <w:t xml:space="preserve"> Generally, smartly tethering AR glasses is an important aspect. Based on these </w:t>
      </w:r>
      <w:r w:rsidRPr="00477B79">
        <w:t>observations, it is proposed to further study this subject including specific topics such as:</w:t>
      </w:r>
    </w:p>
    <w:p w14:paraId="38165D9B" w14:textId="77777777" w:rsidR="00A11309" w:rsidRPr="009905AC" w:rsidRDefault="00A11309" w:rsidP="00684E63">
      <w:pPr>
        <w:pStyle w:val="B1"/>
      </w:pPr>
      <w:r w:rsidRPr="009905AC">
        <w:t>-</w:t>
      </w:r>
      <w:r>
        <w:tab/>
        <w:t>D</w:t>
      </w:r>
      <w:r w:rsidRPr="009905AC">
        <w:t>efining different tethering architectures for AR Glasses including 5G sidelink and non-5G access</w:t>
      </w:r>
      <w:r w:rsidR="00727C67">
        <w:t xml:space="preserve"> based on existing 5G System functionalities</w:t>
      </w:r>
    </w:p>
    <w:p w14:paraId="4D11C35F" w14:textId="77777777" w:rsidR="00A11309" w:rsidRPr="009905AC" w:rsidRDefault="00A11309" w:rsidP="00684E63">
      <w:pPr>
        <w:pStyle w:val="B1"/>
      </w:pPr>
      <w:r w:rsidRPr="009905AC">
        <w:t>-</w:t>
      </w:r>
      <w:r w:rsidRPr="009905AC">
        <w:tab/>
      </w:r>
      <w:r>
        <w:t>D</w:t>
      </w:r>
      <w:r w:rsidRPr="009905AC">
        <w:t>ocumenting end-to-end call flows for session setup and handling</w:t>
      </w:r>
    </w:p>
    <w:p w14:paraId="3D80F8F7" w14:textId="77777777" w:rsidR="00A11309" w:rsidRPr="009905AC" w:rsidRDefault="00A11309" w:rsidP="00684E63">
      <w:pPr>
        <w:pStyle w:val="B1"/>
      </w:pPr>
      <w:r w:rsidRPr="009905AC">
        <w:t>-</w:t>
      </w:r>
      <w:r w:rsidRPr="009905AC">
        <w:tab/>
      </w:r>
      <w:r>
        <w:t>I</w:t>
      </w:r>
      <w:r w:rsidRPr="009905AC">
        <w:t>dentify media handling aspects of different tethering architectures</w:t>
      </w:r>
    </w:p>
    <w:p w14:paraId="17DBF353" w14:textId="77777777" w:rsidR="00A11309" w:rsidRPr="009905AC" w:rsidRDefault="00A11309" w:rsidP="00684E63">
      <w:pPr>
        <w:pStyle w:val="B1"/>
      </w:pPr>
      <w:r w:rsidRPr="009905AC">
        <w:t>-</w:t>
      </w:r>
      <w:r w:rsidRPr="009905AC">
        <w:tab/>
      </w:r>
      <w:r>
        <w:t>I</w:t>
      </w:r>
      <w:r w:rsidRPr="009905AC">
        <w:t>dentify end-to-end QoS-handling for different tethering architectures and define supporting mechanisms to compensate for the non-5G link between the UE and the AR glasses</w:t>
      </w:r>
    </w:p>
    <w:p w14:paraId="6C127797" w14:textId="77777777" w:rsidR="00A11309" w:rsidRPr="009905AC" w:rsidRDefault="00A11309" w:rsidP="00684E63">
      <w:pPr>
        <w:pStyle w:val="B1"/>
      </w:pPr>
      <w:r w:rsidRPr="009905AC">
        <w:t>-</w:t>
      </w:r>
      <w:r w:rsidRPr="009905AC">
        <w:tab/>
      </w:r>
      <w:r>
        <w:t>P</w:t>
      </w:r>
      <w:r w:rsidRPr="009905AC">
        <w:t>rovide recommendations for suitable architectures to meet typical AR requirements such as low power consumption, low latency, high bitrates, security and reliability.</w:t>
      </w:r>
    </w:p>
    <w:p w14:paraId="1B82BDCA" w14:textId="77777777" w:rsidR="00A11309" w:rsidRPr="009905AC" w:rsidRDefault="00A11309" w:rsidP="00684E63">
      <w:pPr>
        <w:pStyle w:val="B1"/>
      </w:pPr>
      <w:r w:rsidRPr="009905AC">
        <w:t>-</w:t>
      </w:r>
      <w:r w:rsidRPr="009905AC">
        <w:tab/>
      </w:r>
      <w:r>
        <w:t>C</w:t>
      </w:r>
      <w:r w:rsidRPr="009905AC">
        <w:t>ollaborate with relevant other 3GPP groups on this matter</w:t>
      </w:r>
    </w:p>
    <w:p w14:paraId="01B7B173" w14:textId="77777777" w:rsidR="00A11309" w:rsidRDefault="00A11309" w:rsidP="00684E63">
      <w:pPr>
        <w:pStyle w:val="B1"/>
      </w:pPr>
      <w:r w:rsidRPr="009905AC">
        <w:t xml:space="preserve">- </w:t>
      </w:r>
      <w:r w:rsidRPr="009905AC">
        <w:tab/>
      </w:r>
      <w:r>
        <w:t>I</w:t>
      </w:r>
      <w:r w:rsidRPr="009905AC">
        <w:t>dentify potential normative work for stage-2 and stage-3</w:t>
      </w:r>
    </w:p>
    <w:p w14:paraId="7F1F2BB1" w14:textId="77777777" w:rsidR="00A11309" w:rsidRPr="001531F8" w:rsidRDefault="00A11309" w:rsidP="0080348A">
      <w:pPr>
        <w:pStyle w:val="Heading2"/>
      </w:pPr>
      <w:bookmarkStart w:id="203" w:name="_Toc123912746"/>
      <w:r w:rsidRPr="0080348A">
        <w:t>8.8</w:t>
      </w:r>
      <w:r w:rsidRPr="0080348A">
        <w:tab/>
      </w:r>
      <w:r w:rsidR="00DA5A57">
        <w:t>IMS</w:t>
      </w:r>
      <w:r w:rsidRPr="0080348A">
        <w:t>-based AR conversational services</w:t>
      </w:r>
      <w:bookmarkEnd w:id="203"/>
    </w:p>
    <w:p w14:paraId="69DC17DE" w14:textId="77777777" w:rsidR="00A11309" w:rsidRPr="00C83D9E" w:rsidRDefault="00A11309" w:rsidP="00A11309">
      <w:r w:rsidRPr="00C83D9E">
        <w:t xml:space="preserve">As identified in Table 6.1-1, </w:t>
      </w:r>
      <w:r>
        <w:t>AR c</w:t>
      </w:r>
      <w:r w:rsidRPr="00C83D9E">
        <w:t xml:space="preserve">onversational </w:t>
      </w:r>
      <w:r w:rsidR="00DA5A57">
        <w:t xml:space="preserve">and shared AR conversational </w:t>
      </w:r>
      <w:r w:rsidRPr="00C83D9E">
        <w:t>service</w:t>
      </w:r>
      <w:r>
        <w:t>s</w:t>
      </w:r>
      <w:r w:rsidRPr="00C83D9E">
        <w:t xml:space="preserve"> </w:t>
      </w:r>
      <w:r w:rsidR="00DA5A57">
        <w:t xml:space="preserve">have </w:t>
      </w:r>
      <w:r w:rsidRPr="00C83D9E">
        <w:t>a number of related use cases. 3GPP TR 22.873 [14] also addr</w:t>
      </w:r>
      <w:r>
        <w:t>esses use cases relevant to AR c</w:t>
      </w:r>
      <w:r w:rsidRPr="00C83D9E">
        <w:t>onversational service</w:t>
      </w:r>
      <w:r>
        <w:t>s</w:t>
      </w:r>
      <w:r w:rsidRPr="00C83D9E">
        <w:t>, namely conference call</w:t>
      </w:r>
      <w:r>
        <w:t>s</w:t>
      </w:r>
      <w:r w:rsidRPr="00C83D9E">
        <w:t xml:space="preserve"> with AR holography and AR call</w:t>
      </w:r>
      <w:r>
        <w:t>s,</w:t>
      </w:r>
      <w:r w:rsidRPr="00C83D9E">
        <w:t xml:space="preserve"> which h</w:t>
      </w:r>
      <w:r>
        <w:t>ave</w:t>
      </w:r>
      <w:r w:rsidRPr="00C83D9E">
        <w:t xml:space="preserve"> similari</w:t>
      </w:r>
      <w:r>
        <w:t>ties</w:t>
      </w:r>
      <w:r w:rsidRPr="00C83D9E">
        <w:t xml:space="preserve"> with UC#19 and UC#4 </w:t>
      </w:r>
      <w:r>
        <w:t>in</w:t>
      </w:r>
      <w:r w:rsidRPr="00C83D9E">
        <w:t xml:space="preserve"> this study, respectively.</w:t>
      </w:r>
    </w:p>
    <w:p w14:paraId="3B8C8613" w14:textId="77777777" w:rsidR="00A11309" w:rsidRPr="00C83D9E" w:rsidRDefault="00A11309" w:rsidP="00A11309">
      <w:r w:rsidRPr="00C83D9E">
        <w:t>As documented in clause 6.5</w:t>
      </w:r>
      <w:r w:rsidR="00DA5A57">
        <w:t xml:space="preserve"> and clause 6.6</w:t>
      </w:r>
      <w:r w:rsidRPr="00C83D9E">
        <w:t xml:space="preserve">, AR conversational services </w:t>
      </w:r>
      <w:r w:rsidR="00DA5A57">
        <w:t xml:space="preserve">and shared AR conversational experiences </w:t>
      </w:r>
      <w:r w:rsidR="00DD3FE9">
        <w:t>may</w:t>
      </w:r>
      <w:r w:rsidR="00DD3FE9" w:rsidRPr="00C83D9E">
        <w:t xml:space="preserve"> </w:t>
      </w:r>
      <w:r w:rsidRPr="00C83D9E">
        <w:t>be realized u</w:t>
      </w:r>
      <w:r>
        <w:t>sing various building blocks, including c</w:t>
      </w:r>
      <w:r w:rsidRPr="00C83D9E">
        <w:t xml:space="preserve">all setup and control, </w:t>
      </w:r>
      <w:r>
        <w:t>f</w:t>
      </w:r>
      <w:r w:rsidRPr="00C83D9E">
        <w:t xml:space="preserve">ormats, </w:t>
      </w:r>
      <w:r>
        <w:t>d</w:t>
      </w:r>
      <w:r w:rsidRPr="00C83D9E">
        <w:t>eliver</w:t>
      </w:r>
      <w:r>
        <w:t>y</w:t>
      </w:r>
      <w:r w:rsidRPr="00C83D9E">
        <w:t xml:space="preserve"> and 5G system integration</w:t>
      </w:r>
      <w:r>
        <w:t>, and</w:t>
      </w:r>
      <w:r w:rsidRPr="00C83D9E">
        <w:t xml:space="preserve"> </w:t>
      </w:r>
      <w:r>
        <w:t>the</w:t>
      </w:r>
      <w:r w:rsidRPr="00C83D9E">
        <w:t xml:space="preserve">se building blocks may have different instantiations and/or options. </w:t>
      </w:r>
    </w:p>
    <w:p w14:paraId="19006C5C" w14:textId="77777777" w:rsidR="00A11309" w:rsidRPr="00C83D9E" w:rsidRDefault="00A11309" w:rsidP="00A11309">
      <w:r w:rsidRPr="00C83D9E">
        <w:t>In this study, the MTSI architecture is identified as o</w:t>
      </w:r>
      <w:r w:rsidRPr="00C83D9E">
        <w:rPr>
          <w:rFonts w:hint="eastAsia"/>
        </w:rPr>
        <w:t xml:space="preserve">ne of the options </w:t>
      </w:r>
      <w:r w:rsidRPr="00C83D9E">
        <w:t xml:space="preserve">to map </w:t>
      </w:r>
      <w:r w:rsidR="00DA5A57">
        <w:t>those</w:t>
      </w:r>
      <w:r w:rsidRPr="00C83D9E">
        <w:t xml:space="preserve"> services to</w:t>
      </w:r>
      <w:r>
        <w:t xml:space="preserve"> the</w:t>
      </w:r>
      <w:r w:rsidRPr="00C83D9E">
        <w:t xml:space="preserve"> 5G system. Furthermore, SA1</w:t>
      </w:r>
      <w:r>
        <w:t>’s</w:t>
      </w:r>
      <w:r w:rsidRPr="00C83D9E">
        <w:t xml:space="preserve"> Rel-18 eMMTEL </w:t>
      </w:r>
      <w:r>
        <w:t>work item</w:t>
      </w:r>
      <w:r w:rsidRPr="00C83D9E">
        <w:t xml:space="preserve"> introduced new service requirements for 5G IMS Multimedia Telephony Service</w:t>
      </w:r>
      <w:r>
        <w:t>,</w:t>
      </w:r>
      <w:r w:rsidRPr="00C83D9E">
        <w:t xml:space="preserve"> including the support of AR media processing in TS 22.261[13] and it is expected that enhancements on </w:t>
      </w:r>
      <w:r>
        <w:t xml:space="preserve">the </w:t>
      </w:r>
      <w:r w:rsidRPr="00C83D9E">
        <w:t>IMS architecture and/or IMS procedures to fulfil new requirements will be handle</w:t>
      </w:r>
      <w:r>
        <w:t>d</w:t>
      </w:r>
      <w:r w:rsidRPr="00C83D9E">
        <w:t xml:space="preserve"> by SA2 in Rel-18. </w:t>
      </w:r>
    </w:p>
    <w:p w14:paraId="4049B6A6" w14:textId="77777777" w:rsidR="00A11309" w:rsidRPr="00C83D9E" w:rsidRDefault="00A11309" w:rsidP="00A11309">
      <w:r w:rsidRPr="00C83D9E">
        <w:rPr>
          <w:rFonts w:hint="eastAsia"/>
        </w:rPr>
        <w:t xml:space="preserve">It is proposed to </w:t>
      </w:r>
      <w:r w:rsidRPr="00C83D9E">
        <w:t>define</w:t>
      </w:r>
      <w:r w:rsidRPr="00C83D9E">
        <w:rPr>
          <w:rFonts w:hint="eastAsia"/>
        </w:rPr>
        <w:t xml:space="preserve"> </w:t>
      </w:r>
      <w:r w:rsidRPr="00C83D9E">
        <w:t xml:space="preserve">an </w:t>
      </w:r>
      <w:r w:rsidR="00DA5A57">
        <w:t>IMS</w:t>
      </w:r>
      <w:r w:rsidRPr="00C83D9E">
        <w:t>-based instantiation for a complete AR communication service</w:t>
      </w:r>
      <w:r>
        <w:t>,</w:t>
      </w:r>
      <w:r w:rsidRPr="00C83D9E">
        <w:t xml:space="preserve"> including:</w:t>
      </w:r>
    </w:p>
    <w:p w14:paraId="66F0E51B" w14:textId="77777777" w:rsidR="00A11309" w:rsidRPr="00684E63" w:rsidRDefault="00A11309" w:rsidP="0080348A">
      <w:pPr>
        <w:pStyle w:val="B1"/>
      </w:pPr>
      <w:r w:rsidRPr="00684E63">
        <w:rPr>
          <w:rFonts w:hint="eastAsia"/>
        </w:rPr>
        <w:t>-</w:t>
      </w:r>
      <w:r w:rsidRPr="00684E63">
        <w:tab/>
        <w:t xml:space="preserve">Terminal architecture(s) </w:t>
      </w:r>
      <w:r w:rsidR="00DA5A57">
        <w:t xml:space="preserve">for various device types integrated with an MTSI client based on the work in </w:t>
      </w:r>
      <w:r w:rsidR="00B32D85">
        <w:t>summarized in clause 8.2, 8.4, 8.5, and 8.7</w:t>
      </w:r>
    </w:p>
    <w:p w14:paraId="42921EBD" w14:textId="77777777" w:rsidR="00A11309" w:rsidRPr="00684E63" w:rsidRDefault="00A11309" w:rsidP="0080348A">
      <w:pPr>
        <w:pStyle w:val="B1"/>
      </w:pPr>
      <w:r w:rsidRPr="00684E63">
        <w:rPr>
          <w:rFonts w:hint="eastAsia"/>
        </w:rPr>
        <w:t>-</w:t>
      </w:r>
      <w:r w:rsidRPr="00684E63">
        <w:tab/>
      </w:r>
      <w:r w:rsidR="00DA5A57">
        <w:t>IMS s</w:t>
      </w:r>
      <w:r w:rsidRPr="00684E63">
        <w:t>ession setup</w:t>
      </w:r>
      <w:r w:rsidR="00DA5A57">
        <w:t>,</w:t>
      </w:r>
      <w:r w:rsidRPr="00684E63">
        <w:t xml:space="preserve"> control</w:t>
      </w:r>
      <w:r w:rsidR="00DA5A57">
        <w:t>, and capability exchange</w:t>
      </w:r>
      <w:r w:rsidRPr="00684E63">
        <w:t xml:space="preserve"> procedures for AR media</w:t>
      </w:r>
      <w:r w:rsidR="00DA5A57">
        <w:t xml:space="preserve"> in an IMS communication session</w:t>
      </w:r>
    </w:p>
    <w:p w14:paraId="7AB22202" w14:textId="77777777" w:rsidR="00A11309" w:rsidRPr="00684E63" w:rsidRDefault="00A11309" w:rsidP="003B09DB">
      <w:pPr>
        <w:pStyle w:val="B1"/>
      </w:pPr>
      <w:r w:rsidRPr="00684E63">
        <w:rPr>
          <w:rFonts w:hint="eastAsia"/>
        </w:rPr>
        <w:t>-</w:t>
      </w:r>
      <w:r w:rsidRPr="00684E63">
        <w:tab/>
      </w:r>
      <w:r w:rsidR="00DA5A57">
        <w:t>Real-time t</w:t>
      </w:r>
      <w:r w:rsidRPr="00684E63">
        <w:t>ransport of AR media</w:t>
      </w:r>
      <w:r w:rsidR="00DA5A57">
        <w:t>, scene description,</w:t>
      </w:r>
      <w:r w:rsidRPr="00684E63">
        <w:t xml:space="preserve"> and metadata</w:t>
      </w:r>
      <w:r w:rsidR="00DA5A57">
        <w:t>, as addressed in clause 4.4,</w:t>
      </w:r>
      <w:r w:rsidRPr="00684E63">
        <w:t xml:space="preserve"> via IMS media path including Data Channel</w:t>
      </w:r>
    </w:p>
    <w:p w14:paraId="1ECF8F67" w14:textId="77777777" w:rsidR="007A690C" w:rsidRDefault="007A690C" w:rsidP="007A690C">
      <w:pPr>
        <w:pStyle w:val="Heading2"/>
      </w:pPr>
      <w:bookmarkStart w:id="204" w:name="_Toc123912747"/>
      <w:r w:rsidRPr="0080348A">
        <w:t>8.</w:t>
      </w:r>
      <w:r>
        <w:t>9</w:t>
      </w:r>
      <w:r w:rsidRPr="0080348A">
        <w:tab/>
      </w:r>
      <w:r>
        <w:t>Audio Media Pipelines for AR Experiences</w:t>
      </w:r>
      <w:bookmarkEnd w:id="204"/>
    </w:p>
    <w:p w14:paraId="1BBD32D2" w14:textId="77777777" w:rsidR="00651DDC" w:rsidRDefault="00651DDC" w:rsidP="0070535F">
      <w:pPr>
        <w:pStyle w:val="Heading3"/>
        <w:rPr>
          <w:lang w:eastAsia="ko-KR"/>
        </w:rPr>
      </w:pPr>
      <w:bookmarkStart w:id="205" w:name="_Toc123912748"/>
      <w:r>
        <w:rPr>
          <w:lang w:eastAsia="ko-KR"/>
        </w:rPr>
        <w:t>8.9.1</w:t>
      </w:r>
      <w:r>
        <w:rPr>
          <w:lang w:eastAsia="ko-KR"/>
        </w:rPr>
        <w:tab/>
      </w:r>
      <w:r>
        <w:t>Generic functional device architecture with audio subsystem (</w:t>
      </w:r>
      <w:r>
        <w:rPr>
          <w:lang w:eastAsia="ko-KR"/>
        </w:rPr>
        <w:t>STAR-based UE)</w:t>
      </w:r>
      <w:bookmarkEnd w:id="205"/>
    </w:p>
    <w:p w14:paraId="445351F2" w14:textId="77777777" w:rsidR="00651DDC" w:rsidRDefault="00651DDC" w:rsidP="00651DDC">
      <w:r>
        <w:rPr>
          <w:lang w:val="en-US"/>
        </w:rPr>
        <w:t>In AR experiences the audio media consists of spatial audio in the form of audio sources as well as acoustic characteristics of the scene. Example device functional architectures, including audio subsystems, are shown in Figure 8.9-1, 8.9-2 and 8.9-3</w:t>
      </w:r>
      <w:r>
        <w:t>. In receiving, the audio subsystem may be implemented as a monolithic block (Figure 8.9-1); alternatively, the audio decoding and rendering may be closely integrated, e.g. in the XR Scene Manager Audio Subsystem (Figure 8.9-2) or split into an encoding-decoding process by the Media Access Functions with separated rendering by the XR Scene Manager Audio Subsystem (Figure 8.9-3). The separation of audio decoding and audio rendering may depend on the implementation and/or use cases.</w:t>
      </w:r>
    </w:p>
    <w:p w14:paraId="4B7B7878" w14:textId="77777777" w:rsidR="00651DDC" w:rsidRDefault="00651DDC" w:rsidP="00943FB3">
      <w:pPr>
        <w:pStyle w:val="TH"/>
        <w:rPr>
          <w:noProof/>
        </w:rPr>
      </w:pPr>
      <w:r>
        <w:object w:dxaOrig="16801" w:dyaOrig="9316" w14:anchorId="159203DC">
          <v:shape id="_x0000_i1070" type="#_x0000_t75" style="width:481.35pt;height:266.9pt" o:ole="">
            <v:imagedata r:id="rId130" o:title=""/>
          </v:shape>
          <o:OLEObject Type="Embed" ProgID="Visio.Drawing.15" ShapeID="_x0000_i1070" DrawAspect="Content" ObjectID="_1734525375" r:id="rId131"/>
        </w:object>
      </w:r>
    </w:p>
    <w:p w14:paraId="5AC97F57" w14:textId="77777777" w:rsidR="00651DDC" w:rsidRDefault="00651DDC" w:rsidP="00651DDC">
      <w:pPr>
        <w:pStyle w:val="TF"/>
      </w:pPr>
      <w:r>
        <w:rPr>
          <w:rFonts w:hint="eastAsia"/>
          <w:lang w:val="en-US" w:eastAsia="ko-KR"/>
        </w:rPr>
        <w:t>F</w:t>
      </w:r>
      <w:r>
        <w:rPr>
          <w:lang w:val="en-US" w:eastAsia="ko-KR"/>
        </w:rPr>
        <w:t>igure 8.9-1: I</w:t>
      </w:r>
      <w:r w:rsidRPr="00726B3C">
        <w:rPr>
          <w:lang w:eastAsia="ko-KR"/>
        </w:rPr>
        <w:t>mmersive service architecture</w:t>
      </w:r>
      <w:r>
        <w:rPr>
          <w:lang w:eastAsia="ko-KR"/>
        </w:rPr>
        <w:t xml:space="preserve"> with audio subsystem – monolithic block</w:t>
      </w:r>
    </w:p>
    <w:p w14:paraId="7F270E15" w14:textId="77777777" w:rsidR="00651DDC" w:rsidRDefault="00651DDC" w:rsidP="00651DDC"/>
    <w:p w14:paraId="185447E6" w14:textId="77777777" w:rsidR="00651DDC" w:rsidRDefault="00651DDC" w:rsidP="00943FB3">
      <w:pPr>
        <w:pStyle w:val="TH"/>
        <w:rPr>
          <w:noProof/>
        </w:rPr>
      </w:pPr>
      <w:r>
        <w:object w:dxaOrig="18587" w:dyaOrig="7457" w14:anchorId="1DAABAFB">
          <v:shape id="_x0000_i1071" type="#_x0000_t75" style="width:481.4pt;height:192.75pt" o:ole="">
            <v:imagedata r:id="rId132" o:title=""/>
          </v:shape>
          <o:OLEObject Type="Embed" ProgID="Visio.Drawing.15" ShapeID="_x0000_i1071" DrawAspect="Content" ObjectID="_1734525376" r:id="rId133"/>
        </w:object>
      </w:r>
    </w:p>
    <w:p w14:paraId="7456F73A" w14:textId="77777777" w:rsidR="00651DDC" w:rsidRDefault="00651DDC" w:rsidP="00651DDC">
      <w:pPr>
        <w:pStyle w:val="TF"/>
      </w:pPr>
      <w:r>
        <w:rPr>
          <w:rFonts w:hint="eastAsia"/>
          <w:lang w:val="en-US" w:eastAsia="ko-KR"/>
        </w:rPr>
        <w:t>F</w:t>
      </w:r>
      <w:r>
        <w:rPr>
          <w:lang w:val="en-US" w:eastAsia="ko-KR"/>
        </w:rPr>
        <w:t>igure 8.9-2: I</w:t>
      </w:r>
      <w:r w:rsidRPr="00726B3C">
        <w:rPr>
          <w:lang w:eastAsia="ko-KR"/>
        </w:rPr>
        <w:t>mmersive service architecture</w:t>
      </w:r>
      <w:r>
        <w:rPr>
          <w:lang w:eastAsia="ko-KR"/>
        </w:rPr>
        <w:t xml:space="preserve"> with audio subsystem – integrated decoding/rendering</w:t>
      </w:r>
    </w:p>
    <w:p w14:paraId="47576082" w14:textId="77777777" w:rsidR="00651DDC" w:rsidRPr="0070535F" w:rsidRDefault="00651DDC" w:rsidP="00651DDC"/>
    <w:p w14:paraId="7E1E3F8D" w14:textId="77777777" w:rsidR="00651DDC" w:rsidRDefault="00651DDC" w:rsidP="00651DDC">
      <w:pPr>
        <w:jc w:val="center"/>
        <w:rPr>
          <w:rFonts w:ascii="Calibri" w:eastAsia="Calibri" w:hAnsi="Calibri"/>
          <w:sz w:val="22"/>
          <w:szCs w:val="22"/>
        </w:rPr>
      </w:pPr>
    </w:p>
    <w:p w14:paraId="69790CBD" w14:textId="77777777" w:rsidR="00651DDC" w:rsidRDefault="00651DDC" w:rsidP="00943FB3">
      <w:pPr>
        <w:pStyle w:val="TH"/>
        <w:rPr>
          <w:lang w:val="en-US"/>
        </w:rPr>
      </w:pPr>
      <w:r>
        <w:object w:dxaOrig="18587" w:dyaOrig="7457" w14:anchorId="39D40188">
          <v:shape id="_x0000_i1072" type="#_x0000_t75" style="width:481.4pt;height:192.75pt" o:ole="">
            <v:imagedata r:id="rId134" o:title=""/>
          </v:shape>
          <o:OLEObject Type="Embed" ProgID="Visio.Drawing.15" ShapeID="_x0000_i1072" DrawAspect="Content" ObjectID="_1734525377" r:id="rId135"/>
        </w:object>
      </w:r>
    </w:p>
    <w:p w14:paraId="63EAAD10" w14:textId="77777777" w:rsidR="00651DDC" w:rsidRDefault="00651DDC" w:rsidP="00943FB3">
      <w:pPr>
        <w:pStyle w:val="TF"/>
      </w:pPr>
      <w:r>
        <w:rPr>
          <w:rFonts w:hint="eastAsia"/>
          <w:lang w:val="en-US" w:eastAsia="ko-KR"/>
        </w:rPr>
        <w:t>F</w:t>
      </w:r>
      <w:r>
        <w:rPr>
          <w:lang w:val="en-US" w:eastAsia="ko-KR"/>
        </w:rPr>
        <w:t>igure 8.9-3: I</w:t>
      </w:r>
      <w:r w:rsidRPr="00726B3C">
        <w:rPr>
          <w:lang w:eastAsia="ko-KR"/>
        </w:rPr>
        <w:t>mmersive service architecture</w:t>
      </w:r>
      <w:r>
        <w:rPr>
          <w:lang w:eastAsia="ko-KR"/>
        </w:rPr>
        <w:t xml:space="preserve"> – separated audio decoding and rendering</w:t>
      </w:r>
    </w:p>
    <w:p w14:paraId="3CFE2910" w14:textId="77777777" w:rsidR="00651DDC" w:rsidRDefault="00651DDC" w:rsidP="00651DDC">
      <w:pPr>
        <w:rPr>
          <w:lang w:val="en-US"/>
        </w:rPr>
      </w:pPr>
      <w:r>
        <w:rPr>
          <w:lang w:val="en-US"/>
        </w:rPr>
        <w:t>Isolation of the audio path from the rest of the immersive scene and the other media types as in Figure 8.9-1 may be an issue. A single XR anchor space should ideally be used by the XR scene manager, similarly as a shared spatial system across audio and video was established for VR in TS 26.118.</w:t>
      </w:r>
    </w:p>
    <w:p w14:paraId="7D7A1404" w14:textId="77777777" w:rsidR="00651DDC" w:rsidRDefault="00651DDC" w:rsidP="00651DDC">
      <w:pPr>
        <w:pStyle w:val="Heading3"/>
        <w:rPr>
          <w:lang w:eastAsia="ko-KR"/>
        </w:rPr>
      </w:pPr>
      <w:bookmarkStart w:id="206" w:name="_Toc123912749"/>
      <w:r>
        <w:rPr>
          <w:lang w:eastAsia="ko-KR"/>
        </w:rPr>
        <w:t>8.9.2</w:t>
      </w:r>
      <w:r>
        <w:rPr>
          <w:lang w:eastAsia="ko-KR"/>
        </w:rPr>
        <w:tab/>
      </w:r>
      <w:r>
        <w:t>Considerations on split rendering (</w:t>
      </w:r>
      <w:r>
        <w:rPr>
          <w:lang w:eastAsia="ko-KR"/>
        </w:rPr>
        <w:t>EDGAR-based UE</w:t>
      </w:r>
      <w:r>
        <w:t>)</w:t>
      </w:r>
      <w:bookmarkEnd w:id="206"/>
    </w:p>
    <w:p w14:paraId="4F5EC90D" w14:textId="77777777" w:rsidR="00651DDC" w:rsidRPr="00C91C70" w:rsidRDefault="00651DDC" w:rsidP="00943FB3">
      <w:pPr>
        <w:rPr>
          <w:lang w:eastAsia="ko-KR"/>
        </w:rPr>
      </w:pPr>
      <w:r>
        <w:rPr>
          <w:lang w:eastAsia="ko-KR"/>
        </w:rPr>
        <w:t xml:space="preserve">In the split rendering case, </w:t>
      </w:r>
      <w:bookmarkStart w:id="207" w:name="_Hlk119502657"/>
      <w:r>
        <w:rPr>
          <w:lang w:eastAsia="ko-KR"/>
        </w:rPr>
        <w:t>audio quality including end-to-end delay should ideally be preserved as compared to non-split rendered case</w:t>
      </w:r>
      <w:r>
        <w:t xml:space="preserve">. </w:t>
      </w:r>
      <w:r>
        <w:rPr>
          <w:lang w:eastAsia="ko-KR"/>
        </w:rPr>
        <w:t>T</w:t>
      </w:r>
      <w:bookmarkEnd w:id="207"/>
      <w:r>
        <w:rPr>
          <w:lang w:eastAsia="ko-KR"/>
        </w:rPr>
        <w:t>here is currently no codec / payload type specified in 3GPP to transport (decoded) spatial audio from the edge or cloud to an AR device for split rendering. The required characteristics (e.g., audio format, bit rate, frame length) of such a codec / payload type have to be defined to ensure adequate performance. The input audio format (e.g., channel-based, scene-based, object-based audio, MASA or combinations) may typically have to be preserved in the encoding-decoding process together with the associated metadata structure (when present in the audio input) to allow full rendering control, as expected from content creation.</w:t>
      </w:r>
    </w:p>
    <w:p w14:paraId="0253CB46" w14:textId="77777777" w:rsidR="00651DDC" w:rsidRPr="00895CC2" w:rsidRDefault="00651DDC" w:rsidP="00C4455D">
      <w:pPr>
        <w:pStyle w:val="B1"/>
        <w:rPr>
          <w:rFonts w:hint="eastAsia"/>
          <w:lang w:eastAsia="ko-KR"/>
        </w:rPr>
      </w:pPr>
    </w:p>
    <w:p w14:paraId="63A9DDD9" w14:textId="77777777" w:rsidR="008A5291" w:rsidRDefault="0008365E" w:rsidP="008A5291">
      <w:pPr>
        <w:pStyle w:val="Heading1"/>
      </w:pPr>
      <w:bookmarkStart w:id="208" w:name="_Toc67919066"/>
      <w:bookmarkStart w:id="209" w:name="_Hlk95954838"/>
      <w:bookmarkStart w:id="210" w:name="_Toc123912750"/>
      <w:r>
        <w:t>9</w:t>
      </w:r>
      <w:r w:rsidR="008A5291" w:rsidRPr="00235394">
        <w:tab/>
      </w:r>
      <w:r w:rsidR="008A5291">
        <w:t>Conclusions</w:t>
      </w:r>
      <w:bookmarkEnd w:id="208"/>
      <w:bookmarkEnd w:id="210"/>
    </w:p>
    <w:p w14:paraId="06B0A820" w14:textId="77777777" w:rsidR="00A11309" w:rsidRDefault="00A11309" w:rsidP="00A11309">
      <w:pPr>
        <w:rPr>
          <w:shd w:val="clear" w:color="auto" w:fill="FFFFFF"/>
          <w:lang w:eastAsia="ko-KR"/>
        </w:rPr>
      </w:pPr>
      <w:r>
        <w:rPr>
          <w:rFonts w:hint="eastAsia"/>
          <w:lang w:val="en-US" w:eastAsia="ko-KR"/>
        </w:rPr>
        <w:t>A</w:t>
      </w:r>
      <w:r>
        <w:rPr>
          <w:lang w:val="en-US" w:eastAsia="ko-KR"/>
        </w:rPr>
        <w:t>R/MR experiences involve augmenting visual/auditory contents into the real world to improve the user’s experience with better immersiveness, unlike VR, which provides an entirely virtual world. To realize these experiences, glass-type AR/MR devices may be a good candidate device, easily combining the lights from the real world and those from the display without a need of holding a device in one’s hand.</w:t>
      </w:r>
    </w:p>
    <w:p w14:paraId="422E9962" w14:textId="77777777" w:rsidR="00A11309" w:rsidRDefault="00A11309" w:rsidP="00A11309">
      <w:pPr>
        <w:rPr>
          <w:lang w:eastAsia="ko-KR"/>
        </w:rPr>
      </w:pPr>
      <w:r w:rsidRPr="009905AC">
        <w:rPr>
          <w:rFonts w:hint="eastAsia"/>
          <w:shd w:val="clear" w:color="auto" w:fill="FFFFFF"/>
          <w:lang w:eastAsia="ko-KR"/>
        </w:rPr>
        <w:t xml:space="preserve">In this study, </w:t>
      </w:r>
      <w:r w:rsidRPr="009905AC">
        <w:rPr>
          <w:shd w:val="clear" w:color="auto" w:fill="FFFFFF"/>
          <w:lang w:eastAsia="ko-KR"/>
        </w:rPr>
        <w:t xml:space="preserve">the generic finding for eXtended Reality (XR) in TR 26.928 [2] have been further analysed with specific focus on Augmented Reality (AR) experiences and in particular also with a new device type, AR glasses. Different device centric functions of AR glasses are defined, and different device types are defined. Of particular relevance are 5G STandalone AR (STAR) UEs, i.e. devices that have sufficient capabilities to render rich AR experiences on the device as well as </w:t>
      </w:r>
      <w:r w:rsidRPr="009905AC">
        <w:rPr>
          <w:lang w:eastAsia="ko-KR"/>
        </w:rPr>
        <w:t xml:space="preserve">5G EDGe-Dependent AR (EDGAR) UEs for which edge-based rendering support is a must to provide rich AR experiences. Three basic functions are introduced, the AR Runtime, the Scene Manager and the 5G Media Access Function. Basic AR processes are defined, and a comprehensive summary of AR related media formats is provided. The relevant work in external organizations is summarized. </w:t>
      </w:r>
    </w:p>
    <w:p w14:paraId="10BF2291" w14:textId="77777777" w:rsidR="00A11309" w:rsidRPr="009905AC" w:rsidRDefault="00A11309" w:rsidP="00A11309">
      <w:r w:rsidRPr="009905AC">
        <w:rPr>
          <w:lang w:eastAsia="ko-KR"/>
        </w:rPr>
        <w:t>Based on core use cases, different scenarios are mapped to the 5G System architecture, namely (i) Immersive media downlink streaming (ii) Interactive immersive services (iii) 5G cognitive</w:t>
      </w:r>
      <w:r>
        <w:rPr>
          <w:lang w:eastAsia="ko-KR"/>
        </w:rPr>
        <w:t>/spatial computing</w:t>
      </w:r>
      <w:r w:rsidRPr="009905AC">
        <w:rPr>
          <w:lang w:eastAsia="ko-KR"/>
        </w:rPr>
        <w:t xml:space="preserve"> immersive services as well (iv) AR conversational services. Potential normative work is identified and summarized in clause 8.</w:t>
      </w:r>
    </w:p>
    <w:p w14:paraId="0F9DBF9D" w14:textId="77777777" w:rsidR="00A11309" w:rsidRPr="009905AC" w:rsidRDefault="00A11309" w:rsidP="00684E63">
      <w:r w:rsidRPr="009905AC">
        <w:t>Based on the details in the report, the following next steps are proposed.</w:t>
      </w:r>
    </w:p>
    <w:p w14:paraId="31CCA096" w14:textId="77777777" w:rsidR="00A11309" w:rsidRPr="009905AC" w:rsidRDefault="00A11309" w:rsidP="00684E63">
      <w:r w:rsidRPr="009905AC">
        <w:t>In the short-term:</w:t>
      </w:r>
    </w:p>
    <w:p w14:paraId="123956F6" w14:textId="77777777" w:rsidR="00A11309" w:rsidRPr="009905AC" w:rsidRDefault="00A11309" w:rsidP="00684E63">
      <w:pPr>
        <w:pStyle w:val="B1"/>
      </w:pPr>
      <w:r>
        <w:t>-</w:t>
      </w:r>
      <w:r>
        <w:tab/>
      </w:r>
      <w:r w:rsidRPr="009905AC">
        <w:t xml:space="preserve">Document the relevant 5G </w:t>
      </w:r>
      <w:r w:rsidR="00AB34D5">
        <w:t xml:space="preserve">generic architecture for real-time media delivery based on </w:t>
      </w:r>
      <w:r>
        <w:rPr>
          <w:lang w:eastAsia="ko-KR"/>
        </w:rPr>
        <w:t>the 5G</w:t>
      </w:r>
      <w:r w:rsidR="00AB34D5">
        <w:rPr>
          <w:lang w:eastAsia="ko-KR"/>
        </w:rPr>
        <w:t>MS architecture as addressed in clause 8.2</w:t>
      </w:r>
      <w:r>
        <w:rPr>
          <w:lang w:eastAsia="ko-KR"/>
        </w:rPr>
        <w:t>.</w:t>
      </w:r>
    </w:p>
    <w:p w14:paraId="3CC9E53F" w14:textId="77777777" w:rsidR="00A11309" w:rsidRPr="009905AC" w:rsidRDefault="00A11309" w:rsidP="00684E63">
      <w:pPr>
        <w:pStyle w:val="B1"/>
      </w:pPr>
      <w:r>
        <w:t>-</w:t>
      </w:r>
      <w:r>
        <w:tab/>
      </w:r>
      <w:r w:rsidRPr="009905AC">
        <w:t xml:space="preserve">Establish the concept of 5G </w:t>
      </w:r>
      <w:r w:rsidR="00AB34D5">
        <w:t>m</w:t>
      </w:r>
      <w:r w:rsidR="00AB34D5" w:rsidRPr="009905AC">
        <w:t xml:space="preserve">edia </w:t>
      </w:r>
      <w:r w:rsidR="00AB34D5">
        <w:t>s</w:t>
      </w:r>
      <w:r w:rsidRPr="009905AC">
        <w:t xml:space="preserve">ervice </w:t>
      </w:r>
      <w:r w:rsidR="00AB34D5">
        <w:t>e</w:t>
      </w:r>
      <w:r w:rsidRPr="009905AC">
        <w:t>nablers as introduced in clause 8.3 and make use of the concept to define relevant AR media service enablers.</w:t>
      </w:r>
      <w:r>
        <w:t xml:space="preserve"> </w:t>
      </w:r>
    </w:p>
    <w:p w14:paraId="286C7F79" w14:textId="77777777" w:rsidR="00A11309" w:rsidRPr="009905AC" w:rsidRDefault="00A11309" w:rsidP="00684E63">
      <w:pPr>
        <w:pStyle w:val="B1"/>
      </w:pPr>
      <w:r>
        <w:t>-</w:t>
      </w:r>
      <w:r>
        <w:tab/>
      </w:r>
      <w:r w:rsidRPr="009905AC">
        <w:t xml:space="preserve">Define a 5G </w:t>
      </w:r>
      <w:r w:rsidR="00AB34D5">
        <w:t>r</w:t>
      </w:r>
      <w:r w:rsidRPr="009905AC">
        <w:t>eal-</w:t>
      </w:r>
      <w:r w:rsidR="00AB34D5">
        <w:t>t</w:t>
      </w:r>
      <w:r w:rsidRPr="009905AC">
        <w:t xml:space="preserve">ime </w:t>
      </w:r>
      <w:r w:rsidR="00AB34D5">
        <w:t>c</w:t>
      </w:r>
      <w:r w:rsidRPr="009905AC">
        <w:t xml:space="preserve">ommunication </w:t>
      </w:r>
      <w:r w:rsidR="00AB34D5">
        <w:t>m</w:t>
      </w:r>
      <w:r w:rsidRPr="009905AC">
        <w:t xml:space="preserve">edia </w:t>
      </w:r>
      <w:r w:rsidR="00AB34D5">
        <w:t>s</w:t>
      </w:r>
      <w:r w:rsidRPr="009905AC">
        <w:t xml:space="preserve">ervice </w:t>
      </w:r>
      <w:r w:rsidR="00AB34D5">
        <w:t>e</w:t>
      </w:r>
      <w:r w:rsidRPr="009905AC">
        <w:t>nabler to support different low-latency streaming and conversational AR related services based on the considerations in clause 8.4.</w:t>
      </w:r>
    </w:p>
    <w:p w14:paraId="656319C6" w14:textId="77777777" w:rsidR="00A11309" w:rsidRPr="009905AC" w:rsidRDefault="00A11309" w:rsidP="00684E63">
      <w:pPr>
        <w:pStyle w:val="B1"/>
      </w:pPr>
      <w:r>
        <w:t>-</w:t>
      </w:r>
      <w:r>
        <w:tab/>
      </w:r>
      <w:r w:rsidRPr="009905AC">
        <w:t xml:space="preserve">Define </w:t>
      </w:r>
      <w:r w:rsidR="00AB34D5">
        <w:t>m</w:t>
      </w:r>
      <w:r w:rsidRPr="009905AC">
        <w:t xml:space="preserve">edia </w:t>
      </w:r>
      <w:r w:rsidR="00AB34D5">
        <w:t>c</w:t>
      </w:r>
      <w:r w:rsidRPr="009905AC">
        <w:t xml:space="preserve">apabilities for </w:t>
      </w:r>
      <w:r w:rsidR="00AB34D5">
        <w:t>AR g</w:t>
      </w:r>
      <w:r w:rsidRPr="009905AC">
        <w:t>lasses in a service-independent manner based on the considerations in clause 8.5.</w:t>
      </w:r>
      <w:r w:rsidR="00AB34D5">
        <w:t xml:space="preserve"> The outcomes may affect the other items, especially the 5G real-time communication media service enabler and the IMS-based conversational services.</w:t>
      </w:r>
    </w:p>
    <w:p w14:paraId="25E0B273" w14:textId="77777777" w:rsidR="00A11309" w:rsidRDefault="00A11309" w:rsidP="00684E63">
      <w:pPr>
        <w:pStyle w:val="B1"/>
      </w:pPr>
      <w:r>
        <w:t>-</w:t>
      </w:r>
      <w:r>
        <w:tab/>
      </w:r>
      <w:r w:rsidRPr="009905AC">
        <w:t xml:space="preserve">Based on the work on </w:t>
      </w:r>
      <w:r w:rsidR="00AB34D5">
        <w:t>above</w:t>
      </w:r>
      <w:r w:rsidRPr="009905AC">
        <w:t xml:space="preserve">, define a </w:t>
      </w:r>
      <w:r w:rsidR="00AB34D5">
        <w:t>s</w:t>
      </w:r>
      <w:r w:rsidRPr="009905AC">
        <w:t xml:space="preserve">plit </w:t>
      </w:r>
      <w:r w:rsidR="00AB34D5">
        <w:t>r</w:t>
      </w:r>
      <w:r w:rsidRPr="009905AC">
        <w:t xml:space="preserve">endering </w:t>
      </w:r>
      <w:r w:rsidR="00AB34D5">
        <w:t>m</w:t>
      </w:r>
      <w:r w:rsidRPr="009905AC">
        <w:t xml:space="preserve">edia </w:t>
      </w:r>
      <w:r w:rsidR="00AB34D5">
        <w:t>s</w:t>
      </w:r>
      <w:r w:rsidRPr="009905AC">
        <w:t xml:space="preserve">ervice </w:t>
      </w:r>
      <w:r w:rsidR="00AB34D5">
        <w:t>e</w:t>
      </w:r>
      <w:r w:rsidRPr="009905AC">
        <w:t xml:space="preserve">nabler </w:t>
      </w:r>
      <w:r w:rsidR="00AB34D5">
        <w:t>to support EDGAR devices, as addressed in clause 8.6</w:t>
      </w:r>
      <w:r>
        <w:t>.</w:t>
      </w:r>
    </w:p>
    <w:p w14:paraId="382AA05F" w14:textId="77777777" w:rsidR="00AB34D5" w:rsidRPr="00AB34D5" w:rsidRDefault="00AB34D5" w:rsidP="00684E63">
      <w:pPr>
        <w:pStyle w:val="B1"/>
      </w:pPr>
      <w:r>
        <w:t>-</w:t>
      </w:r>
      <w:r>
        <w:tab/>
      </w:r>
      <w:r w:rsidRPr="009905AC">
        <w:t xml:space="preserve">Study options for </w:t>
      </w:r>
      <w:r>
        <w:t>s</w:t>
      </w:r>
      <w:r w:rsidRPr="009905AC">
        <w:t xml:space="preserve">martly </w:t>
      </w:r>
      <w:r>
        <w:t>t</w:t>
      </w:r>
      <w:r w:rsidRPr="009905AC">
        <w:t xml:space="preserve">ethering AR </w:t>
      </w:r>
      <w:r>
        <w:t>g</w:t>
      </w:r>
      <w:r w:rsidRPr="009905AC">
        <w:t>lasses based on the discussion in clause 8.7.</w:t>
      </w:r>
    </w:p>
    <w:p w14:paraId="56573800" w14:textId="77777777" w:rsidR="007A690C" w:rsidRPr="00477B79" w:rsidRDefault="00A11309" w:rsidP="00AB34D5">
      <w:pPr>
        <w:pStyle w:val="B1"/>
      </w:pPr>
      <w:r>
        <w:rPr>
          <w:lang w:eastAsia="ko-KR"/>
        </w:rPr>
        <w:t>-</w:t>
      </w:r>
      <w:r>
        <w:rPr>
          <w:lang w:eastAsia="ko-KR"/>
        </w:rPr>
        <w:tab/>
        <w:t>Develop the extension of IMS-based AR conversational services</w:t>
      </w:r>
      <w:r w:rsidR="00AB34D5">
        <w:rPr>
          <w:lang w:eastAsia="ko-KR"/>
        </w:rPr>
        <w:t xml:space="preserve"> and shared AR experiences</w:t>
      </w:r>
      <w:r>
        <w:rPr>
          <w:lang w:eastAsia="ko-KR"/>
        </w:rPr>
        <w:t>, including an extended MTSI terminal architecture</w:t>
      </w:r>
      <w:r w:rsidR="00AB34D5">
        <w:rPr>
          <w:lang w:eastAsia="ko-KR"/>
        </w:rPr>
        <w:t>, as addressed in clause 8.8.</w:t>
      </w:r>
    </w:p>
    <w:p w14:paraId="6B0C2985" w14:textId="77777777" w:rsidR="00A11309" w:rsidRPr="009905AC" w:rsidRDefault="00A11309" w:rsidP="00684E63">
      <w:r w:rsidRPr="009905AC">
        <w:t>In the mid-term:</w:t>
      </w:r>
    </w:p>
    <w:p w14:paraId="4CA1C522" w14:textId="77777777" w:rsidR="00A11309" w:rsidRPr="009905AC" w:rsidRDefault="00A11309" w:rsidP="00684E63">
      <w:pPr>
        <w:pStyle w:val="B1"/>
      </w:pPr>
      <w:r>
        <w:t>-</w:t>
      </w:r>
      <w:r>
        <w:tab/>
      </w:r>
      <w:r w:rsidRPr="009905AC">
        <w:t xml:space="preserve">Add issues around semantical perception and spatial mapping to an AI/ML study, taking into account the findings in </w:t>
      </w:r>
      <w:r w:rsidR="00AB34D5">
        <w:t xml:space="preserve">clause 4.2.3 and 4.2.5 as well as </w:t>
      </w:r>
      <w:r w:rsidRPr="009905AC">
        <w:t>TR 22.874.</w:t>
      </w:r>
    </w:p>
    <w:p w14:paraId="75147FE4" w14:textId="77777777" w:rsidR="00A11309" w:rsidRDefault="00A11309" w:rsidP="00684E63">
      <w:pPr>
        <w:rPr>
          <w:rFonts w:hint="eastAsia"/>
          <w:lang w:eastAsia="ko-KR"/>
        </w:rPr>
      </w:pPr>
      <w:r w:rsidRPr="009905AC">
        <w:t xml:space="preserve">All work </w:t>
      </w:r>
      <w:r w:rsidR="00AB34D5">
        <w:t>topics will benefit to</w:t>
      </w:r>
      <w:r w:rsidR="00AB34D5" w:rsidRPr="009905AC">
        <w:t xml:space="preserve"> </w:t>
      </w:r>
      <w:r w:rsidRPr="009905AC">
        <w:t xml:space="preserve">be carried out in close coordination with other groups in 3GPP on 5G System and radio related matters, edge computing and rendering as well in communication with experts in MPEG on the MPEG-I project as well as with Khronos on their work on OpenXR, glTF and Vulkan/OpenGL. A follow-up workshop based on the information in clause 4.6.9 </w:t>
      </w:r>
      <w:r w:rsidR="00AB34D5">
        <w:t>may</w:t>
      </w:r>
      <w:r w:rsidR="00AB34D5" w:rsidRPr="009905AC">
        <w:t xml:space="preserve"> </w:t>
      </w:r>
      <w:r w:rsidRPr="009905AC">
        <w:t>be conducted in order to explore additional synergies and complementary work in different organizations in the XR/AR domain.</w:t>
      </w:r>
    </w:p>
    <w:bookmarkEnd w:id="209"/>
    <w:p w14:paraId="2E7B462A" w14:textId="77777777" w:rsidR="00E8629F" w:rsidRPr="00235394" w:rsidRDefault="00A85DBC">
      <w:pPr>
        <w:pStyle w:val="Heading9"/>
      </w:pPr>
      <w:r>
        <w:br w:type="page"/>
      </w:r>
      <w:bookmarkStart w:id="211" w:name="_Toc67919067"/>
      <w:bookmarkStart w:id="212" w:name="_Toc123912751"/>
      <w:r w:rsidR="00E8629F" w:rsidRPr="00235394">
        <w:t>Annex A:</w:t>
      </w:r>
      <w:r w:rsidR="00E8629F" w:rsidRPr="00235394">
        <w:br/>
      </w:r>
      <w:r w:rsidR="00FF6217">
        <w:t xml:space="preserve">Collection of </w:t>
      </w:r>
      <w:r w:rsidR="009B0EAB">
        <w:t>Glass-type AR/MR</w:t>
      </w:r>
      <w:r w:rsidR="00FF6217">
        <w:t xml:space="preserve"> Use Cases</w:t>
      </w:r>
      <w:bookmarkEnd w:id="211"/>
      <w:bookmarkEnd w:id="212"/>
    </w:p>
    <w:p w14:paraId="4A3F884F" w14:textId="2589A15B" w:rsidR="00BA69A1" w:rsidRDefault="00BA69A1" w:rsidP="005C591A">
      <w:pPr>
        <w:pStyle w:val="Heading1"/>
        <w:rPr>
          <w:lang w:val="en-US"/>
        </w:rPr>
      </w:pPr>
      <w:bookmarkStart w:id="213" w:name="historyclause"/>
      <w:bookmarkStart w:id="214" w:name="_Toc67919069"/>
      <w:bookmarkStart w:id="215" w:name="_Toc123912752"/>
      <w:r w:rsidRPr="00770620">
        <w:rPr>
          <w:lang w:val="en-US"/>
        </w:rPr>
        <w:t>A.</w:t>
      </w:r>
      <w:r w:rsidR="00F2436B">
        <w:rPr>
          <w:lang w:val="en-US"/>
        </w:rPr>
        <w:t>1</w:t>
      </w:r>
      <w:r w:rsidRPr="00770620">
        <w:rPr>
          <w:lang w:val="en-US"/>
        </w:rPr>
        <w:tab/>
      </w:r>
      <w:r>
        <w:rPr>
          <w:lang w:val="en-US"/>
        </w:rPr>
        <w:t>Use Case 1</w:t>
      </w:r>
      <w:r w:rsidR="00481B9D">
        <w:rPr>
          <w:lang w:val="en-US"/>
        </w:rPr>
        <w:t>6</w:t>
      </w:r>
      <w:r>
        <w:rPr>
          <w:lang w:val="en-US"/>
        </w:rPr>
        <w:t xml:space="preserve">: </w:t>
      </w:r>
      <w:r w:rsidR="00481B9D">
        <w:rPr>
          <w:lang w:val="en-US"/>
        </w:rPr>
        <w:t>AR remote cooperation</w:t>
      </w:r>
      <w:bookmarkEnd w:id="214"/>
      <w:bookmarkEnd w:id="215"/>
    </w:p>
    <w:p w14:paraId="2BFFDF60" w14:textId="77777777" w:rsidR="00895CC2" w:rsidRPr="00895CC2" w:rsidRDefault="00895CC2" w:rsidP="00895CC2">
      <w:pPr>
        <w:pStyle w:val="TH"/>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31"/>
      </w:tblGrid>
      <w:tr w:rsidR="00481B9D" w:rsidRPr="0045640D" w14:paraId="4663F03F" w14:textId="77777777" w:rsidTr="00F94331">
        <w:tc>
          <w:tcPr>
            <w:tcW w:w="9831" w:type="dxa"/>
            <w:shd w:val="clear" w:color="auto" w:fill="A6A6A6"/>
          </w:tcPr>
          <w:p w14:paraId="025D0A62" w14:textId="77777777" w:rsidR="00481B9D" w:rsidRPr="0045640D" w:rsidRDefault="00481B9D" w:rsidP="00F94331">
            <w:pPr>
              <w:rPr>
                <w:b/>
                <w:color w:val="FFFFFF"/>
              </w:rPr>
            </w:pPr>
            <w:r w:rsidRPr="0045640D">
              <w:rPr>
                <w:b/>
                <w:color w:val="FFFFFF"/>
              </w:rPr>
              <w:t>Use Case Name</w:t>
            </w:r>
          </w:p>
        </w:tc>
      </w:tr>
      <w:tr w:rsidR="00481B9D" w:rsidRPr="0069355A" w14:paraId="5F9166F9" w14:textId="77777777" w:rsidTr="00F94331">
        <w:tc>
          <w:tcPr>
            <w:tcW w:w="9831" w:type="dxa"/>
          </w:tcPr>
          <w:p w14:paraId="030485E5" w14:textId="77777777" w:rsidR="00481B9D" w:rsidRPr="0069355A" w:rsidRDefault="00481B9D" w:rsidP="00F94331">
            <w:pPr>
              <w:rPr>
                <w:rFonts w:eastAsia="SimSun"/>
                <w:lang w:eastAsia="zh-CN"/>
              </w:rPr>
            </w:pPr>
            <w:r>
              <w:rPr>
                <w:rFonts w:eastAsia="SimSun"/>
                <w:lang w:eastAsia="zh-CN"/>
              </w:rPr>
              <w:t>AR remote cooperation</w:t>
            </w:r>
          </w:p>
        </w:tc>
      </w:tr>
      <w:tr w:rsidR="00481B9D" w:rsidRPr="0045640D" w14:paraId="6E4EB2E1" w14:textId="77777777" w:rsidTr="00F94331">
        <w:tc>
          <w:tcPr>
            <w:tcW w:w="9831" w:type="dxa"/>
            <w:shd w:val="clear" w:color="auto" w:fill="A6A6A6"/>
          </w:tcPr>
          <w:p w14:paraId="682854EB" w14:textId="77777777" w:rsidR="00481B9D" w:rsidRPr="0045640D" w:rsidRDefault="00481B9D" w:rsidP="00F94331">
            <w:pPr>
              <w:rPr>
                <w:b/>
                <w:color w:val="FFFFFF"/>
              </w:rPr>
            </w:pPr>
            <w:r w:rsidRPr="0045640D">
              <w:rPr>
                <w:b/>
                <w:color w:val="FFFFFF"/>
              </w:rPr>
              <w:t>Description</w:t>
            </w:r>
          </w:p>
        </w:tc>
      </w:tr>
      <w:tr w:rsidR="00481B9D" w:rsidRPr="002D372E" w14:paraId="57319F2B" w14:textId="77777777" w:rsidTr="00F94331">
        <w:tc>
          <w:tcPr>
            <w:tcW w:w="9831" w:type="dxa"/>
          </w:tcPr>
          <w:p w14:paraId="5C315713" w14:textId="77777777" w:rsidR="00481B9D" w:rsidRDefault="00481B9D" w:rsidP="00F94331">
            <w:r>
              <w:rPr>
                <w:rFonts w:eastAsia="SimSun"/>
                <w:lang w:val="en-US" w:eastAsia="zh-CN"/>
              </w:rPr>
              <w:t>As descri</w:t>
            </w:r>
            <w:r w:rsidR="00A035AD">
              <w:rPr>
                <w:rFonts w:eastAsia="SimSun"/>
                <w:lang w:val="en-US" w:eastAsia="zh-CN"/>
              </w:rPr>
              <w:t>b</w:t>
            </w:r>
            <w:r>
              <w:rPr>
                <w:rFonts w:eastAsia="SimSun"/>
                <w:lang w:val="en-US" w:eastAsia="zh-CN"/>
              </w:rPr>
              <w:t xml:space="preserve">ed in </w:t>
            </w:r>
            <w:r w:rsidR="00A035AD">
              <w:rPr>
                <w:rFonts w:eastAsia="SimSun"/>
                <w:lang w:val="en-US" w:eastAsia="zh-CN"/>
              </w:rPr>
              <w:t xml:space="preserve">Annex </w:t>
            </w:r>
            <w:r>
              <w:rPr>
                <w:rFonts w:eastAsia="SimSun"/>
                <w:lang w:val="en-US" w:eastAsia="zh-CN"/>
              </w:rPr>
              <w:t>A.9 of 3GPP TR26.928[</w:t>
            </w:r>
            <w:r w:rsidR="00712FCE">
              <w:rPr>
                <w:rFonts w:eastAsia="SimSun"/>
                <w:lang w:val="en-US" w:eastAsia="zh-CN"/>
              </w:rPr>
              <w:t>2</w:t>
            </w:r>
            <w:r>
              <w:rPr>
                <w:rFonts w:eastAsia="SimSun"/>
                <w:lang w:val="en-US" w:eastAsia="zh-CN"/>
              </w:rPr>
              <w:t>], a remote expert makes AR actions (e.g. overlaying graphics and drawing of instructions) to the received local video streams.</w:t>
            </w:r>
            <w:r>
              <w:t xml:space="preserve"> This use case highlights that both parties can share their own video streams and overlay 2D/3D objects on top of these video streams</w:t>
            </w:r>
            <w:r>
              <w:rPr>
                <w:rFonts w:eastAsia="SimSun"/>
                <w:lang w:val="en-US" w:eastAsia="zh-CN"/>
              </w:rPr>
              <w:t xml:space="preserve"> </w:t>
            </w:r>
            <w:r>
              <w:t xml:space="preserve">compared with the scenario from TR 26.928. </w:t>
            </w:r>
          </w:p>
          <w:p w14:paraId="6BE65F1F" w14:textId="77777777" w:rsidR="00481B9D" w:rsidRDefault="00481B9D" w:rsidP="00F94331">
            <w:pPr>
              <w:rPr>
                <w:rFonts w:eastAsia="SimSun"/>
                <w:lang w:eastAsia="zh-CN"/>
              </w:rPr>
            </w:pPr>
            <w:r>
              <w:t xml:space="preserve">For example, a </w:t>
            </w:r>
            <w:r>
              <w:rPr>
                <w:rFonts w:eastAsia="SimSun"/>
                <w:lang w:eastAsia="zh-CN"/>
              </w:rPr>
              <w:t>car technician contacts the technical support department of the car components manufacture by phone when he has some difficulty in repairing a consumers' car. The technical support department can arrange an engineer to help him remotely via real-time communication supporting AR.</w:t>
            </w:r>
          </w:p>
          <w:p w14:paraId="7FDC25B0" w14:textId="77777777" w:rsidR="00481B9D" w:rsidRDefault="00481B9D" w:rsidP="00F94331">
            <w:r>
              <w:rPr>
                <w:rFonts w:eastAsia="SimSun" w:hint="eastAsia"/>
                <w:lang w:eastAsia="zh-CN"/>
              </w:rPr>
              <w:t>T</w:t>
            </w:r>
            <w:r>
              <w:rPr>
                <w:rFonts w:eastAsia="SimSun"/>
                <w:lang w:eastAsia="zh-CN"/>
              </w:rPr>
              <w:t xml:space="preserve">he car technician makes a video call with the remote engineer, uses his camera to capture the damaged parts of the car and shares them with the remote </w:t>
            </w:r>
            <w:r w:rsidRPr="00616799">
              <w:rPr>
                <w:rFonts w:eastAsia="SimSun"/>
                <w:lang w:eastAsia="zh-CN"/>
              </w:rPr>
              <w:t xml:space="preserve">engineer </w:t>
            </w:r>
            <w:r>
              <w:rPr>
                <w:rFonts w:eastAsia="SimSun"/>
                <w:lang w:eastAsia="zh-CN"/>
              </w:rPr>
              <w:t xml:space="preserve">in-call. And he marks possible points of failure by drawing instructions on the top of these video contents in order that the remote engineer can see the marks and make a detailed discussion. </w:t>
            </w:r>
            <w:r w:rsidRPr="008C30F1">
              <w:rPr>
                <w:rFonts w:eastAsia="SimSun"/>
                <w:lang w:eastAsia="zh-CN"/>
              </w:rPr>
              <w:t>Also, they have respectively F</w:t>
            </w:r>
            <w:r>
              <w:rPr>
                <w:rFonts w:eastAsia="SimSun"/>
                <w:lang w:eastAsia="zh-CN"/>
              </w:rPr>
              <w:t xml:space="preserve">OVs on their sides to check the failure. Likewise, the remote engineer can also overlay graphics and animated objects based on these shared video contents to adjust </w:t>
            </w:r>
            <w:r w:rsidRPr="00014371">
              <w:rPr>
                <w:rFonts w:eastAsia="SimSun"/>
                <w:lang w:eastAsia="zh-CN"/>
              </w:rPr>
              <w:t>or correct the technician's operations.</w:t>
            </w:r>
            <w:r>
              <w:rPr>
                <w:rFonts w:eastAsia="SimSun"/>
                <w:lang w:eastAsia="zh-CN"/>
              </w:rPr>
              <w:t xml:space="preserve"> Furthermore, if the maintenance procedures are complex, the remote engineer can show the maintenance procedures step by step which are captured in real-time </w:t>
            </w:r>
            <w:r w:rsidR="00A035AD">
              <w:rPr>
                <w:rFonts w:eastAsia="SimSun"/>
                <w:lang w:eastAsia="zh-CN"/>
              </w:rPr>
              <w:t>to</w:t>
            </w:r>
            <w:r>
              <w:rPr>
                <w:rFonts w:eastAsia="SimSun"/>
                <w:lang w:eastAsia="zh-CN"/>
              </w:rPr>
              <w:t xml:space="preserve"> the local technician. Therefore, the local technician can follow the operations. Finally, they find out the problems and fix </w:t>
            </w:r>
            <w:r w:rsidR="00A035AD">
              <w:rPr>
                <w:rFonts w:eastAsia="SimSun"/>
                <w:lang w:eastAsia="zh-CN"/>
              </w:rPr>
              <w:t>them</w:t>
            </w:r>
            <w:r>
              <w:rPr>
                <w:rFonts w:eastAsia="SimSun"/>
                <w:lang w:eastAsia="zh-CN"/>
              </w:rPr>
              <w:t xml:space="preserve">. </w:t>
            </w:r>
            <w:r>
              <w:t>It looks like that the remote engineer is beside the technician, discusses and solves the problems together.</w:t>
            </w:r>
          </w:p>
          <w:p w14:paraId="3B9ED3D6" w14:textId="77777777" w:rsidR="00481B9D" w:rsidRPr="002D372E" w:rsidRDefault="00481B9D" w:rsidP="00F94331">
            <w:bookmarkStart w:id="216" w:name="_Toc355779205"/>
            <w:bookmarkStart w:id="217" w:name="_Toc354586743"/>
            <w:bookmarkStart w:id="218" w:name="_Toc354590102"/>
            <w:bookmarkEnd w:id="216"/>
            <w:bookmarkEnd w:id="217"/>
            <w:bookmarkEnd w:id="218"/>
            <w:r>
              <w:rPr>
                <w:rFonts w:eastAsia="SimSun" w:hint="eastAsia"/>
                <w:lang w:eastAsia="zh-CN"/>
              </w:rPr>
              <w:t>I</w:t>
            </w:r>
            <w:r>
              <w:rPr>
                <w:rFonts w:eastAsia="SimSun"/>
                <w:lang w:eastAsia="zh-CN"/>
              </w:rPr>
              <w:t xml:space="preserve">n the extension to this use case, </w:t>
            </w:r>
            <w:r>
              <w:t xml:space="preserve">it the remote engineer enables front-facing and back-facing cameras at the same time, the car technician can see a small video stream, which is captured by the front-facing camera of the remote engineer to achieve more attentive experiences. </w:t>
            </w:r>
          </w:p>
        </w:tc>
      </w:tr>
      <w:tr w:rsidR="00481B9D" w:rsidRPr="0045640D" w14:paraId="0959227F" w14:textId="77777777" w:rsidTr="00F94331">
        <w:tc>
          <w:tcPr>
            <w:tcW w:w="9831" w:type="dxa"/>
            <w:shd w:val="clear" w:color="auto" w:fill="A6A6A6"/>
          </w:tcPr>
          <w:p w14:paraId="25B41A13" w14:textId="77777777" w:rsidR="00481B9D" w:rsidRPr="0045640D" w:rsidRDefault="00481B9D" w:rsidP="00F94331">
            <w:pPr>
              <w:rPr>
                <w:b/>
                <w:color w:val="FFFFFF"/>
              </w:rPr>
            </w:pPr>
            <w:r w:rsidRPr="0045640D">
              <w:rPr>
                <w:b/>
                <w:color w:val="FFFFFF"/>
              </w:rPr>
              <w:t>Categorization</w:t>
            </w:r>
          </w:p>
        </w:tc>
      </w:tr>
      <w:tr w:rsidR="00481B9D" w:rsidRPr="0045640D" w14:paraId="3706A9C9" w14:textId="77777777" w:rsidTr="00F94331">
        <w:tc>
          <w:tcPr>
            <w:tcW w:w="9831" w:type="dxa"/>
          </w:tcPr>
          <w:p w14:paraId="3B8D2293" w14:textId="77777777" w:rsidR="00481B9D" w:rsidRPr="00DB3790" w:rsidRDefault="00481B9D" w:rsidP="00F94331">
            <w:pPr>
              <w:rPr>
                <w:b/>
              </w:rPr>
            </w:pPr>
            <w:r w:rsidRPr="00DB3790">
              <w:rPr>
                <w:b/>
              </w:rPr>
              <w:t>Type: AR, MR</w:t>
            </w:r>
          </w:p>
          <w:p w14:paraId="30744356" w14:textId="77777777" w:rsidR="00481B9D" w:rsidRPr="00DB3790" w:rsidRDefault="00481B9D" w:rsidP="00F94331">
            <w:pPr>
              <w:rPr>
                <w:b/>
              </w:rPr>
            </w:pPr>
            <w:r w:rsidRPr="00DB3790">
              <w:rPr>
                <w:b/>
              </w:rPr>
              <w:t>Degrees of Freedom: 3DoF+, 6DoF</w:t>
            </w:r>
          </w:p>
          <w:p w14:paraId="7747FD3A" w14:textId="77777777" w:rsidR="00481B9D" w:rsidRPr="00DB3790" w:rsidRDefault="00481B9D" w:rsidP="00F94331">
            <w:pPr>
              <w:rPr>
                <w:b/>
              </w:rPr>
            </w:pPr>
            <w:r w:rsidRPr="00DB3790">
              <w:rPr>
                <w:b/>
              </w:rPr>
              <w:t xml:space="preserve">Delivery: </w:t>
            </w:r>
            <w:r>
              <w:rPr>
                <w:b/>
              </w:rPr>
              <w:t xml:space="preserve">Interactive, </w:t>
            </w:r>
            <w:r w:rsidRPr="00DB3790">
              <w:rPr>
                <w:b/>
              </w:rPr>
              <w:t>Conversational</w:t>
            </w:r>
          </w:p>
          <w:p w14:paraId="1FCA82BF" w14:textId="77777777" w:rsidR="00481B9D" w:rsidRPr="0045640D" w:rsidRDefault="00481B9D" w:rsidP="00F94331">
            <w:pPr>
              <w:rPr>
                <w:b/>
              </w:rPr>
            </w:pPr>
            <w:r w:rsidRPr="00DB3790">
              <w:rPr>
                <w:b/>
              </w:rPr>
              <w:t xml:space="preserve">Device: </w:t>
            </w:r>
            <w:r>
              <w:rPr>
                <w:b/>
              </w:rPr>
              <w:t>XR5G-P1, XR5G-A2, XR5G-A3, XR5G-A4, XR5G-A5, others</w:t>
            </w:r>
          </w:p>
        </w:tc>
      </w:tr>
      <w:tr w:rsidR="00481B9D" w:rsidRPr="0045640D" w14:paraId="1006F931" w14:textId="77777777" w:rsidTr="00F94331">
        <w:tc>
          <w:tcPr>
            <w:tcW w:w="9831" w:type="dxa"/>
            <w:shd w:val="clear" w:color="auto" w:fill="A6A6A6"/>
          </w:tcPr>
          <w:p w14:paraId="15AC5A0A" w14:textId="77777777" w:rsidR="00481B9D" w:rsidRPr="0045640D" w:rsidRDefault="00481B9D" w:rsidP="00F94331">
            <w:pPr>
              <w:rPr>
                <w:b/>
                <w:color w:val="FFFFFF"/>
              </w:rPr>
            </w:pPr>
            <w:r w:rsidRPr="0045640D">
              <w:rPr>
                <w:b/>
                <w:color w:val="FFFFFF"/>
              </w:rPr>
              <w:t>Preconditions</w:t>
            </w:r>
          </w:p>
        </w:tc>
      </w:tr>
      <w:tr w:rsidR="00481B9D" w:rsidRPr="0045640D" w14:paraId="5053A5A2" w14:textId="77777777" w:rsidTr="00F94331">
        <w:tc>
          <w:tcPr>
            <w:tcW w:w="9831" w:type="dxa"/>
          </w:tcPr>
          <w:p w14:paraId="7692922E" w14:textId="77777777" w:rsidR="00481B9D" w:rsidRDefault="00481B9D" w:rsidP="00F94331">
            <w:r w:rsidRPr="00DB3790">
              <w:t>&lt;provides conditions that are necessary to run the use case, for example support for functionalities on the end device or network&gt;</w:t>
            </w:r>
          </w:p>
          <w:p w14:paraId="6FFEF68E" w14:textId="77777777" w:rsidR="00481B9D" w:rsidRDefault="00481B9D" w:rsidP="00F94331">
            <w:r>
              <w:t>Both parties on the device with the following features</w:t>
            </w:r>
          </w:p>
          <w:p w14:paraId="23458B91" w14:textId="77777777" w:rsidR="00481B9D" w:rsidRDefault="00481B9D" w:rsidP="006D3622">
            <w:r w:rsidRPr="00EB7F46">
              <w:t>-</w:t>
            </w:r>
            <w:r w:rsidRPr="00EB7F46">
              <w:tab/>
            </w:r>
            <w:r w:rsidRPr="00BB7CE4">
              <w:t>Support for conversational audio</w:t>
            </w:r>
            <w:r>
              <w:t xml:space="preserve"> and video</w:t>
            </w:r>
          </w:p>
          <w:p w14:paraId="3E07F565" w14:textId="77777777" w:rsidR="00481B9D" w:rsidRDefault="00481B9D" w:rsidP="006D3622">
            <w:r>
              <w:t>-    Collect and delivery of AR actions and viewer information</w:t>
            </w:r>
          </w:p>
          <w:p w14:paraId="525DF49D" w14:textId="77777777" w:rsidR="00481B9D" w:rsidRDefault="00481B9D" w:rsidP="006D3622">
            <w:r>
              <w:t>-    Enabling of the front-facing and back-facing cameras at the same time</w:t>
            </w:r>
          </w:p>
          <w:p w14:paraId="797E0B77" w14:textId="77777777" w:rsidR="00481B9D" w:rsidRDefault="00481B9D" w:rsidP="00F94331">
            <w:r>
              <w:t>The network with the following features</w:t>
            </w:r>
          </w:p>
          <w:p w14:paraId="738ACBAA" w14:textId="77777777" w:rsidR="00481B9D" w:rsidRDefault="00481B9D" w:rsidP="006D3622">
            <w:r w:rsidRPr="00EB7F46">
              <w:t>-</w:t>
            </w:r>
            <w:r w:rsidRPr="00EB7F46">
              <w:tab/>
            </w:r>
            <w:r>
              <w:t>Rendering of overlying AR actions and viewer information</w:t>
            </w:r>
          </w:p>
          <w:p w14:paraId="2EB42747" w14:textId="77777777" w:rsidR="00481B9D" w:rsidRPr="0045640D" w:rsidRDefault="00481B9D" w:rsidP="00F94331">
            <w:r>
              <w:t>-    Rendering of v</w:t>
            </w:r>
            <w:r w:rsidRPr="00B378E0">
              <w:t xml:space="preserve">irtual and </w:t>
            </w:r>
            <w:r>
              <w:t>real</w:t>
            </w:r>
            <w:r w:rsidRPr="00B378E0">
              <w:t xml:space="preserve"> superposition of different video content</w:t>
            </w:r>
            <w:r>
              <w:t>s</w:t>
            </w:r>
          </w:p>
        </w:tc>
      </w:tr>
      <w:tr w:rsidR="00481B9D" w:rsidRPr="0045640D" w14:paraId="6AE10271" w14:textId="77777777" w:rsidTr="00F94331">
        <w:tc>
          <w:tcPr>
            <w:tcW w:w="9831" w:type="dxa"/>
            <w:shd w:val="clear" w:color="auto" w:fill="A6A6A6"/>
          </w:tcPr>
          <w:p w14:paraId="340625B3" w14:textId="77777777" w:rsidR="00481B9D" w:rsidRPr="0045640D" w:rsidRDefault="00481B9D" w:rsidP="00F94331">
            <w:pPr>
              <w:rPr>
                <w:b/>
                <w:color w:val="FFFFFF"/>
              </w:rPr>
            </w:pPr>
            <w:r w:rsidRPr="00DB3790">
              <w:rPr>
                <w:rFonts w:cs="Arial"/>
                <w:b/>
                <w:color w:val="FFFFFF"/>
              </w:rPr>
              <w:t>Requirements and QoS/QoE Considerations</w:t>
            </w:r>
          </w:p>
        </w:tc>
      </w:tr>
      <w:tr w:rsidR="00481B9D" w:rsidRPr="0045640D" w14:paraId="2145D86D" w14:textId="77777777" w:rsidTr="00F94331">
        <w:tc>
          <w:tcPr>
            <w:tcW w:w="9831" w:type="dxa"/>
          </w:tcPr>
          <w:p w14:paraId="55278EA7" w14:textId="77777777" w:rsidR="00481B9D" w:rsidRDefault="00481B9D" w:rsidP="00F94331">
            <w:r w:rsidRPr="00DB3790">
              <w:t>&lt;provides a summary on potential requirements as well as considerations on KPIs/QoE as well as QoS requirements&gt;</w:t>
            </w:r>
          </w:p>
          <w:p w14:paraId="69988232" w14:textId="77777777" w:rsidR="00481B9D" w:rsidRPr="00EB7F46" w:rsidRDefault="00481B9D" w:rsidP="00F94331">
            <w:pPr>
              <w:pStyle w:val="B1"/>
            </w:pPr>
            <w:r w:rsidRPr="00EB7F46">
              <w:t>QoS:</w:t>
            </w:r>
          </w:p>
          <w:p w14:paraId="1AC796BA" w14:textId="77777777" w:rsidR="00481B9D" w:rsidRPr="00EB7F46" w:rsidRDefault="00481B9D" w:rsidP="00F94331">
            <w:pPr>
              <w:pStyle w:val="B1"/>
            </w:pPr>
            <w:r w:rsidRPr="00EB7F46">
              <w:t>-</w:t>
            </w:r>
            <w:r w:rsidRPr="00EB7F46">
              <w:tab/>
              <w:t xml:space="preserve">conversational QoS requirements </w:t>
            </w:r>
          </w:p>
          <w:p w14:paraId="75EE19E2" w14:textId="77777777" w:rsidR="00481B9D" w:rsidRPr="00EB7F46" w:rsidRDefault="00481B9D" w:rsidP="00F94331">
            <w:pPr>
              <w:pStyle w:val="B1"/>
            </w:pPr>
            <w:r w:rsidRPr="00EB7F46">
              <w:t>-</w:t>
            </w:r>
            <w:r w:rsidRPr="00EB7F46">
              <w:tab/>
              <w:t xml:space="preserve">sufficient bandwidth to delivery compressed </w:t>
            </w:r>
            <w:r>
              <w:t>2D/</w:t>
            </w:r>
            <w:r w:rsidRPr="00EB7F46">
              <w:t>3D objects</w:t>
            </w:r>
          </w:p>
          <w:p w14:paraId="4A63FBC5" w14:textId="77777777" w:rsidR="00481B9D" w:rsidRPr="00EB7F46" w:rsidRDefault="00481B9D" w:rsidP="00F94331">
            <w:pPr>
              <w:pStyle w:val="B1"/>
            </w:pPr>
          </w:p>
          <w:p w14:paraId="78BE9A64" w14:textId="77777777" w:rsidR="00481B9D" w:rsidRPr="00EB7F46" w:rsidRDefault="00481B9D" w:rsidP="00F94331">
            <w:pPr>
              <w:pStyle w:val="B1"/>
            </w:pPr>
            <w:r w:rsidRPr="00EB7F46">
              <w:t xml:space="preserve">QoE: </w:t>
            </w:r>
          </w:p>
          <w:p w14:paraId="4335E8C3" w14:textId="77777777" w:rsidR="00481B9D" w:rsidRPr="00EB7F46" w:rsidRDefault="00481B9D" w:rsidP="00F94331">
            <w:pPr>
              <w:pStyle w:val="B1"/>
            </w:pPr>
            <w:r w:rsidRPr="00EB7F46">
              <w:t>-</w:t>
            </w:r>
            <w:r w:rsidRPr="00EB7F46">
              <w:tab/>
              <w:t>Synchronized</w:t>
            </w:r>
            <w:r>
              <w:t xml:space="preserve"> rendering of overlay AR actions</w:t>
            </w:r>
            <w:r w:rsidRPr="00EB7F46">
              <w:t xml:space="preserve"> and </w:t>
            </w:r>
            <w:r>
              <w:t>pose information</w:t>
            </w:r>
          </w:p>
          <w:p w14:paraId="062F5331" w14:textId="77777777" w:rsidR="00481B9D" w:rsidRPr="00EB7F46" w:rsidRDefault="00481B9D" w:rsidP="00F94331">
            <w:pPr>
              <w:pStyle w:val="B1"/>
            </w:pPr>
            <w:r w:rsidRPr="00EB7F46">
              <w:t>-</w:t>
            </w:r>
            <w:r w:rsidRPr="00EB7F46">
              <w:tab/>
              <w:t>Synchronized rendering of audio and video</w:t>
            </w:r>
          </w:p>
          <w:p w14:paraId="609723D0" w14:textId="77777777" w:rsidR="00481B9D" w:rsidRPr="0045640D" w:rsidRDefault="00481B9D" w:rsidP="00F94331">
            <w:r w:rsidRPr="00EB7F46">
              <w:t>-</w:t>
            </w:r>
            <w:r w:rsidRPr="00EB7F46">
              <w:tab/>
            </w:r>
            <w:r>
              <w:t>Fast and a</w:t>
            </w:r>
            <w:r w:rsidRPr="00EB7F46">
              <w:t>ccurate positioning information</w:t>
            </w:r>
          </w:p>
        </w:tc>
      </w:tr>
      <w:tr w:rsidR="00481B9D" w:rsidRPr="0045640D" w14:paraId="206537DB" w14:textId="77777777" w:rsidTr="00F94331">
        <w:tc>
          <w:tcPr>
            <w:tcW w:w="9831" w:type="dxa"/>
            <w:shd w:val="clear" w:color="auto" w:fill="A6A6A6"/>
          </w:tcPr>
          <w:p w14:paraId="0F8C9CBA" w14:textId="77777777" w:rsidR="00481B9D" w:rsidRPr="0045640D" w:rsidRDefault="00481B9D" w:rsidP="00F94331">
            <w:pPr>
              <w:rPr>
                <w:b/>
                <w:color w:val="FFFFFF"/>
              </w:rPr>
            </w:pPr>
            <w:r w:rsidRPr="0045640D">
              <w:rPr>
                <w:b/>
                <w:color w:val="FFFFFF"/>
              </w:rPr>
              <w:t>Feasibility</w:t>
            </w:r>
            <w:r>
              <w:rPr>
                <w:b/>
                <w:color w:val="FFFFFF"/>
              </w:rPr>
              <w:t xml:space="preserve"> and Industry Practices</w:t>
            </w:r>
          </w:p>
        </w:tc>
      </w:tr>
      <w:tr w:rsidR="00481B9D" w:rsidRPr="0045640D" w14:paraId="2FBF4CDE" w14:textId="77777777" w:rsidTr="00F94331">
        <w:tc>
          <w:tcPr>
            <w:tcW w:w="9831" w:type="dxa"/>
          </w:tcPr>
          <w:p w14:paraId="661C8D72" w14:textId="77777777" w:rsidR="00481B9D" w:rsidRPr="0045640D" w:rsidRDefault="00481B9D" w:rsidP="00F94331">
            <w:r w:rsidRPr="0045640D">
              <w:t>&lt;How could the use case be implemented based on technologies available today or expected to be available in a foreseeable timeline, at most within 3 years?</w:t>
            </w:r>
          </w:p>
          <w:p w14:paraId="706B33CA" w14:textId="77777777" w:rsidR="00481B9D" w:rsidRPr="0045640D" w:rsidRDefault="00481B9D" w:rsidP="00F94331">
            <w:pPr>
              <w:ind w:left="568" w:hanging="284"/>
            </w:pPr>
            <w:r w:rsidRPr="0045640D">
              <w:t>-</w:t>
            </w:r>
            <w:r w:rsidRPr="0045640D">
              <w:tab/>
              <w:t>What are the technology challenges to make this use case happen?</w:t>
            </w:r>
          </w:p>
          <w:p w14:paraId="5BAEC35E" w14:textId="77777777" w:rsidR="00481B9D" w:rsidRPr="0045640D" w:rsidRDefault="00481B9D" w:rsidP="00F94331">
            <w:pPr>
              <w:ind w:left="568" w:hanging="284"/>
            </w:pPr>
            <w:r w:rsidRPr="0045640D">
              <w:t>-</w:t>
            </w:r>
            <w:r w:rsidRPr="0045640D">
              <w:tab/>
              <w:t>Do you have any implementation information?</w:t>
            </w:r>
          </w:p>
          <w:p w14:paraId="5A89D812" w14:textId="77777777" w:rsidR="00481B9D" w:rsidRPr="0045640D" w:rsidRDefault="00481B9D" w:rsidP="00F94331">
            <w:pPr>
              <w:ind w:left="851" w:hanging="284"/>
            </w:pPr>
            <w:r w:rsidRPr="0045640D">
              <w:t>-</w:t>
            </w:r>
            <w:r w:rsidRPr="0045640D">
              <w:tab/>
              <w:t>Demos</w:t>
            </w:r>
          </w:p>
          <w:p w14:paraId="75330C18" w14:textId="77777777" w:rsidR="00481B9D" w:rsidRPr="0045640D" w:rsidRDefault="00481B9D" w:rsidP="00F94331">
            <w:pPr>
              <w:ind w:left="851" w:hanging="284"/>
            </w:pPr>
            <w:r w:rsidRPr="0045640D">
              <w:t>-</w:t>
            </w:r>
            <w:r w:rsidRPr="0045640D">
              <w:tab/>
              <w:t>Proof of concept</w:t>
            </w:r>
          </w:p>
          <w:p w14:paraId="4263E197" w14:textId="77777777" w:rsidR="00481B9D" w:rsidRPr="0045640D" w:rsidRDefault="00481B9D" w:rsidP="00F94331">
            <w:pPr>
              <w:ind w:left="851" w:hanging="284"/>
            </w:pPr>
            <w:r w:rsidRPr="0045640D">
              <w:t>-</w:t>
            </w:r>
            <w:r w:rsidRPr="0045640D">
              <w:tab/>
              <w:t>Existing services</w:t>
            </w:r>
          </w:p>
          <w:p w14:paraId="0CD234DA" w14:textId="77777777" w:rsidR="00481B9D" w:rsidRPr="0045640D" w:rsidRDefault="00481B9D" w:rsidP="00F94331">
            <w:pPr>
              <w:ind w:left="851" w:hanging="284"/>
            </w:pPr>
            <w:r w:rsidRPr="0045640D">
              <w:t>-</w:t>
            </w:r>
            <w:r w:rsidRPr="0045640D">
              <w:tab/>
              <w:t>References</w:t>
            </w:r>
          </w:p>
          <w:p w14:paraId="77423E3F" w14:textId="77777777" w:rsidR="00481B9D" w:rsidRPr="0045640D" w:rsidRDefault="00481B9D" w:rsidP="00F94331">
            <w:pPr>
              <w:ind w:left="568" w:hanging="284"/>
            </w:pPr>
            <w:r w:rsidRPr="0045640D">
              <w:t>-</w:t>
            </w:r>
            <w:r w:rsidRPr="0045640D">
              <w:tab/>
              <w:t>Could a reduced experience of the use case be implemented in an earlier timeframe or is it even available today?</w:t>
            </w:r>
          </w:p>
          <w:p w14:paraId="435AF9C9" w14:textId="77777777" w:rsidR="00481B9D" w:rsidRDefault="00481B9D" w:rsidP="00F94331">
            <w:r w:rsidRPr="0045640D">
              <w:t>&gt;</w:t>
            </w:r>
          </w:p>
          <w:p w14:paraId="142D7A73" w14:textId="77777777" w:rsidR="00481B9D" w:rsidRPr="0045640D" w:rsidRDefault="00481B9D" w:rsidP="00F94331">
            <w:r>
              <w:t>Enhancements</w:t>
            </w:r>
            <w:r w:rsidRPr="00DB3790">
              <w:t xml:space="preserve"> in </w:t>
            </w:r>
            <w:r>
              <w:t>media processing for multiple video streams both from different parties and/or the same party</w:t>
            </w:r>
            <w:r w:rsidRPr="00DB3790">
              <w:t xml:space="preserve"> together with </w:t>
            </w:r>
            <w:r>
              <w:t>all kinds of AR actions</w:t>
            </w:r>
            <w:r w:rsidRPr="00DB3790">
              <w:t xml:space="preserve"> </w:t>
            </w:r>
            <w:r>
              <w:t xml:space="preserve">may be performed in the network (e.g. by a media gateway) and in order to </w:t>
            </w:r>
            <w:r w:rsidRPr="00DB3790">
              <w:t xml:space="preserve">enable </w:t>
            </w:r>
            <w:r>
              <w:t xml:space="preserve">richer </w:t>
            </w:r>
            <w:r w:rsidRPr="00DB3790">
              <w:t xml:space="preserve">real-time </w:t>
            </w:r>
            <w:r>
              <w:t>experiences</w:t>
            </w:r>
            <w:r w:rsidRPr="00DB3790">
              <w:t xml:space="preserve">. </w:t>
            </w:r>
            <w:r>
              <w:t>Accordingly, the extensive hardware capabilities (e.g. multi-GPU) are required.</w:t>
            </w:r>
          </w:p>
        </w:tc>
      </w:tr>
      <w:tr w:rsidR="00481B9D" w:rsidRPr="0045640D" w14:paraId="3F4CE2F6" w14:textId="77777777" w:rsidTr="00F94331">
        <w:tc>
          <w:tcPr>
            <w:tcW w:w="9831" w:type="dxa"/>
            <w:shd w:val="clear" w:color="auto" w:fill="A6A6A6"/>
          </w:tcPr>
          <w:p w14:paraId="58F4B83D" w14:textId="77777777" w:rsidR="00481B9D" w:rsidRPr="0045640D" w:rsidRDefault="00481B9D" w:rsidP="00F94331">
            <w:pPr>
              <w:rPr>
                <w:b/>
                <w:color w:val="FFFFFF"/>
              </w:rPr>
            </w:pPr>
            <w:r w:rsidRPr="0045640D">
              <w:rPr>
                <w:b/>
                <w:color w:val="FFFFFF"/>
              </w:rPr>
              <w:t>Potential Standardization Status and Needs</w:t>
            </w:r>
          </w:p>
        </w:tc>
      </w:tr>
      <w:tr w:rsidR="00481B9D" w:rsidRPr="0045640D" w14:paraId="118032DC" w14:textId="77777777" w:rsidTr="00F94331">
        <w:tc>
          <w:tcPr>
            <w:tcW w:w="9831" w:type="dxa"/>
          </w:tcPr>
          <w:p w14:paraId="03ABD94D" w14:textId="77777777" w:rsidR="00481B9D" w:rsidRDefault="00481B9D" w:rsidP="00F94331">
            <w:r w:rsidRPr="0045640D">
              <w:t>&lt;identifies potential standardization needs&gt;</w:t>
            </w:r>
          </w:p>
          <w:p w14:paraId="72BC21F5" w14:textId="77777777" w:rsidR="00481B9D" w:rsidRDefault="00481B9D" w:rsidP="00F94331">
            <w:pPr>
              <w:pStyle w:val="B1"/>
            </w:pPr>
            <w:r w:rsidRPr="00EB7F46">
              <w:t>-</w:t>
            </w:r>
            <w:r w:rsidRPr="00EB7F46">
              <w:tab/>
              <w:t>MTSI audio</w:t>
            </w:r>
            <w:r>
              <w:t xml:space="preserve"> and video</w:t>
            </w:r>
            <w:r w:rsidRPr="00EB7F46">
              <w:t xml:space="preserve"> </w:t>
            </w:r>
            <w:r>
              <w:t xml:space="preserve">call </w:t>
            </w:r>
            <w:r w:rsidRPr="00EB7F46">
              <w:t xml:space="preserve">between </w:t>
            </w:r>
            <w:r>
              <w:t>both parties</w:t>
            </w:r>
          </w:p>
          <w:p w14:paraId="366F9CAE" w14:textId="77777777" w:rsidR="00481B9D" w:rsidRDefault="00481B9D" w:rsidP="00F94331">
            <w:pPr>
              <w:pStyle w:val="B1"/>
            </w:pPr>
            <w:r>
              <w:t xml:space="preserve">-    Standardized format for AR actions (e.g. static and/or dynamic 2D/3D objects) and </w:t>
            </w:r>
            <w:r w:rsidRPr="0055481C">
              <w:rPr>
                <w:lang w:eastAsia="zh-CN"/>
              </w:rPr>
              <w:t>posture</w:t>
            </w:r>
            <w:r>
              <w:t xml:space="preserve"> information</w:t>
            </w:r>
          </w:p>
          <w:p w14:paraId="72DA8F9B" w14:textId="77777777" w:rsidR="00481B9D" w:rsidRDefault="00481B9D" w:rsidP="00F94331">
            <w:pPr>
              <w:pStyle w:val="B1"/>
              <w:rPr>
                <w:rFonts w:cs="Arial"/>
              </w:rPr>
            </w:pPr>
            <w:r w:rsidRPr="00EB7F46">
              <w:rPr>
                <w:rFonts w:cs="Arial"/>
              </w:rPr>
              <w:t>-</w:t>
            </w:r>
            <w:r w:rsidRPr="00EB7F46">
              <w:rPr>
                <w:rFonts w:cs="Arial"/>
              </w:rPr>
              <w:tab/>
            </w:r>
            <w:r>
              <w:rPr>
                <w:rFonts w:cs="Arial"/>
              </w:rPr>
              <w:t xml:space="preserve">Delivery protocols for AR actions and </w:t>
            </w:r>
            <w:r w:rsidRPr="0055481C">
              <w:rPr>
                <w:lang w:eastAsia="zh-CN"/>
              </w:rPr>
              <w:t>posture</w:t>
            </w:r>
            <w:r>
              <w:rPr>
                <w:rFonts w:cs="Arial"/>
              </w:rPr>
              <w:t xml:space="preserve"> information</w:t>
            </w:r>
          </w:p>
          <w:p w14:paraId="45C429B1" w14:textId="77777777" w:rsidR="00481B9D" w:rsidRPr="0045640D" w:rsidRDefault="00481B9D" w:rsidP="00F94331">
            <w:pPr>
              <w:ind w:firstLineChars="150" w:firstLine="300"/>
            </w:pPr>
            <w:r>
              <w:rPr>
                <w:rFonts w:cs="Arial"/>
              </w:rPr>
              <w:t>-    Rendering</w:t>
            </w:r>
            <w:r w:rsidRPr="00EB7F46">
              <w:rPr>
                <w:rFonts w:cs="Arial"/>
              </w:rPr>
              <w:t xml:space="preserve"> of </w:t>
            </w:r>
            <w:r>
              <w:rPr>
                <w:rFonts w:cs="Arial"/>
              </w:rPr>
              <w:t>more than one video stream</w:t>
            </w:r>
          </w:p>
        </w:tc>
      </w:tr>
    </w:tbl>
    <w:p w14:paraId="7E2BE74D" w14:textId="77777777" w:rsidR="00481B9D" w:rsidRPr="00895CC2" w:rsidRDefault="00481B9D" w:rsidP="00C4455D">
      <w:pPr>
        <w:rPr>
          <w:lang w:eastAsia="ko-KR"/>
        </w:rPr>
      </w:pPr>
    </w:p>
    <w:p w14:paraId="75557CD1" w14:textId="325C6B19" w:rsidR="00481B9D" w:rsidRDefault="00481B9D" w:rsidP="00481B9D">
      <w:pPr>
        <w:pStyle w:val="Heading1"/>
        <w:rPr>
          <w:lang w:val="en-US"/>
        </w:rPr>
      </w:pPr>
      <w:bookmarkStart w:id="219" w:name="_Toc67919070"/>
      <w:bookmarkStart w:id="220" w:name="_Toc123912753"/>
      <w:r w:rsidRPr="00770620">
        <w:rPr>
          <w:lang w:val="en-US"/>
        </w:rPr>
        <w:t>A.</w:t>
      </w:r>
      <w:r w:rsidR="00F2436B">
        <w:rPr>
          <w:lang w:val="en-US"/>
        </w:rPr>
        <w:t>2</w:t>
      </w:r>
      <w:r w:rsidRPr="00770620">
        <w:rPr>
          <w:lang w:val="en-US"/>
        </w:rPr>
        <w:tab/>
      </w:r>
      <w:r>
        <w:rPr>
          <w:lang w:val="en-US"/>
        </w:rPr>
        <w:t>Use Case 17: AR remote advertising</w:t>
      </w:r>
      <w:bookmarkEnd w:id="219"/>
      <w:bookmarkEnd w:id="220"/>
    </w:p>
    <w:p w14:paraId="1E8579F2" w14:textId="77777777" w:rsidR="00895CC2" w:rsidRPr="00895CC2" w:rsidRDefault="00895CC2" w:rsidP="00895CC2">
      <w:pPr>
        <w:pStyle w:val="TH"/>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31"/>
      </w:tblGrid>
      <w:tr w:rsidR="00481B9D" w:rsidRPr="0045640D" w14:paraId="4B13D700" w14:textId="77777777" w:rsidTr="00F94331">
        <w:tc>
          <w:tcPr>
            <w:tcW w:w="9831" w:type="dxa"/>
            <w:shd w:val="clear" w:color="auto" w:fill="A6A6A6"/>
          </w:tcPr>
          <w:p w14:paraId="6BA243E7" w14:textId="77777777" w:rsidR="00481B9D" w:rsidRPr="0045640D" w:rsidRDefault="00481B9D" w:rsidP="00F94331">
            <w:pPr>
              <w:rPr>
                <w:b/>
                <w:color w:val="FFFFFF"/>
              </w:rPr>
            </w:pPr>
            <w:r w:rsidRPr="0045640D">
              <w:rPr>
                <w:b/>
                <w:color w:val="FFFFFF"/>
              </w:rPr>
              <w:t>Use Case Name</w:t>
            </w:r>
          </w:p>
        </w:tc>
      </w:tr>
      <w:tr w:rsidR="00481B9D" w:rsidRPr="001B0C41" w14:paraId="57097D09" w14:textId="77777777" w:rsidTr="00F94331">
        <w:tc>
          <w:tcPr>
            <w:tcW w:w="9831" w:type="dxa"/>
          </w:tcPr>
          <w:p w14:paraId="532BEBFF" w14:textId="77777777" w:rsidR="00481B9D" w:rsidRPr="001B0C41" w:rsidRDefault="00481B9D" w:rsidP="00F94331">
            <w:pPr>
              <w:rPr>
                <w:rFonts w:eastAsia="SimSun"/>
                <w:lang w:eastAsia="zh-CN"/>
              </w:rPr>
            </w:pPr>
            <w:r>
              <w:rPr>
                <w:rFonts w:eastAsia="SimSun"/>
                <w:lang w:eastAsia="zh-CN"/>
              </w:rPr>
              <w:t>AR remote advertising</w:t>
            </w:r>
          </w:p>
        </w:tc>
      </w:tr>
      <w:tr w:rsidR="00481B9D" w:rsidRPr="0045640D" w14:paraId="295903E0" w14:textId="77777777" w:rsidTr="00F94331">
        <w:tc>
          <w:tcPr>
            <w:tcW w:w="9831" w:type="dxa"/>
            <w:shd w:val="clear" w:color="auto" w:fill="A6A6A6"/>
          </w:tcPr>
          <w:p w14:paraId="220EB596" w14:textId="77777777" w:rsidR="00481B9D" w:rsidRPr="0045640D" w:rsidRDefault="00481B9D" w:rsidP="00F94331">
            <w:pPr>
              <w:rPr>
                <w:b/>
                <w:color w:val="FFFFFF"/>
              </w:rPr>
            </w:pPr>
            <w:r w:rsidRPr="0045640D">
              <w:rPr>
                <w:b/>
                <w:color w:val="FFFFFF"/>
              </w:rPr>
              <w:t>Description</w:t>
            </w:r>
          </w:p>
        </w:tc>
      </w:tr>
      <w:tr w:rsidR="00481B9D" w:rsidRPr="006978C1" w14:paraId="40323B7F" w14:textId="77777777" w:rsidTr="00F94331">
        <w:tc>
          <w:tcPr>
            <w:tcW w:w="9831" w:type="dxa"/>
          </w:tcPr>
          <w:p w14:paraId="56F66DAF" w14:textId="77777777" w:rsidR="00481B9D" w:rsidRDefault="00481B9D" w:rsidP="00F94331">
            <w:r>
              <w:t xml:space="preserve">Compared with the use cases described in </w:t>
            </w:r>
            <w:r w:rsidR="00A035AD">
              <w:t xml:space="preserve">Annex </w:t>
            </w:r>
            <w:r>
              <w:t>A.8 and A.12 of 3GPP TR 26.928[</w:t>
            </w:r>
            <w:r w:rsidR="00712FCE">
              <w:t>2</w:t>
            </w:r>
            <w:r>
              <w:t>]</w:t>
            </w:r>
            <w:r>
              <w:rPr>
                <w:rFonts w:eastAsia="SimSun"/>
                <w:lang w:val="en-US" w:eastAsia="zh-CN"/>
              </w:rPr>
              <w:t>,</w:t>
            </w:r>
            <w:r>
              <w:t xml:space="preserve"> this use case </w:t>
            </w:r>
            <w:r w:rsidRPr="009C7B84">
              <w:t xml:space="preserve">emphasizes that the shared video </w:t>
            </w:r>
            <w:r>
              <w:t>content</w:t>
            </w:r>
            <w:r w:rsidRPr="009C7B84">
              <w:t xml:space="preserve">s </w:t>
            </w:r>
            <w:r>
              <w:t xml:space="preserve">between two parties of a session </w:t>
            </w:r>
            <w:r w:rsidRPr="009C7B84">
              <w:t>are from a third party</w:t>
            </w:r>
            <w:r>
              <w:t xml:space="preserve">. Furthermore, the shared video contents may be 3D model objects, 360 degree and even free-viewpoint in order to help people have more interactive and immersive experiences. </w:t>
            </w:r>
          </w:p>
          <w:p w14:paraId="46DAAD16" w14:textId="77777777" w:rsidR="00481B9D" w:rsidRDefault="00481B9D" w:rsidP="00F94331">
            <w:r>
              <w:t xml:space="preserve">For example, a </w:t>
            </w:r>
            <w:r w:rsidRPr="004D7E6B">
              <w:t>real estate salesman</w:t>
            </w:r>
            <w:r>
              <w:t xml:space="preserve"> init</w:t>
            </w:r>
            <w:r w:rsidR="00A035AD">
              <w:t>ia</w:t>
            </w:r>
            <w:r w:rsidR="0007471B">
              <w:t>t</w:t>
            </w:r>
            <w:r>
              <w:t xml:space="preserve">es an audio call to a client by his smartphone to advertise houses remotely. The real estate salesman can request some video contents which are restructured 3D objects for houses to be sold/rent in advance from the third content provider and then switch a video call. The real estate salesman and the client can receive the video contents from the third content provider simultaneously. The real estate salesman can introduce via audio while he rotates the model. At the same time, the client can hear the introduction and see the rotational model via the touch-screen of his smartphone. And vice versa, the client is able to ask what he cares via audio </w:t>
            </w:r>
            <w:r w:rsidR="00A035AD">
              <w:t xml:space="preserve">while </w:t>
            </w:r>
            <w:r>
              <w:t xml:space="preserve">he </w:t>
            </w:r>
            <w:r w:rsidR="00A035AD">
              <w:t xml:space="preserve">is </w:t>
            </w:r>
            <w:r>
              <w:t>mark</w:t>
            </w:r>
            <w:r w:rsidR="00A035AD">
              <w:t>ing</w:t>
            </w:r>
            <w:r>
              <w:t xml:space="preserve"> in different colo</w:t>
            </w:r>
            <w:r w:rsidR="00A035AD">
              <w:t>u</w:t>
            </w:r>
            <w:r>
              <w:t xml:space="preserve">rs on the shared model, the client can hear the questions and see the colourful marks in real-time. </w:t>
            </w:r>
          </w:p>
          <w:p w14:paraId="4E2F0F04" w14:textId="77777777" w:rsidR="00481B9D" w:rsidRDefault="00481B9D" w:rsidP="00F94331">
            <w:r w:rsidRPr="00DB3790">
              <w:t>In an extension to the use case</w:t>
            </w:r>
            <w:r>
              <w:t xml:space="preserve">, if the video content is free-viewpoint and embed some 3D objects representing furniture, the client wearing an AR-glass is able to see layouts and furnishings </w:t>
            </w:r>
            <w:r w:rsidR="00A035AD">
              <w:t xml:space="preserve">of </w:t>
            </w:r>
            <w:r>
              <w:t>the virtual houses which can rendered following his posture. It seems that the client is just inside the advertised and virtual house, and is able to walk around different rooms (e.g., dining room and living room). Furthermore, the client can dra</w:t>
            </w:r>
            <w:r w:rsidR="00A035AD">
              <w:t>w</w:t>
            </w:r>
            <w:r>
              <w:t xml:space="preserve"> a 3D object for a small couch back and forth in </w:t>
            </w:r>
            <w:r w:rsidRPr="00151A03">
              <w:t>the living room</w:t>
            </w:r>
            <w:r>
              <w:t xml:space="preserve"> using his hand. In addition,</w:t>
            </w:r>
            <w:r w:rsidRPr="00151A03">
              <w:t xml:space="preserve"> </w:t>
            </w:r>
            <w:r>
              <w:t>the real estate salesman can insert his 3D animated model in the virtual house and it can move following the view scope of the client as if he is just beside the client and introduces the house to the client</w:t>
            </w:r>
            <w:r w:rsidRPr="00151A03">
              <w:t>.</w:t>
            </w:r>
          </w:p>
          <w:p w14:paraId="7E5FE71D" w14:textId="77777777" w:rsidR="00481B9D" w:rsidRPr="006978C1" w:rsidRDefault="00481B9D" w:rsidP="00F94331">
            <w:r w:rsidRPr="00E11050">
              <w:rPr>
                <w:rFonts w:eastAsia="SimSun" w:hint="eastAsia"/>
                <w:lang w:eastAsia="zh-CN"/>
              </w:rPr>
              <w:t>I</w:t>
            </w:r>
            <w:r w:rsidRPr="00E11050">
              <w:rPr>
                <w:rFonts w:eastAsia="SimSun"/>
                <w:lang w:eastAsia="zh-CN"/>
              </w:rPr>
              <w:t>n another extension to the use case, the client can invite his friend to see the virtual house together. They can see it from their respectively viewpoint.</w:t>
            </w:r>
            <w:r>
              <w:rPr>
                <w:rFonts w:eastAsia="SimSun"/>
                <w:lang w:eastAsia="zh-CN"/>
              </w:rPr>
              <w:t xml:space="preserve"> They can also walk arou</w:t>
            </w:r>
            <w:r w:rsidR="00A035AD">
              <w:rPr>
                <w:rFonts w:eastAsia="SimSun"/>
                <w:lang w:eastAsia="zh-CN"/>
              </w:rPr>
              <w:t>n</w:t>
            </w:r>
            <w:r>
              <w:rPr>
                <w:rFonts w:eastAsia="SimSun"/>
                <w:lang w:eastAsia="zh-CN"/>
              </w:rPr>
              <w:t>d the virtual house when wearing an AR-glass and communicate with each other via audio.</w:t>
            </w:r>
          </w:p>
        </w:tc>
      </w:tr>
      <w:tr w:rsidR="00481B9D" w:rsidRPr="0045640D" w14:paraId="3212A52B" w14:textId="77777777" w:rsidTr="00F94331">
        <w:tc>
          <w:tcPr>
            <w:tcW w:w="9831" w:type="dxa"/>
            <w:shd w:val="clear" w:color="auto" w:fill="A6A6A6"/>
          </w:tcPr>
          <w:p w14:paraId="622149A2" w14:textId="77777777" w:rsidR="00481B9D" w:rsidRPr="0045640D" w:rsidRDefault="00481B9D" w:rsidP="00F94331">
            <w:pPr>
              <w:rPr>
                <w:b/>
                <w:color w:val="FFFFFF"/>
              </w:rPr>
            </w:pPr>
            <w:r w:rsidRPr="0045640D">
              <w:rPr>
                <w:b/>
                <w:color w:val="FFFFFF"/>
              </w:rPr>
              <w:t>Categorization</w:t>
            </w:r>
          </w:p>
        </w:tc>
      </w:tr>
      <w:tr w:rsidR="00481B9D" w:rsidRPr="0045640D" w14:paraId="7ED26164" w14:textId="77777777" w:rsidTr="00F94331">
        <w:tc>
          <w:tcPr>
            <w:tcW w:w="9831" w:type="dxa"/>
          </w:tcPr>
          <w:p w14:paraId="105729E2" w14:textId="77777777" w:rsidR="00481B9D" w:rsidRPr="00DB3790" w:rsidRDefault="00481B9D" w:rsidP="00F94331">
            <w:pPr>
              <w:rPr>
                <w:b/>
              </w:rPr>
            </w:pPr>
            <w:r w:rsidRPr="00DB3790">
              <w:rPr>
                <w:b/>
              </w:rPr>
              <w:t>Type: AR, MR</w:t>
            </w:r>
          </w:p>
          <w:p w14:paraId="7AEE6C9C" w14:textId="77777777" w:rsidR="00481B9D" w:rsidRPr="00DB3790" w:rsidRDefault="00481B9D" w:rsidP="00F94331">
            <w:pPr>
              <w:rPr>
                <w:b/>
              </w:rPr>
            </w:pPr>
            <w:r w:rsidRPr="00DB3790">
              <w:rPr>
                <w:b/>
              </w:rPr>
              <w:t>Degrees of Freedom: 6DoF</w:t>
            </w:r>
          </w:p>
          <w:p w14:paraId="27C98EA4" w14:textId="77777777" w:rsidR="00481B9D" w:rsidRPr="00DB3790" w:rsidRDefault="00481B9D" w:rsidP="00F94331">
            <w:pPr>
              <w:rPr>
                <w:b/>
              </w:rPr>
            </w:pPr>
            <w:r w:rsidRPr="00DB3790">
              <w:rPr>
                <w:b/>
              </w:rPr>
              <w:t xml:space="preserve">Delivery: </w:t>
            </w:r>
            <w:r>
              <w:rPr>
                <w:b/>
              </w:rPr>
              <w:t xml:space="preserve">Interactive, </w:t>
            </w:r>
            <w:r w:rsidRPr="00DB3790">
              <w:rPr>
                <w:b/>
              </w:rPr>
              <w:t>Conversational</w:t>
            </w:r>
            <w:r>
              <w:rPr>
                <w:b/>
              </w:rPr>
              <w:t>, Download, Streaming</w:t>
            </w:r>
          </w:p>
          <w:p w14:paraId="7A71E7B1" w14:textId="77777777" w:rsidR="00481B9D" w:rsidRPr="0045640D" w:rsidRDefault="00481B9D" w:rsidP="00F94331">
            <w:pPr>
              <w:rPr>
                <w:b/>
              </w:rPr>
            </w:pPr>
            <w:r w:rsidRPr="00DB3790">
              <w:rPr>
                <w:b/>
              </w:rPr>
              <w:t xml:space="preserve">Device: </w:t>
            </w:r>
            <w:r>
              <w:rPr>
                <w:b/>
              </w:rPr>
              <w:t>XR5G-P1, XR5G-A2, XR5G-A3, XR5G-A4, XR5G-A5, others</w:t>
            </w:r>
          </w:p>
        </w:tc>
      </w:tr>
      <w:tr w:rsidR="00481B9D" w:rsidRPr="0045640D" w14:paraId="5DF7F9BD" w14:textId="77777777" w:rsidTr="00F94331">
        <w:tc>
          <w:tcPr>
            <w:tcW w:w="9831" w:type="dxa"/>
            <w:shd w:val="clear" w:color="auto" w:fill="A6A6A6"/>
          </w:tcPr>
          <w:p w14:paraId="67EF2F57" w14:textId="77777777" w:rsidR="00481B9D" w:rsidRPr="0045640D" w:rsidRDefault="00481B9D" w:rsidP="00F94331">
            <w:pPr>
              <w:rPr>
                <w:b/>
                <w:color w:val="FFFFFF"/>
              </w:rPr>
            </w:pPr>
            <w:r w:rsidRPr="0045640D">
              <w:rPr>
                <w:b/>
                <w:color w:val="FFFFFF"/>
              </w:rPr>
              <w:t>Preconditions</w:t>
            </w:r>
          </w:p>
        </w:tc>
      </w:tr>
      <w:tr w:rsidR="00481B9D" w:rsidRPr="0045640D" w14:paraId="1798DD52" w14:textId="77777777" w:rsidTr="00F94331">
        <w:tc>
          <w:tcPr>
            <w:tcW w:w="9831" w:type="dxa"/>
          </w:tcPr>
          <w:p w14:paraId="0D34BF66" w14:textId="77777777" w:rsidR="00481B9D" w:rsidRDefault="00481B9D" w:rsidP="00F94331">
            <w:r w:rsidRPr="00DB3790">
              <w:t>&lt;provides conditions that are necessary to run the use case, for example support for functionalities on the end device or network&gt;</w:t>
            </w:r>
          </w:p>
          <w:p w14:paraId="3B9F6992" w14:textId="77777777" w:rsidR="00481B9D" w:rsidRDefault="00481B9D" w:rsidP="00F94331">
            <w:r>
              <w:t>the devices with the following features</w:t>
            </w:r>
          </w:p>
          <w:p w14:paraId="6DA1E4BF" w14:textId="77777777" w:rsidR="00481B9D" w:rsidRDefault="00481B9D" w:rsidP="006D3622">
            <w:r w:rsidRPr="00EB7F46">
              <w:t>-</w:t>
            </w:r>
            <w:r w:rsidRPr="00EB7F46">
              <w:tab/>
            </w:r>
            <w:r w:rsidRPr="00BB7CE4">
              <w:t>Support for conversational audio</w:t>
            </w:r>
            <w:r>
              <w:t xml:space="preserve"> and video</w:t>
            </w:r>
          </w:p>
          <w:p w14:paraId="76D16400" w14:textId="77777777" w:rsidR="00481B9D" w:rsidRDefault="00481B9D" w:rsidP="006D3622">
            <w:r w:rsidRPr="00EB7F46">
              <w:t>-</w:t>
            </w:r>
            <w:r w:rsidRPr="00EB7F46">
              <w:tab/>
            </w:r>
            <w:r>
              <w:t>Support for receiving the video contents from the third party</w:t>
            </w:r>
          </w:p>
          <w:p w14:paraId="59F65480" w14:textId="77777777" w:rsidR="00481B9D" w:rsidRDefault="00481B9D" w:rsidP="006D3622">
            <w:r>
              <w:t xml:space="preserve">-    Collecting of AR actions (e.g. rotation and mark) and </w:t>
            </w:r>
            <w:r w:rsidRPr="0055481C">
              <w:rPr>
                <w:lang w:eastAsia="zh-CN"/>
              </w:rPr>
              <w:t>posture</w:t>
            </w:r>
            <w:r>
              <w:t xml:space="preserve"> information</w:t>
            </w:r>
          </w:p>
          <w:p w14:paraId="5A14A01E" w14:textId="77777777" w:rsidR="00481B9D" w:rsidRDefault="00481B9D" w:rsidP="006D3622">
            <w:r>
              <w:t>-    Support of depth location technologies (e.g. SLAM for AR-glasses)</w:t>
            </w:r>
          </w:p>
          <w:p w14:paraId="644F9522" w14:textId="77777777" w:rsidR="00481B9D" w:rsidRDefault="00481B9D" w:rsidP="00F94331">
            <w:r>
              <w:t>the network with the following features</w:t>
            </w:r>
          </w:p>
          <w:p w14:paraId="5C192B51" w14:textId="77777777" w:rsidR="00481B9D" w:rsidRDefault="00481B9D" w:rsidP="006D3622">
            <w:r w:rsidRPr="00EB7F46">
              <w:t>-</w:t>
            </w:r>
            <w:r w:rsidRPr="00EB7F46">
              <w:tab/>
            </w:r>
            <w:r>
              <w:t xml:space="preserve">Rendering of overlying AR actions and </w:t>
            </w:r>
            <w:r w:rsidRPr="0055481C">
              <w:rPr>
                <w:lang w:eastAsia="zh-CN"/>
              </w:rPr>
              <w:t>posture</w:t>
            </w:r>
            <w:r>
              <w:t xml:space="preserve"> information</w:t>
            </w:r>
          </w:p>
          <w:p w14:paraId="4C9FA6D4" w14:textId="77777777" w:rsidR="00481B9D" w:rsidRDefault="00481B9D" w:rsidP="006D3622">
            <w:r>
              <w:t xml:space="preserve">-    Delivery of AR actions and </w:t>
            </w:r>
            <w:r w:rsidRPr="0055481C">
              <w:rPr>
                <w:lang w:eastAsia="zh-CN"/>
              </w:rPr>
              <w:t>posture</w:t>
            </w:r>
            <w:r>
              <w:t xml:space="preserve"> information</w:t>
            </w:r>
          </w:p>
          <w:p w14:paraId="23CFFC24" w14:textId="77777777" w:rsidR="00481B9D" w:rsidRDefault="00481B9D" w:rsidP="006D3622">
            <w:r>
              <w:t xml:space="preserve">-    Support for establishing a connection the third party </w:t>
            </w:r>
          </w:p>
          <w:p w14:paraId="7D08C4D8" w14:textId="77777777" w:rsidR="00481B9D" w:rsidRPr="00386D51" w:rsidRDefault="00481B9D" w:rsidP="00F94331"/>
          <w:p w14:paraId="54749584" w14:textId="77777777" w:rsidR="00481B9D" w:rsidRPr="0045640D" w:rsidRDefault="00481B9D" w:rsidP="00F94331"/>
        </w:tc>
      </w:tr>
      <w:tr w:rsidR="00481B9D" w:rsidRPr="0045640D" w14:paraId="6E68CA8E" w14:textId="77777777" w:rsidTr="00F94331">
        <w:tc>
          <w:tcPr>
            <w:tcW w:w="9831" w:type="dxa"/>
            <w:shd w:val="clear" w:color="auto" w:fill="A6A6A6"/>
          </w:tcPr>
          <w:p w14:paraId="5E6F49A3" w14:textId="77777777" w:rsidR="00481B9D" w:rsidRPr="0045640D" w:rsidRDefault="00481B9D" w:rsidP="00F94331">
            <w:pPr>
              <w:rPr>
                <w:b/>
                <w:color w:val="FFFFFF"/>
              </w:rPr>
            </w:pPr>
            <w:r w:rsidRPr="00DB3790">
              <w:rPr>
                <w:rFonts w:cs="Arial"/>
                <w:b/>
                <w:color w:val="FFFFFF"/>
              </w:rPr>
              <w:t>Requirements and QoS/QoE Considerations</w:t>
            </w:r>
          </w:p>
        </w:tc>
      </w:tr>
      <w:tr w:rsidR="00481B9D" w:rsidRPr="00CC61FE" w14:paraId="0DC9BA00" w14:textId="77777777" w:rsidTr="00F94331">
        <w:tc>
          <w:tcPr>
            <w:tcW w:w="9831" w:type="dxa"/>
          </w:tcPr>
          <w:p w14:paraId="452F8958" w14:textId="77777777" w:rsidR="00481B9D" w:rsidRDefault="00481B9D" w:rsidP="00F94331">
            <w:r w:rsidRPr="00DB3790">
              <w:t>&lt;provides a summary on potential requirements as well as considerations on KPIs/QoE as well as QoS requirements&gt;</w:t>
            </w:r>
          </w:p>
          <w:p w14:paraId="4BB4D434" w14:textId="77777777" w:rsidR="00481B9D" w:rsidRPr="00EB7F46" w:rsidRDefault="00481B9D" w:rsidP="00F94331">
            <w:pPr>
              <w:pStyle w:val="B1"/>
            </w:pPr>
            <w:r w:rsidRPr="00EB7F46">
              <w:t>QoS:</w:t>
            </w:r>
          </w:p>
          <w:p w14:paraId="733DA38F" w14:textId="77777777" w:rsidR="00481B9D" w:rsidRPr="00EB7F46" w:rsidRDefault="00481B9D" w:rsidP="00F94331">
            <w:pPr>
              <w:pStyle w:val="B1"/>
            </w:pPr>
            <w:r w:rsidRPr="00EB7F46">
              <w:t>-</w:t>
            </w:r>
            <w:r w:rsidRPr="00EB7F46">
              <w:tab/>
              <w:t xml:space="preserve">conversational QoS requirements </w:t>
            </w:r>
          </w:p>
          <w:p w14:paraId="1EB88888" w14:textId="77777777" w:rsidR="00481B9D" w:rsidRPr="00EB7F46" w:rsidRDefault="00481B9D" w:rsidP="00F94331">
            <w:pPr>
              <w:pStyle w:val="B1"/>
            </w:pPr>
            <w:r w:rsidRPr="00EB7F46">
              <w:t>-</w:t>
            </w:r>
            <w:r w:rsidRPr="00EB7F46">
              <w:tab/>
              <w:t xml:space="preserve">sufficient bandwidth to delivery compressed </w:t>
            </w:r>
            <w:r>
              <w:t>2D/</w:t>
            </w:r>
            <w:r w:rsidRPr="00EB7F46">
              <w:t>3D objects</w:t>
            </w:r>
          </w:p>
          <w:p w14:paraId="285A8C52" w14:textId="77777777" w:rsidR="00481B9D" w:rsidRPr="00EB7F46" w:rsidRDefault="00481B9D" w:rsidP="00F94331">
            <w:pPr>
              <w:pStyle w:val="B1"/>
            </w:pPr>
            <w:r>
              <w:t>-</w:t>
            </w:r>
            <w:r>
              <w:tab/>
              <w:t>Accurate user positioning information</w:t>
            </w:r>
          </w:p>
          <w:p w14:paraId="34C5E122" w14:textId="77777777" w:rsidR="00481B9D" w:rsidRPr="00EB7F46" w:rsidRDefault="00481B9D" w:rsidP="00F94331">
            <w:pPr>
              <w:pStyle w:val="B1"/>
            </w:pPr>
          </w:p>
          <w:p w14:paraId="265AA9CC" w14:textId="77777777" w:rsidR="00481B9D" w:rsidRPr="00EB7F46" w:rsidRDefault="00481B9D" w:rsidP="00F94331">
            <w:pPr>
              <w:pStyle w:val="B1"/>
            </w:pPr>
            <w:r w:rsidRPr="00EB7F46">
              <w:t xml:space="preserve">QoE: </w:t>
            </w:r>
          </w:p>
          <w:p w14:paraId="7F30C5C8" w14:textId="77777777" w:rsidR="00481B9D" w:rsidRPr="00EB7F46" w:rsidRDefault="00481B9D" w:rsidP="00F94331">
            <w:pPr>
              <w:pStyle w:val="B1"/>
            </w:pPr>
            <w:r w:rsidRPr="00EB7F46">
              <w:t>-</w:t>
            </w:r>
            <w:r w:rsidRPr="00EB7F46">
              <w:tab/>
              <w:t>Synchronized</w:t>
            </w:r>
            <w:r>
              <w:t xml:space="preserve"> rendering of overlay AR actions</w:t>
            </w:r>
            <w:r w:rsidRPr="00EB7F46">
              <w:t xml:space="preserve"> and </w:t>
            </w:r>
            <w:r w:rsidRPr="0055481C">
              <w:rPr>
                <w:lang w:eastAsia="zh-CN"/>
              </w:rPr>
              <w:t>posture</w:t>
            </w:r>
            <w:r>
              <w:t xml:space="preserve"> information</w:t>
            </w:r>
          </w:p>
          <w:p w14:paraId="0D207F39" w14:textId="77777777" w:rsidR="00481B9D" w:rsidRPr="00EB7F46" w:rsidRDefault="00481B9D" w:rsidP="00F94331">
            <w:pPr>
              <w:pStyle w:val="B1"/>
            </w:pPr>
            <w:r w:rsidRPr="00EB7F46">
              <w:t>-</w:t>
            </w:r>
            <w:r w:rsidRPr="00EB7F46">
              <w:tab/>
              <w:t>Synchronized rendering of audio and video</w:t>
            </w:r>
          </w:p>
          <w:p w14:paraId="32BD6109" w14:textId="77777777" w:rsidR="00481B9D" w:rsidRPr="00EB7F46" w:rsidRDefault="00481B9D" w:rsidP="00F94331">
            <w:pPr>
              <w:pStyle w:val="B1"/>
            </w:pPr>
            <w:r w:rsidRPr="00EB7F46">
              <w:t>-</w:t>
            </w:r>
            <w:r w:rsidRPr="00EB7F46">
              <w:tab/>
              <w:t xml:space="preserve">High-quality depth video captured from </w:t>
            </w:r>
            <w:r>
              <w:t>both parties</w:t>
            </w:r>
          </w:p>
          <w:p w14:paraId="26405A02" w14:textId="77777777" w:rsidR="00481B9D" w:rsidRPr="00CC61FE" w:rsidRDefault="00481B9D" w:rsidP="00F94331">
            <w:pPr>
              <w:pStyle w:val="ListParagraph"/>
              <w:widowControl w:val="0"/>
              <w:overflowPunct/>
              <w:autoSpaceDE/>
              <w:autoSpaceDN/>
              <w:adjustRightInd/>
              <w:spacing w:after="120" w:line="240" w:lineRule="atLeast"/>
              <w:ind w:left="1440"/>
              <w:contextualSpacing/>
              <w:textAlignment w:val="auto"/>
            </w:pPr>
          </w:p>
        </w:tc>
      </w:tr>
      <w:tr w:rsidR="00481B9D" w:rsidRPr="0045640D" w14:paraId="5728E054" w14:textId="77777777" w:rsidTr="00F94331">
        <w:tc>
          <w:tcPr>
            <w:tcW w:w="9831" w:type="dxa"/>
            <w:shd w:val="clear" w:color="auto" w:fill="A6A6A6"/>
          </w:tcPr>
          <w:p w14:paraId="0EF1391E" w14:textId="77777777" w:rsidR="00481B9D" w:rsidRPr="0045640D" w:rsidRDefault="00481B9D" w:rsidP="00F94331">
            <w:pPr>
              <w:rPr>
                <w:b/>
                <w:color w:val="FFFFFF"/>
              </w:rPr>
            </w:pPr>
            <w:r w:rsidRPr="0045640D">
              <w:rPr>
                <w:b/>
                <w:color w:val="FFFFFF"/>
              </w:rPr>
              <w:t>Feasibility</w:t>
            </w:r>
            <w:r>
              <w:rPr>
                <w:b/>
                <w:color w:val="FFFFFF"/>
              </w:rPr>
              <w:t xml:space="preserve"> and Industry Practices</w:t>
            </w:r>
          </w:p>
        </w:tc>
      </w:tr>
      <w:tr w:rsidR="00481B9D" w:rsidRPr="0045640D" w14:paraId="2BB60246" w14:textId="77777777" w:rsidTr="00F94331">
        <w:tc>
          <w:tcPr>
            <w:tcW w:w="9831" w:type="dxa"/>
          </w:tcPr>
          <w:p w14:paraId="5632EBB4" w14:textId="77777777" w:rsidR="00481B9D" w:rsidRPr="0045640D" w:rsidRDefault="00481B9D" w:rsidP="00F94331">
            <w:r w:rsidRPr="0045640D">
              <w:t>&lt;How could the use case be implemented based on technologies available today or expected to be available in a foreseeable timeline, at most within 3 years?</w:t>
            </w:r>
          </w:p>
          <w:p w14:paraId="7A893586" w14:textId="77777777" w:rsidR="00481B9D" w:rsidRPr="0045640D" w:rsidRDefault="00481B9D" w:rsidP="00F94331">
            <w:pPr>
              <w:ind w:left="568" w:hanging="284"/>
            </w:pPr>
            <w:r w:rsidRPr="0045640D">
              <w:t>-</w:t>
            </w:r>
            <w:r w:rsidRPr="0045640D">
              <w:tab/>
              <w:t>What are the technology challenges to make this use case happen?</w:t>
            </w:r>
          </w:p>
          <w:p w14:paraId="7CD74D69" w14:textId="77777777" w:rsidR="00481B9D" w:rsidRPr="0045640D" w:rsidRDefault="00481B9D" w:rsidP="00F94331">
            <w:pPr>
              <w:ind w:left="568" w:hanging="284"/>
            </w:pPr>
            <w:r w:rsidRPr="0045640D">
              <w:t>-</w:t>
            </w:r>
            <w:r w:rsidRPr="0045640D">
              <w:tab/>
              <w:t>Do you have any implementation information?</w:t>
            </w:r>
          </w:p>
          <w:p w14:paraId="6AC1BF89" w14:textId="77777777" w:rsidR="00481B9D" w:rsidRPr="0045640D" w:rsidRDefault="00481B9D" w:rsidP="00F94331">
            <w:pPr>
              <w:ind w:left="851" w:hanging="284"/>
            </w:pPr>
            <w:r w:rsidRPr="0045640D">
              <w:t>-</w:t>
            </w:r>
            <w:r w:rsidRPr="0045640D">
              <w:tab/>
              <w:t>Demos</w:t>
            </w:r>
          </w:p>
          <w:p w14:paraId="25DDD77E" w14:textId="77777777" w:rsidR="00481B9D" w:rsidRPr="0045640D" w:rsidRDefault="00481B9D" w:rsidP="00F94331">
            <w:pPr>
              <w:ind w:left="851" w:hanging="284"/>
            </w:pPr>
            <w:r w:rsidRPr="0045640D">
              <w:t>-</w:t>
            </w:r>
            <w:r w:rsidRPr="0045640D">
              <w:tab/>
              <w:t>Proof of concept</w:t>
            </w:r>
          </w:p>
          <w:p w14:paraId="4AA0C5C1" w14:textId="77777777" w:rsidR="00481B9D" w:rsidRPr="0045640D" w:rsidRDefault="00481B9D" w:rsidP="00F94331">
            <w:pPr>
              <w:ind w:left="851" w:hanging="284"/>
            </w:pPr>
            <w:r w:rsidRPr="0045640D">
              <w:t>-</w:t>
            </w:r>
            <w:r w:rsidRPr="0045640D">
              <w:tab/>
              <w:t>Existing services</w:t>
            </w:r>
          </w:p>
          <w:p w14:paraId="14CF53CF" w14:textId="77777777" w:rsidR="00481B9D" w:rsidRPr="0045640D" w:rsidRDefault="00481B9D" w:rsidP="00F94331">
            <w:pPr>
              <w:ind w:left="851" w:hanging="284"/>
            </w:pPr>
            <w:r w:rsidRPr="0045640D">
              <w:t>-</w:t>
            </w:r>
            <w:r w:rsidRPr="0045640D">
              <w:tab/>
              <w:t>References</w:t>
            </w:r>
          </w:p>
          <w:p w14:paraId="70CEE5BE" w14:textId="77777777" w:rsidR="00481B9D" w:rsidRPr="0045640D" w:rsidRDefault="00481B9D" w:rsidP="00F94331">
            <w:pPr>
              <w:ind w:left="568" w:hanging="284"/>
            </w:pPr>
            <w:r w:rsidRPr="0045640D">
              <w:t>-</w:t>
            </w:r>
            <w:r w:rsidRPr="0045640D">
              <w:tab/>
              <w:t>Could a reduced experience of the use case be implemented in an earlier timeframe or is it even available today?</w:t>
            </w:r>
          </w:p>
          <w:p w14:paraId="4C50970B" w14:textId="77777777" w:rsidR="00481B9D" w:rsidRDefault="00481B9D" w:rsidP="00F94331">
            <w:r w:rsidRPr="0045640D">
              <w:t>&gt;</w:t>
            </w:r>
          </w:p>
          <w:p w14:paraId="4ABF65ED" w14:textId="77777777" w:rsidR="00481B9D" w:rsidRPr="0045640D" w:rsidRDefault="00481B9D" w:rsidP="00F94331">
            <w:r>
              <w:t>Enhancements</w:t>
            </w:r>
            <w:r w:rsidRPr="00DB3790">
              <w:t xml:space="preserve"> in </w:t>
            </w:r>
            <w:r>
              <w:t>media processing for the media contents from the third party</w:t>
            </w:r>
            <w:r w:rsidRPr="00DB3790">
              <w:t xml:space="preserve"> together with </w:t>
            </w:r>
            <w:r>
              <w:t>all kinds of AR actions</w:t>
            </w:r>
            <w:r w:rsidRPr="00DB3790">
              <w:t xml:space="preserve"> </w:t>
            </w:r>
            <w:r>
              <w:t xml:space="preserve">and 2D/3D model objects may be performed in the network (e.g. by a media gateway) and in order to </w:t>
            </w:r>
            <w:r w:rsidRPr="00DB3790">
              <w:t xml:space="preserve">enable </w:t>
            </w:r>
            <w:r>
              <w:t>richer interactive and immersive experiences</w:t>
            </w:r>
            <w:r w:rsidRPr="00DB3790">
              <w:t>.</w:t>
            </w:r>
          </w:p>
        </w:tc>
      </w:tr>
      <w:tr w:rsidR="00481B9D" w:rsidRPr="0045640D" w14:paraId="19618FCB" w14:textId="77777777" w:rsidTr="00F94331">
        <w:tc>
          <w:tcPr>
            <w:tcW w:w="9831" w:type="dxa"/>
            <w:shd w:val="clear" w:color="auto" w:fill="A6A6A6"/>
          </w:tcPr>
          <w:p w14:paraId="008214B8" w14:textId="77777777" w:rsidR="00481B9D" w:rsidRPr="0045640D" w:rsidRDefault="00481B9D" w:rsidP="00F94331">
            <w:pPr>
              <w:rPr>
                <w:b/>
                <w:color w:val="FFFFFF"/>
              </w:rPr>
            </w:pPr>
            <w:r w:rsidRPr="0045640D">
              <w:rPr>
                <w:b/>
                <w:color w:val="FFFFFF"/>
              </w:rPr>
              <w:t>Potential Standardization Status and Needs</w:t>
            </w:r>
          </w:p>
        </w:tc>
      </w:tr>
      <w:tr w:rsidR="00481B9D" w:rsidRPr="00386D51" w14:paraId="6C0BF091" w14:textId="77777777" w:rsidTr="00F94331">
        <w:tc>
          <w:tcPr>
            <w:tcW w:w="9831" w:type="dxa"/>
          </w:tcPr>
          <w:p w14:paraId="4ED61405" w14:textId="77777777" w:rsidR="00481B9D" w:rsidRDefault="00481B9D" w:rsidP="00F94331">
            <w:r w:rsidRPr="0045640D">
              <w:t>&lt;identifies potential standardization needs&gt;</w:t>
            </w:r>
          </w:p>
          <w:p w14:paraId="05CAEEC8" w14:textId="77777777" w:rsidR="00481B9D" w:rsidRDefault="00481B9D" w:rsidP="00F94331">
            <w:pPr>
              <w:ind w:left="568" w:hanging="284"/>
            </w:pPr>
            <w:r w:rsidRPr="0045640D">
              <w:t>-</w:t>
            </w:r>
            <w:r w:rsidRPr="0045640D">
              <w:tab/>
            </w:r>
            <w:r>
              <w:t>Delivery protocol of the shared media contents from the third party</w:t>
            </w:r>
          </w:p>
          <w:p w14:paraId="55371A1D" w14:textId="77777777" w:rsidR="00481B9D" w:rsidRDefault="00481B9D" w:rsidP="00F94331">
            <w:pPr>
              <w:ind w:left="568" w:hanging="284"/>
              <w:rPr>
                <w:rFonts w:eastAsia="SimSun"/>
              </w:rPr>
            </w:pPr>
            <w:r w:rsidRPr="0045640D">
              <w:t>-</w:t>
            </w:r>
            <w:r w:rsidRPr="0045640D">
              <w:tab/>
            </w:r>
            <w:r>
              <w:t>Standardized format and delivery protocols of AR actions and 2D/</w:t>
            </w:r>
            <w:r w:rsidRPr="00050D25">
              <w:rPr>
                <w:rFonts w:eastAsia="SimSun"/>
              </w:rPr>
              <w:t>3D objects</w:t>
            </w:r>
          </w:p>
          <w:p w14:paraId="3DF1B1DD" w14:textId="77777777" w:rsidR="00481B9D" w:rsidRDefault="00481B9D" w:rsidP="00F94331">
            <w:pPr>
              <w:ind w:left="568" w:hanging="284"/>
              <w:rPr>
                <w:rFonts w:eastAsia="SimSun"/>
              </w:rPr>
            </w:pPr>
            <w:r>
              <w:t xml:space="preserve">-    Standardized format and delivery protocols of </w:t>
            </w:r>
            <w:r w:rsidRPr="0055481C">
              <w:rPr>
                <w:lang w:eastAsia="zh-CN"/>
              </w:rPr>
              <w:t>posture</w:t>
            </w:r>
            <w:r>
              <w:rPr>
                <w:lang w:eastAsia="zh-CN"/>
              </w:rPr>
              <w:t xml:space="preserve"> information</w:t>
            </w:r>
          </w:p>
          <w:p w14:paraId="7C413144" w14:textId="77777777" w:rsidR="00481B9D" w:rsidRPr="00386D51" w:rsidRDefault="00481B9D" w:rsidP="00336EC2">
            <w:pPr>
              <w:pStyle w:val="B1"/>
            </w:pPr>
            <w:r>
              <w:t>-    More than one communication channels can be setup</w:t>
            </w:r>
          </w:p>
        </w:tc>
      </w:tr>
    </w:tbl>
    <w:p w14:paraId="2118D60D" w14:textId="77777777" w:rsidR="00481B9D" w:rsidRPr="00336EC2" w:rsidRDefault="00481B9D" w:rsidP="00336EC2"/>
    <w:p w14:paraId="50D86F70" w14:textId="77777777" w:rsidR="00481B9D" w:rsidRDefault="00481B9D" w:rsidP="00481B9D">
      <w:pPr>
        <w:pStyle w:val="Heading1"/>
        <w:rPr>
          <w:lang w:val="en-US"/>
        </w:rPr>
      </w:pPr>
      <w:bookmarkStart w:id="221" w:name="_Toc67919071"/>
      <w:bookmarkStart w:id="222" w:name="_Toc123912754"/>
      <w:r w:rsidRPr="00770620">
        <w:rPr>
          <w:lang w:val="en-US"/>
        </w:rPr>
        <w:t>A.</w:t>
      </w:r>
      <w:r w:rsidR="00F2436B">
        <w:rPr>
          <w:lang w:val="en-US"/>
        </w:rPr>
        <w:t>3</w:t>
      </w:r>
      <w:r w:rsidRPr="00770620">
        <w:rPr>
          <w:lang w:val="en-US"/>
        </w:rPr>
        <w:tab/>
      </w:r>
      <w:r>
        <w:rPr>
          <w:lang w:val="en-US"/>
        </w:rPr>
        <w:t>Use Case 18: Streaming of volumetric video for glass-type MR devices</w:t>
      </w:r>
      <w:bookmarkEnd w:id="221"/>
      <w:bookmarkEnd w:id="222"/>
    </w:p>
    <w:p w14:paraId="1A37F6CE" w14:textId="0D2176BB" w:rsidR="00F2436B" w:rsidRDefault="00F2436B" w:rsidP="009701A3">
      <w:pPr>
        <w:pStyle w:val="Heading2"/>
        <w:rPr>
          <w:lang w:val="en-US" w:eastAsia="ko-KR"/>
        </w:rPr>
      </w:pPr>
      <w:bookmarkStart w:id="223" w:name="_Toc123912755"/>
      <w:r>
        <w:rPr>
          <w:rFonts w:hint="eastAsia"/>
          <w:lang w:val="en-US" w:eastAsia="ko-KR"/>
        </w:rPr>
        <w:t>A</w:t>
      </w:r>
      <w:r>
        <w:rPr>
          <w:lang w:val="en-US" w:eastAsia="ko-KR"/>
        </w:rPr>
        <w:t>.3.1</w:t>
      </w:r>
      <w:r>
        <w:rPr>
          <w:lang w:val="en-US" w:eastAsia="ko-KR"/>
        </w:rPr>
        <w:tab/>
        <w:t>Use case description</w:t>
      </w:r>
      <w:bookmarkEnd w:id="223"/>
    </w:p>
    <w:p w14:paraId="57D48DAB" w14:textId="77777777" w:rsidR="00895CC2" w:rsidRPr="00895CC2" w:rsidRDefault="00895CC2" w:rsidP="00895CC2">
      <w:pPr>
        <w:pStyle w:val="TH"/>
        <w:rPr>
          <w:rFonts w:hint="eastAsia"/>
          <w:lang w:val="en-US" w:eastAsia="ko-KR"/>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31"/>
      </w:tblGrid>
      <w:tr w:rsidR="00481B9D" w:rsidRPr="00DB3790" w14:paraId="616F0702" w14:textId="77777777" w:rsidTr="00481B9D">
        <w:tc>
          <w:tcPr>
            <w:tcW w:w="9831" w:type="dxa"/>
            <w:shd w:val="clear" w:color="auto" w:fill="A6A6A6"/>
          </w:tcPr>
          <w:p w14:paraId="7003EB83" w14:textId="77777777" w:rsidR="00481B9D" w:rsidRPr="00F77199" w:rsidRDefault="00481B9D" w:rsidP="00F94331">
            <w:pPr>
              <w:rPr>
                <w:b/>
                <w:color w:val="FFFFFF"/>
                <w:lang w:val="en-US"/>
              </w:rPr>
            </w:pPr>
            <w:r w:rsidRPr="00DB3790">
              <w:rPr>
                <w:b/>
                <w:color w:val="FFFFFF"/>
              </w:rPr>
              <w:t xml:space="preserve">Use Case Description: Streaming </w:t>
            </w:r>
            <w:r>
              <w:rPr>
                <w:b/>
                <w:color w:val="FFFFFF"/>
              </w:rPr>
              <w:t>volumetric video</w:t>
            </w:r>
            <w:r>
              <w:rPr>
                <w:b/>
                <w:color w:val="FFFFFF"/>
                <w:lang w:val="en-US"/>
              </w:rPr>
              <w:t xml:space="preserve"> for glass-type MR devices</w:t>
            </w:r>
          </w:p>
        </w:tc>
      </w:tr>
      <w:tr w:rsidR="00481B9D" w:rsidRPr="00D7150D" w14:paraId="5B4A22B9" w14:textId="77777777" w:rsidTr="00F94331">
        <w:tc>
          <w:tcPr>
            <w:tcW w:w="9831" w:type="dxa"/>
            <w:shd w:val="clear" w:color="auto" w:fill="auto"/>
          </w:tcPr>
          <w:p w14:paraId="7B6CD2D5" w14:textId="77777777" w:rsidR="00481B9D" w:rsidRPr="00A07EBF" w:rsidRDefault="00481B9D" w:rsidP="00F94331">
            <w:pPr>
              <w:spacing w:line="276" w:lineRule="auto"/>
              <w:rPr>
                <w:color w:val="000000"/>
                <w:lang w:val="en-US"/>
              </w:rPr>
            </w:pPr>
            <w:r w:rsidRPr="00A07EBF">
              <w:rPr>
                <w:color w:val="000000"/>
                <w:lang w:val="en-US"/>
              </w:rPr>
              <w:t xml:space="preserve">Bob and Patrick are gym instructors and run a gym ‘VolFit’. ‘VolFit’ provides their clients with a mixed-reality application to choose and select different workout routines on a 5G-enabled OHMD. The workout routines are available as high-quality photorealistic volumetric videos of the different gym instructors performing the routines. Bob and Patrick book a professional capture studio for </w:t>
            </w:r>
            <w:r>
              <w:rPr>
                <w:color w:val="000000"/>
                <w:lang w:val="en-US"/>
              </w:rPr>
              <w:t xml:space="preserve">a </w:t>
            </w:r>
            <w:r w:rsidRPr="00A07EBF">
              <w:rPr>
                <w:color w:val="000000"/>
                <w:lang w:val="en-US"/>
              </w:rPr>
              <w:t>high-quality photorealistic volumetric capture of the different workout routines for their clients. Bob and Patrick perform the workout routines in the studio capture area. The studio captures Bob and Patrick volumetrically.</w:t>
            </w:r>
          </w:p>
          <w:p w14:paraId="18E11FEE" w14:textId="77777777" w:rsidR="00481B9D" w:rsidRPr="00A07EBF" w:rsidRDefault="00481B9D" w:rsidP="00F94331">
            <w:pPr>
              <w:spacing w:line="276" w:lineRule="auto"/>
              <w:rPr>
                <w:color w:val="000000"/>
                <w:lang w:val="en-US"/>
              </w:rPr>
            </w:pPr>
            <w:r w:rsidRPr="00A07EBF">
              <w:rPr>
                <w:color w:val="000000"/>
                <w:lang w:val="en-US"/>
              </w:rPr>
              <w:br/>
              <w:t xml:space="preserve">Alice is a member of ‘VolFit’ gym. Alice owns a 5G-enabled glass-type OHMD device. The ‘VolFit’ </w:t>
            </w:r>
            <w:r>
              <w:rPr>
                <w:color w:val="000000"/>
                <w:lang w:val="en-US"/>
              </w:rPr>
              <w:t xml:space="preserve">MR </w:t>
            </w:r>
            <w:r w:rsidRPr="00A07EBF">
              <w:rPr>
                <w:color w:val="000000"/>
                <w:lang w:val="en-US"/>
              </w:rPr>
              <w:t xml:space="preserve">application is installed on her OHMD. The OHMD has an untethered connection to a 5G network. </w:t>
            </w:r>
          </w:p>
          <w:p w14:paraId="0F92AC54" w14:textId="77777777" w:rsidR="00481B9D" w:rsidRPr="00A07EBF" w:rsidRDefault="00481B9D" w:rsidP="00F94331">
            <w:pPr>
              <w:spacing w:line="276" w:lineRule="auto"/>
              <w:rPr>
                <w:color w:val="000000"/>
                <w:lang w:val="en-US"/>
              </w:rPr>
            </w:pPr>
          </w:p>
          <w:p w14:paraId="08E9D535" w14:textId="77777777" w:rsidR="00481B9D" w:rsidRPr="00A07EBF" w:rsidRDefault="00481B9D" w:rsidP="00F94331">
            <w:pPr>
              <w:spacing w:line="276" w:lineRule="auto"/>
              <w:rPr>
                <w:color w:val="000000"/>
                <w:lang w:val="en-US"/>
              </w:rPr>
            </w:pPr>
            <w:r w:rsidRPr="00A07EBF">
              <w:rPr>
                <w:color w:val="000000"/>
                <w:lang w:val="en-US"/>
              </w:rPr>
              <w:t xml:space="preserve">Alice wears her OHMD device. The </w:t>
            </w:r>
            <w:r>
              <w:rPr>
                <w:color w:val="000000"/>
                <w:lang w:val="en-US"/>
              </w:rPr>
              <w:t>MR</w:t>
            </w:r>
            <w:r w:rsidRPr="00A07EBF">
              <w:rPr>
                <w:color w:val="000000"/>
                <w:lang w:val="en-US"/>
              </w:rPr>
              <w:t xml:space="preserve"> application collects and </w:t>
            </w:r>
            <w:r>
              <w:rPr>
                <w:color w:val="000000"/>
                <w:lang w:val="en-US"/>
              </w:rPr>
              <w:t>maps</w:t>
            </w:r>
            <w:r w:rsidRPr="00A07EBF">
              <w:rPr>
                <w:color w:val="000000"/>
                <w:lang w:val="en-US"/>
              </w:rPr>
              <w:t xml:space="preserve"> spatial information </w:t>
            </w:r>
            <w:r>
              <w:rPr>
                <w:color w:val="000000"/>
                <w:lang w:val="en-US"/>
              </w:rPr>
              <w:t>o</w:t>
            </w:r>
            <w:r w:rsidRPr="00A07EBF">
              <w:rPr>
                <w:color w:val="000000"/>
                <w:lang w:val="en-US"/>
              </w:rPr>
              <w:t>f Alice’s surrounding from the set of sensors available on the OHMD.</w:t>
            </w:r>
            <w:r>
              <w:rPr>
                <w:color w:val="000000"/>
                <w:lang w:val="en-US"/>
              </w:rPr>
              <w:t xml:space="preserve"> The OHMD can further process the spatial mapping information to provide a semantic description of the Alice’s surrounding.  </w:t>
            </w:r>
            <w:r>
              <w:rPr>
                <w:color w:val="000000"/>
                <w:lang w:val="en-US"/>
              </w:rPr>
              <w:br/>
            </w:r>
            <w:r>
              <w:rPr>
                <w:color w:val="000000"/>
                <w:lang w:val="en-US"/>
              </w:rPr>
              <w:br/>
            </w:r>
            <w:r w:rsidRPr="00A07EBF">
              <w:rPr>
                <w:color w:val="000000"/>
                <w:lang w:val="en-US"/>
              </w:rPr>
              <w:t>Alice wants to learn a workout routine from her instructors, Bob and Patrick. The photorealistic</w:t>
            </w:r>
            <w:r w:rsidRPr="00A07EBF">
              <w:rPr>
                <w:rStyle w:val="CommentReference"/>
                <w:rFonts w:eastAsia="Calibri"/>
                <w:sz w:val="24"/>
                <w:szCs w:val="24"/>
                <w:lang w:eastAsia="x-none"/>
              </w:rPr>
              <w:t xml:space="preserve"> </w:t>
            </w:r>
            <w:r w:rsidRPr="00A07EBF">
              <w:rPr>
                <w:color w:val="000000"/>
                <w:lang w:val="en-US"/>
              </w:rPr>
              <w:t xml:space="preserve">volumetric videos of Alice’s instructors are streamed to the </w:t>
            </w:r>
            <w:r>
              <w:rPr>
                <w:color w:val="000000"/>
                <w:lang w:val="en-US"/>
              </w:rPr>
              <w:t>MR</w:t>
            </w:r>
            <w:r w:rsidRPr="00A07EBF">
              <w:rPr>
                <w:color w:val="000000"/>
                <w:lang w:val="en-US"/>
              </w:rPr>
              <w:t xml:space="preserve"> application</w:t>
            </w:r>
            <w:r>
              <w:rPr>
                <w:color w:val="000000"/>
                <w:lang w:val="en-US"/>
              </w:rPr>
              <w:t xml:space="preserve"> installed on her OHMD</w:t>
            </w:r>
            <w:r w:rsidRPr="00A07EBF">
              <w:rPr>
                <w:color w:val="000000"/>
                <w:lang w:val="en-US"/>
              </w:rPr>
              <w:t xml:space="preserve">. The </w:t>
            </w:r>
            <w:r>
              <w:rPr>
                <w:color w:val="000000"/>
                <w:lang w:val="en-US"/>
              </w:rPr>
              <w:t>MR</w:t>
            </w:r>
            <w:r w:rsidRPr="00A07EBF">
              <w:rPr>
                <w:color w:val="000000"/>
                <w:lang w:val="en-US"/>
              </w:rPr>
              <w:t xml:space="preserve"> application </w:t>
            </w:r>
            <w:r>
              <w:rPr>
                <w:color w:val="000000"/>
                <w:lang w:val="en-US"/>
              </w:rPr>
              <w:t>allows</w:t>
            </w:r>
            <w:r w:rsidRPr="00A07EBF">
              <w:rPr>
                <w:color w:val="000000"/>
                <w:lang w:val="en-US"/>
              </w:rPr>
              <w:t xml:space="preserve"> Alice to </w:t>
            </w:r>
            <w:r>
              <w:rPr>
                <w:color w:val="000000"/>
                <w:lang w:val="en-US"/>
              </w:rPr>
              <w:t>position</w:t>
            </w:r>
            <w:r w:rsidRPr="00A07EBF">
              <w:rPr>
                <w:color w:val="000000"/>
                <w:lang w:val="en-US"/>
              </w:rPr>
              <w:t xml:space="preserve"> </w:t>
            </w:r>
            <w:r>
              <w:rPr>
                <w:color w:val="000000"/>
                <w:lang w:val="en-US"/>
              </w:rPr>
              <w:t>the</w:t>
            </w:r>
            <w:r w:rsidRPr="00A07EBF">
              <w:rPr>
                <w:color w:val="000000"/>
                <w:lang w:val="en-US"/>
              </w:rPr>
              <w:t xml:space="preserve"> </w:t>
            </w:r>
            <w:r>
              <w:rPr>
                <w:color w:val="000000"/>
                <w:lang w:val="en-US"/>
              </w:rPr>
              <w:t>volumetric representations of Bob and Patrick</w:t>
            </w:r>
            <w:r w:rsidRPr="00A07EBF">
              <w:rPr>
                <w:color w:val="000000"/>
                <w:lang w:val="en-US"/>
              </w:rPr>
              <w:t xml:space="preserve"> </w:t>
            </w:r>
            <w:r>
              <w:rPr>
                <w:color w:val="000000"/>
                <w:lang w:val="en-US"/>
              </w:rPr>
              <w:t>on real-world surfaces in</w:t>
            </w:r>
            <w:r w:rsidRPr="00A07EBF">
              <w:rPr>
                <w:color w:val="000000"/>
                <w:lang w:val="en-US"/>
              </w:rPr>
              <w:t xml:space="preserve"> her </w:t>
            </w:r>
            <w:r>
              <w:rPr>
                <w:color w:val="000000"/>
                <w:lang w:val="en-US"/>
              </w:rPr>
              <w:t>surroundings</w:t>
            </w:r>
            <w:r w:rsidRPr="00A07EBF">
              <w:rPr>
                <w:color w:val="000000"/>
                <w:lang w:val="en-US"/>
              </w:rPr>
              <w:t xml:space="preserve">. </w:t>
            </w:r>
            <w:r w:rsidRPr="00A07EBF">
              <w:rPr>
                <w:color w:val="171717"/>
                <w:shd w:val="clear" w:color="auto" w:fill="FFFFFF"/>
                <w:lang w:val="en-US"/>
              </w:rPr>
              <w:t xml:space="preserve">Alice can move around with 6DoF, and view </w:t>
            </w:r>
            <w:r>
              <w:rPr>
                <w:color w:val="171717"/>
                <w:shd w:val="clear" w:color="auto" w:fill="FFFFFF"/>
                <w:lang w:val="en-US"/>
              </w:rPr>
              <w:t>the</w:t>
            </w:r>
            <w:r w:rsidRPr="00A07EBF">
              <w:rPr>
                <w:color w:val="171717"/>
                <w:shd w:val="clear" w:color="auto" w:fill="FFFFFF"/>
                <w:lang w:val="en-US"/>
              </w:rPr>
              <w:t xml:space="preserve"> </w:t>
            </w:r>
            <w:r>
              <w:rPr>
                <w:color w:val="171717"/>
                <w:shd w:val="clear" w:color="auto" w:fill="FFFFFF"/>
                <w:lang w:val="en-US"/>
              </w:rPr>
              <w:t>volumetric videos</w:t>
            </w:r>
            <w:r w:rsidRPr="00A07EBF">
              <w:rPr>
                <w:color w:val="000000"/>
                <w:lang w:val="en-US"/>
              </w:rPr>
              <w:t xml:space="preserve"> </w:t>
            </w:r>
            <w:r w:rsidRPr="00A07EBF">
              <w:rPr>
                <w:color w:val="171717"/>
                <w:shd w:val="clear" w:color="auto" w:fill="FFFFFF"/>
                <w:lang w:val="en-US"/>
              </w:rPr>
              <w:t xml:space="preserve">from different </w:t>
            </w:r>
            <w:r>
              <w:rPr>
                <w:color w:val="171717"/>
                <w:shd w:val="clear" w:color="auto" w:fill="FFFFFF"/>
                <w:lang w:val="en-US"/>
              </w:rPr>
              <w:t>angles</w:t>
            </w:r>
            <w:r w:rsidRPr="00A07EBF">
              <w:rPr>
                <w:color w:val="171717"/>
                <w:shd w:val="clear" w:color="auto" w:fill="FFFFFF"/>
                <w:lang w:val="en-US"/>
              </w:rPr>
              <w:t>.</w:t>
            </w:r>
            <w:r>
              <w:rPr>
                <w:color w:val="171717"/>
                <w:shd w:val="clear" w:color="auto" w:fill="FFFFFF"/>
                <w:lang w:val="en-US"/>
              </w:rPr>
              <w:t xml:space="preserve"> The volumetric representations are occluded by real-world objects in the XR view of Alice; when Alice move to a location where the volumetric objects are positioned behind real-world objects or vice-versa. During the workout session,</w:t>
            </w:r>
            <w:r w:rsidRPr="00A07EBF">
              <w:rPr>
                <w:color w:val="171717"/>
                <w:shd w:val="clear" w:color="auto" w:fill="FFFFFF"/>
                <w:lang w:val="en-US"/>
              </w:rPr>
              <w:t xml:space="preserve"> </w:t>
            </w:r>
            <w:r w:rsidRPr="00A07EBF">
              <w:rPr>
                <w:color w:val="000000"/>
                <w:lang w:val="en-US"/>
              </w:rPr>
              <w:t xml:space="preserve">Alice gets </w:t>
            </w:r>
            <w:r>
              <w:rPr>
                <w:color w:val="000000"/>
                <w:lang w:val="en-US"/>
              </w:rPr>
              <w:t>the</w:t>
            </w:r>
            <w:r w:rsidRPr="00A07EBF">
              <w:rPr>
                <w:color w:val="000000"/>
                <w:lang w:val="en-US"/>
              </w:rPr>
              <w:t xml:space="preserve"> illusion </w:t>
            </w:r>
            <w:r>
              <w:rPr>
                <w:color w:val="000000"/>
                <w:lang w:val="en-US"/>
              </w:rPr>
              <w:t>that</w:t>
            </w:r>
            <w:r w:rsidRPr="00A07EBF">
              <w:rPr>
                <w:color w:val="000000"/>
                <w:lang w:val="en-US"/>
              </w:rPr>
              <w:t xml:space="preserve"> Bob and Patrick</w:t>
            </w:r>
            <w:r>
              <w:rPr>
                <w:color w:val="000000"/>
                <w:lang w:val="en-US"/>
              </w:rPr>
              <w:t xml:space="preserve"> are</w:t>
            </w:r>
            <w:r w:rsidRPr="00A07EBF">
              <w:rPr>
                <w:color w:val="000000"/>
                <w:lang w:val="en-US"/>
              </w:rPr>
              <w:t xml:space="preserve"> </w:t>
            </w:r>
            <w:r w:rsidRPr="00A07EBF">
              <w:rPr>
                <w:i/>
                <w:iCs/>
                <w:color w:val="000000"/>
                <w:lang w:val="en-US"/>
              </w:rPr>
              <w:t>physically present</w:t>
            </w:r>
            <w:r w:rsidRPr="00A07EBF">
              <w:rPr>
                <w:color w:val="000000"/>
                <w:lang w:val="en-US"/>
              </w:rPr>
              <w:t xml:space="preserve"> </w:t>
            </w:r>
            <w:r>
              <w:rPr>
                <w:color w:val="000000"/>
                <w:lang w:val="en-US"/>
              </w:rPr>
              <w:t>i</w:t>
            </w:r>
            <w:r w:rsidRPr="00A07EBF">
              <w:rPr>
                <w:color w:val="000000"/>
                <w:lang w:val="en-US"/>
              </w:rPr>
              <w:t xml:space="preserve">n her surroundings, to teach her the workout routine effectively. </w:t>
            </w:r>
          </w:p>
          <w:p w14:paraId="0DA4F8B2" w14:textId="77777777" w:rsidR="00481B9D" w:rsidRPr="00A07EBF" w:rsidRDefault="00481B9D" w:rsidP="00F94331">
            <w:pPr>
              <w:spacing w:line="276" w:lineRule="auto"/>
              <w:rPr>
                <w:color w:val="000000"/>
                <w:lang w:val="en-US"/>
              </w:rPr>
            </w:pPr>
          </w:p>
          <w:p w14:paraId="0CE57F1D" w14:textId="77777777" w:rsidR="00481B9D" w:rsidRPr="00A07EBF" w:rsidRDefault="00481B9D" w:rsidP="00F94331">
            <w:pPr>
              <w:spacing w:line="276" w:lineRule="auto"/>
              <w:rPr>
                <w:color w:val="000000"/>
                <w:lang w:val="en-US"/>
              </w:rPr>
            </w:pPr>
            <w:r w:rsidRPr="00A07EBF">
              <w:rPr>
                <w:color w:val="000000"/>
                <w:lang w:val="en-US"/>
              </w:rPr>
              <w:t xml:space="preserve">The </w:t>
            </w:r>
            <w:r>
              <w:rPr>
                <w:color w:val="000000"/>
                <w:lang w:val="en-US"/>
              </w:rPr>
              <w:t>MR</w:t>
            </w:r>
            <w:r w:rsidRPr="00A07EBF">
              <w:rPr>
                <w:color w:val="000000"/>
                <w:lang w:val="en-US"/>
              </w:rPr>
              <w:t xml:space="preserve"> application </w:t>
            </w:r>
            <w:r>
              <w:rPr>
                <w:color w:val="000000"/>
                <w:lang w:val="en-US"/>
              </w:rPr>
              <w:t>allows</w:t>
            </w:r>
            <w:r w:rsidRPr="00A07EBF">
              <w:rPr>
                <w:color w:val="000000"/>
                <w:lang w:val="en-US"/>
              </w:rPr>
              <w:t xml:space="preserve"> Alice to play, pause and rewind the volumetric videos. The functions can be triggered for example by hand-gestures, a dedicated controller connected to the OHMD, etc.</w:t>
            </w:r>
            <w:r>
              <w:rPr>
                <w:color w:val="000000"/>
                <w:lang w:val="en-US"/>
              </w:rPr>
              <w:br/>
            </w:r>
          </w:p>
        </w:tc>
      </w:tr>
      <w:tr w:rsidR="00481B9D" w:rsidRPr="00DB3790" w14:paraId="44E9D729" w14:textId="77777777" w:rsidTr="00481B9D">
        <w:tc>
          <w:tcPr>
            <w:tcW w:w="9831" w:type="dxa"/>
            <w:shd w:val="clear" w:color="auto" w:fill="A6A6A6"/>
          </w:tcPr>
          <w:p w14:paraId="4622ECF9" w14:textId="77777777" w:rsidR="00481B9D" w:rsidRPr="00DB3790" w:rsidRDefault="00481B9D" w:rsidP="00F94331">
            <w:pPr>
              <w:rPr>
                <w:b/>
                <w:color w:val="FFFFFF"/>
              </w:rPr>
            </w:pPr>
            <w:r w:rsidRPr="00DB3790">
              <w:rPr>
                <w:b/>
                <w:color w:val="FFFFFF"/>
              </w:rPr>
              <w:t>Categorization</w:t>
            </w:r>
          </w:p>
        </w:tc>
      </w:tr>
      <w:tr w:rsidR="00481B9D" w:rsidRPr="00DB3790" w14:paraId="2202EE02" w14:textId="77777777" w:rsidTr="00F94331">
        <w:tc>
          <w:tcPr>
            <w:tcW w:w="9831" w:type="dxa"/>
            <w:shd w:val="clear" w:color="auto" w:fill="auto"/>
          </w:tcPr>
          <w:p w14:paraId="59F01D67" w14:textId="77777777" w:rsidR="00481B9D" w:rsidRPr="00F77199" w:rsidRDefault="00481B9D" w:rsidP="00F94331">
            <w:pPr>
              <w:rPr>
                <w:b/>
                <w:lang w:val="en-US"/>
              </w:rPr>
            </w:pPr>
            <w:r w:rsidRPr="00DB3790">
              <w:rPr>
                <w:b/>
              </w:rPr>
              <w:t>Type:</w:t>
            </w:r>
            <w:r>
              <w:rPr>
                <w:b/>
                <w:lang w:val="en-US"/>
              </w:rPr>
              <w:t xml:space="preserve"> MR (</w:t>
            </w:r>
            <w:r w:rsidRPr="00796DBC">
              <w:rPr>
                <w:rFonts w:eastAsia="MS Mincho"/>
                <w:b/>
                <w:bCs/>
              </w:rPr>
              <w:t>XR5G-A</w:t>
            </w:r>
            <w:r>
              <w:rPr>
                <w:rFonts w:eastAsia="MS Mincho"/>
                <w:b/>
                <w:bCs/>
                <w:lang w:val="en-US"/>
              </w:rPr>
              <w:t xml:space="preserve">1, </w:t>
            </w:r>
            <w:r w:rsidRPr="007B5D59">
              <w:rPr>
                <w:rFonts w:eastAsia="MS Mincho"/>
                <w:b/>
                <w:bCs/>
                <w:lang w:val="en-US"/>
              </w:rPr>
              <w:t>XR5G-A2</w:t>
            </w:r>
            <w:r>
              <w:rPr>
                <w:rFonts w:eastAsia="MS Mincho"/>
                <w:b/>
                <w:bCs/>
                <w:lang w:val="en-US"/>
              </w:rPr>
              <w:t xml:space="preserve">, </w:t>
            </w:r>
            <w:r w:rsidRPr="00796DBC">
              <w:rPr>
                <w:rFonts w:eastAsia="MS Mincho"/>
                <w:b/>
                <w:bCs/>
              </w:rPr>
              <w:t>XR5G-A</w:t>
            </w:r>
            <w:r>
              <w:rPr>
                <w:rFonts w:eastAsia="MS Mincho"/>
                <w:b/>
                <w:bCs/>
              </w:rPr>
              <w:t>4</w:t>
            </w:r>
            <w:r w:rsidRPr="00796DBC">
              <w:rPr>
                <w:rFonts w:eastAsia="MS Mincho"/>
                <w:b/>
                <w:bCs/>
              </w:rPr>
              <w:t xml:space="preserve">, </w:t>
            </w:r>
            <w:r w:rsidRPr="00EF0691">
              <w:rPr>
                <w:rFonts w:eastAsia="MS Mincho"/>
                <w:b/>
                <w:bCs/>
              </w:rPr>
              <w:t>XR5G-</w:t>
            </w:r>
            <w:r w:rsidRPr="00796DBC">
              <w:rPr>
                <w:rFonts w:eastAsia="MS Mincho"/>
                <w:b/>
                <w:bCs/>
              </w:rPr>
              <w:t>A5</w:t>
            </w:r>
            <w:r>
              <w:rPr>
                <w:rFonts w:eastAsia="MS Mincho"/>
                <w:b/>
                <w:bCs/>
                <w:lang w:val="en-US"/>
              </w:rPr>
              <w:t>)</w:t>
            </w:r>
          </w:p>
          <w:p w14:paraId="6BA4ECA1" w14:textId="77777777" w:rsidR="00481B9D" w:rsidRPr="00DB3790" w:rsidRDefault="00481B9D" w:rsidP="00F94331">
            <w:pPr>
              <w:rPr>
                <w:b/>
              </w:rPr>
            </w:pPr>
            <w:r w:rsidRPr="00DB3790">
              <w:rPr>
                <w:b/>
              </w:rPr>
              <w:t>Degrees of Freedom: 6DoF</w:t>
            </w:r>
          </w:p>
          <w:p w14:paraId="3116D220" w14:textId="77777777" w:rsidR="00481B9D" w:rsidRPr="00DB3790" w:rsidRDefault="00481B9D" w:rsidP="00F94331">
            <w:pPr>
              <w:rPr>
                <w:b/>
              </w:rPr>
            </w:pPr>
            <w:r w:rsidRPr="00DB3790">
              <w:rPr>
                <w:b/>
              </w:rPr>
              <w:t>Delivery: Streaming, Split</w:t>
            </w:r>
            <w:r>
              <w:rPr>
                <w:b/>
              </w:rPr>
              <w:t>-rendering</w:t>
            </w:r>
          </w:p>
          <w:p w14:paraId="5387F65B" w14:textId="77777777" w:rsidR="00481B9D" w:rsidRPr="00DB3790" w:rsidRDefault="00481B9D" w:rsidP="00F94331">
            <w:pPr>
              <w:rPr>
                <w:b/>
              </w:rPr>
            </w:pPr>
            <w:r w:rsidRPr="00DB3790">
              <w:rPr>
                <w:b/>
              </w:rPr>
              <w:t xml:space="preserve">Device: </w:t>
            </w:r>
            <w:r>
              <w:rPr>
                <w:b/>
              </w:rPr>
              <w:t>O</w:t>
            </w:r>
            <w:r w:rsidRPr="00DB3790">
              <w:rPr>
                <w:b/>
              </w:rPr>
              <w:t>HMD with</w:t>
            </w:r>
            <w:r>
              <w:rPr>
                <w:b/>
                <w:lang w:val="en-US"/>
              </w:rPr>
              <w:t>/without</w:t>
            </w:r>
            <w:r w:rsidRPr="00DB3790">
              <w:rPr>
                <w:b/>
              </w:rPr>
              <w:t xml:space="preserve"> a controller</w:t>
            </w:r>
          </w:p>
        </w:tc>
      </w:tr>
      <w:tr w:rsidR="00481B9D" w:rsidRPr="00DB3790" w14:paraId="4D6BB394" w14:textId="77777777" w:rsidTr="00481B9D">
        <w:tc>
          <w:tcPr>
            <w:tcW w:w="9831" w:type="dxa"/>
            <w:shd w:val="clear" w:color="auto" w:fill="A6A6A6"/>
          </w:tcPr>
          <w:p w14:paraId="65717A3F" w14:textId="77777777" w:rsidR="00481B9D" w:rsidRPr="00DB3790" w:rsidRDefault="00481B9D" w:rsidP="00F94331">
            <w:pPr>
              <w:rPr>
                <w:b/>
                <w:color w:val="FFFFFF"/>
              </w:rPr>
            </w:pPr>
            <w:r w:rsidRPr="00DB3790">
              <w:rPr>
                <w:b/>
                <w:color w:val="FFFFFF"/>
              </w:rPr>
              <w:t>Preconditions</w:t>
            </w:r>
          </w:p>
        </w:tc>
      </w:tr>
      <w:tr w:rsidR="00481B9D" w:rsidRPr="00DB3790" w14:paraId="3058DD10" w14:textId="77777777" w:rsidTr="00F94331">
        <w:tc>
          <w:tcPr>
            <w:tcW w:w="9831" w:type="dxa"/>
            <w:shd w:val="clear" w:color="auto" w:fill="auto"/>
          </w:tcPr>
          <w:p w14:paraId="37D515CC" w14:textId="77777777" w:rsidR="00481B9D" w:rsidRPr="006D3622" w:rsidRDefault="00481B9D" w:rsidP="00F94331">
            <w:pPr>
              <w:pStyle w:val="B1"/>
            </w:pPr>
            <w:r w:rsidRPr="006D3622">
              <w:t>-</w:t>
            </w:r>
            <w:r w:rsidRPr="006D3622">
              <w:tab/>
              <w:t>The application uses existing hardware capabilities on the device, including A/V decoders, rendering functionalities as well as sensors. Inside-out tracking is available.</w:t>
            </w:r>
          </w:p>
          <w:p w14:paraId="04B21592" w14:textId="77777777" w:rsidR="00481B9D" w:rsidRPr="006D3622" w:rsidRDefault="00481B9D" w:rsidP="00F94331">
            <w:pPr>
              <w:pStyle w:val="B1"/>
            </w:pPr>
            <w:r w:rsidRPr="006D3622">
              <w:t>-   Spatial mapping to provide a detailed representation of real-world surfaces around the device</w:t>
            </w:r>
          </w:p>
          <w:p w14:paraId="3EF22914" w14:textId="77777777" w:rsidR="00481B9D" w:rsidRPr="006D3622" w:rsidRDefault="00481B9D" w:rsidP="00F94331">
            <w:pPr>
              <w:pStyle w:val="B1"/>
            </w:pPr>
            <w:r w:rsidRPr="006D3622">
              <w:t>-</w:t>
            </w:r>
            <w:r w:rsidRPr="006D3622">
              <w:tab/>
              <w:t>Media is captured properly (refer to clause 4.6.7</w:t>
            </w:r>
            <w:r w:rsidR="009F6FC2">
              <w:t xml:space="preserve"> of</w:t>
            </w:r>
            <w:r w:rsidRPr="006D3622">
              <w:t xml:space="preserve"> TR 26.928). The quality of the capture depends on different factors: </w:t>
            </w:r>
          </w:p>
          <w:p w14:paraId="6B1EB017" w14:textId="77777777" w:rsidR="00481B9D" w:rsidRPr="006D3622" w:rsidRDefault="00B3799A" w:rsidP="005B18E2">
            <w:pPr>
              <w:pStyle w:val="B1"/>
              <w:overflowPunct w:val="0"/>
              <w:autoSpaceDE w:val="0"/>
              <w:autoSpaceDN w:val="0"/>
              <w:adjustRightInd w:val="0"/>
              <w:ind w:left="1850" w:hanging="360"/>
              <w:textAlignment w:val="baseline"/>
            </w:pPr>
            <w:r w:rsidRPr="006D3622">
              <w:t>1.</w:t>
            </w:r>
            <w:r w:rsidRPr="006D3622">
              <w:tab/>
            </w:r>
            <w:r w:rsidR="00481B9D" w:rsidRPr="006D3622">
              <w:t xml:space="preserve">Point-cloud based workflows </w:t>
            </w:r>
          </w:p>
          <w:p w14:paraId="13565BAB" w14:textId="77777777" w:rsidR="00481B9D" w:rsidRPr="006D3622" w:rsidRDefault="00B3799A" w:rsidP="005B18E2">
            <w:pPr>
              <w:pStyle w:val="B1"/>
              <w:overflowPunct w:val="0"/>
              <w:autoSpaceDE w:val="0"/>
              <w:autoSpaceDN w:val="0"/>
              <w:adjustRightInd w:val="0"/>
              <w:ind w:left="2570" w:hanging="360"/>
              <w:textAlignment w:val="baseline"/>
            </w:pPr>
            <w:r w:rsidRPr="006D3622">
              <w:rPr>
                <w:rFonts w:ascii="Wingdings" w:hAnsi="Wingdings"/>
              </w:rPr>
              <w:t></w:t>
            </w:r>
            <w:r w:rsidRPr="006D3622">
              <w:rPr>
                <w:rFonts w:ascii="Wingdings" w:hAnsi="Wingdings"/>
              </w:rPr>
              <w:tab/>
            </w:r>
            <w:r w:rsidR="00481B9D" w:rsidRPr="006D3622">
              <w:t xml:space="preserve">Studio setup i.e. camera lenses, distance of the captured object from the camera(s), stage lights </w:t>
            </w:r>
          </w:p>
          <w:p w14:paraId="73076597" w14:textId="77777777" w:rsidR="00481B9D" w:rsidRPr="006D3622" w:rsidRDefault="00B3799A" w:rsidP="005B18E2">
            <w:pPr>
              <w:pStyle w:val="B1"/>
              <w:overflowPunct w:val="0"/>
              <w:autoSpaceDE w:val="0"/>
              <w:autoSpaceDN w:val="0"/>
              <w:adjustRightInd w:val="0"/>
              <w:ind w:left="2570" w:hanging="360"/>
              <w:textAlignment w:val="baseline"/>
            </w:pPr>
            <w:r w:rsidRPr="006D3622">
              <w:rPr>
                <w:rFonts w:ascii="Wingdings" w:hAnsi="Wingdings"/>
              </w:rPr>
              <w:t></w:t>
            </w:r>
            <w:r w:rsidRPr="006D3622">
              <w:rPr>
                <w:rFonts w:ascii="Wingdings" w:hAnsi="Wingdings"/>
              </w:rPr>
              <w:tab/>
            </w:r>
            <w:r w:rsidR="00481B9D" w:rsidRPr="006D3622">
              <w:t>Filtering/Denoising algorithms</w:t>
            </w:r>
          </w:p>
          <w:p w14:paraId="7DD15414" w14:textId="77777777" w:rsidR="00481B9D" w:rsidRPr="006D3622" w:rsidRDefault="00B3799A" w:rsidP="005B18E2">
            <w:pPr>
              <w:pStyle w:val="B1"/>
              <w:overflowPunct w:val="0"/>
              <w:autoSpaceDE w:val="0"/>
              <w:autoSpaceDN w:val="0"/>
              <w:adjustRightInd w:val="0"/>
              <w:ind w:left="1850" w:hanging="360"/>
              <w:textAlignment w:val="baseline"/>
            </w:pPr>
            <w:r w:rsidRPr="006D3622">
              <w:t>2.</w:t>
            </w:r>
            <w:r w:rsidRPr="006D3622">
              <w:tab/>
            </w:r>
            <w:r w:rsidR="00481B9D" w:rsidRPr="006D3622">
              <w:t xml:space="preserve">Mesh-based workflows </w:t>
            </w:r>
          </w:p>
          <w:p w14:paraId="629377C7" w14:textId="77777777" w:rsidR="00481B9D" w:rsidRPr="00E4377F" w:rsidRDefault="00B3799A" w:rsidP="005B18E2">
            <w:pPr>
              <w:pStyle w:val="B1"/>
              <w:overflowPunct w:val="0"/>
              <w:autoSpaceDE w:val="0"/>
              <w:autoSpaceDN w:val="0"/>
              <w:adjustRightInd w:val="0"/>
              <w:ind w:left="2570" w:hanging="360"/>
              <w:textAlignment w:val="baseline"/>
              <w:rPr>
                <w:lang w:val="fr-FR"/>
              </w:rPr>
            </w:pPr>
            <w:r w:rsidRPr="006D3622">
              <w:rPr>
                <w:rFonts w:ascii="Wingdings" w:hAnsi="Wingdings"/>
              </w:rPr>
              <w:t></w:t>
            </w:r>
            <w:r w:rsidRPr="00E4377F">
              <w:rPr>
                <w:rFonts w:ascii="Wingdings" w:hAnsi="Wingdings"/>
                <w:lang w:val="fr-FR"/>
              </w:rPr>
              <w:tab/>
            </w:r>
            <w:r w:rsidR="00481B9D" w:rsidRPr="00E4377F">
              <w:rPr>
                <w:lang w:val="fr-FR"/>
              </w:rPr>
              <w:t>Mesh reconstruction algorithms (e.g. Poisson surface reconstruction)</w:t>
            </w:r>
          </w:p>
          <w:p w14:paraId="4E66F884" w14:textId="77777777" w:rsidR="00481B9D" w:rsidRPr="006D3622" w:rsidRDefault="00B3799A" w:rsidP="005B18E2">
            <w:pPr>
              <w:pStyle w:val="B1"/>
              <w:overflowPunct w:val="0"/>
              <w:autoSpaceDE w:val="0"/>
              <w:autoSpaceDN w:val="0"/>
              <w:adjustRightInd w:val="0"/>
              <w:ind w:left="2570" w:hanging="360"/>
              <w:textAlignment w:val="baseline"/>
            </w:pPr>
            <w:r w:rsidRPr="006D3622">
              <w:rPr>
                <w:rFonts w:ascii="Wingdings" w:hAnsi="Wingdings"/>
              </w:rPr>
              <w:t></w:t>
            </w:r>
            <w:r w:rsidRPr="006D3622">
              <w:rPr>
                <w:rFonts w:ascii="Wingdings" w:hAnsi="Wingdings"/>
              </w:rPr>
              <w:tab/>
            </w:r>
            <w:r w:rsidR="00481B9D" w:rsidRPr="006D3622">
              <w:t xml:space="preserve">Geometric resolution of the object i.e. poly counts  </w:t>
            </w:r>
          </w:p>
          <w:p w14:paraId="5F58B705" w14:textId="77777777" w:rsidR="00481B9D" w:rsidRPr="00E4377F" w:rsidRDefault="00B3799A" w:rsidP="005B18E2">
            <w:pPr>
              <w:pStyle w:val="B1"/>
              <w:overflowPunct w:val="0"/>
              <w:autoSpaceDE w:val="0"/>
              <w:autoSpaceDN w:val="0"/>
              <w:adjustRightInd w:val="0"/>
              <w:ind w:left="2570" w:hanging="360"/>
              <w:textAlignment w:val="baseline"/>
              <w:rPr>
                <w:lang w:val="fr-FR"/>
              </w:rPr>
            </w:pPr>
            <w:r w:rsidRPr="006D3622">
              <w:rPr>
                <w:rFonts w:ascii="Wingdings" w:hAnsi="Wingdings"/>
              </w:rPr>
              <w:t></w:t>
            </w:r>
            <w:r w:rsidRPr="00E4377F">
              <w:rPr>
                <w:rFonts w:ascii="Wingdings" w:hAnsi="Wingdings"/>
                <w:lang w:val="fr-FR"/>
              </w:rPr>
              <w:tab/>
            </w:r>
            <w:r w:rsidR="00481B9D" w:rsidRPr="00E4377F">
              <w:rPr>
                <w:lang w:val="fr-FR"/>
              </w:rPr>
              <w:t xml:space="preserve">Texture resolution e.g. 4K, 8K, etc.  </w:t>
            </w:r>
          </w:p>
          <w:p w14:paraId="69721733" w14:textId="77777777" w:rsidR="00481B9D" w:rsidRPr="006D3622" w:rsidRDefault="00481B9D" w:rsidP="00F94331">
            <w:pPr>
              <w:pStyle w:val="B1"/>
            </w:pPr>
            <w:r w:rsidRPr="006D3622">
              <w:t xml:space="preserve">-   Media is accessible on a server </w:t>
            </w:r>
          </w:p>
          <w:p w14:paraId="58F0FE4E" w14:textId="77777777" w:rsidR="00481B9D" w:rsidRPr="00796DBC" w:rsidRDefault="00481B9D" w:rsidP="00F94331">
            <w:pPr>
              <w:pStyle w:val="B1"/>
              <w:rPr>
                <w:sz w:val="24"/>
                <w:szCs w:val="24"/>
              </w:rPr>
            </w:pPr>
            <w:r w:rsidRPr="006D3622">
              <w:t>-   Connectivity to the network is provided</w:t>
            </w:r>
          </w:p>
        </w:tc>
      </w:tr>
      <w:tr w:rsidR="00481B9D" w:rsidRPr="00DB3790" w14:paraId="27235E67" w14:textId="77777777" w:rsidTr="00481B9D">
        <w:tc>
          <w:tcPr>
            <w:tcW w:w="9831" w:type="dxa"/>
            <w:shd w:val="clear" w:color="auto" w:fill="A6A6A6"/>
          </w:tcPr>
          <w:p w14:paraId="5C2589C6" w14:textId="77777777" w:rsidR="00481B9D" w:rsidRPr="00DB3790" w:rsidRDefault="00481B9D" w:rsidP="00F94331">
            <w:pPr>
              <w:rPr>
                <w:b/>
                <w:color w:val="FFFFFF"/>
              </w:rPr>
            </w:pPr>
            <w:r w:rsidRPr="00DB3790">
              <w:rPr>
                <w:b/>
                <w:color w:val="FFFFFF"/>
              </w:rPr>
              <w:t>Requirements and QoS/QoE Considerations</w:t>
            </w:r>
          </w:p>
        </w:tc>
      </w:tr>
      <w:tr w:rsidR="00481B9D" w:rsidRPr="00DB3790" w14:paraId="0417C84F" w14:textId="77777777" w:rsidTr="00F94331">
        <w:tc>
          <w:tcPr>
            <w:tcW w:w="9831" w:type="dxa"/>
            <w:shd w:val="clear" w:color="auto" w:fill="auto"/>
          </w:tcPr>
          <w:p w14:paraId="12E9575C" w14:textId="77777777" w:rsidR="00481B9D" w:rsidRPr="006D3622" w:rsidRDefault="00481B9D" w:rsidP="00F94331">
            <w:pPr>
              <w:pStyle w:val="B1"/>
            </w:pPr>
            <w:r w:rsidRPr="006D3622">
              <w:t>-</w:t>
            </w:r>
            <w:r w:rsidRPr="006D3622">
              <w:tab/>
              <w:t xml:space="preserve">QoS: </w:t>
            </w:r>
          </w:p>
          <w:p w14:paraId="1CC911E8" w14:textId="77777777" w:rsidR="00481B9D" w:rsidRPr="006D3622" w:rsidRDefault="00481B9D" w:rsidP="00F94331">
            <w:pPr>
              <w:pStyle w:val="B2"/>
            </w:pPr>
            <w:r w:rsidRPr="006D3622">
              <w:t>-</w:t>
            </w:r>
            <w:r w:rsidRPr="006D3622">
              <w:tab/>
              <w:t xml:space="preserve">bitrates and latencies that are sufficient to stream a high-quality volumetric content within the immersive limits </w:t>
            </w:r>
          </w:p>
          <w:p w14:paraId="68C0AE92" w14:textId="77777777" w:rsidR="00481B9D" w:rsidRPr="006D3622" w:rsidRDefault="00B3799A" w:rsidP="005B18E2">
            <w:pPr>
              <w:pStyle w:val="B2"/>
              <w:overflowPunct w:val="0"/>
              <w:autoSpaceDE w:val="0"/>
              <w:autoSpaceDN w:val="0"/>
              <w:adjustRightInd w:val="0"/>
              <w:ind w:left="927" w:hanging="360"/>
              <w:textAlignment w:val="baseline"/>
            </w:pPr>
            <w:r w:rsidRPr="006D3622">
              <w:rPr>
                <w:rFonts w:ascii="Calibri" w:hAnsi="Calibri" w:cs="Calibri"/>
              </w:rPr>
              <w:t>-</w:t>
            </w:r>
            <w:r w:rsidRPr="006D3622">
              <w:rPr>
                <w:rFonts w:ascii="Calibri" w:hAnsi="Calibri" w:cs="Calibri"/>
              </w:rPr>
              <w:tab/>
            </w:r>
            <w:r w:rsidR="00481B9D" w:rsidRPr="006D3622">
              <w:t>bitrate for a single compressed volumetric video (mesh compression using tools such as Google Draco [</w:t>
            </w:r>
            <w:r w:rsidR="00302C66">
              <w:t>30</w:t>
            </w:r>
            <w:r w:rsidR="00481B9D" w:rsidRPr="006D3622">
              <w:t>] and texture compression using video encoding tools such as H.264), for example, “Boxing trainer” sequence [</w:t>
            </w:r>
            <w:r w:rsidR="00302C66">
              <w:t>31</w:t>
            </w:r>
            <w:r w:rsidR="00481B9D" w:rsidRPr="006D3622">
              <w:t xml:space="preserve">] further processed to generate a 3D mesh sequence with 65,000 triangles; 25fps, Texture: 2048x2048 pixels; 25fps: </w:t>
            </w:r>
          </w:p>
          <w:p w14:paraId="42F60735" w14:textId="77777777" w:rsidR="00481B9D" w:rsidRPr="006D3622" w:rsidRDefault="00B3799A" w:rsidP="005B18E2">
            <w:pPr>
              <w:pStyle w:val="B2"/>
              <w:overflowPunct w:val="0"/>
              <w:autoSpaceDE w:val="0"/>
              <w:autoSpaceDN w:val="0"/>
              <w:adjustRightInd w:val="0"/>
              <w:ind w:left="1647" w:hanging="360"/>
              <w:textAlignment w:val="baseline"/>
            </w:pPr>
            <w:r w:rsidRPr="006D3622">
              <w:rPr>
                <w:rFonts w:ascii="Courier New" w:hAnsi="Courier New" w:cs="Courier New"/>
              </w:rPr>
              <w:t>o</w:t>
            </w:r>
            <w:r w:rsidRPr="006D3622">
              <w:rPr>
                <w:rFonts w:ascii="Courier New" w:hAnsi="Courier New" w:cs="Courier New"/>
              </w:rPr>
              <w:tab/>
            </w:r>
            <w:r w:rsidR="00481B9D" w:rsidRPr="006D3622">
              <w:t xml:space="preserve">Data rate of 47.3Mbps, which constitutes of following: </w:t>
            </w:r>
          </w:p>
          <w:p w14:paraId="737F52DE" w14:textId="77777777" w:rsidR="00481B9D" w:rsidRPr="006D3622" w:rsidRDefault="00B3799A" w:rsidP="005B18E2">
            <w:pPr>
              <w:pStyle w:val="B2"/>
              <w:overflowPunct w:val="0"/>
              <w:autoSpaceDE w:val="0"/>
              <w:autoSpaceDN w:val="0"/>
              <w:adjustRightInd w:val="0"/>
              <w:ind w:left="2367" w:hanging="360"/>
              <w:textAlignment w:val="baseline"/>
            </w:pPr>
            <w:r w:rsidRPr="006D3622">
              <w:rPr>
                <w:rFonts w:ascii="Wingdings" w:hAnsi="Wingdings"/>
              </w:rPr>
              <w:t></w:t>
            </w:r>
            <w:r w:rsidRPr="006D3622">
              <w:rPr>
                <w:rFonts w:ascii="Wingdings" w:hAnsi="Wingdings"/>
              </w:rPr>
              <w:tab/>
            </w:r>
            <w:r w:rsidR="00481B9D" w:rsidRPr="006D3622">
              <w:t>Mesh sequence: 37 Mbps (using Google Draco [</w:t>
            </w:r>
            <w:r w:rsidR="00302C66">
              <w:t>30</w:t>
            </w:r>
            <w:r w:rsidR="00481B9D" w:rsidRPr="006D3622">
              <w:t>])</w:t>
            </w:r>
          </w:p>
          <w:p w14:paraId="769B0DF3" w14:textId="77777777" w:rsidR="00481B9D" w:rsidRPr="006D3622" w:rsidRDefault="00B3799A" w:rsidP="005B18E2">
            <w:pPr>
              <w:pStyle w:val="B2"/>
              <w:overflowPunct w:val="0"/>
              <w:autoSpaceDE w:val="0"/>
              <w:autoSpaceDN w:val="0"/>
              <w:adjustRightInd w:val="0"/>
              <w:ind w:left="2367" w:hanging="360"/>
              <w:textAlignment w:val="baseline"/>
            </w:pPr>
            <w:r w:rsidRPr="006D3622">
              <w:rPr>
                <w:rFonts w:ascii="Wingdings" w:hAnsi="Wingdings"/>
              </w:rPr>
              <w:t></w:t>
            </w:r>
            <w:r w:rsidRPr="006D3622">
              <w:rPr>
                <w:rFonts w:ascii="Wingdings" w:hAnsi="Wingdings"/>
              </w:rPr>
              <w:tab/>
            </w:r>
            <w:r w:rsidR="00481B9D" w:rsidRPr="006D3622">
              <w:t>Texture sequence: approximately 10 Mbps (encoding using H.264)</w:t>
            </w:r>
          </w:p>
          <w:p w14:paraId="3573147F" w14:textId="77777777" w:rsidR="00481B9D" w:rsidRPr="006D3622" w:rsidRDefault="00B3799A" w:rsidP="005B18E2">
            <w:pPr>
              <w:pStyle w:val="B2"/>
              <w:overflowPunct w:val="0"/>
              <w:autoSpaceDE w:val="0"/>
              <w:autoSpaceDN w:val="0"/>
              <w:adjustRightInd w:val="0"/>
              <w:ind w:left="2367" w:hanging="360"/>
              <w:textAlignment w:val="baseline"/>
            </w:pPr>
            <w:r w:rsidRPr="006D3622">
              <w:rPr>
                <w:rFonts w:ascii="Wingdings" w:hAnsi="Wingdings"/>
              </w:rPr>
              <w:t></w:t>
            </w:r>
            <w:r w:rsidRPr="006D3622">
              <w:rPr>
                <w:rFonts w:ascii="Wingdings" w:hAnsi="Wingdings"/>
              </w:rPr>
              <w:tab/>
            </w:r>
            <w:r w:rsidR="00481B9D" w:rsidRPr="006D3622">
              <w:t>Audio: 133 kbps (AAC)</w:t>
            </w:r>
          </w:p>
          <w:p w14:paraId="1AE6114C" w14:textId="77777777" w:rsidR="00481B9D" w:rsidRPr="006D3622" w:rsidRDefault="00481B9D" w:rsidP="00F94331">
            <w:pPr>
              <w:pStyle w:val="B2"/>
            </w:pPr>
            <w:r w:rsidRPr="006D3622">
              <w:t>-  access link bitrate estimates in case of split-rendering delivery methods (multiple objects):</w:t>
            </w:r>
          </w:p>
          <w:p w14:paraId="07325D31" w14:textId="77777777" w:rsidR="00481B9D" w:rsidRPr="009F6FC2" w:rsidRDefault="009F6FC2" w:rsidP="009701A3">
            <w:pPr>
              <w:pStyle w:val="B2"/>
            </w:pPr>
            <w:r>
              <w:t>-</w:t>
            </w:r>
            <w:r w:rsidRPr="006D3622">
              <w:t xml:space="preserve">  </w:t>
            </w:r>
            <w:r w:rsidR="00481B9D" w:rsidRPr="009F6FC2">
              <w:t>approximately 30% higher bitrate than typical video streaming due to ultra-low delay coding structure (e.g. IPPP)</w:t>
            </w:r>
          </w:p>
          <w:p w14:paraId="322DC657" w14:textId="77777777" w:rsidR="00481B9D" w:rsidRPr="009F6FC2" w:rsidRDefault="009F6FC2" w:rsidP="009701A3">
            <w:pPr>
              <w:pStyle w:val="B2"/>
            </w:pPr>
            <w:r>
              <w:t>-</w:t>
            </w:r>
            <w:r w:rsidRPr="006D3622">
              <w:t xml:space="preserve">  </w:t>
            </w:r>
            <w:r w:rsidR="00481B9D" w:rsidRPr="009F6FC2">
              <w:t>left and right view (packed stereo frame)</w:t>
            </w:r>
          </w:p>
          <w:p w14:paraId="211ED186" w14:textId="77777777" w:rsidR="00481B9D" w:rsidRPr="009F6FC2" w:rsidRDefault="009F6FC2" w:rsidP="009701A3">
            <w:pPr>
              <w:pStyle w:val="B2"/>
            </w:pPr>
            <w:r>
              <w:t>-</w:t>
            </w:r>
            <w:r w:rsidRPr="006D3622">
              <w:t xml:space="preserve">  </w:t>
            </w:r>
            <w:r w:rsidR="00481B9D" w:rsidRPr="009F6FC2">
              <w:t>bitrates of a compressed stereo video depend on rendered objects resolution</w:t>
            </w:r>
          </w:p>
          <w:p w14:paraId="3658B3F5" w14:textId="77777777" w:rsidR="00481B9D" w:rsidRPr="009F6FC2" w:rsidRDefault="009F6FC2" w:rsidP="009701A3">
            <w:pPr>
              <w:pStyle w:val="B2"/>
            </w:pPr>
            <w:r>
              <w:t>-</w:t>
            </w:r>
            <w:r w:rsidRPr="006D3622">
              <w:t xml:space="preserve">  </w:t>
            </w:r>
            <w:r w:rsidR="00481B9D" w:rsidRPr="009F6FC2">
              <w:t>bitrates approximately 1Mbps (small objects)-35 Mbps (objects covering majority of the rendered viewport)</w:t>
            </w:r>
          </w:p>
          <w:p w14:paraId="03FC9347" w14:textId="77777777" w:rsidR="00481B9D" w:rsidRDefault="00481B9D" w:rsidP="006D3622">
            <w:r w:rsidRPr="00A07EBF">
              <w:t>-</w:t>
            </w:r>
            <w:r w:rsidRPr="00A07EBF">
              <w:tab/>
              <w:t>Required QoE</w:t>
            </w:r>
            <w:r w:rsidR="00A22375">
              <w:t>-related aspects</w:t>
            </w:r>
            <w:r w:rsidRPr="00A07EBF">
              <w:t xml:space="preserve">: </w:t>
            </w:r>
          </w:p>
          <w:p w14:paraId="0BAAB308" w14:textId="77777777" w:rsidR="00481B9D" w:rsidRPr="006D3622" w:rsidRDefault="00481B9D" w:rsidP="00F94331">
            <w:pPr>
              <w:pStyle w:val="B2"/>
            </w:pPr>
            <w:r w:rsidRPr="006D3622">
              <w:t>-   volumetric video captured roughly in the range of ~1-10 million points per frame (this is dependent on capturing workflows as well as the level of details in captured object e.g. clothes’ textures)</w:t>
            </w:r>
          </w:p>
          <w:p w14:paraId="2EA30223" w14:textId="77777777" w:rsidR="00481B9D" w:rsidRPr="006D3622" w:rsidRDefault="00481B9D" w:rsidP="00F94331">
            <w:pPr>
              <w:pStyle w:val="B2"/>
            </w:pPr>
            <w:r w:rsidRPr="006D3622">
              <w:t xml:space="preserve">-   high geometric resolution of the volumetric object’s geometry to achieve accurate realistic simulations of rendering equations </w:t>
            </w:r>
          </w:p>
          <w:p w14:paraId="3E95D673" w14:textId="77777777" w:rsidR="00481B9D" w:rsidRPr="006D3622" w:rsidRDefault="00481B9D" w:rsidP="00F94331">
            <w:pPr>
              <w:pStyle w:val="B2"/>
            </w:pPr>
            <w:r w:rsidRPr="006D3622">
              <w:t xml:space="preserve">-   frame rate at least 30 FPS and above  </w:t>
            </w:r>
          </w:p>
          <w:p w14:paraId="1550DC89" w14:textId="77777777" w:rsidR="00481B9D" w:rsidRPr="006D3622" w:rsidRDefault="00481B9D" w:rsidP="00F94331">
            <w:pPr>
              <w:pStyle w:val="B2"/>
            </w:pPr>
            <w:r w:rsidRPr="006D3622">
              <w:t>-   high-quality content rendering according to the user’s viewpoint</w:t>
            </w:r>
          </w:p>
          <w:p w14:paraId="5A2936AE" w14:textId="77777777" w:rsidR="00481B9D" w:rsidRPr="006D3622" w:rsidRDefault="00481B9D" w:rsidP="00F94331">
            <w:pPr>
              <w:pStyle w:val="B2"/>
            </w:pPr>
            <w:r w:rsidRPr="006D3622">
              <w:t>-   real-time rendering of multiple high-quality volumetric objects</w:t>
            </w:r>
          </w:p>
          <w:p w14:paraId="7A2392EA" w14:textId="77777777" w:rsidR="00481B9D" w:rsidRPr="006D3622" w:rsidRDefault="00481B9D" w:rsidP="00F94331">
            <w:pPr>
              <w:pStyle w:val="B2"/>
            </w:pPr>
            <w:r w:rsidRPr="006D3622">
              <w:t>-</w:t>
            </w:r>
            <w:r w:rsidRPr="006D3622">
              <w:tab/>
              <w:t xml:space="preserve">fast reaction to user’s head and body movements </w:t>
            </w:r>
          </w:p>
          <w:p w14:paraId="41C815D1" w14:textId="77777777" w:rsidR="00481B9D" w:rsidRPr="006D3622" w:rsidRDefault="00481B9D" w:rsidP="00F94331">
            <w:pPr>
              <w:pStyle w:val="B2"/>
            </w:pPr>
            <w:r w:rsidRPr="006D3622">
              <w:t>-</w:t>
            </w:r>
            <w:r w:rsidRPr="006D3622">
              <w:tab/>
              <w:t>fast reaction to hand-gestures, or a connected controller, etc</w:t>
            </w:r>
            <w:r w:rsidR="0007471B">
              <w:t>.</w:t>
            </w:r>
            <w:r w:rsidRPr="006D3622">
              <w:t xml:space="preserve"> </w:t>
            </w:r>
          </w:p>
          <w:p w14:paraId="33F9C1AD" w14:textId="77777777" w:rsidR="00481B9D" w:rsidRPr="006D3622" w:rsidRDefault="00481B9D" w:rsidP="00F94331">
            <w:pPr>
              <w:pStyle w:val="B2"/>
            </w:pPr>
            <w:r w:rsidRPr="006D3622">
              <w:t>-    real-time content decoding</w:t>
            </w:r>
          </w:p>
          <w:p w14:paraId="0F87E005" w14:textId="77777777" w:rsidR="00481B9D" w:rsidRPr="006D3622" w:rsidRDefault="00481B9D" w:rsidP="00F94331">
            <w:pPr>
              <w:pStyle w:val="B2"/>
            </w:pPr>
            <w:r w:rsidRPr="006D3622">
              <w:t>-    accurate spatial mapping</w:t>
            </w:r>
          </w:p>
          <w:p w14:paraId="6AA9CEF2" w14:textId="77777777" w:rsidR="00481B9D" w:rsidRPr="006D3622" w:rsidRDefault="00481B9D" w:rsidP="00F94331">
            <w:pPr>
              <w:pStyle w:val="B2"/>
            </w:pPr>
            <w:r w:rsidRPr="007B5D59">
              <w:t xml:space="preserve">-     </w:t>
            </w:r>
            <w:r w:rsidRPr="006D3622">
              <w:t>accurate tracking</w:t>
            </w:r>
          </w:p>
          <w:p w14:paraId="0F74FD6C" w14:textId="77777777" w:rsidR="00481B9D" w:rsidRPr="006D3622" w:rsidRDefault="00481B9D" w:rsidP="006D3622">
            <w:r w:rsidRPr="006D3622">
              <w:t xml:space="preserve">     -  </w:t>
            </w:r>
            <w:r>
              <w:t xml:space="preserve">   </w:t>
            </w:r>
            <w:r w:rsidRPr="006D3622">
              <w:t>Desired QoE</w:t>
            </w:r>
            <w:r w:rsidR="00A22375" w:rsidRPr="006D3622">
              <w:t>-related aspects</w:t>
            </w:r>
            <w:r w:rsidRPr="006D3622">
              <w:t xml:space="preserve">: </w:t>
            </w:r>
          </w:p>
          <w:p w14:paraId="162AD41B" w14:textId="77777777" w:rsidR="00481B9D" w:rsidRPr="00DB3790" w:rsidRDefault="00481B9D" w:rsidP="00F94331">
            <w:pPr>
              <w:pStyle w:val="B2"/>
            </w:pPr>
            <w:r w:rsidRPr="006D3622">
              <w:t>-    accurate scene lighting [Note: PBR feasibility]</w:t>
            </w:r>
          </w:p>
        </w:tc>
      </w:tr>
      <w:tr w:rsidR="00481B9D" w:rsidRPr="00DB3790" w14:paraId="148E7CDE" w14:textId="77777777" w:rsidTr="00481B9D">
        <w:tc>
          <w:tcPr>
            <w:tcW w:w="9831" w:type="dxa"/>
            <w:shd w:val="clear" w:color="auto" w:fill="A6A6A6"/>
          </w:tcPr>
          <w:p w14:paraId="1F6C3087" w14:textId="77777777" w:rsidR="00481B9D" w:rsidRPr="00DB3790" w:rsidRDefault="00481B9D" w:rsidP="00F94331">
            <w:pPr>
              <w:rPr>
                <w:b/>
                <w:color w:val="FFFFFF"/>
              </w:rPr>
            </w:pPr>
            <w:r w:rsidRPr="00DB3790">
              <w:rPr>
                <w:b/>
                <w:color w:val="FFFFFF"/>
              </w:rPr>
              <w:t>Feasibility</w:t>
            </w:r>
          </w:p>
        </w:tc>
      </w:tr>
      <w:tr w:rsidR="00481B9D" w:rsidRPr="00DB3790" w14:paraId="48665E5F" w14:textId="77777777" w:rsidTr="00F94331">
        <w:tc>
          <w:tcPr>
            <w:tcW w:w="9831" w:type="dxa"/>
            <w:shd w:val="clear" w:color="auto" w:fill="auto"/>
          </w:tcPr>
          <w:p w14:paraId="3959119D" w14:textId="77777777" w:rsidR="00481B9D" w:rsidRPr="0014510C" w:rsidRDefault="00481B9D" w:rsidP="00F94331">
            <w:pPr>
              <w:rPr>
                <w:lang w:val="en-US"/>
              </w:rPr>
            </w:pPr>
            <w:r w:rsidRPr="0014510C">
              <w:rPr>
                <w:lang w:val="en-US"/>
              </w:rPr>
              <w:t>Volumetric content production:</w:t>
            </w:r>
          </w:p>
          <w:p w14:paraId="29057A05" w14:textId="77777777" w:rsidR="00481B9D" w:rsidRPr="0014510C" w:rsidRDefault="00B3799A" w:rsidP="00633479">
            <w:pPr>
              <w:pStyle w:val="B1"/>
              <w:rPr>
                <w:lang w:val="es-ES"/>
              </w:rPr>
            </w:pPr>
            <w:r w:rsidRPr="0014510C">
              <w:rPr>
                <w:rFonts w:cs="Calibri"/>
                <w:lang w:val="es-ES"/>
              </w:rPr>
              <w:t>-</w:t>
            </w:r>
            <w:r w:rsidRPr="0014510C">
              <w:rPr>
                <w:rFonts w:cs="Calibri"/>
                <w:lang w:val="es-ES"/>
              </w:rPr>
              <w:tab/>
            </w:r>
            <w:r w:rsidR="00481B9D" w:rsidRPr="0014510C">
              <w:rPr>
                <w:lang w:val="es-ES"/>
              </w:rPr>
              <w:t xml:space="preserve">Volucap studios: </w:t>
            </w:r>
            <w:hyperlink r:id="rId136" w:history="1">
              <w:r w:rsidR="00481B9D" w:rsidRPr="00BE01FF">
                <w:rPr>
                  <w:rStyle w:val="Hyperlink"/>
                  <w:lang w:val="es-ES"/>
                </w:rPr>
                <w:t>https://volucap</w:t>
              </w:r>
              <w:r w:rsidR="00481B9D" w:rsidRPr="00BE01FF">
                <w:rPr>
                  <w:rStyle w:val="Hyperlink"/>
                  <w:lang w:val="es-ES"/>
                </w:rPr>
                <w:t>.</w:t>
              </w:r>
              <w:r w:rsidR="00481B9D" w:rsidRPr="00BE01FF">
                <w:rPr>
                  <w:rStyle w:val="Hyperlink"/>
                  <w:lang w:val="es-ES"/>
                </w:rPr>
                <w:t>de/</w:t>
              </w:r>
            </w:hyperlink>
          </w:p>
          <w:p w14:paraId="5226DE51" w14:textId="77777777" w:rsidR="00481B9D" w:rsidRPr="0014510C" w:rsidRDefault="00B3799A" w:rsidP="00633479">
            <w:pPr>
              <w:pStyle w:val="B1"/>
            </w:pPr>
            <w:r w:rsidRPr="0014510C">
              <w:rPr>
                <w:rFonts w:cs="Calibri"/>
              </w:rPr>
              <w:t>-</w:t>
            </w:r>
            <w:r w:rsidRPr="0014510C">
              <w:rPr>
                <w:rFonts w:cs="Calibri"/>
              </w:rPr>
              <w:tab/>
            </w:r>
            <w:r w:rsidR="00481B9D" w:rsidRPr="0014510C">
              <w:t xml:space="preserve">Mixed Reality studio: </w:t>
            </w:r>
            <w:hyperlink r:id="rId137">
              <w:r w:rsidR="00481B9D" w:rsidRPr="00BE01FF">
                <w:rPr>
                  <w:rStyle w:val="Hyperlink"/>
                </w:rPr>
                <w:t>https://www.microsoft.com/en-us/mixe</w:t>
              </w:r>
              <w:r w:rsidR="00481B9D" w:rsidRPr="00BE01FF">
                <w:rPr>
                  <w:rStyle w:val="Hyperlink"/>
                </w:rPr>
                <w:t>d</w:t>
              </w:r>
              <w:r w:rsidR="00481B9D" w:rsidRPr="00BE01FF">
                <w:rPr>
                  <w:rStyle w:val="Hyperlink"/>
                </w:rPr>
                <w:t>-reality/capture-studios</w:t>
              </w:r>
            </w:hyperlink>
          </w:p>
          <w:p w14:paraId="382BB4B9" w14:textId="77777777" w:rsidR="00481B9D" w:rsidRPr="00481B9D" w:rsidRDefault="00B3799A" w:rsidP="00633479">
            <w:pPr>
              <w:pStyle w:val="B1"/>
            </w:pPr>
            <w:r w:rsidRPr="00481B9D">
              <w:rPr>
                <w:rFonts w:cs="Calibri"/>
              </w:rPr>
              <w:t>-</w:t>
            </w:r>
            <w:r w:rsidRPr="00481B9D">
              <w:rPr>
                <w:rFonts w:cs="Calibri"/>
              </w:rPr>
              <w:tab/>
            </w:r>
            <w:r w:rsidR="00481B9D" w:rsidRPr="0014510C">
              <w:t>Metastage: https://metastage.com/</w:t>
            </w:r>
          </w:p>
          <w:p w14:paraId="7FC0FB3D" w14:textId="77777777" w:rsidR="00481B9D" w:rsidRPr="0014510C" w:rsidRDefault="00481B9D" w:rsidP="00F94331">
            <w:pPr>
              <w:tabs>
                <w:tab w:val="left" w:pos="1024"/>
              </w:tabs>
              <w:rPr>
                <w:lang w:val="en-US"/>
              </w:rPr>
            </w:pPr>
            <w:r w:rsidRPr="0014510C">
              <w:rPr>
                <w:lang w:val="en-US"/>
              </w:rPr>
              <w:tab/>
            </w:r>
          </w:p>
          <w:p w14:paraId="297351CA" w14:textId="77777777" w:rsidR="00481B9D" w:rsidRPr="00BE01FF" w:rsidRDefault="00481B9D" w:rsidP="00F94331">
            <w:r w:rsidRPr="00BE01FF">
              <w:t>Device Features:</w:t>
            </w:r>
          </w:p>
          <w:p w14:paraId="48158B53" w14:textId="77777777" w:rsidR="00481B9D" w:rsidRPr="00BE01FF" w:rsidRDefault="00B3799A" w:rsidP="00633479">
            <w:pPr>
              <w:pStyle w:val="B1"/>
            </w:pPr>
            <w:r w:rsidRPr="00BE01FF">
              <w:rPr>
                <w:rFonts w:cs="Calibri"/>
              </w:rPr>
              <w:t>-</w:t>
            </w:r>
            <w:r w:rsidRPr="00BE01FF">
              <w:rPr>
                <w:rFonts w:cs="Calibri"/>
              </w:rPr>
              <w:tab/>
            </w:r>
            <w:r w:rsidR="00481B9D" w:rsidRPr="00BE01FF">
              <w:t>Spatial mapping</w:t>
            </w:r>
          </w:p>
          <w:p w14:paraId="7D8EB9ED" w14:textId="77777777" w:rsidR="00481B9D" w:rsidRPr="00BE01FF" w:rsidRDefault="00B3799A" w:rsidP="00633479">
            <w:pPr>
              <w:pStyle w:val="B1"/>
            </w:pPr>
            <w:r w:rsidRPr="00BE01FF">
              <w:rPr>
                <w:rFonts w:cs="Calibri"/>
              </w:rPr>
              <w:t>-</w:t>
            </w:r>
            <w:r w:rsidRPr="00BE01FF">
              <w:rPr>
                <w:rFonts w:cs="Calibri"/>
              </w:rPr>
              <w:tab/>
            </w:r>
            <w:r w:rsidR="00481B9D" w:rsidRPr="00BE01FF">
              <w:t xml:space="preserve">Tracking </w:t>
            </w:r>
          </w:p>
          <w:p w14:paraId="677FC3F0" w14:textId="77777777" w:rsidR="00481B9D" w:rsidRPr="00BE01FF" w:rsidRDefault="00B3799A" w:rsidP="00633479">
            <w:pPr>
              <w:pStyle w:val="B1"/>
            </w:pPr>
            <w:r w:rsidRPr="00BE01FF">
              <w:rPr>
                <w:rFonts w:cs="Calibri"/>
              </w:rPr>
              <w:t>-</w:t>
            </w:r>
            <w:r w:rsidRPr="00BE01FF">
              <w:rPr>
                <w:rFonts w:cs="Calibri"/>
              </w:rPr>
              <w:tab/>
            </w:r>
            <w:r w:rsidR="00481B9D" w:rsidRPr="6A5A2AA5">
              <w:t>Scene understanding [</w:t>
            </w:r>
            <w:r w:rsidR="00302C66">
              <w:t>32</w:t>
            </w:r>
            <w:r w:rsidR="00481B9D">
              <w:t>]</w:t>
            </w:r>
          </w:p>
          <w:p w14:paraId="2B8CBE5B" w14:textId="77777777" w:rsidR="00481B9D" w:rsidRPr="00BE01FF" w:rsidRDefault="00B3799A" w:rsidP="00633479">
            <w:pPr>
              <w:pStyle w:val="B1"/>
            </w:pPr>
            <w:r w:rsidRPr="00BE01FF">
              <w:rPr>
                <w:rFonts w:cs="Calibri"/>
              </w:rPr>
              <w:t>-</w:t>
            </w:r>
            <w:r w:rsidRPr="00BE01FF">
              <w:rPr>
                <w:rFonts w:cs="Calibri"/>
              </w:rPr>
              <w:tab/>
            </w:r>
            <w:r w:rsidR="00481B9D" w:rsidRPr="00BE01FF">
              <w:t>A/V decode resources</w:t>
            </w:r>
          </w:p>
          <w:p w14:paraId="516F7FAD" w14:textId="77777777" w:rsidR="00481B9D" w:rsidRPr="00BE01FF" w:rsidRDefault="00481B9D" w:rsidP="00F94331">
            <w:pPr>
              <w:rPr>
                <w:lang w:val="en-US"/>
              </w:rPr>
            </w:pPr>
          </w:p>
          <w:p w14:paraId="3D81E8CA" w14:textId="77777777" w:rsidR="00481B9D" w:rsidRPr="00BE01FF" w:rsidRDefault="00481B9D" w:rsidP="00F94331">
            <w:r w:rsidRPr="00BE01FF">
              <w:t>Selected Devices/XR Platforms supporting this:</w:t>
            </w:r>
          </w:p>
          <w:p w14:paraId="3BCC5829" w14:textId="77777777" w:rsidR="00481B9D" w:rsidRPr="0014510C" w:rsidRDefault="00B3799A" w:rsidP="00633479">
            <w:pPr>
              <w:pStyle w:val="B1"/>
              <w:rPr>
                <w:lang w:val="de-DE"/>
              </w:rPr>
            </w:pPr>
            <w:r w:rsidRPr="0014510C">
              <w:rPr>
                <w:rFonts w:cs="Calibri"/>
                <w:lang w:val="de-DE"/>
              </w:rPr>
              <w:t>-</w:t>
            </w:r>
            <w:r w:rsidRPr="0014510C">
              <w:rPr>
                <w:rFonts w:cs="Calibri"/>
                <w:lang w:val="de-DE"/>
              </w:rPr>
              <w:tab/>
            </w:r>
            <w:r w:rsidR="00481B9D" w:rsidRPr="3CEFA1AC">
              <w:rPr>
                <w:lang w:val="de-DE"/>
              </w:rPr>
              <w:t>Microsoft Holo</w:t>
            </w:r>
            <w:r w:rsidR="00481B9D">
              <w:rPr>
                <w:lang w:val="de-DE"/>
              </w:rPr>
              <w:t>L</w:t>
            </w:r>
            <w:r w:rsidR="00481B9D" w:rsidRPr="3CEFA1AC">
              <w:rPr>
                <w:lang w:val="de-DE"/>
              </w:rPr>
              <w:t>ens</w:t>
            </w:r>
            <w:r w:rsidR="00D57ED8" w:rsidRPr="00633479">
              <w:rPr>
                <w:vertAlign w:val="superscript"/>
                <w:lang w:val="de-DE"/>
              </w:rPr>
              <w:t>TM</w:t>
            </w:r>
            <w:r w:rsidR="00481B9D" w:rsidRPr="3CEFA1AC">
              <w:rPr>
                <w:lang w:val="de-DE"/>
              </w:rPr>
              <w:t xml:space="preserve">: </w:t>
            </w:r>
            <w:hyperlink r:id="rId138" w:history="1">
              <w:r w:rsidR="00481B9D" w:rsidRPr="3CEFA1AC">
                <w:rPr>
                  <w:rStyle w:val="Hyperlink"/>
                  <w:lang w:val="de-DE"/>
                </w:rPr>
                <w:t>https://www.microsoft.com/en-us/hololens</w:t>
              </w:r>
            </w:hyperlink>
            <w:r w:rsidR="00481B9D" w:rsidRPr="3CEFA1AC">
              <w:rPr>
                <w:lang w:val="de-DE"/>
              </w:rPr>
              <w:t xml:space="preserve">  </w:t>
            </w:r>
          </w:p>
          <w:p w14:paraId="295F0160" w14:textId="77777777" w:rsidR="00481B9D" w:rsidRPr="0014510C" w:rsidRDefault="00B3799A" w:rsidP="00633479">
            <w:pPr>
              <w:pStyle w:val="B1"/>
            </w:pPr>
            <w:r w:rsidRPr="0014510C">
              <w:rPr>
                <w:rFonts w:cs="Calibri"/>
              </w:rPr>
              <w:t>-</w:t>
            </w:r>
            <w:r w:rsidRPr="0014510C">
              <w:rPr>
                <w:rFonts w:cs="Calibri"/>
              </w:rPr>
              <w:tab/>
            </w:r>
            <w:r w:rsidR="00481B9D" w:rsidRPr="0014510C">
              <w:t>Nreal Light</w:t>
            </w:r>
            <w:r w:rsidR="00D57ED8" w:rsidRPr="002256DF">
              <w:rPr>
                <w:vertAlign w:val="superscript"/>
                <w:lang w:val="de-DE"/>
              </w:rPr>
              <w:t>TM</w:t>
            </w:r>
            <w:r w:rsidR="00481B9D" w:rsidRPr="0014510C">
              <w:t xml:space="preserve"> glasses: </w:t>
            </w:r>
            <w:hyperlink r:id="rId139" w:history="1">
              <w:r w:rsidR="00481B9D" w:rsidRPr="00BE01FF">
                <w:rPr>
                  <w:rStyle w:val="Hyperlink"/>
                </w:rPr>
                <w:t>https://www.nreal.ai/</w:t>
              </w:r>
            </w:hyperlink>
            <w:r w:rsidR="00481B9D" w:rsidRPr="0014510C">
              <w:t xml:space="preserve"> </w:t>
            </w:r>
          </w:p>
          <w:p w14:paraId="3CC4899B" w14:textId="77777777" w:rsidR="00481B9D" w:rsidRPr="0014510C" w:rsidRDefault="00B3799A" w:rsidP="00633479">
            <w:pPr>
              <w:pStyle w:val="B1"/>
            </w:pPr>
            <w:r w:rsidRPr="0014510C">
              <w:rPr>
                <w:rFonts w:cs="Calibri"/>
              </w:rPr>
              <w:t>-</w:t>
            </w:r>
            <w:r w:rsidRPr="0014510C">
              <w:rPr>
                <w:rFonts w:cs="Calibri"/>
              </w:rPr>
              <w:tab/>
            </w:r>
            <w:r w:rsidR="00481B9D" w:rsidRPr="48C3E109">
              <w:t>Magic Leap 1</w:t>
            </w:r>
            <w:r w:rsidR="00D57ED8" w:rsidRPr="002256DF">
              <w:rPr>
                <w:vertAlign w:val="superscript"/>
                <w:lang w:val="de-DE"/>
              </w:rPr>
              <w:t>TM</w:t>
            </w:r>
            <w:r w:rsidR="00481B9D" w:rsidRPr="48C3E109">
              <w:t xml:space="preserve">: </w:t>
            </w:r>
            <w:hyperlink r:id="rId140">
              <w:r w:rsidR="00481B9D" w:rsidRPr="48C3E109">
                <w:rPr>
                  <w:rStyle w:val="Hyperlink"/>
                </w:rPr>
                <w:t>https://www.magicleap.com/en-us/magic-leap-1</w:t>
              </w:r>
            </w:hyperlink>
          </w:p>
          <w:p w14:paraId="5ADFCEF5" w14:textId="77777777" w:rsidR="00481B9D" w:rsidRPr="0014510C" w:rsidRDefault="00481B9D" w:rsidP="006D3622"/>
          <w:p w14:paraId="57136A10" w14:textId="77777777" w:rsidR="00481B9D" w:rsidRPr="0014510C" w:rsidRDefault="00481B9D" w:rsidP="006D3622">
            <w:r w:rsidRPr="0014510C">
              <w:t xml:space="preserve">Current solutions: </w:t>
            </w:r>
          </w:p>
          <w:p w14:paraId="1ED8D895" w14:textId="77777777" w:rsidR="00481B9D" w:rsidRPr="0014510C" w:rsidRDefault="00481B9D" w:rsidP="006D3622">
            <w:r w:rsidRPr="0014510C">
              <w:t xml:space="preserve">For a real-time mobile on-device mesh-based system, an acceptable-quality experience for 30 FPS can be achieved using at least 30,000-60,000 poly count for a volumetric object’s geometry with at least 4K texture resolution. On-device rendering of multiple complex 3D models is limited by graphics capabilities of the device. </w:t>
            </w:r>
          </w:p>
          <w:p w14:paraId="7FF98DC3" w14:textId="77777777" w:rsidR="00481B9D" w:rsidRPr="0014510C" w:rsidRDefault="00481B9D" w:rsidP="006D3622">
            <w:r w:rsidRPr="0014510C">
              <w:t>In addition, advanced rendering techniques for lighting, reflection and etc</w:t>
            </w:r>
            <w:r w:rsidR="0007471B">
              <w:t>.</w:t>
            </w:r>
            <w:r w:rsidRPr="0014510C">
              <w:t xml:space="preserve"> are subject to complex rendering equations which may result in inconsistent frame rate and increased power consumption. Therefore, it is challenging to achieve a real-time volumetric streaming for multiple high-quality 3D models with current networks and on-device hardware resources. Some existing solutions use remote rendering for streaming volumetric video:</w:t>
            </w:r>
          </w:p>
          <w:p w14:paraId="23C0768A" w14:textId="77777777" w:rsidR="00481B9D" w:rsidRPr="0014510C" w:rsidRDefault="00481B9D" w:rsidP="009701A3">
            <w:pPr>
              <w:pStyle w:val="B1"/>
            </w:pPr>
            <w:r w:rsidRPr="0014510C">
              <w:t xml:space="preserve">Azure remote rendering, </w:t>
            </w:r>
            <w:hyperlink r:id="rId141" w:history="1">
              <w:r w:rsidRPr="0014510C">
                <w:rPr>
                  <w:rStyle w:val="Hyperlink"/>
                </w:rPr>
                <w:t>https://azure.microsoft.com/en-us/services/remote-rendering/</w:t>
              </w:r>
            </w:hyperlink>
          </w:p>
          <w:p w14:paraId="299059FC" w14:textId="77777777" w:rsidR="00481B9D" w:rsidRPr="009701A3" w:rsidRDefault="00481B9D" w:rsidP="001E1682">
            <w:pPr>
              <w:rPr>
                <w:rStyle w:val="Hyperlink"/>
              </w:rPr>
            </w:pPr>
            <w:r w:rsidRPr="001E1682">
              <w:t>, allows to render a huge and complex 3D model with millions of polygons remotely in cloud and stream in real-time to a MR device such as HoloLens 2</w:t>
            </w:r>
            <w:r w:rsidR="00D57ED8" w:rsidRPr="002256DF">
              <w:rPr>
                <w:vertAlign w:val="superscript"/>
                <w:lang w:val="de-DE"/>
              </w:rPr>
              <w:t>TM</w:t>
            </w:r>
            <w:r w:rsidRPr="001E1682">
              <w:t>. An intuitive demonstration of the Azure</w:t>
            </w:r>
            <w:r w:rsidR="00D57ED8" w:rsidRPr="002256DF">
              <w:rPr>
                <w:vertAlign w:val="superscript"/>
                <w:lang w:val="de-DE"/>
              </w:rPr>
              <w:t>TM</w:t>
            </w:r>
            <w:r w:rsidRPr="001E1682">
              <w:t xml:space="preserve"> remote rendering of 3D model with approximately 18 million polygons on HoloLens 2</w:t>
            </w:r>
            <w:r w:rsidR="00D57ED8" w:rsidRPr="002256DF">
              <w:rPr>
                <w:vertAlign w:val="superscript"/>
                <w:lang w:val="de-DE"/>
              </w:rPr>
              <w:t>TM</w:t>
            </w:r>
            <w:r w:rsidRPr="001E1682">
              <w:t xml:space="preserve"> is publicly available at: </w:t>
            </w:r>
            <w:hyperlink r:id="rId142">
              <w:r w:rsidRPr="009701A3">
                <w:rPr>
                  <w:rStyle w:val="Hyperlink"/>
                </w:rPr>
                <w:t>https://www.youtube.com/watch?v=XR1iaCcZPrU</w:t>
              </w:r>
            </w:hyperlink>
          </w:p>
          <w:p w14:paraId="21D8E7D3" w14:textId="77777777" w:rsidR="00481B9D" w:rsidRPr="001E1682" w:rsidRDefault="00481B9D" w:rsidP="009701A3">
            <w:pPr>
              <w:pStyle w:val="List"/>
            </w:pPr>
            <w:r w:rsidRPr="009701A3">
              <w:rPr>
                <w:rStyle w:val="Hyperlink"/>
                <w:color w:val="auto"/>
                <w:u w:val="none"/>
              </w:rPr>
              <w:t>Mesh-based multiple high-quality volumetric video streaming using remote rendering [</w:t>
            </w:r>
            <w:r w:rsidR="00302C66">
              <w:rPr>
                <w:rStyle w:val="Hyperlink"/>
                <w:color w:val="auto"/>
                <w:u w:val="none"/>
              </w:rPr>
              <w:t>33</w:t>
            </w:r>
            <w:r w:rsidRPr="009701A3">
              <w:rPr>
                <w:rStyle w:val="Hyperlink"/>
                <w:color w:val="auto"/>
                <w:u w:val="none"/>
              </w:rPr>
              <w:t xml:space="preserve">]. More information is available at: </w:t>
            </w:r>
            <w:hyperlink r:id="rId143">
              <w:r w:rsidRPr="009701A3">
                <w:rPr>
                  <w:rStyle w:val="Hyperlink"/>
                </w:rPr>
                <w:t>https://www.hhi.fraunhofer.de/5GXR</w:t>
              </w:r>
            </w:hyperlink>
            <w:r w:rsidRPr="001E1682">
              <w:t xml:space="preserve"> </w:t>
            </w:r>
          </w:p>
          <w:p w14:paraId="194243E0" w14:textId="77777777" w:rsidR="00481B9D" w:rsidRPr="001E1682" w:rsidRDefault="00481B9D" w:rsidP="009701A3">
            <w:pPr>
              <w:pStyle w:val="List"/>
            </w:pPr>
            <w:r w:rsidRPr="001E1682">
              <w:t xml:space="preserve">Nvidia CloudXR: </w:t>
            </w:r>
            <w:hyperlink r:id="rId144" w:history="1">
              <w:r w:rsidRPr="009701A3">
                <w:rPr>
                  <w:rStyle w:val="Hyperlink"/>
                </w:rPr>
                <w:t>https://developer.nvidia.com/nvidia-cloudxr-sdk</w:t>
              </w:r>
            </w:hyperlink>
          </w:p>
          <w:p w14:paraId="1E32A106" w14:textId="77777777" w:rsidR="00481B9D" w:rsidRPr="00481B9D" w:rsidRDefault="00481B9D" w:rsidP="006D3622">
            <w:r w:rsidRPr="00481B9D">
              <w:t xml:space="preserve">Scene Lighting: </w:t>
            </w:r>
          </w:p>
          <w:p w14:paraId="175822F2" w14:textId="77777777" w:rsidR="00481B9D" w:rsidRPr="00481B9D" w:rsidRDefault="00481B9D" w:rsidP="006D3622">
            <w:r w:rsidRPr="00481B9D">
              <w:t xml:space="preserve">The light sources included in the scene have a significant impact on the rendering results. The light sources share some common properties such as; </w:t>
            </w:r>
          </w:p>
          <w:p w14:paraId="2B41677F" w14:textId="77777777" w:rsidR="00481B9D" w:rsidRPr="006D3622" w:rsidRDefault="00B3799A" w:rsidP="005B18E2">
            <w:pPr>
              <w:pStyle w:val="B1"/>
              <w:overflowPunct w:val="0"/>
              <w:autoSpaceDE w:val="0"/>
              <w:autoSpaceDN w:val="0"/>
              <w:adjustRightInd w:val="0"/>
              <w:ind w:left="1440" w:hanging="360"/>
              <w:textAlignment w:val="baseline"/>
            </w:pPr>
            <w:r w:rsidRPr="006D3622">
              <w:rPr>
                <w:rFonts w:ascii="Symbol" w:hAnsi="Symbol"/>
              </w:rPr>
              <w:t></w:t>
            </w:r>
            <w:r w:rsidRPr="006D3622">
              <w:rPr>
                <w:rFonts w:ascii="Symbol" w:hAnsi="Symbol"/>
              </w:rPr>
              <w:tab/>
            </w:r>
            <w:r w:rsidR="00481B9D" w:rsidRPr="006D3622">
              <w:t xml:space="preserve">Colour: the colour of the light </w:t>
            </w:r>
          </w:p>
          <w:p w14:paraId="072C34DA" w14:textId="77777777" w:rsidR="00481B9D" w:rsidRPr="006D3622" w:rsidRDefault="00B3799A" w:rsidP="005B18E2">
            <w:pPr>
              <w:pStyle w:val="B1"/>
              <w:overflowPunct w:val="0"/>
              <w:autoSpaceDE w:val="0"/>
              <w:autoSpaceDN w:val="0"/>
              <w:adjustRightInd w:val="0"/>
              <w:ind w:left="1440" w:hanging="360"/>
              <w:textAlignment w:val="baseline"/>
            </w:pPr>
            <w:r w:rsidRPr="006D3622">
              <w:rPr>
                <w:rFonts w:ascii="Symbol" w:hAnsi="Symbol"/>
              </w:rPr>
              <w:t></w:t>
            </w:r>
            <w:r w:rsidRPr="006D3622">
              <w:rPr>
                <w:rFonts w:ascii="Symbol" w:hAnsi="Symbol"/>
              </w:rPr>
              <w:tab/>
            </w:r>
            <w:r w:rsidR="00481B9D" w:rsidRPr="006D3622">
              <w:t xml:space="preserve">Intensity: the brightness of the light </w:t>
            </w:r>
          </w:p>
          <w:p w14:paraId="45F44E23" w14:textId="77777777" w:rsidR="00481B9D" w:rsidRPr="00DD7BDB" w:rsidRDefault="00481B9D" w:rsidP="00302C66">
            <w:pPr>
              <w:rPr>
                <w:color w:val="0000FF"/>
                <w:sz w:val="24"/>
                <w:szCs w:val="24"/>
                <w:u w:val="single"/>
              </w:rPr>
            </w:pPr>
            <w:r w:rsidRPr="006D3622">
              <w:t>Under Azure remote rendering, Scene lighting [</w:t>
            </w:r>
            <w:r w:rsidR="00302C66">
              <w:t>34</w:t>
            </w:r>
            <w:r w:rsidRPr="006D3622">
              <w:t xml:space="preserve">] provides the functionality to add different light types to a scene. Only the objects in the scene with PBR material type </w:t>
            </w:r>
            <w:r w:rsidR="00C236A5">
              <w:t>[</w:t>
            </w:r>
            <w:r w:rsidR="00302C66">
              <w:t>35</w:t>
            </w:r>
            <w:r w:rsidRPr="006D3622">
              <w:t>] are affected by light sources. Simpler material types such Colo</w:t>
            </w:r>
            <w:r w:rsidR="00CE7462">
              <w:t>u</w:t>
            </w:r>
            <w:r w:rsidRPr="006D3622">
              <w:t>r material [</w:t>
            </w:r>
            <w:r w:rsidR="00302C66">
              <w:t>36</w:t>
            </w:r>
            <w:r w:rsidRPr="006D3622">
              <w:t xml:space="preserve">] don’t receive any kind of lighting. </w:t>
            </w:r>
          </w:p>
        </w:tc>
      </w:tr>
      <w:tr w:rsidR="00481B9D" w:rsidRPr="00DB3790" w14:paraId="0468D7FD" w14:textId="77777777" w:rsidTr="00481B9D">
        <w:tc>
          <w:tcPr>
            <w:tcW w:w="9831" w:type="dxa"/>
            <w:shd w:val="clear" w:color="auto" w:fill="A6A6A6"/>
          </w:tcPr>
          <w:p w14:paraId="1A3F2B32" w14:textId="77777777" w:rsidR="00481B9D" w:rsidRPr="00DB3790" w:rsidRDefault="00481B9D" w:rsidP="00F94331">
            <w:pPr>
              <w:rPr>
                <w:b/>
                <w:color w:val="FFFFFF"/>
              </w:rPr>
            </w:pPr>
            <w:r w:rsidRPr="00DB3790">
              <w:rPr>
                <w:b/>
                <w:color w:val="FFFFFF"/>
              </w:rPr>
              <w:t>Potential Standardization Status and Needs</w:t>
            </w:r>
          </w:p>
        </w:tc>
      </w:tr>
      <w:tr w:rsidR="00481B9D" w:rsidRPr="00DB3790" w14:paraId="60EC1952" w14:textId="77777777" w:rsidTr="00F94331">
        <w:tc>
          <w:tcPr>
            <w:tcW w:w="9831" w:type="dxa"/>
            <w:shd w:val="clear" w:color="auto" w:fill="auto"/>
          </w:tcPr>
          <w:p w14:paraId="4532A893" w14:textId="77777777" w:rsidR="00481B9D" w:rsidRPr="00A07EBF" w:rsidRDefault="00481B9D" w:rsidP="00F94331">
            <w:r w:rsidRPr="009E5B0A">
              <w:t>The following aspects may require standardization work:</w:t>
            </w:r>
          </w:p>
          <w:p w14:paraId="4379FAED" w14:textId="77777777" w:rsidR="00481B9D" w:rsidRPr="006D3622" w:rsidRDefault="00481B9D" w:rsidP="00F94331">
            <w:pPr>
              <w:pStyle w:val="B1"/>
            </w:pPr>
            <w:r w:rsidRPr="006D3622">
              <w:t>-</w:t>
            </w:r>
            <w:r w:rsidRPr="006D3622">
              <w:tab/>
              <w:t>Storage and access formats</w:t>
            </w:r>
          </w:p>
          <w:p w14:paraId="399C22AD" w14:textId="77777777" w:rsidR="00481B9D" w:rsidRPr="006D3622" w:rsidRDefault="00481B9D" w:rsidP="00F94331">
            <w:pPr>
              <w:pStyle w:val="B1"/>
            </w:pPr>
            <w:r w:rsidRPr="006D3622">
              <w:t xml:space="preserve">-    Network conditions that fulfill the QoS and QoE Requirements </w:t>
            </w:r>
          </w:p>
          <w:p w14:paraId="35EB12C0" w14:textId="77777777" w:rsidR="00481B9D" w:rsidRPr="006D3622" w:rsidRDefault="00481B9D" w:rsidP="00F94331">
            <w:pPr>
              <w:pStyle w:val="B1"/>
            </w:pPr>
            <w:r w:rsidRPr="006D3622">
              <w:t>-    Relevant rendering APIs</w:t>
            </w:r>
          </w:p>
          <w:p w14:paraId="163B29AB" w14:textId="77777777" w:rsidR="00481B9D" w:rsidRPr="006D3622" w:rsidRDefault="00481B9D" w:rsidP="00F94331">
            <w:pPr>
              <w:pStyle w:val="B1"/>
            </w:pPr>
            <w:r w:rsidRPr="006D3622">
              <w:t>-    Scene composition and description</w:t>
            </w:r>
          </w:p>
          <w:p w14:paraId="76BA3765" w14:textId="77777777" w:rsidR="00481B9D" w:rsidRPr="00DB3790" w:rsidRDefault="00481B9D" w:rsidP="00F94331">
            <w:pPr>
              <w:pStyle w:val="B1"/>
            </w:pPr>
            <w:r w:rsidRPr="006D3622">
              <w:t>-    Architecture design</w:t>
            </w:r>
          </w:p>
        </w:tc>
      </w:tr>
    </w:tbl>
    <w:p w14:paraId="5C9453E7" w14:textId="77777777" w:rsidR="00481B9D" w:rsidRPr="009701A3" w:rsidRDefault="00481B9D" w:rsidP="00C4455D"/>
    <w:p w14:paraId="41639B16" w14:textId="77777777" w:rsidR="00F2436B" w:rsidRDefault="00F2436B" w:rsidP="009701A3">
      <w:pPr>
        <w:pStyle w:val="Heading2"/>
        <w:rPr>
          <w:lang w:eastAsia="ko-KR"/>
        </w:rPr>
      </w:pPr>
      <w:bookmarkStart w:id="224" w:name="_Toc123912756"/>
      <w:r>
        <w:rPr>
          <w:rFonts w:hint="eastAsia"/>
          <w:lang w:eastAsia="ko-KR"/>
        </w:rPr>
        <w:t>A.3.2</w:t>
      </w:r>
      <w:r>
        <w:rPr>
          <w:rFonts w:hint="eastAsia"/>
          <w:lang w:eastAsia="ko-KR"/>
        </w:rPr>
        <w:tab/>
        <w:t>Call flow for STAR UE</w:t>
      </w:r>
      <w:bookmarkEnd w:id="224"/>
    </w:p>
    <w:p w14:paraId="2541707D" w14:textId="77777777" w:rsidR="00F2436B" w:rsidRDefault="00F2436B" w:rsidP="00F2436B">
      <w:r>
        <w:t>The call</w:t>
      </w:r>
      <w:r w:rsidR="008A140A">
        <w:t xml:space="preserve"> </w:t>
      </w:r>
      <w:r>
        <w:t xml:space="preserve">flow </w:t>
      </w:r>
      <w:r w:rsidR="008A140A">
        <w:t xml:space="preserve">of the establishment of the AR session for STAR UE </w:t>
      </w:r>
      <w:r>
        <w:t xml:space="preserve">is shown in </w:t>
      </w:r>
      <w:r w:rsidR="008A140A">
        <w:t>Fig. A.3.2-1</w:t>
      </w:r>
      <w:r>
        <w:t>:</w:t>
      </w:r>
    </w:p>
    <w:p w14:paraId="5A85288D" w14:textId="77777777" w:rsidR="00F2436B" w:rsidRDefault="003979C0" w:rsidP="00841DF9">
      <w:pPr>
        <w:pStyle w:val="TH"/>
        <w:rPr>
          <w:noProof/>
        </w:rPr>
      </w:pPr>
      <w:r>
        <w:rPr>
          <w:noProof/>
        </w:rPr>
        <w:object w:dxaOrig="15045" w:dyaOrig="12525" w14:anchorId="154B89C9">
          <v:shape id="_x0000_i1073" type="#_x0000_t75" style="width:525.8pt;height:516.65pt" o:ole="">
            <v:imagedata r:id="rId145" o:title=""/>
          </v:shape>
          <o:OLEObject Type="Embed" ProgID="Mscgen.Chart" ShapeID="_x0000_i1073" DrawAspect="Content" ObjectID="_1734525378" r:id="rId146"/>
        </w:object>
      </w:r>
      <w:r w:rsidR="008A140A" w:rsidRPr="008A140A">
        <w:t>Fig. A.3.2-1: Call flow for STAR UE</w:t>
      </w:r>
    </w:p>
    <w:p w14:paraId="41718B74" w14:textId="77777777" w:rsidR="00F2436B" w:rsidRDefault="00F2436B" w:rsidP="00F2436B">
      <w:r>
        <w:t>A description of the steps is provided:</w:t>
      </w:r>
    </w:p>
    <w:p w14:paraId="3BFFC000" w14:textId="77777777" w:rsidR="00F2436B" w:rsidRDefault="00F2436B" w:rsidP="00841DF9">
      <w:pPr>
        <w:pStyle w:val="B1"/>
      </w:pPr>
      <w:r>
        <w:t>1.</w:t>
      </w:r>
      <w:r w:rsidR="008A140A">
        <w:tab/>
      </w:r>
      <w:r>
        <w:t>User starts the app. The app connects to the cloud to fetch a list of exercise routines for the user</w:t>
      </w:r>
    </w:p>
    <w:p w14:paraId="5D759830" w14:textId="77777777" w:rsidR="00F2436B" w:rsidRDefault="00F2436B" w:rsidP="00841DF9">
      <w:pPr>
        <w:pStyle w:val="B1"/>
      </w:pPr>
      <w:r>
        <w:t>2.</w:t>
      </w:r>
      <w:r>
        <w:tab/>
        <w:t>The AP sends a list of routines to the app. Each routine is associated with an entry point for that routine. The entry point is typically a scene description that describes the objects in the scene and anchors the scene with the world space.</w:t>
      </w:r>
    </w:p>
    <w:p w14:paraId="035C61A0" w14:textId="77777777" w:rsidR="00F2436B" w:rsidRDefault="00F2436B" w:rsidP="00841DF9">
      <w:pPr>
        <w:pStyle w:val="B1"/>
      </w:pPr>
      <w:r>
        <w:t>3.</w:t>
      </w:r>
      <w:r>
        <w:tab/>
        <w:t>The user selects a routine in the app</w:t>
      </w:r>
    </w:p>
    <w:p w14:paraId="0A19F817" w14:textId="77777777" w:rsidR="00F2436B" w:rsidRDefault="00F2436B" w:rsidP="00841DF9">
      <w:pPr>
        <w:pStyle w:val="B1"/>
      </w:pPr>
      <w:r>
        <w:t>4.</w:t>
      </w:r>
      <w:r>
        <w:tab/>
        <w:t>The app fetches the scene description for the selected routine from the application provider</w:t>
      </w:r>
    </w:p>
    <w:p w14:paraId="214F5057" w14:textId="77777777" w:rsidR="00F2436B" w:rsidRDefault="00F2436B" w:rsidP="00841DF9">
      <w:pPr>
        <w:pStyle w:val="B1"/>
      </w:pPr>
      <w:r>
        <w:t>5.</w:t>
      </w:r>
      <w:r>
        <w:tab/>
        <w:t xml:space="preserve">The app initializes the Scene Manager and passes the entry point to it. </w:t>
      </w:r>
    </w:p>
    <w:p w14:paraId="7AC9E61B" w14:textId="77777777" w:rsidR="00F2436B" w:rsidRDefault="00F2436B" w:rsidP="00841DF9">
      <w:pPr>
        <w:pStyle w:val="B1"/>
      </w:pPr>
      <w:r>
        <w:t>6.</w:t>
      </w:r>
      <w:r>
        <w:tab/>
        <w:t>The Scene Manager parses entry point to extract information about the required objects in the scene. In this case, the coach, the student, and a speaker are the 3 objects that will be rendered in the scene.</w:t>
      </w:r>
    </w:p>
    <w:p w14:paraId="2E8D851B" w14:textId="77777777" w:rsidR="00F2436B" w:rsidRDefault="00F2436B" w:rsidP="00841DF9">
      <w:pPr>
        <w:pStyle w:val="B1"/>
      </w:pPr>
      <w:r>
        <w:t>7.</w:t>
      </w:r>
      <w:r>
        <w:tab/>
        <w:t xml:space="preserve">The Scene Manager informs the application about the required media that needs to be accessed. </w:t>
      </w:r>
    </w:p>
    <w:p w14:paraId="06383AD9" w14:textId="77777777" w:rsidR="00F2436B" w:rsidRDefault="00F2436B" w:rsidP="00841DF9">
      <w:pPr>
        <w:pStyle w:val="B1"/>
      </w:pPr>
      <w:r>
        <w:t>8.</w:t>
      </w:r>
      <w:r>
        <w:tab/>
        <w:t>The app parses the information about the media objects and determines how and when to access each of them.</w:t>
      </w:r>
    </w:p>
    <w:p w14:paraId="363648BC" w14:textId="77777777" w:rsidR="00F2436B" w:rsidRDefault="00F2436B" w:rsidP="00841DF9">
      <w:pPr>
        <w:pStyle w:val="B1"/>
      </w:pPr>
      <w:r>
        <w:t>9.</w:t>
      </w:r>
      <w:r>
        <w:tab/>
        <w:t>The app informs the MSH that it will start 2 streaming sessions for the 2 dynamic objects.</w:t>
      </w:r>
    </w:p>
    <w:p w14:paraId="5B912D16" w14:textId="77777777" w:rsidR="00F2436B" w:rsidRDefault="00F2436B" w:rsidP="00841DF9">
      <w:pPr>
        <w:pStyle w:val="B1"/>
      </w:pPr>
      <w:r>
        <w:t>10.</w:t>
      </w:r>
      <w:r>
        <w:tab/>
        <w:t>The MSH shares the information with the AF and based on existing provisioning by the Application Provider, the AF may request QoS and charging modifications to the PDU sessions.</w:t>
      </w:r>
    </w:p>
    <w:p w14:paraId="6B7B8832" w14:textId="77777777" w:rsidR="00F2436B" w:rsidRDefault="00F2436B" w:rsidP="00841DF9">
      <w:pPr>
        <w:pStyle w:val="B1"/>
      </w:pPr>
      <w:r>
        <w:t>11.</w:t>
      </w:r>
      <w:r>
        <w:tab/>
        <w:t>The App creates a new XR session and anchors the scene to a selected space in the XR session.</w:t>
      </w:r>
    </w:p>
    <w:p w14:paraId="7D24D2E2" w14:textId="77777777" w:rsidR="00F2436B" w:rsidRDefault="00F2436B" w:rsidP="00841DF9">
      <w:pPr>
        <w:pStyle w:val="B1"/>
      </w:pPr>
      <w:r>
        <w:t>12.</w:t>
      </w:r>
      <w:r>
        <w:tab/>
        <w:t>The media exchange begins:</w:t>
      </w:r>
    </w:p>
    <w:p w14:paraId="08BB1786" w14:textId="77777777" w:rsidR="00F2436B" w:rsidRDefault="00F2436B" w:rsidP="00841DF9">
      <w:pPr>
        <w:pStyle w:val="B2"/>
      </w:pPr>
      <w:r>
        <w:t>a.</w:t>
      </w:r>
      <w:r w:rsidR="008A140A">
        <w:tab/>
      </w:r>
      <w:r>
        <w:t>The static object in the scene, the loudspeaker, is fetched by the App</w:t>
      </w:r>
    </w:p>
    <w:p w14:paraId="0C82270E" w14:textId="77777777" w:rsidR="00F2436B" w:rsidRDefault="00F2436B" w:rsidP="00841DF9">
      <w:pPr>
        <w:pStyle w:val="B2"/>
      </w:pPr>
      <w:r>
        <w:t>b.</w:t>
      </w:r>
      <w:r>
        <w:tab/>
        <w:t>The manifest for object 1 is retrieved</w:t>
      </w:r>
    </w:p>
    <w:p w14:paraId="7821007A" w14:textId="77777777" w:rsidR="00F2436B" w:rsidRDefault="00F2436B" w:rsidP="00841DF9">
      <w:pPr>
        <w:pStyle w:val="B2"/>
      </w:pPr>
      <w:r>
        <w:t>c.</w:t>
      </w:r>
      <w:r>
        <w:tab/>
        <w:t>The manifest for object 2 is retrieved</w:t>
      </w:r>
    </w:p>
    <w:p w14:paraId="251C3199" w14:textId="77777777" w:rsidR="00F2436B" w:rsidRDefault="00F2436B" w:rsidP="00841DF9">
      <w:pPr>
        <w:pStyle w:val="B2"/>
      </w:pPr>
      <w:r>
        <w:t>d.</w:t>
      </w:r>
      <w:r>
        <w:tab/>
        <w:t>The App configures the immersive video decoders based on the components of each object</w:t>
      </w:r>
    </w:p>
    <w:p w14:paraId="45A77600" w14:textId="77777777" w:rsidR="00F2436B" w:rsidRDefault="00F2436B" w:rsidP="00841DF9">
      <w:pPr>
        <w:pStyle w:val="B2"/>
      </w:pPr>
      <w:r>
        <w:t>e.</w:t>
      </w:r>
      <w:r>
        <w:tab/>
        <w:t>Media segment for each component of each object is fetched</w:t>
      </w:r>
    </w:p>
    <w:p w14:paraId="4466B96A" w14:textId="77777777" w:rsidR="00F2436B" w:rsidRDefault="00F2436B" w:rsidP="00841DF9">
      <w:pPr>
        <w:pStyle w:val="B2"/>
      </w:pPr>
      <w:r>
        <w:t>f.</w:t>
      </w:r>
      <w:r>
        <w:tab/>
        <w:t>The segment is decoded and passed to the immersive media renderer</w:t>
      </w:r>
    </w:p>
    <w:p w14:paraId="33E3E210" w14:textId="77777777" w:rsidR="00F2436B" w:rsidRPr="00C137AF" w:rsidRDefault="00F2436B" w:rsidP="00841DF9">
      <w:pPr>
        <w:pStyle w:val="B1"/>
      </w:pPr>
      <w:r>
        <w:t>13.</w:t>
      </w:r>
      <w:r>
        <w:tab/>
        <w:t>The Scene Manager periodically renders a frame by iteratively reconstructing each object and rendering it to a swapchain image. The swapchain image is passed to the AR Runtime for rendering to the HMD device.</w:t>
      </w:r>
    </w:p>
    <w:p w14:paraId="48644F63" w14:textId="77777777" w:rsidR="00F2436B" w:rsidRDefault="00F2436B" w:rsidP="00F2436B">
      <w:r>
        <w:t>The following media is assumed for this use case:</w:t>
      </w:r>
    </w:p>
    <w:p w14:paraId="4B465F0F" w14:textId="77777777" w:rsidR="00F2436B" w:rsidRPr="00766968" w:rsidRDefault="00B3799A" w:rsidP="00841DF9">
      <w:pPr>
        <w:pStyle w:val="B1"/>
      </w:pPr>
      <w:r w:rsidRPr="00766968">
        <w:t>-</w:t>
      </w:r>
      <w:r w:rsidRPr="00766968">
        <w:tab/>
      </w:r>
      <w:r w:rsidR="00F2436B" w:rsidRPr="00766968">
        <w:t>An entry point: a scene description that describes the objects in the scene.</w:t>
      </w:r>
    </w:p>
    <w:p w14:paraId="65B990F9" w14:textId="77777777" w:rsidR="00F2436B" w:rsidRPr="00766968" w:rsidRDefault="00B3799A" w:rsidP="00841DF9">
      <w:pPr>
        <w:pStyle w:val="B1"/>
      </w:pPr>
      <w:r w:rsidRPr="00766968">
        <w:t>-</w:t>
      </w:r>
      <w:r w:rsidRPr="00766968">
        <w:tab/>
      </w:r>
      <w:r w:rsidR="00F2436B" w:rsidRPr="00766968">
        <w:t>Dynamic objects for the coach and student: these can be dynamic meshes, animated meshes, or point clouds</w:t>
      </w:r>
    </w:p>
    <w:p w14:paraId="1AFB8816" w14:textId="77777777" w:rsidR="00F2436B" w:rsidRPr="00766968" w:rsidRDefault="00B3799A" w:rsidP="00841DF9">
      <w:pPr>
        <w:pStyle w:val="B1"/>
      </w:pPr>
      <w:r w:rsidRPr="00766968">
        <w:t>-</w:t>
      </w:r>
      <w:r w:rsidRPr="00766968">
        <w:tab/>
      </w:r>
      <w:r w:rsidR="00F2436B" w:rsidRPr="00766968">
        <w:t>Static object for the loudspeaker: this can be a static mesh</w:t>
      </w:r>
    </w:p>
    <w:p w14:paraId="3EA06F7C" w14:textId="77777777" w:rsidR="00F2436B" w:rsidRPr="00766968" w:rsidRDefault="00B3799A" w:rsidP="00841DF9">
      <w:pPr>
        <w:pStyle w:val="B1"/>
      </w:pPr>
      <w:r w:rsidRPr="00766968">
        <w:t>-</w:t>
      </w:r>
      <w:r w:rsidRPr="00766968">
        <w:tab/>
      </w:r>
      <w:r w:rsidR="00F2436B" w:rsidRPr="00766968">
        <w:t>Spatial audio: representing the vocal instructions associated with the dynamic object of the coach</w:t>
      </w:r>
    </w:p>
    <w:p w14:paraId="2BE1CA6E" w14:textId="77777777" w:rsidR="00F2436B" w:rsidRPr="00766968" w:rsidRDefault="008A140A" w:rsidP="00841DF9">
      <w:pPr>
        <w:pStyle w:val="B1"/>
      </w:pPr>
      <w:r w:rsidRPr="00766968">
        <w:t>-</w:t>
      </w:r>
      <w:r w:rsidRPr="00766968">
        <w:tab/>
      </w:r>
      <w:r w:rsidR="00F2436B" w:rsidRPr="00766968">
        <w:t>Spatial audio: representing the music for which the loudspeaker is the source</w:t>
      </w:r>
    </w:p>
    <w:p w14:paraId="101FA466" w14:textId="77777777" w:rsidR="008743D5" w:rsidRDefault="008743D5" w:rsidP="008743D5">
      <w:pPr>
        <w:pStyle w:val="Heading2"/>
        <w:rPr>
          <w:lang w:eastAsia="ko-KR"/>
        </w:rPr>
      </w:pPr>
      <w:bookmarkStart w:id="225" w:name="_Toc123912757"/>
      <w:r>
        <w:rPr>
          <w:rFonts w:hint="eastAsia"/>
          <w:lang w:eastAsia="ko-KR"/>
        </w:rPr>
        <w:t>A.3.</w:t>
      </w:r>
      <w:r>
        <w:rPr>
          <w:lang w:eastAsia="ko-KR"/>
        </w:rPr>
        <w:t>3</w:t>
      </w:r>
      <w:r>
        <w:rPr>
          <w:rFonts w:hint="eastAsia"/>
          <w:lang w:eastAsia="ko-KR"/>
        </w:rPr>
        <w:tab/>
        <w:t xml:space="preserve">Call flow for </w:t>
      </w:r>
      <w:r>
        <w:rPr>
          <w:lang w:eastAsia="ko-KR"/>
        </w:rPr>
        <w:t>EDGAR</w:t>
      </w:r>
      <w:r>
        <w:rPr>
          <w:rFonts w:hint="eastAsia"/>
          <w:lang w:eastAsia="ko-KR"/>
        </w:rPr>
        <w:t xml:space="preserve"> UE</w:t>
      </w:r>
      <w:bookmarkEnd w:id="225"/>
    </w:p>
    <w:p w14:paraId="28F286A4" w14:textId="77777777" w:rsidR="008743D5" w:rsidRDefault="008743D5" w:rsidP="008743D5">
      <w:r>
        <w:t>The call flow of the establishment of the AR session for EDGAR UE is shown in Fig. A.3.3-1:</w:t>
      </w:r>
    </w:p>
    <w:p w14:paraId="7B241425" w14:textId="77777777" w:rsidR="008743D5" w:rsidRPr="000954AA" w:rsidRDefault="003979C0" w:rsidP="009701A3">
      <w:pPr>
        <w:pStyle w:val="TF"/>
      </w:pPr>
      <w:r>
        <w:rPr>
          <w:noProof/>
        </w:rPr>
        <w:object w:dxaOrig="16028" w:dyaOrig="6668" w14:anchorId="0DF1B386">
          <v:shape id="_x0000_i1074" type="#_x0000_t75" style="width:538.55pt;height:251.7pt" o:ole="">
            <v:imagedata r:id="rId147" o:title=""/>
          </v:shape>
          <o:OLEObject Type="Embed" ProgID="Mscgen.Chart" ShapeID="_x0000_i1074" DrawAspect="Content" ObjectID="_1734525379" r:id="rId148"/>
        </w:object>
      </w:r>
      <w:r w:rsidR="008743D5" w:rsidRPr="008743D5">
        <w:t xml:space="preserve"> </w:t>
      </w:r>
      <w:r w:rsidR="008743D5" w:rsidRPr="008A140A">
        <w:t>Fig. A.3.</w:t>
      </w:r>
      <w:r w:rsidR="008743D5">
        <w:t>3</w:t>
      </w:r>
      <w:r w:rsidR="008743D5" w:rsidRPr="008A140A">
        <w:t xml:space="preserve">-1: Call flow for </w:t>
      </w:r>
      <w:r w:rsidR="008743D5">
        <w:t>EDGAR</w:t>
      </w:r>
      <w:r w:rsidR="008743D5" w:rsidRPr="008A140A">
        <w:t xml:space="preserve"> UE</w:t>
      </w:r>
    </w:p>
    <w:p w14:paraId="3225D617" w14:textId="77777777" w:rsidR="008743D5" w:rsidRDefault="008743D5" w:rsidP="008743D5">
      <w:r>
        <w:t>A description of the steps is provided:</w:t>
      </w:r>
    </w:p>
    <w:p w14:paraId="7092F390" w14:textId="77777777" w:rsidR="008743D5" w:rsidRDefault="008743D5" w:rsidP="00841DF9">
      <w:pPr>
        <w:pStyle w:val="B1"/>
      </w:pPr>
      <w:r>
        <w:t>1.</w:t>
      </w:r>
      <w:r>
        <w:tab/>
        <w:t>User starts the app. The app connects to the cloud to fetch a list of exercise routines for the user</w:t>
      </w:r>
    </w:p>
    <w:p w14:paraId="5096D8E4" w14:textId="77777777" w:rsidR="008743D5" w:rsidRDefault="008743D5" w:rsidP="00841DF9">
      <w:pPr>
        <w:pStyle w:val="B1"/>
      </w:pPr>
      <w:r>
        <w:t>2.</w:t>
      </w:r>
      <w:r>
        <w:tab/>
        <w:t>The AP sends a list of routines to the app. Each routine is associated with an entry point for that routine. The entry point is typically a scene description that describes the objects in the scene and anchors the scene with the world space.</w:t>
      </w:r>
    </w:p>
    <w:p w14:paraId="460B8D27" w14:textId="77777777" w:rsidR="008743D5" w:rsidRDefault="008743D5" w:rsidP="00841DF9">
      <w:pPr>
        <w:pStyle w:val="B1"/>
      </w:pPr>
      <w:r>
        <w:t>3.</w:t>
      </w:r>
      <w:r>
        <w:tab/>
        <w:t>The user selects a routine of preference in the app</w:t>
      </w:r>
    </w:p>
    <w:p w14:paraId="4432E157" w14:textId="77777777" w:rsidR="008743D5" w:rsidRDefault="008743D5" w:rsidP="00841DF9">
      <w:pPr>
        <w:pStyle w:val="B1"/>
      </w:pPr>
      <w:r>
        <w:t>4.</w:t>
      </w:r>
      <w:r>
        <w:tab/>
        <w:t>The application sends a request for the entry point to the selected content. The Application Provider responds with an entry point to a scene description and a list of requirements for optimal processing of the scene.</w:t>
      </w:r>
    </w:p>
    <w:p w14:paraId="6EFBAE14" w14:textId="77777777" w:rsidR="008743D5" w:rsidRDefault="008743D5" w:rsidP="00841DF9">
      <w:pPr>
        <w:pStyle w:val="B1"/>
      </w:pPr>
      <w:r>
        <w:t>5.</w:t>
      </w:r>
      <w:r>
        <w:tab/>
        <w:t>The application determines that EDGE support is required and sends a request to the MSH to discover an appropriate Edge AS that can serve the application.</w:t>
      </w:r>
    </w:p>
    <w:p w14:paraId="48522F8C" w14:textId="77777777" w:rsidR="008743D5" w:rsidRDefault="008743D5" w:rsidP="00841DF9">
      <w:pPr>
        <w:pStyle w:val="B1"/>
      </w:pPr>
      <w:r>
        <w:t>6.</w:t>
      </w:r>
      <w:r>
        <w:tab/>
        <w:t>The MSH sends the requirements to the AF and receives a list of candidate EAS(s)</w:t>
      </w:r>
    </w:p>
    <w:p w14:paraId="13F6F87C" w14:textId="77777777" w:rsidR="008743D5" w:rsidRDefault="008743D5" w:rsidP="00841DF9">
      <w:pPr>
        <w:pStyle w:val="B1"/>
      </w:pPr>
      <w:r>
        <w:t>7.</w:t>
      </w:r>
      <w:r>
        <w:tab/>
        <w:t>The MSH selects an appropriate EAS from the list of candidates.</w:t>
      </w:r>
    </w:p>
    <w:p w14:paraId="04A772BC" w14:textId="77777777" w:rsidR="008743D5" w:rsidRDefault="008743D5" w:rsidP="00841DF9">
      <w:pPr>
        <w:pStyle w:val="B1"/>
      </w:pPr>
      <w:r>
        <w:t>8.</w:t>
      </w:r>
      <w:r>
        <w:tab/>
        <w:t>The MSH provides the location of the EAS to the application.</w:t>
      </w:r>
    </w:p>
    <w:p w14:paraId="26E946ED" w14:textId="77777777" w:rsidR="008743D5" w:rsidRDefault="008743D5" w:rsidP="00841DF9">
      <w:pPr>
        <w:pStyle w:val="B1"/>
      </w:pPr>
      <w:r>
        <w:t>9.</w:t>
      </w:r>
      <w:r>
        <w:tab/>
        <w:t>The application connects to the EAS and provides initialization information. The initialization information contains: the URL to the scene description entry point or the actual scene description, its current processing capabilities, supported formats and protocols, etc.</w:t>
      </w:r>
    </w:p>
    <w:p w14:paraId="5E52C784" w14:textId="77777777" w:rsidR="008743D5" w:rsidRDefault="008743D5" w:rsidP="00841DF9">
      <w:pPr>
        <w:pStyle w:val="B1"/>
      </w:pPr>
      <w:r>
        <w:t>10.</w:t>
      </w:r>
      <w:r>
        <w:tab/>
        <w:t xml:space="preserve">The EAS configures the server application accordingly and generates a customized entry point for the client. The formats depend on the capabilities of the UE. The EAS adjusts the amount of processing performed by the EAS based on the current capabilities of the application. For example, The EAS may perform scene lighting and ray tracing and then generate a </w:t>
      </w:r>
      <w:r w:rsidR="00FA152B">
        <w:t xml:space="preserve">lightweight </w:t>
      </w:r>
      <w:r>
        <w:t>3D scene description for the application. A less-capable UE may receive a more flattened scene, that contains stereo eye views and some depth information.</w:t>
      </w:r>
    </w:p>
    <w:p w14:paraId="28BCEF7E" w14:textId="77777777" w:rsidR="008743D5" w:rsidRDefault="008743D5" w:rsidP="00841DF9">
      <w:pPr>
        <w:pStyle w:val="B1"/>
      </w:pPr>
      <w:r>
        <w:t>11.</w:t>
      </w:r>
      <w:r>
        <w:tab/>
        <w:t>The App initializes the Scene Manager with the new low-complexity entry point.</w:t>
      </w:r>
    </w:p>
    <w:p w14:paraId="733C74C2" w14:textId="77777777" w:rsidR="008A140A" w:rsidRPr="009701A3" w:rsidRDefault="008743D5" w:rsidP="00841DF9">
      <w:pPr>
        <w:pStyle w:val="B1"/>
        <w:rPr>
          <w:rFonts w:hint="eastAsia"/>
          <w:lang w:eastAsia="ko-KR"/>
        </w:rPr>
      </w:pPr>
      <w:r>
        <w:t>12.</w:t>
      </w:r>
      <w:r>
        <w:tab/>
        <w:t>The rest of the steps are similar to steps 6-10 from the STAR call flow.</w:t>
      </w:r>
    </w:p>
    <w:p w14:paraId="71583B52" w14:textId="2D54B32E" w:rsidR="00C84EAD" w:rsidRDefault="00C84EAD" w:rsidP="00C84EAD">
      <w:pPr>
        <w:pStyle w:val="Heading1"/>
        <w:rPr>
          <w:lang w:val="en-US"/>
        </w:rPr>
      </w:pPr>
      <w:bookmarkStart w:id="226" w:name="_Toc67919072"/>
      <w:bookmarkStart w:id="227" w:name="_Toc123912758"/>
      <w:r w:rsidRPr="00770620">
        <w:rPr>
          <w:lang w:val="en-US"/>
        </w:rPr>
        <w:t>A.</w:t>
      </w:r>
      <w:r w:rsidR="00F2436B">
        <w:rPr>
          <w:lang w:val="en-US"/>
        </w:rPr>
        <w:t>4</w:t>
      </w:r>
      <w:r w:rsidRPr="00770620">
        <w:rPr>
          <w:lang w:val="en-US"/>
        </w:rPr>
        <w:tab/>
      </w:r>
      <w:r>
        <w:rPr>
          <w:lang w:val="en-US"/>
        </w:rPr>
        <w:t>Use Case 19: AR Conferencing</w:t>
      </w:r>
      <w:bookmarkEnd w:id="226"/>
      <w:bookmarkEnd w:id="227"/>
    </w:p>
    <w:p w14:paraId="256AB717" w14:textId="77777777" w:rsidR="00895CC2" w:rsidRPr="00895CC2" w:rsidRDefault="00895CC2" w:rsidP="00895CC2">
      <w:pPr>
        <w:pStyle w:val="TH"/>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31"/>
      </w:tblGrid>
      <w:tr w:rsidR="00C84EAD" w:rsidRPr="00E3683A" w14:paraId="5B5876A8" w14:textId="77777777" w:rsidTr="006A3FCD">
        <w:tc>
          <w:tcPr>
            <w:tcW w:w="9831" w:type="dxa"/>
            <w:shd w:val="clear" w:color="auto" w:fill="A6A6A6"/>
          </w:tcPr>
          <w:p w14:paraId="60E8BAF0" w14:textId="77777777" w:rsidR="00C84EAD" w:rsidRPr="00E3683A" w:rsidRDefault="00C84EAD" w:rsidP="006A3FCD">
            <w:pPr>
              <w:rPr>
                <w:rFonts w:cs="Arial"/>
                <w:b/>
                <w:color w:val="FFFFFF"/>
                <w:lang/>
              </w:rPr>
            </w:pPr>
            <w:r w:rsidRPr="00DB3790">
              <w:rPr>
                <w:rFonts w:cs="Arial"/>
                <w:b/>
                <w:color w:val="FFFFFF"/>
              </w:rPr>
              <w:t xml:space="preserve">Use Case Description: </w:t>
            </w:r>
            <w:r>
              <w:rPr>
                <w:rFonts w:cs="Arial"/>
                <w:b/>
                <w:color w:val="FFFFFF"/>
                <w:lang/>
              </w:rPr>
              <w:t>AR Conferencing</w:t>
            </w:r>
          </w:p>
        </w:tc>
      </w:tr>
      <w:tr w:rsidR="00C84EAD" w:rsidRPr="00402942" w14:paraId="08133847" w14:textId="77777777" w:rsidTr="006A3FCD">
        <w:tc>
          <w:tcPr>
            <w:tcW w:w="9831" w:type="dxa"/>
            <w:shd w:val="clear" w:color="auto" w:fill="auto"/>
          </w:tcPr>
          <w:p w14:paraId="6BCCF354" w14:textId="77777777" w:rsidR="00C84EAD" w:rsidRPr="00B630C2" w:rsidRDefault="00C84EAD" w:rsidP="006A3FCD">
            <w:pPr>
              <w:rPr>
                <w:lang/>
              </w:rPr>
            </w:pPr>
            <w:r w:rsidRPr="00B630C2">
              <w:rPr>
                <w:lang/>
              </w:rPr>
              <w:t xml:space="preserve">This clause describes an AR conferencing use-case that allows participants </w:t>
            </w:r>
            <w:r>
              <w:rPr>
                <w:lang/>
              </w:rPr>
              <w:t xml:space="preserve">in a </w:t>
            </w:r>
            <w:r w:rsidRPr="00B630C2">
              <w:rPr>
                <w:lang/>
              </w:rPr>
              <w:t>3D volumetric representation, e.g. point clouds or meshes</w:t>
            </w:r>
            <w:r>
              <w:rPr>
                <w:lang/>
              </w:rPr>
              <w:t>,</w:t>
            </w:r>
            <w:r w:rsidRPr="00B630C2">
              <w:rPr>
                <w:lang/>
              </w:rPr>
              <w:t xml:space="preserve"> in order to provide an immersive conferencing experience. </w:t>
            </w:r>
          </w:p>
          <w:p w14:paraId="309FD7BA" w14:textId="479BA41E" w:rsidR="00C84EAD" w:rsidRPr="009701A3" w:rsidRDefault="00C84EAD" w:rsidP="003B45A9">
            <w:pPr>
              <w:pStyle w:val="Heading3"/>
            </w:pPr>
            <w:bookmarkStart w:id="228" w:name="_Toc67919073"/>
            <w:bookmarkStart w:id="229" w:name="_Toc123912759"/>
            <w:r w:rsidRPr="009701A3">
              <w:t>3.2.1</w:t>
            </w:r>
            <w:r w:rsidRPr="009701A3">
              <w:tab/>
              <w:t>AR Conferencing (1:1)</w:t>
            </w:r>
            <w:bookmarkEnd w:id="228"/>
            <w:bookmarkEnd w:id="229"/>
          </w:p>
          <w:p w14:paraId="7F23B7EF" w14:textId="77777777" w:rsidR="00C84EAD" w:rsidRPr="00B630C2" w:rsidRDefault="00C84EAD" w:rsidP="006A3FCD">
            <w:pPr>
              <w:rPr>
                <w:lang/>
              </w:rPr>
            </w:pPr>
            <w:r w:rsidRPr="00B630C2">
              <w:rPr>
                <w:lang/>
              </w:rPr>
              <w:t xml:space="preserve">Bob and Alice want to make an AR conferencing call. Both are wearing AR </w:t>
            </w:r>
            <w:r>
              <w:rPr>
                <w:lang/>
              </w:rPr>
              <w:t>glasses</w:t>
            </w:r>
            <w:r w:rsidRPr="00B630C2">
              <w:rPr>
                <w:lang/>
              </w:rPr>
              <w:t>. Bob is located in Stockholm while Alice is located in Aachen. One or more cameras are placed in each location and are filming Bob and Alice, respectively. Bob can see a 3D volumetric representation of Alice on his AR headset and Alice can see a 3D volumetric representation of Bob on her AR headset. Bob and Alice can enjoy a truly immersive audio-visual experience.</w:t>
            </w:r>
          </w:p>
          <w:p w14:paraId="185442F7" w14:textId="77777777" w:rsidR="00C84EAD" w:rsidRPr="003D58D4" w:rsidRDefault="0003718E" w:rsidP="00E4377F">
            <w:pPr>
              <w:pStyle w:val="TH"/>
              <w:rPr>
                <w:lang/>
              </w:rPr>
            </w:pPr>
            <w:r w:rsidRPr="0003718E">
              <w:rPr>
                <w:noProof/>
                <w:lang w:val="en-US" w:eastAsia="ko-KR"/>
              </w:rPr>
              <w:pict w14:anchorId="0C80C472">
                <v:shape id="Picture 6" o:spid="_x0000_i1075" type="#_x0000_t75" style="width:327.95pt;height:110.65pt;visibility:visible">
                  <v:imagedata r:id="rId149" o:title=""/>
                </v:shape>
              </w:pict>
            </w:r>
          </w:p>
          <w:p w14:paraId="7399AA03" w14:textId="68FC74D9" w:rsidR="00C84EAD" w:rsidRPr="00895CC2" w:rsidRDefault="00C84EAD" w:rsidP="009701A3">
            <w:pPr>
              <w:pStyle w:val="TF"/>
            </w:pPr>
            <w:r w:rsidRPr="00846F56">
              <w:t xml:space="preserve">Figure </w:t>
            </w:r>
            <w:r w:rsidR="004B520C">
              <w:t>A.4</w:t>
            </w:r>
            <w:r>
              <w:rPr>
                <w:lang/>
              </w:rPr>
              <w:t>-1:</w:t>
            </w:r>
            <w:r w:rsidRPr="00846F56">
              <w:t xml:space="preserve"> </w:t>
            </w:r>
            <w:r>
              <w:rPr>
                <w:lang/>
              </w:rPr>
              <w:t>AR Conferencing (1:1)</w:t>
            </w:r>
          </w:p>
          <w:p w14:paraId="691C1C57" w14:textId="7810FFC9" w:rsidR="00C84EAD" w:rsidRPr="009701A3" w:rsidRDefault="00C84EAD" w:rsidP="003B45A9">
            <w:pPr>
              <w:pStyle w:val="Heading3"/>
            </w:pPr>
            <w:bookmarkStart w:id="230" w:name="_Toc67919074"/>
            <w:bookmarkStart w:id="231" w:name="_Toc123912760"/>
            <w:r w:rsidRPr="009701A3">
              <w:t>3.2.1</w:t>
            </w:r>
            <w:r w:rsidRPr="009701A3">
              <w:tab/>
              <w:t>AR Conferencing (1:many)</w:t>
            </w:r>
            <w:bookmarkEnd w:id="230"/>
            <w:bookmarkEnd w:id="231"/>
          </w:p>
          <w:p w14:paraId="76781B21" w14:textId="77777777" w:rsidR="00C84EAD" w:rsidRPr="00B630C2" w:rsidRDefault="00C84EAD" w:rsidP="006A3FCD">
            <w:pPr>
              <w:rPr>
                <w:lang/>
              </w:rPr>
            </w:pPr>
            <w:r w:rsidRPr="00B630C2">
              <w:rPr>
                <w:lang/>
              </w:rPr>
              <w:t>Bob and Alice are invited to an escalation meeting. Bob is able to physically attend the meeting, whereas Alice is virtually joining the meeting. Alice can be seen by Bob and other participants as a 3D volumetric representation on their AR glasses. Bob and other participants can interact with the 3D volumetric representations (e.g. rotate, zoom-in, resize). Alice can see and interact with Bob and other participants. Alice may use a laptop, phone, AR or VR device to visualize participants in the office. All participants can enjoy a truly immersive audio-visual experience.</w:t>
            </w:r>
          </w:p>
          <w:p w14:paraId="78B5C5E8" w14:textId="77777777" w:rsidR="00C84EAD" w:rsidRDefault="0003718E" w:rsidP="006A3FCD">
            <w:r w:rsidRPr="00E4377F">
              <w:rPr>
                <w:rStyle w:val="THChar"/>
              </w:rPr>
              <w:pict w14:anchorId="42FCF5B2">
                <v:shape id="Picture 7" o:spid="_x0000_i1076" type="#_x0000_t75" style="width:347.35pt;height:157pt;visibility:visible">
                  <v:imagedata r:id="rId150" o:title=""/>
                </v:shape>
              </w:pict>
            </w:r>
          </w:p>
          <w:p w14:paraId="70765E79" w14:textId="77777777" w:rsidR="00C84EAD" w:rsidRPr="00402942" w:rsidRDefault="00C84EAD" w:rsidP="009701A3">
            <w:pPr>
              <w:pStyle w:val="TF"/>
              <w:rPr>
                <w:lang/>
              </w:rPr>
            </w:pPr>
            <w:r w:rsidRPr="00846F56">
              <w:t xml:space="preserve">Figure </w:t>
            </w:r>
            <w:r w:rsidR="004B520C">
              <w:rPr>
                <w:lang w:val="en-GB"/>
              </w:rPr>
              <w:t>A</w:t>
            </w:r>
            <w:r>
              <w:rPr>
                <w:lang/>
              </w:rPr>
              <w:t>.</w:t>
            </w:r>
            <w:r w:rsidR="004B520C">
              <w:rPr>
                <w:lang w:val="en-GB"/>
              </w:rPr>
              <w:t>4</w:t>
            </w:r>
            <w:r>
              <w:rPr>
                <w:lang/>
              </w:rPr>
              <w:t>-</w:t>
            </w:r>
            <w:r w:rsidR="004B520C">
              <w:rPr>
                <w:lang w:val="en-GB"/>
              </w:rPr>
              <w:t>2</w:t>
            </w:r>
            <w:r>
              <w:rPr>
                <w:lang/>
              </w:rPr>
              <w:t>: AR Conferencing (1:many)</w:t>
            </w:r>
          </w:p>
        </w:tc>
      </w:tr>
      <w:tr w:rsidR="00C84EAD" w:rsidRPr="00DB3790" w14:paraId="3A88A91E" w14:textId="77777777" w:rsidTr="006A3FCD">
        <w:tc>
          <w:tcPr>
            <w:tcW w:w="9831" w:type="dxa"/>
            <w:shd w:val="clear" w:color="auto" w:fill="A6A6A6"/>
          </w:tcPr>
          <w:p w14:paraId="6462BA0E" w14:textId="77777777" w:rsidR="00C84EAD" w:rsidRPr="00DB3790" w:rsidRDefault="00C84EAD" w:rsidP="006A3FCD">
            <w:pPr>
              <w:rPr>
                <w:rFonts w:cs="Arial"/>
                <w:b/>
                <w:color w:val="FFFFFF"/>
              </w:rPr>
            </w:pPr>
            <w:r w:rsidRPr="00DB3790">
              <w:rPr>
                <w:rFonts w:cs="Arial"/>
                <w:b/>
                <w:color w:val="FFFFFF"/>
              </w:rPr>
              <w:t>Categorization</w:t>
            </w:r>
          </w:p>
        </w:tc>
      </w:tr>
      <w:tr w:rsidR="00C84EAD" w:rsidRPr="00E3683A" w14:paraId="6E662C18" w14:textId="77777777" w:rsidTr="006A3FCD">
        <w:tc>
          <w:tcPr>
            <w:tcW w:w="9831" w:type="dxa"/>
            <w:shd w:val="clear" w:color="auto" w:fill="auto"/>
          </w:tcPr>
          <w:p w14:paraId="27CCAB4F" w14:textId="77777777" w:rsidR="00C84EAD" w:rsidRPr="00DB3790" w:rsidRDefault="00C84EAD" w:rsidP="006A3FCD">
            <w:pPr>
              <w:rPr>
                <w:rFonts w:cs="Arial"/>
                <w:b/>
              </w:rPr>
            </w:pPr>
            <w:r w:rsidRPr="00DB3790">
              <w:rPr>
                <w:rFonts w:cs="Arial"/>
                <w:b/>
              </w:rPr>
              <w:t>Type: AR</w:t>
            </w:r>
          </w:p>
          <w:p w14:paraId="71D4AD25" w14:textId="77777777" w:rsidR="00C84EAD" w:rsidRPr="00DB3790" w:rsidRDefault="00C84EAD" w:rsidP="006A3FCD">
            <w:pPr>
              <w:rPr>
                <w:rFonts w:cs="Arial"/>
                <w:b/>
              </w:rPr>
            </w:pPr>
            <w:r w:rsidRPr="00DB3790">
              <w:rPr>
                <w:rFonts w:cs="Arial"/>
                <w:b/>
              </w:rPr>
              <w:t>Degrees of Freedom: 3DoF+ or 6DoF</w:t>
            </w:r>
          </w:p>
          <w:p w14:paraId="07034E2B" w14:textId="77777777" w:rsidR="00C84EAD" w:rsidRPr="00BA6895" w:rsidRDefault="00C84EAD" w:rsidP="006A3FCD">
            <w:pPr>
              <w:rPr>
                <w:rFonts w:cs="Arial"/>
                <w:b/>
                <w:lang/>
              </w:rPr>
            </w:pPr>
            <w:r w:rsidRPr="00DB3790">
              <w:rPr>
                <w:rFonts w:cs="Arial"/>
                <w:b/>
              </w:rPr>
              <w:t xml:space="preserve">Delivery: </w:t>
            </w:r>
            <w:r>
              <w:rPr>
                <w:rFonts w:cs="Arial"/>
                <w:b/>
                <w:lang/>
              </w:rPr>
              <w:t>Conversational</w:t>
            </w:r>
          </w:p>
          <w:p w14:paraId="24DA867D" w14:textId="77777777" w:rsidR="00C84EAD" w:rsidRPr="00E3683A" w:rsidRDefault="00C84EAD" w:rsidP="006A3FCD">
            <w:pPr>
              <w:rPr>
                <w:rFonts w:cs="Arial"/>
                <w:b/>
                <w:lang/>
              </w:rPr>
            </w:pPr>
            <w:r w:rsidRPr="00DB3790">
              <w:rPr>
                <w:rFonts w:cs="Arial"/>
                <w:b/>
              </w:rPr>
              <w:t xml:space="preserve">Device: </w:t>
            </w:r>
            <w:r>
              <w:rPr>
                <w:rFonts w:cs="Arial"/>
                <w:b/>
                <w:lang/>
              </w:rPr>
              <w:t>AR glasses</w:t>
            </w:r>
          </w:p>
        </w:tc>
      </w:tr>
      <w:tr w:rsidR="00C84EAD" w:rsidRPr="00DB3790" w14:paraId="5587C9FC" w14:textId="77777777" w:rsidTr="006A3FCD">
        <w:tc>
          <w:tcPr>
            <w:tcW w:w="9831" w:type="dxa"/>
            <w:shd w:val="clear" w:color="auto" w:fill="A6A6A6"/>
          </w:tcPr>
          <w:p w14:paraId="60B687E2" w14:textId="77777777" w:rsidR="00C84EAD" w:rsidRPr="00DB3790" w:rsidRDefault="00C84EAD" w:rsidP="006A3FCD">
            <w:pPr>
              <w:rPr>
                <w:rFonts w:cs="Arial"/>
                <w:b/>
                <w:color w:val="FFFFFF"/>
              </w:rPr>
            </w:pPr>
            <w:r w:rsidRPr="00DB3790">
              <w:rPr>
                <w:rFonts w:cs="Arial"/>
                <w:b/>
                <w:color w:val="FFFFFF"/>
              </w:rPr>
              <w:t>Preconditions</w:t>
            </w:r>
          </w:p>
        </w:tc>
      </w:tr>
      <w:tr w:rsidR="00C84EAD" w:rsidRPr="00402942" w14:paraId="40C8C55E" w14:textId="77777777" w:rsidTr="006A3FCD">
        <w:tc>
          <w:tcPr>
            <w:tcW w:w="9831" w:type="dxa"/>
            <w:shd w:val="clear" w:color="auto" w:fill="auto"/>
          </w:tcPr>
          <w:p w14:paraId="555C9D11" w14:textId="77777777" w:rsidR="00C84EAD" w:rsidRDefault="00C84EAD" w:rsidP="006D3622">
            <w:pPr>
              <w:rPr>
                <w:lang/>
              </w:rPr>
            </w:pPr>
            <w:r>
              <w:rPr>
                <w:lang/>
              </w:rPr>
              <w:t>- The participants are located in a room that is equipped with cameras that allow the capturing of participants including depth information. The movements can be captured by other means (e.g. AR glasses or phone camera).</w:t>
            </w:r>
          </w:p>
          <w:p w14:paraId="5D026AD1" w14:textId="77777777" w:rsidR="00C84EAD" w:rsidRPr="00402942" w:rsidRDefault="00C84EAD" w:rsidP="006D3622">
            <w:pPr>
              <w:rPr>
                <w:lang/>
              </w:rPr>
            </w:pPr>
            <w:r>
              <w:rPr>
                <w:lang/>
              </w:rPr>
              <w:t xml:space="preserve">- The participants are wearing AR glasses that allow the 3D volumetric representation of other participants. </w:t>
            </w:r>
          </w:p>
        </w:tc>
      </w:tr>
      <w:tr w:rsidR="00C84EAD" w:rsidRPr="00DB3790" w14:paraId="058EFB54" w14:textId="77777777" w:rsidTr="006A3FCD">
        <w:tc>
          <w:tcPr>
            <w:tcW w:w="9831" w:type="dxa"/>
            <w:shd w:val="clear" w:color="auto" w:fill="A6A6A6"/>
          </w:tcPr>
          <w:p w14:paraId="71488122" w14:textId="77777777" w:rsidR="00C84EAD" w:rsidRPr="00DB3790" w:rsidRDefault="00C84EAD" w:rsidP="006A3FCD">
            <w:pPr>
              <w:rPr>
                <w:rFonts w:cs="Arial"/>
                <w:b/>
                <w:color w:val="FFFFFF"/>
              </w:rPr>
            </w:pPr>
            <w:r w:rsidRPr="00DB3790">
              <w:rPr>
                <w:rFonts w:cs="Arial"/>
                <w:b/>
                <w:color w:val="FFFFFF"/>
              </w:rPr>
              <w:t>Requirements and QoS/QoE Considerations</w:t>
            </w:r>
          </w:p>
        </w:tc>
      </w:tr>
      <w:tr w:rsidR="00C84EAD" w:rsidRPr="00125EAE" w14:paraId="75F7B10A" w14:textId="77777777" w:rsidTr="006A3FCD">
        <w:tc>
          <w:tcPr>
            <w:tcW w:w="9831" w:type="dxa"/>
            <w:shd w:val="clear" w:color="auto" w:fill="auto"/>
          </w:tcPr>
          <w:p w14:paraId="594C704C" w14:textId="77777777" w:rsidR="00C84EAD" w:rsidRDefault="00C84EAD" w:rsidP="006D3622">
            <w:pPr>
              <w:rPr>
                <w:lang/>
              </w:rPr>
            </w:pPr>
            <w:r>
              <w:rPr>
                <w:lang/>
              </w:rPr>
              <w:t xml:space="preserve">The network </w:t>
            </w:r>
            <w:r w:rsidR="00664D05" w:rsidRPr="00C4455D">
              <w:rPr>
                <w:lang w:val="en-US"/>
              </w:rPr>
              <w:t>is required</w:t>
            </w:r>
            <w:r w:rsidR="00664D05">
              <w:rPr>
                <w:lang/>
              </w:rPr>
              <w:t xml:space="preserve"> </w:t>
            </w:r>
            <w:r>
              <w:rPr>
                <w:lang/>
              </w:rPr>
              <w:t>support the delivery of 3D volumetric streams for real-time conversational services:</w:t>
            </w:r>
          </w:p>
          <w:p w14:paraId="647D08F2" w14:textId="77777777" w:rsidR="00C84EAD" w:rsidRDefault="00B3799A" w:rsidP="005B18E2">
            <w:pPr>
              <w:pStyle w:val="B1"/>
              <w:ind w:left="720" w:hanging="360"/>
            </w:pPr>
            <w:r>
              <w:t>-</w:t>
            </w:r>
            <w:r>
              <w:tab/>
            </w:r>
            <w:r w:rsidR="00C84EAD" w:rsidRPr="001E64CF">
              <w:t>Support of different volumetric user representation formats.</w:t>
            </w:r>
          </w:p>
          <w:p w14:paraId="2BCD16FD" w14:textId="77777777" w:rsidR="00C84EAD" w:rsidRPr="00125EAE" w:rsidRDefault="00B3799A" w:rsidP="005B18E2">
            <w:pPr>
              <w:pStyle w:val="B1"/>
              <w:ind w:left="720" w:hanging="360"/>
              <w:rPr>
                <w:rFonts w:eastAsia="SimSun"/>
              </w:rPr>
            </w:pPr>
            <w:r w:rsidRPr="00125EAE">
              <w:t>-</w:t>
            </w:r>
            <w:r w:rsidRPr="00125EAE">
              <w:tab/>
            </w:r>
            <w:r w:rsidR="00C84EAD" w:rsidRPr="001E64CF">
              <w:t>bitrates and latencies that are sufficient to stream</w:t>
            </w:r>
            <w:r w:rsidR="00C84EAD">
              <w:t xml:space="preserve"> </w:t>
            </w:r>
            <w:r w:rsidR="00C84EAD" w:rsidRPr="001E64CF">
              <w:t xml:space="preserve">volumetric </w:t>
            </w:r>
            <w:r w:rsidR="00C84EAD">
              <w:t>user representations under conversational</w:t>
            </w:r>
            <w:r w:rsidR="00C84EAD" w:rsidRPr="001E64CF">
              <w:t xml:space="preserve"> </w:t>
            </w:r>
            <w:r w:rsidR="00C84EAD">
              <w:t>real-time constrains</w:t>
            </w:r>
            <w:r w:rsidR="00C84EAD">
              <w:rPr>
                <w:lang/>
              </w:rPr>
              <w:t>.</w:t>
            </w:r>
          </w:p>
        </w:tc>
      </w:tr>
      <w:tr w:rsidR="00C84EAD" w:rsidRPr="00DB3790" w14:paraId="1E502F15" w14:textId="77777777" w:rsidTr="006A3FCD">
        <w:tc>
          <w:tcPr>
            <w:tcW w:w="9831" w:type="dxa"/>
            <w:shd w:val="clear" w:color="auto" w:fill="A6A6A6"/>
          </w:tcPr>
          <w:p w14:paraId="3A4FB143" w14:textId="77777777" w:rsidR="00C84EAD" w:rsidRPr="00DB3790" w:rsidRDefault="00C84EAD" w:rsidP="006A3FCD">
            <w:pPr>
              <w:rPr>
                <w:rFonts w:cs="Arial"/>
                <w:b/>
                <w:color w:val="FFFFFF"/>
              </w:rPr>
            </w:pPr>
            <w:r w:rsidRPr="00DB3790">
              <w:rPr>
                <w:rFonts w:cs="Arial"/>
                <w:b/>
                <w:color w:val="FFFFFF"/>
              </w:rPr>
              <w:t>Feasibility</w:t>
            </w:r>
          </w:p>
        </w:tc>
      </w:tr>
      <w:tr w:rsidR="00C84EAD" w:rsidRPr="00125EAE" w14:paraId="055A4ACB" w14:textId="77777777" w:rsidTr="006A3FCD">
        <w:tc>
          <w:tcPr>
            <w:tcW w:w="9831" w:type="dxa"/>
            <w:shd w:val="clear" w:color="auto" w:fill="auto"/>
          </w:tcPr>
          <w:p w14:paraId="052B0702" w14:textId="77777777" w:rsidR="00C84EAD" w:rsidRDefault="00C84EAD" w:rsidP="006A3FCD">
            <w:pPr>
              <w:rPr>
                <w:rFonts w:cs="Arial"/>
                <w:lang/>
              </w:rPr>
            </w:pPr>
            <w:r w:rsidRPr="00B630C2">
              <w:rPr>
                <w:rFonts w:cs="Arial"/>
                <w:lang/>
              </w:rPr>
              <w:t xml:space="preserve">The bandwidth and latency requirements for AR conferencing using </w:t>
            </w:r>
            <w:r>
              <w:rPr>
                <w:rFonts w:cs="Arial"/>
                <w:lang/>
              </w:rPr>
              <w:t>3D volumetric representations</w:t>
            </w:r>
            <w:r w:rsidRPr="00B630C2">
              <w:rPr>
                <w:rFonts w:cs="Arial"/>
                <w:lang/>
              </w:rPr>
              <w:t xml:space="preserve"> present a challenge to mobile networks. The complexity of the </w:t>
            </w:r>
            <w:r>
              <w:rPr>
                <w:rFonts w:cs="Arial"/>
                <w:lang/>
              </w:rPr>
              <w:t>3D volumetric representations</w:t>
            </w:r>
            <w:r w:rsidRPr="00B630C2">
              <w:rPr>
                <w:rFonts w:cs="Arial"/>
                <w:lang/>
              </w:rPr>
              <w:t xml:space="preserve"> is challenging for the endpoints and introduces additional delay for processing and rendering functions. Intermediate edge or cloud components are needed. </w:t>
            </w:r>
          </w:p>
          <w:p w14:paraId="5EB88B0D" w14:textId="77777777" w:rsidR="00C84EAD" w:rsidRPr="00125EAE" w:rsidRDefault="00C84EAD" w:rsidP="006D3622">
            <w:r>
              <w:t>In the following some indicative values of potential</w:t>
            </w:r>
            <w:r w:rsidRPr="00125EAE">
              <w:t xml:space="preserve"> </w:t>
            </w:r>
            <w:r>
              <w:t xml:space="preserve">solution and transmission format for different types of user representation: </w:t>
            </w:r>
          </w:p>
          <w:p w14:paraId="68BB5BD2" w14:textId="77777777" w:rsidR="00C84EAD" w:rsidRPr="006D0ECE" w:rsidRDefault="00B3799A" w:rsidP="005B18E2">
            <w:pPr>
              <w:pStyle w:val="B1"/>
              <w:ind w:left="720" w:hanging="360"/>
              <w:rPr>
                <w:lang/>
              </w:rPr>
            </w:pPr>
            <w:r w:rsidRPr="00633479">
              <w:t>-</w:t>
            </w:r>
            <w:r w:rsidRPr="00633479">
              <w:tab/>
            </w:r>
            <w:r w:rsidR="00C84EAD">
              <w:rPr>
                <w:lang/>
              </w:rPr>
              <w:t xml:space="preserve">A point cloud stream has raw bandwidth requirement of up to 2 Gbps. The </w:t>
            </w:r>
            <w:r w:rsidR="00C84EAD" w:rsidRPr="000D1E21">
              <w:rPr>
                <w:lang/>
              </w:rPr>
              <w:t xml:space="preserve">transmission bandwidth is expected </w:t>
            </w:r>
            <w:r w:rsidR="00C84EAD">
              <w:rPr>
                <w:lang/>
              </w:rPr>
              <w:t>to be lower after encoding and optimization</w:t>
            </w:r>
            <w:r w:rsidR="00C84EAD">
              <w:rPr>
                <w:lang w:val="sv-SE"/>
              </w:rPr>
              <w:t xml:space="preserve">. </w:t>
            </w:r>
          </w:p>
          <w:p w14:paraId="76BE68EB" w14:textId="77777777" w:rsidR="00C84EAD" w:rsidRDefault="00B3799A" w:rsidP="005B18E2">
            <w:pPr>
              <w:pStyle w:val="B1"/>
              <w:ind w:left="720" w:hanging="360"/>
              <w:rPr>
                <w:lang/>
              </w:rPr>
            </w:pPr>
            <w:r w:rsidRPr="00633479">
              <w:t>-</w:t>
            </w:r>
            <w:r w:rsidRPr="00633479">
              <w:tab/>
            </w:r>
            <w:r w:rsidR="00C84EAD">
              <w:rPr>
                <w:lang w:val="sv-SE"/>
              </w:rPr>
              <w:t>Preliminary data from MPEG V-PCC codec evaluation indicates compression ratios ”</w:t>
            </w:r>
            <w:r w:rsidR="00C84EAD" w:rsidRPr="001E64CF">
              <w:rPr>
                <w:lang w:val="sv-SE"/>
              </w:rPr>
              <w:t>in the range of 100:1 to 300:1</w:t>
            </w:r>
            <w:r w:rsidR="00C84EAD">
              <w:rPr>
                <w:lang w:val="sv-SE"/>
              </w:rPr>
              <w:t>”[</w:t>
            </w:r>
            <w:r w:rsidR="00302C66">
              <w:rPr>
                <w:lang w:val="sv-SE"/>
              </w:rPr>
              <w:t>40</w:t>
            </w:r>
            <w:r w:rsidR="00C84EAD">
              <w:rPr>
                <w:lang w:val="sv-SE"/>
              </w:rPr>
              <w:t xml:space="preserve">]. </w:t>
            </w:r>
            <w:r w:rsidR="00C84EAD" w:rsidRPr="006D0ECE">
              <w:rPr>
                <w:lang w:val="en-US"/>
              </w:rPr>
              <w:t xml:space="preserve">For </w:t>
            </w:r>
            <w:r w:rsidR="00C84EAD">
              <w:rPr>
                <w:lang w:val="en-US"/>
              </w:rPr>
              <w:t>dynamic</w:t>
            </w:r>
            <w:r w:rsidR="00C84EAD" w:rsidRPr="006D0ECE">
              <w:rPr>
                <w:lang w:val="en-US"/>
              </w:rPr>
              <w:t xml:space="preserve"> seq</w:t>
            </w:r>
            <w:r w:rsidR="00C84EAD">
              <w:rPr>
                <w:lang/>
              </w:rPr>
              <w:t>ue</w:t>
            </w:r>
            <w:r w:rsidR="00C84EAD" w:rsidRPr="006D0ECE">
              <w:rPr>
                <w:lang w:val="en-US"/>
              </w:rPr>
              <w:t xml:space="preserve">nces </w:t>
            </w:r>
            <w:r w:rsidR="00C84EAD">
              <w:rPr>
                <w:lang/>
              </w:rPr>
              <w:t xml:space="preserve">of </w:t>
            </w:r>
            <w:r w:rsidR="00C84EAD" w:rsidRPr="006C4DCE">
              <w:rPr>
                <w:lang/>
              </w:rPr>
              <w:t xml:space="preserve">1M points per frame </w:t>
            </w:r>
            <w:r w:rsidR="00C84EAD">
              <w:t>this could result into an encoding bitrate of</w:t>
            </w:r>
            <w:r w:rsidR="00C84EAD" w:rsidRPr="001E64CF">
              <w:rPr>
                <w:lang/>
              </w:rPr>
              <w:t xml:space="preserve"> </w:t>
            </w:r>
            <w:r w:rsidR="00C84EAD">
              <w:t>“</w:t>
            </w:r>
            <w:r w:rsidR="00C84EAD" w:rsidRPr="001E64CF">
              <w:rPr>
                <w:lang/>
              </w:rPr>
              <w:t>8 Mb</w:t>
            </w:r>
            <w:r w:rsidR="00C84EAD">
              <w:rPr>
                <w:lang/>
              </w:rPr>
              <w:t>p</w:t>
            </w:r>
            <w:r w:rsidR="00C84EAD" w:rsidRPr="001E64CF">
              <w:rPr>
                <w:lang/>
              </w:rPr>
              <w:t>s with good perceptual quality</w:t>
            </w:r>
            <w:r w:rsidR="00C84EAD">
              <w:t>”</w:t>
            </w:r>
            <w:r w:rsidR="00C84EAD">
              <w:rPr>
                <w:lang w:val="sv-SE"/>
              </w:rPr>
              <w:t xml:space="preserve"> [</w:t>
            </w:r>
            <w:r w:rsidR="00302C66">
              <w:rPr>
                <w:lang w:val="sv-SE"/>
              </w:rPr>
              <w:t>40</w:t>
            </w:r>
            <w:r w:rsidR="00C84EAD">
              <w:rPr>
                <w:lang w:val="sv-SE"/>
              </w:rPr>
              <w:t>]</w:t>
            </w:r>
            <w:r w:rsidR="00C84EAD">
              <w:rPr>
                <w:lang/>
              </w:rPr>
              <w:t>. For conversational services, we expect lower compression ratios.</w:t>
            </w:r>
          </w:p>
          <w:p w14:paraId="01CBF337" w14:textId="77777777" w:rsidR="00C84EAD" w:rsidRPr="005C676C" w:rsidRDefault="00B3799A" w:rsidP="005B18E2">
            <w:pPr>
              <w:spacing w:after="160" w:line="259" w:lineRule="auto"/>
              <w:ind w:left="720" w:hanging="360"/>
              <w:contextualSpacing/>
              <w:rPr>
                <w:rFonts w:eastAsia="SimSun"/>
              </w:rPr>
            </w:pPr>
            <w:r w:rsidRPr="005C676C">
              <w:rPr>
                <w:rFonts w:eastAsia="Times New Roman"/>
              </w:rPr>
              <w:t>-</w:t>
            </w:r>
            <w:r w:rsidRPr="005C676C">
              <w:rPr>
                <w:rFonts w:eastAsia="Times New Roman"/>
              </w:rPr>
              <w:tab/>
            </w:r>
            <w:r w:rsidR="00C84EAD" w:rsidRPr="005C676C">
              <w:rPr>
                <w:rFonts w:eastAsia="SimSun"/>
              </w:rPr>
              <w:t>2D/RGB+Depth: &gt;2.7Mb</w:t>
            </w:r>
            <w:r w:rsidR="00C84EAD">
              <w:rPr>
                <w:rFonts w:eastAsia="SimSun"/>
                <w:lang/>
              </w:rPr>
              <w:t>p</w:t>
            </w:r>
            <w:r w:rsidR="00C84EAD" w:rsidRPr="005C676C">
              <w:rPr>
                <w:rFonts w:eastAsia="SimSun"/>
              </w:rPr>
              <w:t>s (1 camera @ 30fps with total resolution of 1080x960 [</w:t>
            </w:r>
            <w:r w:rsidR="00302C66">
              <w:rPr>
                <w:rFonts w:eastAsia="SimSun"/>
              </w:rPr>
              <w:t>37</w:t>
            </w:r>
            <w:r w:rsidR="00C84EAD" w:rsidRPr="005C676C">
              <w:rPr>
                <w:rFonts w:eastAsia="SimSun"/>
              </w:rPr>
              <w:t>]), &gt;5.4Mb</w:t>
            </w:r>
            <w:r w:rsidR="00C84EAD">
              <w:rPr>
                <w:rFonts w:eastAsia="SimSun"/>
                <w:lang/>
              </w:rPr>
              <w:t>p</w:t>
            </w:r>
            <w:r w:rsidR="00C84EAD" w:rsidRPr="005C676C">
              <w:rPr>
                <w:rFonts w:eastAsia="SimSun"/>
              </w:rPr>
              <w:t>s (2 Camera @ 30fps with total resolution of 1080x</w:t>
            </w:r>
            <w:bdo w:val="ltr">
              <w:r w:rsidR="00C84EAD" w:rsidRPr="005C676C">
                <w:rPr>
                  <w:rFonts w:eastAsia="SimSun"/>
                </w:rPr>
                <w:t>1,920</w:t>
              </w:r>
              <w:r w:rsidR="00C84EAD" w:rsidRPr="005C676C">
                <w:rPr>
                  <w:rFonts w:eastAsia="SimSun"/>
                </w:rPr>
                <w:t>‬ [</w:t>
              </w:r>
              <w:r w:rsidR="0093442F">
                <w:rPr>
                  <w:rFonts w:eastAsia="SimSun"/>
                </w:rPr>
                <w:t>38</w:t>
              </w:r>
              <w:r w:rsidR="00C84EAD" w:rsidRPr="005C676C">
                <w:rPr>
                  <w:rFonts w:eastAsia="SimSun"/>
                </w:rPr>
                <w:t>])</w:t>
              </w:r>
              <w:r w:rsidR="00C84EAD">
                <w:rPr>
                  <w:rFonts w:eastAsia="SimSun"/>
                  <w:lang/>
                </w:rPr>
                <w:t>.</w:t>
              </w:r>
              <w:r w:rsidR="00C84EAD" w:rsidRPr="005C676C">
                <w:rPr>
                  <w:rFonts w:eastAsia="SimSun"/>
                </w:rPr>
                <w:t xml:space="preserve"> </w:t>
              </w:r>
              <w:r w:rsidR="00C84EAD" w:rsidRPr="005C676C">
                <w:rPr>
                  <w:rFonts w:ascii="Arial" w:eastAsia="SimSun" w:hAnsi="Arial"/>
                  <w:sz w:val="22"/>
                </w:rPr>
                <w:t>‬</w:t>
              </w:r>
              <w:r w:rsidR="00C84EAD" w:rsidRPr="005C676C">
                <w:rPr>
                  <w:rFonts w:ascii="Arial" w:eastAsia="SimSun" w:hAnsi="Arial"/>
                  <w:sz w:val="22"/>
                </w:rPr>
                <w:t>‬</w:t>
              </w:r>
              <w:r w:rsidR="00C84EAD" w:rsidRPr="005C676C">
                <w:rPr>
                  <w:rFonts w:ascii="Arial" w:eastAsia="SimSun" w:hAnsi="Arial"/>
                  <w:sz w:val="22"/>
                </w:rPr>
                <w:t>‬</w:t>
              </w:r>
              <w:r w:rsidR="00C84EAD" w:rsidRPr="005C676C">
                <w:rPr>
                  <w:rFonts w:ascii="Arial" w:eastAsia="SimSun" w:hAnsi="Arial"/>
                  <w:sz w:val="22"/>
                </w:rPr>
                <w:t>‬</w:t>
              </w:r>
            </w:bdo>
          </w:p>
          <w:p w14:paraId="083E3191" w14:textId="77777777" w:rsidR="00C84EAD" w:rsidRPr="00257F64" w:rsidRDefault="00B3799A" w:rsidP="005B18E2">
            <w:pPr>
              <w:spacing w:after="160" w:line="259" w:lineRule="auto"/>
              <w:ind w:left="720" w:hanging="360"/>
              <w:contextualSpacing/>
              <w:rPr>
                <w:rFonts w:cs="Arial"/>
                <w:lang/>
              </w:rPr>
            </w:pPr>
            <w:r w:rsidRPr="00257F64">
              <w:rPr>
                <w:rFonts w:eastAsia="Times New Roman" w:cs="Arial"/>
                <w:lang/>
              </w:rPr>
              <w:t>-</w:t>
            </w:r>
            <w:r w:rsidRPr="00257F64">
              <w:rPr>
                <w:rFonts w:eastAsia="Times New Roman" w:cs="Arial"/>
                <w:lang/>
              </w:rPr>
              <w:tab/>
            </w:r>
            <w:r w:rsidR="00C84EAD" w:rsidRPr="005C676C">
              <w:rPr>
                <w:rFonts w:eastAsia="SimSun"/>
              </w:rPr>
              <w:t>3D Mesh: ~30 Mb</w:t>
            </w:r>
            <w:r w:rsidR="00C84EAD">
              <w:rPr>
                <w:rFonts w:eastAsia="SimSun"/>
                <w:lang/>
              </w:rPr>
              <w:t>p</w:t>
            </w:r>
            <w:r w:rsidR="00C84EAD" w:rsidRPr="005C676C">
              <w:rPr>
                <w:rFonts w:eastAsia="SimSun"/>
              </w:rPr>
              <w:t>s @ 20-25 FPS (with a voxel grid resolution of 64x128x64 and 12-15k vertices) [</w:t>
            </w:r>
            <w:r w:rsidR="0093442F">
              <w:rPr>
                <w:rFonts w:eastAsia="SimSun"/>
              </w:rPr>
              <w:t>39</w:t>
            </w:r>
            <w:r w:rsidR="00C84EAD" w:rsidRPr="005C676C">
              <w:rPr>
                <w:rFonts w:eastAsia="SimSun"/>
              </w:rPr>
              <w:t>]</w:t>
            </w:r>
            <w:r w:rsidR="00C84EAD">
              <w:rPr>
                <w:rFonts w:eastAsia="SimSun"/>
                <w:lang/>
              </w:rPr>
              <w:t>.</w:t>
            </w:r>
          </w:p>
          <w:p w14:paraId="55003E13" w14:textId="77777777" w:rsidR="00C84EAD" w:rsidRPr="00125EAE" w:rsidRDefault="00B3799A" w:rsidP="005B18E2">
            <w:pPr>
              <w:spacing w:after="160" w:line="259" w:lineRule="auto"/>
              <w:ind w:left="720" w:hanging="360"/>
              <w:contextualSpacing/>
              <w:rPr>
                <w:rFonts w:cs="Arial"/>
                <w:lang w:val="en-US"/>
              </w:rPr>
            </w:pPr>
            <w:r w:rsidRPr="00125EAE">
              <w:rPr>
                <w:rFonts w:eastAsia="Times New Roman" w:cs="Arial"/>
                <w:lang w:val="en-US"/>
              </w:rPr>
              <w:t>-</w:t>
            </w:r>
            <w:r w:rsidRPr="00125EAE">
              <w:rPr>
                <w:rFonts w:eastAsia="Times New Roman" w:cs="Arial"/>
                <w:lang w:val="en-US"/>
              </w:rPr>
              <w:tab/>
            </w:r>
            <w:r w:rsidR="00C84EAD">
              <w:rPr>
                <w:rFonts w:eastAsia="SimSun"/>
                <w:lang/>
              </w:rPr>
              <w:t xml:space="preserve">Preliminary data from </w:t>
            </w:r>
            <w:r w:rsidR="00C84EAD" w:rsidRPr="00056987">
              <w:rPr>
                <w:rFonts w:eastAsia="SimSun"/>
              </w:rPr>
              <w:t xml:space="preserve">3D </w:t>
            </w:r>
            <w:r w:rsidR="00C84EAD" w:rsidRPr="00D834E1">
              <w:rPr>
                <w:rFonts w:eastAsia="SimSun"/>
              </w:rPr>
              <w:t>GPCC</w:t>
            </w:r>
            <w:r w:rsidR="00C84EAD">
              <w:rPr>
                <w:rFonts w:eastAsia="SimSun"/>
                <w:lang/>
              </w:rPr>
              <w:t xml:space="preserve"> show that bitrates in the range of </w:t>
            </w:r>
            <w:r w:rsidR="00C84EAD" w:rsidRPr="00D834E1">
              <w:rPr>
                <w:rFonts w:eastAsia="SimSun"/>
              </w:rPr>
              <w:t>5-50 Mb</w:t>
            </w:r>
            <w:r w:rsidR="00C84EAD" w:rsidRPr="00D834E1">
              <w:rPr>
                <w:rFonts w:eastAsia="SimSun"/>
                <w:lang/>
              </w:rPr>
              <w:t>p</w:t>
            </w:r>
            <w:r w:rsidR="00C84EAD" w:rsidRPr="00D834E1">
              <w:rPr>
                <w:rFonts w:eastAsia="SimSun"/>
              </w:rPr>
              <w:t>s @ 30 fps with varying octree depth and varying JPEG QP</w:t>
            </w:r>
            <w:r w:rsidR="00C84EAD" w:rsidRPr="00D834E1" w:rsidDel="005E5438">
              <w:rPr>
                <w:rFonts w:eastAsia="SimSun"/>
              </w:rPr>
              <w:t xml:space="preserve"> </w:t>
            </w:r>
            <w:r w:rsidR="00C84EAD">
              <w:rPr>
                <w:rFonts w:eastAsia="SimSun"/>
                <w:lang/>
              </w:rPr>
              <w:t>are expected</w:t>
            </w:r>
            <w:r w:rsidR="00C84EAD" w:rsidRPr="00D834E1">
              <w:rPr>
                <w:rFonts w:eastAsia="SimSun"/>
              </w:rPr>
              <w:t xml:space="preserve"> [</w:t>
            </w:r>
            <w:r w:rsidR="0093442F">
              <w:rPr>
                <w:rFonts w:eastAsia="SimSun"/>
              </w:rPr>
              <w:t>39</w:t>
            </w:r>
            <w:r w:rsidR="00C84EAD" w:rsidRPr="00D834E1">
              <w:rPr>
                <w:rFonts w:eastAsia="SimSun"/>
              </w:rPr>
              <w:t>]</w:t>
            </w:r>
            <w:r w:rsidR="00C84EAD">
              <w:rPr>
                <w:rFonts w:eastAsia="SimSun"/>
                <w:lang/>
              </w:rPr>
              <w:t>.</w:t>
            </w:r>
            <w:r w:rsidR="00C84EAD" w:rsidRPr="00D834E1">
              <w:rPr>
                <w:rFonts w:eastAsia="SimSun"/>
              </w:rPr>
              <w:t xml:space="preserve"> </w:t>
            </w:r>
          </w:p>
        </w:tc>
      </w:tr>
      <w:tr w:rsidR="00C84EAD" w:rsidRPr="00DB3790" w14:paraId="73D12E83" w14:textId="77777777" w:rsidTr="006A3FCD">
        <w:tc>
          <w:tcPr>
            <w:tcW w:w="9831" w:type="dxa"/>
            <w:shd w:val="clear" w:color="auto" w:fill="A6A6A6"/>
          </w:tcPr>
          <w:p w14:paraId="73F40783" w14:textId="77777777" w:rsidR="00C84EAD" w:rsidRPr="00DB3790" w:rsidRDefault="00C84EAD" w:rsidP="006A3FCD">
            <w:pPr>
              <w:rPr>
                <w:rFonts w:cs="Arial"/>
                <w:b/>
                <w:color w:val="FFFFFF"/>
              </w:rPr>
            </w:pPr>
            <w:r w:rsidRPr="00DB3790">
              <w:rPr>
                <w:rFonts w:cs="Arial"/>
                <w:b/>
                <w:color w:val="FFFFFF"/>
              </w:rPr>
              <w:t>Potential Standardization Status and Needs</w:t>
            </w:r>
          </w:p>
        </w:tc>
      </w:tr>
      <w:tr w:rsidR="00C84EAD" w:rsidRPr="006D0ECE" w14:paraId="53022BA7" w14:textId="77777777" w:rsidTr="006A3FCD">
        <w:tc>
          <w:tcPr>
            <w:tcW w:w="9831" w:type="dxa"/>
            <w:shd w:val="clear" w:color="auto" w:fill="auto"/>
          </w:tcPr>
          <w:p w14:paraId="3AF25698" w14:textId="77777777" w:rsidR="00C84EAD" w:rsidRDefault="00C84EAD" w:rsidP="006A3FCD">
            <w:pPr>
              <w:rPr>
                <w:rFonts w:cs="Arial"/>
              </w:rPr>
            </w:pPr>
            <w:r w:rsidRPr="00B630C2">
              <w:rPr>
                <w:rFonts w:cs="Arial"/>
              </w:rPr>
              <w:t>The following aspects may require standardization work:</w:t>
            </w:r>
          </w:p>
          <w:p w14:paraId="7DF0DA8F" w14:textId="77777777" w:rsidR="00C84EAD" w:rsidRPr="00B630C2" w:rsidRDefault="00C84EAD" w:rsidP="006A3FCD">
            <w:pPr>
              <w:pStyle w:val="B1"/>
              <w:rPr>
                <w:lang/>
              </w:rPr>
            </w:pPr>
            <w:r w:rsidRPr="00B630C2">
              <w:t>-</w:t>
            </w:r>
            <w:r w:rsidRPr="00B630C2">
              <w:tab/>
            </w:r>
            <w:r w:rsidRPr="00B630C2">
              <w:rPr>
                <w:lang/>
              </w:rPr>
              <w:t xml:space="preserve">Standardized formats for </w:t>
            </w:r>
            <w:r>
              <w:rPr>
                <w:lang w:eastAsia="en-GB"/>
              </w:rPr>
              <w:t>3D volumetric</w:t>
            </w:r>
            <w:r w:rsidRPr="00B630C2">
              <w:rPr>
                <w:lang/>
              </w:rPr>
              <w:t xml:space="preserve"> representation of participants on AR glasses.</w:t>
            </w:r>
          </w:p>
          <w:p w14:paraId="1BFD9BE2" w14:textId="77777777" w:rsidR="00C84EAD" w:rsidRDefault="00C84EAD" w:rsidP="006A3FCD">
            <w:pPr>
              <w:pStyle w:val="B1"/>
              <w:rPr>
                <w:lang/>
              </w:rPr>
            </w:pPr>
            <w:r w:rsidRPr="00B630C2">
              <w:rPr>
                <w:lang/>
              </w:rPr>
              <w:t xml:space="preserve">-    Cloud APIs for processing and rendering of </w:t>
            </w:r>
            <w:r>
              <w:rPr>
                <w:lang/>
              </w:rPr>
              <w:t>3D volumetric</w:t>
            </w:r>
            <w:r w:rsidRPr="00B630C2">
              <w:rPr>
                <w:lang/>
              </w:rPr>
              <w:t xml:space="preserve"> streams.</w:t>
            </w:r>
            <w:r>
              <w:rPr>
                <w:lang/>
              </w:rPr>
              <w:t xml:space="preserve"> </w:t>
            </w:r>
          </w:p>
          <w:p w14:paraId="6B51F15C" w14:textId="77777777" w:rsidR="00C84EAD" w:rsidRPr="007729FD" w:rsidRDefault="00C84EAD" w:rsidP="006A3FCD">
            <w:pPr>
              <w:pStyle w:val="B1"/>
              <w:rPr>
                <w:lang w:val="en-US"/>
              </w:rPr>
            </w:pPr>
            <w:r w:rsidRPr="007729FD">
              <w:rPr>
                <w:lang w:val="en-US"/>
              </w:rPr>
              <w:t xml:space="preserve">-  </w:t>
            </w:r>
            <w:r>
              <w:rPr>
                <w:lang/>
              </w:rPr>
              <w:t xml:space="preserve">  </w:t>
            </w:r>
            <w:r>
              <w:rPr>
                <w:lang/>
              </w:rPr>
              <w:t>C</w:t>
            </w:r>
            <w:r w:rsidRPr="007729FD">
              <w:rPr>
                <w:lang w:val="en-US"/>
              </w:rPr>
              <w:t xml:space="preserve">onversational methods for call </w:t>
            </w:r>
            <w:r>
              <w:rPr>
                <w:lang w:val="en-US"/>
              </w:rPr>
              <w:t>initiation</w:t>
            </w:r>
            <w:r>
              <w:rPr>
                <w:lang/>
              </w:rPr>
              <w:t>.</w:t>
            </w:r>
          </w:p>
          <w:p w14:paraId="41A54278" w14:textId="77777777" w:rsidR="00C84EAD" w:rsidRPr="006D0ECE" w:rsidRDefault="00C84EAD" w:rsidP="006A3FCD">
            <w:pPr>
              <w:pStyle w:val="B1"/>
              <w:rPr>
                <w:lang/>
              </w:rPr>
            </w:pPr>
            <w:r w:rsidRPr="007729FD">
              <w:rPr>
                <w:lang w:val="en-US"/>
              </w:rPr>
              <w:t xml:space="preserve">-  </w:t>
            </w:r>
            <w:r>
              <w:rPr>
                <w:lang/>
              </w:rPr>
              <w:t xml:space="preserve">  </w:t>
            </w:r>
            <w:r>
              <w:rPr>
                <w:lang w:val="en-US"/>
              </w:rPr>
              <w:t>Spatial audio formats and associated metadata</w:t>
            </w:r>
            <w:r>
              <w:rPr>
                <w:lang/>
              </w:rPr>
              <w:t>.</w:t>
            </w:r>
          </w:p>
          <w:p w14:paraId="7BF3CCBB" w14:textId="77777777" w:rsidR="00C84EAD" w:rsidRPr="006D0ECE" w:rsidRDefault="00C84EAD" w:rsidP="006A3FCD">
            <w:pPr>
              <w:pStyle w:val="B1"/>
              <w:rPr>
                <w:lang/>
              </w:rPr>
            </w:pPr>
            <w:r>
              <w:rPr>
                <w:lang/>
              </w:rPr>
              <w:t xml:space="preserve">-    </w:t>
            </w:r>
            <w:r>
              <w:rPr>
                <w:lang/>
              </w:rPr>
              <w:t>M</w:t>
            </w:r>
            <w:r w:rsidRPr="007729FD">
              <w:rPr>
                <w:lang w:val="en-US"/>
              </w:rPr>
              <w:t xml:space="preserve">etadata for </w:t>
            </w:r>
            <w:r>
              <w:rPr>
                <w:lang w:val="en-US"/>
              </w:rPr>
              <w:t>Spatial characteristics of the AR environment (e.g. positioning of users)</w:t>
            </w:r>
            <w:r>
              <w:rPr>
                <w:lang/>
              </w:rPr>
              <w:t>.</w:t>
            </w:r>
          </w:p>
        </w:tc>
      </w:tr>
    </w:tbl>
    <w:p w14:paraId="15517A1D" w14:textId="77777777" w:rsidR="00481B9D" w:rsidRPr="00895CC2" w:rsidRDefault="00481B9D" w:rsidP="00C4455D">
      <w:pPr>
        <w:rPr>
          <w:rFonts w:hint="eastAsia"/>
          <w:lang w:eastAsia="ko-KR"/>
        </w:rPr>
      </w:pPr>
    </w:p>
    <w:p w14:paraId="71C67935" w14:textId="7B1400BF" w:rsidR="00C0453B" w:rsidRDefault="00C0453B" w:rsidP="00C0453B">
      <w:pPr>
        <w:pStyle w:val="Heading1"/>
        <w:rPr>
          <w:lang w:val="en-US"/>
        </w:rPr>
      </w:pPr>
      <w:bookmarkStart w:id="232" w:name="_Toc67919075"/>
      <w:bookmarkStart w:id="233" w:name="_Toc123912761"/>
      <w:r w:rsidRPr="00770620">
        <w:rPr>
          <w:lang w:val="en-US"/>
        </w:rPr>
        <w:t>A.</w:t>
      </w:r>
      <w:r w:rsidR="00F2436B">
        <w:rPr>
          <w:lang w:val="en-US"/>
        </w:rPr>
        <w:t>5</w:t>
      </w:r>
      <w:r w:rsidRPr="00770620">
        <w:rPr>
          <w:lang w:val="en-US"/>
        </w:rPr>
        <w:tab/>
      </w:r>
      <w:r>
        <w:rPr>
          <w:lang w:val="en-US"/>
        </w:rPr>
        <w:t>Use Case 20: AR IoT control</w:t>
      </w:r>
      <w:bookmarkEnd w:id="232"/>
      <w:bookmarkEnd w:id="233"/>
    </w:p>
    <w:p w14:paraId="496D9420" w14:textId="77777777" w:rsidR="00895CC2" w:rsidRPr="00895CC2" w:rsidRDefault="00895CC2" w:rsidP="00895CC2">
      <w:pPr>
        <w:pStyle w:val="TH"/>
        <w:rPr>
          <w:lang w:val="en-US"/>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57"/>
      </w:tblGrid>
      <w:tr w:rsidR="00C0453B" w:rsidRPr="00DB3790" w14:paraId="2F11BA9E" w14:textId="77777777" w:rsidTr="00894032">
        <w:tc>
          <w:tcPr>
            <w:tcW w:w="5000" w:type="pct"/>
            <w:shd w:val="clear" w:color="auto" w:fill="A6A6A6"/>
          </w:tcPr>
          <w:p w14:paraId="6624DBD0" w14:textId="77777777" w:rsidR="00C0453B" w:rsidRPr="00DB3790" w:rsidRDefault="00C0453B" w:rsidP="00894032">
            <w:pPr>
              <w:rPr>
                <w:b/>
                <w:color w:val="FFFFFF"/>
              </w:rPr>
            </w:pPr>
            <w:r w:rsidRPr="00DB3790">
              <w:rPr>
                <w:b/>
                <w:color w:val="FFFFFF"/>
              </w:rPr>
              <w:t xml:space="preserve">Use Case Description: </w:t>
            </w:r>
            <w:r>
              <w:rPr>
                <w:b/>
                <w:color w:val="FFFFFF"/>
              </w:rPr>
              <w:t>AR IoT control</w:t>
            </w:r>
          </w:p>
        </w:tc>
      </w:tr>
      <w:tr w:rsidR="00C0453B" w:rsidRPr="00DB3790" w14:paraId="0DB71326" w14:textId="77777777" w:rsidTr="00894032">
        <w:tc>
          <w:tcPr>
            <w:tcW w:w="5000" w:type="pct"/>
            <w:shd w:val="clear" w:color="auto" w:fill="auto"/>
          </w:tcPr>
          <w:p w14:paraId="56310322" w14:textId="77777777" w:rsidR="00C0453B" w:rsidRDefault="00C0453B" w:rsidP="00894032">
            <w:r>
              <w:t xml:space="preserve">Many IoT devices are present in the home and several of them such as smart light bulbs, smart curtains, air conditioning systems, heaters or multimedia devices are present in multiple numbers in different rooms within the home. While some IoT devices are at a fixed position and rarely move (light bulbs, heaters, curtains…) others are portable and nomadic by nature (portable speakers, vacuum cleaner robot, wearable devices…). </w:t>
            </w:r>
          </w:p>
          <w:p w14:paraId="315210FC" w14:textId="77777777" w:rsidR="00C0453B" w:rsidRPr="00552AB7" w:rsidRDefault="00C0453B" w:rsidP="00894032">
            <w:pPr>
              <w:rPr>
                <w:sz w:val="18"/>
                <w:szCs w:val="18"/>
              </w:rPr>
            </w:pPr>
            <w:r w:rsidRPr="00552AB7">
              <w:t>There are today many protocols that can be used for IoT (Wifi, Bluetooth, Zigbee</w:t>
            </w:r>
            <w:r w:rsidR="00A30DCD" w:rsidRPr="00235394">
              <w:rPr>
                <w:sz w:val="16"/>
                <w:vertAlign w:val="superscript"/>
              </w:rPr>
              <w:t xml:space="preserve"> </w:t>
            </w:r>
            <w:r w:rsidR="00A30DCD" w:rsidRPr="00052D13">
              <w:rPr>
                <w:vertAlign w:val="superscript"/>
              </w:rPr>
              <w:t>TM</w:t>
            </w:r>
            <w:r w:rsidRPr="00552AB7">
              <w:t>, io-homecontrol</w:t>
            </w:r>
            <w:r w:rsidR="00A30DCD" w:rsidRPr="001806E7">
              <w:rPr>
                <w:vertAlign w:val="superscript"/>
              </w:rPr>
              <w:t xml:space="preserve"> TM</w:t>
            </w:r>
            <w:r w:rsidRPr="00552AB7">
              <w:t>, Z-wave</w:t>
            </w:r>
            <w:r w:rsidR="00A30DCD" w:rsidRPr="001806E7">
              <w:rPr>
                <w:vertAlign w:val="superscript"/>
              </w:rPr>
              <w:t xml:space="preserve"> TM</w:t>
            </w:r>
            <w:r w:rsidRPr="00552AB7">
              <w:t xml:space="preserve"> but also LTE, NB-IoT and now Sidelink).and in the future there will be more and more IoT devices with 5G connectivity. While it is likely all IoT devices within a single home are interconnected through at least one (or more) gateway, D2D communications may also be used when available as it is likely to be more battery efficient for AR glasses.</w:t>
            </w:r>
          </w:p>
          <w:p w14:paraId="34626106" w14:textId="77777777" w:rsidR="00C0453B" w:rsidRDefault="00C0453B" w:rsidP="00894032">
            <w:r>
              <w:t xml:space="preserve">As the user walk through his home, his AR glasses regularly scan the indoor environment to track the user’s position in the home. </w:t>
            </w:r>
            <w:r w:rsidRPr="00252DA5">
              <w:rPr>
                <w:lang w:eastAsia="zh-CN"/>
              </w:rPr>
              <w:t>While there could be several users wearing AR glasses in the same room, the environment reconstruction may also be using volumetric information from other IoT devices in the room (for instance security cameras with depth sensors). In terms of data exchange, upload data to 5G network may be video, depth-maps</w:t>
            </w:r>
            <w:r>
              <w:rPr>
                <w:lang w:eastAsia="zh-CN"/>
              </w:rPr>
              <w:t xml:space="preserve">, </w:t>
            </w:r>
            <w:r w:rsidRPr="00252DA5">
              <w:rPr>
                <w:lang w:eastAsia="zh-CN"/>
              </w:rPr>
              <w:t>sparse point clouds</w:t>
            </w:r>
            <w:r>
              <w:rPr>
                <w:lang w:eastAsia="zh-CN"/>
              </w:rPr>
              <w:t xml:space="preserve"> and also sensor information such as gyroscope or accelerometer</w:t>
            </w:r>
            <w:r w:rsidRPr="00252DA5">
              <w:rPr>
                <w:lang w:eastAsia="zh-CN"/>
              </w:rPr>
              <w:t>.</w:t>
            </w:r>
            <w:r>
              <w:t xml:space="preserve"> </w:t>
            </w:r>
          </w:p>
          <w:p w14:paraId="3D30F5FA" w14:textId="77777777" w:rsidR="00C0453B" w:rsidRDefault="00C0453B" w:rsidP="00894032">
            <w:pPr>
              <w:rPr>
                <w:sz w:val="22"/>
                <w:szCs w:val="22"/>
                <w:lang w:val="en-US" w:eastAsia="zh-CN"/>
              </w:rPr>
            </w:pPr>
            <w:r>
              <w:t>Additionally, thanks to AR glasses’ scanning, the home IoT system keeps track of IoT devices positions</w:t>
            </w:r>
            <w:r w:rsidRPr="00FD2AE1">
              <w:t xml:space="preserve">.  </w:t>
            </w:r>
            <w:r w:rsidRPr="00552AB7">
              <w:t xml:space="preserve">Actual identification of an IoT device may </w:t>
            </w:r>
            <w:r>
              <w:t xml:space="preserve">also </w:t>
            </w:r>
            <w:r w:rsidRPr="00552AB7">
              <w:t xml:space="preserve">be done in the AR glasses themselves </w:t>
            </w:r>
          </w:p>
          <w:p w14:paraId="1A5946A6" w14:textId="77777777" w:rsidR="00C0453B" w:rsidRPr="00552AB7" w:rsidRDefault="00C0453B" w:rsidP="00894032">
            <w:pPr>
              <w:rPr>
                <w:lang w:val="en-US" w:eastAsia="zh-CN"/>
              </w:rPr>
            </w:pPr>
            <w:r>
              <w:rPr>
                <w:lang w:val="en-US" w:eastAsia="zh-CN"/>
              </w:rPr>
              <w:t xml:space="preserve">Typically, </w:t>
            </w:r>
            <w:r w:rsidRPr="00FD2AE1">
              <w:rPr>
                <w:lang w:val="en-US" w:eastAsia="zh-CN"/>
              </w:rPr>
              <w:t xml:space="preserve">the IoT home system runs on the edge network and </w:t>
            </w:r>
            <w:r w:rsidRPr="00552AB7">
              <w:t>information sent back to the AR glasses</w:t>
            </w:r>
            <w:r>
              <w:t xml:space="preserve"> includes </w:t>
            </w:r>
            <w:r w:rsidRPr="00552AB7">
              <w:t>metadata information about IoT devices and environment, simple textual overlays for UIs</w:t>
            </w:r>
            <w:r>
              <w:t>. M</w:t>
            </w:r>
            <w:r w:rsidRPr="00552AB7">
              <w:t xml:space="preserve">ore advanced UIs would </w:t>
            </w:r>
            <w:r w:rsidRPr="00FD2AE1">
              <w:t xml:space="preserve">also probably </w:t>
            </w:r>
            <w:r w:rsidRPr="00552AB7">
              <w:t>make use of elements such as video or 3D objects</w:t>
            </w:r>
          </w:p>
          <w:p w14:paraId="6DF80513" w14:textId="77777777" w:rsidR="00C0453B" w:rsidRPr="00552AB7" w:rsidRDefault="00C0453B" w:rsidP="00894032">
            <w:pPr>
              <w:rPr>
                <w:lang w:val="en-US" w:eastAsia="zh-CN"/>
              </w:rPr>
            </w:pPr>
            <w:r w:rsidRPr="00552AB7">
              <w:t>And finally, for D2D communications with 5G enabled IoT devices, control and status information is also exchanged between IoT devices and the AR glasses.</w:t>
            </w:r>
          </w:p>
          <w:p w14:paraId="5EE7A1A3" w14:textId="77777777" w:rsidR="00C0453B" w:rsidRPr="00DB3790" w:rsidRDefault="00C0453B" w:rsidP="00894032">
            <w:r w:rsidRPr="00DB3790">
              <w:t>The use case addresses several scenarios:</w:t>
            </w:r>
          </w:p>
          <w:p w14:paraId="7730CE3E" w14:textId="77777777" w:rsidR="00C0453B" w:rsidRDefault="00C0453B" w:rsidP="00894032">
            <w:pPr>
              <w:pStyle w:val="B1"/>
            </w:pPr>
            <w:r>
              <w:t>-</w:t>
            </w:r>
            <w:r>
              <w:tab/>
              <w:t>The user controls a specific IoT device by just looking at it through the glasses and operates it via an AR displayed user interface and user controls such as touch or voice controls available on the glasses.</w:t>
            </w:r>
          </w:p>
          <w:p w14:paraId="26650D2C" w14:textId="77777777" w:rsidR="00C0453B" w:rsidRPr="00DB3790" w:rsidRDefault="00C0453B" w:rsidP="00C0453B">
            <w:pPr>
              <w:pStyle w:val="B1"/>
            </w:pPr>
            <w:r>
              <w:t>-</w:t>
            </w:r>
            <w:r>
              <w:tab/>
              <w:t>Since home IoT system can know in real-time the position of the user in the home as well as which IoT devices are present in the same room as the user, the user can control IoT device with simple voice control without even targeting a specific IoT device. For instance, the user can say: “switch off the light” to operate the main light of the room he is currently in.</w:t>
            </w:r>
            <w:r w:rsidRPr="00DB3790">
              <w:t xml:space="preserve"> </w:t>
            </w:r>
          </w:p>
        </w:tc>
      </w:tr>
      <w:tr w:rsidR="00C0453B" w:rsidRPr="00DB3790" w14:paraId="48C53E18" w14:textId="77777777" w:rsidTr="00894032">
        <w:tc>
          <w:tcPr>
            <w:tcW w:w="5000" w:type="pct"/>
            <w:shd w:val="clear" w:color="auto" w:fill="A6A6A6"/>
          </w:tcPr>
          <w:p w14:paraId="43665B31" w14:textId="77777777" w:rsidR="00C0453B" w:rsidRPr="00DB3790" w:rsidRDefault="00C0453B" w:rsidP="00894032">
            <w:pPr>
              <w:rPr>
                <w:b/>
                <w:color w:val="FFFFFF"/>
              </w:rPr>
            </w:pPr>
            <w:r w:rsidRPr="00DB3790">
              <w:rPr>
                <w:b/>
                <w:color w:val="FFFFFF"/>
              </w:rPr>
              <w:t>Categorization</w:t>
            </w:r>
          </w:p>
        </w:tc>
      </w:tr>
      <w:tr w:rsidR="00C0453B" w:rsidRPr="00DB3790" w14:paraId="0D545A04" w14:textId="77777777" w:rsidTr="00894032">
        <w:tc>
          <w:tcPr>
            <w:tcW w:w="5000" w:type="pct"/>
            <w:shd w:val="clear" w:color="auto" w:fill="auto"/>
          </w:tcPr>
          <w:p w14:paraId="51EBE9A5" w14:textId="77777777" w:rsidR="00C0453B" w:rsidRPr="00DB3790" w:rsidRDefault="00C0453B" w:rsidP="00894032">
            <w:pPr>
              <w:rPr>
                <w:b/>
              </w:rPr>
            </w:pPr>
            <w:r w:rsidRPr="00DB3790">
              <w:rPr>
                <w:b/>
              </w:rPr>
              <w:t>Type: AR</w:t>
            </w:r>
          </w:p>
          <w:p w14:paraId="626F515B" w14:textId="77777777" w:rsidR="00C0453B" w:rsidRPr="00DB3790" w:rsidRDefault="00C0453B" w:rsidP="00894032">
            <w:pPr>
              <w:rPr>
                <w:b/>
              </w:rPr>
            </w:pPr>
            <w:r w:rsidRPr="00DB3790">
              <w:rPr>
                <w:b/>
              </w:rPr>
              <w:t>Degrees of Freedom: 6DoF</w:t>
            </w:r>
          </w:p>
          <w:p w14:paraId="6390F7E8" w14:textId="77777777" w:rsidR="00C0453B" w:rsidRPr="00DB3790" w:rsidRDefault="00C0453B" w:rsidP="00894032">
            <w:pPr>
              <w:rPr>
                <w:b/>
              </w:rPr>
            </w:pPr>
            <w:r w:rsidRPr="00DB3790">
              <w:rPr>
                <w:b/>
              </w:rPr>
              <w:t xml:space="preserve">Delivery: Interactive, Split, device-to-device </w:t>
            </w:r>
          </w:p>
          <w:p w14:paraId="4B83760B" w14:textId="77777777" w:rsidR="00C0453B" w:rsidRPr="00DB3790" w:rsidRDefault="00C0453B" w:rsidP="00894032">
            <w:pPr>
              <w:rPr>
                <w:b/>
              </w:rPr>
            </w:pPr>
            <w:r w:rsidRPr="00DB3790">
              <w:rPr>
                <w:b/>
              </w:rPr>
              <w:t>Device: AR Glasses</w:t>
            </w:r>
          </w:p>
        </w:tc>
      </w:tr>
      <w:tr w:rsidR="00C0453B" w:rsidRPr="00DB3790" w14:paraId="4EFC1F79" w14:textId="77777777" w:rsidTr="00894032">
        <w:tc>
          <w:tcPr>
            <w:tcW w:w="5000" w:type="pct"/>
            <w:shd w:val="clear" w:color="auto" w:fill="A6A6A6"/>
          </w:tcPr>
          <w:p w14:paraId="780E1302" w14:textId="77777777" w:rsidR="00C0453B" w:rsidRPr="00DB3790" w:rsidRDefault="00C0453B" w:rsidP="00894032">
            <w:pPr>
              <w:rPr>
                <w:b/>
                <w:color w:val="FFFFFF"/>
              </w:rPr>
            </w:pPr>
            <w:r w:rsidRPr="00DB3790">
              <w:rPr>
                <w:b/>
                <w:color w:val="FFFFFF"/>
              </w:rPr>
              <w:t>Preconditions</w:t>
            </w:r>
          </w:p>
        </w:tc>
      </w:tr>
      <w:tr w:rsidR="00C0453B" w:rsidRPr="00DB3790" w14:paraId="2818FA3C" w14:textId="77777777" w:rsidTr="00894032">
        <w:tc>
          <w:tcPr>
            <w:tcW w:w="5000" w:type="pct"/>
            <w:shd w:val="clear" w:color="auto" w:fill="auto"/>
          </w:tcPr>
          <w:p w14:paraId="39504697" w14:textId="77777777" w:rsidR="00C0453B" w:rsidRPr="00DB3790" w:rsidRDefault="00C0453B" w:rsidP="00894032">
            <w:pPr>
              <w:pStyle w:val="B1"/>
            </w:pPr>
            <w:r>
              <w:t>-</w:t>
            </w:r>
            <w:r>
              <w:tab/>
              <w:t xml:space="preserve">IoT Home </w:t>
            </w:r>
            <w:r w:rsidRPr="00DB3790">
              <w:t xml:space="preserve">Application is installed on </w:t>
            </w:r>
            <w:r>
              <w:t xml:space="preserve">the AR glasses </w:t>
            </w:r>
            <w:r w:rsidRPr="00DB3790">
              <w:t xml:space="preserve">or phone connected </w:t>
            </w:r>
            <w:r>
              <w:t xml:space="preserve">to </w:t>
            </w:r>
            <w:r w:rsidRPr="00DB3790">
              <w:t>AR glass</w:t>
            </w:r>
            <w:r>
              <w:t>es</w:t>
            </w:r>
          </w:p>
          <w:p w14:paraId="57B0DC55" w14:textId="77777777" w:rsidR="00C0453B" w:rsidRPr="00DB3790" w:rsidRDefault="00C0453B" w:rsidP="00894032">
            <w:pPr>
              <w:pStyle w:val="B1"/>
            </w:pPr>
            <w:r>
              <w:t>-</w:t>
            </w:r>
            <w:r>
              <w:tab/>
            </w:r>
            <w:r w:rsidRPr="00DB3790">
              <w:t>The application uses existing HW capabilities on the device, rendering functionalities as well as sensors</w:t>
            </w:r>
            <w:r>
              <w:t xml:space="preserve"> (audio, video, Lidar)</w:t>
            </w:r>
            <w:r w:rsidRPr="00DB3790">
              <w:t>. Inside-out Tracking is available</w:t>
            </w:r>
            <w:r>
              <w:t xml:space="preserve"> thanks to AR glasses sensors and may also be enhanced thanks to similar sensing capabilities on IoT devices. </w:t>
            </w:r>
          </w:p>
          <w:p w14:paraId="37017BAD" w14:textId="77777777" w:rsidR="00C0453B" w:rsidRPr="00DB3790" w:rsidRDefault="00C0453B" w:rsidP="00894032">
            <w:pPr>
              <w:pStyle w:val="B1"/>
            </w:pPr>
            <w:r>
              <w:t>-</w:t>
            </w:r>
            <w:r>
              <w:tab/>
            </w:r>
            <w:r w:rsidRPr="00DB3790">
              <w:t>Connectivity to the network is provided</w:t>
            </w:r>
            <w:r>
              <w:t xml:space="preserve"> on the glasses or through the connected phone.</w:t>
            </w:r>
          </w:p>
          <w:p w14:paraId="4EF26AAC" w14:textId="77777777" w:rsidR="00C0453B" w:rsidRPr="00DB3790" w:rsidRDefault="00C0453B" w:rsidP="00894032">
            <w:pPr>
              <w:pStyle w:val="B1"/>
            </w:pPr>
            <w:r>
              <w:t>-</w:t>
            </w:r>
            <w:r>
              <w:tab/>
            </w:r>
            <w:r w:rsidRPr="00DB3790">
              <w:t>Wayfinding and SLAM is provided to locate</w:t>
            </w:r>
            <w:r>
              <w:t xml:space="preserve"> user</w:t>
            </w:r>
            <w:r w:rsidRPr="00DB3790">
              <w:t xml:space="preserve"> and map </w:t>
            </w:r>
            <w:r>
              <w:t>the environment and may be provided with split-processing (tethered device or 5G edge network).</w:t>
            </w:r>
          </w:p>
          <w:p w14:paraId="44F3259F" w14:textId="77777777" w:rsidR="00C0453B" w:rsidRDefault="00C0453B" w:rsidP="00894032">
            <w:pPr>
              <w:pStyle w:val="B1"/>
            </w:pPr>
            <w:r>
              <w:t>-</w:t>
            </w:r>
            <w:r>
              <w:tab/>
            </w:r>
            <w:r w:rsidRPr="00DB3790">
              <w:t>AR and AI functionalities are provided for example for Image &amp; Object Recognition</w:t>
            </w:r>
            <w:r>
              <w:t xml:space="preserve"> in order to track IoT devices positions.</w:t>
            </w:r>
            <w:r w:rsidRPr="00DB3790">
              <w:t xml:space="preserve"> </w:t>
            </w:r>
          </w:p>
          <w:p w14:paraId="3EF71622" w14:textId="77777777" w:rsidR="00C0453B" w:rsidRPr="00DB3790" w:rsidRDefault="00C0453B" w:rsidP="00C0453B">
            <w:pPr>
              <w:pStyle w:val="B1"/>
            </w:pPr>
            <w:r>
              <w:t>-</w:t>
            </w:r>
            <w:r>
              <w:tab/>
              <w:t>Connectivity to IoT devices may be device-to-device (Bluetooth, Sidelink, …), device to local IoT gateway (WiFi) or device-to-edge (5GNR).</w:t>
            </w:r>
            <w:r w:rsidRPr="00DB3790">
              <w:t xml:space="preserve"> </w:t>
            </w:r>
          </w:p>
        </w:tc>
      </w:tr>
      <w:tr w:rsidR="00C0453B" w:rsidRPr="00DB3790" w14:paraId="1D27BDB3" w14:textId="77777777" w:rsidTr="00894032">
        <w:tc>
          <w:tcPr>
            <w:tcW w:w="5000" w:type="pct"/>
            <w:shd w:val="clear" w:color="auto" w:fill="A6A6A6"/>
          </w:tcPr>
          <w:p w14:paraId="61448824" w14:textId="77777777" w:rsidR="00C0453B" w:rsidRPr="00DB3790" w:rsidRDefault="00C0453B" w:rsidP="00894032">
            <w:pPr>
              <w:rPr>
                <w:b/>
                <w:color w:val="FFFFFF"/>
              </w:rPr>
            </w:pPr>
            <w:r w:rsidRPr="00DB3790">
              <w:rPr>
                <w:b/>
                <w:color w:val="FFFFFF"/>
              </w:rPr>
              <w:t>Requirements and QoS/QoE Considerations</w:t>
            </w:r>
          </w:p>
        </w:tc>
      </w:tr>
      <w:tr w:rsidR="00C0453B" w:rsidRPr="006D5BB7" w14:paraId="610C7426" w14:textId="77777777" w:rsidTr="00894032">
        <w:tc>
          <w:tcPr>
            <w:tcW w:w="5000" w:type="pct"/>
            <w:shd w:val="clear" w:color="auto" w:fill="auto"/>
          </w:tcPr>
          <w:p w14:paraId="18A52FBB" w14:textId="77777777" w:rsidR="00C0453B" w:rsidRPr="00DB3790" w:rsidRDefault="00C0453B" w:rsidP="00894032">
            <w:pPr>
              <w:keepLines/>
              <w:rPr>
                <w:lang w:eastAsia="zh-CN"/>
              </w:rPr>
            </w:pPr>
            <w:r w:rsidRPr="00DB3790">
              <w:rPr>
                <w:lang w:eastAsia="zh-CN"/>
              </w:rPr>
              <w:t>5G</w:t>
            </w:r>
            <w:r>
              <w:rPr>
                <w:lang w:eastAsia="zh-CN"/>
              </w:rPr>
              <w:t>'</w:t>
            </w:r>
            <w:r w:rsidRPr="00DB3790">
              <w:rPr>
                <w:lang w:eastAsia="zh-CN"/>
              </w:rPr>
              <w:t>s low-latency high-bandwidth capabilities</w:t>
            </w:r>
            <w:r>
              <w:rPr>
                <w:lang w:eastAsia="zh-CN"/>
              </w:rPr>
              <w:t xml:space="preserve"> are used to provide real-time operation of IoT devices and high-speed upload of sensor information (video, Lidar point clouds)</w:t>
            </w:r>
            <w:r w:rsidRPr="00DB3790">
              <w:rPr>
                <w:lang w:eastAsia="zh-CN"/>
              </w:rPr>
              <w:t xml:space="preserve">.  </w:t>
            </w:r>
          </w:p>
          <w:p w14:paraId="1424D926" w14:textId="77777777" w:rsidR="00C0453B" w:rsidRDefault="00C0453B" w:rsidP="00894032">
            <w:pPr>
              <w:keepLines/>
              <w:rPr>
                <w:lang w:eastAsia="zh-CN"/>
              </w:rPr>
            </w:pPr>
            <w:r w:rsidRPr="00DB3790">
              <w:rPr>
                <w:lang w:eastAsia="zh-CN"/>
              </w:rPr>
              <w:t xml:space="preserve">Continuous connectivity is </w:t>
            </w:r>
            <w:r>
              <w:rPr>
                <w:lang w:eastAsia="zh-CN"/>
              </w:rPr>
              <w:t xml:space="preserve">required for the </w:t>
            </w:r>
            <w:r w:rsidRPr="00DB3790">
              <w:rPr>
                <w:lang w:eastAsia="zh-CN"/>
              </w:rPr>
              <w:t xml:space="preserve">sharing </w:t>
            </w:r>
            <w:r>
              <w:rPr>
                <w:lang w:eastAsia="zh-CN"/>
              </w:rPr>
              <w:t xml:space="preserve">of </w:t>
            </w:r>
            <w:r w:rsidRPr="00DB3790">
              <w:rPr>
                <w:lang w:eastAsia="zh-CN"/>
              </w:rPr>
              <w:t xml:space="preserve">local information to </w:t>
            </w:r>
            <w:r>
              <w:rPr>
                <w:lang w:eastAsia="zh-CN"/>
              </w:rPr>
              <w:t xml:space="preserve">keep tracking user’s position and position of IoT devices in the home so that home IoT system can maintain a real-time map of the home and its user. </w:t>
            </w:r>
          </w:p>
          <w:p w14:paraId="64AB53D4" w14:textId="77777777" w:rsidR="00C0453B" w:rsidRPr="00DB3790" w:rsidRDefault="00C0453B" w:rsidP="00894032">
            <w:pPr>
              <w:keepLines/>
              <w:rPr>
                <w:lang w:eastAsia="zh-CN"/>
              </w:rPr>
            </w:pPr>
            <w:r w:rsidRPr="00DB3790">
              <w:rPr>
                <w:lang w:eastAsia="zh-CN"/>
              </w:rPr>
              <w:t xml:space="preserve">The underlying AR maps </w:t>
            </w:r>
            <w:r w:rsidR="00C34512">
              <w:rPr>
                <w:lang w:eastAsia="zh-CN"/>
              </w:rPr>
              <w:t>are expected to</w:t>
            </w:r>
            <w:r w:rsidR="00C34512" w:rsidRPr="00DB3790">
              <w:rPr>
                <w:lang w:eastAsia="zh-CN"/>
              </w:rPr>
              <w:t xml:space="preserve"> </w:t>
            </w:r>
            <w:r w:rsidRPr="00DB3790">
              <w:rPr>
                <w:lang w:eastAsia="zh-CN"/>
              </w:rPr>
              <w:t>be accurate and up to date.</w:t>
            </w:r>
          </w:p>
          <w:p w14:paraId="1BBBE1BB" w14:textId="77777777" w:rsidR="00C0453B" w:rsidRDefault="00C0453B" w:rsidP="00894032">
            <w:pPr>
              <w:keepLines/>
              <w:rPr>
                <w:lang w:eastAsia="zh-CN"/>
              </w:rPr>
            </w:pPr>
            <w:r>
              <w:rPr>
                <w:lang w:eastAsia="zh-CN"/>
              </w:rPr>
              <w:t>In order to optimize energy consumption on the glasses, split processing is favoured and efficient compression technology is required for exchanges with the home IoT system.</w:t>
            </w:r>
          </w:p>
          <w:p w14:paraId="11CF8420" w14:textId="77777777" w:rsidR="00C0453B" w:rsidRPr="006D5BB7" w:rsidRDefault="00C0453B" w:rsidP="00894032">
            <w:pPr>
              <w:keepLines/>
              <w:rPr>
                <w:lang w:val="en-US" w:eastAsia="zh-CN"/>
              </w:rPr>
            </w:pPr>
            <w:r w:rsidRPr="006D5BB7">
              <w:rPr>
                <w:lang w:val="en-US" w:eastAsia="zh-CN"/>
              </w:rPr>
              <w:t>Device-to-device communication may a</w:t>
            </w:r>
            <w:r>
              <w:rPr>
                <w:lang w:val="en-US" w:eastAsia="zh-CN"/>
              </w:rPr>
              <w:t>lso be used with some IoT devices.</w:t>
            </w:r>
          </w:p>
        </w:tc>
      </w:tr>
      <w:tr w:rsidR="00C0453B" w:rsidRPr="00DB3790" w14:paraId="23D4E8C2" w14:textId="77777777" w:rsidTr="00894032">
        <w:tc>
          <w:tcPr>
            <w:tcW w:w="5000" w:type="pct"/>
            <w:shd w:val="clear" w:color="auto" w:fill="A6A6A6"/>
          </w:tcPr>
          <w:p w14:paraId="35D0BC4F" w14:textId="77777777" w:rsidR="00C0453B" w:rsidRPr="00DB3790" w:rsidRDefault="00C0453B" w:rsidP="00894032">
            <w:pPr>
              <w:rPr>
                <w:b/>
                <w:color w:val="FFFFFF"/>
              </w:rPr>
            </w:pPr>
            <w:r w:rsidRPr="00DB3790">
              <w:rPr>
                <w:b/>
                <w:color w:val="FFFFFF"/>
              </w:rPr>
              <w:t>Feasibility</w:t>
            </w:r>
          </w:p>
        </w:tc>
      </w:tr>
      <w:tr w:rsidR="00C0453B" w:rsidRPr="00DB3790" w14:paraId="7B2D3E07" w14:textId="77777777" w:rsidTr="00894032">
        <w:tc>
          <w:tcPr>
            <w:tcW w:w="5000" w:type="pct"/>
            <w:shd w:val="clear" w:color="auto" w:fill="auto"/>
          </w:tcPr>
          <w:p w14:paraId="39F22DF3" w14:textId="77777777" w:rsidR="00C0453B" w:rsidRPr="00DB3790" w:rsidRDefault="00C0453B" w:rsidP="00894032">
            <w:pPr>
              <w:pStyle w:val="B1"/>
            </w:pPr>
            <w:r>
              <w:t>-</w:t>
            </w:r>
            <w:r>
              <w:tab/>
            </w:r>
            <w:r w:rsidRPr="00DB3790">
              <w:t xml:space="preserve">Google Visual Positioning Service: </w:t>
            </w:r>
            <w:hyperlink r:id="rId151" w:history="1">
              <w:r w:rsidRPr="00DB3790">
                <w:rPr>
                  <w:rStyle w:val="Hyperlink"/>
                </w:rPr>
                <w:t>https://www.roadtovr.com/googles-visual-positioning-service-announced-tango-ar-platform/</w:t>
              </w:r>
            </w:hyperlink>
          </w:p>
          <w:p w14:paraId="1AD98418" w14:textId="77777777" w:rsidR="00C0453B" w:rsidRPr="00DB3790" w:rsidRDefault="00C0453B" w:rsidP="009701A3">
            <w:pPr>
              <w:pStyle w:val="B1"/>
            </w:pPr>
            <w:r>
              <w:t>-</w:t>
            </w:r>
            <w:r>
              <w:tab/>
            </w:r>
            <w:r w:rsidRPr="00DB3790">
              <w:t>XR clients continuously send sensing data to a cloud service.  The service constructs a detailed and timely map from client contributions and provides the map back to clients. Example is Google</w:t>
            </w:r>
            <w:r>
              <w:t>'</w:t>
            </w:r>
            <w:r w:rsidRPr="00DB3790">
              <w:t>s Visual Positioning Service</w:t>
            </w:r>
          </w:p>
          <w:p w14:paraId="25AD44C4" w14:textId="77777777" w:rsidR="00C0453B" w:rsidRPr="00DB3790" w:rsidRDefault="00C0453B" w:rsidP="00894032">
            <w:pPr>
              <w:pStyle w:val="B1"/>
            </w:pPr>
            <w:r>
              <w:t>-</w:t>
            </w:r>
            <w:r>
              <w:tab/>
            </w:r>
            <w:r w:rsidRPr="00DB3790">
              <w:t xml:space="preserve">Drivenet Maps – Open Data real-time road Maps for Autonomous Driving from 3D LIDAR point clouds: </w:t>
            </w:r>
            <w:hyperlink r:id="rId152" w:history="1">
              <w:r w:rsidRPr="00DB3790">
                <w:rPr>
                  <w:rStyle w:val="Hyperlink"/>
                </w:rPr>
                <w:t>https://sdi4apps.eu/2016/03/drivenet-maps-open-data-real-time-road-maps-for-autonomous-driving-from-3d-lidar-point-clouds/</w:t>
              </w:r>
            </w:hyperlink>
          </w:p>
          <w:p w14:paraId="0333E7F3" w14:textId="77777777" w:rsidR="00C0453B" w:rsidRDefault="00C0453B" w:rsidP="009701A3">
            <w:pPr>
              <w:pStyle w:val="B1"/>
            </w:pPr>
            <w:r>
              <w:t>-</w:t>
            </w:r>
            <w:r>
              <w:tab/>
            </w:r>
            <w:r w:rsidRPr="00DB3790">
              <w:t xml:space="preserve">An XR HMD receives a detailed reconstruction of a space, potentially captured by a device(s) with superior sensing and processing capabilities.  An example of navigation is given in the MPEG-I use case document for point cloud compression (w16331, </w:t>
            </w:r>
            <w:r w:rsidR="000001FE">
              <w:t>clause</w:t>
            </w:r>
            <w:r w:rsidR="000001FE" w:rsidRPr="00DB3790">
              <w:t xml:space="preserve"> </w:t>
            </w:r>
            <w:r w:rsidRPr="00DB3790">
              <w:t>2.6)</w:t>
            </w:r>
          </w:p>
          <w:p w14:paraId="79561975" w14:textId="77777777" w:rsidR="00C0453B" w:rsidRDefault="00C0453B" w:rsidP="00894032">
            <w:pPr>
              <w:pStyle w:val="B1"/>
            </w:pPr>
            <w:r>
              <w:t>-</w:t>
            </w:r>
            <w:r>
              <w:tab/>
              <w:t xml:space="preserve">Xiaomi MIOT Ecosystem </w:t>
            </w:r>
            <w:r w:rsidRPr="00DB3790">
              <w:t xml:space="preserve">– </w:t>
            </w:r>
            <w:r>
              <w:t xml:space="preserve">Around the MiHome application, users can control all MIOT devices from many brands </w:t>
            </w:r>
            <w:r w:rsidRPr="00DB3790">
              <w:t xml:space="preserve">: </w:t>
            </w:r>
            <w:hyperlink r:id="rId153" w:history="1">
              <w:r w:rsidRPr="005A67D4">
                <w:rPr>
                  <w:rStyle w:val="Hyperlink"/>
                </w:rPr>
                <w:t>https://xiaomi-mi.com/ecosystem/</w:t>
              </w:r>
            </w:hyperlink>
          </w:p>
          <w:p w14:paraId="771BA8F2" w14:textId="77777777" w:rsidR="00C0453B" w:rsidRPr="00DB3790" w:rsidRDefault="00C0453B" w:rsidP="00C0453B">
            <w:pPr>
              <w:pStyle w:val="B2"/>
            </w:pPr>
            <w:r>
              <w:t>-</w:t>
            </w:r>
            <w:r>
              <w:tab/>
              <w:t>MIOT devices can be controlled locally or through remote locations thanks to cloud servers. Some MIOT devices such as security cameras or vacuum cleaner robots have the capability to track objects and capture the environment (Audio, Video, Lidar) and make it available to the IoT home system.</w:t>
            </w:r>
          </w:p>
        </w:tc>
      </w:tr>
      <w:tr w:rsidR="00C0453B" w:rsidRPr="00DB3790" w14:paraId="624692ED" w14:textId="77777777" w:rsidTr="00894032">
        <w:tc>
          <w:tcPr>
            <w:tcW w:w="5000" w:type="pct"/>
            <w:shd w:val="clear" w:color="auto" w:fill="A6A6A6"/>
          </w:tcPr>
          <w:p w14:paraId="11B184F6" w14:textId="77777777" w:rsidR="00C0453B" w:rsidRPr="00DB3790" w:rsidRDefault="00C0453B" w:rsidP="00894032">
            <w:pPr>
              <w:rPr>
                <w:b/>
                <w:color w:val="FFFFFF"/>
              </w:rPr>
            </w:pPr>
            <w:r w:rsidRPr="00DB3790">
              <w:rPr>
                <w:b/>
                <w:color w:val="FFFFFF"/>
              </w:rPr>
              <w:t>Potential Standardization Status and Needs</w:t>
            </w:r>
          </w:p>
        </w:tc>
      </w:tr>
      <w:tr w:rsidR="00C0453B" w:rsidRPr="00DB3790" w14:paraId="3C66056A" w14:textId="77777777" w:rsidTr="00894032">
        <w:tc>
          <w:tcPr>
            <w:tcW w:w="5000" w:type="pct"/>
            <w:shd w:val="clear" w:color="auto" w:fill="auto"/>
          </w:tcPr>
          <w:p w14:paraId="487F8BD4" w14:textId="77777777" w:rsidR="00C0453B" w:rsidRPr="00DB3790" w:rsidRDefault="00C0453B" w:rsidP="00894032">
            <w:r w:rsidRPr="00DB3790">
              <w:t>The following aspects may require standardization work:</w:t>
            </w:r>
          </w:p>
          <w:p w14:paraId="602415E9" w14:textId="77777777" w:rsidR="00C0453B" w:rsidRPr="00DB3790" w:rsidRDefault="00C0453B" w:rsidP="00894032">
            <w:pPr>
              <w:pStyle w:val="B1"/>
            </w:pPr>
            <w:r>
              <w:t>-</w:t>
            </w:r>
            <w:r>
              <w:tab/>
            </w:r>
            <w:r w:rsidRPr="00DB3790">
              <w:t xml:space="preserve">Data representations for </w:t>
            </w:r>
            <w:r>
              <w:t>AR</w:t>
            </w:r>
            <w:r w:rsidRPr="00DB3790">
              <w:t xml:space="preserve"> map</w:t>
            </w:r>
            <w:r>
              <w:t xml:space="preserve"> of the home</w:t>
            </w:r>
          </w:p>
          <w:p w14:paraId="636979F0" w14:textId="77777777" w:rsidR="00C0453B" w:rsidRPr="00DB3790" w:rsidRDefault="00C0453B" w:rsidP="00894032">
            <w:pPr>
              <w:pStyle w:val="B1"/>
            </w:pPr>
            <w:r>
              <w:t>-</w:t>
            </w:r>
            <w:r>
              <w:tab/>
            </w:r>
            <w:r w:rsidRPr="00DB3790">
              <w:t xml:space="preserve">Collected sensor data to be </w:t>
            </w:r>
            <w:r>
              <w:t>uploaded to edge or tethered device (with dedicated compression solutions)</w:t>
            </w:r>
          </w:p>
          <w:p w14:paraId="6077D469" w14:textId="77777777" w:rsidR="00C0453B" w:rsidRPr="00DB3790" w:rsidRDefault="00C0453B" w:rsidP="00894032">
            <w:pPr>
              <w:pStyle w:val="B1"/>
            </w:pPr>
            <w:r>
              <w:t>-</w:t>
            </w:r>
            <w:r>
              <w:tab/>
            </w:r>
            <w:r w:rsidRPr="00DB3790">
              <w:t>Scalable streaming and storage formats for AR maps</w:t>
            </w:r>
          </w:p>
          <w:p w14:paraId="701CB362" w14:textId="77777777" w:rsidR="00C0453B" w:rsidRDefault="00C0453B" w:rsidP="00894032">
            <w:pPr>
              <w:pStyle w:val="B1"/>
            </w:pPr>
            <w:r>
              <w:t>-</w:t>
            </w:r>
            <w:r>
              <w:tab/>
            </w:r>
            <w:r w:rsidRPr="00DB3790">
              <w:t>Content delivery protocols to access AR maps and content items</w:t>
            </w:r>
          </w:p>
          <w:p w14:paraId="181A9E61" w14:textId="77777777" w:rsidR="00C0453B" w:rsidRDefault="00C0453B" w:rsidP="00894032">
            <w:pPr>
              <w:pStyle w:val="B1"/>
            </w:pPr>
            <w:r>
              <w:t>-</w:t>
            </w:r>
            <w:r>
              <w:tab/>
            </w:r>
            <w:r w:rsidRPr="00DB3790">
              <w:t xml:space="preserve">Content delivery protocols to </w:t>
            </w:r>
            <w:r>
              <w:t>send AR UI elements when IoT application runs on tethered device or edge.</w:t>
            </w:r>
          </w:p>
          <w:p w14:paraId="503AB8BE" w14:textId="77777777" w:rsidR="00C0453B" w:rsidRDefault="00C0453B" w:rsidP="00894032">
            <w:pPr>
              <w:pStyle w:val="B1"/>
            </w:pPr>
            <w:r>
              <w:t>-</w:t>
            </w:r>
            <w:r>
              <w:tab/>
            </w:r>
            <w:r w:rsidRPr="00DB3790">
              <w:t>Network conditions that fulfil the QoS and QoE Requirements</w:t>
            </w:r>
          </w:p>
          <w:p w14:paraId="77CE3221" w14:textId="77777777" w:rsidR="00C0453B" w:rsidRPr="00DB3790" w:rsidRDefault="00C0453B" w:rsidP="00C0453B">
            <w:pPr>
              <w:pStyle w:val="B1"/>
            </w:pPr>
            <w:r>
              <w:t>-</w:t>
            </w:r>
            <w:r>
              <w:tab/>
              <w:t>Device-to-device communications.</w:t>
            </w:r>
          </w:p>
        </w:tc>
      </w:tr>
    </w:tbl>
    <w:p w14:paraId="30EA7CDD" w14:textId="77777777" w:rsidR="00C0453B" w:rsidRPr="00C0453B" w:rsidRDefault="00C0453B" w:rsidP="00D74ACF">
      <w:pPr>
        <w:rPr>
          <w:lang w:val="en-US"/>
        </w:rPr>
      </w:pPr>
    </w:p>
    <w:p w14:paraId="2EC4FD75" w14:textId="0B56133C" w:rsidR="005628EC" w:rsidRDefault="005628EC" w:rsidP="005628EC">
      <w:pPr>
        <w:pStyle w:val="Heading1"/>
        <w:rPr>
          <w:lang w:val="en-US"/>
        </w:rPr>
      </w:pPr>
      <w:bookmarkStart w:id="234" w:name="_Toc123912762"/>
      <w:r w:rsidRPr="00770620">
        <w:rPr>
          <w:lang w:val="en-US"/>
        </w:rPr>
        <w:t>A.</w:t>
      </w:r>
      <w:r w:rsidR="00F5447B">
        <w:rPr>
          <w:lang w:val="en-US"/>
        </w:rPr>
        <w:t>6</w:t>
      </w:r>
      <w:r w:rsidRPr="00770620">
        <w:rPr>
          <w:lang w:val="en-US"/>
        </w:rPr>
        <w:tab/>
      </w:r>
      <w:r>
        <w:rPr>
          <w:lang w:val="en-US"/>
        </w:rPr>
        <w:t>Use Case 21: AR gaming</w:t>
      </w:r>
      <w:bookmarkEnd w:id="234"/>
    </w:p>
    <w:p w14:paraId="002C8E9C" w14:textId="77777777" w:rsidR="00895CC2" w:rsidRPr="00895CC2" w:rsidRDefault="00895CC2" w:rsidP="00895CC2">
      <w:pPr>
        <w:pStyle w:val="TH"/>
        <w:rPr>
          <w:lang w:val="en-US"/>
        </w:rPr>
      </w:pPr>
    </w:p>
    <w:tbl>
      <w:tblPr>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89"/>
      </w:tblGrid>
      <w:tr w:rsidR="005628EC" w:rsidRPr="00033C55" w14:paraId="5FF599BA" w14:textId="77777777" w:rsidTr="009701A3">
        <w:tc>
          <w:tcPr>
            <w:tcW w:w="9889" w:type="dxa"/>
            <w:tcBorders>
              <w:top w:val="single" w:sz="4" w:space="0" w:color="000000"/>
              <w:left w:val="single" w:sz="4" w:space="0" w:color="000000"/>
              <w:bottom w:val="single" w:sz="4" w:space="0" w:color="000000"/>
              <w:right w:val="single" w:sz="4" w:space="0" w:color="000000"/>
            </w:tcBorders>
            <w:shd w:val="clear" w:color="auto" w:fill="A6A6A6"/>
            <w:hideMark/>
          </w:tcPr>
          <w:p w14:paraId="563C3CCE" w14:textId="77777777" w:rsidR="005628EC" w:rsidRPr="00033C55" w:rsidRDefault="005628EC" w:rsidP="00840210">
            <w:pPr>
              <w:spacing w:after="120" w:line="240" w:lineRule="atLeast"/>
              <w:rPr>
                <w:rFonts w:eastAsia="Times New Roman"/>
                <w:b/>
                <w:color w:val="FFFFFF"/>
              </w:rPr>
            </w:pPr>
            <w:r w:rsidRPr="00033C55">
              <w:rPr>
                <w:rFonts w:eastAsia="Times New Roman"/>
                <w:b/>
                <w:color w:val="FFFFFF"/>
              </w:rPr>
              <w:t>Use Case Name</w:t>
            </w:r>
          </w:p>
        </w:tc>
      </w:tr>
      <w:tr w:rsidR="005628EC" w:rsidRPr="00033C55" w14:paraId="59EAACFB" w14:textId="77777777" w:rsidTr="009701A3">
        <w:tc>
          <w:tcPr>
            <w:tcW w:w="9889" w:type="dxa"/>
            <w:tcBorders>
              <w:top w:val="single" w:sz="4" w:space="0" w:color="000000"/>
              <w:left w:val="single" w:sz="4" w:space="0" w:color="000000"/>
              <w:bottom w:val="single" w:sz="4" w:space="0" w:color="000000"/>
              <w:right w:val="single" w:sz="4" w:space="0" w:color="000000"/>
            </w:tcBorders>
            <w:hideMark/>
          </w:tcPr>
          <w:p w14:paraId="6C176E2D" w14:textId="77777777" w:rsidR="005628EC" w:rsidRPr="00033C55" w:rsidRDefault="005628EC" w:rsidP="00840210">
            <w:pPr>
              <w:spacing w:after="120" w:line="240" w:lineRule="atLeast"/>
              <w:rPr>
                <w:rFonts w:eastAsia="Times New Roman"/>
              </w:rPr>
            </w:pPr>
            <w:r w:rsidRPr="00033C55">
              <w:t>AR</w:t>
            </w:r>
            <w:r w:rsidRPr="00033C55">
              <w:rPr>
                <w:rFonts w:eastAsia="Times New Roman"/>
              </w:rPr>
              <w:t xml:space="preserve"> </w:t>
            </w:r>
            <w:r w:rsidRPr="00033C55">
              <w:t>gaming</w:t>
            </w:r>
          </w:p>
        </w:tc>
      </w:tr>
      <w:tr w:rsidR="005628EC" w:rsidRPr="00033C55" w14:paraId="2AD9615E" w14:textId="77777777" w:rsidTr="009701A3">
        <w:tc>
          <w:tcPr>
            <w:tcW w:w="9889" w:type="dxa"/>
            <w:tcBorders>
              <w:top w:val="single" w:sz="4" w:space="0" w:color="000000"/>
              <w:left w:val="single" w:sz="4" w:space="0" w:color="000000"/>
              <w:bottom w:val="single" w:sz="4" w:space="0" w:color="000000"/>
              <w:right w:val="single" w:sz="4" w:space="0" w:color="000000"/>
            </w:tcBorders>
            <w:shd w:val="clear" w:color="auto" w:fill="A6A6A6"/>
            <w:hideMark/>
          </w:tcPr>
          <w:p w14:paraId="1AFB041C" w14:textId="77777777" w:rsidR="005628EC" w:rsidRPr="00033C55" w:rsidRDefault="005628EC" w:rsidP="00840210">
            <w:pPr>
              <w:spacing w:after="120" w:line="240" w:lineRule="atLeast"/>
              <w:rPr>
                <w:rFonts w:eastAsia="Times New Roman"/>
                <w:b/>
                <w:color w:val="FFFFFF"/>
              </w:rPr>
            </w:pPr>
            <w:r w:rsidRPr="00033C55">
              <w:rPr>
                <w:rFonts w:eastAsia="Times New Roman"/>
                <w:b/>
                <w:color w:val="FFFFFF"/>
              </w:rPr>
              <w:t>Description</w:t>
            </w:r>
          </w:p>
        </w:tc>
      </w:tr>
      <w:tr w:rsidR="005628EC" w:rsidRPr="00033C55" w14:paraId="514EF04D" w14:textId="77777777" w:rsidTr="009701A3">
        <w:tc>
          <w:tcPr>
            <w:tcW w:w="9889" w:type="dxa"/>
            <w:tcBorders>
              <w:top w:val="single" w:sz="4" w:space="0" w:color="000000"/>
              <w:left w:val="single" w:sz="4" w:space="0" w:color="000000"/>
              <w:bottom w:val="single" w:sz="4" w:space="0" w:color="000000"/>
              <w:right w:val="single" w:sz="4" w:space="0" w:color="000000"/>
            </w:tcBorders>
            <w:hideMark/>
          </w:tcPr>
          <w:p w14:paraId="707919A7" w14:textId="77777777" w:rsidR="005628EC" w:rsidRPr="00033C55" w:rsidRDefault="005628EC" w:rsidP="00840210">
            <w:pPr>
              <w:spacing w:after="120" w:line="240" w:lineRule="atLeast"/>
              <w:rPr>
                <w:rFonts w:eastAsia="Microsoft YaHei"/>
                <w:color w:val="121212"/>
                <w:lang w:eastAsia="zh-Hans"/>
              </w:rPr>
            </w:pPr>
            <w:r w:rsidRPr="00033C55">
              <w:rPr>
                <w:rFonts w:eastAsia="Microsoft YaHei"/>
                <w:color w:val="121212"/>
                <w:lang w:eastAsia="zh-Hans"/>
              </w:rPr>
              <w:t>By using AR technology, AR gaming is to apply virtual models to the real world and then provides game entertainment experience in a world of virtual-reality combination, which is difficult to experience in reality. People can interact with virtual objects controlled by game operations in the</w:t>
            </w:r>
            <w:r w:rsidRPr="00033C55">
              <w:rPr>
                <w:rFonts w:eastAsia="Batang"/>
              </w:rPr>
              <w:t xml:space="preserve"> </w:t>
            </w:r>
            <w:r w:rsidRPr="00033C55">
              <w:rPr>
                <w:rFonts w:eastAsia="Microsoft YaHei"/>
                <w:color w:val="121212"/>
                <w:lang w:eastAsia="zh-Hans"/>
              </w:rPr>
              <w:t>foreground of the real world. For many consumers, immersion is a key factor in their enjoyment of games, and AR can help users achieve such experiences exactly.</w:t>
            </w:r>
          </w:p>
          <w:p w14:paraId="70DA18F2" w14:textId="77777777" w:rsidR="005628EC" w:rsidRPr="00033C55" w:rsidRDefault="005628EC" w:rsidP="00840210">
            <w:pPr>
              <w:spacing w:after="120" w:line="240" w:lineRule="atLeast"/>
              <w:rPr>
                <w:rFonts w:eastAsia="Times New Roman"/>
                <w:lang w:eastAsia="zh-Hans"/>
              </w:rPr>
            </w:pPr>
            <w:r w:rsidRPr="00033C55">
              <w:rPr>
                <w:rFonts w:eastAsia="Times New Roman"/>
                <w:lang w:eastAsia="zh-Hans"/>
              </w:rPr>
              <w:t>For example, Alice wears AR glasses at home and opens an AR golf game application. The AR glasses display a virtual sand table of golf course and golf ball through the spatial location on the floor of her house. Alice needs to use a certain gesture to hit the golf ball and make it go into the hole. Finally, the AR golf game application can calculate Alice's score.</w:t>
            </w:r>
          </w:p>
          <w:p w14:paraId="79FBF0B9" w14:textId="77777777" w:rsidR="005628EC" w:rsidRPr="00033C55" w:rsidRDefault="005628EC" w:rsidP="00840210">
            <w:pPr>
              <w:spacing w:after="120" w:line="240" w:lineRule="atLeast"/>
              <w:rPr>
                <w:rFonts w:eastAsia="Times New Roman"/>
                <w:lang w:eastAsia="zh-Hans"/>
              </w:rPr>
            </w:pPr>
            <w:r w:rsidRPr="00033C55">
              <w:rPr>
                <w:rFonts w:eastAsia="Times New Roman"/>
                <w:lang w:eastAsia="zh-Hans"/>
              </w:rPr>
              <w:t xml:space="preserve">AR gaming can also support multi-player games. Alice invites Bob and Clare to play an online AR shooting game in her living room. They wear AR glasses, log in to the AR shooting game application, select the multi-player team mode, and then they can control the shooting action through a gesture or the </w:t>
            </w:r>
            <w:r w:rsidRPr="00033C55">
              <w:rPr>
                <w:rFonts w:eastAsia="Times New Roman"/>
              </w:rPr>
              <w:t>tethering device</w:t>
            </w:r>
            <w:r w:rsidRPr="00033C55">
              <w:rPr>
                <w:rFonts w:eastAsia="Times New Roman"/>
                <w:lang w:eastAsia="zh-Hans"/>
              </w:rPr>
              <w:t>. The virtual target set in the shot game will appear in the living room, and have corresponding response according to their operation and display in their AR glasses. Then they can complete the game task and upgrade.</w:t>
            </w:r>
          </w:p>
        </w:tc>
      </w:tr>
      <w:tr w:rsidR="005628EC" w:rsidRPr="00033C55" w14:paraId="42C44321" w14:textId="77777777" w:rsidTr="009701A3">
        <w:tc>
          <w:tcPr>
            <w:tcW w:w="9889" w:type="dxa"/>
            <w:tcBorders>
              <w:top w:val="single" w:sz="4" w:space="0" w:color="000000"/>
              <w:left w:val="single" w:sz="4" w:space="0" w:color="000000"/>
              <w:bottom w:val="single" w:sz="4" w:space="0" w:color="000000"/>
              <w:right w:val="single" w:sz="4" w:space="0" w:color="000000"/>
            </w:tcBorders>
            <w:shd w:val="clear" w:color="auto" w:fill="A6A6A6"/>
            <w:hideMark/>
          </w:tcPr>
          <w:p w14:paraId="5C65A6FE" w14:textId="77777777" w:rsidR="005628EC" w:rsidRPr="00033C55" w:rsidRDefault="005628EC" w:rsidP="00840210">
            <w:pPr>
              <w:spacing w:after="120" w:line="240" w:lineRule="atLeast"/>
              <w:rPr>
                <w:rFonts w:eastAsia="Times New Roman"/>
                <w:b/>
                <w:color w:val="FFFFFF"/>
              </w:rPr>
            </w:pPr>
            <w:r w:rsidRPr="00033C55">
              <w:rPr>
                <w:rFonts w:eastAsia="Times New Roman"/>
                <w:b/>
                <w:color w:val="FFFFFF"/>
              </w:rPr>
              <w:t>Categorization</w:t>
            </w:r>
          </w:p>
        </w:tc>
      </w:tr>
      <w:tr w:rsidR="005628EC" w:rsidRPr="00033C55" w14:paraId="59A79F3F" w14:textId="77777777" w:rsidTr="009701A3">
        <w:tc>
          <w:tcPr>
            <w:tcW w:w="9889" w:type="dxa"/>
            <w:tcBorders>
              <w:top w:val="single" w:sz="4" w:space="0" w:color="000000"/>
              <w:left w:val="single" w:sz="4" w:space="0" w:color="000000"/>
              <w:bottom w:val="single" w:sz="4" w:space="0" w:color="000000"/>
              <w:right w:val="single" w:sz="4" w:space="0" w:color="000000"/>
            </w:tcBorders>
            <w:hideMark/>
          </w:tcPr>
          <w:p w14:paraId="7E500F31" w14:textId="77777777" w:rsidR="005628EC" w:rsidRPr="00033C55" w:rsidRDefault="005628EC" w:rsidP="00840210">
            <w:pPr>
              <w:spacing w:after="120" w:line="240" w:lineRule="atLeast"/>
              <w:rPr>
                <w:rFonts w:eastAsia="Times New Roman"/>
                <w:b/>
              </w:rPr>
            </w:pPr>
            <w:r w:rsidRPr="00033C55">
              <w:rPr>
                <w:rFonts w:eastAsia="Times New Roman"/>
                <w:b/>
              </w:rPr>
              <w:t>Media Type: Visual / Audio, 3D</w:t>
            </w:r>
          </w:p>
          <w:p w14:paraId="6063D292" w14:textId="77777777" w:rsidR="005628EC" w:rsidRPr="00033C55" w:rsidRDefault="005628EC" w:rsidP="00840210">
            <w:pPr>
              <w:spacing w:after="120" w:line="240" w:lineRule="atLeast"/>
              <w:rPr>
                <w:b/>
                <w:lang w:eastAsia="ko-KR"/>
              </w:rPr>
            </w:pPr>
            <w:r w:rsidRPr="00033C55">
              <w:rPr>
                <w:b/>
                <w:lang w:eastAsia="ko-KR"/>
              </w:rPr>
              <w:t xml:space="preserve">Media Source Type: CGI (Computer-Generated Imagery) </w:t>
            </w:r>
          </w:p>
          <w:p w14:paraId="709209F8" w14:textId="77777777" w:rsidR="005628EC" w:rsidRPr="00033C55" w:rsidRDefault="005628EC" w:rsidP="00840210">
            <w:pPr>
              <w:spacing w:after="120" w:line="240" w:lineRule="atLeast"/>
              <w:rPr>
                <w:rFonts w:eastAsia="Times New Roman"/>
                <w:b/>
              </w:rPr>
            </w:pPr>
            <w:r w:rsidRPr="00033C55">
              <w:rPr>
                <w:rFonts w:eastAsia="Times New Roman"/>
                <w:b/>
              </w:rPr>
              <w:t xml:space="preserve">Delivery: </w:t>
            </w:r>
            <w:r w:rsidRPr="00033C55">
              <w:rPr>
                <w:b/>
                <w:lang w:eastAsia="ko-KR"/>
              </w:rPr>
              <w:t xml:space="preserve">Uplink, </w:t>
            </w:r>
            <w:r w:rsidRPr="00033C55">
              <w:rPr>
                <w:rFonts w:eastAsia="Times New Roman"/>
                <w:b/>
              </w:rPr>
              <w:t>Download, Interactive</w:t>
            </w:r>
          </w:p>
          <w:p w14:paraId="2D95749E" w14:textId="77777777" w:rsidR="005628EC" w:rsidRPr="00033C55" w:rsidRDefault="005628EC" w:rsidP="00840210">
            <w:pPr>
              <w:spacing w:after="120" w:line="240" w:lineRule="atLeast"/>
              <w:rPr>
                <w:rFonts w:eastAsia="Times New Roman"/>
                <w:b/>
              </w:rPr>
            </w:pPr>
            <w:r w:rsidRPr="00033C55">
              <w:rPr>
                <w:rFonts w:eastAsia="Times New Roman"/>
                <w:b/>
              </w:rPr>
              <w:t>Device Type: XR5G-A2, XR5G-A3, XR5G-A4, XR5G-A5</w:t>
            </w:r>
          </w:p>
        </w:tc>
      </w:tr>
      <w:tr w:rsidR="005628EC" w:rsidRPr="00033C55" w14:paraId="0B66DA44" w14:textId="77777777" w:rsidTr="009701A3">
        <w:tc>
          <w:tcPr>
            <w:tcW w:w="9889" w:type="dxa"/>
            <w:tcBorders>
              <w:top w:val="single" w:sz="4" w:space="0" w:color="000000"/>
              <w:left w:val="single" w:sz="4" w:space="0" w:color="000000"/>
              <w:bottom w:val="single" w:sz="4" w:space="0" w:color="000000"/>
              <w:right w:val="single" w:sz="4" w:space="0" w:color="000000"/>
            </w:tcBorders>
            <w:shd w:val="clear" w:color="auto" w:fill="A6A6A6"/>
            <w:hideMark/>
          </w:tcPr>
          <w:p w14:paraId="0E952987" w14:textId="77777777" w:rsidR="005628EC" w:rsidRPr="00033C55" w:rsidRDefault="005628EC" w:rsidP="00840210">
            <w:pPr>
              <w:spacing w:after="120" w:line="240" w:lineRule="atLeast"/>
              <w:rPr>
                <w:rFonts w:eastAsia="Times New Roman"/>
                <w:b/>
                <w:color w:val="FFFFFF"/>
              </w:rPr>
            </w:pPr>
            <w:r w:rsidRPr="00033C55">
              <w:rPr>
                <w:rFonts w:eastAsia="Times New Roman"/>
                <w:b/>
                <w:color w:val="FFFFFF"/>
              </w:rPr>
              <w:t>Preconditions</w:t>
            </w:r>
          </w:p>
        </w:tc>
      </w:tr>
      <w:tr w:rsidR="005628EC" w:rsidRPr="00033C55" w14:paraId="77A85D78" w14:textId="77777777" w:rsidTr="009701A3">
        <w:tc>
          <w:tcPr>
            <w:tcW w:w="9889" w:type="dxa"/>
            <w:tcBorders>
              <w:top w:val="single" w:sz="4" w:space="0" w:color="000000"/>
              <w:left w:val="single" w:sz="4" w:space="0" w:color="000000"/>
              <w:bottom w:val="single" w:sz="4" w:space="0" w:color="000000"/>
              <w:right w:val="single" w:sz="4" w:space="0" w:color="000000"/>
            </w:tcBorders>
          </w:tcPr>
          <w:p w14:paraId="03D01B5A" w14:textId="77777777" w:rsidR="005628EC" w:rsidRPr="00033C55" w:rsidRDefault="005628EC" w:rsidP="009701A3">
            <w:pPr>
              <w:pStyle w:val="List"/>
            </w:pPr>
            <w:r w:rsidRPr="00033C55">
              <w:t>-</w:t>
            </w:r>
            <w:r>
              <w:t xml:space="preserve"> </w:t>
            </w:r>
            <w:r w:rsidRPr="00033C55">
              <w:t xml:space="preserve">A game application on an AR device. </w:t>
            </w:r>
          </w:p>
          <w:p w14:paraId="61B60B75" w14:textId="77777777" w:rsidR="005628EC" w:rsidRPr="00033C55" w:rsidRDefault="005628EC" w:rsidP="009701A3">
            <w:pPr>
              <w:pStyle w:val="List"/>
            </w:pPr>
            <w:r w:rsidRPr="00033C55">
              <w:t>-</w:t>
            </w:r>
            <w:r>
              <w:t xml:space="preserve"> </w:t>
            </w:r>
            <w:r w:rsidRPr="00033C55">
              <w:t xml:space="preserve">Connectivity to the network </w:t>
            </w:r>
          </w:p>
          <w:p w14:paraId="1FE27773" w14:textId="77777777" w:rsidR="005628EC" w:rsidRPr="00033C55" w:rsidRDefault="005628EC" w:rsidP="009701A3">
            <w:pPr>
              <w:pStyle w:val="List"/>
            </w:pPr>
            <w:r w:rsidRPr="00033C55">
              <w:t>- Rendering according to user data</w:t>
            </w:r>
          </w:p>
          <w:p w14:paraId="4E0D387D" w14:textId="77777777" w:rsidR="005628EC" w:rsidRPr="00033C55" w:rsidRDefault="005628EC" w:rsidP="009701A3">
            <w:pPr>
              <w:pStyle w:val="List"/>
            </w:pPr>
            <w:r w:rsidRPr="00033C55">
              <w:t>- Gesture acquisition or other control mode</w:t>
            </w:r>
          </w:p>
          <w:p w14:paraId="6C3CF8B6" w14:textId="77777777" w:rsidR="005628EC" w:rsidRPr="00033C55" w:rsidRDefault="005628EC" w:rsidP="009701A3">
            <w:pPr>
              <w:pStyle w:val="List"/>
            </w:pPr>
            <w:r w:rsidRPr="00033C55">
              <w:t>- Spatial Computing Service</w:t>
            </w:r>
          </w:p>
          <w:p w14:paraId="7A1E4E22" w14:textId="77777777" w:rsidR="005628EC" w:rsidRPr="00033C55" w:rsidRDefault="005628EC" w:rsidP="009701A3">
            <w:pPr>
              <w:pStyle w:val="List"/>
            </w:pPr>
            <w:r w:rsidRPr="00033C55">
              <w:t>-</w:t>
            </w:r>
            <w:r w:rsidRPr="009701A3">
              <w:t xml:space="preserve"> </w:t>
            </w:r>
            <w:r w:rsidRPr="00033C55">
              <w:t>Content synchronization</w:t>
            </w:r>
          </w:p>
        </w:tc>
      </w:tr>
      <w:tr w:rsidR="005628EC" w:rsidRPr="00033C55" w14:paraId="2DF0C13E" w14:textId="77777777" w:rsidTr="009701A3">
        <w:tc>
          <w:tcPr>
            <w:tcW w:w="9889" w:type="dxa"/>
            <w:tcBorders>
              <w:top w:val="single" w:sz="4" w:space="0" w:color="000000"/>
              <w:left w:val="single" w:sz="4" w:space="0" w:color="000000"/>
              <w:bottom w:val="single" w:sz="4" w:space="0" w:color="000000"/>
              <w:right w:val="single" w:sz="4" w:space="0" w:color="000000"/>
            </w:tcBorders>
            <w:shd w:val="clear" w:color="auto" w:fill="A6A6A6"/>
            <w:hideMark/>
          </w:tcPr>
          <w:p w14:paraId="1116ACD2" w14:textId="77777777" w:rsidR="005628EC" w:rsidRPr="00033C55" w:rsidRDefault="005628EC" w:rsidP="00840210">
            <w:pPr>
              <w:spacing w:after="120" w:line="240" w:lineRule="atLeast"/>
              <w:rPr>
                <w:rFonts w:eastAsia="Times New Roman"/>
                <w:b/>
                <w:color w:val="FFFFFF"/>
              </w:rPr>
            </w:pPr>
            <w:r w:rsidRPr="00033C55">
              <w:rPr>
                <w:rFonts w:eastAsia="Times New Roman"/>
                <w:b/>
                <w:color w:val="FFFFFF"/>
              </w:rPr>
              <w:t xml:space="preserve">Requirements </w:t>
            </w:r>
          </w:p>
        </w:tc>
      </w:tr>
      <w:tr w:rsidR="005628EC" w:rsidRPr="00033C55" w14:paraId="594AD614" w14:textId="77777777" w:rsidTr="009701A3">
        <w:tc>
          <w:tcPr>
            <w:tcW w:w="9889" w:type="dxa"/>
            <w:tcBorders>
              <w:top w:val="single" w:sz="4" w:space="0" w:color="000000"/>
              <w:left w:val="single" w:sz="4" w:space="0" w:color="000000"/>
              <w:bottom w:val="single" w:sz="4" w:space="0" w:color="000000"/>
              <w:right w:val="single" w:sz="4" w:space="0" w:color="000000"/>
            </w:tcBorders>
            <w:hideMark/>
          </w:tcPr>
          <w:p w14:paraId="08322FE8" w14:textId="77777777" w:rsidR="005628EC" w:rsidRPr="00033C55" w:rsidRDefault="005628EC" w:rsidP="00840210">
            <w:pPr>
              <w:spacing w:after="120" w:line="240" w:lineRule="atLeast"/>
              <w:ind w:left="568" w:hanging="284"/>
            </w:pPr>
            <w:r w:rsidRPr="00033C55">
              <w:t>-</w:t>
            </w:r>
            <w:r w:rsidRPr="00033C55">
              <w:tab/>
              <w:t>QoS:</w:t>
            </w:r>
          </w:p>
          <w:p w14:paraId="08649C98" w14:textId="77777777" w:rsidR="005628EC" w:rsidRPr="00033C55" w:rsidRDefault="005628EC" w:rsidP="00840210">
            <w:pPr>
              <w:spacing w:after="120" w:line="240" w:lineRule="atLeast"/>
              <w:ind w:leftChars="50" w:left="100" w:firstLineChars="300" w:firstLine="600"/>
            </w:pPr>
            <w:r w:rsidRPr="00033C55">
              <w:t xml:space="preserve">- Sufficiently low latency for rendering. </w:t>
            </w:r>
          </w:p>
          <w:p w14:paraId="16D8275F" w14:textId="77777777" w:rsidR="005628EC" w:rsidRPr="00033C55" w:rsidRDefault="005628EC" w:rsidP="00840210">
            <w:pPr>
              <w:spacing w:after="120" w:line="240" w:lineRule="atLeast"/>
              <w:ind w:leftChars="50" w:left="100" w:firstLineChars="300" w:firstLine="600"/>
            </w:pPr>
            <w:r w:rsidRPr="00033C55">
              <w:t>-</w:t>
            </w:r>
            <w:r w:rsidRPr="00033C55">
              <w:rPr>
                <w:rFonts w:eastAsia="Batang"/>
              </w:rPr>
              <w:t xml:space="preserve"> low </w:t>
            </w:r>
            <w:r w:rsidRPr="00033C55">
              <w:t>packet loss rate</w:t>
            </w:r>
          </w:p>
          <w:p w14:paraId="7D6B2B2B" w14:textId="77777777" w:rsidR="005628EC" w:rsidRPr="00033C55" w:rsidRDefault="005628EC" w:rsidP="00840210">
            <w:pPr>
              <w:spacing w:after="120" w:line="240" w:lineRule="atLeast"/>
              <w:ind w:left="568" w:hanging="284"/>
            </w:pPr>
            <w:r w:rsidRPr="00033C55">
              <w:t>-</w:t>
            </w:r>
            <w:r w:rsidRPr="00033C55">
              <w:tab/>
              <w:t xml:space="preserve">QoE: </w:t>
            </w:r>
          </w:p>
          <w:p w14:paraId="136411A7" w14:textId="77777777" w:rsidR="005628EC" w:rsidRPr="00033C55" w:rsidRDefault="005628EC" w:rsidP="00840210">
            <w:pPr>
              <w:spacing w:after="120" w:line="240" w:lineRule="atLeast"/>
              <w:ind w:left="568" w:hanging="284"/>
            </w:pPr>
            <w:r w:rsidRPr="00033C55">
              <w:t xml:space="preserve">     -</w:t>
            </w:r>
            <w:r w:rsidRPr="00033C55">
              <w:rPr>
                <w:rFonts w:eastAsia="Batang"/>
              </w:rPr>
              <w:t xml:space="preserve"> </w:t>
            </w:r>
            <w:r w:rsidRPr="00033C55">
              <w:t>Gaming time before vertigo</w:t>
            </w:r>
          </w:p>
          <w:p w14:paraId="0105DF0E" w14:textId="77777777" w:rsidR="005628EC" w:rsidRPr="00033C55" w:rsidRDefault="005628EC" w:rsidP="00840210">
            <w:pPr>
              <w:spacing w:after="120" w:line="240" w:lineRule="atLeast"/>
              <w:ind w:left="568" w:hanging="284"/>
            </w:pPr>
            <w:r w:rsidRPr="00033C55">
              <w:t xml:space="preserve">     -</w:t>
            </w:r>
            <w:r w:rsidRPr="00033C55">
              <w:rPr>
                <w:rFonts w:eastAsia="Batang"/>
              </w:rPr>
              <w:t xml:space="preserve"> </w:t>
            </w:r>
            <w:r w:rsidRPr="00033C55">
              <w:t>Game jams</w:t>
            </w:r>
          </w:p>
        </w:tc>
      </w:tr>
      <w:tr w:rsidR="005628EC" w:rsidRPr="00033C55" w14:paraId="532CDCE3" w14:textId="77777777" w:rsidTr="009701A3">
        <w:tc>
          <w:tcPr>
            <w:tcW w:w="9889" w:type="dxa"/>
            <w:tcBorders>
              <w:top w:val="single" w:sz="4" w:space="0" w:color="000000"/>
              <w:left w:val="single" w:sz="4" w:space="0" w:color="000000"/>
              <w:bottom w:val="single" w:sz="4" w:space="0" w:color="000000"/>
              <w:right w:val="single" w:sz="4" w:space="0" w:color="000000"/>
            </w:tcBorders>
            <w:shd w:val="clear" w:color="auto" w:fill="A6A6A6"/>
            <w:hideMark/>
          </w:tcPr>
          <w:p w14:paraId="2703ADBC" w14:textId="77777777" w:rsidR="005628EC" w:rsidRPr="00033C55" w:rsidRDefault="005628EC" w:rsidP="00840210">
            <w:pPr>
              <w:spacing w:after="120" w:line="240" w:lineRule="atLeast"/>
              <w:rPr>
                <w:rFonts w:eastAsia="Times New Roman"/>
                <w:b/>
                <w:color w:val="FFFFFF"/>
              </w:rPr>
            </w:pPr>
            <w:r w:rsidRPr="00033C55">
              <w:rPr>
                <w:rFonts w:eastAsia="Times New Roman"/>
                <w:b/>
                <w:color w:val="FFFFFF"/>
              </w:rPr>
              <w:t>Feasibility and Industry Practices</w:t>
            </w:r>
          </w:p>
        </w:tc>
      </w:tr>
      <w:tr w:rsidR="005628EC" w:rsidRPr="00033C55" w14:paraId="194E8436" w14:textId="77777777" w:rsidTr="009701A3">
        <w:tc>
          <w:tcPr>
            <w:tcW w:w="9889" w:type="dxa"/>
            <w:tcBorders>
              <w:top w:val="single" w:sz="4" w:space="0" w:color="000000"/>
              <w:left w:val="single" w:sz="4" w:space="0" w:color="000000"/>
              <w:bottom w:val="single" w:sz="4" w:space="0" w:color="000000"/>
              <w:right w:val="single" w:sz="4" w:space="0" w:color="000000"/>
            </w:tcBorders>
          </w:tcPr>
          <w:p w14:paraId="7B22D743" w14:textId="77777777" w:rsidR="005628EC" w:rsidRPr="00033C55" w:rsidRDefault="005628EC" w:rsidP="00840210">
            <w:pPr>
              <w:spacing w:after="120" w:line="240" w:lineRule="atLeast"/>
              <w:rPr>
                <w:rFonts w:eastAsia="Times New Roman"/>
              </w:rPr>
            </w:pPr>
            <w:r w:rsidRPr="00033C55">
              <w:rPr>
                <w:rFonts w:eastAsia="Times New Roman"/>
              </w:rPr>
              <w:t>There are some AR game demonstration examples using AR glasses.</w:t>
            </w:r>
          </w:p>
          <w:p w14:paraId="02A92DA3" w14:textId="77777777" w:rsidR="005628EC" w:rsidRPr="00033C55" w:rsidRDefault="005628EC" w:rsidP="00840210">
            <w:pPr>
              <w:spacing w:after="120" w:line="240" w:lineRule="atLeast"/>
            </w:pPr>
            <w:r w:rsidRPr="00033C55">
              <w:t>1.</w:t>
            </w:r>
            <w:r w:rsidRPr="00033C55">
              <w:rPr>
                <w:rFonts w:eastAsia="Batang"/>
              </w:rPr>
              <w:t xml:space="preserve"> </w:t>
            </w:r>
            <w:r w:rsidRPr="00033C55">
              <w:t>The Tech Behind Tilt Five</w:t>
            </w:r>
            <w:r w:rsidR="00BC276A" w:rsidRPr="00052D13">
              <w:rPr>
                <w:vertAlign w:val="superscript"/>
              </w:rPr>
              <w:t>TM</w:t>
            </w:r>
            <w:r w:rsidR="00BC276A" w:rsidRPr="00033C55">
              <w:t xml:space="preserve"> </w:t>
            </w:r>
            <w:r w:rsidRPr="00033C55">
              <w:t>'s AR Gaming System</w:t>
            </w:r>
          </w:p>
          <w:p w14:paraId="2F488947" w14:textId="77777777" w:rsidR="005628EC" w:rsidRPr="00033C55" w:rsidRDefault="003979C0" w:rsidP="00840210">
            <w:pPr>
              <w:spacing w:after="120" w:line="240" w:lineRule="atLeast"/>
            </w:pPr>
            <w:r w:rsidRPr="005628EC">
              <w:rPr>
                <w:rFonts w:eastAsia="Batang"/>
                <w:noProof/>
                <w:lang w:val="en-US" w:eastAsia="ko-KR"/>
              </w:rPr>
              <w:pict w14:anchorId="7D6A94E9">
                <v:shape id="图片 3" o:spid="_x0000_i1077" type="#_x0000_t75" style="width:200.6pt;height:92.2pt;visibility:visible">
                  <v:imagedata r:id="rId154" o:title=""/>
                </v:shape>
              </w:pict>
            </w:r>
          </w:p>
          <w:p w14:paraId="0CC73214" w14:textId="77777777" w:rsidR="005628EC" w:rsidRPr="00033C55" w:rsidRDefault="005628EC" w:rsidP="00840210">
            <w:pPr>
              <w:spacing w:after="120" w:line="240" w:lineRule="atLeast"/>
              <w:rPr>
                <w:rFonts w:eastAsia="Times New Roman"/>
              </w:rPr>
            </w:pPr>
            <w:hyperlink r:id="rId155" w:history="1">
              <w:r w:rsidRPr="00033C55">
                <w:rPr>
                  <w:rFonts w:eastAsia="Times New Roman"/>
                  <w:color w:val="0000FF"/>
                  <w:u w:val="single"/>
                </w:rPr>
                <w:t>https://www.youtube.com/watch?v=Z3qAio315ak</w:t>
              </w:r>
            </w:hyperlink>
          </w:p>
          <w:p w14:paraId="50D8E61B" w14:textId="77777777" w:rsidR="005628EC" w:rsidRPr="00033C55" w:rsidRDefault="005628EC" w:rsidP="00840210">
            <w:pPr>
              <w:spacing w:after="120" w:line="240" w:lineRule="atLeast"/>
              <w:rPr>
                <w:rFonts w:eastAsia="Times New Roman"/>
              </w:rPr>
            </w:pPr>
            <w:r w:rsidRPr="00033C55">
              <w:rPr>
                <w:rFonts w:eastAsia="Times New Roman"/>
              </w:rPr>
              <w:t xml:space="preserve"> </w:t>
            </w:r>
          </w:p>
          <w:p w14:paraId="2C008688" w14:textId="77777777" w:rsidR="005628EC" w:rsidRPr="00033C55" w:rsidRDefault="005628EC" w:rsidP="00840210">
            <w:pPr>
              <w:spacing w:after="120" w:line="240" w:lineRule="atLeast"/>
              <w:rPr>
                <w:rFonts w:eastAsia="Times New Roman"/>
              </w:rPr>
            </w:pPr>
            <w:r w:rsidRPr="00033C55">
              <w:rPr>
                <w:rFonts w:eastAsia="Times New Roman"/>
              </w:rPr>
              <w:t>2.</w:t>
            </w:r>
            <w:r w:rsidRPr="00033C55">
              <w:rPr>
                <w:rFonts w:eastAsia="Times New Roman"/>
                <w:i/>
                <w:iCs/>
              </w:rPr>
              <w:t>Super Mario Bros</w:t>
            </w:r>
            <w:r w:rsidR="00BC276A" w:rsidRPr="009701A3">
              <w:rPr>
                <w:i/>
                <w:vertAlign w:val="superscript"/>
              </w:rPr>
              <w:t>TM</w:t>
            </w:r>
            <w:r w:rsidRPr="00033C55">
              <w:rPr>
                <w:rFonts w:eastAsia="Times New Roman"/>
              </w:rPr>
              <w:t xml:space="preserve"> Recreated as Life Size Augmented Reality Game</w:t>
            </w:r>
          </w:p>
          <w:p w14:paraId="2B35D863" w14:textId="77777777" w:rsidR="005628EC" w:rsidRPr="00033C55" w:rsidRDefault="003979C0" w:rsidP="00840210">
            <w:pPr>
              <w:spacing w:after="120" w:line="240" w:lineRule="atLeast"/>
              <w:rPr>
                <w:rFonts w:eastAsia="Times New Roman"/>
              </w:rPr>
            </w:pPr>
            <w:r w:rsidRPr="005628EC">
              <w:rPr>
                <w:rFonts w:eastAsia="Batang"/>
                <w:noProof/>
                <w:lang w:val="en-US" w:eastAsia="ko-KR"/>
              </w:rPr>
              <w:pict w14:anchorId="7CDFBA62">
                <v:shape id="图片 2" o:spid="_x0000_i1078" type="#_x0000_t75" style="width:194.2pt;height:109.95pt;visibility:visible">
                  <v:imagedata r:id="rId156" o:title=""/>
                </v:shape>
              </w:pict>
            </w:r>
          </w:p>
          <w:p w14:paraId="4BBB24A8" w14:textId="77777777" w:rsidR="005628EC" w:rsidRPr="00033C55" w:rsidRDefault="005628EC" w:rsidP="00840210">
            <w:pPr>
              <w:spacing w:after="120" w:line="240" w:lineRule="atLeast"/>
              <w:rPr>
                <w:rFonts w:eastAsia="Times New Roman"/>
              </w:rPr>
            </w:pPr>
            <w:hyperlink r:id="rId157" w:history="1">
              <w:r w:rsidRPr="00033C55">
                <w:rPr>
                  <w:rFonts w:eastAsia="Times New Roman"/>
                  <w:color w:val="0000FF"/>
                  <w:u w:val="single"/>
                </w:rPr>
                <w:t>https://www.youtube.com/watch?v=QN95nNDtxjo</w:t>
              </w:r>
            </w:hyperlink>
          </w:p>
          <w:p w14:paraId="657A20F0" w14:textId="77777777" w:rsidR="005628EC" w:rsidRPr="00033C55" w:rsidRDefault="005628EC" w:rsidP="00840210">
            <w:pPr>
              <w:spacing w:after="120" w:line="240" w:lineRule="atLeast"/>
              <w:rPr>
                <w:rFonts w:eastAsia="Times New Roman"/>
              </w:rPr>
            </w:pPr>
            <w:r w:rsidRPr="00033C55">
              <w:rPr>
                <w:rFonts w:eastAsia="Times New Roman"/>
              </w:rPr>
              <w:t>During the 2018 World Mobile conference, China Mobile, Tencent and Huawei jointly announced the completion of AR game experimental verification based on 5G enhanced bandwidth stable delay network slice.</w:t>
            </w:r>
          </w:p>
        </w:tc>
      </w:tr>
      <w:tr w:rsidR="005628EC" w:rsidRPr="00033C55" w14:paraId="5B805A61" w14:textId="77777777" w:rsidTr="009701A3">
        <w:tc>
          <w:tcPr>
            <w:tcW w:w="9889" w:type="dxa"/>
            <w:tcBorders>
              <w:top w:val="single" w:sz="4" w:space="0" w:color="000000"/>
              <w:left w:val="single" w:sz="4" w:space="0" w:color="000000"/>
              <w:bottom w:val="single" w:sz="4" w:space="0" w:color="000000"/>
              <w:right w:val="single" w:sz="4" w:space="0" w:color="000000"/>
            </w:tcBorders>
            <w:shd w:val="clear" w:color="auto" w:fill="A6A6A6"/>
            <w:hideMark/>
          </w:tcPr>
          <w:p w14:paraId="7432CA1B" w14:textId="77777777" w:rsidR="005628EC" w:rsidRPr="00033C55" w:rsidRDefault="005628EC" w:rsidP="00840210">
            <w:pPr>
              <w:spacing w:after="120" w:line="240" w:lineRule="atLeast"/>
              <w:rPr>
                <w:rFonts w:eastAsia="Times New Roman"/>
                <w:b/>
                <w:color w:val="FFFFFF"/>
              </w:rPr>
            </w:pPr>
            <w:r w:rsidRPr="00033C55">
              <w:rPr>
                <w:rFonts w:eastAsia="Times New Roman"/>
                <w:b/>
                <w:color w:val="FFFFFF"/>
              </w:rPr>
              <w:t>Potential Standardization Status and Needs</w:t>
            </w:r>
          </w:p>
        </w:tc>
      </w:tr>
      <w:tr w:rsidR="005628EC" w:rsidRPr="00033C55" w14:paraId="4EA9FA34" w14:textId="77777777" w:rsidTr="009701A3">
        <w:tc>
          <w:tcPr>
            <w:tcW w:w="9889" w:type="dxa"/>
            <w:tcBorders>
              <w:top w:val="single" w:sz="4" w:space="0" w:color="000000"/>
              <w:left w:val="single" w:sz="4" w:space="0" w:color="000000"/>
              <w:bottom w:val="single" w:sz="4" w:space="0" w:color="000000"/>
              <w:right w:val="single" w:sz="4" w:space="0" w:color="000000"/>
            </w:tcBorders>
            <w:hideMark/>
          </w:tcPr>
          <w:p w14:paraId="66181CB8" w14:textId="77777777" w:rsidR="005628EC" w:rsidRPr="000E1DD8" w:rsidRDefault="005628EC" w:rsidP="009701A3">
            <w:pPr>
              <w:pStyle w:val="List"/>
            </w:pPr>
            <w:r>
              <w:t xml:space="preserve">- </w:t>
            </w:r>
            <w:r w:rsidRPr="00DB3790">
              <w:t xml:space="preserve"> Network conditions that fulfi</w:t>
            </w:r>
            <w:r>
              <w:t>ll</w:t>
            </w:r>
            <w:r w:rsidRPr="00DB3790">
              <w:t xml:space="preserve"> the QoS and QoE </w:t>
            </w:r>
            <w:r>
              <w:t>r</w:t>
            </w:r>
            <w:r w:rsidRPr="00DB3790">
              <w:t xml:space="preserve">equirements </w:t>
            </w:r>
          </w:p>
          <w:p w14:paraId="4612A4BF" w14:textId="77777777" w:rsidR="005628EC" w:rsidRDefault="005628EC" w:rsidP="009701A3">
            <w:pPr>
              <w:pStyle w:val="List"/>
            </w:pPr>
            <w:r w:rsidRPr="00292487">
              <w:t>-</w:t>
            </w:r>
            <w:r>
              <w:t xml:space="preserve"> </w:t>
            </w:r>
            <w:r w:rsidRPr="00292487">
              <w:t xml:space="preserve"> Architectures for computing support in the network</w:t>
            </w:r>
          </w:p>
          <w:p w14:paraId="54470E6C" w14:textId="77777777" w:rsidR="005628EC" w:rsidRPr="00292487" w:rsidRDefault="005628EC" w:rsidP="009701A3">
            <w:pPr>
              <w:pStyle w:val="List"/>
            </w:pPr>
            <w:r w:rsidRPr="00292487">
              <w:rPr>
                <w:rFonts w:hint="eastAsia"/>
              </w:rPr>
              <w:t>-</w:t>
            </w:r>
            <w:r>
              <w:t xml:space="preserve">  </w:t>
            </w:r>
            <w:r w:rsidRPr="006B56A7">
              <w:t>Cloud APIs for</w:t>
            </w:r>
            <w:r w:rsidRPr="00A2787D">
              <w:t xml:space="preserve"> </w:t>
            </w:r>
            <w:r>
              <w:t xml:space="preserve">group </w:t>
            </w:r>
            <w:r w:rsidRPr="00292487">
              <w:t>authentication</w:t>
            </w:r>
            <w:r>
              <w:t xml:space="preserve"> and </w:t>
            </w:r>
            <w:r w:rsidRPr="00292487">
              <w:t>multiuser</w:t>
            </w:r>
            <w:r>
              <w:t xml:space="preserve"> </w:t>
            </w:r>
            <w:r w:rsidRPr="00A2787D">
              <w:t>synchronization</w:t>
            </w:r>
            <w:r>
              <w:t>.</w:t>
            </w:r>
          </w:p>
          <w:p w14:paraId="450139AC" w14:textId="77777777" w:rsidR="005628EC" w:rsidRPr="00292487" w:rsidRDefault="005628EC" w:rsidP="009701A3">
            <w:pPr>
              <w:pStyle w:val="List"/>
            </w:pPr>
            <w:r w:rsidRPr="00292487">
              <w:t>-</w:t>
            </w:r>
            <w:r>
              <w:t xml:space="preserve">  </w:t>
            </w:r>
            <w:r w:rsidRPr="00292487">
              <w:t>Standardized format and delivery protocols of AR actions and 2D/3D objects</w:t>
            </w:r>
          </w:p>
          <w:p w14:paraId="5B0E5FAA" w14:textId="77777777" w:rsidR="005628EC" w:rsidRDefault="005628EC" w:rsidP="009701A3">
            <w:pPr>
              <w:pStyle w:val="List"/>
            </w:pPr>
            <w:r w:rsidRPr="00292487">
              <w:t>-  Standardized format and delivery protocols of posture information</w:t>
            </w:r>
          </w:p>
          <w:p w14:paraId="5178D0FA" w14:textId="77777777" w:rsidR="005628EC" w:rsidRPr="00292487" w:rsidRDefault="005628EC" w:rsidP="009701A3">
            <w:pPr>
              <w:pStyle w:val="List"/>
            </w:pPr>
            <w:r w:rsidRPr="00292487">
              <w:rPr>
                <w:rFonts w:hint="eastAsia"/>
              </w:rPr>
              <w:t>-</w:t>
            </w:r>
            <w:r w:rsidRPr="00292487">
              <w:t xml:space="preserve"> </w:t>
            </w:r>
            <w:r>
              <w:t xml:space="preserve"> </w:t>
            </w:r>
            <w:r w:rsidRPr="00292487">
              <w:t>Metadata for Spatial characteristics of the AR environment (e.g. positioning of users).</w:t>
            </w:r>
          </w:p>
          <w:p w14:paraId="22F5E6F5" w14:textId="77777777" w:rsidR="005628EC" w:rsidRPr="00292487" w:rsidRDefault="005628EC" w:rsidP="009701A3">
            <w:pPr>
              <w:pStyle w:val="List"/>
            </w:pPr>
            <w:r w:rsidRPr="00292487">
              <w:rPr>
                <w:rFonts w:hint="eastAsia"/>
              </w:rPr>
              <w:t>-</w:t>
            </w:r>
            <w:r w:rsidRPr="00292487">
              <w:t xml:space="preserve">  Rendering of overlying AR actions and posture information </w:t>
            </w:r>
            <w:r w:rsidRPr="00292487">
              <w:rPr>
                <w:rFonts w:hint="eastAsia"/>
              </w:rPr>
              <w:t>for</w:t>
            </w:r>
            <w:r w:rsidRPr="00292487">
              <w:t xml:space="preserve"> virtual and real superposition </w:t>
            </w:r>
          </w:p>
        </w:tc>
      </w:tr>
    </w:tbl>
    <w:p w14:paraId="69F07561" w14:textId="77777777" w:rsidR="00C0453B" w:rsidRPr="00895CC2" w:rsidRDefault="00C0453B" w:rsidP="00C4455D">
      <w:pPr>
        <w:rPr>
          <w:lang w:eastAsia="ko-KR"/>
        </w:rPr>
      </w:pPr>
    </w:p>
    <w:p w14:paraId="48D3F7EF" w14:textId="35803DAC" w:rsidR="00773E38" w:rsidRDefault="00773E38" w:rsidP="00773E38">
      <w:pPr>
        <w:pStyle w:val="Heading1"/>
        <w:rPr>
          <w:lang w:val="en-US"/>
        </w:rPr>
      </w:pPr>
      <w:bookmarkStart w:id="235" w:name="_Toc80964229"/>
      <w:bookmarkStart w:id="236" w:name="_Toc123912763"/>
      <w:r w:rsidRPr="00770620">
        <w:rPr>
          <w:lang w:val="en-US"/>
        </w:rPr>
        <w:t>A.</w:t>
      </w:r>
      <w:r>
        <w:rPr>
          <w:lang w:val="en-US"/>
        </w:rPr>
        <w:t>7</w:t>
      </w:r>
      <w:r w:rsidRPr="00770620">
        <w:rPr>
          <w:lang w:val="en-US"/>
        </w:rPr>
        <w:tab/>
      </w:r>
      <w:bookmarkEnd w:id="235"/>
      <w:r>
        <w:rPr>
          <w:lang w:val="en-US"/>
        </w:rPr>
        <w:t>Use Case 22: Shared AR Conferencing Experience</w:t>
      </w:r>
      <w:bookmarkEnd w:id="236"/>
    </w:p>
    <w:p w14:paraId="13CAC5E1" w14:textId="77777777" w:rsidR="00895CC2" w:rsidRPr="00895CC2" w:rsidRDefault="00895CC2" w:rsidP="00895CC2">
      <w:pPr>
        <w:pStyle w:val="TH"/>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31"/>
      </w:tblGrid>
      <w:tr w:rsidR="00773E38" w:rsidRPr="00E3683A" w14:paraId="2965019B" w14:textId="77777777" w:rsidTr="00977A05">
        <w:tc>
          <w:tcPr>
            <w:tcW w:w="9831" w:type="dxa"/>
            <w:shd w:val="clear" w:color="auto" w:fill="A6A6A6"/>
          </w:tcPr>
          <w:p w14:paraId="06DB62AC" w14:textId="77777777" w:rsidR="00773E38" w:rsidRPr="002C2E35" w:rsidRDefault="00773E38" w:rsidP="00977A05">
            <w:pPr>
              <w:rPr>
                <w:rFonts w:cs="Arial"/>
                <w:b/>
                <w:color w:val="FFFFFF"/>
                <w:lang w:val="en-US"/>
              </w:rPr>
            </w:pPr>
            <w:r w:rsidRPr="00DB3790">
              <w:rPr>
                <w:rFonts w:cs="Arial"/>
                <w:b/>
                <w:color w:val="FFFFFF"/>
              </w:rPr>
              <w:t xml:space="preserve">Use Case Description: </w:t>
            </w:r>
            <w:r>
              <w:rPr>
                <w:rFonts w:cs="Arial"/>
                <w:b/>
                <w:color w:val="FFFFFF"/>
              </w:rPr>
              <w:t>Shared AR Conferencing</w:t>
            </w:r>
            <w:r>
              <w:rPr>
                <w:rFonts w:cs="Arial"/>
                <w:b/>
                <w:color w:val="FFFFFF"/>
                <w:lang w:val="en-US"/>
              </w:rPr>
              <w:t xml:space="preserve"> experience</w:t>
            </w:r>
          </w:p>
        </w:tc>
      </w:tr>
      <w:tr w:rsidR="00773E38" w:rsidRPr="00402942" w14:paraId="70780DB9" w14:textId="77777777" w:rsidTr="00977A05">
        <w:tc>
          <w:tcPr>
            <w:tcW w:w="9831" w:type="dxa"/>
            <w:shd w:val="clear" w:color="auto" w:fill="auto"/>
          </w:tcPr>
          <w:p w14:paraId="22FB55BA" w14:textId="77777777" w:rsidR="00773E38" w:rsidRPr="002C2E35" w:rsidRDefault="00773E38" w:rsidP="00977A05">
            <w:pPr>
              <w:rPr>
                <w:lang w:val="en-US"/>
              </w:rPr>
            </w:pPr>
            <w:r w:rsidRPr="00B630C2">
              <w:t>This clause describes an AR conferencing use</w:t>
            </w:r>
            <w:r>
              <w:t xml:space="preserve"> </w:t>
            </w:r>
            <w:r w:rsidRPr="00B630C2">
              <w:t>case that allows participants</w:t>
            </w:r>
            <w:r>
              <w:rPr>
                <w:lang w:val="en-US"/>
              </w:rPr>
              <w:t xml:space="preserve"> to participate in a shared virtual conference room experience. For each participant, the other participants' video objects are registered on the participant’s AR scene, creating the sense that the conference room is held in the physical location of the participant. The arrangement of participants (i.e. their location relative to each other) in the virtual room are the same which creates a consistent sense of conference room layout for all participants.</w:t>
            </w:r>
            <w:r w:rsidRPr="00B630C2">
              <w:t xml:space="preserve"> </w:t>
            </w:r>
          </w:p>
          <w:p w14:paraId="1F147FD0" w14:textId="77777777" w:rsidR="00773E38" w:rsidRPr="00E13BC1" w:rsidRDefault="00773E38" w:rsidP="00977A05">
            <w:r w:rsidRPr="00B630C2">
              <w:t>Bob</w:t>
            </w:r>
            <w:r>
              <w:rPr>
                <w:lang w:val="en-US"/>
              </w:rPr>
              <w:t>,</w:t>
            </w:r>
            <w:r w:rsidRPr="00B630C2">
              <w:t xml:space="preserve"> Alice</w:t>
            </w:r>
            <w:r>
              <w:t>,</w:t>
            </w:r>
            <w:r>
              <w:rPr>
                <w:lang w:val="en-US"/>
              </w:rPr>
              <w:t xml:space="preserve"> and Tom are participating in a virtual meeting. </w:t>
            </w:r>
            <w:r w:rsidRPr="00B630C2">
              <w:t xml:space="preserve"> </w:t>
            </w:r>
            <w:r>
              <w:rPr>
                <w:lang w:val="en-US"/>
              </w:rPr>
              <w:t xml:space="preserve">Bob is having the call at his home's kitchen and sees Alice and Tom with their </w:t>
            </w:r>
            <w:r w:rsidRPr="00B630C2">
              <w:t xml:space="preserve">3D volumetric representation on </w:t>
            </w:r>
            <w:r>
              <w:rPr>
                <w:lang w:val="en-US"/>
              </w:rPr>
              <w:t>his</w:t>
            </w:r>
            <w:r w:rsidRPr="00B630C2">
              <w:t xml:space="preserve"> AR glasses. </w:t>
            </w:r>
            <w:r>
              <w:rPr>
                <w:lang w:val="en-US"/>
              </w:rPr>
              <w:t xml:space="preserve">In Bob’s view, Alice and Tom are sitting at Bob’s kitchen table with Alice on left and Tom on the right-hand side. Alice is in her office conference room. She sees Bob and Tom their </w:t>
            </w:r>
            <w:r w:rsidRPr="00B630C2">
              <w:t xml:space="preserve">3D volumetric representation on </w:t>
            </w:r>
            <w:r>
              <w:rPr>
                <w:lang w:val="en-US"/>
              </w:rPr>
              <w:t>her</w:t>
            </w:r>
            <w:r w:rsidRPr="00B630C2">
              <w:t xml:space="preserve"> AR glasses</w:t>
            </w:r>
            <w:r>
              <w:rPr>
                <w:lang w:val="en-US"/>
              </w:rPr>
              <w:t xml:space="preserve">. For Alice, Tom is sitting on the left and Bob on the right-hand side of her conference table. Finally, Tom is having the call at the airport lounge. For him, Bob is sitting on a chair on the right and Alice is sitting on the couch on the left side. While the real worlds of Bob, Alice, and Tom are different, in all scenes the participants are seated in the same arrangement relative to each other. Therefore, when Alice turns to Tom, Tom and Bob see the consistent views of Alice as if they are in the same physical room.  </w:t>
            </w:r>
          </w:p>
        </w:tc>
      </w:tr>
      <w:tr w:rsidR="00773E38" w:rsidRPr="00DB3790" w14:paraId="27EE0FD2" w14:textId="77777777" w:rsidTr="00977A05">
        <w:tc>
          <w:tcPr>
            <w:tcW w:w="9831" w:type="dxa"/>
            <w:shd w:val="clear" w:color="auto" w:fill="A6A6A6"/>
          </w:tcPr>
          <w:p w14:paraId="48B37721" w14:textId="77777777" w:rsidR="00773E38" w:rsidRPr="00DB3790" w:rsidRDefault="00773E38" w:rsidP="00977A05">
            <w:pPr>
              <w:rPr>
                <w:rFonts w:cs="Arial"/>
                <w:b/>
                <w:color w:val="FFFFFF"/>
              </w:rPr>
            </w:pPr>
            <w:r w:rsidRPr="00DB3790">
              <w:rPr>
                <w:rFonts w:cs="Arial"/>
                <w:b/>
                <w:color w:val="FFFFFF"/>
              </w:rPr>
              <w:t>Categorization</w:t>
            </w:r>
          </w:p>
        </w:tc>
      </w:tr>
      <w:tr w:rsidR="00773E38" w:rsidRPr="00E3683A" w14:paraId="7809BDEE" w14:textId="77777777" w:rsidTr="00977A05">
        <w:tc>
          <w:tcPr>
            <w:tcW w:w="9831" w:type="dxa"/>
            <w:shd w:val="clear" w:color="auto" w:fill="auto"/>
          </w:tcPr>
          <w:p w14:paraId="72E1B52A" w14:textId="77777777" w:rsidR="00773E38" w:rsidRPr="00DB3790" w:rsidRDefault="00773E38" w:rsidP="00977A05">
            <w:pPr>
              <w:rPr>
                <w:rFonts w:cs="Arial"/>
                <w:b/>
              </w:rPr>
            </w:pPr>
            <w:r w:rsidRPr="00DB3790">
              <w:rPr>
                <w:rFonts w:cs="Arial"/>
                <w:b/>
              </w:rPr>
              <w:t>Type: AR</w:t>
            </w:r>
          </w:p>
          <w:p w14:paraId="57F01035" w14:textId="77777777" w:rsidR="00773E38" w:rsidRPr="00DB3790" w:rsidRDefault="00773E38" w:rsidP="00977A05">
            <w:pPr>
              <w:rPr>
                <w:rFonts w:cs="Arial"/>
                <w:b/>
              </w:rPr>
            </w:pPr>
            <w:r w:rsidRPr="00DB3790">
              <w:rPr>
                <w:rFonts w:cs="Arial"/>
                <w:b/>
              </w:rPr>
              <w:t>Degrees of Freedom: 3DoF+ or 6DoF</w:t>
            </w:r>
          </w:p>
          <w:p w14:paraId="2FAA9626" w14:textId="77777777" w:rsidR="00773E38" w:rsidRPr="00BA6895" w:rsidRDefault="00773E38" w:rsidP="00977A05">
            <w:pPr>
              <w:rPr>
                <w:rFonts w:cs="Arial"/>
                <w:b/>
              </w:rPr>
            </w:pPr>
            <w:r w:rsidRPr="00DB3790">
              <w:rPr>
                <w:rFonts w:cs="Arial"/>
                <w:b/>
              </w:rPr>
              <w:t xml:space="preserve">Delivery: </w:t>
            </w:r>
            <w:r>
              <w:rPr>
                <w:rFonts w:cs="Arial"/>
                <w:b/>
              </w:rPr>
              <w:t>Conversational</w:t>
            </w:r>
          </w:p>
          <w:p w14:paraId="3E4F01ED" w14:textId="77777777" w:rsidR="00773E38" w:rsidRPr="00E3683A" w:rsidRDefault="00773E38" w:rsidP="00977A05">
            <w:pPr>
              <w:rPr>
                <w:rFonts w:cs="Arial"/>
                <w:b/>
              </w:rPr>
            </w:pPr>
            <w:r w:rsidRPr="00DB3790">
              <w:rPr>
                <w:rFonts w:cs="Arial"/>
                <w:b/>
              </w:rPr>
              <w:t xml:space="preserve">Device: </w:t>
            </w:r>
            <w:r>
              <w:rPr>
                <w:rFonts w:cs="Arial"/>
                <w:b/>
              </w:rPr>
              <w:t>AR glasses</w:t>
            </w:r>
          </w:p>
        </w:tc>
      </w:tr>
      <w:tr w:rsidR="00773E38" w:rsidRPr="00DB3790" w14:paraId="288C0F17" w14:textId="77777777" w:rsidTr="00977A05">
        <w:tc>
          <w:tcPr>
            <w:tcW w:w="9831" w:type="dxa"/>
            <w:shd w:val="clear" w:color="auto" w:fill="A6A6A6"/>
          </w:tcPr>
          <w:p w14:paraId="28C855B0" w14:textId="77777777" w:rsidR="00773E38" w:rsidRPr="00DB3790" w:rsidRDefault="00773E38" w:rsidP="00977A05">
            <w:pPr>
              <w:rPr>
                <w:rFonts w:cs="Arial"/>
                <w:b/>
                <w:color w:val="FFFFFF"/>
              </w:rPr>
            </w:pPr>
            <w:r w:rsidRPr="00DB3790">
              <w:rPr>
                <w:rFonts w:cs="Arial"/>
                <w:b/>
                <w:color w:val="FFFFFF"/>
              </w:rPr>
              <w:t>Preconditions</w:t>
            </w:r>
          </w:p>
        </w:tc>
      </w:tr>
      <w:tr w:rsidR="00773E38" w:rsidRPr="00402942" w14:paraId="462AF72D" w14:textId="77777777" w:rsidTr="00977A05">
        <w:tc>
          <w:tcPr>
            <w:tcW w:w="9831" w:type="dxa"/>
            <w:shd w:val="clear" w:color="auto" w:fill="auto"/>
          </w:tcPr>
          <w:p w14:paraId="202BAA24" w14:textId="77777777" w:rsidR="00773E38" w:rsidRPr="00402942" w:rsidRDefault="00773E38" w:rsidP="00977A05">
            <w:r>
              <w:t xml:space="preserve">- The participants are wearing AR glasses that allow the 3D volumetric representation of other participants. </w:t>
            </w:r>
          </w:p>
        </w:tc>
      </w:tr>
      <w:tr w:rsidR="00773E38" w:rsidRPr="00DB3790" w14:paraId="73D8FE99" w14:textId="77777777" w:rsidTr="00977A05">
        <w:tc>
          <w:tcPr>
            <w:tcW w:w="9831" w:type="dxa"/>
            <w:shd w:val="clear" w:color="auto" w:fill="A6A6A6"/>
          </w:tcPr>
          <w:p w14:paraId="795959DA" w14:textId="77777777" w:rsidR="00773E38" w:rsidRPr="00DB3790" w:rsidRDefault="00773E38" w:rsidP="00977A05">
            <w:pPr>
              <w:rPr>
                <w:rFonts w:cs="Arial"/>
                <w:b/>
                <w:color w:val="FFFFFF"/>
              </w:rPr>
            </w:pPr>
            <w:r w:rsidRPr="00DB3790">
              <w:rPr>
                <w:rFonts w:cs="Arial"/>
                <w:b/>
                <w:color w:val="FFFFFF"/>
              </w:rPr>
              <w:t>Requirements and QoS/QoE Considerations</w:t>
            </w:r>
          </w:p>
        </w:tc>
      </w:tr>
      <w:tr w:rsidR="00773E38" w:rsidRPr="00125EAE" w14:paraId="653CDCFE" w14:textId="77777777" w:rsidTr="00977A05">
        <w:tc>
          <w:tcPr>
            <w:tcW w:w="9831" w:type="dxa"/>
            <w:shd w:val="clear" w:color="auto" w:fill="auto"/>
          </w:tcPr>
          <w:p w14:paraId="66AC1DE7" w14:textId="77777777" w:rsidR="00773E38" w:rsidRDefault="00773E38" w:rsidP="00977A05">
            <w:r>
              <w:t xml:space="preserve">The network </w:t>
            </w:r>
            <w:r w:rsidR="00664D05">
              <w:t xml:space="preserve">is required to </w:t>
            </w:r>
            <w:r>
              <w:t>support the delivery of 3D volumetric streams for real-time conversational services:</w:t>
            </w:r>
          </w:p>
          <w:p w14:paraId="74041D87" w14:textId="77777777" w:rsidR="00773E38" w:rsidRDefault="00773E38" w:rsidP="00977A05">
            <w:pPr>
              <w:pStyle w:val="B1"/>
              <w:ind w:left="720" w:hanging="360"/>
            </w:pPr>
            <w:r>
              <w:t>- Support of creating a composed scene in the network</w:t>
            </w:r>
            <w:r>
              <w:tab/>
            </w:r>
          </w:p>
          <w:p w14:paraId="5CEDB27C" w14:textId="77777777" w:rsidR="00773E38" w:rsidRDefault="00773E38" w:rsidP="00977A05">
            <w:pPr>
              <w:pStyle w:val="B1"/>
              <w:ind w:left="720" w:hanging="360"/>
            </w:pPr>
            <w:r>
              <w:t xml:space="preserve">- </w:t>
            </w:r>
            <w:r w:rsidRPr="001E64CF">
              <w:t>Support of different volumetric user representation formats.</w:t>
            </w:r>
          </w:p>
          <w:p w14:paraId="25E5355C" w14:textId="77777777" w:rsidR="00773E38" w:rsidRPr="00125EAE" w:rsidRDefault="00773E38" w:rsidP="00977A05">
            <w:pPr>
              <w:pStyle w:val="B1"/>
              <w:ind w:left="720" w:hanging="360"/>
              <w:rPr>
                <w:rFonts w:eastAsia="SimSun"/>
              </w:rPr>
            </w:pPr>
            <w:r w:rsidRPr="00125EAE">
              <w:t>-</w:t>
            </w:r>
            <w:r>
              <w:t xml:space="preserve"> B</w:t>
            </w:r>
            <w:r w:rsidRPr="001E64CF">
              <w:t>itrates and latencies that are sufficient to stream</w:t>
            </w:r>
            <w:r>
              <w:t xml:space="preserve"> </w:t>
            </w:r>
            <w:r w:rsidRPr="001E64CF">
              <w:t xml:space="preserve">volumetric </w:t>
            </w:r>
            <w:r>
              <w:t>user representations under conversational</w:t>
            </w:r>
            <w:r w:rsidRPr="001E64CF">
              <w:t xml:space="preserve"> </w:t>
            </w:r>
            <w:r>
              <w:t>real-time constraints.</w:t>
            </w:r>
          </w:p>
        </w:tc>
      </w:tr>
      <w:tr w:rsidR="00773E38" w:rsidRPr="00DB3790" w14:paraId="1B781D16" w14:textId="77777777" w:rsidTr="00977A05">
        <w:tc>
          <w:tcPr>
            <w:tcW w:w="9831" w:type="dxa"/>
            <w:shd w:val="clear" w:color="auto" w:fill="A6A6A6"/>
          </w:tcPr>
          <w:p w14:paraId="6AF6DC8E" w14:textId="77777777" w:rsidR="00773E38" w:rsidRPr="00DB3790" w:rsidRDefault="00773E38" w:rsidP="00977A05">
            <w:pPr>
              <w:rPr>
                <w:rFonts w:cs="Arial"/>
                <w:b/>
                <w:color w:val="FFFFFF"/>
              </w:rPr>
            </w:pPr>
            <w:r w:rsidRPr="00DB3790">
              <w:rPr>
                <w:rFonts w:cs="Arial"/>
                <w:b/>
                <w:color w:val="FFFFFF"/>
              </w:rPr>
              <w:t>Feasibility</w:t>
            </w:r>
          </w:p>
        </w:tc>
      </w:tr>
      <w:tr w:rsidR="00773E38" w:rsidRPr="00125EAE" w14:paraId="419BC9B9" w14:textId="77777777" w:rsidTr="00977A05">
        <w:tc>
          <w:tcPr>
            <w:tcW w:w="9831" w:type="dxa"/>
            <w:shd w:val="clear" w:color="auto" w:fill="auto"/>
          </w:tcPr>
          <w:p w14:paraId="6A00A53D" w14:textId="77777777" w:rsidR="00773E38" w:rsidRDefault="00773E38" w:rsidP="00977A05">
            <w:pPr>
              <w:rPr>
                <w:rFonts w:cs="Arial"/>
              </w:rPr>
            </w:pPr>
            <w:r w:rsidRPr="00B630C2">
              <w:rPr>
                <w:rFonts w:cs="Arial"/>
              </w:rPr>
              <w:t xml:space="preserve">The bandwidth and latency requirements for AR conferencing using </w:t>
            </w:r>
            <w:r>
              <w:rPr>
                <w:rFonts w:cs="Arial"/>
              </w:rPr>
              <w:t>3D volumetric representations</w:t>
            </w:r>
            <w:r w:rsidRPr="00B630C2">
              <w:rPr>
                <w:rFonts w:cs="Arial"/>
              </w:rPr>
              <w:t xml:space="preserve"> present a challenge to mobile networks. The complexity of the </w:t>
            </w:r>
            <w:r>
              <w:rPr>
                <w:rFonts w:cs="Arial"/>
              </w:rPr>
              <w:t>3D volumetric representations</w:t>
            </w:r>
            <w:r w:rsidRPr="00B630C2">
              <w:rPr>
                <w:rFonts w:cs="Arial"/>
              </w:rPr>
              <w:t xml:space="preserve"> is challenging for the endpoints and introduces additional delay for processing and rendering functions. Intermediate edge or cloud components are needed. </w:t>
            </w:r>
          </w:p>
          <w:p w14:paraId="35D0039B" w14:textId="77777777" w:rsidR="00773E38" w:rsidRPr="00125EAE" w:rsidRDefault="00773E38" w:rsidP="00977A05">
            <w:r>
              <w:t>In the following are some indicative values of a potential</w:t>
            </w:r>
            <w:r w:rsidRPr="00125EAE">
              <w:t xml:space="preserve"> </w:t>
            </w:r>
            <w:r>
              <w:t xml:space="preserve">solution and transmission format for different types of user representation: </w:t>
            </w:r>
          </w:p>
          <w:p w14:paraId="0827211C" w14:textId="77777777" w:rsidR="00773E38" w:rsidRPr="006D0ECE" w:rsidRDefault="00773E38" w:rsidP="00977A05">
            <w:pPr>
              <w:pStyle w:val="B1"/>
              <w:ind w:left="720" w:hanging="360"/>
            </w:pPr>
            <w:r w:rsidRPr="00633479">
              <w:t>-</w:t>
            </w:r>
            <w:r w:rsidRPr="00633479">
              <w:tab/>
            </w:r>
            <w:r>
              <w:t xml:space="preserve">A point cloud stream has raw bandwidth requirement of up to 2 Gbps. The </w:t>
            </w:r>
            <w:r w:rsidRPr="000D1E21">
              <w:t xml:space="preserve">transmission bandwidth is expected </w:t>
            </w:r>
            <w:r>
              <w:t>to be lower after encoding and optimization</w:t>
            </w:r>
            <w:r>
              <w:rPr>
                <w:lang w:val="sv-SE"/>
              </w:rPr>
              <w:t xml:space="preserve">. </w:t>
            </w:r>
          </w:p>
          <w:p w14:paraId="602DF3CE" w14:textId="77777777" w:rsidR="00773E38" w:rsidRDefault="00773E38" w:rsidP="00977A05">
            <w:pPr>
              <w:pStyle w:val="B1"/>
              <w:ind w:left="720" w:hanging="360"/>
            </w:pPr>
            <w:r w:rsidRPr="00633479">
              <w:t>-</w:t>
            </w:r>
            <w:r w:rsidRPr="00633479">
              <w:tab/>
            </w:r>
            <w:r>
              <w:rPr>
                <w:lang w:val="sv-SE"/>
              </w:rPr>
              <w:t xml:space="preserve">Preliminary data from MPEG V-PCC codec evaluation indicates compression ratios </w:t>
            </w:r>
            <w:r w:rsidRPr="001E64CF">
              <w:rPr>
                <w:lang w:val="sv-SE"/>
              </w:rPr>
              <w:t>in the range of 100:1 to 300:1</w:t>
            </w:r>
            <w:r>
              <w:rPr>
                <w:lang w:val="sv-SE"/>
              </w:rPr>
              <w:t xml:space="preserve"> [40]. </w:t>
            </w:r>
            <w:r w:rsidRPr="006D0ECE">
              <w:rPr>
                <w:lang w:val="en-US"/>
              </w:rPr>
              <w:t xml:space="preserve">For </w:t>
            </w:r>
            <w:r>
              <w:rPr>
                <w:lang w:val="en-US"/>
              </w:rPr>
              <w:t>dynamic</w:t>
            </w:r>
            <w:r w:rsidRPr="006D0ECE">
              <w:rPr>
                <w:lang w:val="en-US"/>
              </w:rPr>
              <w:t xml:space="preserve"> seq</w:t>
            </w:r>
            <w:r>
              <w:t>ue</w:t>
            </w:r>
            <w:r w:rsidRPr="006D0ECE">
              <w:rPr>
                <w:lang w:val="en-US"/>
              </w:rPr>
              <w:t xml:space="preserve">nces </w:t>
            </w:r>
            <w:r>
              <w:t xml:space="preserve">of </w:t>
            </w:r>
            <w:r w:rsidRPr="006C4DCE">
              <w:t xml:space="preserve">1M points per frame </w:t>
            </w:r>
            <w:r>
              <w:t>this could result into an encoding bitrate of</w:t>
            </w:r>
            <w:r w:rsidRPr="001E64CF">
              <w:t xml:space="preserve"> </w:t>
            </w:r>
            <w:r>
              <w:t>“</w:t>
            </w:r>
            <w:r w:rsidRPr="001E64CF">
              <w:t>8 Mb</w:t>
            </w:r>
            <w:r>
              <w:t>p</w:t>
            </w:r>
            <w:r w:rsidRPr="001E64CF">
              <w:t>s with good perceptual quality</w:t>
            </w:r>
            <w:r>
              <w:t>”</w:t>
            </w:r>
            <w:r>
              <w:rPr>
                <w:lang w:val="sv-SE"/>
              </w:rPr>
              <w:t xml:space="preserve"> [40]</w:t>
            </w:r>
            <w:r>
              <w:t>. For conversational services, we expect lower compression ratios.</w:t>
            </w:r>
          </w:p>
          <w:p w14:paraId="5DEF0E5C" w14:textId="77777777" w:rsidR="00773E38" w:rsidRPr="005C676C" w:rsidRDefault="00773E38" w:rsidP="00977A05">
            <w:pPr>
              <w:ind w:left="720" w:hanging="360"/>
              <w:contextualSpacing/>
              <w:rPr>
                <w:rFonts w:eastAsia="SimSun"/>
              </w:rPr>
            </w:pPr>
            <w:r w:rsidRPr="005C676C">
              <w:rPr>
                <w:rFonts w:eastAsia="Times New Roman"/>
              </w:rPr>
              <w:t>-</w:t>
            </w:r>
            <w:r w:rsidRPr="005C676C">
              <w:rPr>
                <w:rFonts w:eastAsia="Times New Roman"/>
              </w:rPr>
              <w:tab/>
            </w:r>
            <w:r w:rsidRPr="005C676C">
              <w:rPr>
                <w:rFonts w:eastAsia="SimSun"/>
              </w:rPr>
              <w:t>2D/RGB+Depth: &gt;2.7Mb</w:t>
            </w:r>
            <w:r>
              <w:rPr>
                <w:rFonts w:eastAsia="SimSun"/>
              </w:rPr>
              <w:t>p</w:t>
            </w:r>
            <w:r w:rsidRPr="005C676C">
              <w:rPr>
                <w:rFonts w:eastAsia="SimSun"/>
              </w:rPr>
              <w:t>s (1 camera @ 30fps with total resolution of 1080x960 [</w:t>
            </w:r>
            <w:r>
              <w:rPr>
                <w:rFonts w:eastAsia="SimSun"/>
              </w:rPr>
              <w:t>37</w:t>
            </w:r>
            <w:r w:rsidRPr="005C676C">
              <w:rPr>
                <w:rFonts w:eastAsia="SimSun"/>
              </w:rPr>
              <w:t>]), &gt;5.4Mb</w:t>
            </w:r>
            <w:r>
              <w:rPr>
                <w:rFonts w:eastAsia="SimSun"/>
              </w:rPr>
              <w:t>p</w:t>
            </w:r>
            <w:r w:rsidRPr="005C676C">
              <w:rPr>
                <w:rFonts w:eastAsia="SimSun"/>
              </w:rPr>
              <w:t>s (2 Camera @ 30fps with total resolution of 1080x</w:t>
            </w:r>
            <w:bdo w:val="ltr">
              <w:r w:rsidRPr="005C676C">
                <w:rPr>
                  <w:rFonts w:eastAsia="SimSun"/>
                </w:rPr>
                <w:t>1,920</w:t>
              </w:r>
              <w:r w:rsidRPr="005C676C">
                <w:rPr>
                  <w:rFonts w:eastAsia="SimSun"/>
                </w:rPr>
                <w:t>‬ [</w:t>
              </w:r>
              <w:r>
                <w:rPr>
                  <w:rFonts w:eastAsia="SimSun"/>
                </w:rPr>
                <w:t>38</w:t>
              </w:r>
              <w:r w:rsidRPr="005C676C">
                <w:rPr>
                  <w:rFonts w:eastAsia="SimSun"/>
                </w:rPr>
                <w:t>])</w:t>
              </w:r>
              <w:r>
                <w:rPr>
                  <w:rFonts w:eastAsia="SimSun"/>
                </w:rPr>
                <w:t>.</w:t>
              </w:r>
              <w:r w:rsidRPr="005C676C">
                <w:rPr>
                  <w:rFonts w:eastAsia="SimSun"/>
                </w:rPr>
                <w:t xml:space="preserve"> </w:t>
              </w:r>
              <w:r w:rsidRPr="005C676C">
                <w:rPr>
                  <w:rFonts w:ascii="Arial" w:eastAsia="SimSun" w:hAnsi="Arial"/>
                </w:rPr>
                <w:t>‬</w:t>
              </w:r>
              <w:r w:rsidRPr="005C676C">
                <w:rPr>
                  <w:rFonts w:ascii="Arial" w:eastAsia="SimSun" w:hAnsi="Arial"/>
                </w:rPr>
                <w:t>‬</w:t>
              </w:r>
              <w:r w:rsidRPr="005C676C">
                <w:rPr>
                  <w:rFonts w:ascii="Arial" w:eastAsia="SimSun" w:hAnsi="Arial"/>
                </w:rPr>
                <w:t>‬</w:t>
              </w:r>
              <w:r w:rsidRPr="005C676C">
                <w:rPr>
                  <w:rFonts w:ascii="Arial" w:eastAsia="SimSun" w:hAnsi="Arial"/>
                </w:rPr>
                <w:t>‬</w:t>
              </w:r>
              <w:r>
                <w:t>‬</w:t>
              </w:r>
              <w:r>
                <w:t>‬</w:t>
              </w:r>
              <w:r>
                <w:t>‬</w:t>
              </w:r>
              <w:r>
                <w:t>‬</w:t>
              </w:r>
            </w:bdo>
          </w:p>
          <w:p w14:paraId="3706C82C" w14:textId="77777777" w:rsidR="00773E38" w:rsidRPr="00257F64" w:rsidRDefault="00773E38" w:rsidP="00977A05">
            <w:pPr>
              <w:ind w:left="720" w:hanging="360"/>
              <w:contextualSpacing/>
              <w:rPr>
                <w:rFonts w:cs="Arial"/>
              </w:rPr>
            </w:pPr>
            <w:r w:rsidRPr="00257F64">
              <w:rPr>
                <w:rFonts w:eastAsia="Times New Roman" w:cs="Arial"/>
              </w:rPr>
              <w:t>-</w:t>
            </w:r>
            <w:r w:rsidRPr="00257F64">
              <w:rPr>
                <w:rFonts w:eastAsia="Times New Roman" w:cs="Arial"/>
              </w:rPr>
              <w:tab/>
            </w:r>
            <w:r w:rsidRPr="005C676C">
              <w:rPr>
                <w:rFonts w:eastAsia="SimSun"/>
              </w:rPr>
              <w:t>3D Mesh: ~30 Mb</w:t>
            </w:r>
            <w:r>
              <w:rPr>
                <w:rFonts w:eastAsia="SimSun"/>
              </w:rPr>
              <w:t>p</w:t>
            </w:r>
            <w:r w:rsidRPr="005C676C">
              <w:rPr>
                <w:rFonts w:eastAsia="SimSun"/>
              </w:rPr>
              <w:t>s @ 20-25 FPS (with a voxel grid resolution of 64x128x64 and 12-15k vertices) [</w:t>
            </w:r>
            <w:r>
              <w:rPr>
                <w:rFonts w:eastAsia="SimSun"/>
              </w:rPr>
              <w:t>39</w:t>
            </w:r>
            <w:r w:rsidRPr="005C676C">
              <w:rPr>
                <w:rFonts w:eastAsia="SimSun"/>
              </w:rPr>
              <w:t>]</w:t>
            </w:r>
            <w:r>
              <w:rPr>
                <w:rFonts w:eastAsia="SimSun"/>
              </w:rPr>
              <w:t>.</w:t>
            </w:r>
          </w:p>
          <w:p w14:paraId="1A3A1747" w14:textId="77777777" w:rsidR="00773E38" w:rsidRPr="00125EAE" w:rsidRDefault="00773E38" w:rsidP="00977A05">
            <w:pPr>
              <w:ind w:left="720" w:hanging="360"/>
              <w:contextualSpacing/>
              <w:rPr>
                <w:rFonts w:cs="Arial"/>
                <w:lang w:val="en-US"/>
              </w:rPr>
            </w:pPr>
            <w:r w:rsidRPr="00125EAE">
              <w:rPr>
                <w:rFonts w:eastAsia="Times New Roman" w:cs="Arial"/>
                <w:lang w:val="en-US"/>
              </w:rPr>
              <w:t>-</w:t>
            </w:r>
            <w:r w:rsidRPr="00125EAE">
              <w:rPr>
                <w:rFonts w:eastAsia="Times New Roman" w:cs="Arial"/>
                <w:lang w:val="en-US"/>
              </w:rPr>
              <w:tab/>
            </w:r>
            <w:r>
              <w:rPr>
                <w:rFonts w:eastAsia="SimSun"/>
              </w:rPr>
              <w:t xml:space="preserve">Preliminary data from </w:t>
            </w:r>
            <w:r w:rsidRPr="00056987">
              <w:rPr>
                <w:rFonts w:eastAsia="SimSun"/>
              </w:rPr>
              <w:t xml:space="preserve">3D </w:t>
            </w:r>
            <w:r w:rsidRPr="00D834E1">
              <w:rPr>
                <w:rFonts w:eastAsia="SimSun"/>
              </w:rPr>
              <w:t>GPCC</w:t>
            </w:r>
            <w:r>
              <w:rPr>
                <w:rFonts w:eastAsia="SimSun"/>
              </w:rPr>
              <w:t xml:space="preserve"> show that bitrates in the range of </w:t>
            </w:r>
            <w:r w:rsidRPr="00D834E1">
              <w:rPr>
                <w:rFonts w:eastAsia="SimSun"/>
              </w:rPr>
              <w:t>5-50 Mbps @ 30 fps with varying octree depth and varying JPEG QP</w:t>
            </w:r>
            <w:r w:rsidRPr="00D834E1" w:rsidDel="005E5438">
              <w:rPr>
                <w:rFonts w:eastAsia="SimSun"/>
              </w:rPr>
              <w:t xml:space="preserve"> </w:t>
            </w:r>
            <w:r>
              <w:rPr>
                <w:rFonts w:eastAsia="SimSun"/>
              </w:rPr>
              <w:t>are expected</w:t>
            </w:r>
            <w:r w:rsidRPr="00D834E1">
              <w:rPr>
                <w:rFonts w:eastAsia="SimSun"/>
              </w:rPr>
              <w:t xml:space="preserve"> [</w:t>
            </w:r>
            <w:r>
              <w:rPr>
                <w:rFonts w:eastAsia="SimSun"/>
              </w:rPr>
              <w:t>39</w:t>
            </w:r>
            <w:r w:rsidRPr="00D834E1">
              <w:rPr>
                <w:rFonts w:eastAsia="SimSun"/>
              </w:rPr>
              <w:t>]</w:t>
            </w:r>
            <w:r>
              <w:rPr>
                <w:rFonts w:eastAsia="SimSun"/>
              </w:rPr>
              <w:t>.</w:t>
            </w:r>
            <w:r w:rsidRPr="00D834E1">
              <w:rPr>
                <w:rFonts w:eastAsia="SimSun"/>
              </w:rPr>
              <w:t xml:space="preserve"> </w:t>
            </w:r>
          </w:p>
        </w:tc>
      </w:tr>
      <w:tr w:rsidR="00773E38" w:rsidRPr="00DB3790" w14:paraId="7A42EDD3" w14:textId="77777777" w:rsidTr="00977A05">
        <w:tc>
          <w:tcPr>
            <w:tcW w:w="9831" w:type="dxa"/>
            <w:shd w:val="clear" w:color="auto" w:fill="A6A6A6"/>
          </w:tcPr>
          <w:p w14:paraId="10968A43" w14:textId="77777777" w:rsidR="00773E38" w:rsidRPr="00DB3790" w:rsidRDefault="00773E38" w:rsidP="00977A05">
            <w:pPr>
              <w:rPr>
                <w:rFonts w:cs="Arial"/>
                <w:b/>
                <w:color w:val="FFFFFF"/>
              </w:rPr>
            </w:pPr>
            <w:r w:rsidRPr="00DB3790">
              <w:rPr>
                <w:rFonts w:cs="Arial"/>
                <w:b/>
                <w:color w:val="FFFFFF"/>
              </w:rPr>
              <w:t>Potential Standardization Status and Needs</w:t>
            </w:r>
          </w:p>
        </w:tc>
      </w:tr>
      <w:tr w:rsidR="00773E38" w:rsidRPr="006D0ECE" w14:paraId="09787373" w14:textId="77777777" w:rsidTr="00977A05">
        <w:tc>
          <w:tcPr>
            <w:tcW w:w="9831" w:type="dxa"/>
            <w:shd w:val="clear" w:color="auto" w:fill="auto"/>
          </w:tcPr>
          <w:p w14:paraId="74AAAE69" w14:textId="77777777" w:rsidR="00773E38" w:rsidRDefault="00773E38" w:rsidP="00977A05">
            <w:pPr>
              <w:rPr>
                <w:rFonts w:cs="Arial"/>
              </w:rPr>
            </w:pPr>
            <w:r w:rsidRPr="00B630C2">
              <w:rPr>
                <w:rFonts w:cs="Arial"/>
              </w:rPr>
              <w:t>The following aspects may require standardization work:</w:t>
            </w:r>
          </w:p>
          <w:p w14:paraId="52F1EE99" w14:textId="77777777" w:rsidR="00773E38" w:rsidRPr="00B630C2" w:rsidRDefault="00773E38" w:rsidP="00977A05">
            <w:pPr>
              <w:pStyle w:val="B1"/>
            </w:pPr>
            <w:r w:rsidRPr="00B630C2">
              <w:t>-</w:t>
            </w:r>
            <w:r w:rsidRPr="00B630C2">
              <w:tab/>
              <w:t xml:space="preserve">Standardized formats for </w:t>
            </w:r>
            <w:r>
              <w:t>3D volumetric</w:t>
            </w:r>
            <w:r w:rsidRPr="00B630C2">
              <w:t xml:space="preserve"> representation of participants on AR glasses.</w:t>
            </w:r>
          </w:p>
          <w:p w14:paraId="265B588C" w14:textId="77777777" w:rsidR="00773E38" w:rsidRDefault="00773E38" w:rsidP="00977A05">
            <w:pPr>
              <w:pStyle w:val="B1"/>
            </w:pPr>
            <w:r w:rsidRPr="00B630C2">
              <w:t xml:space="preserve">-    Cloud APIs for processing and rendering of </w:t>
            </w:r>
            <w:r>
              <w:t>3D volumetric</w:t>
            </w:r>
            <w:r w:rsidRPr="00B630C2">
              <w:t xml:space="preserve"> streams.</w:t>
            </w:r>
            <w:r>
              <w:t xml:space="preserve"> </w:t>
            </w:r>
          </w:p>
          <w:p w14:paraId="1960BB18" w14:textId="77777777" w:rsidR="00773E38" w:rsidRPr="007729FD" w:rsidRDefault="00773E38" w:rsidP="00977A05">
            <w:pPr>
              <w:pStyle w:val="B1"/>
              <w:rPr>
                <w:lang w:val="en-US"/>
              </w:rPr>
            </w:pPr>
            <w:r w:rsidRPr="007729FD">
              <w:rPr>
                <w:lang w:val="en-US"/>
              </w:rPr>
              <w:t xml:space="preserve">-  </w:t>
            </w:r>
            <w:r>
              <w:t xml:space="preserve">  C</w:t>
            </w:r>
            <w:r w:rsidRPr="007729FD">
              <w:rPr>
                <w:lang w:val="en-US"/>
              </w:rPr>
              <w:t xml:space="preserve">onversational methods for call </w:t>
            </w:r>
            <w:r>
              <w:rPr>
                <w:lang w:val="en-US"/>
              </w:rPr>
              <w:t>initiation</w:t>
            </w:r>
            <w:r>
              <w:t>.</w:t>
            </w:r>
          </w:p>
          <w:p w14:paraId="2EF63F18" w14:textId="77777777" w:rsidR="00773E38" w:rsidRPr="006D0ECE" w:rsidRDefault="00773E38" w:rsidP="00977A05">
            <w:pPr>
              <w:pStyle w:val="B1"/>
            </w:pPr>
            <w:r w:rsidRPr="007729FD">
              <w:rPr>
                <w:lang w:val="en-US"/>
              </w:rPr>
              <w:t xml:space="preserve">-  </w:t>
            </w:r>
            <w:r>
              <w:t xml:space="preserve">  </w:t>
            </w:r>
            <w:r>
              <w:rPr>
                <w:lang w:val="en-US"/>
              </w:rPr>
              <w:t>Spatial audio formats and associated metadata</w:t>
            </w:r>
            <w:r>
              <w:t>.</w:t>
            </w:r>
          </w:p>
          <w:p w14:paraId="37DF381D" w14:textId="77777777" w:rsidR="00773E38" w:rsidRPr="006D0ECE" w:rsidRDefault="00773E38" w:rsidP="00977A05">
            <w:pPr>
              <w:pStyle w:val="B1"/>
            </w:pPr>
            <w:r>
              <w:t>-    M</w:t>
            </w:r>
            <w:r w:rsidRPr="007729FD">
              <w:rPr>
                <w:lang w:val="en-US"/>
              </w:rPr>
              <w:t xml:space="preserve">etadata for </w:t>
            </w:r>
            <w:r>
              <w:rPr>
                <w:lang w:val="en-US"/>
              </w:rPr>
              <w:t>Spatial characteristics of the AR environment (e.g. positioning of users)</w:t>
            </w:r>
            <w:r>
              <w:t>.</w:t>
            </w:r>
          </w:p>
        </w:tc>
      </w:tr>
    </w:tbl>
    <w:p w14:paraId="6CF1BE1E" w14:textId="77777777" w:rsidR="00773E38" w:rsidRPr="00895CC2" w:rsidRDefault="00773E38" w:rsidP="00C4455D">
      <w:pPr>
        <w:rPr>
          <w:rFonts w:hint="eastAsia"/>
          <w:lang w:eastAsia="ko-KR"/>
        </w:rPr>
      </w:pPr>
    </w:p>
    <w:p w14:paraId="11177FB6" w14:textId="77777777" w:rsidR="00E8629F" w:rsidRPr="00235394" w:rsidRDefault="00E8629F">
      <w:pPr>
        <w:pStyle w:val="Heading9"/>
      </w:pPr>
      <w:r w:rsidRPr="00235394">
        <w:br w:type="page"/>
      </w:r>
      <w:bookmarkStart w:id="237" w:name="_Toc67919076"/>
      <w:bookmarkStart w:id="238" w:name="_Toc123912764"/>
      <w:r w:rsidRPr="00235394">
        <w:t xml:space="preserve">Annex </w:t>
      </w:r>
      <w:r w:rsidR="007A690C">
        <w:t>B</w:t>
      </w:r>
      <w:r w:rsidRPr="00235394">
        <w:t>:</w:t>
      </w:r>
      <w:r w:rsidRPr="00235394">
        <w:br/>
        <w:t>Change history</w:t>
      </w:r>
      <w:bookmarkEnd w:id="237"/>
      <w:bookmarkEnd w:id="238"/>
    </w:p>
    <w:p w14:paraId="4D8B1181" w14:textId="77777777" w:rsidR="00D756B6" w:rsidRPr="00235394" w:rsidRDefault="00D756B6" w:rsidP="00D756B6">
      <w:pPr>
        <w:pStyle w:val="TH"/>
      </w:pPr>
      <w:bookmarkStart w:id="239" w:name="OLE_LINK20"/>
      <w:bookmarkStart w:id="240" w:name="OLE_LINK21"/>
      <w:bookmarkStart w:id="241" w:name="OLE_LINK22"/>
      <w:bookmarkStart w:id="242" w:name="OLE_LINK6"/>
      <w:bookmarkStart w:id="243" w:name="OLE_LINK7"/>
    </w:p>
    <w:tbl>
      <w:tblPr>
        <w:tblW w:w="9741"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900"/>
        <w:gridCol w:w="800"/>
        <w:gridCol w:w="1094"/>
        <w:gridCol w:w="425"/>
        <w:gridCol w:w="425"/>
        <w:gridCol w:w="425"/>
        <w:gridCol w:w="4962"/>
        <w:gridCol w:w="710"/>
      </w:tblGrid>
      <w:tr w:rsidR="00E8629F" w:rsidRPr="000B537F" w14:paraId="78DD0065" w14:textId="77777777" w:rsidTr="00124B62">
        <w:tblPrEx>
          <w:tblCellMar>
            <w:top w:w="0" w:type="dxa"/>
            <w:bottom w:w="0" w:type="dxa"/>
          </w:tblCellMar>
        </w:tblPrEx>
        <w:trPr>
          <w:cantSplit/>
        </w:trPr>
        <w:tc>
          <w:tcPr>
            <w:tcW w:w="9741" w:type="dxa"/>
            <w:gridSpan w:val="8"/>
            <w:tcBorders>
              <w:bottom w:val="nil"/>
            </w:tcBorders>
            <w:shd w:val="solid" w:color="FFFFFF" w:fill="auto"/>
          </w:tcPr>
          <w:bookmarkEnd w:id="242"/>
          <w:bookmarkEnd w:id="243"/>
          <w:p w14:paraId="6B2B5807" w14:textId="77777777" w:rsidR="00E8629F" w:rsidRPr="000B537F" w:rsidRDefault="00E8629F">
            <w:pPr>
              <w:pStyle w:val="TAL"/>
              <w:jc w:val="center"/>
              <w:rPr>
                <w:b/>
                <w:sz w:val="16"/>
              </w:rPr>
            </w:pPr>
            <w:r w:rsidRPr="000B537F">
              <w:rPr>
                <w:b/>
              </w:rPr>
              <w:t>Change history</w:t>
            </w:r>
          </w:p>
        </w:tc>
      </w:tr>
      <w:tr w:rsidR="006B0D02" w:rsidRPr="000B537F" w14:paraId="6936B6F9" w14:textId="77777777" w:rsidTr="004F5FFF">
        <w:tblPrEx>
          <w:tblCellMar>
            <w:top w:w="0" w:type="dxa"/>
            <w:bottom w:w="0" w:type="dxa"/>
          </w:tblCellMar>
        </w:tblPrEx>
        <w:tc>
          <w:tcPr>
            <w:tcW w:w="900" w:type="dxa"/>
            <w:shd w:val="pct10" w:color="auto" w:fill="FFFFFF"/>
          </w:tcPr>
          <w:p w14:paraId="51652CA2" w14:textId="77777777" w:rsidR="006B0D02" w:rsidRPr="000B537F" w:rsidRDefault="006B0D02">
            <w:pPr>
              <w:pStyle w:val="TAL"/>
              <w:rPr>
                <w:b/>
                <w:sz w:val="16"/>
              </w:rPr>
            </w:pPr>
            <w:r w:rsidRPr="000B537F">
              <w:rPr>
                <w:b/>
                <w:sz w:val="16"/>
              </w:rPr>
              <w:t>Date</w:t>
            </w:r>
          </w:p>
        </w:tc>
        <w:tc>
          <w:tcPr>
            <w:tcW w:w="800" w:type="dxa"/>
            <w:shd w:val="pct10" w:color="auto" w:fill="FFFFFF"/>
          </w:tcPr>
          <w:p w14:paraId="316E2C21" w14:textId="77777777" w:rsidR="006B0D02" w:rsidRPr="000B537F" w:rsidRDefault="006856E5">
            <w:pPr>
              <w:pStyle w:val="TAL"/>
              <w:rPr>
                <w:b/>
                <w:sz w:val="16"/>
              </w:rPr>
            </w:pPr>
            <w:r w:rsidRPr="000B537F">
              <w:rPr>
                <w:b/>
                <w:sz w:val="16"/>
              </w:rPr>
              <w:t>Meeting</w:t>
            </w:r>
          </w:p>
        </w:tc>
        <w:tc>
          <w:tcPr>
            <w:tcW w:w="1094" w:type="dxa"/>
            <w:shd w:val="pct10" w:color="auto" w:fill="FFFFFF"/>
          </w:tcPr>
          <w:p w14:paraId="6A9FA954" w14:textId="77777777" w:rsidR="006B0D02" w:rsidRPr="000B537F" w:rsidRDefault="006B0D02" w:rsidP="006856E5">
            <w:pPr>
              <w:pStyle w:val="TAL"/>
              <w:rPr>
                <w:b/>
                <w:sz w:val="16"/>
              </w:rPr>
            </w:pPr>
            <w:r w:rsidRPr="000B537F">
              <w:rPr>
                <w:b/>
                <w:sz w:val="16"/>
              </w:rPr>
              <w:t>TDoc</w:t>
            </w:r>
          </w:p>
        </w:tc>
        <w:tc>
          <w:tcPr>
            <w:tcW w:w="425" w:type="dxa"/>
            <w:shd w:val="pct10" w:color="auto" w:fill="FFFFFF"/>
          </w:tcPr>
          <w:p w14:paraId="0A2FF654" w14:textId="77777777" w:rsidR="006B0D02" w:rsidRPr="000B537F" w:rsidRDefault="006B0D02">
            <w:pPr>
              <w:pStyle w:val="TAL"/>
              <w:rPr>
                <w:b/>
                <w:sz w:val="16"/>
              </w:rPr>
            </w:pPr>
            <w:r w:rsidRPr="000B537F">
              <w:rPr>
                <w:b/>
                <w:sz w:val="16"/>
              </w:rPr>
              <w:t>CR</w:t>
            </w:r>
          </w:p>
        </w:tc>
        <w:tc>
          <w:tcPr>
            <w:tcW w:w="425" w:type="dxa"/>
            <w:shd w:val="pct10" w:color="auto" w:fill="FFFFFF"/>
          </w:tcPr>
          <w:p w14:paraId="6D099CD3" w14:textId="77777777" w:rsidR="006B0D02" w:rsidRPr="000B537F" w:rsidRDefault="006B0D02">
            <w:pPr>
              <w:pStyle w:val="TAL"/>
              <w:rPr>
                <w:b/>
                <w:sz w:val="16"/>
              </w:rPr>
            </w:pPr>
            <w:r w:rsidRPr="000B537F">
              <w:rPr>
                <w:b/>
                <w:sz w:val="16"/>
              </w:rPr>
              <w:t>Rev</w:t>
            </w:r>
          </w:p>
        </w:tc>
        <w:tc>
          <w:tcPr>
            <w:tcW w:w="425" w:type="dxa"/>
            <w:shd w:val="pct10" w:color="auto" w:fill="FFFFFF"/>
          </w:tcPr>
          <w:p w14:paraId="24D24038" w14:textId="77777777" w:rsidR="006B0D02" w:rsidRPr="000B537F" w:rsidRDefault="006B0D02">
            <w:pPr>
              <w:pStyle w:val="TAL"/>
              <w:rPr>
                <w:b/>
                <w:sz w:val="16"/>
              </w:rPr>
            </w:pPr>
            <w:r w:rsidRPr="000B537F">
              <w:rPr>
                <w:b/>
                <w:sz w:val="16"/>
              </w:rPr>
              <w:t>Cat</w:t>
            </w:r>
          </w:p>
        </w:tc>
        <w:tc>
          <w:tcPr>
            <w:tcW w:w="4962" w:type="dxa"/>
            <w:shd w:val="pct10" w:color="auto" w:fill="FFFFFF"/>
          </w:tcPr>
          <w:p w14:paraId="30F657AC" w14:textId="77777777" w:rsidR="006B0D02" w:rsidRPr="000B537F" w:rsidRDefault="006B0D02">
            <w:pPr>
              <w:pStyle w:val="TAL"/>
              <w:rPr>
                <w:b/>
                <w:sz w:val="16"/>
              </w:rPr>
            </w:pPr>
            <w:r w:rsidRPr="000B537F">
              <w:rPr>
                <w:b/>
                <w:sz w:val="16"/>
              </w:rPr>
              <w:t>Subject/Comment</w:t>
            </w:r>
          </w:p>
        </w:tc>
        <w:tc>
          <w:tcPr>
            <w:tcW w:w="710" w:type="dxa"/>
            <w:shd w:val="pct10" w:color="auto" w:fill="FFFFFF"/>
          </w:tcPr>
          <w:p w14:paraId="758E2537" w14:textId="77777777" w:rsidR="006B0D02" w:rsidRPr="000B537F" w:rsidRDefault="006B0D02">
            <w:pPr>
              <w:pStyle w:val="TAL"/>
              <w:rPr>
                <w:b/>
                <w:sz w:val="16"/>
              </w:rPr>
            </w:pPr>
            <w:r w:rsidRPr="000B537F">
              <w:rPr>
                <w:b/>
                <w:sz w:val="16"/>
              </w:rPr>
              <w:t>New vers</w:t>
            </w:r>
            <w:r w:rsidR="006856E5" w:rsidRPr="000B537F">
              <w:rPr>
                <w:b/>
                <w:sz w:val="16"/>
              </w:rPr>
              <w:t>ion</w:t>
            </w:r>
          </w:p>
        </w:tc>
      </w:tr>
      <w:tr w:rsidR="006B0D02" w:rsidRPr="000B537F" w14:paraId="142DECEA" w14:textId="77777777" w:rsidTr="004F5FFF">
        <w:tblPrEx>
          <w:tblCellMar>
            <w:top w:w="0" w:type="dxa"/>
            <w:bottom w:w="0" w:type="dxa"/>
          </w:tblCellMar>
        </w:tblPrEx>
        <w:tc>
          <w:tcPr>
            <w:tcW w:w="900" w:type="dxa"/>
            <w:shd w:val="solid" w:color="FFFFFF" w:fill="auto"/>
          </w:tcPr>
          <w:p w14:paraId="7316625E" w14:textId="77777777" w:rsidR="006B0D02" w:rsidRPr="000B537F" w:rsidRDefault="00120716" w:rsidP="006B0D02">
            <w:pPr>
              <w:pStyle w:val="TAC"/>
              <w:rPr>
                <w:sz w:val="16"/>
                <w:szCs w:val="16"/>
              </w:rPr>
            </w:pPr>
            <w:r>
              <w:rPr>
                <w:sz w:val="16"/>
                <w:szCs w:val="16"/>
              </w:rPr>
              <w:t>2020-08</w:t>
            </w:r>
          </w:p>
        </w:tc>
        <w:tc>
          <w:tcPr>
            <w:tcW w:w="800" w:type="dxa"/>
            <w:shd w:val="solid" w:color="FFFFFF" w:fill="auto"/>
          </w:tcPr>
          <w:p w14:paraId="3CC8B047" w14:textId="77777777" w:rsidR="006B0D02" w:rsidRPr="000B537F" w:rsidRDefault="00124B62" w:rsidP="006B0D02">
            <w:pPr>
              <w:pStyle w:val="TAC"/>
              <w:rPr>
                <w:sz w:val="16"/>
                <w:szCs w:val="16"/>
              </w:rPr>
            </w:pPr>
            <w:r w:rsidRPr="000B537F">
              <w:rPr>
                <w:sz w:val="16"/>
                <w:szCs w:val="16"/>
              </w:rPr>
              <w:t>SA4#1</w:t>
            </w:r>
            <w:r w:rsidR="00120716">
              <w:rPr>
                <w:sz w:val="16"/>
                <w:szCs w:val="16"/>
              </w:rPr>
              <w:t>10</w:t>
            </w:r>
          </w:p>
        </w:tc>
        <w:tc>
          <w:tcPr>
            <w:tcW w:w="1094" w:type="dxa"/>
            <w:shd w:val="solid" w:color="FFFFFF" w:fill="auto"/>
          </w:tcPr>
          <w:p w14:paraId="7A1F5EA5" w14:textId="77777777" w:rsidR="006B0D02" w:rsidRPr="000B537F" w:rsidRDefault="006B0D02" w:rsidP="006B0D02">
            <w:pPr>
              <w:pStyle w:val="TAC"/>
              <w:rPr>
                <w:sz w:val="16"/>
                <w:szCs w:val="16"/>
              </w:rPr>
            </w:pPr>
          </w:p>
        </w:tc>
        <w:tc>
          <w:tcPr>
            <w:tcW w:w="425" w:type="dxa"/>
            <w:shd w:val="solid" w:color="FFFFFF" w:fill="auto"/>
          </w:tcPr>
          <w:p w14:paraId="207ECB64" w14:textId="77777777" w:rsidR="006B0D02" w:rsidRPr="000B537F" w:rsidRDefault="006B0D02" w:rsidP="006B0D02">
            <w:pPr>
              <w:pStyle w:val="TAL"/>
              <w:rPr>
                <w:sz w:val="16"/>
                <w:szCs w:val="16"/>
              </w:rPr>
            </w:pPr>
          </w:p>
        </w:tc>
        <w:tc>
          <w:tcPr>
            <w:tcW w:w="425" w:type="dxa"/>
            <w:shd w:val="solid" w:color="FFFFFF" w:fill="auto"/>
          </w:tcPr>
          <w:p w14:paraId="3B4D8116" w14:textId="77777777" w:rsidR="006B0D02" w:rsidRPr="000B537F" w:rsidRDefault="006B0D02" w:rsidP="006B0D02">
            <w:pPr>
              <w:pStyle w:val="TAR"/>
              <w:rPr>
                <w:sz w:val="16"/>
                <w:szCs w:val="16"/>
              </w:rPr>
            </w:pPr>
          </w:p>
        </w:tc>
        <w:tc>
          <w:tcPr>
            <w:tcW w:w="425" w:type="dxa"/>
            <w:shd w:val="solid" w:color="FFFFFF" w:fill="auto"/>
          </w:tcPr>
          <w:p w14:paraId="275E06F4" w14:textId="77777777" w:rsidR="006B0D02" w:rsidRPr="000B537F" w:rsidRDefault="006B0D02" w:rsidP="006B0D02">
            <w:pPr>
              <w:pStyle w:val="TAC"/>
              <w:rPr>
                <w:sz w:val="16"/>
                <w:szCs w:val="16"/>
              </w:rPr>
            </w:pPr>
          </w:p>
        </w:tc>
        <w:tc>
          <w:tcPr>
            <w:tcW w:w="4962" w:type="dxa"/>
            <w:shd w:val="solid" w:color="FFFFFF" w:fill="auto"/>
          </w:tcPr>
          <w:p w14:paraId="5D3D8FF0" w14:textId="77777777" w:rsidR="006B0D02" w:rsidRPr="000B537F" w:rsidRDefault="00124B62" w:rsidP="006B0D02">
            <w:pPr>
              <w:pStyle w:val="TAL"/>
              <w:rPr>
                <w:sz w:val="16"/>
                <w:szCs w:val="16"/>
              </w:rPr>
            </w:pPr>
            <w:r w:rsidRPr="000B537F">
              <w:rPr>
                <w:sz w:val="16"/>
                <w:szCs w:val="16"/>
              </w:rPr>
              <w:t>Initial draft</w:t>
            </w:r>
          </w:p>
        </w:tc>
        <w:tc>
          <w:tcPr>
            <w:tcW w:w="710" w:type="dxa"/>
            <w:shd w:val="solid" w:color="FFFFFF" w:fill="auto"/>
          </w:tcPr>
          <w:p w14:paraId="1DC7C71A" w14:textId="77777777" w:rsidR="006B0D02" w:rsidRPr="000B537F" w:rsidRDefault="00124B62" w:rsidP="007D6048">
            <w:pPr>
              <w:pStyle w:val="TAC"/>
              <w:rPr>
                <w:sz w:val="16"/>
                <w:szCs w:val="16"/>
              </w:rPr>
            </w:pPr>
            <w:r w:rsidRPr="000B537F">
              <w:rPr>
                <w:sz w:val="16"/>
                <w:szCs w:val="16"/>
              </w:rPr>
              <w:t>0.0.</w:t>
            </w:r>
            <w:r w:rsidR="00120716">
              <w:rPr>
                <w:sz w:val="16"/>
                <w:szCs w:val="16"/>
              </w:rPr>
              <w:t>3</w:t>
            </w:r>
          </w:p>
        </w:tc>
      </w:tr>
      <w:tr w:rsidR="00120716" w:rsidRPr="000B537F" w14:paraId="5F0697F5" w14:textId="77777777" w:rsidTr="004F5FFF">
        <w:tblPrEx>
          <w:tblCellMar>
            <w:top w:w="0" w:type="dxa"/>
            <w:bottom w:w="0" w:type="dxa"/>
          </w:tblCellMar>
        </w:tblPrEx>
        <w:tc>
          <w:tcPr>
            <w:tcW w:w="900" w:type="dxa"/>
            <w:shd w:val="solid" w:color="FFFFFF" w:fill="auto"/>
          </w:tcPr>
          <w:p w14:paraId="40E696E3" w14:textId="77777777" w:rsidR="00120716" w:rsidRPr="000B537F" w:rsidRDefault="00120716" w:rsidP="006B0D02">
            <w:pPr>
              <w:pStyle w:val="TAC"/>
              <w:rPr>
                <w:rFonts w:hint="eastAsia"/>
                <w:sz w:val="16"/>
                <w:szCs w:val="16"/>
                <w:lang w:eastAsia="ko-KR"/>
              </w:rPr>
            </w:pPr>
            <w:r>
              <w:rPr>
                <w:rFonts w:hint="eastAsia"/>
                <w:sz w:val="16"/>
                <w:szCs w:val="16"/>
                <w:lang w:eastAsia="ko-KR"/>
              </w:rPr>
              <w:t>2020-11</w:t>
            </w:r>
          </w:p>
        </w:tc>
        <w:tc>
          <w:tcPr>
            <w:tcW w:w="800" w:type="dxa"/>
            <w:shd w:val="solid" w:color="FFFFFF" w:fill="auto"/>
          </w:tcPr>
          <w:p w14:paraId="6937600C" w14:textId="77777777" w:rsidR="00120716" w:rsidRPr="000B537F" w:rsidRDefault="00120716" w:rsidP="006B0D02">
            <w:pPr>
              <w:pStyle w:val="TAC"/>
              <w:rPr>
                <w:sz w:val="16"/>
                <w:szCs w:val="16"/>
              </w:rPr>
            </w:pPr>
            <w:r>
              <w:rPr>
                <w:rFonts w:hint="eastAsia"/>
                <w:sz w:val="16"/>
                <w:szCs w:val="16"/>
                <w:lang w:eastAsia="ko-KR"/>
              </w:rPr>
              <w:t>SA4#111</w:t>
            </w:r>
          </w:p>
        </w:tc>
        <w:tc>
          <w:tcPr>
            <w:tcW w:w="1094" w:type="dxa"/>
            <w:shd w:val="solid" w:color="FFFFFF" w:fill="auto"/>
          </w:tcPr>
          <w:p w14:paraId="0C6CA78C" w14:textId="77777777" w:rsidR="00120716" w:rsidRPr="000B537F" w:rsidRDefault="00CC4C73" w:rsidP="006B0D02">
            <w:pPr>
              <w:pStyle w:val="TAC"/>
              <w:rPr>
                <w:rFonts w:hint="eastAsia"/>
                <w:sz w:val="16"/>
                <w:szCs w:val="16"/>
                <w:lang w:eastAsia="ko-KR"/>
              </w:rPr>
            </w:pPr>
            <w:r>
              <w:rPr>
                <w:rFonts w:hint="eastAsia"/>
                <w:sz w:val="16"/>
                <w:szCs w:val="16"/>
                <w:lang w:eastAsia="ko-KR"/>
              </w:rPr>
              <w:t>S4-201496</w:t>
            </w:r>
          </w:p>
        </w:tc>
        <w:tc>
          <w:tcPr>
            <w:tcW w:w="425" w:type="dxa"/>
            <w:shd w:val="solid" w:color="FFFFFF" w:fill="auto"/>
          </w:tcPr>
          <w:p w14:paraId="3F644AA6" w14:textId="77777777" w:rsidR="00120716" w:rsidRPr="000B537F" w:rsidRDefault="00120716" w:rsidP="006B0D02">
            <w:pPr>
              <w:pStyle w:val="TAL"/>
              <w:rPr>
                <w:sz w:val="16"/>
                <w:szCs w:val="16"/>
              </w:rPr>
            </w:pPr>
          </w:p>
        </w:tc>
        <w:tc>
          <w:tcPr>
            <w:tcW w:w="425" w:type="dxa"/>
            <w:shd w:val="solid" w:color="FFFFFF" w:fill="auto"/>
          </w:tcPr>
          <w:p w14:paraId="0590A344" w14:textId="77777777" w:rsidR="00120716" w:rsidRPr="000B537F" w:rsidRDefault="00120716" w:rsidP="006B0D02">
            <w:pPr>
              <w:pStyle w:val="TAR"/>
              <w:rPr>
                <w:sz w:val="16"/>
                <w:szCs w:val="16"/>
              </w:rPr>
            </w:pPr>
          </w:p>
        </w:tc>
        <w:tc>
          <w:tcPr>
            <w:tcW w:w="425" w:type="dxa"/>
            <w:shd w:val="solid" w:color="FFFFFF" w:fill="auto"/>
          </w:tcPr>
          <w:p w14:paraId="18D41CD4" w14:textId="77777777" w:rsidR="00120716" w:rsidRPr="000B537F" w:rsidRDefault="00120716" w:rsidP="006B0D02">
            <w:pPr>
              <w:pStyle w:val="TAC"/>
              <w:rPr>
                <w:sz w:val="16"/>
                <w:szCs w:val="16"/>
              </w:rPr>
            </w:pPr>
          </w:p>
        </w:tc>
        <w:tc>
          <w:tcPr>
            <w:tcW w:w="4962" w:type="dxa"/>
            <w:shd w:val="solid" w:color="FFFFFF" w:fill="auto"/>
          </w:tcPr>
          <w:p w14:paraId="1C62C28A" w14:textId="77777777" w:rsidR="00120716" w:rsidRPr="000B537F" w:rsidRDefault="00120716" w:rsidP="006B0D02">
            <w:pPr>
              <w:pStyle w:val="TAL"/>
              <w:rPr>
                <w:rFonts w:hint="eastAsia"/>
                <w:sz w:val="16"/>
                <w:szCs w:val="16"/>
                <w:lang w:eastAsia="ko-KR"/>
              </w:rPr>
            </w:pPr>
            <w:r>
              <w:rPr>
                <w:rFonts w:hint="eastAsia"/>
                <w:sz w:val="16"/>
                <w:szCs w:val="16"/>
                <w:lang w:eastAsia="ko-KR"/>
              </w:rPr>
              <w:t>Agreement during SA4#111e</w:t>
            </w:r>
            <w:r>
              <w:rPr>
                <w:sz w:val="16"/>
                <w:szCs w:val="16"/>
                <w:lang w:eastAsia="ko-KR"/>
              </w:rPr>
              <w:t>: Use cases added</w:t>
            </w:r>
          </w:p>
        </w:tc>
        <w:tc>
          <w:tcPr>
            <w:tcW w:w="710" w:type="dxa"/>
            <w:shd w:val="solid" w:color="FFFFFF" w:fill="auto"/>
          </w:tcPr>
          <w:p w14:paraId="13CDF397" w14:textId="77777777" w:rsidR="00120716" w:rsidRPr="000B537F" w:rsidRDefault="00C84EAD" w:rsidP="007D6048">
            <w:pPr>
              <w:pStyle w:val="TAC"/>
              <w:rPr>
                <w:rFonts w:hint="eastAsia"/>
                <w:sz w:val="16"/>
                <w:szCs w:val="16"/>
                <w:lang w:eastAsia="ko-KR"/>
              </w:rPr>
            </w:pPr>
            <w:r>
              <w:rPr>
                <w:rFonts w:hint="eastAsia"/>
                <w:sz w:val="16"/>
                <w:szCs w:val="16"/>
                <w:lang w:eastAsia="ko-KR"/>
              </w:rPr>
              <w:t>0.1.0</w:t>
            </w:r>
          </w:p>
        </w:tc>
      </w:tr>
      <w:tr w:rsidR="006D3622" w:rsidRPr="000B537F" w14:paraId="14BCF6B2" w14:textId="77777777" w:rsidTr="004F5FFF">
        <w:tblPrEx>
          <w:tblCellMar>
            <w:top w:w="0" w:type="dxa"/>
            <w:bottom w:w="0" w:type="dxa"/>
          </w:tblCellMar>
        </w:tblPrEx>
        <w:tc>
          <w:tcPr>
            <w:tcW w:w="900" w:type="dxa"/>
            <w:shd w:val="solid" w:color="FFFFFF" w:fill="auto"/>
          </w:tcPr>
          <w:p w14:paraId="1B00835F" w14:textId="77777777" w:rsidR="006D3622" w:rsidRDefault="006D3622" w:rsidP="006B0D02">
            <w:pPr>
              <w:pStyle w:val="TAC"/>
              <w:rPr>
                <w:rFonts w:hint="eastAsia"/>
                <w:sz w:val="16"/>
                <w:szCs w:val="16"/>
                <w:lang w:eastAsia="ko-KR"/>
              </w:rPr>
            </w:pPr>
            <w:r>
              <w:rPr>
                <w:rFonts w:hint="eastAsia"/>
                <w:sz w:val="16"/>
                <w:szCs w:val="16"/>
                <w:lang w:eastAsia="ko-KR"/>
              </w:rPr>
              <w:t>2</w:t>
            </w:r>
            <w:r>
              <w:rPr>
                <w:sz w:val="16"/>
                <w:szCs w:val="16"/>
                <w:lang w:eastAsia="ko-KR"/>
              </w:rPr>
              <w:t>021-01</w:t>
            </w:r>
          </w:p>
        </w:tc>
        <w:tc>
          <w:tcPr>
            <w:tcW w:w="800" w:type="dxa"/>
            <w:shd w:val="solid" w:color="FFFFFF" w:fill="auto"/>
          </w:tcPr>
          <w:p w14:paraId="7DBCA687" w14:textId="77777777" w:rsidR="006D3622" w:rsidRDefault="006D3622" w:rsidP="006B0D02">
            <w:pPr>
              <w:pStyle w:val="TAC"/>
              <w:rPr>
                <w:rFonts w:hint="eastAsia"/>
                <w:sz w:val="16"/>
                <w:szCs w:val="16"/>
                <w:lang w:eastAsia="ko-KR"/>
              </w:rPr>
            </w:pPr>
            <w:r>
              <w:rPr>
                <w:rFonts w:hint="eastAsia"/>
                <w:sz w:val="16"/>
                <w:szCs w:val="16"/>
                <w:lang w:eastAsia="ko-KR"/>
              </w:rPr>
              <w:t>p</w:t>
            </w:r>
            <w:r>
              <w:rPr>
                <w:sz w:val="16"/>
                <w:szCs w:val="16"/>
                <w:lang w:eastAsia="ko-KR"/>
              </w:rPr>
              <w:t xml:space="preserve">ostSA4#111 </w:t>
            </w:r>
            <w:r w:rsidR="004755A5">
              <w:rPr>
                <w:sz w:val="16"/>
                <w:szCs w:val="16"/>
                <w:lang w:eastAsia="ko-KR"/>
              </w:rPr>
              <w:t>VIDEO</w:t>
            </w:r>
            <w:r>
              <w:rPr>
                <w:sz w:val="16"/>
                <w:szCs w:val="16"/>
                <w:lang w:eastAsia="ko-KR"/>
              </w:rPr>
              <w:t xml:space="preserve"> Adhoc</w:t>
            </w:r>
          </w:p>
        </w:tc>
        <w:tc>
          <w:tcPr>
            <w:tcW w:w="1094" w:type="dxa"/>
            <w:shd w:val="solid" w:color="FFFFFF" w:fill="auto"/>
          </w:tcPr>
          <w:p w14:paraId="494D9323" w14:textId="77777777" w:rsidR="006D3622" w:rsidRDefault="006D3622" w:rsidP="006B0D02">
            <w:pPr>
              <w:pStyle w:val="TAC"/>
              <w:rPr>
                <w:rFonts w:hint="eastAsia"/>
                <w:sz w:val="16"/>
                <w:szCs w:val="16"/>
                <w:lang w:eastAsia="ko-KR"/>
              </w:rPr>
            </w:pPr>
            <w:r>
              <w:rPr>
                <w:rFonts w:hint="eastAsia"/>
                <w:sz w:val="16"/>
                <w:szCs w:val="16"/>
                <w:lang w:eastAsia="ko-KR"/>
              </w:rPr>
              <w:t>D</w:t>
            </w:r>
            <w:r>
              <w:rPr>
                <w:sz w:val="16"/>
                <w:szCs w:val="16"/>
                <w:lang w:eastAsia="ko-KR"/>
              </w:rPr>
              <w:t>ocument withdrawn by mistake</w:t>
            </w:r>
          </w:p>
        </w:tc>
        <w:tc>
          <w:tcPr>
            <w:tcW w:w="425" w:type="dxa"/>
            <w:shd w:val="solid" w:color="FFFFFF" w:fill="auto"/>
          </w:tcPr>
          <w:p w14:paraId="40127690" w14:textId="77777777" w:rsidR="006D3622" w:rsidRPr="000B537F" w:rsidRDefault="006D3622" w:rsidP="006B0D02">
            <w:pPr>
              <w:pStyle w:val="TAL"/>
              <w:rPr>
                <w:sz w:val="16"/>
                <w:szCs w:val="16"/>
              </w:rPr>
            </w:pPr>
          </w:p>
        </w:tc>
        <w:tc>
          <w:tcPr>
            <w:tcW w:w="425" w:type="dxa"/>
            <w:shd w:val="solid" w:color="FFFFFF" w:fill="auto"/>
          </w:tcPr>
          <w:p w14:paraId="1F5B4BC7" w14:textId="77777777" w:rsidR="006D3622" w:rsidRPr="000B537F" w:rsidRDefault="006D3622" w:rsidP="006B0D02">
            <w:pPr>
              <w:pStyle w:val="TAR"/>
              <w:rPr>
                <w:sz w:val="16"/>
                <w:szCs w:val="16"/>
              </w:rPr>
            </w:pPr>
          </w:p>
        </w:tc>
        <w:tc>
          <w:tcPr>
            <w:tcW w:w="425" w:type="dxa"/>
            <w:shd w:val="solid" w:color="FFFFFF" w:fill="auto"/>
          </w:tcPr>
          <w:p w14:paraId="0C76E67D" w14:textId="77777777" w:rsidR="006D3622" w:rsidRPr="000B537F" w:rsidRDefault="006D3622" w:rsidP="006B0D02">
            <w:pPr>
              <w:pStyle w:val="TAC"/>
              <w:rPr>
                <w:sz w:val="16"/>
                <w:szCs w:val="16"/>
              </w:rPr>
            </w:pPr>
          </w:p>
        </w:tc>
        <w:tc>
          <w:tcPr>
            <w:tcW w:w="4962" w:type="dxa"/>
            <w:shd w:val="solid" w:color="FFFFFF" w:fill="auto"/>
          </w:tcPr>
          <w:p w14:paraId="4875110B" w14:textId="77777777" w:rsidR="006D3622" w:rsidRDefault="006D3622" w:rsidP="006B0D02">
            <w:pPr>
              <w:pStyle w:val="TAL"/>
              <w:rPr>
                <w:rFonts w:hint="eastAsia"/>
                <w:sz w:val="16"/>
                <w:szCs w:val="16"/>
                <w:lang w:eastAsia="ko-KR"/>
              </w:rPr>
            </w:pPr>
            <w:r>
              <w:rPr>
                <w:rFonts w:hint="eastAsia"/>
                <w:sz w:val="16"/>
                <w:szCs w:val="16"/>
                <w:lang w:eastAsia="ko-KR"/>
              </w:rPr>
              <w:t>S</w:t>
            </w:r>
            <w:r>
              <w:rPr>
                <w:sz w:val="16"/>
                <w:szCs w:val="16"/>
                <w:lang w:eastAsia="ko-KR"/>
              </w:rPr>
              <w:t>A4#111e late agreement</w:t>
            </w:r>
            <w:r w:rsidR="004755A5">
              <w:rPr>
                <w:sz w:val="16"/>
                <w:szCs w:val="16"/>
                <w:lang w:eastAsia="ko-KR"/>
              </w:rPr>
              <w:t>s</w:t>
            </w:r>
            <w:r>
              <w:rPr>
                <w:sz w:val="16"/>
                <w:szCs w:val="16"/>
                <w:lang w:eastAsia="ko-KR"/>
              </w:rPr>
              <w:t>: S4-201410; S4-201497; S4-201508</w:t>
            </w:r>
          </w:p>
        </w:tc>
        <w:tc>
          <w:tcPr>
            <w:tcW w:w="710" w:type="dxa"/>
            <w:shd w:val="solid" w:color="FFFFFF" w:fill="auto"/>
          </w:tcPr>
          <w:p w14:paraId="4E1B9F59" w14:textId="77777777" w:rsidR="006D3622" w:rsidRDefault="006D3622" w:rsidP="007D6048">
            <w:pPr>
              <w:pStyle w:val="TAC"/>
              <w:rPr>
                <w:rFonts w:hint="eastAsia"/>
                <w:sz w:val="16"/>
                <w:szCs w:val="16"/>
                <w:lang w:eastAsia="ko-KR"/>
              </w:rPr>
            </w:pPr>
            <w:r>
              <w:rPr>
                <w:rFonts w:hint="eastAsia"/>
                <w:sz w:val="16"/>
                <w:szCs w:val="16"/>
                <w:lang w:eastAsia="ko-KR"/>
              </w:rPr>
              <w:t>0</w:t>
            </w:r>
            <w:r>
              <w:rPr>
                <w:sz w:val="16"/>
                <w:szCs w:val="16"/>
                <w:lang w:eastAsia="ko-KR"/>
              </w:rPr>
              <w:t>.2.0</w:t>
            </w:r>
          </w:p>
        </w:tc>
      </w:tr>
      <w:tr w:rsidR="00257576" w:rsidRPr="000B537F" w14:paraId="5512AAEE" w14:textId="77777777" w:rsidTr="004F5FFF">
        <w:tblPrEx>
          <w:tblCellMar>
            <w:top w:w="0" w:type="dxa"/>
            <w:bottom w:w="0" w:type="dxa"/>
          </w:tblCellMar>
        </w:tblPrEx>
        <w:tc>
          <w:tcPr>
            <w:tcW w:w="900" w:type="dxa"/>
            <w:shd w:val="solid" w:color="FFFFFF" w:fill="auto"/>
          </w:tcPr>
          <w:p w14:paraId="3050CA94" w14:textId="77777777" w:rsidR="00257576" w:rsidRDefault="00257576" w:rsidP="006B0D02">
            <w:pPr>
              <w:pStyle w:val="TAC"/>
              <w:rPr>
                <w:rFonts w:hint="eastAsia"/>
                <w:sz w:val="16"/>
                <w:szCs w:val="16"/>
                <w:lang w:eastAsia="ko-KR"/>
              </w:rPr>
            </w:pPr>
            <w:r>
              <w:rPr>
                <w:rFonts w:hint="eastAsia"/>
                <w:sz w:val="16"/>
                <w:szCs w:val="16"/>
                <w:lang w:eastAsia="ko-KR"/>
              </w:rPr>
              <w:t>20</w:t>
            </w:r>
            <w:r>
              <w:rPr>
                <w:sz w:val="16"/>
                <w:szCs w:val="16"/>
                <w:lang w:eastAsia="ko-KR"/>
              </w:rPr>
              <w:t>21-0</w:t>
            </w:r>
            <w:r w:rsidR="00DB030D">
              <w:rPr>
                <w:sz w:val="16"/>
                <w:szCs w:val="16"/>
                <w:lang w:eastAsia="ko-KR"/>
              </w:rPr>
              <w:t>2</w:t>
            </w:r>
          </w:p>
        </w:tc>
        <w:tc>
          <w:tcPr>
            <w:tcW w:w="800" w:type="dxa"/>
            <w:shd w:val="solid" w:color="FFFFFF" w:fill="auto"/>
          </w:tcPr>
          <w:p w14:paraId="26786749" w14:textId="77777777" w:rsidR="00257576" w:rsidRDefault="00257576" w:rsidP="006B0D02">
            <w:pPr>
              <w:pStyle w:val="TAC"/>
              <w:rPr>
                <w:rFonts w:hint="eastAsia"/>
                <w:sz w:val="16"/>
                <w:szCs w:val="16"/>
                <w:lang w:eastAsia="ko-KR"/>
              </w:rPr>
            </w:pPr>
            <w:r>
              <w:rPr>
                <w:rFonts w:hint="eastAsia"/>
                <w:sz w:val="16"/>
                <w:szCs w:val="16"/>
                <w:lang w:eastAsia="ko-KR"/>
              </w:rPr>
              <w:t>SA</w:t>
            </w:r>
            <w:r>
              <w:rPr>
                <w:sz w:val="16"/>
                <w:szCs w:val="16"/>
                <w:lang w:eastAsia="ko-KR"/>
              </w:rPr>
              <w:t>4#112</w:t>
            </w:r>
          </w:p>
        </w:tc>
        <w:tc>
          <w:tcPr>
            <w:tcW w:w="1094" w:type="dxa"/>
            <w:shd w:val="solid" w:color="FFFFFF" w:fill="auto"/>
          </w:tcPr>
          <w:p w14:paraId="741F14FD" w14:textId="77777777" w:rsidR="00257576" w:rsidRDefault="00257576" w:rsidP="006B0D02">
            <w:pPr>
              <w:pStyle w:val="TAC"/>
              <w:rPr>
                <w:rFonts w:hint="eastAsia"/>
                <w:sz w:val="16"/>
                <w:szCs w:val="16"/>
                <w:lang w:eastAsia="ko-KR"/>
              </w:rPr>
            </w:pPr>
            <w:r>
              <w:rPr>
                <w:sz w:val="16"/>
                <w:szCs w:val="16"/>
                <w:lang w:eastAsia="ko-KR"/>
              </w:rPr>
              <w:t>S4-</w:t>
            </w:r>
            <w:r w:rsidR="006D3622">
              <w:rPr>
                <w:sz w:val="16"/>
                <w:szCs w:val="16"/>
                <w:lang w:eastAsia="ko-KR"/>
              </w:rPr>
              <w:t>210113</w:t>
            </w:r>
          </w:p>
        </w:tc>
        <w:tc>
          <w:tcPr>
            <w:tcW w:w="425" w:type="dxa"/>
            <w:shd w:val="solid" w:color="FFFFFF" w:fill="auto"/>
          </w:tcPr>
          <w:p w14:paraId="677513F6" w14:textId="77777777" w:rsidR="00257576" w:rsidRPr="000B537F" w:rsidRDefault="00257576" w:rsidP="006B0D02">
            <w:pPr>
              <w:pStyle w:val="TAL"/>
              <w:rPr>
                <w:sz w:val="16"/>
                <w:szCs w:val="16"/>
              </w:rPr>
            </w:pPr>
          </w:p>
        </w:tc>
        <w:tc>
          <w:tcPr>
            <w:tcW w:w="425" w:type="dxa"/>
            <w:shd w:val="solid" w:color="FFFFFF" w:fill="auto"/>
          </w:tcPr>
          <w:p w14:paraId="118BAD7F" w14:textId="77777777" w:rsidR="00257576" w:rsidRPr="000B537F" w:rsidRDefault="00257576" w:rsidP="006B0D02">
            <w:pPr>
              <w:pStyle w:val="TAR"/>
              <w:rPr>
                <w:sz w:val="16"/>
                <w:szCs w:val="16"/>
              </w:rPr>
            </w:pPr>
          </w:p>
        </w:tc>
        <w:tc>
          <w:tcPr>
            <w:tcW w:w="425" w:type="dxa"/>
            <w:shd w:val="solid" w:color="FFFFFF" w:fill="auto"/>
          </w:tcPr>
          <w:p w14:paraId="368B8E8B" w14:textId="77777777" w:rsidR="00257576" w:rsidRPr="000B537F" w:rsidRDefault="00257576" w:rsidP="006B0D02">
            <w:pPr>
              <w:pStyle w:val="TAC"/>
              <w:rPr>
                <w:sz w:val="16"/>
                <w:szCs w:val="16"/>
              </w:rPr>
            </w:pPr>
          </w:p>
        </w:tc>
        <w:tc>
          <w:tcPr>
            <w:tcW w:w="4962" w:type="dxa"/>
            <w:shd w:val="solid" w:color="FFFFFF" w:fill="auto"/>
          </w:tcPr>
          <w:p w14:paraId="22E8472F" w14:textId="77777777" w:rsidR="006D3622" w:rsidRDefault="006D3622" w:rsidP="00257576">
            <w:pPr>
              <w:pStyle w:val="TAL"/>
              <w:rPr>
                <w:sz w:val="16"/>
                <w:szCs w:val="16"/>
                <w:lang w:eastAsia="ko-KR"/>
              </w:rPr>
            </w:pPr>
            <w:r>
              <w:rPr>
                <w:rFonts w:hint="eastAsia"/>
                <w:sz w:val="16"/>
                <w:szCs w:val="16"/>
                <w:lang w:eastAsia="ko-KR"/>
              </w:rPr>
              <w:t>S</w:t>
            </w:r>
            <w:r>
              <w:rPr>
                <w:sz w:val="16"/>
                <w:szCs w:val="16"/>
                <w:lang w:eastAsia="ko-KR"/>
              </w:rPr>
              <w:t>A4#111e late agreement</w:t>
            </w:r>
            <w:r w:rsidR="004755A5">
              <w:rPr>
                <w:sz w:val="16"/>
                <w:szCs w:val="16"/>
                <w:lang w:eastAsia="ko-KR"/>
              </w:rPr>
              <w:t>s</w:t>
            </w:r>
            <w:r>
              <w:rPr>
                <w:sz w:val="16"/>
                <w:szCs w:val="16"/>
                <w:lang w:eastAsia="ko-KR"/>
              </w:rPr>
              <w:t>: S4-201410; S4-201497; S4-201508</w:t>
            </w:r>
          </w:p>
          <w:p w14:paraId="43FFA400" w14:textId="77777777" w:rsidR="00E51DF1" w:rsidRDefault="00E51DF1" w:rsidP="00257576">
            <w:pPr>
              <w:pStyle w:val="TAL"/>
              <w:rPr>
                <w:rFonts w:hint="eastAsia"/>
                <w:sz w:val="16"/>
                <w:szCs w:val="16"/>
                <w:lang w:eastAsia="ko-KR"/>
              </w:rPr>
            </w:pPr>
            <w:r>
              <w:rPr>
                <w:sz w:val="16"/>
                <w:szCs w:val="16"/>
                <w:lang w:eastAsia="ko-KR"/>
              </w:rPr>
              <w:t>Clause 4.2, 4.3, Annex A.5 updated (</w:t>
            </w:r>
            <w:r>
              <w:rPr>
                <w:rFonts w:hint="eastAsia"/>
                <w:sz w:val="16"/>
                <w:szCs w:val="16"/>
                <w:lang w:eastAsia="ko-KR"/>
              </w:rPr>
              <w:t>Agreement from SA4#111e)</w:t>
            </w:r>
          </w:p>
          <w:p w14:paraId="41436A3E" w14:textId="77777777" w:rsidR="00257576" w:rsidRDefault="00E51DF1" w:rsidP="00E51DF1">
            <w:pPr>
              <w:pStyle w:val="TAL"/>
              <w:rPr>
                <w:rFonts w:hint="eastAsia"/>
                <w:sz w:val="16"/>
                <w:szCs w:val="16"/>
                <w:lang w:eastAsia="ko-KR"/>
              </w:rPr>
            </w:pPr>
            <w:r>
              <w:rPr>
                <w:sz w:val="16"/>
                <w:szCs w:val="16"/>
                <w:lang w:eastAsia="ko-KR"/>
              </w:rPr>
              <w:t>Clause 4.2 further updated (Agreement from telcos prior to SA4#112e)</w:t>
            </w:r>
          </w:p>
        </w:tc>
        <w:tc>
          <w:tcPr>
            <w:tcW w:w="710" w:type="dxa"/>
            <w:shd w:val="solid" w:color="FFFFFF" w:fill="auto"/>
          </w:tcPr>
          <w:p w14:paraId="524FA8FC" w14:textId="77777777" w:rsidR="00257576" w:rsidRDefault="00257576" w:rsidP="007D6048">
            <w:pPr>
              <w:pStyle w:val="TAC"/>
              <w:rPr>
                <w:rFonts w:hint="eastAsia"/>
                <w:sz w:val="16"/>
                <w:szCs w:val="16"/>
                <w:lang w:eastAsia="ko-KR"/>
              </w:rPr>
            </w:pPr>
            <w:r>
              <w:rPr>
                <w:rFonts w:hint="eastAsia"/>
                <w:sz w:val="16"/>
                <w:szCs w:val="16"/>
                <w:lang w:eastAsia="ko-KR"/>
              </w:rPr>
              <w:t>0</w:t>
            </w:r>
            <w:r>
              <w:rPr>
                <w:sz w:val="16"/>
                <w:szCs w:val="16"/>
                <w:lang w:eastAsia="ko-KR"/>
              </w:rPr>
              <w:t>.3.0</w:t>
            </w:r>
          </w:p>
        </w:tc>
      </w:tr>
      <w:tr w:rsidR="006D3622" w:rsidRPr="000B537F" w14:paraId="5F16D090" w14:textId="77777777" w:rsidTr="004F5FFF">
        <w:tblPrEx>
          <w:tblCellMar>
            <w:top w:w="0" w:type="dxa"/>
            <w:bottom w:w="0" w:type="dxa"/>
          </w:tblCellMar>
        </w:tblPrEx>
        <w:tc>
          <w:tcPr>
            <w:tcW w:w="900" w:type="dxa"/>
            <w:shd w:val="solid" w:color="FFFFFF" w:fill="auto"/>
          </w:tcPr>
          <w:p w14:paraId="48344F11" w14:textId="77777777" w:rsidR="006D3622" w:rsidRDefault="006D3622" w:rsidP="006B0D02">
            <w:pPr>
              <w:pStyle w:val="TAC"/>
              <w:rPr>
                <w:rFonts w:hint="eastAsia"/>
                <w:sz w:val="16"/>
                <w:szCs w:val="16"/>
                <w:lang w:eastAsia="ko-KR"/>
              </w:rPr>
            </w:pPr>
            <w:r>
              <w:rPr>
                <w:rFonts w:hint="eastAsia"/>
                <w:sz w:val="16"/>
                <w:szCs w:val="16"/>
                <w:lang w:eastAsia="ko-KR"/>
              </w:rPr>
              <w:t>2</w:t>
            </w:r>
            <w:r>
              <w:rPr>
                <w:sz w:val="16"/>
                <w:szCs w:val="16"/>
                <w:lang w:eastAsia="ko-KR"/>
              </w:rPr>
              <w:t>021-0</w:t>
            </w:r>
            <w:r w:rsidR="00DB030D">
              <w:rPr>
                <w:sz w:val="16"/>
                <w:szCs w:val="16"/>
                <w:lang w:eastAsia="ko-KR"/>
              </w:rPr>
              <w:t>2</w:t>
            </w:r>
          </w:p>
        </w:tc>
        <w:tc>
          <w:tcPr>
            <w:tcW w:w="800" w:type="dxa"/>
            <w:shd w:val="solid" w:color="FFFFFF" w:fill="auto"/>
          </w:tcPr>
          <w:p w14:paraId="19CA1A84" w14:textId="77777777" w:rsidR="006D3622" w:rsidRDefault="006D3622" w:rsidP="006B0D02">
            <w:pPr>
              <w:pStyle w:val="TAC"/>
              <w:rPr>
                <w:rFonts w:hint="eastAsia"/>
                <w:sz w:val="16"/>
                <w:szCs w:val="16"/>
                <w:lang w:eastAsia="ko-KR"/>
              </w:rPr>
            </w:pPr>
            <w:r>
              <w:rPr>
                <w:rFonts w:hint="eastAsia"/>
                <w:sz w:val="16"/>
                <w:szCs w:val="16"/>
                <w:lang w:eastAsia="ko-KR"/>
              </w:rPr>
              <w:t>S</w:t>
            </w:r>
            <w:r>
              <w:rPr>
                <w:sz w:val="16"/>
                <w:szCs w:val="16"/>
                <w:lang w:eastAsia="ko-KR"/>
              </w:rPr>
              <w:t>A4#112</w:t>
            </w:r>
          </w:p>
        </w:tc>
        <w:tc>
          <w:tcPr>
            <w:tcW w:w="1094" w:type="dxa"/>
            <w:shd w:val="solid" w:color="FFFFFF" w:fill="auto"/>
          </w:tcPr>
          <w:p w14:paraId="7967FD89" w14:textId="77777777" w:rsidR="006D3622" w:rsidRDefault="006D3622" w:rsidP="006B0D02">
            <w:pPr>
              <w:pStyle w:val="TAC"/>
              <w:rPr>
                <w:sz w:val="16"/>
                <w:szCs w:val="16"/>
                <w:lang w:eastAsia="ko-KR"/>
              </w:rPr>
            </w:pPr>
            <w:r>
              <w:rPr>
                <w:rFonts w:hint="eastAsia"/>
                <w:sz w:val="16"/>
                <w:szCs w:val="16"/>
                <w:lang w:eastAsia="ko-KR"/>
              </w:rPr>
              <w:t>S</w:t>
            </w:r>
            <w:r>
              <w:rPr>
                <w:sz w:val="16"/>
                <w:szCs w:val="16"/>
                <w:lang w:eastAsia="ko-KR"/>
              </w:rPr>
              <w:t>4-210213</w:t>
            </w:r>
          </w:p>
        </w:tc>
        <w:tc>
          <w:tcPr>
            <w:tcW w:w="425" w:type="dxa"/>
            <w:shd w:val="solid" w:color="FFFFFF" w:fill="auto"/>
          </w:tcPr>
          <w:p w14:paraId="25766AD4" w14:textId="77777777" w:rsidR="006D3622" w:rsidRPr="000B537F" w:rsidRDefault="006D3622" w:rsidP="006B0D02">
            <w:pPr>
              <w:pStyle w:val="TAL"/>
              <w:rPr>
                <w:sz w:val="16"/>
                <w:szCs w:val="16"/>
              </w:rPr>
            </w:pPr>
          </w:p>
        </w:tc>
        <w:tc>
          <w:tcPr>
            <w:tcW w:w="425" w:type="dxa"/>
            <w:shd w:val="solid" w:color="FFFFFF" w:fill="auto"/>
          </w:tcPr>
          <w:p w14:paraId="4AED1CCF" w14:textId="77777777" w:rsidR="006D3622" w:rsidRPr="000B537F" w:rsidRDefault="006D3622" w:rsidP="006B0D02">
            <w:pPr>
              <w:pStyle w:val="TAR"/>
              <w:rPr>
                <w:sz w:val="16"/>
                <w:szCs w:val="16"/>
              </w:rPr>
            </w:pPr>
          </w:p>
        </w:tc>
        <w:tc>
          <w:tcPr>
            <w:tcW w:w="425" w:type="dxa"/>
            <w:shd w:val="solid" w:color="FFFFFF" w:fill="auto"/>
          </w:tcPr>
          <w:p w14:paraId="05770A38" w14:textId="77777777" w:rsidR="006D3622" w:rsidRPr="000B537F" w:rsidRDefault="006D3622" w:rsidP="006B0D02">
            <w:pPr>
              <w:pStyle w:val="TAC"/>
              <w:rPr>
                <w:sz w:val="16"/>
                <w:szCs w:val="16"/>
              </w:rPr>
            </w:pPr>
          </w:p>
        </w:tc>
        <w:tc>
          <w:tcPr>
            <w:tcW w:w="4962" w:type="dxa"/>
            <w:shd w:val="solid" w:color="FFFFFF" w:fill="auto"/>
          </w:tcPr>
          <w:p w14:paraId="42CFB1BA" w14:textId="77777777" w:rsidR="006D3622" w:rsidRDefault="006D3622" w:rsidP="00257576">
            <w:pPr>
              <w:pStyle w:val="TAL"/>
              <w:rPr>
                <w:rFonts w:hint="eastAsia"/>
                <w:sz w:val="16"/>
                <w:szCs w:val="16"/>
                <w:lang w:eastAsia="ko-KR"/>
              </w:rPr>
            </w:pPr>
            <w:r>
              <w:rPr>
                <w:rFonts w:hint="eastAsia"/>
                <w:sz w:val="16"/>
                <w:szCs w:val="16"/>
                <w:lang w:eastAsia="ko-KR"/>
              </w:rPr>
              <w:t>E</w:t>
            </w:r>
            <w:r>
              <w:rPr>
                <w:sz w:val="16"/>
                <w:szCs w:val="16"/>
                <w:lang w:eastAsia="ko-KR"/>
              </w:rPr>
              <w:t>ditorial updates on the Change history. Basis for integration of SA4#112 agreements</w:t>
            </w:r>
          </w:p>
        </w:tc>
        <w:tc>
          <w:tcPr>
            <w:tcW w:w="710" w:type="dxa"/>
            <w:shd w:val="solid" w:color="FFFFFF" w:fill="auto"/>
          </w:tcPr>
          <w:p w14:paraId="34E20CEE" w14:textId="77777777" w:rsidR="006D3622" w:rsidRDefault="006D3622" w:rsidP="007D6048">
            <w:pPr>
              <w:pStyle w:val="TAC"/>
              <w:rPr>
                <w:rFonts w:hint="eastAsia"/>
                <w:sz w:val="16"/>
                <w:szCs w:val="16"/>
                <w:lang w:eastAsia="ko-KR"/>
              </w:rPr>
            </w:pPr>
            <w:r>
              <w:rPr>
                <w:rFonts w:hint="eastAsia"/>
                <w:sz w:val="16"/>
                <w:szCs w:val="16"/>
                <w:lang w:eastAsia="ko-KR"/>
              </w:rPr>
              <w:t>0</w:t>
            </w:r>
            <w:r>
              <w:rPr>
                <w:sz w:val="16"/>
                <w:szCs w:val="16"/>
                <w:lang w:eastAsia="ko-KR"/>
              </w:rPr>
              <w:t>.3.1</w:t>
            </w:r>
          </w:p>
        </w:tc>
      </w:tr>
      <w:tr w:rsidR="002007E7" w:rsidRPr="000B537F" w14:paraId="011431EA" w14:textId="77777777" w:rsidTr="004F5FFF">
        <w:tblPrEx>
          <w:tblCellMar>
            <w:top w:w="0" w:type="dxa"/>
            <w:bottom w:w="0" w:type="dxa"/>
          </w:tblCellMar>
        </w:tblPrEx>
        <w:tc>
          <w:tcPr>
            <w:tcW w:w="900" w:type="dxa"/>
            <w:shd w:val="solid" w:color="FFFFFF" w:fill="auto"/>
          </w:tcPr>
          <w:p w14:paraId="094C16CE" w14:textId="77777777" w:rsidR="002007E7" w:rsidRDefault="002007E7" w:rsidP="006B0D02">
            <w:pPr>
              <w:pStyle w:val="TAC"/>
              <w:rPr>
                <w:rFonts w:hint="eastAsia"/>
                <w:sz w:val="16"/>
                <w:szCs w:val="16"/>
                <w:lang w:eastAsia="ko-KR"/>
              </w:rPr>
            </w:pPr>
            <w:r>
              <w:rPr>
                <w:rFonts w:hint="eastAsia"/>
                <w:sz w:val="16"/>
                <w:szCs w:val="16"/>
                <w:lang w:eastAsia="ko-KR"/>
              </w:rPr>
              <w:t>2</w:t>
            </w:r>
            <w:r>
              <w:rPr>
                <w:sz w:val="16"/>
                <w:szCs w:val="16"/>
                <w:lang w:eastAsia="ko-KR"/>
              </w:rPr>
              <w:t>021-02</w:t>
            </w:r>
          </w:p>
        </w:tc>
        <w:tc>
          <w:tcPr>
            <w:tcW w:w="800" w:type="dxa"/>
            <w:shd w:val="solid" w:color="FFFFFF" w:fill="auto"/>
          </w:tcPr>
          <w:p w14:paraId="4713A54B" w14:textId="77777777" w:rsidR="002007E7" w:rsidRDefault="002007E7" w:rsidP="006B0D02">
            <w:pPr>
              <w:pStyle w:val="TAC"/>
              <w:rPr>
                <w:rFonts w:hint="eastAsia"/>
                <w:sz w:val="16"/>
                <w:szCs w:val="16"/>
                <w:lang w:eastAsia="ko-KR"/>
              </w:rPr>
            </w:pPr>
            <w:r>
              <w:rPr>
                <w:rFonts w:hint="eastAsia"/>
                <w:sz w:val="16"/>
                <w:szCs w:val="16"/>
                <w:lang w:eastAsia="ko-KR"/>
              </w:rPr>
              <w:t>S</w:t>
            </w:r>
            <w:r>
              <w:rPr>
                <w:sz w:val="16"/>
                <w:szCs w:val="16"/>
                <w:lang w:eastAsia="ko-KR"/>
              </w:rPr>
              <w:t>A4#112</w:t>
            </w:r>
          </w:p>
        </w:tc>
        <w:tc>
          <w:tcPr>
            <w:tcW w:w="1094" w:type="dxa"/>
            <w:shd w:val="solid" w:color="FFFFFF" w:fill="auto"/>
          </w:tcPr>
          <w:p w14:paraId="57B8FA86" w14:textId="77777777" w:rsidR="002007E7" w:rsidRDefault="002007E7" w:rsidP="006B0D02">
            <w:pPr>
              <w:pStyle w:val="TAC"/>
              <w:rPr>
                <w:rFonts w:hint="eastAsia"/>
                <w:sz w:val="16"/>
                <w:szCs w:val="16"/>
                <w:lang w:eastAsia="ko-KR"/>
              </w:rPr>
            </w:pPr>
            <w:r>
              <w:rPr>
                <w:rFonts w:hint="eastAsia"/>
                <w:sz w:val="16"/>
                <w:szCs w:val="16"/>
                <w:lang w:eastAsia="ko-KR"/>
              </w:rPr>
              <w:t>S</w:t>
            </w:r>
            <w:r>
              <w:rPr>
                <w:sz w:val="16"/>
                <w:szCs w:val="16"/>
                <w:lang w:eastAsia="ko-KR"/>
              </w:rPr>
              <w:t>4-210215</w:t>
            </w:r>
          </w:p>
        </w:tc>
        <w:tc>
          <w:tcPr>
            <w:tcW w:w="425" w:type="dxa"/>
            <w:shd w:val="solid" w:color="FFFFFF" w:fill="auto"/>
          </w:tcPr>
          <w:p w14:paraId="6E6FBD12" w14:textId="77777777" w:rsidR="002007E7" w:rsidRPr="000B537F" w:rsidRDefault="002007E7" w:rsidP="006B0D02">
            <w:pPr>
              <w:pStyle w:val="TAL"/>
              <w:rPr>
                <w:sz w:val="16"/>
                <w:szCs w:val="16"/>
              </w:rPr>
            </w:pPr>
          </w:p>
        </w:tc>
        <w:tc>
          <w:tcPr>
            <w:tcW w:w="425" w:type="dxa"/>
            <w:shd w:val="solid" w:color="FFFFFF" w:fill="auto"/>
          </w:tcPr>
          <w:p w14:paraId="4FB545F0" w14:textId="77777777" w:rsidR="002007E7" w:rsidRPr="000B537F" w:rsidRDefault="002007E7" w:rsidP="006B0D02">
            <w:pPr>
              <w:pStyle w:val="TAR"/>
              <w:rPr>
                <w:sz w:val="16"/>
                <w:szCs w:val="16"/>
              </w:rPr>
            </w:pPr>
          </w:p>
        </w:tc>
        <w:tc>
          <w:tcPr>
            <w:tcW w:w="425" w:type="dxa"/>
            <w:shd w:val="solid" w:color="FFFFFF" w:fill="auto"/>
          </w:tcPr>
          <w:p w14:paraId="7848DF53" w14:textId="77777777" w:rsidR="002007E7" w:rsidRPr="000B537F" w:rsidRDefault="002007E7" w:rsidP="006B0D02">
            <w:pPr>
              <w:pStyle w:val="TAC"/>
              <w:rPr>
                <w:sz w:val="16"/>
                <w:szCs w:val="16"/>
              </w:rPr>
            </w:pPr>
          </w:p>
        </w:tc>
        <w:tc>
          <w:tcPr>
            <w:tcW w:w="4962" w:type="dxa"/>
            <w:shd w:val="solid" w:color="FFFFFF" w:fill="auto"/>
          </w:tcPr>
          <w:p w14:paraId="1EAC7CDF" w14:textId="77777777" w:rsidR="002007E7" w:rsidRDefault="002007E7" w:rsidP="00257576">
            <w:pPr>
              <w:pStyle w:val="TAL"/>
              <w:rPr>
                <w:sz w:val="16"/>
                <w:szCs w:val="16"/>
                <w:lang w:eastAsia="ko-KR"/>
              </w:rPr>
            </w:pPr>
            <w:r>
              <w:rPr>
                <w:rFonts w:hint="eastAsia"/>
                <w:sz w:val="16"/>
                <w:szCs w:val="16"/>
                <w:lang w:eastAsia="ko-KR"/>
              </w:rPr>
              <w:t>S</w:t>
            </w:r>
            <w:r>
              <w:rPr>
                <w:sz w:val="16"/>
                <w:szCs w:val="16"/>
                <w:lang w:eastAsia="ko-KR"/>
              </w:rPr>
              <w:t>A4#112 agreements: S4-210214;</w:t>
            </w:r>
          </w:p>
          <w:p w14:paraId="5A3F4B74" w14:textId="77777777" w:rsidR="0016541E" w:rsidRDefault="0016541E" w:rsidP="00257576">
            <w:pPr>
              <w:pStyle w:val="TAL"/>
              <w:rPr>
                <w:rFonts w:hint="eastAsia"/>
                <w:sz w:val="16"/>
                <w:szCs w:val="16"/>
                <w:lang w:eastAsia="ko-KR"/>
              </w:rPr>
            </w:pPr>
            <w:r>
              <w:rPr>
                <w:rFonts w:hint="eastAsia"/>
                <w:sz w:val="16"/>
                <w:szCs w:val="16"/>
                <w:lang w:eastAsia="ko-KR"/>
              </w:rPr>
              <w:t>-</w:t>
            </w:r>
            <w:r>
              <w:rPr>
                <w:sz w:val="16"/>
                <w:szCs w:val="16"/>
                <w:lang w:eastAsia="ko-KR"/>
              </w:rPr>
              <w:t xml:space="preserve"> Editorial correction in Annex A </w:t>
            </w:r>
          </w:p>
        </w:tc>
        <w:tc>
          <w:tcPr>
            <w:tcW w:w="710" w:type="dxa"/>
            <w:shd w:val="solid" w:color="FFFFFF" w:fill="auto"/>
          </w:tcPr>
          <w:p w14:paraId="493E962E" w14:textId="77777777" w:rsidR="002007E7" w:rsidRDefault="002007E7" w:rsidP="007D6048">
            <w:pPr>
              <w:pStyle w:val="TAC"/>
              <w:rPr>
                <w:rFonts w:hint="eastAsia"/>
                <w:sz w:val="16"/>
                <w:szCs w:val="16"/>
                <w:lang w:eastAsia="ko-KR"/>
              </w:rPr>
            </w:pPr>
            <w:r>
              <w:rPr>
                <w:rFonts w:hint="eastAsia"/>
                <w:sz w:val="16"/>
                <w:szCs w:val="16"/>
                <w:lang w:eastAsia="ko-KR"/>
              </w:rPr>
              <w:t>0</w:t>
            </w:r>
            <w:r>
              <w:rPr>
                <w:sz w:val="16"/>
                <w:szCs w:val="16"/>
                <w:lang w:eastAsia="ko-KR"/>
              </w:rPr>
              <w:t>.4.0</w:t>
            </w:r>
          </w:p>
        </w:tc>
      </w:tr>
      <w:tr w:rsidR="004F5FFF" w:rsidRPr="000B537F" w14:paraId="654F6815" w14:textId="77777777" w:rsidTr="004F5FFF">
        <w:tblPrEx>
          <w:tblCellMar>
            <w:top w:w="0" w:type="dxa"/>
            <w:bottom w:w="0" w:type="dxa"/>
          </w:tblCellMar>
        </w:tblPrEx>
        <w:tc>
          <w:tcPr>
            <w:tcW w:w="900" w:type="dxa"/>
            <w:shd w:val="solid" w:color="FFFFFF" w:fill="auto"/>
          </w:tcPr>
          <w:p w14:paraId="7ECB9141" w14:textId="77777777" w:rsidR="004F5FFF" w:rsidRDefault="004F5FFF" w:rsidP="004F5FFF">
            <w:pPr>
              <w:pStyle w:val="TAC"/>
              <w:rPr>
                <w:rFonts w:hint="eastAsia"/>
                <w:sz w:val="16"/>
                <w:szCs w:val="16"/>
                <w:lang w:eastAsia="ko-KR"/>
              </w:rPr>
            </w:pPr>
            <w:r>
              <w:rPr>
                <w:rFonts w:hint="eastAsia"/>
                <w:sz w:val="16"/>
                <w:szCs w:val="16"/>
                <w:lang w:eastAsia="ko-KR"/>
              </w:rPr>
              <w:t>2</w:t>
            </w:r>
            <w:r>
              <w:rPr>
                <w:sz w:val="16"/>
                <w:szCs w:val="16"/>
                <w:lang w:eastAsia="ko-KR"/>
              </w:rPr>
              <w:t>021-02</w:t>
            </w:r>
          </w:p>
        </w:tc>
        <w:tc>
          <w:tcPr>
            <w:tcW w:w="800" w:type="dxa"/>
            <w:shd w:val="solid" w:color="FFFFFF" w:fill="auto"/>
          </w:tcPr>
          <w:p w14:paraId="6290741B" w14:textId="77777777" w:rsidR="004F5FFF" w:rsidRDefault="004F5FFF" w:rsidP="004F5FFF">
            <w:pPr>
              <w:pStyle w:val="TAC"/>
              <w:rPr>
                <w:rFonts w:hint="eastAsia"/>
                <w:sz w:val="16"/>
                <w:szCs w:val="16"/>
                <w:lang w:eastAsia="ko-KR"/>
              </w:rPr>
            </w:pPr>
            <w:r>
              <w:rPr>
                <w:rFonts w:hint="eastAsia"/>
                <w:sz w:val="16"/>
                <w:szCs w:val="16"/>
                <w:lang w:eastAsia="ko-KR"/>
              </w:rPr>
              <w:t>S</w:t>
            </w:r>
            <w:r>
              <w:rPr>
                <w:sz w:val="16"/>
                <w:szCs w:val="16"/>
                <w:lang w:eastAsia="ko-KR"/>
              </w:rPr>
              <w:t>A4#112</w:t>
            </w:r>
          </w:p>
        </w:tc>
        <w:tc>
          <w:tcPr>
            <w:tcW w:w="1094" w:type="dxa"/>
            <w:shd w:val="solid" w:color="FFFFFF" w:fill="auto"/>
          </w:tcPr>
          <w:p w14:paraId="5AC3212C" w14:textId="77777777" w:rsidR="004F5FFF" w:rsidRDefault="004F5FFF" w:rsidP="004F5FFF">
            <w:pPr>
              <w:pStyle w:val="TAC"/>
              <w:rPr>
                <w:rFonts w:hint="eastAsia"/>
                <w:sz w:val="16"/>
                <w:szCs w:val="16"/>
                <w:lang w:eastAsia="ko-KR"/>
              </w:rPr>
            </w:pPr>
            <w:r>
              <w:rPr>
                <w:rFonts w:hint="eastAsia"/>
                <w:sz w:val="16"/>
                <w:szCs w:val="16"/>
                <w:lang w:eastAsia="ko-KR"/>
              </w:rPr>
              <w:t>S</w:t>
            </w:r>
            <w:r>
              <w:rPr>
                <w:sz w:val="16"/>
                <w:szCs w:val="16"/>
                <w:lang w:eastAsia="ko-KR"/>
              </w:rPr>
              <w:t>4-210267</w:t>
            </w:r>
          </w:p>
        </w:tc>
        <w:tc>
          <w:tcPr>
            <w:tcW w:w="425" w:type="dxa"/>
            <w:shd w:val="solid" w:color="FFFFFF" w:fill="auto"/>
          </w:tcPr>
          <w:p w14:paraId="0ADC8E5F" w14:textId="77777777" w:rsidR="004F5FFF" w:rsidRPr="000B537F" w:rsidRDefault="004F5FFF" w:rsidP="004F5FFF">
            <w:pPr>
              <w:pStyle w:val="TAL"/>
              <w:rPr>
                <w:sz w:val="16"/>
                <w:szCs w:val="16"/>
              </w:rPr>
            </w:pPr>
          </w:p>
        </w:tc>
        <w:tc>
          <w:tcPr>
            <w:tcW w:w="425" w:type="dxa"/>
            <w:shd w:val="solid" w:color="FFFFFF" w:fill="auto"/>
          </w:tcPr>
          <w:p w14:paraId="4A4E8FE1" w14:textId="77777777" w:rsidR="004F5FFF" w:rsidRPr="000B537F" w:rsidRDefault="004F5FFF" w:rsidP="004F5FFF">
            <w:pPr>
              <w:pStyle w:val="TAR"/>
              <w:rPr>
                <w:sz w:val="16"/>
                <w:szCs w:val="16"/>
              </w:rPr>
            </w:pPr>
          </w:p>
        </w:tc>
        <w:tc>
          <w:tcPr>
            <w:tcW w:w="425" w:type="dxa"/>
            <w:shd w:val="solid" w:color="FFFFFF" w:fill="auto"/>
          </w:tcPr>
          <w:p w14:paraId="42F27B83" w14:textId="77777777" w:rsidR="004F5FFF" w:rsidRPr="000B537F" w:rsidRDefault="004F5FFF" w:rsidP="004F5FFF">
            <w:pPr>
              <w:pStyle w:val="TAC"/>
              <w:rPr>
                <w:sz w:val="16"/>
                <w:szCs w:val="16"/>
              </w:rPr>
            </w:pPr>
          </w:p>
        </w:tc>
        <w:tc>
          <w:tcPr>
            <w:tcW w:w="4962" w:type="dxa"/>
            <w:shd w:val="solid" w:color="FFFFFF" w:fill="auto"/>
          </w:tcPr>
          <w:p w14:paraId="6B792315" w14:textId="77777777" w:rsidR="004F5FFF" w:rsidRDefault="004F5FFF" w:rsidP="004F5FFF">
            <w:pPr>
              <w:pStyle w:val="TAL"/>
              <w:rPr>
                <w:sz w:val="16"/>
                <w:szCs w:val="16"/>
                <w:lang w:eastAsia="ko-KR"/>
              </w:rPr>
            </w:pPr>
            <w:r>
              <w:rPr>
                <w:rFonts w:hint="eastAsia"/>
                <w:sz w:val="16"/>
                <w:szCs w:val="16"/>
                <w:lang w:eastAsia="ko-KR"/>
              </w:rPr>
              <w:t>S</w:t>
            </w:r>
            <w:r>
              <w:rPr>
                <w:sz w:val="16"/>
                <w:szCs w:val="16"/>
                <w:lang w:eastAsia="ko-KR"/>
              </w:rPr>
              <w:t>A4#112 further agreements: S4-210221; S4-210224; S4-210269.</w:t>
            </w:r>
          </w:p>
          <w:p w14:paraId="2143DC4F" w14:textId="77777777" w:rsidR="004F5FFF" w:rsidRDefault="004F5FFF" w:rsidP="004F5FFF">
            <w:pPr>
              <w:pStyle w:val="TAL"/>
              <w:rPr>
                <w:sz w:val="16"/>
                <w:szCs w:val="16"/>
                <w:lang w:eastAsia="ko-KR"/>
              </w:rPr>
            </w:pPr>
            <w:r>
              <w:rPr>
                <w:rFonts w:hint="eastAsia"/>
                <w:sz w:val="16"/>
                <w:szCs w:val="16"/>
                <w:lang w:eastAsia="ko-KR"/>
              </w:rPr>
              <w:t>-</w:t>
            </w:r>
            <w:r>
              <w:rPr>
                <w:sz w:val="16"/>
                <w:szCs w:val="16"/>
                <w:lang w:eastAsia="ko-KR"/>
              </w:rPr>
              <w:t xml:space="preserve"> AR IoT use case</w:t>
            </w:r>
          </w:p>
          <w:p w14:paraId="436789F5" w14:textId="77777777" w:rsidR="004F5FFF" w:rsidRDefault="004F5FFF" w:rsidP="004F5FFF">
            <w:pPr>
              <w:pStyle w:val="TAL"/>
              <w:rPr>
                <w:sz w:val="16"/>
                <w:szCs w:val="16"/>
                <w:lang w:eastAsia="ko-KR"/>
              </w:rPr>
            </w:pPr>
            <w:r>
              <w:rPr>
                <w:rFonts w:hint="eastAsia"/>
                <w:sz w:val="16"/>
                <w:szCs w:val="16"/>
                <w:lang w:eastAsia="ko-KR"/>
              </w:rPr>
              <w:t>-</w:t>
            </w:r>
            <w:r>
              <w:rPr>
                <w:sz w:val="16"/>
                <w:szCs w:val="16"/>
                <w:lang w:eastAsia="ko-KR"/>
              </w:rPr>
              <w:t xml:space="preserve"> Clause 4.2.2: updates on device type name and functional structure</w:t>
            </w:r>
          </w:p>
          <w:p w14:paraId="76244BE0" w14:textId="77777777" w:rsidR="004F5FFF" w:rsidRPr="004F5FFF" w:rsidRDefault="004F5FFF" w:rsidP="004F5FFF">
            <w:pPr>
              <w:pStyle w:val="TAL"/>
              <w:rPr>
                <w:rFonts w:hint="eastAsia"/>
                <w:sz w:val="16"/>
                <w:szCs w:val="16"/>
                <w:lang w:eastAsia="ko-KR"/>
              </w:rPr>
            </w:pPr>
            <w:r>
              <w:rPr>
                <w:sz w:val="16"/>
                <w:szCs w:val="16"/>
                <w:lang w:eastAsia="ko-KR"/>
              </w:rPr>
              <w:t xml:space="preserve">- Structure of Clause 6 </w:t>
            </w:r>
          </w:p>
        </w:tc>
        <w:tc>
          <w:tcPr>
            <w:tcW w:w="710" w:type="dxa"/>
            <w:shd w:val="solid" w:color="FFFFFF" w:fill="auto"/>
          </w:tcPr>
          <w:p w14:paraId="697FC257" w14:textId="77777777" w:rsidR="004F5FFF" w:rsidRDefault="004F5FFF" w:rsidP="004F5FFF">
            <w:pPr>
              <w:pStyle w:val="TAC"/>
              <w:rPr>
                <w:rFonts w:hint="eastAsia"/>
                <w:sz w:val="16"/>
                <w:szCs w:val="16"/>
                <w:lang w:eastAsia="ko-KR"/>
              </w:rPr>
            </w:pPr>
            <w:r>
              <w:rPr>
                <w:rFonts w:hint="eastAsia"/>
                <w:sz w:val="16"/>
                <w:szCs w:val="16"/>
                <w:lang w:eastAsia="ko-KR"/>
              </w:rPr>
              <w:t>0</w:t>
            </w:r>
            <w:r>
              <w:rPr>
                <w:sz w:val="16"/>
                <w:szCs w:val="16"/>
                <w:lang w:eastAsia="ko-KR"/>
              </w:rPr>
              <w:t>.5.0</w:t>
            </w:r>
          </w:p>
        </w:tc>
      </w:tr>
      <w:tr w:rsidR="00A30DCD" w:rsidRPr="000B537F" w14:paraId="42F9AC9D" w14:textId="77777777" w:rsidTr="004F5FFF">
        <w:tblPrEx>
          <w:tblCellMar>
            <w:top w:w="0" w:type="dxa"/>
            <w:bottom w:w="0" w:type="dxa"/>
          </w:tblCellMar>
        </w:tblPrEx>
        <w:tc>
          <w:tcPr>
            <w:tcW w:w="900" w:type="dxa"/>
            <w:shd w:val="solid" w:color="FFFFFF" w:fill="auto"/>
          </w:tcPr>
          <w:p w14:paraId="3258DDB9" w14:textId="77777777" w:rsidR="00A30DCD" w:rsidRDefault="00A30DCD" w:rsidP="004F5FFF">
            <w:pPr>
              <w:pStyle w:val="TAC"/>
              <w:rPr>
                <w:rFonts w:hint="eastAsia"/>
                <w:sz w:val="16"/>
                <w:szCs w:val="16"/>
                <w:lang w:eastAsia="ko-KR"/>
              </w:rPr>
            </w:pPr>
            <w:r>
              <w:rPr>
                <w:rFonts w:hint="eastAsia"/>
                <w:sz w:val="16"/>
                <w:szCs w:val="16"/>
                <w:lang w:eastAsia="ko-KR"/>
              </w:rPr>
              <w:t>2021-04</w:t>
            </w:r>
          </w:p>
        </w:tc>
        <w:tc>
          <w:tcPr>
            <w:tcW w:w="800" w:type="dxa"/>
            <w:shd w:val="solid" w:color="FFFFFF" w:fill="auto"/>
          </w:tcPr>
          <w:p w14:paraId="163ED1DC" w14:textId="77777777" w:rsidR="00A30DCD" w:rsidRDefault="00A30DCD" w:rsidP="004F5FFF">
            <w:pPr>
              <w:pStyle w:val="TAC"/>
              <w:rPr>
                <w:rFonts w:hint="eastAsia"/>
                <w:sz w:val="16"/>
                <w:szCs w:val="16"/>
                <w:lang w:eastAsia="ko-KR"/>
              </w:rPr>
            </w:pPr>
            <w:r>
              <w:rPr>
                <w:rFonts w:hint="eastAsia"/>
                <w:sz w:val="16"/>
                <w:szCs w:val="16"/>
                <w:lang w:eastAsia="ko-KR"/>
              </w:rPr>
              <w:t>SA4#113</w:t>
            </w:r>
          </w:p>
        </w:tc>
        <w:tc>
          <w:tcPr>
            <w:tcW w:w="1094" w:type="dxa"/>
            <w:shd w:val="solid" w:color="FFFFFF" w:fill="auto"/>
          </w:tcPr>
          <w:p w14:paraId="03059BA0" w14:textId="77777777" w:rsidR="00A30DCD" w:rsidRDefault="00A30DCD" w:rsidP="004F5FFF">
            <w:pPr>
              <w:pStyle w:val="TAC"/>
              <w:rPr>
                <w:rFonts w:hint="eastAsia"/>
                <w:sz w:val="16"/>
                <w:szCs w:val="16"/>
                <w:lang w:eastAsia="ko-KR"/>
              </w:rPr>
            </w:pPr>
            <w:r>
              <w:rPr>
                <w:rFonts w:hint="eastAsia"/>
                <w:sz w:val="16"/>
                <w:szCs w:val="16"/>
                <w:lang w:eastAsia="ko-KR"/>
              </w:rPr>
              <w:t>S4-210</w:t>
            </w:r>
            <w:r w:rsidR="00144648">
              <w:rPr>
                <w:sz w:val="16"/>
                <w:szCs w:val="16"/>
                <w:lang w:eastAsia="ko-KR"/>
              </w:rPr>
              <w:t>510</w:t>
            </w:r>
          </w:p>
        </w:tc>
        <w:tc>
          <w:tcPr>
            <w:tcW w:w="425" w:type="dxa"/>
            <w:shd w:val="solid" w:color="FFFFFF" w:fill="auto"/>
          </w:tcPr>
          <w:p w14:paraId="092FED2B" w14:textId="77777777" w:rsidR="00A30DCD" w:rsidRPr="000B537F" w:rsidRDefault="00A30DCD" w:rsidP="004F5FFF">
            <w:pPr>
              <w:pStyle w:val="TAL"/>
              <w:rPr>
                <w:sz w:val="16"/>
                <w:szCs w:val="16"/>
              </w:rPr>
            </w:pPr>
          </w:p>
        </w:tc>
        <w:tc>
          <w:tcPr>
            <w:tcW w:w="425" w:type="dxa"/>
            <w:shd w:val="solid" w:color="FFFFFF" w:fill="auto"/>
          </w:tcPr>
          <w:p w14:paraId="0EAA4C44" w14:textId="77777777" w:rsidR="00A30DCD" w:rsidRPr="000B537F" w:rsidRDefault="00A30DCD" w:rsidP="004F5FFF">
            <w:pPr>
              <w:pStyle w:val="TAR"/>
              <w:rPr>
                <w:sz w:val="16"/>
                <w:szCs w:val="16"/>
              </w:rPr>
            </w:pPr>
          </w:p>
        </w:tc>
        <w:tc>
          <w:tcPr>
            <w:tcW w:w="425" w:type="dxa"/>
            <w:shd w:val="solid" w:color="FFFFFF" w:fill="auto"/>
          </w:tcPr>
          <w:p w14:paraId="363C754E" w14:textId="77777777" w:rsidR="00A30DCD" w:rsidRPr="000B537F" w:rsidRDefault="00A30DCD" w:rsidP="004F5FFF">
            <w:pPr>
              <w:pStyle w:val="TAC"/>
              <w:rPr>
                <w:sz w:val="16"/>
                <w:szCs w:val="16"/>
              </w:rPr>
            </w:pPr>
          </w:p>
        </w:tc>
        <w:tc>
          <w:tcPr>
            <w:tcW w:w="4962" w:type="dxa"/>
            <w:shd w:val="solid" w:color="FFFFFF" w:fill="auto"/>
          </w:tcPr>
          <w:p w14:paraId="486D0D29" w14:textId="77777777" w:rsidR="00A30DCD" w:rsidRDefault="00A30DCD" w:rsidP="004F5FFF">
            <w:pPr>
              <w:pStyle w:val="TAL"/>
              <w:rPr>
                <w:sz w:val="16"/>
                <w:szCs w:val="16"/>
                <w:lang w:eastAsia="ko-KR"/>
              </w:rPr>
            </w:pPr>
            <w:r>
              <w:rPr>
                <w:rFonts w:hint="eastAsia"/>
                <w:sz w:val="16"/>
                <w:szCs w:val="16"/>
                <w:lang w:eastAsia="ko-KR"/>
              </w:rPr>
              <w:t xml:space="preserve">SA4#post-112e </w:t>
            </w:r>
            <w:r>
              <w:rPr>
                <w:sz w:val="16"/>
                <w:szCs w:val="16"/>
                <w:lang w:eastAsia="ko-KR"/>
              </w:rPr>
              <w:t>agreement</w:t>
            </w:r>
            <w:r>
              <w:rPr>
                <w:rFonts w:hint="eastAsia"/>
                <w:sz w:val="16"/>
                <w:szCs w:val="16"/>
                <w:lang w:eastAsia="ko-KR"/>
              </w:rPr>
              <w:t xml:space="preserve">s: </w:t>
            </w:r>
            <w:r>
              <w:rPr>
                <w:sz w:val="16"/>
                <w:szCs w:val="16"/>
                <w:lang w:eastAsia="ko-KR"/>
              </w:rPr>
              <w:t>S4aV200656, S4aV200670</w:t>
            </w:r>
          </w:p>
          <w:p w14:paraId="1A9EBB8F" w14:textId="77777777" w:rsidR="00A30DCD" w:rsidRDefault="00A30DCD" w:rsidP="004F5FFF">
            <w:pPr>
              <w:pStyle w:val="TAL"/>
              <w:rPr>
                <w:sz w:val="16"/>
                <w:szCs w:val="16"/>
                <w:lang w:eastAsia="ko-KR"/>
              </w:rPr>
            </w:pPr>
            <w:r>
              <w:rPr>
                <w:sz w:val="16"/>
                <w:szCs w:val="16"/>
                <w:lang w:eastAsia="ko-KR"/>
              </w:rPr>
              <w:t xml:space="preserve">- </w:t>
            </w:r>
            <w:r w:rsidR="009F2A1D">
              <w:rPr>
                <w:lang w:val="en-US" w:eastAsia="ko-KR"/>
              </w:rPr>
              <w:t xml:space="preserve">Clause 6.2.4: </w:t>
            </w:r>
            <w:r>
              <w:rPr>
                <w:lang w:val="en-US" w:eastAsia="ko-KR"/>
              </w:rPr>
              <w:t>Procedure &amp; call flows</w:t>
            </w:r>
          </w:p>
          <w:p w14:paraId="568E125F" w14:textId="77777777" w:rsidR="00A30DCD" w:rsidRDefault="00F20F61" w:rsidP="004F5FFF">
            <w:pPr>
              <w:pStyle w:val="TAL"/>
              <w:rPr>
                <w:rFonts w:hint="eastAsia"/>
                <w:sz w:val="16"/>
                <w:szCs w:val="16"/>
                <w:lang w:eastAsia="ko-KR"/>
              </w:rPr>
            </w:pPr>
            <w:r>
              <w:rPr>
                <w:rFonts w:hint="eastAsia"/>
                <w:sz w:val="16"/>
                <w:szCs w:val="16"/>
                <w:lang w:eastAsia="ko-KR"/>
              </w:rPr>
              <w:t xml:space="preserve">- Clause 4.2.2.2, 4.2.2.4: </w:t>
            </w:r>
            <w:r>
              <w:rPr>
                <w:sz w:val="16"/>
                <w:szCs w:val="16"/>
                <w:lang w:eastAsia="ko-KR"/>
              </w:rPr>
              <w:t>updates on possible support from 5G cloud/edge</w:t>
            </w:r>
          </w:p>
        </w:tc>
        <w:tc>
          <w:tcPr>
            <w:tcW w:w="710" w:type="dxa"/>
            <w:shd w:val="solid" w:color="FFFFFF" w:fill="auto"/>
          </w:tcPr>
          <w:p w14:paraId="2363B3E9" w14:textId="77777777" w:rsidR="00A30DCD" w:rsidRDefault="00A30DCD" w:rsidP="004F5FFF">
            <w:pPr>
              <w:pStyle w:val="TAC"/>
              <w:rPr>
                <w:rFonts w:hint="eastAsia"/>
                <w:sz w:val="16"/>
                <w:szCs w:val="16"/>
                <w:lang w:eastAsia="ko-KR"/>
              </w:rPr>
            </w:pPr>
            <w:r>
              <w:rPr>
                <w:rFonts w:hint="eastAsia"/>
                <w:sz w:val="16"/>
                <w:szCs w:val="16"/>
                <w:lang w:eastAsia="ko-KR"/>
              </w:rPr>
              <w:t>0.6.0</w:t>
            </w:r>
          </w:p>
        </w:tc>
      </w:tr>
      <w:tr w:rsidR="00144648" w:rsidRPr="000B537F" w14:paraId="72E04CB5" w14:textId="77777777" w:rsidTr="004F5FFF">
        <w:tblPrEx>
          <w:tblCellMar>
            <w:top w:w="0" w:type="dxa"/>
            <w:bottom w:w="0" w:type="dxa"/>
          </w:tblCellMar>
        </w:tblPrEx>
        <w:tc>
          <w:tcPr>
            <w:tcW w:w="900" w:type="dxa"/>
            <w:shd w:val="solid" w:color="FFFFFF" w:fill="auto"/>
          </w:tcPr>
          <w:p w14:paraId="7F5FDAFF" w14:textId="77777777" w:rsidR="00144648" w:rsidRDefault="00144648" w:rsidP="004F5FFF">
            <w:pPr>
              <w:pStyle w:val="TAC"/>
              <w:rPr>
                <w:rFonts w:hint="eastAsia"/>
                <w:sz w:val="16"/>
                <w:szCs w:val="16"/>
                <w:lang w:eastAsia="ko-KR"/>
              </w:rPr>
            </w:pPr>
            <w:r>
              <w:rPr>
                <w:rFonts w:hint="eastAsia"/>
                <w:sz w:val="16"/>
                <w:szCs w:val="16"/>
                <w:lang w:eastAsia="ko-KR"/>
              </w:rPr>
              <w:t>2021-04</w:t>
            </w:r>
          </w:p>
        </w:tc>
        <w:tc>
          <w:tcPr>
            <w:tcW w:w="800" w:type="dxa"/>
            <w:shd w:val="solid" w:color="FFFFFF" w:fill="auto"/>
          </w:tcPr>
          <w:p w14:paraId="1B617248" w14:textId="77777777" w:rsidR="00144648" w:rsidRDefault="00144648" w:rsidP="004F5FFF">
            <w:pPr>
              <w:pStyle w:val="TAC"/>
              <w:rPr>
                <w:rFonts w:hint="eastAsia"/>
                <w:sz w:val="16"/>
                <w:szCs w:val="16"/>
                <w:lang w:eastAsia="ko-KR"/>
              </w:rPr>
            </w:pPr>
            <w:r>
              <w:rPr>
                <w:rFonts w:hint="eastAsia"/>
                <w:sz w:val="16"/>
                <w:szCs w:val="16"/>
                <w:lang w:eastAsia="ko-KR"/>
              </w:rPr>
              <w:t>SA4#</w:t>
            </w:r>
            <w:r>
              <w:rPr>
                <w:sz w:val="16"/>
                <w:szCs w:val="16"/>
                <w:lang w:eastAsia="ko-KR"/>
              </w:rPr>
              <w:t>113e</w:t>
            </w:r>
          </w:p>
        </w:tc>
        <w:tc>
          <w:tcPr>
            <w:tcW w:w="1094" w:type="dxa"/>
            <w:shd w:val="solid" w:color="FFFFFF" w:fill="auto"/>
          </w:tcPr>
          <w:p w14:paraId="046A0190" w14:textId="77777777" w:rsidR="00144648" w:rsidRDefault="00144648" w:rsidP="004F5FFF">
            <w:pPr>
              <w:pStyle w:val="TAC"/>
              <w:rPr>
                <w:rFonts w:hint="eastAsia"/>
                <w:sz w:val="16"/>
                <w:szCs w:val="16"/>
                <w:lang w:eastAsia="ko-KR"/>
              </w:rPr>
            </w:pPr>
            <w:r>
              <w:rPr>
                <w:rFonts w:hint="eastAsia"/>
                <w:sz w:val="16"/>
                <w:szCs w:val="16"/>
                <w:lang w:eastAsia="ko-KR"/>
              </w:rPr>
              <w:t>S4-210554</w:t>
            </w:r>
          </w:p>
        </w:tc>
        <w:tc>
          <w:tcPr>
            <w:tcW w:w="425" w:type="dxa"/>
            <w:shd w:val="solid" w:color="FFFFFF" w:fill="auto"/>
          </w:tcPr>
          <w:p w14:paraId="71CA96C6" w14:textId="77777777" w:rsidR="00144648" w:rsidRPr="000B537F" w:rsidRDefault="00144648" w:rsidP="004F5FFF">
            <w:pPr>
              <w:pStyle w:val="TAL"/>
              <w:rPr>
                <w:sz w:val="16"/>
                <w:szCs w:val="16"/>
              </w:rPr>
            </w:pPr>
          </w:p>
        </w:tc>
        <w:tc>
          <w:tcPr>
            <w:tcW w:w="425" w:type="dxa"/>
            <w:shd w:val="solid" w:color="FFFFFF" w:fill="auto"/>
          </w:tcPr>
          <w:p w14:paraId="0407233E" w14:textId="77777777" w:rsidR="00144648" w:rsidRPr="000B537F" w:rsidRDefault="00144648" w:rsidP="004F5FFF">
            <w:pPr>
              <w:pStyle w:val="TAR"/>
              <w:rPr>
                <w:sz w:val="16"/>
                <w:szCs w:val="16"/>
              </w:rPr>
            </w:pPr>
          </w:p>
        </w:tc>
        <w:tc>
          <w:tcPr>
            <w:tcW w:w="425" w:type="dxa"/>
            <w:shd w:val="solid" w:color="FFFFFF" w:fill="auto"/>
          </w:tcPr>
          <w:p w14:paraId="20DFB800" w14:textId="77777777" w:rsidR="00144648" w:rsidRPr="000B537F" w:rsidRDefault="00144648" w:rsidP="004F5FFF">
            <w:pPr>
              <w:pStyle w:val="TAC"/>
              <w:rPr>
                <w:sz w:val="16"/>
                <w:szCs w:val="16"/>
              </w:rPr>
            </w:pPr>
          </w:p>
        </w:tc>
        <w:tc>
          <w:tcPr>
            <w:tcW w:w="4962" w:type="dxa"/>
            <w:shd w:val="solid" w:color="FFFFFF" w:fill="auto"/>
          </w:tcPr>
          <w:p w14:paraId="41A28D80" w14:textId="77777777" w:rsidR="00144648" w:rsidRDefault="00144648" w:rsidP="004F5FFF">
            <w:pPr>
              <w:pStyle w:val="TAL"/>
              <w:rPr>
                <w:rFonts w:hint="eastAsia"/>
                <w:sz w:val="16"/>
                <w:szCs w:val="16"/>
                <w:lang w:eastAsia="ko-KR"/>
              </w:rPr>
            </w:pPr>
            <w:r>
              <w:rPr>
                <w:rFonts w:hint="eastAsia"/>
                <w:sz w:val="16"/>
                <w:szCs w:val="16"/>
                <w:lang w:eastAsia="ko-KR"/>
              </w:rPr>
              <w:t>SA4#113e agreements: S4-</w:t>
            </w:r>
            <w:r>
              <w:rPr>
                <w:sz w:val="16"/>
                <w:szCs w:val="16"/>
                <w:lang w:eastAsia="ko-KR"/>
              </w:rPr>
              <w:t>210505</w:t>
            </w:r>
            <w:r w:rsidR="00244514">
              <w:rPr>
                <w:sz w:val="16"/>
                <w:szCs w:val="16"/>
                <w:lang w:eastAsia="ko-KR"/>
              </w:rPr>
              <w:t>, S4-210553</w:t>
            </w:r>
          </w:p>
        </w:tc>
        <w:tc>
          <w:tcPr>
            <w:tcW w:w="710" w:type="dxa"/>
            <w:shd w:val="solid" w:color="FFFFFF" w:fill="auto"/>
          </w:tcPr>
          <w:p w14:paraId="141B3581" w14:textId="77777777" w:rsidR="00144648" w:rsidRDefault="00144648" w:rsidP="004F5FFF">
            <w:pPr>
              <w:pStyle w:val="TAC"/>
              <w:rPr>
                <w:rFonts w:hint="eastAsia"/>
                <w:sz w:val="16"/>
                <w:szCs w:val="16"/>
                <w:lang w:eastAsia="ko-KR"/>
              </w:rPr>
            </w:pPr>
            <w:r>
              <w:rPr>
                <w:rFonts w:hint="eastAsia"/>
                <w:sz w:val="16"/>
                <w:szCs w:val="16"/>
                <w:lang w:eastAsia="ko-KR"/>
              </w:rPr>
              <w:t>0.7.0</w:t>
            </w:r>
          </w:p>
        </w:tc>
      </w:tr>
      <w:tr w:rsidR="0079745D" w:rsidRPr="000B537F" w14:paraId="21A9F04A" w14:textId="77777777" w:rsidTr="004F5FFF">
        <w:tblPrEx>
          <w:tblCellMar>
            <w:top w:w="0" w:type="dxa"/>
            <w:bottom w:w="0" w:type="dxa"/>
          </w:tblCellMar>
        </w:tblPrEx>
        <w:tc>
          <w:tcPr>
            <w:tcW w:w="900" w:type="dxa"/>
            <w:shd w:val="solid" w:color="FFFFFF" w:fill="auto"/>
          </w:tcPr>
          <w:p w14:paraId="21EBBA76" w14:textId="77777777" w:rsidR="0079745D" w:rsidRDefault="0079745D" w:rsidP="004F5FFF">
            <w:pPr>
              <w:pStyle w:val="TAC"/>
              <w:rPr>
                <w:rFonts w:hint="eastAsia"/>
                <w:sz w:val="16"/>
                <w:szCs w:val="16"/>
                <w:lang w:eastAsia="ko-KR"/>
              </w:rPr>
            </w:pPr>
            <w:r>
              <w:rPr>
                <w:rFonts w:hint="eastAsia"/>
                <w:sz w:val="16"/>
                <w:szCs w:val="16"/>
                <w:lang w:eastAsia="ko-KR"/>
              </w:rPr>
              <w:t>2021-05</w:t>
            </w:r>
          </w:p>
        </w:tc>
        <w:tc>
          <w:tcPr>
            <w:tcW w:w="800" w:type="dxa"/>
            <w:shd w:val="solid" w:color="FFFFFF" w:fill="auto"/>
          </w:tcPr>
          <w:p w14:paraId="6B5CFA56" w14:textId="77777777" w:rsidR="0079745D" w:rsidRDefault="0079745D" w:rsidP="004F5FFF">
            <w:pPr>
              <w:pStyle w:val="TAC"/>
              <w:rPr>
                <w:rFonts w:hint="eastAsia"/>
                <w:sz w:val="16"/>
                <w:szCs w:val="16"/>
                <w:lang w:eastAsia="ko-KR"/>
              </w:rPr>
            </w:pPr>
            <w:r>
              <w:rPr>
                <w:rFonts w:hint="eastAsia"/>
                <w:sz w:val="16"/>
                <w:szCs w:val="16"/>
                <w:lang w:eastAsia="ko-KR"/>
              </w:rPr>
              <w:t>SA4#114e</w:t>
            </w:r>
          </w:p>
        </w:tc>
        <w:tc>
          <w:tcPr>
            <w:tcW w:w="1094" w:type="dxa"/>
            <w:shd w:val="solid" w:color="FFFFFF" w:fill="auto"/>
          </w:tcPr>
          <w:p w14:paraId="68FC9B4B" w14:textId="77777777" w:rsidR="0079745D" w:rsidRDefault="0079745D" w:rsidP="004F5FFF">
            <w:pPr>
              <w:pStyle w:val="TAC"/>
              <w:rPr>
                <w:rFonts w:hint="eastAsia"/>
                <w:sz w:val="16"/>
                <w:szCs w:val="16"/>
                <w:lang w:eastAsia="ko-KR"/>
              </w:rPr>
            </w:pPr>
            <w:r>
              <w:rPr>
                <w:rFonts w:hint="eastAsia"/>
                <w:sz w:val="16"/>
                <w:szCs w:val="16"/>
                <w:lang w:eastAsia="ko-KR"/>
              </w:rPr>
              <w:t>S4-</w:t>
            </w:r>
            <w:r>
              <w:rPr>
                <w:sz w:val="16"/>
                <w:szCs w:val="16"/>
                <w:lang w:eastAsia="ko-KR"/>
              </w:rPr>
              <w:t>210874</w:t>
            </w:r>
          </w:p>
        </w:tc>
        <w:tc>
          <w:tcPr>
            <w:tcW w:w="425" w:type="dxa"/>
            <w:shd w:val="solid" w:color="FFFFFF" w:fill="auto"/>
          </w:tcPr>
          <w:p w14:paraId="3DDE755F" w14:textId="77777777" w:rsidR="0079745D" w:rsidRPr="000B537F" w:rsidRDefault="0079745D" w:rsidP="004F5FFF">
            <w:pPr>
              <w:pStyle w:val="TAL"/>
              <w:rPr>
                <w:sz w:val="16"/>
                <w:szCs w:val="16"/>
              </w:rPr>
            </w:pPr>
          </w:p>
        </w:tc>
        <w:tc>
          <w:tcPr>
            <w:tcW w:w="425" w:type="dxa"/>
            <w:shd w:val="solid" w:color="FFFFFF" w:fill="auto"/>
          </w:tcPr>
          <w:p w14:paraId="1A499149" w14:textId="77777777" w:rsidR="0079745D" w:rsidRPr="000B537F" w:rsidRDefault="0079745D" w:rsidP="004F5FFF">
            <w:pPr>
              <w:pStyle w:val="TAR"/>
              <w:rPr>
                <w:sz w:val="16"/>
                <w:szCs w:val="16"/>
              </w:rPr>
            </w:pPr>
          </w:p>
        </w:tc>
        <w:tc>
          <w:tcPr>
            <w:tcW w:w="425" w:type="dxa"/>
            <w:shd w:val="solid" w:color="FFFFFF" w:fill="auto"/>
          </w:tcPr>
          <w:p w14:paraId="135753D8" w14:textId="77777777" w:rsidR="0079745D" w:rsidRPr="000B537F" w:rsidRDefault="0079745D" w:rsidP="004F5FFF">
            <w:pPr>
              <w:pStyle w:val="TAC"/>
              <w:rPr>
                <w:sz w:val="16"/>
                <w:szCs w:val="16"/>
              </w:rPr>
            </w:pPr>
          </w:p>
        </w:tc>
        <w:tc>
          <w:tcPr>
            <w:tcW w:w="4962" w:type="dxa"/>
            <w:shd w:val="solid" w:color="FFFFFF" w:fill="auto"/>
          </w:tcPr>
          <w:p w14:paraId="18385366" w14:textId="77777777" w:rsidR="0079745D" w:rsidRDefault="0079745D" w:rsidP="00F5447B">
            <w:pPr>
              <w:pStyle w:val="TAL"/>
              <w:rPr>
                <w:rFonts w:hint="eastAsia"/>
                <w:sz w:val="16"/>
                <w:szCs w:val="16"/>
                <w:lang w:eastAsia="ko-KR"/>
              </w:rPr>
            </w:pPr>
            <w:r>
              <w:rPr>
                <w:rFonts w:hint="eastAsia"/>
                <w:sz w:val="16"/>
                <w:szCs w:val="16"/>
                <w:lang w:eastAsia="ko-KR"/>
              </w:rPr>
              <w:t xml:space="preserve">SA4#114e agreements: </w:t>
            </w:r>
            <w:r>
              <w:rPr>
                <w:sz w:val="16"/>
                <w:szCs w:val="16"/>
                <w:lang w:eastAsia="ko-KR"/>
              </w:rPr>
              <w:t>S4-210755, S4-210756</w:t>
            </w:r>
            <w:r w:rsidR="00916073">
              <w:rPr>
                <w:sz w:val="16"/>
                <w:szCs w:val="16"/>
                <w:lang w:eastAsia="ko-KR"/>
              </w:rPr>
              <w:t xml:space="preserve">, S4-210857, S4-210877, </w:t>
            </w:r>
            <w:r w:rsidR="00F25C14">
              <w:rPr>
                <w:sz w:val="16"/>
                <w:szCs w:val="16"/>
                <w:lang w:eastAsia="ko-KR"/>
              </w:rPr>
              <w:t xml:space="preserve">S4-210878, </w:t>
            </w:r>
            <w:r w:rsidR="00916073">
              <w:rPr>
                <w:sz w:val="16"/>
                <w:szCs w:val="16"/>
                <w:lang w:eastAsia="ko-KR"/>
              </w:rPr>
              <w:t xml:space="preserve">S4-210879, S4-210880, </w:t>
            </w:r>
            <w:r>
              <w:rPr>
                <w:sz w:val="16"/>
                <w:szCs w:val="16"/>
                <w:lang w:eastAsia="ko-KR"/>
              </w:rPr>
              <w:t>S4-210</w:t>
            </w:r>
            <w:r w:rsidR="00916073">
              <w:rPr>
                <w:sz w:val="16"/>
                <w:szCs w:val="16"/>
                <w:lang w:eastAsia="ko-KR"/>
              </w:rPr>
              <w:t>884</w:t>
            </w:r>
            <w:r>
              <w:rPr>
                <w:sz w:val="16"/>
                <w:szCs w:val="16"/>
                <w:lang w:eastAsia="ko-KR"/>
              </w:rPr>
              <w:t>,</w:t>
            </w:r>
            <w:r w:rsidR="00916073">
              <w:rPr>
                <w:sz w:val="16"/>
                <w:szCs w:val="16"/>
                <w:lang w:eastAsia="ko-KR"/>
              </w:rPr>
              <w:t xml:space="preserve"> S4-210885, </w:t>
            </w:r>
            <w:r w:rsidR="00F25C14">
              <w:rPr>
                <w:sz w:val="16"/>
                <w:szCs w:val="16"/>
                <w:lang w:eastAsia="ko-KR"/>
              </w:rPr>
              <w:t>S4-210892</w:t>
            </w:r>
          </w:p>
        </w:tc>
        <w:tc>
          <w:tcPr>
            <w:tcW w:w="710" w:type="dxa"/>
            <w:shd w:val="solid" w:color="FFFFFF" w:fill="auto"/>
          </w:tcPr>
          <w:p w14:paraId="43E41FEF" w14:textId="77777777" w:rsidR="0079745D" w:rsidRDefault="0079745D" w:rsidP="004F5FFF">
            <w:pPr>
              <w:pStyle w:val="TAC"/>
              <w:rPr>
                <w:rFonts w:hint="eastAsia"/>
                <w:sz w:val="16"/>
                <w:szCs w:val="16"/>
                <w:lang w:eastAsia="ko-KR"/>
              </w:rPr>
            </w:pPr>
            <w:r>
              <w:rPr>
                <w:rFonts w:hint="eastAsia"/>
                <w:sz w:val="16"/>
                <w:szCs w:val="16"/>
                <w:lang w:eastAsia="ko-KR"/>
              </w:rPr>
              <w:t>0.8.0</w:t>
            </w:r>
          </w:p>
        </w:tc>
      </w:tr>
      <w:tr w:rsidR="0081039A" w:rsidRPr="000B537F" w14:paraId="0BFA00A6" w14:textId="77777777" w:rsidTr="004F5FFF">
        <w:tblPrEx>
          <w:tblCellMar>
            <w:top w:w="0" w:type="dxa"/>
            <w:bottom w:w="0" w:type="dxa"/>
          </w:tblCellMar>
        </w:tblPrEx>
        <w:tc>
          <w:tcPr>
            <w:tcW w:w="900" w:type="dxa"/>
            <w:shd w:val="solid" w:color="FFFFFF" w:fill="auto"/>
          </w:tcPr>
          <w:p w14:paraId="0F73FFE8" w14:textId="77777777" w:rsidR="0081039A" w:rsidRDefault="0081039A" w:rsidP="004F5FFF">
            <w:pPr>
              <w:pStyle w:val="TAC"/>
              <w:rPr>
                <w:rFonts w:hint="eastAsia"/>
                <w:sz w:val="16"/>
                <w:szCs w:val="16"/>
                <w:lang w:eastAsia="ko-KR"/>
              </w:rPr>
            </w:pPr>
            <w:r>
              <w:rPr>
                <w:rFonts w:hint="eastAsia"/>
                <w:sz w:val="16"/>
                <w:szCs w:val="16"/>
                <w:lang w:eastAsia="ko-KR"/>
              </w:rPr>
              <w:t>2021-08</w:t>
            </w:r>
          </w:p>
        </w:tc>
        <w:tc>
          <w:tcPr>
            <w:tcW w:w="800" w:type="dxa"/>
            <w:shd w:val="solid" w:color="FFFFFF" w:fill="auto"/>
          </w:tcPr>
          <w:p w14:paraId="702D2385" w14:textId="77777777" w:rsidR="0081039A" w:rsidRDefault="0081039A" w:rsidP="004F5FFF">
            <w:pPr>
              <w:pStyle w:val="TAC"/>
              <w:rPr>
                <w:rFonts w:hint="eastAsia"/>
                <w:sz w:val="16"/>
                <w:szCs w:val="16"/>
                <w:lang w:eastAsia="ko-KR"/>
              </w:rPr>
            </w:pPr>
            <w:r>
              <w:rPr>
                <w:rFonts w:hint="eastAsia"/>
                <w:sz w:val="16"/>
                <w:szCs w:val="16"/>
                <w:lang w:eastAsia="ko-KR"/>
              </w:rPr>
              <w:t>SA4#115e</w:t>
            </w:r>
          </w:p>
        </w:tc>
        <w:tc>
          <w:tcPr>
            <w:tcW w:w="1094" w:type="dxa"/>
            <w:shd w:val="solid" w:color="FFFFFF" w:fill="auto"/>
          </w:tcPr>
          <w:p w14:paraId="0EB8A705" w14:textId="77777777" w:rsidR="0081039A" w:rsidRDefault="0081039A" w:rsidP="004F5FFF">
            <w:pPr>
              <w:pStyle w:val="TAC"/>
              <w:rPr>
                <w:rFonts w:hint="eastAsia"/>
                <w:sz w:val="16"/>
                <w:szCs w:val="16"/>
                <w:lang w:eastAsia="ko-KR"/>
              </w:rPr>
            </w:pPr>
            <w:r>
              <w:rPr>
                <w:rFonts w:hint="eastAsia"/>
                <w:sz w:val="16"/>
                <w:szCs w:val="16"/>
                <w:lang w:eastAsia="ko-KR"/>
              </w:rPr>
              <w:t>S4-211200</w:t>
            </w:r>
          </w:p>
        </w:tc>
        <w:tc>
          <w:tcPr>
            <w:tcW w:w="425" w:type="dxa"/>
            <w:shd w:val="solid" w:color="FFFFFF" w:fill="auto"/>
          </w:tcPr>
          <w:p w14:paraId="5CEC2E7A" w14:textId="77777777" w:rsidR="0081039A" w:rsidRPr="000B537F" w:rsidRDefault="0081039A" w:rsidP="004F5FFF">
            <w:pPr>
              <w:pStyle w:val="TAL"/>
              <w:rPr>
                <w:sz w:val="16"/>
                <w:szCs w:val="16"/>
              </w:rPr>
            </w:pPr>
          </w:p>
        </w:tc>
        <w:tc>
          <w:tcPr>
            <w:tcW w:w="425" w:type="dxa"/>
            <w:shd w:val="solid" w:color="FFFFFF" w:fill="auto"/>
          </w:tcPr>
          <w:p w14:paraId="6BBFD8FB" w14:textId="77777777" w:rsidR="0081039A" w:rsidRPr="000B537F" w:rsidRDefault="0081039A" w:rsidP="004F5FFF">
            <w:pPr>
              <w:pStyle w:val="TAR"/>
              <w:rPr>
                <w:sz w:val="16"/>
                <w:szCs w:val="16"/>
              </w:rPr>
            </w:pPr>
          </w:p>
        </w:tc>
        <w:tc>
          <w:tcPr>
            <w:tcW w:w="425" w:type="dxa"/>
            <w:shd w:val="solid" w:color="FFFFFF" w:fill="auto"/>
          </w:tcPr>
          <w:p w14:paraId="39F40D25" w14:textId="77777777" w:rsidR="0081039A" w:rsidRPr="000B537F" w:rsidRDefault="0081039A" w:rsidP="004F5FFF">
            <w:pPr>
              <w:pStyle w:val="TAC"/>
              <w:rPr>
                <w:sz w:val="16"/>
                <w:szCs w:val="16"/>
              </w:rPr>
            </w:pPr>
          </w:p>
        </w:tc>
        <w:tc>
          <w:tcPr>
            <w:tcW w:w="4962" w:type="dxa"/>
            <w:shd w:val="solid" w:color="FFFFFF" w:fill="auto"/>
          </w:tcPr>
          <w:p w14:paraId="62A916F0" w14:textId="77777777" w:rsidR="00922BAC" w:rsidRDefault="00922BAC" w:rsidP="00F5447B">
            <w:pPr>
              <w:pStyle w:val="TAL"/>
              <w:rPr>
                <w:sz w:val="16"/>
                <w:szCs w:val="16"/>
                <w:lang w:eastAsia="ko-KR"/>
              </w:rPr>
            </w:pPr>
            <w:r>
              <w:rPr>
                <w:sz w:val="16"/>
                <w:szCs w:val="16"/>
                <w:lang w:eastAsia="ko-KR"/>
              </w:rPr>
              <w:t xml:space="preserve">SA4#post-114e telco </w:t>
            </w:r>
            <w:r w:rsidR="0081039A">
              <w:rPr>
                <w:sz w:val="16"/>
                <w:szCs w:val="16"/>
                <w:lang w:eastAsia="ko-KR"/>
              </w:rPr>
              <w:t xml:space="preserve">agreements: </w:t>
            </w:r>
          </w:p>
          <w:p w14:paraId="0BE1CE81" w14:textId="77777777" w:rsidR="0081039A" w:rsidRDefault="00922BAC" w:rsidP="00F5447B">
            <w:pPr>
              <w:pStyle w:val="TAL"/>
              <w:rPr>
                <w:sz w:val="16"/>
                <w:szCs w:val="16"/>
                <w:lang w:eastAsia="ko-KR"/>
              </w:rPr>
            </w:pPr>
            <w:r>
              <w:rPr>
                <w:sz w:val="16"/>
                <w:szCs w:val="16"/>
                <w:lang w:eastAsia="ko-KR"/>
              </w:rPr>
              <w:t>S4aV210698, S4aV210717, S4aV210718, S4aV210724</w:t>
            </w:r>
          </w:p>
          <w:p w14:paraId="70BBF21E" w14:textId="77777777" w:rsidR="00922BAC" w:rsidRDefault="00922BAC" w:rsidP="00F5447B">
            <w:pPr>
              <w:pStyle w:val="TAL"/>
              <w:rPr>
                <w:sz w:val="16"/>
                <w:szCs w:val="16"/>
                <w:lang w:eastAsia="ko-KR"/>
              </w:rPr>
            </w:pPr>
            <w:r>
              <w:rPr>
                <w:rFonts w:hint="eastAsia"/>
                <w:sz w:val="16"/>
                <w:szCs w:val="16"/>
                <w:lang w:eastAsia="ko-KR"/>
              </w:rPr>
              <w:t>SA4#115e</w:t>
            </w:r>
            <w:r>
              <w:rPr>
                <w:sz w:val="16"/>
                <w:szCs w:val="16"/>
                <w:lang w:eastAsia="ko-KR"/>
              </w:rPr>
              <w:t xml:space="preserve"> agreements:</w:t>
            </w:r>
          </w:p>
          <w:p w14:paraId="75445F22" w14:textId="77777777" w:rsidR="00922BAC" w:rsidRDefault="00DB595D" w:rsidP="00707744">
            <w:pPr>
              <w:pStyle w:val="TAL"/>
              <w:rPr>
                <w:rFonts w:hint="eastAsia"/>
                <w:sz w:val="16"/>
                <w:szCs w:val="16"/>
                <w:lang w:eastAsia="ko-KR"/>
              </w:rPr>
            </w:pPr>
            <w:r>
              <w:rPr>
                <w:sz w:val="16"/>
                <w:szCs w:val="16"/>
                <w:lang w:eastAsia="ko-KR"/>
              </w:rPr>
              <w:t xml:space="preserve">S4-211032, </w:t>
            </w:r>
            <w:r>
              <w:rPr>
                <w:rFonts w:hint="eastAsia"/>
                <w:sz w:val="16"/>
                <w:szCs w:val="16"/>
                <w:lang w:eastAsia="ko-KR"/>
              </w:rPr>
              <w:t xml:space="preserve">S4-211189, </w:t>
            </w:r>
            <w:r>
              <w:rPr>
                <w:sz w:val="16"/>
                <w:szCs w:val="16"/>
                <w:lang w:eastAsia="ko-KR"/>
              </w:rPr>
              <w:t>S4-211190, S4-211191, S4-211192, S4-211193, S4-211194, S4-211195, S4-211196, S4-211197, S4-211198, S4-211199</w:t>
            </w:r>
            <w:r w:rsidR="007F385E">
              <w:rPr>
                <w:sz w:val="16"/>
                <w:szCs w:val="16"/>
                <w:lang w:eastAsia="ko-KR"/>
              </w:rPr>
              <w:t>,</w:t>
            </w:r>
            <w:r w:rsidR="00707744">
              <w:rPr>
                <w:sz w:val="16"/>
                <w:szCs w:val="16"/>
                <w:lang w:eastAsia="ko-KR"/>
              </w:rPr>
              <w:t xml:space="preserve"> S4-211211,</w:t>
            </w:r>
            <w:r w:rsidR="007F385E">
              <w:rPr>
                <w:sz w:val="16"/>
                <w:szCs w:val="16"/>
                <w:lang w:eastAsia="ko-KR"/>
              </w:rPr>
              <w:t xml:space="preserve"> </w:t>
            </w:r>
            <w:r w:rsidR="007F385E" w:rsidRPr="00707744">
              <w:rPr>
                <w:sz w:val="16"/>
                <w:szCs w:val="16"/>
                <w:lang w:eastAsia="ko-KR"/>
              </w:rPr>
              <w:t xml:space="preserve">S4-211212, </w:t>
            </w:r>
            <w:r w:rsidR="007F385E">
              <w:rPr>
                <w:sz w:val="16"/>
                <w:szCs w:val="16"/>
                <w:lang w:eastAsia="ko-KR"/>
              </w:rPr>
              <w:t>S4-</w:t>
            </w:r>
            <w:r w:rsidR="00707744">
              <w:rPr>
                <w:sz w:val="16"/>
                <w:szCs w:val="16"/>
                <w:lang w:eastAsia="ko-KR"/>
              </w:rPr>
              <w:t>21</w:t>
            </w:r>
            <w:r w:rsidR="007F385E">
              <w:rPr>
                <w:sz w:val="16"/>
                <w:szCs w:val="16"/>
                <w:lang w:eastAsia="ko-KR"/>
              </w:rPr>
              <w:t>1214</w:t>
            </w:r>
            <w:r w:rsidR="00707744">
              <w:rPr>
                <w:sz w:val="16"/>
                <w:szCs w:val="16"/>
                <w:lang w:eastAsia="ko-KR"/>
              </w:rPr>
              <w:t>, S4-211321</w:t>
            </w:r>
          </w:p>
        </w:tc>
        <w:tc>
          <w:tcPr>
            <w:tcW w:w="710" w:type="dxa"/>
            <w:shd w:val="solid" w:color="FFFFFF" w:fill="auto"/>
          </w:tcPr>
          <w:p w14:paraId="5B028D77" w14:textId="77777777" w:rsidR="0081039A" w:rsidRDefault="00DB595D" w:rsidP="004F5FFF">
            <w:pPr>
              <w:pStyle w:val="TAC"/>
              <w:rPr>
                <w:rFonts w:hint="eastAsia"/>
                <w:sz w:val="16"/>
                <w:szCs w:val="16"/>
                <w:lang w:eastAsia="ko-KR"/>
              </w:rPr>
            </w:pPr>
            <w:r>
              <w:rPr>
                <w:rFonts w:hint="eastAsia"/>
                <w:sz w:val="16"/>
                <w:szCs w:val="16"/>
                <w:lang w:eastAsia="ko-KR"/>
              </w:rPr>
              <w:t>0.9</w:t>
            </w:r>
            <w:r>
              <w:rPr>
                <w:sz w:val="16"/>
                <w:szCs w:val="16"/>
                <w:lang w:eastAsia="ko-KR"/>
              </w:rPr>
              <w:t>.0</w:t>
            </w:r>
          </w:p>
        </w:tc>
      </w:tr>
      <w:tr w:rsidR="00633479" w:rsidRPr="000B537F" w14:paraId="62D35166" w14:textId="77777777" w:rsidTr="004F5FFF">
        <w:tblPrEx>
          <w:tblCellMar>
            <w:top w:w="0" w:type="dxa"/>
            <w:bottom w:w="0" w:type="dxa"/>
          </w:tblCellMar>
        </w:tblPrEx>
        <w:tc>
          <w:tcPr>
            <w:tcW w:w="900" w:type="dxa"/>
            <w:shd w:val="solid" w:color="FFFFFF" w:fill="auto"/>
          </w:tcPr>
          <w:p w14:paraId="10F7A1CC" w14:textId="77777777" w:rsidR="00633479" w:rsidRDefault="00633479" w:rsidP="004F5FFF">
            <w:pPr>
              <w:pStyle w:val="TAC"/>
              <w:rPr>
                <w:rFonts w:hint="eastAsia"/>
                <w:sz w:val="16"/>
                <w:szCs w:val="16"/>
                <w:lang w:eastAsia="ko-KR"/>
              </w:rPr>
            </w:pPr>
            <w:r>
              <w:rPr>
                <w:sz w:val="16"/>
                <w:szCs w:val="16"/>
                <w:lang w:eastAsia="ko-KR"/>
              </w:rPr>
              <w:t>2021-09</w:t>
            </w:r>
          </w:p>
        </w:tc>
        <w:tc>
          <w:tcPr>
            <w:tcW w:w="800" w:type="dxa"/>
            <w:shd w:val="solid" w:color="FFFFFF" w:fill="auto"/>
          </w:tcPr>
          <w:p w14:paraId="0706B926" w14:textId="77777777" w:rsidR="00633479" w:rsidRDefault="00633479" w:rsidP="004F5FFF">
            <w:pPr>
              <w:pStyle w:val="TAC"/>
              <w:rPr>
                <w:rFonts w:hint="eastAsia"/>
                <w:sz w:val="16"/>
                <w:szCs w:val="16"/>
                <w:lang w:eastAsia="ko-KR"/>
              </w:rPr>
            </w:pPr>
            <w:r>
              <w:rPr>
                <w:sz w:val="16"/>
                <w:szCs w:val="16"/>
                <w:lang w:eastAsia="ko-KR"/>
              </w:rPr>
              <w:t>SA#93-e</w:t>
            </w:r>
          </w:p>
        </w:tc>
        <w:tc>
          <w:tcPr>
            <w:tcW w:w="1094" w:type="dxa"/>
            <w:shd w:val="solid" w:color="FFFFFF" w:fill="auto"/>
          </w:tcPr>
          <w:p w14:paraId="27F99676" w14:textId="77777777" w:rsidR="00633479" w:rsidRDefault="00633479" w:rsidP="004F5FFF">
            <w:pPr>
              <w:pStyle w:val="TAC"/>
              <w:rPr>
                <w:rFonts w:hint="eastAsia"/>
                <w:sz w:val="16"/>
                <w:szCs w:val="16"/>
                <w:lang w:eastAsia="ko-KR"/>
              </w:rPr>
            </w:pPr>
          </w:p>
        </w:tc>
        <w:tc>
          <w:tcPr>
            <w:tcW w:w="425" w:type="dxa"/>
            <w:shd w:val="solid" w:color="FFFFFF" w:fill="auto"/>
          </w:tcPr>
          <w:p w14:paraId="2D0DF46D" w14:textId="77777777" w:rsidR="00633479" w:rsidRPr="000B537F" w:rsidRDefault="00633479" w:rsidP="004F5FFF">
            <w:pPr>
              <w:pStyle w:val="TAL"/>
              <w:rPr>
                <w:sz w:val="16"/>
                <w:szCs w:val="16"/>
              </w:rPr>
            </w:pPr>
          </w:p>
        </w:tc>
        <w:tc>
          <w:tcPr>
            <w:tcW w:w="425" w:type="dxa"/>
            <w:shd w:val="solid" w:color="FFFFFF" w:fill="auto"/>
          </w:tcPr>
          <w:p w14:paraId="0B66BEFC" w14:textId="77777777" w:rsidR="00633479" w:rsidRPr="000B537F" w:rsidRDefault="00633479" w:rsidP="004F5FFF">
            <w:pPr>
              <w:pStyle w:val="TAR"/>
              <w:rPr>
                <w:sz w:val="16"/>
                <w:szCs w:val="16"/>
              </w:rPr>
            </w:pPr>
          </w:p>
        </w:tc>
        <w:tc>
          <w:tcPr>
            <w:tcW w:w="425" w:type="dxa"/>
            <w:shd w:val="solid" w:color="FFFFFF" w:fill="auto"/>
          </w:tcPr>
          <w:p w14:paraId="7FB984A9" w14:textId="77777777" w:rsidR="00633479" w:rsidRPr="000B537F" w:rsidRDefault="00633479" w:rsidP="004F5FFF">
            <w:pPr>
              <w:pStyle w:val="TAC"/>
              <w:rPr>
                <w:sz w:val="16"/>
                <w:szCs w:val="16"/>
              </w:rPr>
            </w:pPr>
          </w:p>
        </w:tc>
        <w:tc>
          <w:tcPr>
            <w:tcW w:w="4962" w:type="dxa"/>
            <w:shd w:val="solid" w:color="FFFFFF" w:fill="auto"/>
          </w:tcPr>
          <w:p w14:paraId="0B2353AA" w14:textId="77777777" w:rsidR="00633479" w:rsidRDefault="00633479" w:rsidP="00F5447B">
            <w:pPr>
              <w:pStyle w:val="TAL"/>
              <w:rPr>
                <w:sz w:val="16"/>
                <w:szCs w:val="16"/>
                <w:lang w:eastAsia="ko-KR"/>
              </w:rPr>
            </w:pPr>
            <w:r>
              <w:rPr>
                <w:sz w:val="16"/>
                <w:szCs w:val="16"/>
                <w:lang w:eastAsia="ko-KR"/>
              </w:rPr>
              <w:t>For presentation to plenary</w:t>
            </w:r>
          </w:p>
        </w:tc>
        <w:tc>
          <w:tcPr>
            <w:tcW w:w="710" w:type="dxa"/>
            <w:shd w:val="solid" w:color="FFFFFF" w:fill="auto"/>
          </w:tcPr>
          <w:p w14:paraId="654D556E" w14:textId="77777777" w:rsidR="00633479" w:rsidRDefault="00633479" w:rsidP="004F5FFF">
            <w:pPr>
              <w:pStyle w:val="TAC"/>
              <w:rPr>
                <w:rFonts w:hint="eastAsia"/>
                <w:sz w:val="16"/>
                <w:szCs w:val="16"/>
                <w:lang w:eastAsia="ko-KR"/>
              </w:rPr>
            </w:pPr>
            <w:r>
              <w:rPr>
                <w:sz w:val="16"/>
                <w:szCs w:val="16"/>
                <w:lang w:eastAsia="ko-KR"/>
              </w:rPr>
              <w:t>1.0.0</w:t>
            </w:r>
          </w:p>
        </w:tc>
      </w:tr>
      <w:tr w:rsidR="00583477" w:rsidRPr="000B537F" w14:paraId="2E71ABD3" w14:textId="77777777" w:rsidTr="004F5FFF">
        <w:tblPrEx>
          <w:tblCellMar>
            <w:top w:w="0" w:type="dxa"/>
            <w:bottom w:w="0" w:type="dxa"/>
          </w:tblCellMar>
        </w:tblPrEx>
        <w:tc>
          <w:tcPr>
            <w:tcW w:w="900" w:type="dxa"/>
            <w:shd w:val="solid" w:color="FFFFFF" w:fill="auto"/>
          </w:tcPr>
          <w:p w14:paraId="5FE69A3B" w14:textId="77777777" w:rsidR="00583477" w:rsidRDefault="00583477" w:rsidP="004F5FFF">
            <w:pPr>
              <w:pStyle w:val="TAC"/>
              <w:rPr>
                <w:sz w:val="16"/>
                <w:szCs w:val="16"/>
                <w:lang w:eastAsia="ko-KR"/>
              </w:rPr>
            </w:pPr>
            <w:r>
              <w:rPr>
                <w:rFonts w:hint="eastAsia"/>
                <w:sz w:val="16"/>
                <w:szCs w:val="16"/>
                <w:lang w:eastAsia="ko-KR"/>
              </w:rPr>
              <w:t>2021-09</w:t>
            </w:r>
          </w:p>
        </w:tc>
        <w:tc>
          <w:tcPr>
            <w:tcW w:w="800" w:type="dxa"/>
            <w:shd w:val="solid" w:color="FFFFFF" w:fill="auto"/>
          </w:tcPr>
          <w:p w14:paraId="2CB7C405" w14:textId="77777777" w:rsidR="00583477" w:rsidRDefault="00583477" w:rsidP="004F5FFF">
            <w:pPr>
              <w:pStyle w:val="TAC"/>
              <w:rPr>
                <w:sz w:val="16"/>
                <w:szCs w:val="16"/>
                <w:lang w:eastAsia="ko-KR"/>
              </w:rPr>
            </w:pPr>
            <w:r>
              <w:rPr>
                <w:rFonts w:hint="eastAsia"/>
                <w:sz w:val="16"/>
                <w:szCs w:val="16"/>
                <w:lang w:eastAsia="ko-KR"/>
              </w:rPr>
              <w:t>postSA4#115 telco</w:t>
            </w:r>
          </w:p>
        </w:tc>
        <w:tc>
          <w:tcPr>
            <w:tcW w:w="1094" w:type="dxa"/>
            <w:shd w:val="solid" w:color="FFFFFF" w:fill="auto"/>
          </w:tcPr>
          <w:p w14:paraId="20E7AD97" w14:textId="77777777" w:rsidR="00583477" w:rsidRDefault="00583477" w:rsidP="004F5FFF">
            <w:pPr>
              <w:pStyle w:val="TAC"/>
              <w:rPr>
                <w:rFonts w:hint="eastAsia"/>
                <w:sz w:val="16"/>
                <w:szCs w:val="16"/>
                <w:lang w:eastAsia="ko-KR"/>
              </w:rPr>
            </w:pPr>
            <w:r>
              <w:rPr>
                <w:rFonts w:hint="eastAsia"/>
                <w:sz w:val="16"/>
                <w:szCs w:val="16"/>
                <w:lang w:eastAsia="ko-KR"/>
              </w:rPr>
              <w:t>S4aV210764</w:t>
            </w:r>
          </w:p>
        </w:tc>
        <w:tc>
          <w:tcPr>
            <w:tcW w:w="425" w:type="dxa"/>
            <w:shd w:val="solid" w:color="FFFFFF" w:fill="auto"/>
          </w:tcPr>
          <w:p w14:paraId="72FB2F0D" w14:textId="77777777" w:rsidR="00583477" w:rsidRPr="000B537F" w:rsidRDefault="00583477" w:rsidP="004F5FFF">
            <w:pPr>
              <w:pStyle w:val="TAL"/>
              <w:rPr>
                <w:sz w:val="16"/>
                <w:szCs w:val="16"/>
              </w:rPr>
            </w:pPr>
          </w:p>
        </w:tc>
        <w:tc>
          <w:tcPr>
            <w:tcW w:w="425" w:type="dxa"/>
            <w:shd w:val="solid" w:color="FFFFFF" w:fill="auto"/>
          </w:tcPr>
          <w:p w14:paraId="29490494" w14:textId="77777777" w:rsidR="00583477" w:rsidRPr="000B537F" w:rsidRDefault="00583477" w:rsidP="004F5FFF">
            <w:pPr>
              <w:pStyle w:val="TAR"/>
              <w:rPr>
                <w:sz w:val="16"/>
                <w:szCs w:val="16"/>
              </w:rPr>
            </w:pPr>
          </w:p>
        </w:tc>
        <w:tc>
          <w:tcPr>
            <w:tcW w:w="425" w:type="dxa"/>
            <w:shd w:val="solid" w:color="FFFFFF" w:fill="auto"/>
          </w:tcPr>
          <w:p w14:paraId="7141692B" w14:textId="77777777" w:rsidR="00583477" w:rsidRPr="000B537F" w:rsidRDefault="00583477" w:rsidP="004F5FFF">
            <w:pPr>
              <w:pStyle w:val="TAC"/>
              <w:rPr>
                <w:sz w:val="16"/>
                <w:szCs w:val="16"/>
              </w:rPr>
            </w:pPr>
          </w:p>
        </w:tc>
        <w:tc>
          <w:tcPr>
            <w:tcW w:w="4962" w:type="dxa"/>
            <w:shd w:val="solid" w:color="FFFFFF" w:fill="auto"/>
          </w:tcPr>
          <w:p w14:paraId="756C9ACB" w14:textId="77777777" w:rsidR="00583477" w:rsidRDefault="00583477" w:rsidP="00583477">
            <w:pPr>
              <w:pStyle w:val="TAL"/>
              <w:rPr>
                <w:sz w:val="16"/>
                <w:szCs w:val="16"/>
                <w:lang w:eastAsia="ko-KR"/>
              </w:rPr>
            </w:pPr>
            <w:r>
              <w:rPr>
                <w:rFonts w:hint="eastAsia"/>
                <w:sz w:val="16"/>
                <w:szCs w:val="16"/>
                <w:lang w:eastAsia="ko-KR"/>
              </w:rPr>
              <w:t>SA4#115e</w:t>
            </w:r>
            <w:r>
              <w:rPr>
                <w:sz w:val="16"/>
                <w:szCs w:val="16"/>
                <w:lang w:eastAsia="ko-KR"/>
              </w:rPr>
              <w:t xml:space="preserve"> agreements: S4-211213</w:t>
            </w:r>
          </w:p>
        </w:tc>
        <w:tc>
          <w:tcPr>
            <w:tcW w:w="710" w:type="dxa"/>
            <w:shd w:val="solid" w:color="FFFFFF" w:fill="auto"/>
          </w:tcPr>
          <w:p w14:paraId="627B4778" w14:textId="77777777" w:rsidR="00583477" w:rsidRDefault="00583477" w:rsidP="004F5FFF">
            <w:pPr>
              <w:pStyle w:val="TAC"/>
              <w:rPr>
                <w:sz w:val="16"/>
                <w:szCs w:val="16"/>
                <w:lang w:eastAsia="ko-KR"/>
              </w:rPr>
            </w:pPr>
            <w:r>
              <w:rPr>
                <w:rFonts w:hint="eastAsia"/>
                <w:sz w:val="16"/>
                <w:szCs w:val="16"/>
                <w:lang w:eastAsia="ko-KR"/>
              </w:rPr>
              <w:t>1.0.1</w:t>
            </w:r>
          </w:p>
        </w:tc>
      </w:tr>
      <w:tr w:rsidR="00583477" w:rsidRPr="000B537F" w14:paraId="0C61FB24" w14:textId="77777777" w:rsidTr="004F5FFF">
        <w:tblPrEx>
          <w:tblCellMar>
            <w:top w:w="0" w:type="dxa"/>
            <w:bottom w:w="0" w:type="dxa"/>
          </w:tblCellMar>
        </w:tblPrEx>
        <w:tc>
          <w:tcPr>
            <w:tcW w:w="900" w:type="dxa"/>
            <w:shd w:val="solid" w:color="FFFFFF" w:fill="auto"/>
          </w:tcPr>
          <w:p w14:paraId="59D98056" w14:textId="77777777" w:rsidR="00583477" w:rsidRDefault="00583477" w:rsidP="00583477">
            <w:pPr>
              <w:pStyle w:val="TAC"/>
              <w:rPr>
                <w:sz w:val="16"/>
                <w:szCs w:val="16"/>
                <w:lang w:eastAsia="ko-KR"/>
              </w:rPr>
            </w:pPr>
            <w:r>
              <w:rPr>
                <w:rFonts w:hint="eastAsia"/>
                <w:sz w:val="16"/>
                <w:szCs w:val="16"/>
                <w:lang w:eastAsia="ko-KR"/>
              </w:rPr>
              <w:t>2021-09</w:t>
            </w:r>
          </w:p>
        </w:tc>
        <w:tc>
          <w:tcPr>
            <w:tcW w:w="800" w:type="dxa"/>
            <w:shd w:val="solid" w:color="FFFFFF" w:fill="auto"/>
          </w:tcPr>
          <w:p w14:paraId="081D5669" w14:textId="77777777" w:rsidR="00583477" w:rsidRDefault="00583477" w:rsidP="00583477">
            <w:pPr>
              <w:pStyle w:val="TAC"/>
              <w:rPr>
                <w:sz w:val="16"/>
                <w:szCs w:val="16"/>
                <w:lang w:eastAsia="ko-KR"/>
              </w:rPr>
            </w:pPr>
            <w:r>
              <w:rPr>
                <w:rFonts w:hint="eastAsia"/>
                <w:sz w:val="16"/>
                <w:szCs w:val="16"/>
                <w:lang w:eastAsia="ko-KR"/>
              </w:rPr>
              <w:t>postSA4#115 telco</w:t>
            </w:r>
          </w:p>
        </w:tc>
        <w:tc>
          <w:tcPr>
            <w:tcW w:w="1094" w:type="dxa"/>
            <w:shd w:val="solid" w:color="FFFFFF" w:fill="auto"/>
          </w:tcPr>
          <w:p w14:paraId="6888B496" w14:textId="77777777" w:rsidR="00583477" w:rsidRDefault="003E0AB5" w:rsidP="00583477">
            <w:pPr>
              <w:pStyle w:val="TAC"/>
              <w:rPr>
                <w:rFonts w:hint="eastAsia"/>
                <w:sz w:val="16"/>
                <w:szCs w:val="16"/>
                <w:lang w:eastAsia="ko-KR"/>
              </w:rPr>
            </w:pPr>
            <w:r>
              <w:rPr>
                <w:rFonts w:hint="eastAsia"/>
                <w:sz w:val="16"/>
                <w:szCs w:val="16"/>
                <w:lang w:eastAsia="ko-KR"/>
              </w:rPr>
              <w:t>S4aV210</w:t>
            </w:r>
            <w:r>
              <w:rPr>
                <w:sz w:val="16"/>
                <w:szCs w:val="16"/>
                <w:lang w:eastAsia="ko-KR"/>
              </w:rPr>
              <w:t>778</w:t>
            </w:r>
          </w:p>
        </w:tc>
        <w:tc>
          <w:tcPr>
            <w:tcW w:w="425" w:type="dxa"/>
            <w:shd w:val="solid" w:color="FFFFFF" w:fill="auto"/>
          </w:tcPr>
          <w:p w14:paraId="5F84D268" w14:textId="77777777" w:rsidR="00583477" w:rsidRPr="000B537F" w:rsidRDefault="00583477" w:rsidP="00583477">
            <w:pPr>
              <w:pStyle w:val="TAL"/>
              <w:rPr>
                <w:sz w:val="16"/>
                <w:szCs w:val="16"/>
              </w:rPr>
            </w:pPr>
          </w:p>
        </w:tc>
        <w:tc>
          <w:tcPr>
            <w:tcW w:w="425" w:type="dxa"/>
            <w:shd w:val="solid" w:color="FFFFFF" w:fill="auto"/>
          </w:tcPr>
          <w:p w14:paraId="0588B98D" w14:textId="77777777" w:rsidR="00583477" w:rsidRPr="000B537F" w:rsidRDefault="00583477" w:rsidP="00583477">
            <w:pPr>
              <w:pStyle w:val="TAR"/>
              <w:rPr>
                <w:sz w:val="16"/>
                <w:szCs w:val="16"/>
              </w:rPr>
            </w:pPr>
          </w:p>
        </w:tc>
        <w:tc>
          <w:tcPr>
            <w:tcW w:w="425" w:type="dxa"/>
            <w:shd w:val="solid" w:color="FFFFFF" w:fill="auto"/>
          </w:tcPr>
          <w:p w14:paraId="6942FA90" w14:textId="77777777" w:rsidR="00583477" w:rsidRPr="000B537F" w:rsidRDefault="00583477" w:rsidP="00583477">
            <w:pPr>
              <w:pStyle w:val="TAC"/>
              <w:rPr>
                <w:sz w:val="16"/>
                <w:szCs w:val="16"/>
              </w:rPr>
            </w:pPr>
          </w:p>
        </w:tc>
        <w:tc>
          <w:tcPr>
            <w:tcW w:w="4962" w:type="dxa"/>
            <w:shd w:val="solid" w:color="FFFFFF" w:fill="auto"/>
          </w:tcPr>
          <w:p w14:paraId="499343D3" w14:textId="77777777" w:rsidR="00583477" w:rsidRDefault="00583477" w:rsidP="00583477">
            <w:pPr>
              <w:pStyle w:val="TAL"/>
              <w:rPr>
                <w:sz w:val="16"/>
                <w:szCs w:val="16"/>
                <w:lang w:eastAsia="ko-KR"/>
              </w:rPr>
            </w:pPr>
            <w:r>
              <w:rPr>
                <w:rFonts w:hint="eastAsia"/>
                <w:sz w:val="16"/>
                <w:szCs w:val="16"/>
                <w:lang w:eastAsia="ko-KR"/>
              </w:rPr>
              <w:t>SA4#</w:t>
            </w:r>
            <w:r>
              <w:rPr>
                <w:sz w:val="16"/>
                <w:szCs w:val="16"/>
                <w:lang w:eastAsia="ko-KR"/>
              </w:rPr>
              <w:t>post-115e agreements: S4aV210755</w:t>
            </w:r>
          </w:p>
        </w:tc>
        <w:tc>
          <w:tcPr>
            <w:tcW w:w="710" w:type="dxa"/>
            <w:shd w:val="solid" w:color="FFFFFF" w:fill="auto"/>
          </w:tcPr>
          <w:p w14:paraId="319DC381" w14:textId="77777777" w:rsidR="00583477" w:rsidRDefault="00583477" w:rsidP="00583477">
            <w:pPr>
              <w:pStyle w:val="TAC"/>
              <w:rPr>
                <w:sz w:val="16"/>
                <w:szCs w:val="16"/>
                <w:lang w:eastAsia="ko-KR"/>
              </w:rPr>
            </w:pPr>
            <w:r>
              <w:rPr>
                <w:rFonts w:hint="eastAsia"/>
                <w:sz w:val="16"/>
                <w:szCs w:val="16"/>
                <w:lang w:eastAsia="ko-KR"/>
              </w:rPr>
              <w:t>1.0.2</w:t>
            </w:r>
          </w:p>
        </w:tc>
      </w:tr>
      <w:tr w:rsidR="00FA7EE5" w:rsidRPr="000B537F" w14:paraId="195DC904" w14:textId="77777777" w:rsidTr="004F5FFF">
        <w:tblPrEx>
          <w:tblCellMar>
            <w:top w:w="0" w:type="dxa"/>
            <w:bottom w:w="0" w:type="dxa"/>
          </w:tblCellMar>
        </w:tblPrEx>
        <w:tc>
          <w:tcPr>
            <w:tcW w:w="900" w:type="dxa"/>
            <w:shd w:val="solid" w:color="FFFFFF" w:fill="auto"/>
          </w:tcPr>
          <w:p w14:paraId="25EC4E4D" w14:textId="77777777" w:rsidR="00FA7EE5" w:rsidRDefault="00FA7EE5" w:rsidP="00FA7EE5">
            <w:pPr>
              <w:pStyle w:val="TAC"/>
              <w:rPr>
                <w:rFonts w:hint="eastAsia"/>
                <w:sz w:val="16"/>
                <w:szCs w:val="16"/>
                <w:lang w:eastAsia="ko-KR"/>
              </w:rPr>
            </w:pPr>
            <w:r>
              <w:rPr>
                <w:rFonts w:hint="eastAsia"/>
                <w:sz w:val="16"/>
                <w:szCs w:val="16"/>
                <w:lang w:eastAsia="ko-KR"/>
              </w:rPr>
              <w:t>2021-10</w:t>
            </w:r>
          </w:p>
        </w:tc>
        <w:tc>
          <w:tcPr>
            <w:tcW w:w="800" w:type="dxa"/>
            <w:shd w:val="solid" w:color="FFFFFF" w:fill="auto"/>
          </w:tcPr>
          <w:p w14:paraId="7584989E" w14:textId="77777777" w:rsidR="00FA7EE5" w:rsidRDefault="00FA7EE5" w:rsidP="00FA7EE5">
            <w:pPr>
              <w:pStyle w:val="TAC"/>
              <w:rPr>
                <w:rFonts w:hint="eastAsia"/>
                <w:sz w:val="16"/>
                <w:szCs w:val="16"/>
                <w:lang w:eastAsia="ko-KR"/>
              </w:rPr>
            </w:pPr>
            <w:r>
              <w:rPr>
                <w:rFonts w:hint="eastAsia"/>
                <w:sz w:val="16"/>
                <w:szCs w:val="16"/>
                <w:lang w:eastAsia="ko-KR"/>
              </w:rPr>
              <w:t>postSA4#115 telco</w:t>
            </w:r>
          </w:p>
        </w:tc>
        <w:tc>
          <w:tcPr>
            <w:tcW w:w="1094" w:type="dxa"/>
            <w:shd w:val="solid" w:color="FFFFFF" w:fill="auto"/>
          </w:tcPr>
          <w:p w14:paraId="7ADFCB86" w14:textId="77777777" w:rsidR="00FA7EE5" w:rsidRDefault="00FA7EE5" w:rsidP="00FA7EE5">
            <w:pPr>
              <w:pStyle w:val="TAC"/>
              <w:rPr>
                <w:rFonts w:hint="eastAsia"/>
                <w:sz w:val="16"/>
                <w:szCs w:val="16"/>
                <w:lang w:eastAsia="ko-KR"/>
              </w:rPr>
            </w:pPr>
            <w:r>
              <w:rPr>
                <w:rFonts w:hint="eastAsia"/>
                <w:sz w:val="16"/>
                <w:szCs w:val="16"/>
                <w:lang w:eastAsia="ko-KR"/>
              </w:rPr>
              <w:t>S4aV210</w:t>
            </w:r>
            <w:r w:rsidR="00D609D7">
              <w:rPr>
                <w:sz w:val="16"/>
                <w:szCs w:val="16"/>
                <w:lang w:eastAsia="ko-KR"/>
              </w:rPr>
              <w:t>813</w:t>
            </w:r>
          </w:p>
        </w:tc>
        <w:tc>
          <w:tcPr>
            <w:tcW w:w="425" w:type="dxa"/>
            <w:shd w:val="solid" w:color="FFFFFF" w:fill="auto"/>
          </w:tcPr>
          <w:p w14:paraId="768FC3B2" w14:textId="77777777" w:rsidR="00FA7EE5" w:rsidRPr="000B537F" w:rsidRDefault="00FA7EE5" w:rsidP="00FA7EE5">
            <w:pPr>
              <w:pStyle w:val="TAL"/>
              <w:rPr>
                <w:sz w:val="16"/>
                <w:szCs w:val="16"/>
              </w:rPr>
            </w:pPr>
          </w:p>
        </w:tc>
        <w:tc>
          <w:tcPr>
            <w:tcW w:w="425" w:type="dxa"/>
            <w:shd w:val="solid" w:color="FFFFFF" w:fill="auto"/>
          </w:tcPr>
          <w:p w14:paraId="045372C9" w14:textId="77777777" w:rsidR="00FA7EE5" w:rsidRPr="000B537F" w:rsidRDefault="00FA7EE5" w:rsidP="00FA7EE5">
            <w:pPr>
              <w:pStyle w:val="TAR"/>
              <w:rPr>
                <w:sz w:val="16"/>
                <w:szCs w:val="16"/>
              </w:rPr>
            </w:pPr>
          </w:p>
        </w:tc>
        <w:tc>
          <w:tcPr>
            <w:tcW w:w="425" w:type="dxa"/>
            <w:shd w:val="solid" w:color="FFFFFF" w:fill="auto"/>
          </w:tcPr>
          <w:p w14:paraId="10674AE2" w14:textId="77777777" w:rsidR="00FA7EE5" w:rsidRPr="000B537F" w:rsidRDefault="00FA7EE5" w:rsidP="00FA7EE5">
            <w:pPr>
              <w:pStyle w:val="TAC"/>
              <w:rPr>
                <w:sz w:val="16"/>
                <w:szCs w:val="16"/>
              </w:rPr>
            </w:pPr>
          </w:p>
        </w:tc>
        <w:tc>
          <w:tcPr>
            <w:tcW w:w="4962" w:type="dxa"/>
            <w:shd w:val="solid" w:color="FFFFFF" w:fill="auto"/>
          </w:tcPr>
          <w:p w14:paraId="65B08CFA" w14:textId="77777777" w:rsidR="00FA7EE5" w:rsidRDefault="00FA7EE5" w:rsidP="00FA7EE5">
            <w:pPr>
              <w:pStyle w:val="TAL"/>
              <w:rPr>
                <w:rFonts w:hint="eastAsia"/>
                <w:sz w:val="16"/>
                <w:szCs w:val="16"/>
                <w:lang w:eastAsia="ko-KR"/>
              </w:rPr>
            </w:pPr>
            <w:r>
              <w:rPr>
                <w:rFonts w:hint="eastAsia"/>
                <w:sz w:val="16"/>
                <w:szCs w:val="16"/>
                <w:lang w:eastAsia="ko-KR"/>
              </w:rPr>
              <w:t>SA4#</w:t>
            </w:r>
            <w:r>
              <w:rPr>
                <w:sz w:val="16"/>
                <w:szCs w:val="16"/>
                <w:lang w:eastAsia="ko-KR"/>
              </w:rPr>
              <w:t>post-115e agreements: S4aV210802</w:t>
            </w:r>
          </w:p>
        </w:tc>
        <w:tc>
          <w:tcPr>
            <w:tcW w:w="710" w:type="dxa"/>
            <w:shd w:val="solid" w:color="FFFFFF" w:fill="auto"/>
          </w:tcPr>
          <w:p w14:paraId="411D3A99" w14:textId="77777777" w:rsidR="00FA7EE5" w:rsidRDefault="00FA7EE5" w:rsidP="00FA7EE5">
            <w:pPr>
              <w:pStyle w:val="TAC"/>
              <w:rPr>
                <w:rFonts w:hint="eastAsia"/>
                <w:sz w:val="16"/>
                <w:szCs w:val="16"/>
                <w:lang w:eastAsia="ko-KR"/>
              </w:rPr>
            </w:pPr>
            <w:r>
              <w:rPr>
                <w:rFonts w:hint="eastAsia"/>
                <w:sz w:val="16"/>
                <w:szCs w:val="16"/>
                <w:lang w:eastAsia="ko-KR"/>
              </w:rPr>
              <w:t>1.0.3</w:t>
            </w:r>
          </w:p>
        </w:tc>
      </w:tr>
      <w:tr w:rsidR="009D32E8" w:rsidRPr="000B537F" w14:paraId="14F20280" w14:textId="77777777" w:rsidTr="004F5FFF">
        <w:tblPrEx>
          <w:tblCellMar>
            <w:top w:w="0" w:type="dxa"/>
            <w:bottom w:w="0" w:type="dxa"/>
          </w:tblCellMar>
        </w:tblPrEx>
        <w:tc>
          <w:tcPr>
            <w:tcW w:w="900" w:type="dxa"/>
            <w:shd w:val="solid" w:color="FFFFFF" w:fill="auto"/>
          </w:tcPr>
          <w:p w14:paraId="3DF5523B" w14:textId="77777777" w:rsidR="009D32E8" w:rsidRDefault="009D32E8" w:rsidP="009D32E8">
            <w:pPr>
              <w:pStyle w:val="TAC"/>
              <w:rPr>
                <w:rFonts w:hint="eastAsia"/>
                <w:sz w:val="16"/>
                <w:szCs w:val="16"/>
                <w:lang w:eastAsia="ko-KR"/>
              </w:rPr>
            </w:pPr>
            <w:r>
              <w:rPr>
                <w:rFonts w:hint="eastAsia"/>
                <w:sz w:val="16"/>
                <w:szCs w:val="16"/>
                <w:lang w:eastAsia="ko-KR"/>
              </w:rPr>
              <w:t>2021-10</w:t>
            </w:r>
          </w:p>
        </w:tc>
        <w:tc>
          <w:tcPr>
            <w:tcW w:w="800" w:type="dxa"/>
            <w:shd w:val="solid" w:color="FFFFFF" w:fill="auto"/>
          </w:tcPr>
          <w:p w14:paraId="0760689F" w14:textId="77777777" w:rsidR="009D32E8" w:rsidRDefault="009D32E8" w:rsidP="009D32E8">
            <w:pPr>
              <w:pStyle w:val="TAC"/>
              <w:rPr>
                <w:rFonts w:hint="eastAsia"/>
                <w:sz w:val="16"/>
                <w:szCs w:val="16"/>
                <w:lang w:eastAsia="ko-KR"/>
              </w:rPr>
            </w:pPr>
            <w:r>
              <w:rPr>
                <w:rFonts w:hint="eastAsia"/>
                <w:sz w:val="16"/>
                <w:szCs w:val="16"/>
                <w:lang w:eastAsia="ko-KR"/>
              </w:rPr>
              <w:t>postSA4#115 telco</w:t>
            </w:r>
          </w:p>
        </w:tc>
        <w:tc>
          <w:tcPr>
            <w:tcW w:w="1094" w:type="dxa"/>
            <w:shd w:val="solid" w:color="FFFFFF" w:fill="auto"/>
          </w:tcPr>
          <w:p w14:paraId="189A3E4E" w14:textId="77777777" w:rsidR="009D32E8" w:rsidRDefault="009D32E8" w:rsidP="009D32E8">
            <w:pPr>
              <w:pStyle w:val="TAC"/>
              <w:rPr>
                <w:rFonts w:hint="eastAsia"/>
                <w:sz w:val="16"/>
                <w:szCs w:val="16"/>
                <w:lang w:eastAsia="ko-KR"/>
              </w:rPr>
            </w:pPr>
            <w:r>
              <w:rPr>
                <w:rFonts w:hint="eastAsia"/>
                <w:sz w:val="16"/>
                <w:szCs w:val="16"/>
                <w:lang w:eastAsia="ko-KR"/>
              </w:rPr>
              <w:t>S4aV210</w:t>
            </w:r>
            <w:r>
              <w:rPr>
                <w:sz w:val="16"/>
                <w:szCs w:val="16"/>
                <w:lang w:eastAsia="ko-KR"/>
              </w:rPr>
              <w:t>813</w:t>
            </w:r>
          </w:p>
        </w:tc>
        <w:tc>
          <w:tcPr>
            <w:tcW w:w="425" w:type="dxa"/>
            <w:shd w:val="solid" w:color="FFFFFF" w:fill="auto"/>
          </w:tcPr>
          <w:p w14:paraId="7055060F" w14:textId="77777777" w:rsidR="009D32E8" w:rsidRPr="000B537F" w:rsidRDefault="009D32E8" w:rsidP="009D32E8">
            <w:pPr>
              <w:pStyle w:val="TAL"/>
              <w:rPr>
                <w:sz w:val="16"/>
                <w:szCs w:val="16"/>
              </w:rPr>
            </w:pPr>
          </w:p>
        </w:tc>
        <w:tc>
          <w:tcPr>
            <w:tcW w:w="425" w:type="dxa"/>
            <w:shd w:val="solid" w:color="FFFFFF" w:fill="auto"/>
          </w:tcPr>
          <w:p w14:paraId="08D6517B" w14:textId="77777777" w:rsidR="009D32E8" w:rsidRPr="000B537F" w:rsidRDefault="009D32E8" w:rsidP="009D32E8">
            <w:pPr>
              <w:pStyle w:val="TAR"/>
              <w:rPr>
                <w:sz w:val="16"/>
                <w:szCs w:val="16"/>
              </w:rPr>
            </w:pPr>
          </w:p>
        </w:tc>
        <w:tc>
          <w:tcPr>
            <w:tcW w:w="425" w:type="dxa"/>
            <w:shd w:val="solid" w:color="FFFFFF" w:fill="auto"/>
          </w:tcPr>
          <w:p w14:paraId="2100A20B" w14:textId="77777777" w:rsidR="009D32E8" w:rsidRPr="000B537F" w:rsidRDefault="009D32E8" w:rsidP="009D32E8">
            <w:pPr>
              <w:pStyle w:val="TAC"/>
              <w:rPr>
                <w:sz w:val="16"/>
                <w:szCs w:val="16"/>
              </w:rPr>
            </w:pPr>
          </w:p>
        </w:tc>
        <w:tc>
          <w:tcPr>
            <w:tcW w:w="4962" w:type="dxa"/>
            <w:shd w:val="solid" w:color="FFFFFF" w:fill="auto"/>
          </w:tcPr>
          <w:p w14:paraId="305548FA" w14:textId="77777777" w:rsidR="009D32E8" w:rsidRDefault="009D32E8" w:rsidP="009D32E8">
            <w:pPr>
              <w:pStyle w:val="TAL"/>
              <w:rPr>
                <w:rFonts w:hint="eastAsia"/>
                <w:sz w:val="16"/>
                <w:szCs w:val="16"/>
                <w:lang w:eastAsia="ko-KR"/>
              </w:rPr>
            </w:pPr>
            <w:r>
              <w:rPr>
                <w:rFonts w:hint="eastAsia"/>
                <w:sz w:val="16"/>
                <w:szCs w:val="16"/>
                <w:lang w:eastAsia="ko-KR"/>
              </w:rPr>
              <w:t>SA4#</w:t>
            </w:r>
            <w:r>
              <w:rPr>
                <w:sz w:val="16"/>
                <w:szCs w:val="16"/>
                <w:lang w:eastAsia="ko-KR"/>
              </w:rPr>
              <w:t>post-115e agreements: S4aV210814</w:t>
            </w:r>
          </w:p>
        </w:tc>
        <w:tc>
          <w:tcPr>
            <w:tcW w:w="710" w:type="dxa"/>
            <w:shd w:val="solid" w:color="FFFFFF" w:fill="auto"/>
          </w:tcPr>
          <w:p w14:paraId="52DD7583" w14:textId="77777777" w:rsidR="009D32E8" w:rsidRDefault="009D32E8" w:rsidP="009D32E8">
            <w:pPr>
              <w:pStyle w:val="TAC"/>
              <w:rPr>
                <w:rFonts w:hint="eastAsia"/>
                <w:sz w:val="16"/>
                <w:szCs w:val="16"/>
                <w:lang w:eastAsia="ko-KR"/>
              </w:rPr>
            </w:pPr>
            <w:r>
              <w:rPr>
                <w:rFonts w:hint="eastAsia"/>
                <w:sz w:val="16"/>
                <w:szCs w:val="16"/>
                <w:lang w:eastAsia="ko-KR"/>
              </w:rPr>
              <w:t>1.0.4</w:t>
            </w:r>
          </w:p>
        </w:tc>
      </w:tr>
      <w:tr w:rsidR="001D71BE" w:rsidRPr="000B537F" w14:paraId="17ED98E6" w14:textId="77777777" w:rsidTr="004F5FFF">
        <w:tblPrEx>
          <w:tblCellMar>
            <w:top w:w="0" w:type="dxa"/>
            <w:bottom w:w="0" w:type="dxa"/>
          </w:tblCellMar>
        </w:tblPrEx>
        <w:tc>
          <w:tcPr>
            <w:tcW w:w="900" w:type="dxa"/>
            <w:shd w:val="solid" w:color="FFFFFF" w:fill="auto"/>
          </w:tcPr>
          <w:p w14:paraId="2356AF29" w14:textId="77777777" w:rsidR="001D71BE" w:rsidRDefault="001D71BE" w:rsidP="009D32E8">
            <w:pPr>
              <w:pStyle w:val="TAC"/>
              <w:rPr>
                <w:rFonts w:hint="eastAsia"/>
                <w:sz w:val="16"/>
                <w:szCs w:val="16"/>
                <w:lang w:eastAsia="ko-KR"/>
              </w:rPr>
            </w:pPr>
            <w:r>
              <w:rPr>
                <w:rFonts w:hint="eastAsia"/>
                <w:sz w:val="16"/>
                <w:szCs w:val="16"/>
                <w:lang w:eastAsia="ko-KR"/>
              </w:rPr>
              <w:t>2021-11</w:t>
            </w:r>
          </w:p>
        </w:tc>
        <w:tc>
          <w:tcPr>
            <w:tcW w:w="800" w:type="dxa"/>
            <w:shd w:val="solid" w:color="FFFFFF" w:fill="auto"/>
          </w:tcPr>
          <w:p w14:paraId="4F8A7662" w14:textId="77777777" w:rsidR="001D71BE" w:rsidRDefault="001D71BE" w:rsidP="009D32E8">
            <w:pPr>
              <w:pStyle w:val="TAC"/>
              <w:rPr>
                <w:rFonts w:hint="eastAsia"/>
                <w:sz w:val="16"/>
                <w:szCs w:val="16"/>
                <w:lang w:eastAsia="ko-KR"/>
              </w:rPr>
            </w:pPr>
            <w:r>
              <w:rPr>
                <w:rFonts w:hint="eastAsia"/>
                <w:sz w:val="16"/>
                <w:szCs w:val="16"/>
                <w:lang w:eastAsia="ko-KR"/>
              </w:rPr>
              <w:t>SA4#116e</w:t>
            </w:r>
          </w:p>
        </w:tc>
        <w:tc>
          <w:tcPr>
            <w:tcW w:w="1094" w:type="dxa"/>
            <w:shd w:val="solid" w:color="FFFFFF" w:fill="auto"/>
          </w:tcPr>
          <w:p w14:paraId="0DEC7A2D" w14:textId="77777777" w:rsidR="001D71BE" w:rsidRDefault="001D71BE" w:rsidP="009D32E8">
            <w:pPr>
              <w:pStyle w:val="TAC"/>
              <w:rPr>
                <w:rFonts w:hint="eastAsia"/>
                <w:sz w:val="16"/>
                <w:szCs w:val="16"/>
                <w:lang w:eastAsia="ko-KR"/>
              </w:rPr>
            </w:pPr>
            <w:r>
              <w:rPr>
                <w:rFonts w:hint="eastAsia"/>
                <w:sz w:val="16"/>
                <w:szCs w:val="16"/>
                <w:lang w:eastAsia="ko-KR"/>
              </w:rPr>
              <w:t>S4-211545</w:t>
            </w:r>
          </w:p>
        </w:tc>
        <w:tc>
          <w:tcPr>
            <w:tcW w:w="425" w:type="dxa"/>
            <w:shd w:val="solid" w:color="FFFFFF" w:fill="auto"/>
          </w:tcPr>
          <w:p w14:paraId="4417CB64" w14:textId="77777777" w:rsidR="001D71BE" w:rsidRPr="000B537F" w:rsidRDefault="001D71BE" w:rsidP="009D32E8">
            <w:pPr>
              <w:pStyle w:val="TAL"/>
              <w:rPr>
                <w:sz w:val="16"/>
                <w:szCs w:val="16"/>
              </w:rPr>
            </w:pPr>
          </w:p>
        </w:tc>
        <w:tc>
          <w:tcPr>
            <w:tcW w:w="425" w:type="dxa"/>
            <w:shd w:val="solid" w:color="FFFFFF" w:fill="auto"/>
          </w:tcPr>
          <w:p w14:paraId="5FE29A43" w14:textId="77777777" w:rsidR="001D71BE" w:rsidRPr="000B537F" w:rsidRDefault="001D71BE" w:rsidP="009D32E8">
            <w:pPr>
              <w:pStyle w:val="TAR"/>
              <w:rPr>
                <w:sz w:val="16"/>
                <w:szCs w:val="16"/>
              </w:rPr>
            </w:pPr>
          </w:p>
        </w:tc>
        <w:tc>
          <w:tcPr>
            <w:tcW w:w="425" w:type="dxa"/>
            <w:shd w:val="solid" w:color="FFFFFF" w:fill="auto"/>
          </w:tcPr>
          <w:p w14:paraId="1344DB80" w14:textId="77777777" w:rsidR="001D71BE" w:rsidRPr="000B537F" w:rsidRDefault="001D71BE" w:rsidP="009D32E8">
            <w:pPr>
              <w:pStyle w:val="TAC"/>
              <w:rPr>
                <w:sz w:val="16"/>
                <w:szCs w:val="16"/>
              </w:rPr>
            </w:pPr>
          </w:p>
        </w:tc>
        <w:tc>
          <w:tcPr>
            <w:tcW w:w="4962" w:type="dxa"/>
            <w:shd w:val="solid" w:color="FFFFFF" w:fill="auto"/>
          </w:tcPr>
          <w:p w14:paraId="53A58B33" w14:textId="77777777" w:rsidR="001D71BE" w:rsidRPr="00FD581D" w:rsidRDefault="001D71BE" w:rsidP="008C0C48">
            <w:pPr>
              <w:pStyle w:val="TAL"/>
              <w:rPr>
                <w:rFonts w:hint="eastAsia"/>
                <w:sz w:val="16"/>
                <w:szCs w:val="16"/>
                <w:lang w:eastAsia="ko-KR"/>
              </w:rPr>
            </w:pPr>
            <w:r>
              <w:rPr>
                <w:rFonts w:hint="eastAsia"/>
                <w:sz w:val="16"/>
                <w:szCs w:val="16"/>
                <w:lang w:eastAsia="ko-KR"/>
              </w:rPr>
              <w:t>SA4#</w:t>
            </w:r>
            <w:r w:rsidRPr="008C0C48">
              <w:rPr>
                <w:rFonts w:hint="eastAsia"/>
                <w:sz w:val="16"/>
                <w:szCs w:val="16"/>
                <w:lang w:eastAsia="ko-KR"/>
              </w:rPr>
              <w:t>116e agreements:</w:t>
            </w:r>
            <w:r w:rsidR="00E02C4C" w:rsidRPr="008C0C48">
              <w:rPr>
                <w:sz w:val="16"/>
                <w:szCs w:val="16"/>
                <w:lang w:eastAsia="ko-KR"/>
              </w:rPr>
              <w:t xml:space="preserve"> </w:t>
            </w:r>
            <w:r w:rsidRPr="008C0C48">
              <w:rPr>
                <w:sz w:val="16"/>
                <w:szCs w:val="16"/>
                <w:lang w:eastAsia="ko-KR"/>
              </w:rPr>
              <w:t>S4-211372, S4-211388, S4-211407, S4-211484, S4-211546, S4-211547, S4-211548, S4-211549, S4-211550, S4-211551, S4-211559</w:t>
            </w:r>
            <w:r w:rsidR="00D23C3F" w:rsidRPr="008C0C48">
              <w:rPr>
                <w:sz w:val="16"/>
                <w:szCs w:val="16"/>
                <w:lang w:eastAsia="ko-KR"/>
              </w:rPr>
              <w:t>, S4-211560</w:t>
            </w:r>
            <w:r w:rsidR="00FD581D" w:rsidRPr="008C0C48">
              <w:rPr>
                <w:sz w:val="16"/>
                <w:szCs w:val="16"/>
                <w:lang w:eastAsia="ko-KR"/>
              </w:rPr>
              <w:t xml:space="preserve">, </w:t>
            </w:r>
            <w:r w:rsidR="00705008" w:rsidRPr="008C0C48">
              <w:rPr>
                <w:sz w:val="16"/>
                <w:szCs w:val="16"/>
                <w:lang w:eastAsia="ko-KR"/>
              </w:rPr>
              <w:t>S4-</w:t>
            </w:r>
            <w:r w:rsidR="008C0C48">
              <w:rPr>
                <w:sz w:val="16"/>
                <w:szCs w:val="16"/>
                <w:lang w:eastAsia="ko-KR"/>
              </w:rPr>
              <w:t>211683</w:t>
            </w:r>
            <w:r w:rsidR="00705008" w:rsidRPr="008C0C48">
              <w:rPr>
                <w:sz w:val="16"/>
                <w:szCs w:val="16"/>
                <w:lang w:eastAsia="ko-KR"/>
              </w:rPr>
              <w:t xml:space="preserve">, </w:t>
            </w:r>
            <w:r w:rsidR="00FD581D" w:rsidRPr="008C0C48">
              <w:rPr>
                <w:sz w:val="16"/>
                <w:szCs w:val="16"/>
                <w:lang w:eastAsia="ko-KR"/>
              </w:rPr>
              <w:t>S4-211570</w:t>
            </w:r>
            <w:r w:rsidR="001531F8" w:rsidRPr="008C0C48">
              <w:rPr>
                <w:sz w:val="16"/>
                <w:szCs w:val="16"/>
                <w:lang w:eastAsia="ko-KR"/>
              </w:rPr>
              <w:t xml:space="preserve">, </w:t>
            </w:r>
            <w:r w:rsidR="00773E38" w:rsidRPr="008C0C48">
              <w:rPr>
                <w:sz w:val="16"/>
                <w:szCs w:val="16"/>
                <w:lang w:eastAsia="ko-KR"/>
              </w:rPr>
              <w:t xml:space="preserve">S4-211571, </w:t>
            </w:r>
            <w:r w:rsidR="001531F8" w:rsidRPr="008C0C48">
              <w:rPr>
                <w:sz w:val="16"/>
                <w:szCs w:val="16"/>
                <w:lang w:eastAsia="ko-KR"/>
              </w:rPr>
              <w:t>S4-211572</w:t>
            </w:r>
          </w:p>
        </w:tc>
        <w:tc>
          <w:tcPr>
            <w:tcW w:w="710" w:type="dxa"/>
            <w:shd w:val="solid" w:color="FFFFFF" w:fill="auto"/>
          </w:tcPr>
          <w:p w14:paraId="10DA0B3B" w14:textId="77777777" w:rsidR="001D71BE" w:rsidRDefault="001D71BE" w:rsidP="009D32E8">
            <w:pPr>
              <w:pStyle w:val="TAC"/>
              <w:rPr>
                <w:rFonts w:hint="eastAsia"/>
                <w:sz w:val="16"/>
                <w:szCs w:val="16"/>
                <w:lang w:eastAsia="ko-KR"/>
              </w:rPr>
            </w:pPr>
            <w:r>
              <w:rPr>
                <w:rFonts w:hint="eastAsia"/>
                <w:sz w:val="16"/>
                <w:szCs w:val="16"/>
                <w:lang w:eastAsia="ko-KR"/>
              </w:rPr>
              <w:t>1.1.0</w:t>
            </w:r>
          </w:p>
        </w:tc>
      </w:tr>
      <w:tr w:rsidR="002743D7" w:rsidRPr="000B537F" w14:paraId="1C59ACB2" w14:textId="77777777" w:rsidTr="004F5FFF">
        <w:tblPrEx>
          <w:tblCellMar>
            <w:top w:w="0" w:type="dxa"/>
            <w:bottom w:w="0" w:type="dxa"/>
          </w:tblCellMar>
        </w:tblPrEx>
        <w:tc>
          <w:tcPr>
            <w:tcW w:w="900" w:type="dxa"/>
            <w:shd w:val="solid" w:color="FFFFFF" w:fill="auto"/>
          </w:tcPr>
          <w:p w14:paraId="110F6774" w14:textId="77777777" w:rsidR="002743D7" w:rsidRDefault="002743D7" w:rsidP="009D32E8">
            <w:pPr>
              <w:pStyle w:val="TAC"/>
              <w:rPr>
                <w:rFonts w:hint="eastAsia"/>
                <w:sz w:val="16"/>
                <w:szCs w:val="16"/>
                <w:lang w:eastAsia="ko-KR"/>
              </w:rPr>
            </w:pPr>
            <w:r>
              <w:rPr>
                <w:rFonts w:hint="eastAsia"/>
                <w:sz w:val="16"/>
                <w:szCs w:val="16"/>
                <w:lang w:eastAsia="ko-KR"/>
              </w:rPr>
              <w:t>2022</w:t>
            </w:r>
            <w:r>
              <w:rPr>
                <w:sz w:val="16"/>
                <w:szCs w:val="16"/>
                <w:lang w:eastAsia="ko-KR"/>
              </w:rPr>
              <w:t>-01</w:t>
            </w:r>
          </w:p>
        </w:tc>
        <w:tc>
          <w:tcPr>
            <w:tcW w:w="800" w:type="dxa"/>
            <w:shd w:val="solid" w:color="FFFFFF" w:fill="auto"/>
          </w:tcPr>
          <w:p w14:paraId="170093F3" w14:textId="77777777" w:rsidR="002743D7" w:rsidRDefault="002743D7" w:rsidP="009D32E8">
            <w:pPr>
              <w:pStyle w:val="TAC"/>
              <w:rPr>
                <w:rFonts w:hint="eastAsia"/>
                <w:sz w:val="16"/>
                <w:szCs w:val="16"/>
                <w:lang w:eastAsia="ko-KR"/>
              </w:rPr>
            </w:pPr>
            <w:r>
              <w:rPr>
                <w:rFonts w:hint="eastAsia"/>
                <w:sz w:val="16"/>
                <w:szCs w:val="16"/>
                <w:lang w:eastAsia="ko-KR"/>
              </w:rPr>
              <w:t>postSA4#116 telco</w:t>
            </w:r>
          </w:p>
        </w:tc>
        <w:tc>
          <w:tcPr>
            <w:tcW w:w="1094" w:type="dxa"/>
            <w:shd w:val="solid" w:color="FFFFFF" w:fill="auto"/>
          </w:tcPr>
          <w:p w14:paraId="0C389DB5" w14:textId="77777777" w:rsidR="002743D7" w:rsidRDefault="002743D7" w:rsidP="009D32E8">
            <w:pPr>
              <w:pStyle w:val="TAC"/>
              <w:rPr>
                <w:rFonts w:hint="eastAsia"/>
                <w:sz w:val="16"/>
                <w:szCs w:val="16"/>
                <w:lang w:eastAsia="ko-KR"/>
              </w:rPr>
            </w:pPr>
            <w:r>
              <w:rPr>
                <w:rFonts w:hint="eastAsia"/>
                <w:sz w:val="16"/>
                <w:szCs w:val="16"/>
                <w:lang w:eastAsia="ko-KR"/>
              </w:rPr>
              <w:t>S4aV220849</w:t>
            </w:r>
          </w:p>
        </w:tc>
        <w:tc>
          <w:tcPr>
            <w:tcW w:w="425" w:type="dxa"/>
            <w:shd w:val="solid" w:color="FFFFFF" w:fill="auto"/>
          </w:tcPr>
          <w:p w14:paraId="7306E6B8" w14:textId="77777777" w:rsidR="002743D7" w:rsidRPr="000B537F" w:rsidRDefault="002743D7" w:rsidP="009D32E8">
            <w:pPr>
              <w:pStyle w:val="TAL"/>
              <w:rPr>
                <w:sz w:val="16"/>
                <w:szCs w:val="16"/>
              </w:rPr>
            </w:pPr>
          </w:p>
        </w:tc>
        <w:tc>
          <w:tcPr>
            <w:tcW w:w="425" w:type="dxa"/>
            <w:shd w:val="solid" w:color="FFFFFF" w:fill="auto"/>
          </w:tcPr>
          <w:p w14:paraId="6ACE02FF" w14:textId="77777777" w:rsidR="002743D7" w:rsidRPr="000B537F" w:rsidRDefault="002743D7" w:rsidP="009D32E8">
            <w:pPr>
              <w:pStyle w:val="TAR"/>
              <w:rPr>
                <w:sz w:val="16"/>
                <w:szCs w:val="16"/>
              </w:rPr>
            </w:pPr>
          </w:p>
        </w:tc>
        <w:tc>
          <w:tcPr>
            <w:tcW w:w="425" w:type="dxa"/>
            <w:shd w:val="solid" w:color="FFFFFF" w:fill="auto"/>
          </w:tcPr>
          <w:p w14:paraId="7C55EF0A" w14:textId="77777777" w:rsidR="002743D7" w:rsidRPr="000B537F" w:rsidRDefault="002743D7" w:rsidP="009D32E8">
            <w:pPr>
              <w:pStyle w:val="TAC"/>
              <w:rPr>
                <w:sz w:val="16"/>
                <w:szCs w:val="16"/>
              </w:rPr>
            </w:pPr>
          </w:p>
        </w:tc>
        <w:tc>
          <w:tcPr>
            <w:tcW w:w="4962" w:type="dxa"/>
            <w:shd w:val="solid" w:color="FFFFFF" w:fill="auto"/>
          </w:tcPr>
          <w:p w14:paraId="07C03CF6" w14:textId="77777777" w:rsidR="002743D7" w:rsidRDefault="002743D7" w:rsidP="008C0C48">
            <w:pPr>
              <w:pStyle w:val="TAL"/>
              <w:rPr>
                <w:rFonts w:hint="eastAsia"/>
                <w:sz w:val="16"/>
                <w:szCs w:val="16"/>
                <w:lang w:eastAsia="ko-KR"/>
              </w:rPr>
            </w:pPr>
            <w:r>
              <w:rPr>
                <w:rFonts w:hint="eastAsia"/>
                <w:sz w:val="16"/>
                <w:szCs w:val="16"/>
                <w:lang w:eastAsia="ko-KR"/>
              </w:rPr>
              <w:t>SA4#</w:t>
            </w:r>
            <w:r>
              <w:rPr>
                <w:sz w:val="16"/>
                <w:szCs w:val="16"/>
                <w:lang w:eastAsia="ko-KR"/>
              </w:rPr>
              <w:t xml:space="preserve">post-116e agreements: </w:t>
            </w:r>
            <w:r>
              <w:rPr>
                <w:rFonts w:hint="eastAsia"/>
                <w:sz w:val="16"/>
                <w:szCs w:val="16"/>
                <w:lang w:eastAsia="ko-KR"/>
              </w:rPr>
              <w:t>S4aV220849</w:t>
            </w:r>
          </w:p>
        </w:tc>
        <w:tc>
          <w:tcPr>
            <w:tcW w:w="710" w:type="dxa"/>
            <w:shd w:val="solid" w:color="FFFFFF" w:fill="auto"/>
          </w:tcPr>
          <w:p w14:paraId="74EF5340" w14:textId="77777777" w:rsidR="002743D7" w:rsidRDefault="002743D7" w:rsidP="009D32E8">
            <w:pPr>
              <w:pStyle w:val="TAC"/>
              <w:rPr>
                <w:rFonts w:hint="eastAsia"/>
                <w:sz w:val="16"/>
                <w:szCs w:val="16"/>
                <w:lang w:eastAsia="ko-KR"/>
              </w:rPr>
            </w:pPr>
            <w:r>
              <w:rPr>
                <w:rFonts w:hint="eastAsia"/>
                <w:sz w:val="16"/>
                <w:szCs w:val="16"/>
                <w:lang w:eastAsia="ko-KR"/>
              </w:rPr>
              <w:t>1.1.1</w:t>
            </w:r>
          </w:p>
        </w:tc>
      </w:tr>
      <w:tr w:rsidR="00293805" w:rsidRPr="000B537F" w14:paraId="03CB8606" w14:textId="77777777" w:rsidTr="004F5FFF">
        <w:tblPrEx>
          <w:tblCellMar>
            <w:top w:w="0" w:type="dxa"/>
            <w:bottom w:w="0" w:type="dxa"/>
          </w:tblCellMar>
        </w:tblPrEx>
        <w:tc>
          <w:tcPr>
            <w:tcW w:w="900" w:type="dxa"/>
            <w:shd w:val="solid" w:color="FFFFFF" w:fill="auto"/>
          </w:tcPr>
          <w:p w14:paraId="3742F89D" w14:textId="77777777" w:rsidR="00293805" w:rsidRDefault="00293805" w:rsidP="009D32E8">
            <w:pPr>
              <w:pStyle w:val="TAC"/>
              <w:rPr>
                <w:rFonts w:hint="eastAsia"/>
                <w:sz w:val="16"/>
                <w:szCs w:val="16"/>
                <w:lang w:eastAsia="ko-KR"/>
              </w:rPr>
            </w:pPr>
            <w:r>
              <w:rPr>
                <w:rFonts w:hint="eastAsia"/>
                <w:sz w:val="16"/>
                <w:szCs w:val="16"/>
                <w:lang w:eastAsia="ko-KR"/>
              </w:rPr>
              <w:t>2022-02</w:t>
            </w:r>
          </w:p>
        </w:tc>
        <w:tc>
          <w:tcPr>
            <w:tcW w:w="800" w:type="dxa"/>
            <w:shd w:val="solid" w:color="FFFFFF" w:fill="auto"/>
          </w:tcPr>
          <w:p w14:paraId="1F48719C" w14:textId="77777777" w:rsidR="00293805" w:rsidRDefault="00293805" w:rsidP="009D32E8">
            <w:pPr>
              <w:pStyle w:val="TAC"/>
              <w:rPr>
                <w:rFonts w:hint="eastAsia"/>
                <w:sz w:val="16"/>
                <w:szCs w:val="16"/>
                <w:lang w:eastAsia="ko-KR"/>
              </w:rPr>
            </w:pPr>
            <w:r>
              <w:rPr>
                <w:rFonts w:hint="eastAsia"/>
                <w:sz w:val="16"/>
                <w:szCs w:val="16"/>
                <w:lang w:eastAsia="ko-KR"/>
              </w:rPr>
              <w:t>postSA4#116 telco</w:t>
            </w:r>
          </w:p>
        </w:tc>
        <w:tc>
          <w:tcPr>
            <w:tcW w:w="1094" w:type="dxa"/>
            <w:shd w:val="solid" w:color="FFFFFF" w:fill="auto"/>
          </w:tcPr>
          <w:p w14:paraId="393B2798" w14:textId="77777777" w:rsidR="00293805" w:rsidRDefault="00755F89" w:rsidP="009D32E8">
            <w:pPr>
              <w:pStyle w:val="TAC"/>
              <w:rPr>
                <w:rFonts w:hint="eastAsia"/>
                <w:sz w:val="16"/>
                <w:szCs w:val="16"/>
                <w:lang w:eastAsia="ko-KR"/>
              </w:rPr>
            </w:pPr>
            <w:r>
              <w:rPr>
                <w:rFonts w:hint="eastAsia"/>
                <w:sz w:val="16"/>
                <w:szCs w:val="16"/>
                <w:lang w:eastAsia="ko-KR"/>
              </w:rPr>
              <w:t>S4-220060</w:t>
            </w:r>
          </w:p>
        </w:tc>
        <w:tc>
          <w:tcPr>
            <w:tcW w:w="425" w:type="dxa"/>
            <w:shd w:val="solid" w:color="FFFFFF" w:fill="auto"/>
          </w:tcPr>
          <w:p w14:paraId="2D6AB55B" w14:textId="77777777" w:rsidR="00293805" w:rsidRPr="000B537F" w:rsidRDefault="00293805" w:rsidP="009D32E8">
            <w:pPr>
              <w:pStyle w:val="TAL"/>
              <w:rPr>
                <w:sz w:val="16"/>
                <w:szCs w:val="16"/>
              </w:rPr>
            </w:pPr>
          </w:p>
        </w:tc>
        <w:tc>
          <w:tcPr>
            <w:tcW w:w="425" w:type="dxa"/>
            <w:shd w:val="solid" w:color="FFFFFF" w:fill="auto"/>
          </w:tcPr>
          <w:p w14:paraId="71BC344E" w14:textId="77777777" w:rsidR="00293805" w:rsidRPr="000B537F" w:rsidRDefault="00293805" w:rsidP="009D32E8">
            <w:pPr>
              <w:pStyle w:val="TAR"/>
              <w:rPr>
                <w:sz w:val="16"/>
                <w:szCs w:val="16"/>
              </w:rPr>
            </w:pPr>
          </w:p>
        </w:tc>
        <w:tc>
          <w:tcPr>
            <w:tcW w:w="425" w:type="dxa"/>
            <w:shd w:val="solid" w:color="FFFFFF" w:fill="auto"/>
          </w:tcPr>
          <w:p w14:paraId="5C2F82C7" w14:textId="77777777" w:rsidR="00293805" w:rsidRPr="000B537F" w:rsidRDefault="00293805" w:rsidP="009D32E8">
            <w:pPr>
              <w:pStyle w:val="TAC"/>
              <w:rPr>
                <w:sz w:val="16"/>
                <w:szCs w:val="16"/>
              </w:rPr>
            </w:pPr>
          </w:p>
        </w:tc>
        <w:tc>
          <w:tcPr>
            <w:tcW w:w="4962" w:type="dxa"/>
            <w:shd w:val="solid" w:color="FFFFFF" w:fill="auto"/>
          </w:tcPr>
          <w:p w14:paraId="25B9029B" w14:textId="77777777" w:rsidR="00293805" w:rsidRDefault="00293805" w:rsidP="00293805">
            <w:pPr>
              <w:pStyle w:val="TAL"/>
              <w:rPr>
                <w:rFonts w:hint="eastAsia"/>
                <w:sz w:val="16"/>
                <w:szCs w:val="16"/>
                <w:lang w:eastAsia="ko-KR"/>
              </w:rPr>
            </w:pPr>
            <w:r>
              <w:rPr>
                <w:rFonts w:hint="eastAsia"/>
                <w:sz w:val="16"/>
                <w:szCs w:val="16"/>
                <w:lang w:eastAsia="ko-KR"/>
              </w:rPr>
              <w:t>SA4#</w:t>
            </w:r>
            <w:r>
              <w:rPr>
                <w:sz w:val="16"/>
                <w:szCs w:val="16"/>
                <w:lang w:eastAsia="ko-KR"/>
              </w:rPr>
              <w:t>post-116e agreements: S4aV220856, S4aV220859, S4aV220863</w:t>
            </w:r>
          </w:p>
        </w:tc>
        <w:tc>
          <w:tcPr>
            <w:tcW w:w="710" w:type="dxa"/>
            <w:shd w:val="solid" w:color="FFFFFF" w:fill="auto"/>
          </w:tcPr>
          <w:p w14:paraId="45A5C6E1" w14:textId="77777777" w:rsidR="00293805" w:rsidRDefault="00755F89" w:rsidP="009D32E8">
            <w:pPr>
              <w:pStyle w:val="TAC"/>
              <w:rPr>
                <w:rFonts w:hint="eastAsia"/>
                <w:sz w:val="16"/>
                <w:szCs w:val="16"/>
                <w:lang w:eastAsia="ko-KR"/>
              </w:rPr>
            </w:pPr>
            <w:r>
              <w:rPr>
                <w:rFonts w:hint="eastAsia"/>
                <w:sz w:val="16"/>
                <w:szCs w:val="16"/>
                <w:lang w:eastAsia="ko-KR"/>
              </w:rPr>
              <w:t>1.1.2</w:t>
            </w:r>
          </w:p>
        </w:tc>
      </w:tr>
      <w:tr w:rsidR="00E12ADE" w:rsidRPr="000B537F" w14:paraId="74B77A96" w14:textId="77777777" w:rsidTr="004F5FFF">
        <w:tblPrEx>
          <w:tblCellMar>
            <w:top w:w="0" w:type="dxa"/>
            <w:bottom w:w="0" w:type="dxa"/>
          </w:tblCellMar>
        </w:tblPrEx>
        <w:tc>
          <w:tcPr>
            <w:tcW w:w="900" w:type="dxa"/>
            <w:shd w:val="solid" w:color="FFFFFF" w:fill="auto"/>
          </w:tcPr>
          <w:p w14:paraId="31E15751" w14:textId="77777777" w:rsidR="00E12ADE" w:rsidRDefault="00E12ADE" w:rsidP="00E12ADE">
            <w:pPr>
              <w:pStyle w:val="TAC"/>
              <w:rPr>
                <w:rFonts w:hint="eastAsia"/>
                <w:sz w:val="16"/>
                <w:szCs w:val="16"/>
                <w:lang w:eastAsia="ko-KR"/>
              </w:rPr>
            </w:pPr>
            <w:r>
              <w:rPr>
                <w:rFonts w:hint="eastAsia"/>
                <w:sz w:val="16"/>
                <w:szCs w:val="16"/>
                <w:lang w:eastAsia="ko-KR"/>
              </w:rPr>
              <w:t>202</w:t>
            </w:r>
            <w:r>
              <w:rPr>
                <w:sz w:val="16"/>
                <w:szCs w:val="16"/>
                <w:lang w:eastAsia="ko-KR"/>
              </w:rPr>
              <w:t>2</w:t>
            </w:r>
            <w:r>
              <w:rPr>
                <w:rFonts w:hint="eastAsia"/>
                <w:sz w:val="16"/>
                <w:szCs w:val="16"/>
                <w:lang w:eastAsia="ko-KR"/>
              </w:rPr>
              <w:t>-</w:t>
            </w:r>
            <w:r>
              <w:rPr>
                <w:sz w:val="16"/>
                <w:szCs w:val="16"/>
                <w:lang w:eastAsia="ko-KR"/>
              </w:rPr>
              <w:t>02</w:t>
            </w:r>
          </w:p>
        </w:tc>
        <w:tc>
          <w:tcPr>
            <w:tcW w:w="800" w:type="dxa"/>
            <w:shd w:val="solid" w:color="FFFFFF" w:fill="auto"/>
          </w:tcPr>
          <w:p w14:paraId="2CDF8EAD" w14:textId="77777777" w:rsidR="00E12ADE" w:rsidRDefault="00E12ADE" w:rsidP="00E12ADE">
            <w:pPr>
              <w:pStyle w:val="TAC"/>
              <w:rPr>
                <w:rFonts w:hint="eastAsia"/>
                <w:sz w:val="16"/>
                <w:szCs w:val="16"/>
                <w:lang w:eastAsia="ko-KR"/>
              </w:rPr>
            </w:pPr>
            <w:r>
              <w:rPr>
                <w:rFonts w:hint="eastAsia"/>
                <w:sz w:val="16"/>
                <w:szCs w:val="16"/>
                <w:lang w:eastAsia="ko-KR"/>
              </w:rPr>
              <w:t>SA4#11</w:t>
            </w:r>
            <w:r>
              <w:rPr>
                <w:sz w:val="16"/>
                <w:szCs w:val="16"/>
                <w:lang w:eastAsia="ko-KR"/>
              </w:rPr>
              <w:t>7</w:t>
            </w:r>
            <w:r>
              <w:rPr>
                <w:rFonts w:hint="eastAsia"/>
                <w:sz w:val="16"/>
                <w:szCs w:val="16"/>
                <w:lang w:eastAsia="ko-KR"/>
              </w:rPr>
              <w:t>e</w:t>
            </w:r>
          </w:p>
        </w:tc>
        <w:tc>
          <w:tcPr>
            <w:tcW w:w="1094" w:type="dxa"/>
            <w:shd w:val="solid" w:color="FFFFFF" w:fill="auto"/>
          </w:tcPr>
          <w:p w14:paraId="17714AEE" w14:textId="77777777" w:rsidR="00E12ADE" w:rsidRDefault="00E12ADE" w:rsidP="00E12ADE">
            <w:pPr>
              <w:pStyle w:val="TAC"/>
              <w:rPr>
                <w:rFonts w:hint="eastAsia"/>
                <w:sz w:val="16"/>
                <w:szCs w:val="16"/>
                <w:lang w:eastAsia="ko-KR"/>
              </w:rPr>
            </w:pPr>
            <w:r>
              <w:rPr>
                <w:rFonts w:hint="eastAsia"/>
                <w:sz w:val="16"/>
                <w:szCs w:val="16"/>
                <w:lang w:eastAsia="ko-KR"/>
              </w:rPr>
              <w:t>S</w:t>
            </w:r>
            <w:r>
              <w:rPr>
                <w:sz w:val="16"/>
                <w:szCs w:val="16"/>
                <w:lang w:eastAsia="ko-KR"/>
              </w:rPr>
              <w:t>4-220198</w:t>
            </w:r>
          </w:p>
        </w:tc>
        <w:tc>
          <w:tcPr>
            <w:tcW w:w="425" w:type="dxa"/>
            <w:shd w:val="solid" w:color="FFFFFF" w:fill="auto"/>
          </w:tcPr>
          <w:p w14:paraId="70545C42" w14:textId="77777777" w:rsidR="00E12ADE" w:rsidRPr="000B537F" w:rsidRDefault="00E12ADE" w:rsidP="00E12ADE">
            <w:pPr>
              <w:pStyle w:val="TAL"/>
              <w:rPr>
                <w:sz w:val="16"/>
                <w:szCs w:val="16"/>
              </w:rPr>
            </w:pPr>
          </w:p>
        </w:tc>
        <w:tc>
          <w:tcPr>
            <w:tcW w:w="425" w:type="dxa"/>
            <w:shd w:val="solid" w:color="FFFFFF" w:fill="auto"/>
          </w:tcPr>
          <w:p w14:paraId="6F643AF9" w14:textId="77777777" w:rsidR="00E12ADE" w:rsidRPr="000B537F" w:rsidRDefault="00E12ADE" w:rsidP="00E12ADE">
            <w:pPr>
              <w:pStyle w:val="TAR"/>
              <w:rPr>
                <w:sz w:val="16"/>
                <w:szCs w:val="16"/>
              </w:rPr>
            </w:pPr>
          </w:p>
        </w:tc>
        <w:tc>
          <w:tcPr>
            <w:tcW w:w="425" w:type="dxa"/>
            <w:shd w:val="solid" w:color="FFFFFF" w:fill="auto"/>
          </w:tcPr>
          <w:p w14:paraId="73374AFB" w14:textId="77777777" w:rsidR="00E12ADE" w:rsidRPr="000B537F" w:rsidRDefault="00E12ADE" w:rsidP="00E12ADE">
            <w:pPr>
              <w:pStyle w:val="TAC"/>
              <w:rPr>
                <w:sz w:val="16"/>
                <w:szCs w:val="16"/>
              </w:rPr>
            </w:pPr>
          </w:p>
        </w:tc>
        <w:tc>
          <w:tcPr>
            <w:tcW w:w="4962" w:type="dxa"/>
            <w:shd w:val="solid" w:color="FFFFFF" w:fill="auto"/>
          </w:tcPr>
          <w:p w14:paraId="2B446803" w14:textId="77777777" w:rsidR="00E12ADE" w:rsidRDefault="00E12ADE" w:rsidP="00E12ADE">
            <w:pPr>
              <w:pStyle w:val="TAL"/>
              <w:rPr>
                <w:rFonts w:hint="eastAsia"/>
                <w:sz w:val="16"/>
                <w:szCs w:val="16"/>
                <w:lang w:eastAsia="ko-KR"/>
              </w:rPr>
            </w:pPr>
            <w:r>
              <w:rPr>
                <w:rFonts w:hint="eastAsia"/>
                <w:sz w:val="16"/>
                <w:szCs w:val="16"/>
                <w:lang w:eastAsia="ko-KR"/>
              </w:rPr>
              <w:t>S</w:t>
            </w:r>
            <w:r>
              <w:rPr>
                <w:sz w:val="16"/>
                <w:szCs w:val="16"/>
                <w:lang w:eastAsia="ko-KR"/>
              </w:rPr>
              <w:t>A4#117e agreements: S4-220131, S4-220199, S4-220200</w:t>
            </w:r>
            <w:r w:rsidR="00C41B93">
              <w:rPr>
                <w:sz w:val="16"/>
                <w:szCs w:val="16"/>
                <w:lang w:eastAsia="ko-KR"/>
              </w:rPr>
              <w:t>, S4-220201</w:t>
            </w:r>
            <w:r w:rsidR="00B122C8">
              <w:rPr>
                <w:sz w:val="16"/>
                <w:szCs w:val="16"/>
                <w:lang w:eastAsia="ko-KR"/>
              </w:rPr>
              <w:t xml:space="preserve">, </w:t>
            </w:r>
            <w:r w:rsidR="00EC6397">
              <w:rPr>
                <w:sz w:val="16"/>
                <w:szCs w:val="16"/>
                <w:lang w:eastAsia="ko-KR"/>
              </w:rPr>
              <w:t xml:space="preserve">S4-220203, </w:t>
            </w:r>
            <w:r w:rsidR="00B122C8">
              <w:rPr>
                <w:sz w:val="16"/>
                <w:szCs w:val="16"/>
                <w:lang w:eastAsia="ko-KR"/>
              </w:rPr>
              <w:t>S4-220208, S4-220209, S4-220210, S4-220211</w:t>
            </w:r>
            <w:r w:rsidR="007D40B8">
              <w:rPr>
                <w:sz w:val="16"/>
                <w:szCs w:val="16"/>
                <w:lang w:eastAsia="ko-KR"/>
              </w:rPr>
              <w:t>, S4-2202</w:t>
            </w:r>
            <w:r w:rsidR="00741F6E">
              <w:rPr>
                <w:sz w:val="16"/>
                <w:szCs w:val="16"/>
                <w:lang w:eastAsia="ko-KR"/>
              </w:rPr>
              <w:t>23</w:t>
            </w:r>
          </w:p>
        </w:tc>
        <w:tc>
          <w:tcPr>
            <w:tcW w:w="710" w:type="dxa"/>
            <w:shd w:val="solid" w:color="FFFFFF" w:fill="auto"/>
          </w:tcPr>
          <w:p w14:paraId="7A56F30F" w14:textId="77777777" w:rsidR="00E12ADE" w:rsidRDefault="00E12ADE" w:rsidP="00E12ADE">
            <w:pPr>
              <w:pStyle w:val="TAC"/>
              <w:rPr>
                <w:rFonts w:hint="eastAsia"/>
                <w:sz w:val="16"/>
                <w:szCs w:val="16"/>
                <w:lang w:eastAsia="ko-KR"/>
              </w:rPr>
            </w:pPr>
            <w:r>
              <w:rPr>
                <w:rFonts w:hint="eastAsia"/>
                <w:sz w:val="16"/>
                <w:szCs w:val="16"/>
                <w:lang w:eastAsia="ko-KR"/>
              </w:rPr>
              <w:t>1</w:t>
            </w:r>
            <w:r>
              <w:rPr>
                <w:sz w:val="16"/>
                <w:szCs w:val="16"/>
                <w:lang w:eastAsia="ko-KR"/>
              </w:rPr>
              <w:t>.2.0</w:t>
            </w:r>
          </w:p>
        </w:tc>
      </w:tr>
      <w:tr w:rsidR="00596465" w:rsidRPr="000B537F" w14:paraId="07A91C33" w14:textId="77777777" w:rsidTr="004F5FFF">
        <w:tblPrEx>
          <w:tblCellMar>
            <w:top w:w="0" w:type="dxa"/>
            <w:bottom w:w="0" w:type="dxa"/>
          </w:tblCellMar>
        </w:tblPrEx>
        <w:tc>
          <w:tcPr>
            <w:tcW w:w="900" w:type="dxa"/>
            <w:shd w:val="solid" w:color="FFFFFF" w:fill="auto"/>
          </w:tcPr>
          <w:p w14:paraId="3DE6BB50" w14:textId="77777777" w:rsidR="00596465" w:rsidRDefault="00596465" w:rsidP="00E12ADE">
            <w:pPr>
              <w:pStyle w:val="TAC"/>
              <w:rPr>
                <w:rFonts w:hint="eastAsia"/>
                <w:sz w:val="16"/>
                <w:szCs w:val="16"/>
                <w:lang w:eastAsia="ko-KR"/>
              </w:rPr>
            </w:pPr>
            <w:r>
              <w:rPr>
                <w:sz w:val="16"/>
                <w:szCs w:val="16"/>
                <w:lang w:eastAsia="ko-KR"/>
              </w:rPr>
              <w:t>2022-03</w:t>
            </w:r>
          </w:p>
        </w:tc>
        <w:tc>
          <w:tcPr>
            <w:tcW w:w="800" w:type="dxa"/>
            <w:shd w:val="solid" w:color="FFFFFF" w:fill="auto"/>
          </w:tcPr>
          <w:p w14:paraId="57ACB86A" w14:textId="77777777" w:rsidR="00596465" w:rsidRDefault="00596465" w:rsidP="00E12ADE">
            <w:pPr>
              <w:pStyle w:val="TAC"/>
              <w:rPr>
                <w:rFonts w:hint="eastAsia"/>
                <w:sz w:val="16"/>
                <w:szCs w:val="16"/>
                <w:lang w:eastAsia="ko-KR"/>
              </w:rPr>
            </w:pPr>
            <w:r>
              <w:rPr>
                <w:sz w:val="16"/>
                <w:szCs w:val="16"/>
                <w:lang w:eastAsia="ko-KR"/>
              </w:rPr>
              <w:t>SA#95-e</w:t>
            </w:r>
          </w:p>
        </w:tc>
        <w:tc>
          <w:tcPr>
            <w:tcW w:w="1094" w:type="dxa"/>
            <w:shd w:val="solid" w:color="FFFFFF" w:fill="auto"/>
          </w:tcPr>
          <w:p w14:paraId="182B97DF" w14:textId="77777777" w:rsidR="00596465" w:rsidRDefault="00596465" w:rsidP="00E12ADE">
            <w:pPr>
              <w:pStyle w:val="TAC"/>
              <w:rPr>
                <w:rFonts w:hint="eastAsia"/>
                <w:sz w:val="16"/>
                <w:szCs w:val="16"/>
                <w:lang w:eastAsia="ko-KR"/>
              </w:rPr>
            </w:pPr>
            <w:r>
              <w:rPr>
                <w:sz w:val="16"/>
                <w:szCs w:val="16"/>
                <w:lang w:eastAsia="ko-KR"/>
              </w:rPr>
              <w:t>SP-22025</w:t>
            </w:r>
            <w:r w:rsidR="00436584">
              <w:rPr>
                <w:sz w:val="16"/>
                <w:szCs w:val="16"/>
                <w:lang w:eastAsia="ko-KR"/>
              </w:rPr>
              <w:t>4</w:t>
            </w:r>
          </w:p>
        </w:tc>
        <w:tc>
          <w:tcPr>
            <w:tcW w:w="425" w:type="dxa"/>
            <w:shd w:val="solid" w:color="FFFFFF" w:fill="auto"/>
          </w:tcPr>
          <w:p w14:paraId="5B6E05ED" w14:textId="77777777" w:rsidR="00596465" w:rsidRPr="000B537F" w:rsidRDefault="00596465" w:rsidP="00E12ADE">
            <w:pPr>
              <w:pStyle w:val="TAL"/>
              <w:rPr>
                <w:sz w:val="16"/>
                <w:szCs w:val="16"/>
              </w:rPr>
            </w:pPr>
          </w:p>
        </w:tc>
        <w:tc>
          <w:tcPr>
            <w:tcW w:w="425" w:type="dxa"/>
            <w:shd w:val="solid" w:color="FFFFFF" w:fill="auto"/>
          </w:tcPr>
          <w:p w14:paraId="26E62C9E" w14:textId="77777777" w:rsidR="00596465" w:rsidRPr="000B537F" w:rsidRDefault="00596465" w:rsidP="00E12ADE">
            <w:pPr>
              <w:pStyle w:val="TAR"/>
              <w:rPr>
                <w:sz w:val="16"/>
                <w:szCs w:val="16"/>
              </w:rPr>
            </w:pPr>
          </w:p>
        </w:tc>
        <w:tc>
          <w:tcPr>
            <w:tcW w:w="425" w:type="dxa"/>
            <w:shd w:val="solid" w:color="FFFFFF" w:fill="auto"/>
          </w:tcPr>
          <w:p w14:paraId="674A62DE" w14:textId="77777777" w:rsidR="00596465" w:rsidRPr="000B537F" w:rsidRDefault="00596465" w:rsidP="00E12ADE">
            <w:pPr>
              <w:pStyle w:val="TAC"/>
              <w:rPr>
                <w:sz w:val="16"/>
                <w:szCs w:val="16"/>
              </w:rPr>
            </w:pPr>
          </w:p>
        </w:tc>
        <w:tc>
          <w:tcPr>
            <w:tcW w:w="4962" w:type="dxa"/>
            <w:shd w:val="solid" w:color="FFFFFF" w:fill="auto"/>
          </w:tcPr>
          <w:p w14:paraId="2BBFC4B4" w14:textId="77777777" w:rsidR="00596465" w:rsidRDefault="00596465" w:rsidP="00E12ADE">
            <w:pPr>
              <w:pStyle w:val="TAL"/>
              <w:rPr>
                <w:rFonts w:hint="eastAsia"/>
                <w:sz w:val="16"/>
                <w:szCs w:val="16"/>
                <w:lang w:eastAsia="ko-KR"/>
              </w:rPr>
            </w:pPr>
            <w:r>
              <w:rPr>
                <w:sz w:val="16"/>
                <w:szCs w:val="16"/>
                <w:lang w:eastAsia="ko-KR"/>
              </w:rPr>
              <w:t>Presentation to SA for approval</w:t>
            </w:r>
          </w:p>
        </w:tc>
        <w:tc>
          <w:tcPr>
            <w:tcW w:w="710" w:type="dxa"/>
            <w:shd w:val="solid" w:color="FFFFFF" w:fill="auto"/>
          </w:tcPr>
          <w:p w14:paraId="76E9F000" w14:textId="77777777" w:rsidR="00596465" w:rsidRDefault="00596465" w:rsidP="00E12ADE">
            <w:pPr>
              <w:pStyle w:val="TAC"/>
              <w:rPr>
                <w:rFonts w:hint="eastAsia"/>
                <w:sz w:val="16"/>
                <w:szCs w:val="16"/>
                <w:lang w:eastAsia="ko-KR"/>
              </w:rPr>
            </w:pPr>
            <w:r>
              <w:rPr>
                <w:sz w:val="16"/>
                <w:szCs w:val="16"/>
                <w:lang w:eastAsia="ko-KR"/>
              </w:rPr>
              <w:t>2.0.0</w:t>
            </w:r>
          </w:p>
        </w:tc>
      </w:tr>
      <w:tr w:rsidR="00436584" w:rsidRPr="000B537F" w14:paraId="3D80FB71" w14:textId="77777777" w:rsidTr="004F5FFF">
        <w:tblPrEx>
          <w:tblCellMar>
            <w:top w:w="0" w:type="dxa"/>
            <w:bottom w:w="0" w:type="dxa"/>
          </w:tblCellMar>
        </w:tblPrEx>
        <w:tc>
          <w:tcPr>
            <w:tcW w:w="900" w:type="dxa"/>
            <w:shd w:val="solid" w:color="FFFFFF" w:fill="auto"/>
          </w:tcPr>
          <w:p w14:paraId="7DAB8F17" w14:textId="77777777" w:rsidR="00436584" w:rsidRDefault="00436584" w:rsidP="00436584">
            <w:pPr>
              <w:pStyle w:val="TAC"/>
              <w:rPr>
                <w:sz w:val="16"/>
                <w:szCs w:val="16"/>
                <w:lang w:eastAsia="ko-KR"/>
              </w:rPr>
            </w:pPr>
            <w:r>
              <w:rPr>
                <w:sz w:val="16"/>
                <w:szCs w:val="16"/>
                <w:lang w:eastAsia="ko-KR"/>
              </w:rPr>
              <w:t>2022-03</w:t>
            </w:r>
          </w:p>
        </w:tc>
        <w:tc>
          <w:tcPr>
            <w:tcW w:w="800" w:type="dxa"/>
            <w:shd w:val="solid" w:color="FFFFFF" w:fill="auto"/>
          </w:tcPr>
          <w:p w14:paraId="399D58E5" w14:textId="77777777" w:rsidR="00436584" w:rsidRDefault="00436584" w:rsidP="00436584">
            <w:pPr>
              <w:pStyle w:val="TAC"/>
              <w:rPr>
                <w:sz w:val="16"/>
                <w:szCs w:val="16"/>
                <w:lang w:eastAsia="ko-KR"/>
              </w:rPr>
            </w:pPr>
            <w:r>
              <w:rPr>
                <w:sz w:val="16"/>
                <w:szCs w:val="16"/>
                <w:lang w:eastAsia="ko-KR"/>
              </w:rPr>
              <w:t>SA#95-e</w:t>
            </w:r>
          </w:p>
        </w:tc>
        <w:tc>
          <w:tcPr>
            <w:tcW w:w="1094" w:type="dxa"/>
            <w:shd w:val="solid" w:color="FFFFFF" w:fill="auto"/>
          </w:tcPr>
          <w:p w14:paraId="646826A0" w14:textId="77777777" w:rsidR="00436584" w:rsidRDefault="00436584" w:rsidP="00436584">
            <w:pPr>
              <w:pStyle w:val="TAC"/>
              <w:rPr>
                <w:sz w:val="16"/>
                <w:szCs w:val="16"/>
                <w:lang w:eastAsia="ko-KR"/>
              </w:rPr>
            </w:pPr>
            <w:r>
              <w:rPr>
                <w:sz w:val="16"/>
                <w:szCs w:val="16"/>
                <w:lang w:eastAsia="ko-KR"/>
              </w:rPr>
              <w:t>SP-220254</w:t>
            </w:r>
          </w:p>
        </w:tc>
        <w:tc>
          <w:tcPr>
            <w:tcW w:w="425" w:type="dxa"/>
            <w:shd w:val="solid" w:color="FFFFFF" w:fill="auto"/>
          </w:tcPr>
          <w:p w14:paraId="0A9EB560" w14:textId="77777777" w:rsidR="00436584" w:rsidRPr="000B537F" w:rsidRDefault="00436584" w:rsidP="00436584">
            <w:pPr>
              <w:pStyle w:val="TAL"/>
              <w:rPr>
                <w:sz w:val="16"/>
                <w:szCs w:val="16"/>
              </w:rPr>
            </w:pPr>
          </w:p>
        </w:tc>
        <w:tc>
          <w:tcPr>
            <w:tcW w:w="425" w:type="dxa"/>
            <w:shd w:val="solid" w:color="FFFFFF" w:fill="auto"/>
          </w:tcPr>
          <w:p w14:paraId="05A0D0E9" w14:textId="77777777" w:rsidR="00436584" w:rsidRPr="000B537F" w:rsidRDefault="00436584" w:rsidP="00436584">
            <w:pPr>
              <w:pStyle w:val="TAR"/>
              <w:rPr>
                <w:sz w:val="16"/>
                <w:szCs w:val="16"/>
              </w:rPr>
            </w:pPr>
          </w:p>
        </w:tc>
        <w:tc>
          <w:tcPr>
            <w:tcW w:w="425" w:type="dxa"/>
            <w:shd w:val="solid" w:color="FFFFFF" w:fill="auto"/>
          </w:tcPr>
          <w:p w14:paraId="057B347E" w14:textId="77777777" w:rsidR="00436584" w:rsidRPr="000B537F" w:rsidRDefault="00436584" w:rsidP="00436584">
            <w:pPr>
              <w:pStyle w:val="TAC"/>
              <w:rPr>
                <w:sz w:val="16"/>
                <w:szCs w:val="16"/>
              </w:rPr>
            </w:pPr>
          </w:p>
        </w:tc>
        <w:tc>
          <w:tcPr>
            <w:tcW w:w="4962" w:type="dxa"/>
            <w:shd w:val="solid" w:color="FFFFFF" w:fill="auto"/>
          </w:tcPr>
          <w:p w14:paraId="629981F0" w14:textId="77777777" w:rsidR="00436584" w:rsidRDefault="00436584" w:rsidP="00436584">
            <w:pPr>
              <w:pStyle w:val="TAL"/>
              <w:rPr>
                <w:sz w:val="16"/>
                <w:szCs w:val="16"/>
                <w:lang w:eastAsia="ko-KR"/>
              </w:rPr>
            </w:pPr>
            <w:r>
              <w:rPr>
                <w:sz w:val="16"/>
                <w:szCs w:val="16"/>
                <w:lang w:eastAsia="ko-KR"/>
              </w:rPr>
              <w:t>Under change control</w:t>
            </w:r>
          </w:p>
        </w:tc>
        <w:tc>
          <w:tcPr>
            <w:tcW w:w="710" w:type="dxa"/>
            <w:shd w:val="solid" w:color="FFFFFF" w:fill="auto"/>
          </w:tcPr>
          <w:p w14:paraId="361ACEEC" w14:textId="77777777" w:rsidR="00436584" w:rsidRDefault="00436584" w:rsidP="00436584">
            <w:pPr>
              <w:pStyle w:val="TAC"/>
              <w:rPr>
                <w:sz w:val="16"/>
                <w:szCs w:val="16"/>
                <w:lang w:eastAsia="ko-KR"/>
              </w:rPr>
            </w:pPr>
            <w:r>
              <w:rPr>
                <w:sz w:val="16"/>
                <w:szCs w:val="16"/>
                <w:lang w:eastAsia="ko-KR"/>
              </w:rPr>
              <w:t>17.0.0</w:t>
            </w:r>
          </w:p>
        </w:tc>
      </w:tr>
      <w:tr w:rsidR="00354BA6" w:rsidRPr="000B537F" w14:paraId="6EFAF267" w14:textId="77777777" w:rsidTr="004F5FFF">
        <w:tblPrEx>
          <w:tblCellMar>
            <w:top w:w="0" w:type="dxa"/>
            <w:bottom w:w="0" w:type="dxa"/>
          </w:tblCellMar>
        </w:tblPrEx>
        <w:tc>
          <w:tcPr>
            <w:tcW w:w="900" w:type="dxa"/>
            <w:shd w:val="solid" w:color="FFFFFF" w:fill="auto"/>
          </w:tcPr>
          <w:p w14:paraId="183AF160" w14:textId="77777777" w:rsidR="00354BA6" w:rsidRDefault="00354BA6" w:rsidP="00436584">
            <w:pPr>
              <w:pStyle w:val="TAC"/>
              <w:rPr>
                <w:sz w:val="16"/>
                <w:szCs w:val="16"/>
                <w:lang w:eastAsia="ko-KR"/>
              </w:rPr>
            </w:pPr>
            <w:r>
              <w:rPr>
                <w:sz w:val="16"/>
                <w:szCs w:val="16"/>
                <w:lang w:eastAsia="ko-KR"/>
              </w:rPr>
              <w:t>2022-09</w:t>
            </w:r>
          </w:p>
        </w:tc>
        <w:tc>
          <w:tcPr>
            <w:tcW w:w="800" w:type="dxa"/>
            <w:shd w:val="solid" w:color="FFFFFF" w:fill="auto"/>
          </w:tcPr>
          <w:p w14:paraId="284AA2C1" w14:textId="77777777" w:rsidR="00354BA6" w:rsidRDefault="00354BA6" w:rsidP="00436584">
            <w:pPr>
              <w:pStyle w:val="TAC"/>
              <w:rPr>
                <w:sz w:val="16"/>
                <w:szCs w:val="16"/>
                <w:lang w:eastAsia="ko-KR"/>
              </w:rPr>
            </w:pPr>
            <w:r>
              <w:rPr>
                <w:sz w:val="16"/>
                <w:szCs w:val="16"/>
                <w:lang w:eastAsia="ko-KR"/>
              </w:rPr>
              <w:t>SA#97-e</w:t>
            </w:r>
          </w:p>
        </w:tc>
        <w:tc>
          <w:tcPr>
            <w:tcW w:w="1094" w:type="dxa"/>
            <w:shd w:val="solid" w:color="FFFFFF" w:fill="auto"/>
          </w:tcPr>
          <w:p w14:paraId="52528667" w14:textId="77777777" w:rsidR="00354BA6" w:rsidRDefault="00354BA6" w:rsidP="00436584">
            <w:pPr>
              <w:pStyle w:val="TAC"/>
              <w:rPr>
                <w:sz w:val="16"/>
                <w:szCs w:val="16"/>
                <w:lang w:eastAsia="ko-KR"/>
              </w:rPr>
            </w:pPr>
            <w:r w:rsidRPr="00354BA6">
              <w:rPr>
                <w:sz w:val="16"/>
                <w:szCs w:val="16"/>
                <w:lang w:eastAsia="ko-KR"/>
              </w:rPr>
              <w:t>SP-220761</w:t>
            </w:r>
          </w:p>
        </w:tc>
        <w:tc>
          <w:tcPr>
            <w:tcW w:w="425" w:type="dxa"/>
            <w:shd w:val="solid" w:color="FFFFFF" w:fill="auto"/>
          </w:tcPr>
          <w:p w14:paraId="42FAF16A" w14:textId="77777777" w:rsidR="00354BA6" w:rsidRPr="000B537F" w:rsidRDefault="00354BA6" w:rsidP="00436584">
            <w:pPr>
              <w:pStyle w:val="TAL"/>
              <w:rPr>
                <w:sz w:val="16"/>
                <w:szCs w:val="16"/>
              </w:rPr>
            </w:pPr>
            <w:r>
              <w:rPr>
                <w:sz w:val="16"/>
                <w:szCs w:val="16"/>
              </w:rPr>
              <w:t>0001</w:t>
            </w:r>
          </w:p>
        </w:tc>
        <w:tc>
          <w:tcPr>
            <w:tcW w:w="425" w:type="dxa"/>
            <w:shd w:val="solid" w:color="FFFFFF" w:fill="auto"/>
          </w:tcPr>
          <w:p w14:paraId="300C3ABD" w14:textId="77777777" w:rsidR="00354BA6" w:rsidRPr="000B537F" w:rsidRDefault="00354BA6" w:rsidP="00436584">
            <w:pPr>
              <w:pStyle w:val="TAR"/>
              <w:rPr>
                <w:sz w:val="16"/>
                <w:szCs w:val="16"/>
              </w:rPr>
            </w:pPr>
            <w:r>
              <w:rPr>
                <w:sz w:val="16"/>
                <w:szCs w:val="16"/>
              </w:rPr>
              <w:t>1</w:t>
            </w:r>
          </w:p>
        </w:tc>
        <w:tc>
          <w:tcPr>
            <w:tcW w:w="425" w:type="dxa"/>
            <w:shd w:val="solid" w:color="FFFFFF" w:fill="auto"/>
          </w:tcPr>
          <w:p w14:paraId="60362639" w14:textId="77777777" w:rsidR="00354BA6" w:rsidRPr="000B537F" w:rsidRDefault="00354BA6" w:rsidP="00436584">
            <w:pPr>
              <w:pStyle w:val="TAC"/>
              <w:rPr>
                <w:sz w:val="16"/>
                <w:szCs w:val="16"/>
              </w:rPr>
            </w:pPr>
            <w:r>
              <w:rPr>
                <w:sz w:val="16"/>
                <w:szCs w:val="16"/>
              </w:rPr>
              <w:t>F</w:t>
            </w:r>
          </w:p>
        </w:tc>
        <w:tc>
          <w:tcPr>
            <w:tcW w:w="4962" w:type="dxa"/>
            <w:shd w:val="solid" w:color="FFFFFF" w:fill="auto"/>
          </w:tcPr>
          <w:p w14:paraId="18653013" w14:textId="77777777" w:rsidR="00354BA6" w:rsidRDefault="00354BA6" w:rsidP="00436584">
            <w:pPr>
              <w:pStyle w:val="TAL"/>
              <w:rPr>
                <w:sz w:val="16"/>
                <w:szCs w:val="16"/>
                <w:lang w:eastAsia="ko-KR"/>
              </w:rPr>
            </w:pPr>
            <w:r w:rsidRPr="00354BA6">
              <w:rPr>
                <w:sz w:val="16"/>
                <w:szCs w:val="16"/>
                <w:lang w:eastAsia="ko-KR"/>
              </w:rPr>
              <w:t>Corrections to TR26.998</w:t>
            </w:r>
          </w:p>
        </w:tc>
        <w:tc>
          <w:tcPr>
            <w:tcW w:w="710" w:type="dxa"/>
            <w:shd w:val="solid" w:color="FFFFFF" w:fill="auto"/>
          </w:tcPr>
          <w:p w14:paraId="7CF21ACC" w14:textId="77777777" w:rsidR="00354BA6" w:rsidRDefault="00354BA6" w:rsidP="00436584">
            <w:pPr>
              <w:pStyle w:val="TAC"/>
              <w:rPr>
                <w:sz w:val="16"/>
                <w:szCs w:val="16"/>
                <w:lang w:eastAsia="ko-KR"/>
              </w:rPr>
            </w:pPr>
            <w:r>
              <w:rPr>
                <w:sz w:val="16"/>
                <w:szCs w:val="16"/>
                <w:lang w:eastAsia="ko-KR"/>
              </w:rPr>
              <w:t>17.1.0</w:t>
            </w:r>
          </w:p>
        </w:tc>
      </w:tr>
      <w:tr w:rsidR="0055720F" w:rsidRPr="000B537F" w14:paraId="758AB709" w14:textId="77777777" w:rsidTr="004F5FFF">
        <w:tblPrEx>
          <w:tblCellMar>
            <w:top w:w="0" w:type="dxa"/>
            <w:bottom w:w="0" w:type="dxa"/>
          </w:tblCellMar>
        </w:tblPrEx>
        <w:tc>
          <w:tcPr>
            <w:tcW w:w="900" w:type="dxa"/>
            <w:shd w:val="solid" w:color="FFFFFF" w:fill="auto"/>
          </w:tcPr>
          <w:p w14:paraId="2C3241A5" w14:textId="77777777" w:rsidR="0055720F" w:rsidRDefault="0055720F" w:rsidP="00436584">
            <w:pPr>
              <w:pStyle w:val="TAC"/>
              <w:rPr>
                <w:sz w:val="16"/>
                <w:szCs w:val="16"/>
                <w:lang w:eastAsia="ko-KR"/>
              </w:rPr>
            </w:pPr>
            <w:r>
              <w:rPr>
                <w:sz w:val="16"/>
                <w:szCs w:val="16"/>
                <w:lang w:eastAsia="ko-KR"/>
              </w:rPr>
              <w:t>2022-12</w:t>
            </w:r>
          </w:p>
        </w:tc>
        <w:tc>
          <w:tcPr>
            <w:tcW w:w="800" w:type="dxa"/>
            <w:shd w:val="solid" w:color="FFFFFF" w:fill="auto"/>
          </w:tcPr>
          <w:p w14:paraId="1F0D23E5" w14:textId="77777777" w:rsidR="0055720F" w:rsidRDefault="0055720F" w:rsidP="00436584">
            <w:pPr>
              <w:pStyle w:val="TAC"/>
              <w:rPr>
                <w:sz w:val="16"/>
                <w:szCs w:val="16"/>
                <w:lang w:eastAsia="ko-KR"/>
              </w:rPr>
            </w:pPr>
            <w:r>
              <w:rPr>
                <w:sz w:val="16"/>
                <w:szCs w:val="16"/>
                <w:lang w:eastAsia="ko-KR"/>
              </w:rPr>
              <w:t>SA#98-e</w:t>
            </w:r>
          </w:p>
        </w:tc>
        <w:tc>
          <w:tcPr>
            <w:tcW w:w="1094" w:type="dxa"/>
            <w:shd w:val="solid" w:color="FFFFFF" w:fill="auto"/>
          </w:tcPr>
          <w:p w14:paraId="5626D092" w14:textId="77777777" w:rsidR="0055720F" w:rsidRPr="00354BA6" w:rsidRDefault="009C3614" w:rsidP="00436584">
            <w:pPr>
              <w:pStyle w:val="TAC"/>
              <w:rPr>
                <w:sz w:val="16"/>
                <w:szCs w:val="16"/>
                <w:lang w:eastAsia="ko-KR"/>
              </w:rPr>
            </w:pPr>
            <w:r w:rsidRPr="009C3614">
              <w:rPr>
                <w:sz w:val="16"/>
                <w:szCs w:val="16"/>
                <w:lang w:eastAsia="ko-KR"/>
              </w:rPr>
              <w:t>SP-221050</w:t>
            </w:r>
          </w:p>
        </w:tc>
        <w:tc>
          <w:tcPr>
            <w:tcW w:w="425" w:type="dxa"/>
            <w:shd w:val="solid" w:color="FFFFFF" w:fill="auto"/>
          </w:tcPr>
          <w:p w14:paraId="2A1C5CB6" w14:textId="77777777" w:rsidR="0055720F" w:rsidRDefault="0055720F" w:rsidP="00436584">
            <w:pPr>
              <w:pStyle w:val="TAL"/>
              <w:rPr>
                <w:sz w:val="16"/>
                <w:szCs w:val="16"/>
              </w:rPr>
            </w:pPr>
            <w:r>
              <w:rPr>
                <w:sz w:val="16"/>
                <w:szCs w:val="16"/>
              </w:rPr>
              <w:t>0002</w:t>
            </w:r>
          </w:p>
        </w:tc>
        <w:tc>
          <w:tcPr>
            <w:tcW w:w="425" w:type="dxa"/>
            <w:shd w:val="solid" w:color="FFFFFF" w:fill="auto"/>
          </w:tcPr>
          <w:p w14:paraId="1D1D8CA2" w14:textId="77777777" w:rsidR="0055720F" w:rsidRDefault="0055720F" w:rsidP="00436584">
            <w:pPr>
              <w:pStyle w:val="TAR"/>
              <w:rPr>
                <w:sz w:val="16"/>
                <w:szCs w:val="16"/>
              </w:rPr>
            </w:pPr>
            <w:r>
              <w:rPr>
                <w:sz w:val="16"/>
                <w:szCs w:val="16"/>
              </w:rPr>
              <w:t>2</w:t>
            </w:r>
          </w:p>
        </w:tc>
        <w:tc>
          <w:tcPr>
            <w:tcW w:w="425" w:type="dxa"/>
            <w:shd w:val="solid" w:color="FFFFFF" w:fill="auto"/>
          </w:tcPr>
          <w:p w14:paraId="11A8E684" w14:textId="77777777" w:rsidR="0055720F" w:rsidRDefault="0055720F" w:rsidP="00436584">
            <w:pPr>
              <w:pStyle w:val="TAC"/>
              <w:rPr>
                <w:sz w:val="16"/>
                <w:szCs w:val="16"/>
              </w:rPr>
            </w:pPr>
            <w:r>
              <w:rPr>
                <w:sz w:val="16"/>
                <w:szCs w:val="16"/>
              </w:rPr>
              <w:t>B</w:t>
            </w:r>
          </w:p>
        </w:tc>
        <w:tc>
          <w:tcPr>
            <w:tcW w:w="4962" w:type="dxa"/>
            <w:shd w:val="solid" w:color="FFFFFF" w:fill="auto"/>
          </w:tcPr>
          <w:p w14:paraId="17A00A42" w14:textId="77777777" w:rsidR="0055720F" w:rsidRPr="00354BA6" w:rsidRDefault="0055720F" w:rsidP="00436584">
            <w:pPr>
              <w:pStyle w:val="TAL"/>
              <w:rPr>
                <w:sz w:val="16"/>
                <w:szCs w:val="16"/>
                <w:lang w:eastAsia="ko-KR"/>
              </w:rPr>
            </w:pPr>
            <w:r>
              <w:rPr>
                <w:sz w:val="16"/>
                <w:szCs w:val="16"/>
                <w:lang w:eastAsia="ko-KR"/>
              </w:rPr>
              <w:t>Corrections and additions on audio aspects</w:t>
            </w:r>
          </w:p>
        </w:tc>
        <w:tc>
          <w:tcPr>
            <w:tcW w:w="710" w:type="dxa"/>
            <w:shd w:val="solid" w:color="FFFFFF" w:fill="auto"/>
          </w:tcPr>
          <w:p w14:paraId="71B63135" w14:textId="77777777" w:rsidR="0055720F" w:rsidRDefault="0055720F" w:rsidP="00436584">
            <w:pPr>
              <w:pStyle w:val="TAC"/>
              <w:rPr>
                <w:sz w:val="16"/>
                <w:szCs w:val="16"/>
                <w:lang w:eastAsia="ko-KR"/>
              </w:rPr>
            </w:pPr>
            <w:r>
              <w:rPr>
                <w:sz w:val="16"/>
                <w:szCs w:val="16"/>
                <w:lang w:eastAsia="ko-KR"/>
              </w:rPr>
              <w:t>18.0.0</w:t>
            </w:r>
          </w:p>
        </w:tc>
      </w:tr>
      <w:bookmarkEnd w:id="213"/>
      <w:bookmarkEnd w:id="239"/>
      <w:bookmarkEnd w:id="240"/>
      <w:bookmarkEnd w:id="241"/>
    </w:tbl>
    <w:p w14:paraId="659CCCFA" w14:textId="77777777" w:rsidR="00E8629F" w:rsidRPr="00235394" w:rsidRDefault="00E8629F"/>
    <w:sectPr w:rsidR="00E8629F" w:rsidRPr="00235394">
      <w:headerReference w:type="default" r:id="rId158"/>
      <w:footerReference w:type="default" r:id="rId159"/>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E38EF" w14:textId="77777777" w:rsidR="00A32BED" w:rsidRDefault="00A32BED">
      <w:r>
        <w:separator/>
      </w:r>
    </w:p>
  </w:endnote>
  <w:endnote w:type="continuationSeparator" w:id="0">
    <w:p w14:paraId="725344A7" w14:textId="77777777" w:rsidR="00A32BED" w:rsidRDefault="00A32B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G Times (WN)">
    <w:altName w:val="Arial"/>
    <w:charset w:val="00"/>
    <w:family w:val="roman"/>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E9922" w14:textId="77777777" w:rsidR="00C82691" w:rsidRDefault="00C8269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778E45" w14:textId="77777777" w:rsidR="00A32BED" w:rsidRDefault="00A32BED">
      <w:r>
        <w:separator/>
      </w:r>
    </w:p>
  </w:footnote>
  <w:footnote w:type="continuationSeparator" w:id="0">
    <w:p w14:paraId="34B21E73" w14:textId="77777777" w:rsidR="00A32BED" w:rsidRDefault="00A32B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017BA" w14:textId="13F82A1A" w:rsidR="00C82691" w:rsidRDefault="00C82691">
    <w:pPr>
      <w:pStyle w:val="Header"/>
      <w:framePr w:wrap="auto" w:vAnchor="text" w:hAnchor="margin" w:xAlign="right" w:y="1"/>
      <w:widowControl/>
    </w:pPr>
    <w:r>
      <w:fldChar w:fldCharType="begin"/>
    </w:r>
    <w:r>
      <w:instrText xml:space="preserve"> STYLEREF ZA </w:instrText>
    </w:r>
    <w:r>
      <w:fldChar w:fldCharType="separate"/>
    </w:r>
    <w:r w:rsidR="003E14AE">
      <w:rPr>
        <w:noProof/>
      </w:rPr>
      <w:t>3GPP TR 26.998 V18.0.0 (2022-12)</w:t>
    </w:r>
    <w:r>
      <w:fldChar w:fldCharType="end"/>
    </w:r>
  </w:p>
  <w:p w14:paraId="2F8B1802" w14:textId="77777777" w:rsidR="00C82691" w:rsidRDefault="00C82691">
    <w:pPr>
      <w:pStyle w:val="Header"/>
      <w:framePr w:wrap="auto" w:vAnchor="text" w:hAnchor="margin" w:xAlign="center" w:y="1"/>
      <w:widowControl/>
    </w:pPr>
    <w:r>
      <w:fldChar w:fldCharType="begin"/>
    </w:r>
    <w:r>
      <w:instrText xml:space="preserve"> PAGE </w:instrText>
    </w:r>
    <w:r>
      <w:fldChar w:fldCharType="separate"/>
    </w:r>
    <w:r>
      <w:t>121</w:t>
    </w:r>
    <w:r>
      <w:fldChar w:fldCharType="end"/>
    </w:r>
  </w:p>
  <w:p w14:paraId="0624CB9D" w14:textId="251D7951" w:rsidR="00C82691" w:rsidRDefault="00C82691">
    <w:pPr>
      <w:pStyle w:val="Header"/>
      <w:framePr w:wrap="auto" w:vAnchor="text" w:hAnchor="margin" w:y="1"/>
      <w:widowControl/>
    </w:pPr>
    <w:r>
      <w:fldChar w:fldCharType="begin"/>
    </w:r>
    <w:r>
      <w:instrText xml:space="preserve"> STYLEREF ZGSM </w:instrText>
    </w:r>
    <w:r>
      <w:fldChar w:fldCharType="separate"/>
    </w:r>
    <w:r w:rsidR="003E14AE">
      <w:rPr>
        <w:noProof/>
      </w:rPr>
      <w:t>Release 18</w:t>
    </w:r>
    <w:r>
      <w:fldChar w:fldCharType="end"/>
    </w:r>
  </w:p>
  <w:p w14:paraId="4CA3F311" w14:textId="77777777" w:rsidR="00C82691" w:rsidRDefault="00C826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064D95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4FA99C6"/>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8D486FD2"/>
    <w:lvl w:ilvl="0">
      <w:start w:val="1"/>
      <w:numFmt w:val="decimal"/>
      <w:pStyle w:val="ListNumber3"/>
      <w:lvlText w:val="%1."/>
      <w:lvlJc w:val="left"/>
      <w:pPr>
        <w:tabs>
          <w:tab w:val="num" w:pos="926"/>
        </w:tabs>
        <w:ind w:left="926" w:hanging="360"/>
      </w:pPr>
    </w:lvl>
  </w:abstractNum>
  <w:abstractNum w:abstractNumId="3" w15:restartNumberingAfterBreak="0">
    <w:nsid w:val="FFFFFFFE"/>
    <w:multiLevelType w:val="singleLevel"/>
    <w:tmpl w:val="FFFFFFFF"/>
    <w:lvl w:ilvl="0">
      <w:numFmt w:val="decimal"/>
      <w:lvlText w:val="*"/>
      <w:lvlJc w:val="left"/>
    </w:lvl>
  </w:abstractNum>
  <w:abstractNum w:abstractNumId="4"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5" w15:restartNumberingAfterBreak="0">
    <w:nsid w:val="04625AA8"/>
    <w:multiLevelType w:val="hybridMultilevel"/>
    <w:tmpl w:val="41E0ADA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0517682C"/>
    <w:multiLevelType w:val="hybridMultilevel"/>
    <w:tmpl w:val="D4C63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CA42AC"/>
    <w:multiLevelType w:val="hybridMultilevel"/>
    <w:tmpl w:val="48D6C17A"/>
    <w:lvl w:ilvl="0" w:tplc="B8DEBAD0">
      <w:numFmt w:val="bullet"/>
      <w:lvlText w:val="-"/>
      <w:lvlJc w:val="left"/>
      <w:pPr>
        <w:ind w:left="720" w:hanging="360"/>
      </w:pPr>
      <w:rPr>
        <w:rFonts w:ascii="Times New Roman" w:eastAsia="Malgun Gothic"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5F717B5"/>
    <w:multiLevelType w:val="hybridMultilevel"/>
    <w:tmpl w:val="B9D6FDC6"/>
    <w:lvl w:ilvl="0" w:tplc="4282C226">
      <w:start w:val="4"/>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 w15:restartNumberingAfterBreak="0">
    <w:nsid w:val="07BF6AA9"/>
    <w:multiLevelType w:val="hybridMultilevel"/>
    <w:tmpl w:val="3F4A8E56"/>
    <w:lvl w:ilvl="0" w:tplc="E2462394">
      <w:start w:val="1"/>
      <w:numFmt w:val="bullet"/>
      <w:lvlText w:val="•"/>
      <w:lvlJc w:val="left"/>
      <w:pPr>
        <w:tabs>
          <w:tab w:val="num" w:pos="720"/>
        </w:tabs>
        <w:ind w:left="720" w:hanging="360"/>
      </w:pPr>
      <w:rPr>
        <w:rFonts w:ascii="Arial" w:hAnsi="Arial" w:hint="default"/>
      </w:rPr>
    </w:lvl>
    <w:lvl w:ilvl="1" w:tplc="6A8CFC78">
      <w:start w:val="270"/>
      <w:numFmt w:val="bullet"/>
      <w:lvlText w:val="◦"/>
      <w:lvlJc w:val="left"/>
      <w:pPr>
        <w:tabs>
          <w:tab w:val="num" w:pos="1440"/>
        </w:tabs>
        <w:ind w:left="1440" w:hanging="360"/>
      </w:pPr>
      <w:rPr>
        <w:rFonts w:ascii="Microsoft Sans Serif" w:hAnsi="Microsoft Sans Serif" w:hint="default"/>
      </w:rPr>
    </w:lvl>
    <w:lvl w:ilvl="2" w:tplc="201E98CC">
      <w:start w:val="1"/>
      <w:numFmt w:val="bullet"/>
      <w:lvlText w:val="•"/>
      <w:lvlJc w:val="left"/>
      <w:pPr>
        <w:tabs>
          <w:tab w:val="num" w:pos="2160"/>
        </w:tabs>
        <w:ind w:left="2160" w:hanging="360"/>
      </w:pPr>
      <w:rPr>
        <w:rFonts w:ascii="Arial" w:hAnsi="Arial" w:hint="default"/>
      </w:rPr>
    </w:lvl>
    <w:lvl w:ilvl="3" w:tplc="73340854" w:tentative="1">
      <w:start w:val="1"/>
      <w:numFmt w:val="bullet"/>
      <w:lvlText w:val="•"/>
      <w:lvlJc w:val="left"/>
      <w:pPr>
        <w:tabs>
          <w:tab w:val="num" w:pos="2880"/>
        </w:tabs>
        <w:ind w:left="2880" w:hanging="360"/>
      </w:pPr>
      <w:rPr>
        <w:rFonts w:ascii="Arial" w:hAnsi="Arial" w:hint="default"/>
      </w:rPr>
    </w:lvl>
    <w:lvl w:ilvl="4" w:tplc="F702A164" w:tentative="1">
      <w:start w:val="1"/>
      <w:numFmt w:val="bullet"/>
      <w:lvlText w:val="•"/>
      <w:lvlJc w:val="left"/>
      <w:pPr>
        <w:tabs>
          <w:tab w:val="num" w:pos="3600"/>
        </w:tabs>
        <w:ind w:left="3600" w:hanging="360"/>
      </w:pPr>
      <w:rPr>
        <w:rFonts w:ascii="Arial" w:hAnsi="Arial" w:hint="default"/>
      </w:rPr>
    </w:lvl>
    <w:lvl w:ilvl="5" w:tplc="0E8C8B2A" w:tentative="1">
      <w:start w:val="1"/>
      <w:numFmt w:val="bullet"/>
      <w:lvlText w:val="•"/>
      <w:lvlJc w:val="left"/>
      <w:pPr>
        <w:tabs>
          <w:tab w:val="num" w:pos="4320"/>
        </w:tabs>
        <w:ind w:left="4320" w:hanging="360"/>
      </w:pPr>
      <w:rPr>
        <w:rFonts w:ascii="Arial" w:hAnsi="Arial" w:hint="default"/>
      </w:rPr>
    </w:lvl>
    <w:lvl w:ilvl="6" w:tplc="53A4114E" w:tentative="1">
      <w:start w:val="1"/>
      <w:numFmt w:val="bullet"/>
      <w:lvlText w:val="•"/>
      <w:lvlJc w:val="left"/>
      <w:pPr>
        <w:tabs>
          <w:tab w:val="num" w:pos="5040"/>
        </w:tabs>
        <w:ind w:left="5040" w:hanging="360"/>
      </w:pPr>
      <w:rPr>
        <w:rFonts w:ascii="Arial" w:hAnsi="Arial" w:hint="default"/>
      </w:rPr>
    </w:lvl>
    <w:lvl w:ilvl="7" w:tplc="3B3E0966" w:tentative="1">
      <w:start w:val="1"/>
      <w:numFmt w:val="bullet"/>
      <w:lvlText w:val="•"/>
      <w:lvlJc w:val="left"/>
      <w:pPr>
        <w:tabs>
          <w:tab w:val="num" w:pos="5760"/>
        </w:tabs>
        <w:ind w:left="5760" w:hanging="360"/>
      </w:pPr>
      <w:rPr>
        <w:rFonts w:ascii="Arial" w:hAnsi="Arial" w:hint="default"/>
      </w:rPr>
    </w:lvl>
    <w:lvl w:ilvl="8" w:tplc="F12CDAE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0C14140A"/>
    <w:multiLevelType w:val="hybridMultilevel"/>
    <w:tmpl w:val="0D82730E"/>
    <w:lvl w:ilvl="0" w:tplc="9904B52C">
      <w:start w:val="1"/>
      <w:numFmt w:val="lowerLetter"/>
      <w:lvlText w:val="%1."/>
      <w:lvlJc w:val="left"/>
      <w:pPr>
        <w:ind w:left="927" w:hanging="360"/>
      </w:pPr>
      <w:rPr>
        <w:rFont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11" w15:restartNumberingAfterBreak="0">
    <w:nsid w:val="0C6D5CB0"/>
    <w:multiLevelType w:val="hybridMultilevel"/>
    <w:tmpl w:val="E376E4D2"/>
    <w:lvl w:ilvl="0" w:tplc="C22816F6">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E9227FE"/>
    <w:multiLevelType w:val="hybridMultilevel"/>
    <w:tmpl w:val="FFD417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26B40DD"/>
    <w:multiLevelType w:val="hybridMultilevel"/>
    <w:tmpl w:val="1B26DB6A"/>
    <w:lvl w:ilvl="0" w:tplc="B99AC00C">
      <w:start w:val="9"/>
      <w:numFmt w:val="decimal"/>
      <w:lvlText w:val="%1."/>
      <w:lvlJc w:val="left"/>
      <w:pPr>
        <w:ind w:left="64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E468D6"/>
    <w:multiLevelType w:val="hybridMultilevel"/>
    <w:tmpl w:val="669E548C"/>
    <w:lvl w:ilvl="0" w:tplc="6A8CFC78">
      <w:start w:val="270"/>
      <w:numFmt w:val="bullet"/>
      <w:lvlText w:val="◦"/>
      <w:lvlJc w:val="left"/>
      <w:pPr>
        <w:ind w:left="1571" w:hanging="360"/>
      </w:pPr>
      <w:rPr>
        <w:rFonts w:ascii="Microsoft Sans Serif" w:hAnsi="Microsoft Sans Serif" w:hint="default"/>
      </w:rPr>
    </w:lvl>
    <w:lvl w:ilvl="1" w:tplc="04090003" w:tentative="1">
      <w:start w:val="1"/>
      <w:numFmt w:val="bullet"/>
      <w:lvlText w:val=""/>
      <w:lvlJc w:val="left"/>
      <w:pPr>
        <w:ind w:left="2051" w:hanging="400"/>
      </w:pPr>
      <w:rPr>
        <w:rFonts w:ascii="Wingdings" w:hAnsi="Wingdings" w:hint="default"/>
      </w:rPr>
    </w:lvl>
    <w:lvl w:ilvl="2" w:tplc="04090005" w:tentative="1">
      <w:start w:val="1"/>
      <w:numFmt w:val="bullet"/>
      <w:lvlText w:val=""/>
      <w:lvlJc w:val="left"/>
      <w:pPr>
        <w:ind w:left="2451" w:hanging="400"/>
      </w:pPr>
      <w:rPr>
        <w:rFonts w:ascii="Wingdings" w:hAnsi="Wingdings" w:hint="default"/>
      </w:rPr>
    </w:lvl>
    <w:lvl w:ilvl="3" w:tplc="04090001" w:tentative="1">
      <w:start w:val="1"/>
      <w:numFmt w:val="bullet"/>
      <w:lvlText w:val=""/>
      <w:lvlJc w:val="left"/>
      <w:pPr>
        <w:ind w:left="2851" w:hanging="400"/>
      </w:pPr>
      <w:rPr>
        <w:rFonts w:ascii="Wingdings" w:hAnsi="Wingdings" w:hint="default"/>
      </w:rPr>
    </w:lvl>
    <w:lvl w:ilvl="4" w:tplc="04090003" w:tentative="1">
      <w:start w:val="1"/>
      <w:numFmt w:val="bullet"/>
      <w:lvlText w:val=""/>
      <w:lvlJc w:val="left"/>
      <w:pPr>
        <w:ind w:left="3251" w:hanging="400"/>
      </w:pPr>
      <w:rPr>
        <w:rFonts w:ascii="Wingdings" w:hAnsi="Wingdings" w:hint="default"/>
      </w:rPr>
    </w:lvl>
    <w:lvl w:ilvl="5" w:tplc="04090005" w:tentative="1">
      <w:start w:val="1"/>
      <w:numFmt w:val="bullet"/>
      <w:lvlText w:val=""/>
      <w:lvlJc w:val="left"/>
      <w:pPr>
        <w:ind w:left="3651" w:hanging="400"/>
      </w:pPr>
      <w:rPr>
        <w:rFonts w:ascii="Wingdings" w:hAnsi="Wingdings" w:hint="default"/>
      </w:rPr>
    </w:lvl>
    <w:lvl w:ilvl="6" w:tplc="04090001" w:tentative="1">
      <w:start w:val="1"/>
      <w:numFmt w:val="bullet"/>
      <w:lvlText w:val=""/>
      <w:lvlJc w:val="left"/>
      <w:pPr>
        <w:ind w:left="4051" w:hanging="400"/>
      </w:pPr>
      <w:rPr>
        <w:rFonts w:ascii="Wingdings" w:hAnsi="Wingdings" w:hint="default"/>
      </w:rPr>
    </w:lvl>
    <w:lvl w:ilvl="7" w:tplc="04090003" w:tentative="1">
      <w:start w:val="1"/>
      <w:numFmt w:val="bullet"/>
      <w:lvlText w:val=""/>
      <w:lvlJc w:val="left"/>
      <w:pPr>
        <w:ind w:left="4451" w:hanging="400"/>
      </w:pPr>
      <w:rPr>
        <w:rFonts w:ascii="Wingdings" w:hAnsi="Wingdings" w:hint="default"/>
      </w:rPr>
    </w:lvl>
    <w:lvl w:ilvl="8" w:tplc="04090005" w:tentative="1">
      <w:start w:val="1"/>
      <w:numFmt w:val="bullet"/>
      <w:lvlText w:val=""/>
      <w:lvlJc w:val="left"/>
      <w:pPr>
        <w:ind w:left="4851" w:hanging="400"/>
      </w:pPr>
      <w:rPr>
        <w:rFonts w:ascii="Wingdings" w:hAnsi="Wingdings" w:hint="default"/>
      </w:rPr>
    </w:lvl>
  </w:abstractNum>
  <w:abstractNum w:abstractNumId="15" w15:restartNumberingAfterBreak="0">
    <w:nsid w:val="17A143AE"/>
    <w:multiLevelType w:val="hybridMultilevel"/>
    <w:tmpl w:val="A070515C"/>
    <w:lvl w:ilvl="0" w:tplc="08090001">
      <w:start w:val="1"/>
      <w:numFmt w:val="bullet"/>
      <w:lvlText w:val=""/>
      <w:lvlJc w:val="left"/>
      <w:pPr>
        <w:ind w:left="1130" w:hanging="360"/>
      </w:pPr>
      <w:rPr>
        <w:rFonts w:ascii="Symbol" w:hAnsi="Symbol" w:hint="default"/>
      </w:rPr>
    </w:lvl>
    <w:lvl w:ilvl="1" w:tplc="08090003">
      <w:start w:val="1"/>
      <w:numFmt w:val="bullet"/>
      <w:lvlText w:val="o"/>
      <w:lvlJc w:val="left"/>
      <w:pPr>
        <w:ind w:left="1850" w:hanging="360"/>
      </w:pPr>
      <w:rPr>
        <w:rFonts w:ascii="Courier New" w:hAnsi="Courier New" w:cs="Courier New" w:hint="default"/>
      </w:rPr>
    </w:lvl>
    <w:lvl w:ilvl="2" w:tplc="08090005">
      <w:start w:val="1"/>
      <w:numFmt w:val="bullet"/>
      <w:lvlText w:val=""/>
      <w:lvlJc w:val="left"/>
      <w:pPr>
        <w:ind w:left="2570" w:hanging="360"/>
      </w:pPr>
      <w:rPr>
        <w:rFonts w:ascii="Wingdings" w:hAnsi="Wingdings" w:hint="default"/>
      </w:rPr>
    </w:lvl>
    <w:lvl w:ilvl="3" w:tplc="08090001" w:tentative="1">
      <w:start w:val="1"/>
      <w:numFmt w:val="bullet"/>
      <w:lvlText w:val=""/>
      <w:lvlJc w:val="left"/>
      <w:pPr>
        <w:ind w:left="3290" w:hanging="360"/>
      </w:pPr>
      <w:rPr>
        <w:rFonts w:ascii="Symbol" w:hAnsi="Symbol" w:hint="default"/>
      </w:rPr>
    </w:lvl>
    <w:lvl w:ilvl="4" w:tplc="08090003" w:tentative="1">
      <w:start w:val="1"/>
      <w:numFmt w:val="bullet"/>
      <w:lvlText w:val="o"/>
      <w:lvlJc w:val="left"/>
      <w:pPr>
        <w:ind w:left="4010" w:hanging="360"/>
      </w:pPr>
      <w:rPr>
        <w:rFonts w:ascii="Courier New" w:hAnsi="Courier New" w:cs="Courier New" w:hint="default"/>
      </w:rPr>
    </w:lvl>
    <w:lvl w:ilvl="5" w:tplc="08090005" w:tentative="1">
      <w:start w:val="1"/>
      <w:numFmt w:val="bullet"/>
      <w:lvlText w:val=""/>
      <w:lvlJc w:val="left"/>
      <w:pPr>
        <w:ind w:left="4730" w:hanging="360"/>
      </w:pPr>
      <w:rPr>
        <w:rFonts w:ascii="Wingdings" w:hAnsi="Wingdings" w:hint="default"/>
      </w:rPr>
    </w:lvl>
    <w:lvl w:ilvl="6" w:tplc="08090001" w:tentative="1">
      <w:start w:val="1"/>
      <w:numFmt w:val="bullet"/>
      <w:lvlText w:val=""/>
      <w:lvlJc w:val="left"/>
      <w:pPr>
        <w:ind w:left="5450" w:hanging="360"/>
      </w:pPr>
      <w:rPr>
        <w:rFonts w:ascii="Symbol" w:hAnsi="Symbol" w:hint="default"/>
      </w:rPr>
    </w:lvl>
    <w:lvl w:ilvl="7" w:tplc="08090003" w:tentative="1">
      <w:start w:val="1"/>
      <w:numFmt w:val="bullet"/>
      <w:lvlText w:val="o"/>
      <w:lvlJc w:val="left"/>
      <w:pPr>
        <w:ind w:left="6170" w:hanging="360"/>
      </w:pPr>
      <w:rPr>
        <w:rFonts w:ascii="Courier New" w:hAnsi="Courier New" w:cs="Courier New" w:hint="default"/>
      </w:rPr>
    </w:lvl>
    <w:lvl w:ilvl="8" w:tplc="08090005" w:tentative="1">
      <w:start w:val="1"/>
      <w:numFmt w:val="bullet"/>
      <w:lvlText w:val=""/>
      <w:lvlJc w:val="left"/>
      <w:pPr>
        <w:ind w:left="6890" w:hanging="360"/>
      </w:pPr>
      <w:rPr>
        <w:rFonts w:ascii="Wingdings" w:hAnsi="Wingdings" w:hint="default"/>
      </w:rPr>
    </w:lvl>
  </w:abstractNum>
  <w:abstractNum w:abstractNumId="16" w15:restartNumberingAfterBreak="0">
    <w:nsid w:val="1A2C477E"/>
    <w:multiLevelType w:val="hybridMultilevel"/>
    <w:tmpl w:val="05804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D334C0"/>
    <w:multiLevelType w:val="hybridMultilevel"/>
    <w:tmpl w:val="B7888384"/>
    <w:lvl w:ilvl="0" w:tplc="366A0344">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1B2A405D"/>
    <w:multiLevelType w:val="hybridMultilevel"/>
    <w:tmpl w:val="BDE6AE32"/>
    <w:lvl w:ilvl="0" w:tplc="04070003">
      <w:start w:val="1"/>
      <w:numFmt w:val="bullet"/>
      <w:lvlText w:val="o"/>
      <w:lvlJc w:val="left"/>
      <w:pPr>
        <w:ind w:left="1367" w:hanging="400"/>
      </w:pPr>
      <w:rPr>
        <w:rFonts w:ascii="Courier New" w:hAnsi="Courier New" w:cs="Courier New" w:hint="default"/>
      </w:rPr>
    </w:lvl>
    <w:lvl w:ilvl="1" w:tplc="04090003" w:tentative="1">
      <w:start w:val="1"/>
      <w:numFmt w:val="bullet"/>
      <w:lvlText w:val=""/>
      <w:lvlJc w:val="left"/>
      <w:pPr>
        <w:ind w:left="1767" w:hanging="400"/>
      </w:pPr>
      <w:rPr>
        <w:rFonts w:ascii="Wingdings" w:hAnsi="Wingdings" w:hint="default"/>
      </w:rPr>
    </w:lvl>
    <w:lvl w:ilvl="2" w:tplc="04090005" w:tentative="1">
      <w:start w:val="1"/>
      <w:numFmt w:val="bullet"/>
      <w:lvlText w:val=""/>
      <w:lvlJc w:val="left"/>
      <w:pPr>
        <w:ind w:left="2167" w:hanging="400"/>
      </w:pPr>
      <w:rPr>
        <w:rFonts w:ascii="Wingdings" w:hAnsi="Wingdings" w:hint="default"/>
      </w:rPr>
    </w:lvl>
    <w:lvl w:ilvl="3" w:tplc="04090001" w:tentative="1">
      <w:start w:val="1"/>
      <w:numFmt w:val="bullet"/>
      <w:lvlText w:val=""/>
      <w:lvlJc w:val="left"/>
      <w:pPr>
        <w:ind w:left="2567" w:hanging="400"/>
      </w:pPr>
      <w:rPr>
        <w:rFonts w:ascii="Wingdings" w:hAnsi="Wingdings" w:hint="default"/>
      </w:rPr>
    </w:lvl>
    <w:lvl w:ilvl="4" w:tplc="04090003" w:tentative="1">
      <w:start w:val="1"/>
      <w:numFmt w:val="bullet"/>
      <w:lvlText w:val=""/>
      <w:lvlJc w:val="left"/>
      <w:pPr>
        <w:ind w:left="2967" w:hanging="400"/>
      </w:pPr>
      <w:rPr>
        <w:rFonts w:ascii="Wingdings" w:hAnsi="Wingdings" w:hint="default"/>
      </w:rPr>
    </w:lvl>
    <w:lvl w:ilvl="5" w:tplc="04090005" w:tentative="1">
      <w:start w:val="1"/>
      <w:numFmt w:val="bullet"/>
      <w:lvlText w:val=""/>
      <w:lvlJc w:val="left"/>
      <w:pPr>
        <w:ind w:left="3367" w:hanging="400"/>
      </w:pPr>
      <w:rPr>
        <w:rFonts w:ascii="Wingdings" w:hAnsi="Wingdings" w:hint="default"/>
      </w:rPr>
    </w:lvl>
    <w:lvl w:ilvl="6" w:tplc="04090001" w:tentative="1">
      <w:start w:val="1"/>
      <w:numFmt w:val="bullet"/>
      <w:lvlText w:val=""/>
      <w:lvlJc w:val="left"/>
      <w:pPr>
        <w:ind w:left="3767" w:hanging="400"/>
      </w:pPr>
      <w:rPr>
        <w:rFonts w:ascii="Wingdings" w:hAnsi="Wingdings" w:hint="default"/>
      </w:rPr>
    </w:lvl>
    <w:lvl w:ilvl="7" w:tplc="04090003" w:tentative="1">
      <w:start w:val="1"/>
      <w:numFmt w:val="bullet"/>
      <w:lvlText w:val=""/>
      <w:lvlJc w:val="left"/>
      <w:pPr>
        <w:ind w:left="4167" w:hanging="400"/>
      </w:pPr>
      <w:rPr>
        <w:rFonts w:ascii="Wingdings" w:hAnsi="Wingdings" w:hint="default"/>
      </w:rPr>
    </w:lvl>
    <w:lvl w:ilvl="8" w:tplc="04090005" w:tentative="1">
      <w:start w:val="1"/>
      <w:numFmt w:val="bullet"/>
      <w:lvlText w:val=""/>
      <w:lvlJc w:val="left"/>
      <w:pPr>
        <w:ind w:left="4567" w:hanging="400"/>
      </w:pPr>
      <w:rPr>
        <w:rFonts w:ascii="Wingdings" w:hAnsi="Wingdings" w:hint="default"/>
      </w:rPr>
    </w:lvl>
  </w:abstractNum>
  <w:abstractNum w:abstractNumId="19" w15:restartNumberingAfterBreak="0">
    <w:nsid w:val="1DAB6781"/>
    <w:multiLevelType w:val="hybridMultilevel"/>
    <w:tmpl w:val="CEFAFF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5640B7"/>
    <w:multiLevelType w:val="hybridMultilevel"/>
    <w:tmpl w:val="EA9E5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602A17"/>
    <w:multiLevelType w:val="hybridMultilevel"/>
    <w:tmpl w:val="FD9E47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11721F3"/>
    <w:multiLevelType w:val="hybridMultilevel"/>
    <w:tmpl w:val="59DCC5F2"/>
    <w:lvl w:ilvl="0" w:tplc="75167028">
      <w:start w:val="20"/>
      <w:numFmt w:val="decimal"/>
      <w:lvlText w:val="%1."/>
      <w:lvlJc w:val="left"/>
      <w:pPr>
        <w:ind w:left="64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237565D"/>
    <w:multiLevelType w:val="hybridMultilevel"/>
    <w:tmpl w:val="1DFCD220"/>
    <w:lvl w:ilvl="0" w:tplc="E716F198">
      <w:start w:val="4"/>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4" w15:restartNumberingAfterBreak="0">
    <w:nsid w:val="238D109B"/>
    <w:multiLevelType w:val="hybridMultilevel"/>
    <w:tmpl w:val="9FAE5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B3558D"/>
    <w:multiLevelType w:val="hybridMultilevel"/>
    <w:tmpl w:val="940E4118"/>
    <w:lvl w:ilvl="0" w:tplc="6A8CFC78">
      <w:start w:val="270"/>
      <w:numFmt w:val="bullet"/>
      <w:lvlText w:val="◦"/>
      <w:lvlJc w:val="left"/>
      <w:pPr>
        <w:ind w:left="1651" w:hanging="400"/>
      </w:pPr>
      <w:rPr>
        <w:rFonts w:ascii="Microsoft Sans Serif" w:hAnsi="Microsoft Sans Serif" w:hint="default"/>
      </w:rPr>
    </w:lvl>
    <w:lvl w:ilvl="1" w:tplc="04090003" w:tentative="1">
      <w:start w:val="1"/>
      <w:numFmt w:val="bullet"/>
      <w:lvlText w:val=""/>
      <w:lvlJc w:val="left"/>
      <w:pPr>
        <w:ind w:left="2051" w:hanging="400"/>
      </w:pPr>
      <w:rPr>
        <w:rFonts w:ascii="Wingdings" w:hAnsi="Wingdings" w:hint="default"/>
      </w:rPr>
    </w:lvl>
    <w:lvl w:ilvl="2" w:tplc="04090005" w:tentative="1">
      <w:start w:val="1"/>
      <w:numFmt w:val="bullet"/>
      <w:lvlText w:val=""/>
      <w:lvlJc w:val="left"/>
      <w:pPr>
        <w:ind w:left="2451" w:hanging="400"/>
      </w:pPr>
      <w:rPr>
        <w:rFonts w:ascii="Wingdings" w:hAnsi="Wingdings" w:hint="default"/>
      </w:rPr>
    </w:lvl>
    <w:lvl w:ilvl="3" w:tplc="04090001" w:tentative="1">
      <w:start w:val="1"/>
      <w:numFmt w:val="bullet"/>
      <w:lvlText w:val=""/>
      <w:lvlJc w:val="left"/>
      <w:pPr>
        <w:ind w:left="2851" w:hanging="400"/>
      </w:pPr>
      <w:rPr>
        <w:rFonts w:ascii="Wingdings" w:hAnsi="Wingdings" w:hint="default"/>
      </w:rPr>
    </w:lvl>
    <w:lvl w:ilvl="4" w:tplc="04090003" w:tentative="1">
      <w:start w:val="1"/>
      <w:numFmt w:val="bullet"/>
      <w:lvlText w:val=""/>
      <w:lvlJc w:val="left"/>
      <w:pPr>
        <w:ind w:left="3251" w:hanging="400"/>
      </w:pPr>
      <w:rPr>
        <w:rFonts w:ascii="Wingdings" w:hAnsi="Wingdings" w:hint="default"/>
      </w:rPr>
    </w:lvl>
    <w:lvl w:ilvl="5" w:tplc="04090005" w:tentative="1">
      <w:start w:val="1"/>
      <w:numFmt w:val="bullet"/>
      <w:lvlText w:val=""/>
      <w:lvlJc w:val="left"/>
      <w:pPr>
        <w:ind w:left="3651" w:hanging="400"/>
      </w:pPr>
      <w:rPr>
        <w:rFonts w:ascii="Wingdings" w:hAnsi="Wingdings" w:hint="default"/>
      </w:rPr>
    </w:lvl>
    <w:lvl w:ilvl="6" w:tplc="04090001" w:tentative="1">
      <w:start w:val="1"/>
      <w:numFmt w:val="bullet"/>
      <w:lvlText w:val=""/>
      <w:lvlJc w:val="left"/>
      <w:pPr>
        <w:ind w:left="4051" w:hanging="400"/>
      </w:pPr>
      <w:rPr>
        <w:rFonts w:ascii="Wingdings" w:hAnsi="Wingdings" w:hint="default"/>
      </w:rPr>
    </w:lvl>
    <w:lvl w:ilvl="7" w:tplc="04090003" w:tentative="1">
      <w:start w:val="1"/>
      <w:numFmt w:val="bullet"/>
      <w:lvlText w:val=""/>
      <w:lvlJc w:val="left"/>
      <w:pPr>
        <w:ind w:left="4451" w:hanging="400"/>
      </w:pPr>
      <w:rPr>
        <w:rFonts w:ascii="Wingdings" w:hAnsi="Wingdings" w:hint="default"/>
      </w:rPr>
    </w:lvl>
    <w:lvl w:ilvl="8" w:tplc="04090005" w:tentative="1">
      <w:start w:val="1"/>
      <w:numFmt w:val="bullet"/>
      <w:lvlText w:val=""/>
      <w:lvlJc w:val="left"/>
      <w:pPr>
        <w:ind w:left="4851" w:hanging="400"/>
      </w:pPr>
      <w:rPr>
        <w:rFonts w:ascii="Wingdings" w:hAnsi="Wingdings" w:hint="default"/>
      </w:rPr>
    </w:lvl>
  </w:abstractNum>
  <w:abstractNum w:abstractNumId="26" w15:restartNumberingAfterBreak="0">
    <w:nsid w:val="248A6FD9"/>
    <w:multiLevelType w:val="hybridMultilevel"/>
    <w:tmpl w:val="6BAAE054"/>
    <w:lvl w:ilvl="0" w:tplc="A1943004">
      <w:start w:val="1"/>
      <w:numFmt w:val="decimal"/>
      <w:lvlText w:val="%1)"/>
      <w:lvlJc w:val="left"/>
      <w:pPr>
        <w:ind w:left="929" w:hanging="360"/>
      </w:pPr>
      <w:rPr>
        <w:rFonts w:hint="default"/>
      </w:rPr>
    </w:lvl>
    <w:lvl w:ilvl="1" w:tplc="04090019" w:tentative="1">
      <w:start w:val="1"/>
      <w:numFmt w:val="upperLetter"/>
      <w:lvlText w:val="%2."/>
      <w:lvlJc w:val="left"/>
      <w:pPr>
        <w:ind w:left="1369" w:hanging="400"/>
      </w:pPr>
    </w:lvl>
    <w:lvl w:ilvl="2" w:tplc="0409001B" w:tentative="1">
      <w:start w:val="1"/>
      <w:numFmt w:val="lowerRoman"/>
      <w:lvlText w:val="%3."/>
      <w:lvlJc w:val="right"/>
      <w:pPr>
        <w:ind w:left="1769" w:hanging="400"/>
      </w:pPr>
    </w:lvl>
    <w:lvl w:ilvl="3" w:tplc="0409000F" w:tentative="1">
      <w:start w:val="1"/>
      <w:numFmt w:val="decimal"/>
      <w:lvlText w:val="%4."/>
      <w:lvlJc w:val="left"/>
      <w:pPr>
        <w:ind w:left="2169" w:hanging="400"/>
      </w:pPr>
    </w:lvl>
    <w:lvl w:ilvl="4" w:tplc="04090019" w:tentative="1">
      <w:start w:val="1"/>
      <w:numFmt w:val="upperLetter"/>
      <w:lvlText w:val="%5."/>
      <w:lvlJc w:val="left"/>
      <w:pPr>
        <w:ind w:left="2569" w:hanging="400"/>
      </w:pPr>
    </w:lvl>
    <w:lvl w:ilvl="5" w:tplc="0409001B" w:tentative="1">
      <w:start w:val="1"/>
      <w:numFmt w:val="lowerRoman"/>
      <w:lvlText w:val="%6."/>
      <w:lvlJc w:val="right"/>
      <w:pPr>
        <w:ind w:left="2969" w:hanging="400"/>
      </w:pPr>
    </w:lvl>
    <w:lvl w:ilvl="6" w:tplc="0409000F" w:tentative="1">
      <w:start w:val="1"/>
      <w:numFmt w:val="decimal"/>
      <w:lvlText w:val="%7."/>
      <w:lvlJc w:val="left"/>
      <w:pPr>
        <w:ind w:left="3369" w:hanging="400"/>
      </w:pPr>
    </w:lvl>
    <w:lvl w:ilvl="7" w:tplc="04090019" w:tentative="1">
      <w:start w:val="1"/>
      <w:numFmt w:val="upperLetter"/>
      <w:lvlText w:val="%8."/>
      <w:lvlJc w:val="left"/>
      <w:pPr>
        <w:ind w:left="3769" w:hanging="400"/>
      </w:pPr>
    </w:lvl>
    <w:lvl w:ilvl="8" w:tplc="0409001B" w:tentative="1">
      <w:start w:val="1"/>
      <w:numFmt w:val="lowerRoman"/>
      <w:lvlText w:val="%9."/>
      <w:lvlJc w:val="right"/>
      <w:pPr>
        <w:ind w:left="4169" w:hanging="400"/>
      </w:pPr>
    </w:lvl>
  </w:abstractNum>
  <w:abstractNum w:abstractNumId="27" w15:restartNumberingAfterBreak="0">
    <w:nsid w:val="2517143C"/>
    <w:multiLevelType w:val="hybridMultilevel"/>
    <w:tmpl w:val="F48435F2"/>
    <w:lvl w:ilvl="0" w:tplc="08090001">
      <w:start w:val="1"/>
      <w:numFmt w:val="bullet"/>
      <w:lvlText w:val=""/>
      <w:lvlJc w:val="left"/>
      <w:pPr>
        <w:ind w:left="1130" w:hanging="360"/>
      </w:pPr>
      <w:rPr>
        <w:rFonts w:ascii="Symbol" w:hAnsi="Symbol" w:hint="default"/>
      </w:rPr>
    </w:lvl>
    <w:lvl w:ilvl="1" w:tplc="0809000F">
      <w:start w:val="1"/>
      <w:numFmt w:val="decimal"/>
      <w:lvlText w:val="%2."/>
      <w:lvlJc w:val="left"/>
      <w:pPr>
        <w:ind w:left="1850" w:hanging="360"/>
      </w:pPr>
      <w:rPr>
        <w:rFonts w:hint="default"/>
      </w:rPr>
    </w:lvl>
    <w:lvl w:ilvl="2" w:tplc="08090005" w:tentative="1">
      <w:start w:val="1"/>
      <w:numFmt w:val="bullet"/>
      <w:lvlText w:val=""/>
      <w:lvlJc w:val="left"/>
      <w:pPr>
        <w:ind w:left="2570" w:hanging="360"/>
      </w:pPr>
      <w:rPr>
        <w:rFonts w:ascii="Wingdings" w:hAnsi="Wingdings" w:hint="default"/>
      </w:rPr>
    </w:lvl>
    <w:lvl w:ilvl="3" w:tplc="08090001" w:tentative="1">
      <w:start w:val="1"/>
      <w:numFmt w:val="bullet"/>
      <w:lvlText w:val=""/>
      <w:lvlJc w:val="left"/>
      <w:pPr>
        <w:ind w:left="3290" w:hanging="360"/>
      </w:pPr>
      <w:rPr>
        <w:rFonts w:ascii="Symbol" w:hAnsi="Symbol" w:hint="default"/>
      </w:rPr>
    </w:lvl>
    <w:lvl w:ilvl="4" w:tplc="08090003" w:tentative="1">
      <w:start w:val="1"/>
      <w:numFmt w:val="bullet"/>
      <w:lvlText w:val="o"/>
      <w:lvlJc w:val="left"/>
      <w:pPr>
        <w:ind w:left="4010" w:hanging="360"/>
      </w:pPr>
      <w:rPr>
        <w:rFonts w:ascii="Courier New" w:hAnsi="Courier New" w:cs="Courier New" w:hint="default"/>
      </w:rPr>
    </w:lvl>
    <w:lvl w:ilvl="5" w:tplc="08090005" w:tentative="1">
      <w:start w:val="1"/>
      <w:numFmt w:val="bullet"/>
      <w:lvlText w:val=""/>
      <w:lvlJc w:val="left"/>
      <w:pPr>
        <w:ind w:left="4730" w:hanging="360"/>
      </w:pPr>
      <w:rPr>
        <w:rFonts w:ascii="Wingdings" w:hAnsi="Wingdings" w:hint="default"/>
      </w:rPr>
    </w:lvl>
    <w:lvl w:ilvl="6" w:tplc="08090001" w:tentative="1">
      <w:start w:val="1"/>
      <w:numFmt w:val="bullet"/>
      <w:lvlText w:val=""/>
      <w:lvlJc w:val="left"/>
      <w:pPr>
        <w:ind w:left="5450" w:hanging="360"/>
      </w:pPr>
      <w:rPr>
        <w:rFonts w:ascii="Symbol" w:hAnsi="Symbol" w:hint="default"/>
      </w:rPr>
    </w:lvl>
    <w:lvl w:ilvl="7" w:tplc="08090003" w:tentative="1">
      <w:start w:val="1"/>
      <w:numFmt w:val="bullet"/>
      <w:lvlText w:val="o"/>
      <w:lvlJc w:val="left"/>
      <w:pPr>
        <w:ind w:left="6170" w:hanging="360"/>
      </w:pPr>
      <w:rPr>
        <w:rFonts w:ascii="Courier New" w:hAnsi="Courier New" w:cs="Courier New" w:hint="default"/>
      </w:rPr>
    </w:lvl>
    <w:lvl w:ilvl="8" w:tplc="08090005" w:tentative="1">
      <w:start w:val="1"/>
      <w:numFmt w:val="bullet"/>
      <w:lvlText w:val=""/>
      <w:lvlJc w:val="left"/>
      <w:pPr>
        <w:ind w:left="6890" w:hanging="360"/>
      </w:pPr>
      <w:rPr>
        <w:rFonts w:ascii="Wingdings" w:hAnsi="Wingdings" w:hint="default"/>
      </w:rPr>
    </w:lvl>
  </w:abstractNum>
  <w:abstractNum w:abstractNumId="28" w15:restartNumberingAfterBreak="0">
    <w:nsid w:val="25A618FF"/>
    <w:multiLevelType w:val="hybridMultilevel"/>
    <w:tmpl w:val="59F8099A"/>
    <w:lvl w:ilvl="0" w:tplc="6A8CFC78">
      <w:start w:val="270"/>
      <w:numFmt w:val="bullet"/>
      <w:lvlText w:val="◦"/>
      <w:lvlJc w:val="left"/>
      <w:pPr>
        <w:ind w:left="1651" w:hanging="400"/>
      </w:pPr>
      <w:rPr>
        <w:rFonts w:ascii="Microsoft Sans Serif" w:hAnsi="Microsoft Sans Serif" w:hint="default"/>
      </w:rPr>
    </w:lvl>
    <w:lvl w:ilvl="1" w:tplc="04090003" w:tentative="1">
      <w:start w:val="1"/>
      <w:numFmt w:val="bullet"/>
      <w:lvlText w:val=""/>
      <w:lvlJc w:val="left"/>
      <w:pPr>
        <w:ind w:left="2051" w:hanging="400"/>
      </w:pPr>
      <w:rPr>
        <w:rFonts w:ascii="Wingdings" w:hAnsi="Wingdings" w:hint="default"/>
      </w:rPr>
    </w:lvl>
    <w:lvl w:ilvl="2" w:tplc="04090005" w:tentative="1">
      <w:start w:val="1"/>
      <w:numFmt w:val="bullet"/>
      <w:lvlText w:val=""/>
      <w:lvlJc w:val="left"/>
      <w:pPr>
        <w:ind w:left="2451" w:hanging="400"/>
      </w:pPr>
      <w:rPr>
        <w:rFonts w:ascii="Wingdings" w:hAnsi="Wingdings" w:hint="default"/>
      </w:rPr>
    </w:lvl>
    <w:lvl w:ilvl="3" w:tplc="04090001" w:tentative="1">
      <w:start w:val="1"/>
      <w:numFmt w:val="bullet"/>
      <w:lvlText w:val=""/>
      <w:lvlJc w:val="left"/>
      <w:pPr>
        <w:ind w:left="2851" w:hanging="400"/>
      </w:pPr>
      <w:rPr>
        <w:rFonts w:ascii="Wingdings" w:hAnsi="Wingdings" w:hint="default"/>
      </w:rPr>
    </w:lvl>
    <w:lvl w:ilvl="4" w:tplc="04090003" w:tentative="1">
      <w:start w:val="1"/>
      <w:numFmt w:val="bullet"/>
      <w:lvlText w:val=""/>
      <w:lvlJc w:val="left"/>
      <w:pPr>
        <w:ind w:left="3251" w:hanging="400"/>
      </w:pPr>
      <w:rPr>
        <w:rFonts w:ascii="Wingdings" w:hAnsi="Wingdings" w:hint="default"/>
      </w:rPr>
    </w:lvl>
    <w:lvl w:ilvl="5" w:tplc="04090005" w:tentative="1">
      <w:start w:val="1"/>
      <w:numFmt w:val="bullet"/>
      <w:lvlText w:val=""/>
      <w:lvlJc w:val="left"/>
      <w:pPr>
        <w:ind w:left="3651" w:hanging="400"/>
      </w:pPr>
      <w:rPr>
        <w:rFonts w:ascii="Wingdings" w:hAnsi="Wingdings" w:hint="default"/>
      </w:rPr>
    </w:lvl>
    <w:lvl w:ilvl="6" w:tplc="04090001" w:tentative="1">
      <w:start w:val="1"/>
      <w:numFmt w:val="bullet"/>
      <w:lvlText w:val=""/>
      <w:lvlJc w:val="left"/>
      <w:pPr>
        <w:ind w:left="4051" w:hanging="400"/>
      </w:pPr>
      <w:rPr>
        <w:rFonts w:ascii="Wingdings" w:hAnsi="Wingdings" w:hint="default"/>
      </w:rPr>
    </w:lvl>
    <w:lvl w:ilvl="7" w:tplc="04090003" w:tentative="1">
      <w:start w:val="1"/>
      <w:numFmt w:val="bullet"/>
      <w:lvlText w:val=""/>
      <w:lvlJc w:val="left"/>
      <w:pPr>
        <w:ind w:left="4451" w:hanging="400"/>
      </w:pPr>
      <w:rPr>
        <w:rFonts w:ascii="Wingdings" w:hAnsi="Wingdings" w:hint="default"/>
      </w:rPr>
    </w:lvl>
    <w:lvl w:ilvl="8" w:tplc="04090005" w:tentative="1">
      <w:start w:val="1"/>
      <w:numFmt w:val="bullet"/>
      <w:lvlText w:val=""/>
      <w:lvlJc w:val="left"/>
      <w:pPr>
        <w:ind w:left="4851" w:hanging="400"/>
      </w:pPr>
      <w:rPr>
        <w:rFonts w:ascii="Wingdings" w:hAnsi="Wingdings" w:hint="default"/>
      </w:rPr>
    </w:lvl>
  </w:abstractNum>
  <w:abstractNum w:abstractNumId="29" w15:restartNumberingAfterBreak="0">
    <w:nsid w:val="274C4C74"/>
    <w:multiLevelType w:val="hybridMultilevel"/>
    <w:tmpl w:val="A76E9468"/>
    <w:lvl w:ilvl="0" w:tplc="8A9279EA">
      <w:start w:val="1"/>
      <w:numFmt w:val="lowerLetter"/>
      <w:lvlText w:val="%1."/>
      <w:lvlJc w:val="left"/>
      <w:pPr>
        <w:ind w:left="927" w:hanging="360"/>
      </w:pPr>
      <w:rPr>
        <w:rFont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30" w15:restartNumberingAfterBreak="0">
    <w:nsid w:val="27715AB2"/>
    <w:multiLevelType w:val="hybridMultilevel"/>
    <w:tmpl w:val="B1D49114"/>
    <w:lvl w:ilvl="0" w:tplc="5CE05120">
      <w:start w:val="10"/>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282E2A2E"/>
    <w:multiLevelType w:val="hybridMultilevel"/>
    <w:tmpl w:val="123E48A6"/>
    <w:lvl w:ilvl="0" w:tplc="D0ACFB80">
      <w:start w:val="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2E191FBA"/>
    <w:multiLevelType w:val="hybridMultilevel"/>
    <w:tmpl w:val="D070D6B8"/>
    <w:lvl w:ilvl="0" w:tplc="289C3424">
      <w:start w:val="3"/>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3" w15:restartNumberingAfterBreak="0">
    <w:nsid w:val="2E681138"/>
    <w:multiLevelType w:val="hybridMultilevel"/>
    <w:tmpl w:val="FB5ED838"/>
    <w:lvl w:ilvl="0" w:tplc="20000015">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2FE46839"/>
    <w:multiLevelType w:val="hybridMultilevel"/>
    <w:tmpl w:val="4060133A"/>
    <w:lvl w:ilvl="0" w:tplc="04090001">
      <w:start w:val="1"/>
      <w:numFmt w:val="bullet"/>
      <w:lvlText w:val=""/>
      <w:lvlJc w:val="left"/>
      <w:pPr>
        <w:ind w:left="840" w:hanging="360"/>
      </w:pPr>
      <w:rPr>
        <w:rFonts w:ascii="Symbol" w:hAnsi="Symbol" w:hint="default"/>
      </w:rPr>
    </w:lvl>
    <w:lvl w:ilvl="1" w:tplc="04090003">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5" w15:restartNumberingAfterBreak="0">
    <w:nsid w:val="3115310B"/>
    <w:multiLevelType w:val="hybridMultilevel"/>
    <w:tmpl w:val="907A22D8"/>
    <w:lvl w:ilvl="0" w:tplc="7E3E904E">
      <w:start w:val="1"/>
      <w:numFmt w:val="bullet"/>
      <w:lvlText w:val="-"/>
      <w:lvlJc w:val="left"/>
      <w:pPr>
        <w:ind w:left="720" w:hanging="360"/>
      </w:pPr>
      <w:rPr>
        <w:rFonts w:ascii="Calibri" w:eastAsia="Malgun Gothic"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22B5472"/>
    <w:multiLevelType w:val="hybridMultilevel"/>
    <w:tmpl w:val="A53C8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5E07E9B"/>
    <w:multiLevelType w:val="hybridMultilevel"/>
    <w:tmpl w:val="917242A6"/>
    <w:lvl w:ilvl="0" w:tplc="812627A0">
      <w:start w:val="3"/>
      <w:numFmt w:val="bullet"/>
      <w:lvlText w:val="-"/>
      <w:lvlJc w:val="left"/>
      <w:pPr>
        <w:ind w:left="720" w:hanging="360"/>
      </w:pPr>
      <w:rPr>
        <w:rFonts w:ascii="Times New Roman" w:eastAsia="Malgun Gothic"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370A31D2"/>
    <w:multiLevelType w:val="hybridMultilevel"/>
    <w:tmpl w:val="1672804E"/>
    <w:lvl w:ilvl="0" w:tplc="04070003">
      <w:start w:val="1"/>
      <w:numFmt w:val="bullet"/>
      <w:lvlText w:val="o"/>
      <w:lvlJc w:val="left"/>
      <w:pPr>
        <w:ind w:left="1367" w:hanging="400"/>
      </w:pPr>
      <w:rPr>
        <w:rFonts w:ascii="Courier New" w:hAnsi="Courier New" w:cs="Courier New" w:hint="default"/>
      </w:rPr>
    </w:lvl>
    <w:lvl w:ilvl="1" w:tplc="04090003" w:tentative="1">
      <w:start w:val="1"/>
      <w:numFmt w:val="bullet"/>
      <w:lvlText w:val=""/>
      <w:lvlJc w:val="left"/>
      <w:pPr>
        <w:ind w:left="1767" w:hanging="400"/>
      </w:pPr>
      <w:rPr>
        <w:rFonts w:ascii="Wingdings" w:hAnsi="Wingdings" w:hint="default"/>
      </w:rPr>
    </w:lvl>
    <w:lvl w:ilvl="2" w:tplc="04090005" w:tentative="1">
      <w:start w:val="1"/>
      <w:numFmt w:val="bullet"/>
      <w:lvlText w:val=""/>
      <w:lvlJc w:val="left"/>
      <w:pPr>
        <w:ind w:left="2167" w:hanging="400"/>
      </w:pPr>
      <w:rPr>
        <w:rFonts w:ascii="Wingdings" w:hAnsi="Wingdings" w:hint="default"/>
      </w:rPr>
    </w:lvl>
    <w:lvl w:ilvl="3" w:tplc="04090001" w:tentative="1">
      <w:start w:val="1"/>
      <w:numFmt w:val="bullet"/>
      <w:lvlText w:val=""/>
      <w:lvlJc w:val="left"/>
      <w:pPr>
        <w:ind w:left="2567" w:hanging="400"/>
      </w:pPr>
      <w:rPr>
        <w:rFonts w:ascii="Wingdings" w:hAnsi="Wingdings" w:hint="default"/>
      </w:rPr>
    </w:lvl>
    <w:lvl w:ilvl="4" w:tplc="04090003" w:tentative="1">
      <w:start w:val="1"/>
      <w:numFmt w:val="bullet"/>
      <w:lvlText w:val=""/>
      <w:lvlJc w:val="left"/>
      <w:pPr>
        <w:ind w:left="2967" w:hanging="400"/>
      </w:pPr>
      <w:rPr>
        <w:rFonts w:ascii="Wingdings" w:hAnsi="Wingdings" w:hint="default"/>
      </w:rPr>
    </w:lvl>
    <w:lvl w:ilvl="5" w:tplc="04090005" w:tentative="1">
      <w:start w:val="1"/>
      <w:numFmt w:val="bullet"/>
      <w:lvlText w:val=""/>
      <w:lvlJc w:val="left"/>
      <w:pPr>
        <w:ind w:left="3367" w:hanging="400"/>
      </w:pPr>
      <w:rPr>
        <w:rFonts w:ascii="Wingdings" w:hAnsi="Wingdings" w:hint="default"/>
      </w:rPr>
    </w:lvl>
    <w:lvl w:ilvl="6" w:tplc="04090001" w:tentative="1">
      <w:start w:val="1"/>
      <w:numFmt w:val="bullet"/>
      <w:lvlText w:val=""/>
      <w:lvlJc w:val="left"/>
      <w:pPr>
        <w:ind w:left="3767" w:hanging="400"/>
      </w:pPr>
      <w:rPr>
        <w:rFonts w:ascii="Wingdings" w:hAnsi="Wingdings" w:hint="default"/>
      </w:rPr>
    </w:lvl>
    <w:lvl w:ilvl="7" w:tplc="04090003" w:tentative="1">
      <w:start w:val="1"/>
      <w:numFmt w:val="bullet"/>
      <w:lvlText w:val=""/>
      <w:lvlJc w:val="left"/>
      <w:pPr>
        <w:ind w:left="4167" w:hanging="400"/>
      </w:pPr>
      <w:rPr>
        <w:rFonts w:ascii="Wingdings" w:hAnsi="Wingdings" w:hint="default"/>
      </w:rPr>
    </w:lvl>
    <w:lvl w:ilvl="8" w:tplc="04090005" w:tentative="1">
      <w:start w:val="1"/>
      <w:numFmt w:val="bullet"/>
      <w:lvlText w:val=""/>
      <w:lvlJc w:val="left"/>
      <w:pPr>
        <w:ind w:left="4567" w:hanging="400"/>
      </w:pPr>
      <w:rPr>
        <w:rFonts w:ascii="Wingdings" w:hAnsi="Wingdings" w:hint="default"/>
      </w:rPr>
    </w:lvl>
  </w:abstractNum>
  <w:abstractNum w:abstractNumId="39" w15:restartNumberingAfterBreak="0">
    <w:nsid w:val="39290791"/>
    <w:multiLevelType w:val="hybridMultilevel"/>
    <w:tmpl w:val="1BBC481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0" w15:restartNumberingAfterBreak="0">
    <w:nsid w:val="3A080627"/>
    <w:multiLevelType w:val="hybridMultilevel"/>
    <w:tmpl w:val="6406CA08"/>
    <w:lvl w:ilvl="0" w:tplc="F3C67492">
      <w:start w:val="4"/>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3C6402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3C7467E9"/>
    <w:multiLevelType w:val="hybridMultilevel"/>
    <w:tmpl w:val="2BC6C144"/>
    <w:lvl w:ilvl="0" w:tplc="6A8CFC78">
      <w:start w:val="270"/>
      <w:numFmt w:val="bullet"/>
      <w:lvlText w:val="◦"/>
      <w:lvlJc w:val="left"/>
      <w:pPr>
        <w:ind w:left="1367" w:hanging="400"/>
      </w:pPr>
      <w:rPr>
        <w:rFonts w:ascii="Microsoft Sans Serif" w:hAnsi="Microsoft Sans Serif" w:hint="default"/>
      </w:rPr>
    </w:lvl>
    <w:lvl w:ilvl="1" w:tplc="04090003" w:tentative="1">
      <w:start w:val="1"/>
      <w:numFmt w:val="bullet"/>
      <w:lvlText w:val=""/>
      <w:lvlJc w:val="left"/>
      <w:pPr>
        <w:ind w:left="1767" w:hanging="400"/>
      </w:pPr>
      <w:rPr>
        <w:rFonts w:ascii="Wingdings" w:hAnsi="Wingdings" w:hint="default"/>
      </w:rPr>
    </w:lvl>
    <w:lvl w:ilvl="2" w:tplc="04090005" w:tentative="1">
      <w:start w:val="1"/>
      <w:numFmt w:val="bullet"/>
      <w:lvlText w:val=""/>
      <w:lvlJc w:val="left"/>
      <w:pPr>
        <w:ind w:left="2167" w:hanging="400"/>
      </w:pPr>
      <w:rPr>
        <w:rFonts w:ascii="Wingdings" w:hAnsi="Wingdings" w:hint="default"/>
      </w:rPr>
    </w:lvl>
    <w:lvl w:ilvl="3" w:tplc="04090001" w:tentative="1">
      <w:start w:val="1"/>
      <w:numFmt w:val="bullet"/>
      <w:lvlText w:val=""/>
      <w:lvlJc w:val="left"/>
      <w:pPr>
        <w:ind w:left="2567" w:hanging="400"/>
      </w:pPr>
      <w:rPr>
        <w:rFonts w:ascii="Wingdings" w:hAnsi="Wingdings" w:hint="default"/>
      </w:rPr>
    </w:lvl>
    <w:lvl w:ilvl="4" w:tplc="04090003" w:tentative="1">
      <w:start w:val="1"/>
      <w:numFmt w:val="bullet"/>
      <w:lvlText w:val=""/>
      <w:lvlJc w:val="left"/>
      <w:pPr>
        <w:ind w:left="2967" w:hanging="400"/>
      </w:pPr>
      <w:rPr>
        <w:rFonts w:ascii="Wingdings" w:hAnsi="Wingdings" w:hint="default"/>
      </w:rPr>
    </w:lvl>
    <w:lvl w:ilvl="5" w:tplc="04090005" w:tentative="1">
      <w:start w:val="1"/>
      <w:numFmt w:val="bullet"/>
      <w:lvlText w:val=""/>
      <w:lvlJc w:val="left"/>
      <w:pPr>
        <w:ind w:left="3367" w:hanging="400"/>
      </w:pPr>
      <w:rPr>
        <w:rFonts w:ascii="Wingdings" w:hAnsi="Wingdings" w:hint="default"/>
      </w:rPr>
    </w:lvl>
    <w:lvl w:ilvl="6" w:tplc="04090001" w:tentative="1">
      <w:start w:val="1"/>
      <w:numFmt w:val="bullet"/>
      <w:lvlText w:val=""/>
      <w:lvlJc w:val="left"/>
      <w:pPr>
        <w:ind w:left="3767" w:hanging="400"/>
      </w:pPr>
      <w:rPr>
        <w:rFonts w:ascii="Wingdings" w:hAnsi="Wingdings" w:hint="default"/>
      </w:rPr>
    </w:lvl>
    <w:lvl w:ilvl="7" w:tplc="04090003" w:tentative="1">
      <w:start w:val="1"/>
      <w:numFmt w:val="bullet"/>
      <w:lvlText w:val=""/>
      <w:lvlJc w:val="left"/>
      <w:pPr>
        <w:ind w:left="4167" w:hanging="400"/>
      </w:pPr>
      <w:rPr>
        <w:rFonts w:ascii="Wingdings" w:hAnsi="Wingdings" w:hint="default"/>
      </w:rPr>
    </w:lvl>
    <w:lvl w:ilvl="8" w:tplc="04090005" w:tentative="1">
      <w:start w:val="1"/>
      <w:numFmt w:val="bullet"/>
      <w:lvlText w:val=""/>
      <w:lvlJc w:val="left"/>
      <w:pPr>
        <w:ind w:left="4567" w:hanging="400"/>
      </w:pPr>
      <w:rPr>
        <w:rFonts w:ascii="Wingdings" w:hAnsi="Wingdings" w:hint="default"/>
      </w:rPr>
    </w:lvl>
  </w:abstractNum>
  <w:abstractNum w:abstractNumId="43" w15:restartNumberingAfterBreak="0">
    <w:nsid w:val="3D8C749A"/>
    <w:multiLevelType w:val="hybridMultilevel"/>
    <w:tmpl w:val="3564C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41371E1C"/>
    <w:multiLevelType w:val="hybridMultilevel"/>
    <w:tmpl w:val="616AA7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1AA4B6C"/>
    <w:multiLevelType w:val="hybridMultilevel"/>
    <w:tmpl w:val="801C4BCE"/>
    <w:lvl w:ilvl="0" w:tplc="A6C8E7E2">
      <w:start w:val="2"/>
      <w:numFmt w:val="decimal"/>
      <w:lvlText w:val="%1."/>
      <w:lvlJc w:val="left"/>
      <w:pPr>
        <w:ind w:left="644"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1FD503D"/>
    <w:multiLevelType w:val="hybridMultilevel"/>
    <w:tmpl w:val="F83A6F6C"/>
    <w:lvl w:ilvl="0" w:tplc="726276CE">
      <w:start w:val="1"/>
      <w:numFmt w:val="bullet"/>
      <w:lvlText w:val="-"/>
      <w:lvlJc w:val="left"/>
      <w:pPr>
        <w:ind w:left="1287" w:hanging="360"/>
      </w:pPr>
      <w:rPr>
        <w:rFonts w:ascii="Calibri" w:eastAsia="Malgun Gothic" w:hAnsi="Calibri" w:cs="Calibri"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7" w15:restartNumberingAfterBreak="0">
    <w:nsid w:val="43252D96"/>
    <w:multiLevelType w:val="hybridMultilevel"/>
    <w:tmpl w:val="938E3DC2"/>
    <w:lvl w:ilvl="0" w:tplc="BA5AA0E2">
      <w:start w:val="1"/>
      <w:numFmt w:val="lowerLetter"/>
      <w:lvlText w:val="%1."/>
      <w:lvlJc w:val="left"/>
      <w:pPr>
        <w:ind w:left="1004" w:hanging="360"/>
      </w:pPr>
      <w:rPr>
        <w:rFonts w:hint="default"/>
      </w:rPr>
    </w:lvl>
    <w:lvl w:ilvl="1" w:tplc="04090019" w:tentative="1">
      <w:start w:val="1"/>
      <w:numFmt w:val="upperLetter"/>
      <w:lvlText w:val="%2."/>
      <w:lvlJc w:val="left"/>
      <w:pPr>
        <w:ind w:left="1444" w:hanging="400"/>
      </w:pPr>
    </w:lvl>
    <w:lvl w:ilvl="2" w:tplc="0409001B" w:tentative="1">
      <w:start w:val="1"/>
      <w:numFmt w:val="lowerRoman"/>
      <w:lvlText w:val="%3."/>
      <w:lvlJc w:val="right"/>
      <w:pPr>
        <w:ind w:left="1844" w:hanging="400"/>
      </w:pPr>
    </w:lvl>
    <w:lvl w:ilvl="3" w:tplc="0409000F" w:tentative="1">
      <w:start w:val="1"/>
      <w:numFmt w:val="decimal"/>
      <w:lvlText w:val="%4."/>
      <w:lvlJc w:val="left"/>
      <w:pPr>
        <w:ind w:left="2244" w:hanging="400"/>
      </w:pPr>
    </w:lvl>
    <w:lvl w:ilvl="4" w:tplc="04090019" w:tentative="1">
      <w:start w:val="1"/>
      <w:numFmt w:val="upperLetter"/>
      <w:lvlText w:val="%5."/>
      <w:lvlJc w:val="left"/>
      <w:pPr>
        <w:ind w:left="2644" w:hanging="400"/>
      </w:pPr>
    </w:lvl>
    <w:lvl w:ilvl="5" w:tplc="0409001B" w:tentative="1">
      <w:start w:val="1"/>
      <w:numFmt w:val="lowerRoman"/>
      <w:lvlText w:val="%6."/>
      <w:lvlJc w:val="right"/>
      <w:pPr>
        <w:ind w:left="3044" w:hanging="400"/>
      </w:pPr>
    </w:lvl>
    <w:lvl w:ilvl="6" w:tplc="0409000F" w:tentative="1">
      <w:start w:val="1"/>
      <w:numFmt w:val="decimal"/>
      <w:lvlText w:val="%7."/>
      <w:lvlJc w:val="left"/>
      <w:pPr>
        <w:ind w:left="3444" w:hanging="400"/>
      </w:pPr>
    </w:lvl>
    <w:lvl w:ilvl="7" w:tplc="04090019" w:tentative="1">
      <w:start w:val="1"/>
      <w:numFmt w:val="upperLetter"/>
      <w:lvlText w:val="%8."/>
      <w:lvlJc w:val="left"/>
      <w:pPr>
        <w:ind w:left="3844" w:hanging="400"/>
      </w:pPr>
    </w:lvl>
    <w:lvl w:ilvl="8" w:tplc="0409001B" w:tentative="1">
      <w:start w:val="1"/>
      <w:numFmt w:val="lowerRoman"/>
      <w:lvlText w:val="%9."/>
      <w:lvlJc w:val="right"/>
      <w:pPr>
        <w:ind w:left="4244" w:hanging="400"/>
      </w:pPr>
    </w:lvl>
  </w:abstractNum>
  <w:abstractNum w:abstractNumId="48" w15:restartNumberingAfterBreak="0">
    <w:nsid w:val="43876421"/>
    <w:multiLevelType w:val="multilevel"/>
    <w:tmpl w:val="9968BDEE"/>
    <w:lvl w:ilvl="0">
      <w:start w:val="1"/>
      <w:numFmt w:val="decimal"/>
      <w:pStyle w:val="Heading1"/>
      <w:lvlText w:val="%1"/>
      <w:lvlJc w:val="left"/>
      <w:pPr>
        <w:ind w:left="432" w:hanging="432"/>
      </w:pPr>
    </w:lvl>
    <w:lvl w:ilvl="1">
      <w:start w:val="1"/>
      <w:numFmt w:val="decimal"/>
      <w:pStyle w:val="Heading2"/>
      <w:lvlText w:val="%1.%2"/>
      <w:lvlJc w:val="left"/>
      <w:pPr>
        <w:ind w:left="720" w:hanging="720"/>
      </w:pPr>
      <w:rPr>
        <w:sz w:val="22"/>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9" w15:restartNumberingAfterBreak="0">
    <w:nsid w:val="43FE35BA"/>
    <w:multiLevelType w:val="hybridMultilevel"/>
    <w:tmpl w:val="0FCED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5AA4F24"/>
    <w:multiLevelType w:val="hybridMultilevel"/>
    <w:tmpl w:val="B366D290"/>
    <w:lvl w:ilvl="0" w:tplc="BE3CB3BA">
      <w:start w:val="15"/>
      <w:numFmt w:val="decimal"/>
      <w:lvlText w:val="%1."/>
      <w:lvlJc w:val="left"/>
      <w:pPr>
        <w:ind w:left="644"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7B51D58"/>
    <w:multiLevelType w:val="hybridMultilevel"/>
    <w:tmpl w:val="F1FCF52C"/>
    <w:lvl w:ilvl="0" w:tplc="28B06D32">
      <w:start w:val="1"/>
      <w:numFmt w:val="lowerLetter"/>
      <w:lvlText w:val="%1."/>
      <w:lvlJc w:val="left"/>
      <w:pPr>
        <w:ind w:left="1076" w:hanging="360"/>
      </w:pPr>
      <w:rPr>
        <w:rFonts w:hint="default"/>
      </w:rPr>
    </w:lvl>
    <w:lvl w:ilvl="1" w:tplc="04090019" w:tentative="1">
      <w:start w:val="1"/>
      <w:numFmt w:val="lowerLetter"/>
      <w:lvlText w:val="%2."/>
      <w:lvlJc w:val="left"/>
      <w:pPr>
        <w:ind w:left="1796" w:hanging="360"/>
      </w:pPr>
    </w:lvl>
    <w:lvl w:ilvl="2" w:tplc="0409001B" w:tentative="1">
      <w:start w:val="1"/>
      <w:numFmt w:val="lowerRoman"/>
      <w:lvlText w:val="%3."/>
      <w:lvlJc w:val="right"/>
      <w:pPr>
        <w:ind w:left="2516" w:hanging="180"/>
      </w:pPr>
    </w:lvl>
    <w:lvl w:ilvl="3" w:tplc="0409000F" w:tentative="1">
      <w:start w:val="1"/>
      <w:numFmt w:val="decimal"/>
      <w:lvlText w:val="%4."/>
      <w:lvlJc w:val="left"/>
      <w:pPr>
        <w:ind w:left="3236" w:hanging="360"/>
      </w:pPr>
    </w:lvl>
    <w:lvl w:ilvl="4" w:tplc="04090019" w:tentative="1">
      <w:start w:val="1"/>
      <w:numFmt w:val="lowerLetter"/>
      <w:lvlText w:val="%5."/>
      <w:lvlJc w:val="left"/>
      <w:pPr>
        <w:ind w:left="3956" w:hanging="360"/>
      </w:pPr>
    </w:lvl>
    <w:lvl w:ilvl="5" w:tplc="0409001B" w:tentative="1">
      <w:start w:val="1"/>
      <w:numFmt w:val="lowerRoman"/>
      <w:lvlText w:val="%6."/>
      <w:lvlJc w:val="right"/>
      <w:pPr>
        <w:ind w:left="4676" w:hanging="180"/>
      </w:pPr>
    </w:lvl>
    <w:lvl w:ilvl="6" w:tplc="0409000F" w:tentative="1">
      <w:start w:val="1"/>
      <w:numFmt w:val="decimal"/>
      <w:lvlText w:val="%7."/>
      <w:lvlJc w:val="left"/>
      <w:pPr>
        <w:ind w:left="5396" w:hanging="360"/>
      </w:pPr>
    </w:lvl>
    <w:lvl w:ilvl="7" w:tplc="04090019" w:tentative="1">
      <w:start w:val="1"/>
      <w:numFmt w:val="lowerLetter"/>
      <w:lvlText w:val="%8."/>
      <w:lvlJc w:val="left"/>
      <w:pPr>
        <w:ind w:left="6116" w:hanging="360"/>
      </w:pPr>
    </w:lvl>
    <w:lvl w:ilvl="8" w:tplc="0409001B" w:tentative="1">
      <w:start w:val="1"/>
      <w:numFmt w:val="lowerRoman"/>
      <w:lvlText w:val="%9."/>
      <w:lvlJc w:val="right"/>
      <w:pPr>
        <w:ind w:left="6836" w:hanging="180"/>
      </w:pPr>
    </w:lvl>
  </w:abstractNum>
  <w:abstractNum w:abstractNumId="52" w15:restartNumberingAfterBreak="0">
    <w:nsid w:val="47FC45E5"/>
    <w:multiLevelType w:val="hybridMultilevel"/>
    <w:tmpl w:val="48EE4C26"/>
    <w:lvl w:ilvl="0" w:tplc="B9CC80D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3" w15:restartNumberingAfterBreak="0">
    <w:nsid w:val="485C402D"/>
    <w:multiLevelType w:val="hybridMultilevel"/>
    <w:tmpl w:val="594AF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BF6619F"/>
    <w:multiLevelType w:val="hybridMultilevel"/>
    <w:tmpl w:val="7616BDE2"/>
    <w:lvl w:ilvl="0" w:tplc="E9806858">
      <w:start w:val="3"/>
      <w:numFmt w:val="bullet"/>
      <w:lvlText w:val=""/>
      <w:lvlJc w:val="left"/>
      <w:pPr>
        <w:ind w:left="927" w:hanging="360"/>
      </w:pPr>
      <w:rPr>
        <w:rFonts w:ascii="Wingdings" w:eastAsia="Malgun Gothic" w:hAnsi="Wingdings" w:cs="Times New Roman" w:hint="default"/>
      </w:rPr>
    </w:lvl>
    <w:lvl w:ilvl="1" w:tplc="04090003" w:tentative="1">
      <w:start w:val="1"/>
      <w:numFmt w:val="bullet"/>
      <w:lvlText w:val=""/>
      <w:lvlJc w:val="left"/>
      <w:pPr>
        <w:ind w:left="1367" w:hanging="400"/>
      </w:pPr>
      <w:rPr>
        <w:rFonts w:ascii="Wingdings" w:hAnsi="Wingdings" w:hint="default"/>
      </w:rPr>
    </w:lvl>
    <w:lvl w:ilvl="2" w:tplc="04090005" w:tentative="1">
      <w:start w:val="1"/>
      <w:numFmt w:val="bullet"/>
      <w:lvlText w:val=""/>
      <w:lvlJc w:val="left"/>
      <w:pPr>
        <w:ind w:left="1767" w:hanging="400"/>
      </w:pPr>
      <w:rPr>
        <w:rFonts w:ascii="Wingdings" w:hAnsi="Wingdings" w:hint="default"/>
      </w:rPr>
    </w:lvl>
    <w:lvl w:ilvl="3" w:tplc="04090001" w:tentative="1">
      <w:start w:val="1"/>
      <w:numFmt w:val="bullet"/>
      <w:lvlText w:val=""/>
      <w:lvlJc w:val="left"/>
      <w:pPr>
        <w:ind w:left="2167" w:hanging="400"/>
      </w:pPr>
      <w:rPr>
        <w:rFonts w:ascii="Wingdings" w:hAnsi="Wingdings" w:hint="default"/>
      </w:rPr>
    </w:lvl>
    <w:lvl w:ilvl="4" w:tplc="04090003" w:tentative="1">
      <w:start w:val="1"/>
      <w:numFmt w:val="bullet"/>
      <w:lvlText w:val=""/>
      <w:lvlJc w:val="left"/>
      <w:pPr>
        <w:ind w:left="2567" w:hanging="400"/>
      </w:pPr>
      <w:rPr>
        <w:rFonts w:ascii="Wingdings" w:hAnsi="Wingdings" w:hint="default"/>
      </w:rPr>
    </w:lvl>
    <w:lvl w:ilvl="5" w:tplc="04090005" w:tentative="1">
      <w:start w:val="1"/>
      <w:numFmt w:val="bullet"/>
      <w:lvlText w:val=""/>
      <w:lvlJc w:val="left"/>
      <w:pPr>
        <w:ind w:left="2967" w:hanging="400"/>
      </w:pPr>
      <w:rPr>
        <w:rFonts w:ascii="Wingdings" w:hAnsi="Wingdings" w:hint="default"/>
      </w:rPr>
    </w:lvl>
    <w:lvl w:ilvl="6" w:tplc="04090001" w:tentative="1">
      <w:start w:val="1"/>
      <w:numFmt w:val="bullet"/>
      <w:lvlText w:val=""/>
      <w:lvlJc w:val="left"/>
      <w:pPr>
        <w:ind w:left="3367" w:hanging="400"/>
      </w:pPr>
      <w:rPr>
        <w:rFonts w:ascii="Wingdings" w:hAnsi="Wingdings" w:hint="default"/>
      </w:rPr>
    </w:lvl>
    <w:lvl w:ilvl="7" w:tplc="04090003" w:tentative="1">
      <w:start w:val="1"/>
      <w:numFmt w:val="bullet"/>
      <w:lvlText w:val=""/>
      <w:lvlJc w:val="left"/>
      <w:pPr>
        <w:ind w:left="3767" w:hanging="400"/>
      </w:pPr>
      <w:rPr>
        <w:rFonts w:ascii="Wingdings" w:hAnsi="Wingdings" w:hint="default"/>
      </w:rPr>
    </w:lvl>
    <w:lvl w:ilvl="8" w:tplc="04090005" w:tentative="1">
      <w:start w:val="1"/>
      <w:numFmt w:val="bullet"/>
      <w:lvlText w:val=""/>
      <w:lvlJc w:val="left"/>
      <w:pPr>
        <w:ind w:left="4167" w:hanging="400"/>
      </w:pPr>
      <w:rPr>
        <w:rFonts w:ascii="Wingdings" w:hAnsi="Wingdings" w:hint="default"/>
      </w:rPr>
    </w:lvl>
  </w:abstractNum>
  <w:abstractNum w:abstractNumId="55" w15:restartNumberingAfterBreak="0">
    <w:nsid w:val="4F652D21"/>
    <w:multiLevelType w:val="hybridMultilevel"/>
    <w:tmpl w:val="F64EC132"/>
    <w:lvl w:ilvl="0" w:tplc="04070003">
      <w:start w:val="1"/>
      <w:numFmt w:val="bullet"/>
      <w:lvlText w:val="o"/>
      <w:lvlJc w:val="left"/>
      <w:pPr>
        <w:ind w:left="1367" w:hanging="400"/>
      </w:pPr>
      <w:rPr>
        <w:rFonts w:ascii="Courier New" w:hAnsi="Courier New" w:cs="Courier New" w:hint="default"/>
      </w:rPr>
    </w:lvl>
    <w:lvl w:ilvl="1" w:tplc="04090003" w:tentative="1">
      <w:start w:val="1"/>
      <w:numFmt w:val="bullet"/>
      <w:lvlText w:val=""/>
      <w:lvlJc w:val="left"/>
      <w:pPr>
        <w:ind w:left="1767" w:hanging="400"/>
      </w:pPr>
      <w:rPr>
        <w:rFonts w:ascii="Wingdings" w:hAnsi="Wingdings" w:hint="default"/>
      </w:rPr>
    </w:lvl>
    <w:lvl w:ilvl="2" w:tplc="04090005" w:tentative="1">
      <w:start w:val="1"/>
      <w:numFmt w:val="bullet"/>
      <w:lvlText w:val=""/>
      <w:lvlJc w:val="left"/>
      <w:pPr>
        <w:ind w:left="2167" w:hanging="400"/>
      </w:pPr>
      <w:rPr>
        <w:rFonts w:ascii="Wingdings" w:hAnsi="Wingdings" w:hint="default"/>
      </w:rPr>
    </w:lvl>
    <w:lvl w:ilvl="3" w:tplc="04090001" w:tentative="1">
      <w:start w:val="1"/>
      <w:numFmt w:val="bullet"/>
      <w:lvlText w:val=""/>
      <w:lvlJc w:val="left"/>
      <w:pPr>
        <w:ind w:left="2567" w:hanging="400"/>
      </w:pPr>
      <w:rPr>
        <w:rFonts w:ascii="Wingdings" w:hAnsi="Wingdings" w:hint="default"/>
      </w:rPr>
    </w:lvl>
    <w:lvl w:ilvl="4" w:tplc="04090003" w:tentative="1">
      <w:start w:val="1"/>
      <w:numFmt w:val="bullet"/>
      <w:lvlText w:val=""/>
      <w:lvlJc w:val="left"/>
      <w:pPr>
        <w:ind w:left="2967" w:hanging="400"/>
      </w:pPr>
      <w:rPr>
        <w:rFonts w:ascii="Wingdings" w:hAnsi="Wingdings" w:hint="default"/>
      </w:rPr>
    </w:lvl>
    <w:lvl w:ilvl="5" w:tplc="04090005" w:tentative="1">
      <w:start w:val="1"/>
      <w:numFmt w:val="bullet"/>
      <w:lvlText w:val=""/>
      <w:lvlJc w:val="left"/>
      <w:pPr>
        <w:ind w:left="3367" w:hanging="400"/>
      </w:pPr>
      <w:rPr>
        <w:rFonts w:ascii="Wingdings" w:hAnsi="Wingdings" w:hint="default"/>
      </w:rPr>
    </w:lvl>
    <w:lvl w:ilvl="6" w:tplc="04090001" w:tentative="1">
      <w:start w:val="1"/>
      <w:numFmt w:val="bullet"/>
      <w:lvlText w:val=""/>
      <w:lvlJc w:val="left"/>
      <w:pPr>
        <w:ind w:left="3767" w:hanging="400"/>
      </w:pPr>
      <w:rPr>
        <w:rFonts w:ascii="Wingdings" w:hAnsi="Wingdings" w:hint="default"/>
      </w:rPr>
    </w:lvl>
    <w:lvl w:ilvl="7" w:tplc="04090003" w:tentative="1">
      <w:start w:val="1"/>
      <w:numFmt w:val="bullet"/>
      <w:lvlText w:val=""/>
      <w:lvlJc w:val="left"/>
      <w:pPr>
        <w:ind w:left="4167" w:hanging="400"/>
      </w:pPr>
      <w:rPr>
        <w:rFonts w:ascii="Wingdings" w:hAnsi="Wingdings" w:hint="default"/>
      </w:rPr>
    </w:lvl>
    <w:lvl w:ilvl="8" w:tplc="04090005" w:tentative="1">
      <w:start w:val="1"/>
      <w:numFmt w:val="bullet"/>
      <w:lvlText w:val=""/>
      <w:lvlJc w:val="left"/>
      <w:pPr>
        <w:ind w:left="4567" w:hanging="400"/>
      </w:pPr>
      <w:rPr>
        <w:rFonts w:ascii="Wingdings" w:hAnsi="Wingdings" w:hint="default"/>
      </w:rPr>
    </w:lvl>
  </w:abstractNum>
  <w:abstractNum w:abstractNumId="56" w15:restartNumberingAfterBreak="0">
    <w:nsid w:val="502E3FD0"/>
    <w:multiLevelType w:val="hybridMultilevel"/>
    <w:tmpl w:val="4A3C70AE"/>
    <w:lvl w:ilvl="0" w:tplc="6E7883BC">
      <w:start w:val="4"/>
      <w:numFmt w:val="bullet"/>
      <w:lvlText w:val="-"/>
      <w:lvlJc w:val="left"/>
      <w:pPr>
        <w:ind w:left="644" w:hanging="360"/>
      </w:pPr>
      <w:rPr>
        <w:rFonts w:ascii="Times New Roman" w:eastAsia="Malgun Gothic"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7" w15:restartNumberingAfterBreak="0">
    <w:nsid w:val="50B2027F"/>
    <w:multiLevelType w:val="hybridMultilevel"/>
    <w:tmpl w:val="E196F43A"/>
    <w:lvl w:ilvl="0" w:tplc="04070003">
      <w:start w:val="1"/>
      <w:numFmt w:val="bullet"/>
      <w:lvlText w:val="o"/>
      <w:lvlJc w:val="left"/>
      <w:pPr>
        <w:ind w:left="1367" w:hanging="400"/>
      </w:pPr>
      <w:rPr>
        <w:rFonts w:ascii="Courier New" w:hAnsi="Courier New" w:cs="Courier New" w:hint="default"/>
      </w:rPr>
    </w:lvl>
    <w:lvl w:ilvl="1" w:tplc="04090003" w:tentative="1">
      <w:start w:val="1"/>
      <w:numFmt w:val="bullet"/>
      <w:lvlText w:val=""/>
      <w:lvlJc w:val="left"/>
      <w:pPr>
        <w:ind w:left="1767" w:hanging="400"/>
      </w:pPr>
      <w:rPr>
        <w:rFonts w:ascii="Wingdings" w:hAnsi="Wingdings" w:hint="default"/>
      </w:rPr>
    </w:lvl>
    <w:lvl w:ilvl="2" w:tplc="04090005" w:tentative="1">
      <w:start w:val="1"/>
      <w:numFmt w:val="bullet"/>
      <w:lvlText w:val=""/>
      <w:lvlJc w:val="left"/>
      <w:pPr>
        <w:ind w:left="2167" w:hanging="400"/>
      </w:pPr>
      <w:rPr>
        <w:rFonts w:ascii="Wingdings" w:hAnsi="Wingdings" w:hint="default"/>
      </w:rPr>
    </w:lvl>
    <w:lvl w:ilvl="3" w:tplc="04090001" w:tentative="1">
      <w:start w:val="1"/>
      <w:numFmt w:val="bullet"/>
      <w:lvlText w:val=""/>
      <w:lvlJc w:val="left"/>
      <w:pPr>
        <w:ind w:left="2567" w:hanging="400"/>
      </w:pPr>
      <w:rPr>
        <w:rFonts w:ascii="Wingdings" w:hAnsi="Wingdings" w:hint="default"/>
      </w:rPr>
    </w:lvl>
    <w:lvl w:ilvl="4" w:tplc="04090003" w:tentative="1">
      <w:start w:val="1"/>
      <w:numFmt w:val="bullet"/>
      <w:lvlText w:val=""/>
      <w:lvlJc w:val="left"/>
      <w:pPr>
        <w:ind w:left="2967" w:hanging="400"/>
      </w:pPr>
      <w:rPr>
        <w:rFonts w:ascii="Wingdings" w:hAnsi="Wingdings" w:hint="default"/>
      </w:rPr>
    </w:lvl>
    <w:lvl w:ilvl="5" w:tplc="04090005" w:tentative="1">
      <w:start w:val="1"/>
      <w:numFmt w:val="bullet"/>
      <w:lvlText w:val=""/>
      <w:lvlJc w:val="left"/>
      <w:pPr>
        <w:ind w:left="3367" w:hanging="400"/>
      </w:pPr>
      <w:rPr>
        <w:rFonts w:ascii="Wingdings" w:hAnsi="Wingdings" w:hint="default"/>
      </w:rPr>
    </w:lvl>
    <w:lvl w:ilvl="6" w:tplc="04090001" w:tentative="1">
      <w:start w:val="1"/>
      <w:numFmt w:val="bullet"/>
      <w:lvlText w:val=""/>
      <w:lvlJc w:val="left"/>
      <w:pPr>
        <w:ind w:left="3767" w:hanging="400"/>
      </w:pPr>
      <w:rPr>
        <w:rFonts w:ascii="Wingdings" w:hAnsi="Wingdings" w:hint="default"/>
      </w:rPr>
    </w:lvl>
    <w:lvl w:ilvl="7" w:tplc="04090003" w:tentative="1">
      <w:start w:val="1"/>
      <w:numFmt w:val="bullet"/>
      <w:lvlText w:val=""/>
      <w:lvlJc w:val="left"/>
      <w:pPr>
        <w:ind w:left="4167" w:hanging="400"/>
      </w:pPr>
      <w:rPr>
        <w:rFonts w:ascii="Wingdings" w:hAnsi="Wingdings" w:hint="default"/>
      </w:rPr>
    </w:lvl>
    <w:lvl w:ilvl="8" w:tplc="04090005" w:tentative="1">
      <w:start w:val="1"/>
      <w:numFmt w:val="bullet"/>
      <w:lvlText w:val=""/>
      <w:lvlJc w:val="left"/>
      <w:pPr>
        <w:ind w:left="4567" w:hanging="400"/>
      </w:pPr>
      <w:rPr>
        <w:rFonts w:ascii="Wingdings" w:hAnsi="Wingdings" w:hint="default"/>
      </w:rPr>
    </w:lvl>
  </w:abstractNum>
  <w:abstractNum w:abstractNumId="58" w15:restartNumberingAfterBreak="0">
    <w:nsid w:val="50E05A7F"/>
    <w:multiLevelType w:val="hybridMultilevel"/>
    <w:tmpl w:val="7AEE6770"/>
    <w:lvl w:ilvl="0" w:tplc="04070003">
      <w:start w:val="1"/>
      <w:numFmt w:val="bullet"/>
      <w:lvlText w:val="o"/>
      <w:lvlJc w:val="left"/>
      <w:pPr>
        <w:ind w:left="1367" w:hanging="400"/>
      </w:pPr>
      <w:rPr>
        <w:rFonts w:ascii="Courier New" w:hAnsi="Courier New" w:cs="Courier New" w:hint="default"/>
      </w:rPr>
    </w:lvl>
    <w:lvl w:ilvl="1" w:tplc="04090003" w:tentative="1">
      <w:start w:val="1"/>
      <w:numFmt w:val="bullet"/>
      <w:lvlText w:val=""/>
      <w:lvlJc w:val="left"/>
      <w:pPr>
        <w:ind w:left="1767" w:hanging="400"/>
      </w:pPr>
      <w:rPr>
        <w:rFonts w:ascii="Wingdings" w:hAnsi="Wingdings" w:hint="default"/>
      </w:rPr>
    </w:lvl>
    <w:lvl w:ilvl="2" w:tplc="04090005" w:tentative="1">
      <w:start w:val="1"/>
      <w:numFmt w:val="bullet"/>
      <w:lvlText w:val=""/>
      <w:lvlJc w:val="left"/>
      <w:pPr>
        <w:ind w:left="2167" w:hanging="400"/>
      </w:pPr>
      <w:rPr>
        <w:rFonts w:ascii="Wingdings" w:hAnsi="Wingdings" w:hint="default"/>
      </w:rPr>
    </w:lvl>
    <w:lvl w:ilvl="3" w:tplc="04090001" w:tentative="1">
      <w:start w:val="1"/>
      <w:numFmt w:val="bullet"/>
      <w:lvlText w:val=""/>
      <w:lvlJc w:val="left"/>
      <w:pPr>
        <w:ind w:left="2567" w:hanging="400"/>
      </w:pPr>
      <w:rPr>
        <w:rFonts w:ascii="Wingdings" w:hAnsi="Wingdings" w:hint="default"/>
      </w:rPr>
    </w:lvl>
    <w:lvl w:ilvl="4" w:tplc="04090003" w:tentative="1">
      <w:start w:val="1"/>
      <w:numFmt w:val="bullet"/>
      <w:lvlText w:val=""/>
      <w:lvlJc w:val="left"/>
      <w:pPr>
        <w:ind w:left="2967" w:hanging="400"/>
      </w:pPr>
      <w:rPr>
        <w:rFonts w:ascii="Wingdings" w:hAnsi="Wingdings" w:hint="default"/>
      </w:rPr>
    </w:lvl>
    <w:lvl w:ilvl="5" w:tplc="04090005" w:tentative="1">
      <w:start w:val="1"/>
      <w:numFmt w:val="bullet"/>
      <w:lvlText w:val=""/>
      <w:lvlJc w:val="left"/>
      <w:pPr>
        <w:ind w:left="3367" w:hanging="400"/>
      </w:pPr>
      <w:rPr>
        <w:rFonts w:ascii="Wingdings" w:hAnsi="Wingdings" w:hint="default"/>
      </w:rPr>
    </w:lvl>
    <w:lvl w:ilvl="6" w:tplc="04090001" w:tentative="1">
      <w:start w:val="1"/>
      <w:numFmt w:val="bullet"/>
      <w:lvlText w:val=""/>
      <w:lvlJc w:val="left"/>
      <w:pPr>
        <w:ind w:left="3767" w:hanging="400"/>
      </w:pPr>
      <w:rPr>
        <w:rFonts w:ascii="Wingdings" w:hAnsi="Wingdings" w:hint="default"/>
      </w:rPr>
    </w:lvl>
    <w:lvl w:ilvl="7" w:tplc="04090003" w:tentative="1">
      <w:start w:val="1"/>
      <w:numFmt w:val="bullet"/>
      <w:lvlText w:val=""/>
      <w:lvlJc w:val="left"/>
      <w:pPr>
        <w:ind w:left="4167" w:hanging="400"/>
      </w:pPr>
      <w:rPr>
        <w:rFonts w:ascii="Wingdings" w:hAnsi="Wingdings" w:hint="default"/>
      </w:rPr>
    </w:lvl>
    <w:lvl w:ilvl="8" w:tplc="04090005" w:tentative="1">
      <w:start w:val="1"/>
      <w:numFmt w:val="bullet"/>
      <w:lvlText w:val=""/>
      <w:lvlJc w:val="left"/>
      <w:pPr>
        <w:ind w:left="4567" w:hanging="400"/>
      </w:pPr>
      <w:rPr>
        <w:rFonts w:ascii="Wingdings" w:hAnsi="Wingdings" w:hint="default"/>
      </w:rPr>
    </w:lvl>
  </w:abstractNum>
  <w:abstractNum w:abstractNumId="59" w15:restartNumberingAfterBreak="0">
    <w:nsid w:val="52B70E82"/>
    <w:multiLevelType w:val="hybridMultilevel"/>
    <w:tmpl w:val="6BB0AA4A"/>
    <w:lvl w:ilvl="0" w:tplc="943ADA46">
      <w:start w:val="3"/>
      <w:numFmt w:val="bullet"/>
      <w:lvlText w:val="-"/>
      <w:lvlJc w:val="left"/>
      <w:pPr>
        <w:ind w:left="644" w:hanging="360"/>
      </w:pPr>
      <w:rPr>
        <w:rFonts w:ascii="Times New Roman" w:eastAsia="Malgun Gothic" w:hAnsi="Times New Roman" w:cs="Times New Roman" w:hint="default"/>
      </w:rPr>
    </w:lvl>
    <w:lvl w:ilvl="1" w:tplc="04090003" w:tentative="1">
      <w:start w:val="1"/>
      <w:numFmt w:val="bullet"/>
      <w:lvlText w:val=""/>
      <w:lvlJc w:val="left"/>
      <w:pPr>
        <w:ind w:left="1084" w:hanging="400"/>
      </w:pPr>
      <w:rPr>
        <w:rFonts w:ascii="Wingdings" w:hAnsi="Wingdings" w:hint="default"/>
      </w:rPr>
    </w:lvl>
    <w:lvl w:ilvl="2" w:tplc="04090005" w:tentative="1">
      <w:start w:val="1"/>
      <w:numFmt w:val="bullet"/>
      <w:lvlText w:val=""/>
      <w:lvlJc w:val="left"/>
      <w:pPr>
        <w:ind w:left="1484" w:hanging="400"/>
      </w:pPr>
      <w:rPr>
        <w:rFonts w:ascii="Wingdings" w:hAnsi="Wingdings" w:hint="default"/>
      </w:rPr>
    </w:lvl>
    <w:lvl w:ilvl="3" w:tplc="04090001" w:tentative="1">
      <w:start w:val="1"/>
      <w:numFmt w:val="bullet"/>
      <w:lvlText w:val=""/>
      <w:lvlJc w:val="left"/>
      <w:pPr>
        <w:ind w:left="1884" w:hanging="400"/>
      </w:pPr>
      <w:rPr>
        <w:rFonts w:ascii="Wingdings" w:hAnsi="Wingdings" w:hint="default"/>
      </w:rPr>
    </w:lvl>
    <w:lvl w:ilvl="4" w:tplc="04090003" w:tentative="1">
      <w:start w:val="1"/>
      <w:numFmt w:val="bullet"/>
      <w:lvlText w:val=""/>
      <w:lvlJc w:val="left"/>
      <w:pPr>
        <w:ind w:left="2284" w:hanging="400"/>
      </w:pPr>
      <w:rPr>
        <w:rFonts w:ascii="Wingdings" w:hAnsi="Wingdings" w:hint="default"/>
      </w:rPr>
    </w:lvl>
    <w:lvl w:ilvl="5" w:tplc="04090005" w:tentative="1">
      <w:start w:val="1"/>
      <w:numFmt w:val="bullet"/>
      <w:lvlText w:val=""/>
      <w:lvlJc w:val="left"/>
      <w:pPr>
        <w:ind w:left="2684" w:hanging="400"/>
      </w:pPr>
      <w:rPr>
        <w:rFonts w:ascii="Wingdings" w:hAnsi="Wingdings" w:hint="default"/>
      </w:rPr>
    </w:lvl>
    <w:lvl w:ilvl="6" w:tplc="04090001" w:tentative="1">
      <w:start w:val="1"/>
      <w:numFmt w:val="bullet"/>
      <w:lvlText w:val=""/>
      <w:lvlJc w:val="left"/>
      <w:pPr>
        <w:ind w:left="3084" w:hanging="400"/>
      </w:pPr>
      <w:rPr>
        <w:rFonts w:ascii="Wingdings" w:hAnsi="Wingdings" w:hint="default"/>
      </w:rPr>
    </w:lvl>
    <w:lvl w:ilvl="7" w:tplc="04090003" w:tentative="1">
      <w:start w:val="1"/>
      <w:numFmt w:val="bullet"/>
      <w:lvlText w:val=""/>
      <w:lvlJc w:val="left"/>
      <w:pPr>
        <w:ind w:left="3484" w:hanging="400"/>
      </w:pPr>
      <w:rPr>
        <w:rFonts w:ascii="Wingdings" w:hAnsi="Wingdings" w:hint="default"/>
      </w:rPr>
    </w:lvl>
    <w:lvl w:ilvl="8" w:tplc="04090005" w:tentative="1">
      <w:start w:val="1"/>
      <w:numFmt w:val="bullet"/>
      <w:lvlText w:val=""/>
      <w:lvlJc w:val="left"/>
      <w:pPr>
        <w:ind w:left="3884" w:hanging="400"/>
      </w:pPr>
      <w:rPr>
        <w:rFonts w:ascii="Wingdings" w:hAnsi="Wingdings" w:hint="default"/>
      </w:rPr>
    </w:lvl>
  </w:abstractNum>
  <w:abstractNum w:abstractNumId="60" w15:restartNumberingAfterBreak="0">
    <w:nsid w:val="569C6A9F"/>
    <w:multiLevelType w:val="hybridMultilevel"/>
    <w:tmpl w:val="5624F498"/>
    <w:lvl w:ilvl="0" w:tplc="EE2E0336">
      <w:start w:val="1"/>
      <w:numFmt w:val="bullet"/>
      <w:lvlText w:val="•"/>
      <w:lvlJc w:val="left"/>
      <w:pPr>
        <w:tabs>
          <w:tab w:val="num" w:pos="720"/>
        </w:tabs>
        <w:ind w:left="720" w:hanging="360"/>
      </w:pPr>
      <w:rPr>
        <w:rFonts w:ascii="Arial" w:hAnsi="Arial" w:hint="default"/>
      </w:rPr>
    </w:lvl>
    <w:lvl w:ilvl="1" w:tplc="AD6C8960">
      <w:start w:val="1"/>
      <w:numFmt w:val="bullet"/>
      <w:lvlText w:val="•"/>
      <w:lvlJc w:val="left"/>
      <w:pPr>
        <w:tabs>
          <w:tab w:val="num" w:pos="1440"/>
        </w:tabs>
        <w:ind w:left="1440" w:hanging="360"/>
      </w:pPr>
      <w:rPr>
        <w:rFonts w:ascii="Arial" w:hAnsi="Arial" w:hint="default"/>
      </w:rPr>
    </w:lvl>
    <w:lvl w:ilvl="2" w:tplc="AF7838DE">
      <w:numFmt w:val="bullet"/>
      <w:lvlText w:val="•"/>
      <w:lvlJc w:val="left"/>
      <w:pPr>
        <w:tabs>
          <w:tab w:val="num" w:pos="2160"/>
        </w:tabs>
        <w:ind w:left="2160" w:hanging="360"/>
      </w:pPr>
      <w:rPr>
        <w:rFonts w:ascii="Arial" w:hAnsi="Arial" w:hint="default"/>
      </w:rPr>
    </w:lvl>
    <w:lvl w:ilvl="3" w:tplc="20CC7FBE">
      <w:start w:val="1"/>
      <w:numFmt w:val="bullet"/>
      <w:lvlText w:val="•"/>
      <w:lvlJc w:val="left"/>
      <w:pPr>
        <w:tabs>
          <w:tab w:val="num" w:pos="2880"/>
        </w:tabs>
        <w:ind w:left="2880" w:hanging="360"/>
      </w:pPr>
      <w:rPr>
        <w:rFonts w:ascii="Arial" w:hAnsi="Arial" w:hint="default"/>
      </w:rPr>
    </w:lvl>
    <w:lvl w:ilvl="4" w:tplc="200268DC" w:tentative="1">
      <w:start w:val="1"/>
      <w:numFmt w:val="bullet"/>
      <w:lvlText w:val="•"/>
      <w:lvlJc w:val="left"/>
      <w:pPr>
        <w:tabs>
          <w:tab w:val="num" w:pos="3600"/>
        </w:tabs>
        <w:ind w:left="3600" w:hanging="360"/>
      </w:pPr>
      <w:rPr>
        <w:rFonts w:ascii="Arial" w:hAnsi="Arial" w:hint="default"/>
      </w:rPr>
    </w:lvl>
    <w:lvl w:ilvl="5" w:tplc="40100BE2" w:tentative="1">
      <w:start w:val="1"/>
      <w:numFmt w:val="bullet"/>
      <w:lvlText w:val="•"/>
      <w:lvlJc w:val="left"/>
      <w:pPr>
        <w:tabs>
          <w:tab w:val="num" w:pos="4320"/>
        </w:tabs>
        <w:ind w:left="4320" w:hanging="360"/>
      </w:pPr>
      <w:rPr>
        <w:rFonts w:ascii="Arial" w:hAnsi="Arial" w:hint="default"/>
      </w:rPr>
    </w:lvl>
    <w:lvl w:ilvl="6" w:tplc="31FAA4D4" w:tentative="1">
      <w:start w:val="1"/>
      <w:numFmt w:val="bullet"/>
      <w:lvlText w:val="•"/>
      <w:lvlJc w:val="left"/>
      <w:pPr>
        <w:tabs>
          <w:tab w:val="num" w:pos="5040"/>
        </w:tabs>
        <w:ind w:left="5040" w:hanging="360"/>
      </w:pPr>
      <w:rPr>
        <w:rFonts w:ascii="Arial" w:hAnsi="Arial" w:hint="default"/>
      </w:rPr>
    </w:lvl>
    <w:lvl w:ilvl="7" w:tplc="CE90EE9A" w:tentative="1">
      <w:start w:val="1"/>
      <w:numFmt w:val="bullet"/>
      <w:lvlText w:val="•"/>
      <w:lvlJc w:val="left"/>
      <w:pPr>
        <w:tabs>
          <w:tab w:val="num" w:pos="5760"/>
        </w:tabs>
        <w:ind w:left="5760" w:hanging="360"/>
      </w:pPr>
      <w:rPr>
        <w:rFonts w:ascii="Arial" w:hAnsi="Arial" w:hint="default"/>
      </w:rPr>
    </w:lvl>
    <w:lvl w:ilvl="8" w:tplc="403CAAFA" w:tentative="1">
      <w:start w:val="1"/>
      <w:numFmt w:val="bullet"/>
      <w:lvlText w:val="•"/>
      <w:lvlJc w:val="left"/>
      <w:pPr>
        <w:tabs>
          <w:tab w:val="num" w:pos="6480"/>
        </w:tabs>
        <w:ind w:left="6480" w:hanging="360"/>
      </w:pPr>
      <w:rPr>
        <w:rFonts w:ascii="Arial" w:hAnsi="Arial" w:hint="default"/>
      </w:rPr>
    </w:lvl>
  </w:abstractNum>
  <w:abstractNum w:abstractNumId="61" w15:restartNumberingAfterBreak="0">
    <w:nsid w:val="580620BD"/>
    <w:multiLevelType w:val="hybridMultilevel"/>
    <w:tmpl w:val="FB54685A"/>
    <w:lvl w:ilvl="0" w:tplc="8E46B3B0">
      <w:start w:val="1"/>
      <w:numFmt w:val="decimal"/>
      <w:lvlText w:val="%1."/>
      <w:lvlJc w:val="left"/>
      <w:pPr>
        <w:ind w:left="644" w:hanging="360"/>
      </w:pPr>
      <w:rPr>
        <w:rFonts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62" w15:restartNumberingAfterBreak="0">
    <w:nsid w:val="586315C1"/>
    <w:multiLevelType w:val="hybridMultilevel"/>
    <w:tmpl w:val="21841A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92B7CDC"/>
    <w:multiLevelType w:val="hybridMultilevel"/>
    <w:tmpl w:val="D2E65474"/>
    <w:lvl w:ilvl="0" w:tplc="04070003">
      <w:start w:val="1"/>
      <w:numFmt w:val="bullet"/>
      <w:lvlText w:val="o"/>
      <w:lvlJc w:val="left"/>
      <w:pPr>
        <w:ind w:left="1367" w:hanging="400"/>
      </w:pPr>
      <w:rPr>
        <w:rFonts w:ascii="Courier New" w:hAnsi="Courier New" w:cs="Courier New" w:hint="default"/>
      </w:rPr>
    </w:lvl>
    <w:lvl w:ilvl="1" w:tplc="04090003" w:tentative="1">
      <w:start w:val="1"/>
      <w:numFmt w:val="bullet"/>
      <w:lvlText w:val=""/>
      <w:lvlJc w:val="left"/>
      <w:pPr>
        <w:ind w:left="1767" w:hanging="400"/>
      </w:pPr>
      <w:rPr>
        <w:rFonts w:ascii="Wingdings" w:hAnsi="Wingdings" w:hint="default"/>
      </w:rPr>
    </w:lvl>
    <w:lvl w:ilvl="2" w:tplc="04090005" w:tentative="1">
      <w:start w:val="1"/>
      <w:numFmt w:val="bullet"/>
      <w:lvlText w:val=""/>
      <w:lvlJc w:val="left"/>
      <w:pPr>
        <w:ind w:left="2167" w:hanging="400"/>
      </w:pPr>
      <w:rPr>
        <w:rFonts w:ascii="Wingdings" w:hAnsi="Wingdings" w:hint="default"/>
      </w:rPr>
    </w:lvl>
    <w:lvl w:ilvl="3" w:tplc="04090001" w:tentative="1">
      <w:start w:val="1"/>
      <w:numFmt w:val="bullet"/>
      <w:lvlText w:val=""/>
      <w:lvlJc w:val="left"/>
      <w:pPr>
        <w:ind w:left="2567" w:hanging="400"/>
      </w:pPr>
      <w:rPr>
        <w:rFonts w:ascii="Wingdings" w:hAnsi="Wingdings" w:hint="default"/>
      </w:rPr>
    </w:lvl>
    <w:lvl w:ilvl="4" w:tplc="04090003" w:tentative="1">
      <w:start w:val="1"/>
      <w:numFmt w:val="bullet"/>
      <w:lvlText w:val=""/>
      <w:lvlJc w:val="left"/>
      <w:pPr>
        <w:ind w:left="2967" w:hanging="400"/>
      </w:pPr>
      <w:rPr>
        <w:rFonts w:ascii="Wingdings" w:hAnsi="Wingdings" w:hint="default"/>
      </w:rPr>
    </w:lvl>
    <w:lvl w:ilvl="5" w:tplc="04090005" w:tentative="1">
      <w:start w:val="1"/>
      <w:numFmt w:val="bullet"/>
      <w:lvlText w:val=""/>
      <w:lvlJc w:val="left"/>
      <w:pPr>
        <w:ind w:left="3367" w:hanging="400"/>
      </w:pPr>
      <w:rPr>
        <w:rFonts w:ascii="Wingdings" w:hAnsi="Wingdings" w:hint="default"/>
      </w:rPr>
    </w:lvl>
    <w:lvl w:ilvl="6" w:tplc="04090001" w:tentative="1">
      <w:start w:val="1"/>
      <w:numFmt w:val="bullet"/>
      <w:lvlText w:val=""/>
      <w:lvlJc w:val="left"/>
      <w:pPr>
        <w:ind w:left="3767" w:hanging="400"/>
      </w:pPr>
      <w:rPr>
        <w:rFonts w:ascii="Wingdings" w:hAnsi="Wingdings" w:hint="default"/>
      </w:rPr>
    </w:lvl>
    <w:lvl w:ilvl="7" w:tplc="04090003" w:tentative="1">
      <w:start w:val="1"/>
      <w:numFmt w:val="bullet"/>
      <w:lvlText w:val=""/>
      <w:lvlJc w:val="left"/>
      <w:pPr>
        <w:ind w:left="4167" w:hanging="400"/>
      </w:pPr>
      <w:rPr>
        <w:rFonts w:ascii="Wingdings" w:hAnsi="Wingdings" w:hint="default"/>
      </w:rPr>
    </w:lvl>
    <w:lvl w:ilvl="8" w:tplc="04090005" w:tentative="1">
      <w:start w:val="1"/>
      <w:numFmt w:val="bullet"/>
      <w:lvlText w:val=""/>
      <w:lvlJc w:val="left"/>
      <w:pPr>
        <w:ind w:left="4567" w:hanging="400"/>
      </w:pPr>
      <w:rPr>
        <w:rFonts w:ascii="Wingdings" w:hAnsi="Wingdings" w:hint="default"/>
      </w:rPr>
    </w:lvl>
  </w:abstractNum>
  <w:abstractNum w:abstractNumId="64" w15:restartNumberingAfterBreak="0">
    <w:nsid w:val="5BDB19CD"/>
    <w:multiLevelType w:val="hybridMultilevel"/>
    <w:tmpl w:val="D77A04CC"/>
    <w:lvl w:ilvl="0" w:tplc="B8D0ADA4">
      <w:start w:val="2"/>
      <w:numFmt w:val="bullet"/>
      <w:lvlText w:val="-"/>
      <w:lvlJc w:val="left"/>
      <w:pPr>
        <w:ind w:left="644" w:hanging="360"/>
      </w:pPr>
      <w:rPr>
        <w:rFonts w:ascii="Times New Roman" w:eastAsia="Malgun Gothic" w:hAnsi="Times New Roman" w:cs="Times New Roman" w:hint="default"/>
      </w:rPr>
    </w:lvl>
    <w:lvl w:ilvl="1" w:tplc="04090003" w:tentative="1">
      <w:start w:val="1"/>
      <w:numFmt w:val="bullet"/>
      <w:lvlText w:val=""/>
      <w:lvlJc w:val="left"/>
      <w:pPr>
        <w:ind w:left="1084" w:hanging="400"/>
      </w:pPr>
      <w:rPr>
        <w:rFonts w:ascii="Wingdings" w:hAnsi="Wingdings" w:hint="default"/>
      </w:rPr>
    </w:lvl>
    <w:lvl w:ilvl="2" w:tplc="04090005" w:tentative="1">
      <w:start w:val="1"/>
      <w:numFmt w:val="bullet"/>
      <w:lvlText w:val=""/>
      <w:lvlJc w:val="left"/>
      <w:pPr>
        <w:ind w:left="1484" w:hanging="400"/>
      </w:pPr>
      <w:rPr>
        <w:rFonts w:ascii="Wingdings" w:hAnsi="Wingdings" w:hint="default"/>
      </w:rPr>
    </w:lvl>
    <w:lvl w:ilvl="3" w:tplc="04090001" w:tentative="1">
      <w:start w:val="1"/>
      <w:numFmt w:val="bullet"/>
      <w:lvlText w:val=""/>
      <w:lvlJc w:val="left"/>
      <w:pPr>
        <w:ind w:left="1884" w:hanging="400"/>
      </w:pPr>
      <w:rPr>
        <w:rFonts w:ascii="Wingdings" w:hAnsi="Wingdings" w:hint="default"/>
      </w:rPr>
    </w:lvl>
    <w:lvl w:ilvl="4" w:tplc="04090003" w:tentative="1">
      <w:start w:val="1"/>
      <w:numFmt w:val="bullet"/>
      <w:lvlText w:val=""/>
      <w:lvlJc w:val="left"/>
      <w:pPr>
        <w:ind w:left="2284" w:hanging="400"/>
      </w:pPr>
      <w:rPr>
        <w:rFonts w:ascii="Wingdings" w:hAnsi="Wingdings" w:hint="default"/>
      </w:rPr>
    </w:lvl>
    <w:lvl w:ilvl="5" w:tplc="04090005" w:tentative="1">
      <w:start w:val="1"/>
      <w:numFmt w:val="bullet"/>
      <w:lvlText w:val=""/>
      <w:lvlJc w:val="left"/>
      <w:pPr>
        <w:ind w:left="2684" w:hanging="400"/>
      </w:pPr>
      <w:rPr>
        <w:rFonts w:ascii="Wingdings" w:hAnsi="Wingdings" w:hint="default"/>
      </w:rPr>
    </w:lvl>
    <w:lvl w:ilvl="6" w:tplc="04090001" w:tentative="1">
      <w:start w:val="1"/>
      <w:numFmt w:val="bullet"/>
      <w:lvlText w:val=""/>
      <w:lvlJc w:val="left"/>
      <w:pPr>
        <w:ind w:left="3084" w:hanging="400"/>
      </w:pPr>
      <w:rPr>
        <w:rFonts w:ascii="Wingdings" w:hAnsi="Wingdings" w:hint="default"/>
      </w:rPr>
    </w:lvl>
    <w:lvl w:ilvl="7" w:tplc="04090003" w:tentative="1">
      <w:start w:val="1"/>
      <w:numFmt w:val="bullet"/>
      <w:lvlText w:val=""/>
      <w:lvlJc w:val="left"/>
      <w:pPr>
        <w:ind w:left="3484" w:hanging="400"/>
      </w:pPr>
      <w:rPr>
        <w:rFonts w:ascii="Wingdings" w:hAnsi="Wingdings" w:hint="default"/>
      </w:rPr>
    </w:lvl>
    <w:lvl w:ilvl="8" w:tplc="04090005" w:tentative="1">
      <w:start w:val="1"/>
      <w:numFmt w:val="bullet"/>
      <w:lvlText w:val=""/>
      <w:lvlJc w:val="left"/>
      <w:pPr>
        <w:ind w:left="3884" w:hanging="400"/>
      </w:pPr>
      <w:rPr>
        <w:rFonts w:ascii="Wingdings" w:hAnsi="Wingdings" w:hint="default"/>
      </w:rPr>
    </w:lvl>
  </w:abstractNum>
  <w:abstractNum w:abstractNumId="65" w15:restartNumberingAfterBreak="0">
    <w:nsid w:val="5D4321AB"/>
    <w:multiLevelType w:val="hybridMultilevel"/>
    <w:tmpl w:val="AB7088A6"/>
    <w:lvl w:ilvl="0" w:tplc="69BCD63A">
      <w:start w:val="6"/>
      <w:numFmt w:val="bullet"/>
      <w:lvlText w:val="-"/>
      <w:lvlJc w:val="left"/>
      <w:pPr>
        <w:ind w:left="720" w:hanging="360"/>
      </w:pPr>
      <w:rPr>
        <w:rFonts w:ascii="Times New Roman" w:eastAsia="Times New Roman" w:hAnsi="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5D6701D9"/>
    <w:multiLevelType w:val="hybridMultilevel"/>
    <w:tmpl w:val="0E02E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E536DD8"/>
    <w:multiLevelType w:val="hybridMultilevel"/>
    <w:tmpl w:val="76DC6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F4C347A"/>
    <w:multiLevelType w:val="hybridMultilevel"/>
    <w:tmpl w:val="DCDC6B0C"/>
    <w:lvl w:ilvl="0" w:tplc="1B2A912C">
      <w:start w:val="1"/>
      <w:numFmt w:val="decimal"/>
      <w:lvlText w:val="%1."/>
      <w:lvlJc w:val="left"/>
      <w:pPr>
        <w:ind w:left="929" w:hanging="360"/>
      </w:pPr>
      <w:rPr>
        <w:rFonts w:hint="default"/>
      </w:rPr>
    </w:lvl>
    <w:lvl w:ilvl="1" w:tplc="04090019" w:tentative="1">
      <w:start w:val="1"/>
      <w:numFmt w:val="upperLetter"/>
      <w:lvlText w:val="%2."/>
      <w:lvlJc w:val="left"/>
      <w:pPr>
        <w:ind w:left="1369" w:hanging="400"/>
      </w:pPr>
    </w:lvl>
    <w:lvl w:ilvl="2" w:tplc="0409001B" w:tentative="1">
      <w:start w:val="1"/>
      <w:numFmt w:val="lowerRoman"/>
      <w:lvlText w:val="%3."/>
      <w:lvlJc w:val="right"/>
      <w:pPr>
        <w:ind w:left="1769" w:hanging="400"/>
      </w:pPr>
    </w:lvl>
    <w:lvl w:ilvl="3" w:tplc="0409000F" w:tentative="1">
      <w:start w:val="1"/>
      <w:numFmt w:val="decimal"/>
      <w:lvlText w:val="%4."/>
      <w:lvlJc w:val="left"/>
      <w:pPr>
        <w:ind w:left="2169" w:hanging="400"/>
      </w:pPr>
    </w:lvl>
    <w:lvl w:ilvl="4" w:tplc="04090019" w:tentative="1">
      <w:start w:val="1"/>
      <w:numFmt w:val="upperLetter"/>
      <w:lvlText w:val="%5."/>
      <w:lvlJc w:val="left"/>
      <w:pPr>
        <w:ind w:left="2569" w:hanging="400"/>
      </w:pPr>
    </w:lvl>
    <w:lvl w:ilvl="5" w:tplc="0409001B" w:tentative="1">
      <w:start w:val="1"/>
      <w:numFmt w:val="lowerRoman"/>
      <w:lvlText w:val="%6."/>
      <w:lvlJc w:val="right"/>
      <w:pPr>
        <w:ind w:left="2969" w:hanging="400"/>
      </w:pPr>
    </w:lvl>
    <w:lvl w:ilvl="6" w:tplc="0409000F" w:tentative="1">
      <w:start w:val="1"/>
      <w:numFmt w:val="decimal"/>
      <w:lvlText w:val="%7."/>
      <w:lvlJc w:val="left"/>
      <w:pPr>
        <w:ind w:left="3369" w:hanging="400"/>
      </w:pPr>
    </w:lvl>
    <w:lvl w:ilvl="7" w:tplc="04090019" w:tentative="1">
      <w:start w:val="1"/>
      <w:numFmt w:val="upperLetter"/>
      <w:lvlText w:val="%8."/>
      <w:lvlJc w:val="left"/>
      <w:pPr>
        <w:ind w:left="3769" w:hanging="400"/>
      </w:pPr>
    </w:lvl>
    <w:lvl w:ilvl="8" w:tplc="0409001B" w:tentative="1">
      <w:start w:val="1"/>
      <w:numFmt w:val="lowerRoman"/>
      <w:lvlText w:val="%9."/>
      <w:lvlJc w:val="right"/>
      <w:pPr>
        <w:ind w:left="4169" w:hanging="400"/>
      </w:pPr>
    </w:lvl>
  </w:abstractNum>
  <w:abstractNum w:abstractNumId="69" w15:restartNumberingAfterBreak="0">
    <w:nsid w:val="5F4E0EB3"/>
    <w:multiLevelType w:val="hybridMultilevel"/>
    <w:tmpl w:val="486A6762"/>
    <w:lvl w:ilvl="0" w:tplc="04070003">
      <w:start w:val="1"/>
      <w:numFmt w:val="bullet"/>
      <w:lvlText w:val="o"/>
      <w:lvlJc w:val="left"/>
      <w:pPr>
        <w:ind w:left="1367" w:hanging="400"/>
      </w:pPr>
      <w:rPr>
        <w:rFonts w:ascii="Courier New" w:hAnsi="Courier New" w:cs="Courier New" w:hint="default"/>
      </w:rPr>
    </w:lvl>
    <w:lvl w:ilvl="1" w:tplc="04090003" w:tentative="1">
      <w:start w:val="1"/>
      <w:numFmt w:val="bullet"/>
      <w:lvlText w:val=""/>
      <w:lvlJc w:val="left"/>
      <w:pPr>
        <w:ind w:left="1767" w:hanging="400"/>
      </w:pPr>
      <w:rPr>
        <w:rFonts w:ascii="Wingdings" w:hAnsi="Wingdings" w:hint="default"/>
      </w:rPr>
    </w:lvl>
    <w:lvl w:ilvl="2" w:tplc="04090005" w:tentative="1">
      <w:start w:val="1"/>
      <w:numFmt w:val="bullet"/>
      <w:lvlText w:val=""/>
      <w:lvlJc w:val="left"/>
      <w:pPr>
        <w:ind w:left="2167" w:hanging="400"/>
      </w:pPr>
      <w:rPr>
        <w:rFonts w:ascii="Wingdings" w:hAnsi="Wingdings" w:hint="default"/>
      </w:rPr>
    </w:lvl>
    <w:lvl w:ilvl="3" w:tplc="04090001" w:tentative="1">
      <w:start w:val="1"/>
      <w:numFmt w:val="bullet"/>
      <w:lvlText w:val=""/>
      <w:lvlJc w:val="left"/>
      <w:pPr>
        <w:ind w:left="2567" w:hanging="400"/>
      </w:pPr>
      <w:rPr>
        <w:rFonts w:ascii="Wingdings" w:hAnsi="Wingdings" w:hint="default"/>
      </w:rPr>
    </w:lvl>
    <w:lvl w:ilvl="4" w:tplc="04090003" w:tentative="1">
      <w:start w:val="1"/>
      <w:numFmt w:val="bullet"/>
      <w:lvlText w:val=""/>
      <w:lvlJc w:val="left"/>
      <w:pPr>
        <w:ind w:left="2967" w:hanging="400"/>
      </w:pPr>
      <w:rPr>
        <w:rFonts w:ascii="Wingdings" w:hAnsi="Wingdings" w:hint="default"/>
      </w:rPr>
    </w:lvl>
    <w:lvl w:ilvl="5" w:tplc="04090005" w:tentative="1">
      <w:start w:val="1"/>
      <w:numFmt w:val="bullet"/>
      <w:lvlText w:val=""/>
      <w:lvlJc w:val="left"/>
      <w:pPr>
        <w:ind w:left="3367" w:hanging="400"/>
      </w:pPr>
      <w:rPr>
        <w:rFonts w:ascii="Wingdings" w:hAnsi="Wingdings" w:hint="default"/>
      </w:rPr>
    </w:lvl>
    <w:lvl w:ilvl="6" w:tplc="04090001" w:tentative="1">
      <w:start w:val="1"/>
      <w:numFmt w:val="bullet"/>
      <w:lvlText w:val=""/>
      <w:lvlJc w:val="left"/>
      <w:pPr>
        <w:ind w:left="3767" w:hanging="400"/>
      </w:pPr>
      <w:rPr>
        <w:rFonts w:ascii="Wingdings" w:hAnsi="Wingdings" w:hint="default"/>
      </w:rPr>
    </w:lvl>
    <w:lvl w:ilvl="7" w:tplc="04090003" w:tentative="1">
      <w:start w:val="1"/>
      <w:numFmt w:val="bullet"/>
      <w:lvlText w:val=""/>
      <w:lvlJc w:val="left"/>
      <w:pPr>
        <w:ind w:left="4167" w:hanging="400"/>
      </w:pPr>
      <w:rPr>
        <w:rFonts w:ascii="Wingdings" w:hAnsi="Wingdings" w:hint="default"/>
      </w:rPr>
    </w:lvl>
    <w:lvl w:ilvl="8" w:tplc="04090005" w:tentative="1">
      <w:start w:val="1"/>
      <w:numFmt w:val="bullet"/>
      <w:lvlText w:val=""/>
      <w:lvlJc w:val="left"/>
      <w:pPr>
        <w:ind w:left="4567" w:hanging="400"/>
      </w:pPr>
      <w:rPr>
        <w:rFonts w:ascii="Wingdings" w:hAnsi="Wingdings" w:hint="default"/>
      </w:rPr>
    </w:lvl>
  </w:abstractNum>
  <w:abstractNum w:abstractNumId="70" w15:restartNumberingAfterBreak="0">
    <w:nsid w:val="5F5E72CA"/>
    <w:multiLevelType w:val="hybridMultilevel"/>
    <w:tmpl w:val="F426F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00F65DB"/>
    <w:multiLevelType w:val="hybridMultilevel"/>
    <w:tmpl w:val="90662FF2"/>
    <w:lvl w:ilvl="0" w:tplc="278EBB3C">
      <w:start w:val="6"/>
      <w:numFmt w:val="bullet"/>
      <w:lvlText w:val="-"/>
      <w:lvlJc w:val="left"/>
      <w:pPr>
        <w:ind w:left="644" w:hanging="360"/>
      </w:pPr>
      <w:rPr>
        <w:rFonts w:ascii="Times New Roman" w:eastAsia="Times New Roman" w:hAnsi="Times New Roman" w:cs="Times New Roman" w:hint="default"/>
      </w:rPr>
    </w:lvl>
    <w:lvl w:ilvl="1" w:tplc="04070003">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72" w15:restartNumberingAfterBreak="0">
    <w:nsid w:val="61501317"/>
    <w:multiLevelType w:val="hybridMultilevel"/>
    <w:tmpl w:val="0AAA751E"/>
    <w:lvl w:ilvl="0" w:tplc="6A8CFC78">
      <w:start w:val="270"/>
      <w:numFmt w:val="bullet"/>
      <w:lvlText w:val="◦"/>
      <w:lvlJc w:val="left"/>
      <w:pPr>
        <w:ind w:left="1367" w:hanging="400"/>
      </w:pPr>
      <w:rPr>
        <w:rFonts w:ascii="Microsoft Sans Serif" w:hAnsi="Microsoft Sans Serif" w:hint="default"/>
      </w:rPr>
    </w:lvl>
    <w:lvl w:ilvl="1" w:tplc="04090003" w:tentative="1">
      <w:start w:val="1"/>
      <w:numFmt w:val="bullet"/>
      <w:lvlText w:val=""/>
      <w:lvlJc w:val="left"/>
      <w:pPr>
        <w:ind w:left="1767" w:hanging="400"/>
      </w:pPr>
      <w:rPr>
        <w:rFonts w:ascii="Wingdings" w:hAnsi="Wingdings" w:hint="default"/>
      </w:rPr>
    </w:lvl>
    <w:lvl w:ilvl="2" w:tplc="04090005" w:tentative="1">
      <w:start w:val="1"/>
      <w:numFmt w:val="bullet"/>
      <w:lvlText w:val=""/>
      <w:lvlJc w:val="left"/>
      <w:pPr>
        <w:ind w:left="2167" w:hanging="400"/>
      </w:pPr>
      <w:rPr>
        <w:rFonts w:ascii="Wingdings" w:hAnsi="Wingdings" w:hint="default"/>
      </w:rPr>
    </w:lvl>
    <w:lvl w:ilvl="3" w:tplc="04090001" w:tentative="1">
      <w:start w:val="1"/>
      <w:numFmt w:val="bullet"/>
      <w:lvlText w:val=""/>
      <w:lvlJc w:val="left"/>
      <w:pPr>
        <w:ind w:left="2567" w:hanging="400"/>
      </w:pPr>
      <w:rPr>
        <w:rFonts w:ascii="Wingdings" w:hAnsi="Wingdings" w:hint="default"/>
      </w:rPr>
    </w:lvl>
    <w:lvl w:ilvl="4" w:tplc="04090003" w:tentative="1">
      <w:start w:val="1"/>
      <w:numFmt w:val="bullet"/>
      <w:lvlText w:val=""/>
      <w:lvlJc w:val="left"/>
      <w:pPr>
        <w:ind w:left="2967" w:hanging="400"/>
      </w:pPr>
      <w:rPr>
        <w:rFonts w:ascii="Wingdings" w:hAnsi="Wingdings" w:hint="default"/>
      </w:rPr>
    </w:lvl>
    <w:lvl w:ilvl="5" w:tplc="04090005" w:tentative="1">
      <w:start w:val="1"/>
      <w:numFmt w:val="bullet"/>
      <w:lvlText w:val=""/>
      <w:lvlJc w:val="left"/>
      <w:pPr>
        <w:ind w:left="3367" w:hanging="400"/>
      </w:pPr>
      <w:rPr>
        <w:rFonts w:ascii="Wingdings" w:hAnsi="Wingdings" w:hint="default"/>
      </w:rPr>
    </w:lvl>
    <w:lvl w:ilvl="6" w:tplc="04090001" w:tentative="1">
      <w:start w:val="1"/>
      <w:numFmt w:val="bullet"/>
      <w:lvlText w:val=""/>
      <w:lvlJc w:val="left"/>
      <w:pPr>
        <w:ind w:left="3767" w:hanging="400"/>
      </w:pPr>
      <w:rPr>
        <w:rFonts w:ascii="Wingdings" w:hAnsi="Wingdings" w:hint="default"/>
      </w:rPr>
    </w:lvl>
    <w:lvl w:ilvl="7" w:tplc="04090003" w:tentative="1">
      <w:start w:val="1"/>
      <w:numFmt w:val="bullet"/>
      <w:lvlText w:val=""/>
      <w:lvlJc w:val="left"/>
      <w:pPr>
        <w:ind w:left="4167" w:hanging="400"/>
      </w:pPr>
      <w:rPr>
        <w:rFonts w:ascii="Wingdings" w:hAnsi="Wingdings" w:hint="default"/>
      </w:rPr>
    </w:lvl>
    <w:lvl w:ilvl="8" w:tplc="04090005" w:tentative="1">
      <w:start w:val="1"/>
      <w:numFmt w:val="bullet"/>
      <w:lvlText w:val=""/>
      <w:lvlJc w:val="left"/>
      <w:pPr>
        <w:ind w:left="4567" w:hanging="400"/>
      </w:pPr>
      <w:rPr>
        <w:rFonts w:ascii="Wingdings" w:hAnsi="Wingdings" w:hint="default"/>
      </w:rPr>
    </w:lvl>
  </w:abstractNum>
  <w:abstractNum w:abstractNumId="73" w15:restartNumberingAfterBreak="0">
    <w:nsid w:val="618C1007"/>
    <w:multiLevelType w:val="hybridMultilevel"/>
    <w:tmpl w:val="1C96E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3C24B36"/>
    <w:multiLevelType w:val="hybridMultilevel"/>
    <w:tmpl w:val="20CEEA82"/>
    <w:lvl w:ilvl="0" w:tplc="726276CE">
      <w:start w:val="1"/>
      <w:numFmt w:val="bullet"/>
      <w:lvlText w:val="-"/>
      <w:lvlJc w:val="left"/>
      <w:pPr>
        <w:ind w:left="927" w:hanging="360"/>
      </w:pPr>
      <w:rPr>
        <w:rFonts w:ascii="Calibri" w:eastAsia="Malgun Gothic" w:hAnsi="Calibri" w:cs="Calibri" w:hint="default"/>
      </w:rPr>
    </w:lvl>
    <w:lvl w:ilvl="1" w:tplc="08090003">
      <w:start w:val="1"/>
      <w:numFmt w:val="bullet"/>
      <w:lvlText w:val="o"/>
      <w:lvlJc w:val="left"/>
      <w:pPr>
        <w:ind w:left="1647" w:hanging="360"/>
      </w:pPr>
      <w:rPr>
        <w:rFonts w:ascii="Courier New" w:hAnsi="Courier New" w:cs="Courier New" w:hint="default"/>
      </w:rPr>
    </w:lvl>
    <w:lvl w:ilvl="2" w:tplc="08090005">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75" w15:restartNumberingAfterBreak="0">
    <w:nsid w:val="64026688"/>
    <w:multiLevelType w:val="hybridMultilevel"/>
    <w:tmpl w:val="8F30A644"/>
    <w:lvl w:ilvl="0" w:tplc="0B866F48">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6" w15:restartNumberingAfterBreak="0">
    <w:nsid w:val="66546945"/>
    <w:multiLevelType w:val="hybridMultilevel"/>
    <w:tmpl w:val="C99E4D3C"/>
    <w:lvl w:ilvl="0" w:tplc="04130005">
      <w:start w:val="1"/>
      <w:numFmt w:val="bullet"/>
      <w:lvlText w:val=""/>
      <w:lvlJc w:val="left"/>
      <w:pPr>
        <w:ind w:left="800" w:hanging="400"/>
      </w:pPr>
      <w:rPr>
        <w:rFonts w:ascii="Wingdings" w:hAnsi="Wingdings" w:hint="default"/>
      </w:rPr>
    </w:lvl>
    <w:lvl w:ilvl="1" w:tplc="CCE27728">
      <w:start w:val="1"/>
      <w:numFmt w:val="bullet"/>
      <w:lvlText w:val="–"/>
      <w:lvlJc w:val="left"/>
      <w:pPr>
        <w:ind w:left="1200" w:hanging="400"/>
      </w:pPr>
      <w:rPr>
        <w:rFonts w:ascii="Courier New" w:hAnsi="Courier New"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7" w15:restartNumberingAfterBreak="0">
    <w:nsid w:val="69872502"/>
    <w:multiLevelType w:val="hybridMultilevel"/>
    <w:tmpl w:val="D67E5BE6"/>
    <w:lvl w:ilvl="0" w:tplc="D6540262">
      <w:start w:val="1"/>
      <w:numFmt w:val="decimal"/>
      <w:lvlText w:val="%1."/>
      <w:lvlJc w:val="left"/>
      <w:pPr>
        <w:ind w:left="929" w:hanging="360"/>
      </w:pPr>
      <w:rPr>
        <w:rFonts w:hint="default"/>
      </w:rPr>
    </w:lvl>
    <w:lvl w:ilvl="1" w:tplc="04090019" w:tentative="1">
      <w:start w:val="1"/>
      <w:numFmt w:val="upperLetter"/>
      <w:lvlText w:val="%2."/>
      <w:lvlJc w:val="left"/>
      <w:pPr>
        <w:ind w:left="1369" w:hanging="400"/>
      </w:pPr>
    </w:lvl>
    <w:lvl w:ilvl="2" w:tplc="0409001B" w:tentative="1">
      <w:start w:val="1"/>
      <w:numFmt w:val="lowerRoman"/>
      <w:lvlText w:val="%3."/>
      <w:lvlJc w:val="right"/>
      <w:pPr>
        <w:ind w:left="1769" w:hanging="400"/>
      </w:pPr>
    </w:lvl>
    <w:lvl w:ilvl="3" w:tplc="0409000F" w:tentative="1">
      <w:start w:val="1"/>
      <w:numFmt w:val="decimal"/>
      <w:lvlText w:val="%4."/>
      <w:lvlJc w:val="left"/>
      <w:pPr>
        <w:ind w:left="2169" w:hanging="400"/>
      </w:pPr>
    </w:lvl>
    <w:lvl w:ilvl="4" w:tplc="04090019" w:tentative="1">
      <w:start w:val="1"/>
      <w:numFmt w:val="upperLetter"/>
      <w:lvlText w:val="%5."/>
      <w:lvlJc w:val="left"/>
      <w:pPr>
        <w:ind w:left="2569" w:hanging="400"/>
      </w:pPr>
    </w:lvl>
    <w:lvl w:ilvl="5" w:tplc="0409001B" w:tentative="1">
      <w:start w:val="1"/>
      <w:numFmt w:val="lowerRoman"/>
      <w:lvlText w:val="%6."/>
      <w:lvlJc w:val="right"/>
      <w:pPr>
        <w:ind w:left="2969" w:hanging="400"/>
      </w:pPr>
    </w:lvl>
    <w:lvl w:ilvl="6" w:tplc="0409000F" w:tentative="1">
      <w:start w:val="1"/>
      <w:numFmt w:val="decimal"/>
      <w:lvlText w:val="%7."/>
      <w:lvlJc w:val="left"/>
      <w:pPr>
        <w:ind w:left="3369" w:hanging="400"/>
      </w:pPr>
    </w:lvl>
    <w:lvl w:ilvl="7" w:tplc="04090019" w:tentative="1">
      <w:start w:val="1"/>
      <w:numFmt w:val="upperLetter"/>
      <w:lvlText w:val="%8."/>
      <w:lvlJc w:val="left"/>
      <w:pPr>
        <w:ind w:left="3769" w:hanging="400"/>
      </w:pPr>
    </w:lvl>
    <w:lvl w:ilvl="8" w:tplc="0409001B" w:tentative="1">
      <w:start w:val="1"/>
      <w:numFmt w:val="lowerRoman"/>
      <w:lvlText w:val="%9."/>
      <w:lvlJc w:val="right"/>
      <w:pPr>
        <w:ind w:left="4169" w:hanging="400"/>
      </w:pPr>
    </w:lvl>
  </w:abstractNum>
  <w:abstractNum w:abstractNumId="78" w15:restartNumberingAfterBreak="0">
    <w:nsid w:val="6AA50A5E"/>
    <w:multiLevelType w:val="hybridMultilevel"/>
    <w:tmpl w:val="49A4AF20"/>
    <w:lvl w:ilvl="0" w:tplc="F082387A">
      <w:start w:val="4"/>
      <w:numFmt w:val="bullet"/>
      <w:lvlText w:val="-"/>
      <w:lvlJc w:val="left"/>
      <w:pPr>
        <w:ind w:left="644" w:hanging="360"/>
      </w:pPr>
      <w:rPr>
        <w:rFonts w:ascii="Times New Roman" w:eastAsia="Malgun Gothic" w:hAnsi="Times New Roman" w:cs="Times New Roman" w:hint="default"/>
        <w:lang w:val="en-GB"/>
      </w:rPr>
    </w:lvl>
    <w:lvl w:ilvl="1" w:tplc="04090003" w:tentative="1">
      <w:start w:val="1"/>
      <w:numFmt w:val="bullet"/>
      <w:lvlText w:val=""/>
      <w:lvlJc w:val="left"/>
      <w:pPr>
        <w:ind w:left="1084" w:hanging="400"/>
      </w:pPr>
      <w:rPr>
        <w:rFonts w:ascii="Wingdings" w:hAnsi="Wingdings" w:hint="default"/>
      </w:rPr>
    </w:lvl>
    <w:lvl w:ilvl="2" w:tplc="04090005" w:tentative="1">
      <w:start w:val="1"/>
      <w:numFmt w:val="bullet"/>
      <w:lvlText w:val=""/>
      <w:lvlJc w:val="left"/>
      <w:pPr>
        <w:ind w:left="1484" w:hanging="400"/>
      </w:pPr>
      <w:rPr>
        <w:rFonts w:ascii="Wingdings" w:hAnsi="Wingdings" w:hint="default"/>
      </w:rPr>
    </w:lvl>
    <w:lvl w:ilvl="3" w:tplc="04090001" w:tentative="1">
      <w:start w:val="1"/>
      <w:numFmt w:val="bullet"/>
      <w:lvlText w:val=""/>
      <w:lvlJc w:val="left"/>
      <w:pPr>
        <w:ind w:left="1884" w:hanging="400"/>
      </w:pPr>
      <w:rPr>
        <w:rFonts w:ascii="Wingdings" w:hAnsi="Wingdings" w:hint="default"/>
      </w:rPr>
    </w:lvl>
    <w:lvl w:ilvl="4" w:tplc="04090003" w:tentative="1">
      <w:start w:val="1"/>
      <w:numFmt w:val="bullet"/>
      <w:lvlText w:val=""/>
      <w:lvlJc w:val="left"/>
      <w:pPr>
        <w:ind w:left="2284" w:hanging="400"/>
      </w:pPr>
      <w:rPr>
        <w:rFonts w:ascii="Wingdings" w:hAnsi="Wingdings" w:hint="default"/>
      </w:rPr>
    </w:lvl>
    <w:lvl w:ilvl="5" w:tplc="04090005" w:tentative="1">
      <w:start w:val="1"/>
      <w:numFmt w:val="bullet"/>
      <w:lvlText w:val=""/>
      <w:lvlJc w:val="left"/>
      <w:pPr>
        <w:ind w:left="2684" w:hanging="400"/>
      </w:pPr>
      <w:rPr>
        <w:rFonts w:ascii="Wingdings" w:hAnsi="Wingdings" w:hint="default"/>
      </w:rPr>
    </w:lvl>
    <w:lvl w:ilvl="6" w:tplc="04090001" w:tentative="1">
      <w:start w:val="1"/>
      <w:numFmt w:val="bullet"/>
      <w:lvlText w:val=""/>
      <w:lvlJc w:val="left"/>
      <w:pPr>
        <w:ind w:left="3084" w:hanging="400"/>
      </w:pPr>
      <w:rPr>
        <w:rFonts w:ascii="Wingdings" w:hAnsi="Wingdings" w:hint="default"/>
      </w:rPr>
    </w:lvl>
    <w:lvl w:ilvl="7" w:tplc="04090003" w:tentative="1">
      <w:start w:val="1"/>
      <w:numFmt w:val="bullet"/>
      <w:lvlText w:val=""/>
      <w:lvlJc w:val="left"/>
      <w:pPr>
        <w:ind w:left="3484" w:hanging="400"/>
      </w:pPr>
      <w:rPr>
        <w:rFonts w:ascii="Wingdings" w:hAnsi="Wingdings" w:hint="default"/>
      </w:rPr>
    </w:lvl>
    <w:lvl w:ilvl="8" w:tplc="04090005" w:tentative="1">
      <w:start w:val="1"/>
      <w:numFmt w:val="bullet"/>
      <w:lvlText w:val=""/>
      <w:lvlJc w:val="left"/>
      <w:pPr>
        <w:ind w:left="3884" w:hanging="400"/>
      </w:pPr>
      <w:rPr>
        <w:rFonts w:ascii="Wingdings" w:hAnsi="Wingdings" w:hint="default"/>
      </w:rPr>
    </w:lvl>
  </w:abstractNum>
  <w:abstractNum w:abstractNumId="79" w15:restartNumberingAfterBreak="0">
    <w:nsid w:val="6ABA37FE"/>
    <w:multiLevelType w:val="multilevel"/>
    <w:tmpl w:val="93CC6988"/>
    <w:lvl w:ilvl="0">
      <w:start w:val="1"/>
      <w:numFmt w:val="decimal"/>
      <w:pStyle w:val="Heading1"/>
      <w:lvlText w:val="%1"/>
      <w:lvlJc w:val="left"/>
      <w:pPr>
        <w:tabs>
          <w:tab w:val="num" w:pos="432"/>
        </w:tabs>
        <w:ind w:left="432" w:hanging="432"/>
      </w:pPr>
      <w:rPr>
        <w:rFonts w:hint="default"/>
      </w:rPr>
    </w:lvl>
    <w:lvl w:ilvl="1">
      <w:start w:val="2"/>
      <w:numFmt w:val="decimal"/>
      <w:pStyle w:val="Heading2"/>
      <w:lvlText w:val="%1.%2"/>
      <w:lvlJc w:val="left"/>
      <w:pPr>
        <w:tabs>
          <w:tab w:val="num" w:pos="576"/>
        </w:tabs>
        <w:ind w:left="576" w:hanging="576"/>
      </w:pPr>
      <w:rPr>
        <w:rFonts w:hint="default"/>
        <w:sz w:val="24"/>
        <w:szCs w:val="24"/>
      </w:rPr>
    </w:lvl>
    <w:lvl w:ilvl="2">
      <w:start w:val="1"/>
      <w:numFmt w:val="decimal"/>
      <w:pStyle w:val="Heading3"/>
      <w:lvlText w:val="%1.%2.%3"/>
      <w:lvlJc w:val="left"/>
      <w:pPr>
        <w:tabs>
          <w:tab w:val="num" w:pos="720"/>
        </w:tabs>
        <w:ind w:left="720" w:hanging="720"/>
      </w:pPr>
      <w:rPr>
        <w:rFonts w:hint="default"/>
        <w:b w:val="0"/>
        <w:sz w:val="22"/>
        <w:szCs w:val="22"/>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80" w15:restartNumberingAfterBreak="0">
    <w:nsid w:val="6ABC010B"/>
    <w:multiLevelType w:val="hybridMultilevel"/>
    <w:tmpl w:val="2EF270BC"/>
    <w:lvl w:ilvl="0" w:tplc="726276CE">
      <w:start w:val="1"/>
      <w:numFmt w:val="bullet"/>
      <w:lvlText w:val="-"/>
      <w:lvlJc w:val="left"/>
      <w:pPr>
        <w:ind w:left="720" w:hanging="360"/>
      </w:pPr>
      <w:rPr>
        <w:rFonts w:ascii="Calibri" w:eastAsia="Malgun Gothic"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C195C78"/>
    <w:multiLevelType w:val="hybridMultilevel"/>
    <w:tmpl w:val="144E4280"/>
    <w:lvl w:ilvl="0" w:tplc="3590363C">
      <w:start w:val="4"/>
      <w:numFmt w:val="bullet"/>
      <w:lvlText w:val="-"/>
      <w:lvlJc w:val="left"/>
      <w:pPr>
        <w:ind w:left="644" w:hanging="360"/>
      </w:pPr>
      <w:rPr>
        <w:rFonts w:ascii="Times New Roman" w:eastAsia="Malgun Gothic" w:hAnsi="Times New Roman" w:cs="Times New Roman" w:hint="default"/>
        <w:b/>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2" w15:restartNumberingAfterBreak="0">
    <w:nsid w:val="6DA80FF5"/>
    <w:multiLevelType w:val="hybridMultilevel"/>
    <w:tmpl w:val="AE068AC0"/>
    <w:lvl w:ilvl="0" w:tplc="69BCD63A">
      <w:start w:val="6"/>
      <w:numFmt w:val="bullet"/>
      <w:lvlText w:val="-"/>
      <w:lvlJc w:val="left"/>
      <w:pPr>
        <w:ind w:left="720" w:hanging="360"/>
      </w:pPr>
      <w:rPr>
        <w:rFonts w:ascii="Times New Roman" w:eastAsia="Times New Roman" w:hAnsi="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DB349E4"/>
    <w:multiLevelType w:val="hybridMultilevel"/>
    <w:tmpl w:val="C23882D6"/>
    <w:lvl w:ilvl="0" w:tplc="6A8CFC78">
      <w:start w:val="270"/>
      <w:numFmt w:val="bullet"/>
      <w:lvlText w:val="◦"/>
      <w:lvlJc w:val="left"/>
      <w:pPr>
        <w:ind w:left="1367" w:hanging="400"/>
      </w:pPr>
      <w:rPr>
        <w:rFonts w:ascii="Microsoft Sans Serif" w:hAnsi="Microsoft Sans Serif" w:hint="default"/>
      </w:rPr>
    </w:lvl>
    <w:lvl w:ilvl="1" w:tplc="04090003" w:tentative="1">
      <w:start w:val="1"/>
      <w:numFmt w:val="bullet"/>
      <w:lvlText w:val=""/>
      <w:lvlJc w:val="left"/>
      <w:pPr>
        <w:ind w:left="1767" w:hanging="400"/>
      </w:pPr>
      <w:rPr>
        <w:rFonts w:ascii="Wingdings" w:hAnsi="Wingdings" w:hint="default"/>
      </w:rPr>
    </w:lvl>
    <w:lvl w:ilvl="2" w:tplc="04090005" w:tentative="1">
      <w:start w:val="1"/>
      <w:numFmt w:val="bullet"/>
      <w:lvlText w:val=""/>
      <w:lvlJc w:val="left"/>
      <w:pPr>
        <w:ind w:left="2167" w:hanging="400"/>
      </w:pPr>
      <w:rPr>
        <w:rFonts w:ascii="Wingdings" w:hAnsi="Wingdings" w:hint="default"/>
      </w:rPr>
    </w:lvl>
    <w:lvl w:ilvl="3" w:tplc="04090001" w:tentative="1">
      <w:start w:val="1"/>
      <w:numFmt w:val="bullet"/>
      <w:lvlText w:val=""/>
      <w:lvlJc w:val="left"/>
      <w:pPr>
        <w:ind w:left="2567" w:hanging="400"/>
      </w:pPr>
      <w:rPr>
        <w:rFonts w:ascii="Wingdings" w:hAnsi="Wingdings" w:hint="default"/>
      </w:rPr>
    </w:lvl>
    <w:lvl w:ilvl="4" w:tplc="04090003" w:tentative="1">
      <w:start w:val="1"/>
      <w:numFmt w:val="bullet"/>
      <w:lvlText w:val=""/>
      <w:lvlJc w:val="left"/>
      <w:pPr>
        <w:ind w:left="2967" w:hanging="400"/>
      </w:pPr>
      <w:rPr>
        <w:rFonts w:ascii="Wingdings" w:hAnsi="Wingdings" w:hint="default"/>
      </w:rPr>
    </w:lvl>
    <w:lvl w:ilvl="5" w:tplc="04090005" w:tentative="1">
      <w:start w:val="1"/>
      <w:numFmt w:val="bullet"/>
      <w:lvlText w:val=""/>
      <w:lvlJc w:val="left"/>
      <w:pPr>
        <w:ind w:left="3367" w:hanging="400"/>
      </w:pPr>
      <w:rPr>
        <w:rFonts w:ascii="Wingdings" w:hAnsi="Wingdings" w:hint="default"/>
      </w:rPr>
    </w:lvl>
    <w:lvl w:ilvl="6" w:tplc="04090001" w:tentative="1">
      <w:start w:val="1"/>
      <w:numFmt w:val="bullet"/>
      <w:lvlText w:val=""/>
      <w:lvlJc w:val="left"/>
      <w:pPr>
        <w:ind w:left="3767" w:hanging="400"/>
      </w:pPr>
      <w:rPr>
        <w:rFonts w:ascii="Wingdings" w:hAnsi="Wingdings" w:hint="default"/>
      </w:rPr>
    </w:lvl>
    <w:lvl w:ilvl="7" w:tplc="04090003" w:tentative="1">
      <w:start w:val="1"/>
      <w:numFmt w:val="bullet"/>
      <w:lvlText w:val=""/>
      <w:lvlJc w:val="left"/>
      <w:pPr>
        <w:ind w:left="4167" w:hanging="400"/>
      </w:pPr>
      <w:rPr>
        <w:rFonts w:ascii="Wingdings" w:hAnsi="Wingdings" w:hint="default"/>
      </w:rPr>
    </w:lvl>
    <w:lvl w:ilvl="8" w:tplc="04090005" w:tentative="1">
      <w:start w:val="1"/>
      <w:numFmt w:val="bullet"/>
      <w:lvlText w:val=""/>
      <w:lvlJc w:val="left"/>
      <w:pPr>
        <w:ind w:left="4567" w:hanging="400"/>
      </w:pPr>
      <w:rPr>
        <w:rFonts w:ascii="Wingdings" w:hAnsi="Wingdings" w:hint="default"/>
      </w:rPr>
    </w:lvl>
  </w:abstractNum>
  <w:abstractNum w:abstractNumId="84" w15:restartNumberingAfterBreak="0">
    <w:nsid w:val="6E6E3642"/>
    <w:multiLevelType w:val="hybridMultilevel"/>
    <w:tmpl w:val="95DECC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6F222D38"/>
    <w:multiLevelType w:val="hybridMultilevel"/>
    <w:tmpl w:val="E6782C36"/>
    <w:lvl w:ilvl="0" w:tplc="9E9C3E1A">
      <w:start w:val="7"/>
      <w:numFmt w:val="bullet"/>
      <w:lvlText w:val="-"/>
      <w:lvlJc w:val="left"/>
      <w:pPr>
        <w:ind w:left="760" w:hanging="360"/>
      </w:pPr>
      <w:rPr>
        <w:rFonts w:ascii="Times New Roman" w:eastAsia="Malgun Gothic"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6" w15:restartNumberingAfterBreak="0">
    <w:nsid w:val="708F6925"/>
    <w:multiLevelType w:val="hybridMultilevel"/>
    <w:tmpl w:val="EFDEB50E"/>
    <w:lvl w:ilvl="0" w:tplc="04090001">
      <w:start w:val="1"/>
      <w:numFmt w:val="bullet"/>
      <w:lvlText w:val=""/>
      <w:lvlJc w:val="left"/>
      <w:pPr>
        <w:ind w:left="1571" w:hanging="360"/>
      </w:pPr>
      <w:rPr>
        <w:rFonts w:ascii="Symbol" w:hAnsi="Symbol" w:hint="default"/>
      </w:rPr>
    </w:lvl>
    <w:lvl w:ilvl="1" w:tplc="04090003" w:tentative="1">
      <w:start w:val="1"/>
      <w:numFmt w:val="bullet"/>
      <w:lvlText w:val=""/>
      <w:lvlJc w:val="left"/>
      <w:pPr>
        <w:ind w:left="2051" w:hanging="400"/>
      </w:pPr>
      <w:rPr>
        <w:rFonts w:ascii="Wingdings" w:hAnsi="Wingdings" w:hint="default"/>
      </w:rPr>
    </w:lvl>
    <w:lvl w:ilvl="2" w:tplc="04090005" w:tentative="1">
      <w:start w:val="1"/>
      <w:numFmt w:val="bullet"/>
      <w:lvlText w:val=""/>
      <w:lvlJc w:val="left"/>
      <w:pPr>
        <w:ind w:left="2451" w:hanging="400"/>
      </w:pPr>
      <w:rPr>
        <w:rFonts w:ascii="Wingdings" w:hAnsi="Wingdings" w:hint="default"/>
      </w:rPr>
    </w:lvl>
    <w:lvl w:ilvl="3" w:tplc="04090001" w:tentative="1">
      <w:start w:val="1"/>
      <w:numFmt w:val="bullet"/>
      <w:lvlText w:val=""/>
      <w:lvlJc w:val="left"/>
      <w:pPr>
        <w:ind w:left="2851" w:hanging="400"/>
      </w:pPr>
      <w:rPr>
        <w:rFonts w:ascii="Wingdings" w:hAnsi="Wingdings" w:hint="default"/>
      </w:rPr>
    </w:lvl>
    <w:lvl w:ilvl="4" w:tplc="04090003" w:tentative="1">
      <w:start w:val="1"/>
      <w:numFmt w:val="bullet"/>
      <w:lvlText w:val=""/>
      <w:lvlJc w:val="left"/>
      <w:pPr>
        <w:ind w:left="3251" w:hanging="400"/>
      </w:pPr>
      <w:rPr>
        <w:rFonts w:ascii="Wingdings" w:hAnsi="Wingdings" w:hint="default"/>
      </w:rPr>
    </w:lvl>
    <w:lvl w:ilvl="5" w:tplc="04090005" w:tentative="1">
      <w:start w:val="1"/>
      <w:numFmt w:val="bullet"/>
      <w:lvlText w:val=""/>
      <w:lvlJc w:val="left"/>
      <w:pPr>
        <w:ind w:left="3651" w:hanging="400"/>
      </w:pPr>
      <w:rPr>
        <w:rFonts w:ascii="Wingdings" w:hAnsi="Wingdings" w:hint="default"/>
      </w:rPr>
    </w:lvl>
    <w:lvl w:ilvl="6" w:tplc="04090001" w:tentative="1">
      <w:start w:val="1"/>
      <w:numFmt w:val="bullet"/>
      <w:lvlText w:val=""/>
      <w:lvlJc w:val="left"/>
      <w:pPr>
        <w:ind w:left="4051" w:hanging="400"/>
      </w:pPr>
      <w:rPr>
        <w:rFonts w:ascii="Wingdings" w:hAnsi="Wingdings" w:hint="default"/>
      </w:rPr>
    </w:lvl>
    <w:lvl w:ilvl="7" w:tplc="04090003" w:tentative="1">
      <w:start w:val="1"/>
      <w:numFmt w:val="bullet"/>
      <w:lvlText w:val=""/>
      <w:lvlJc w:val="left"/>
      <w:pPr>
        <w:ind w:left="4451" w:hanging="400"/>
      </w:pPr>
      <w:rPr>
        <w:rFonts w:ascii="Wingdings" w:hAnsi="Wingdings" w:hint="default"/>
      </w:rPr>
    </w:lvl>
    <w:lvl w:ilvl="8" w:tplc="04090005" w:tentative="1">
      <w:start w:val="1"/>
      <w:numFmt w:val="bullet"/>
      <w:lvlText w:val=""/>
      <w:lvlJc w:val="left"/>
      <w:pPr>
        <w:ind w:left="4851" w:hanging="400"/>
      </w:pPr>
      <w:rPr>
        <w:rFonts w:ascii="Wingdings" w:hAnsi="Wingdings" w:hint="default"/>
      </w:rPr>
    </w:lvl>
  </w:abstractNum>
  <w:abstractNum w:abstractNumId="87" w15:restartNumberingAfterBreak="0">
    <w:nsid w:val="71813645"/>
    <w:multiLevelType w:val="hybridMultilevel"/>
    <w:tmpl w:val="0B5C475E"/>
    <w:lvl w:ilvl="0" w:tplc="67EE8B8A">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8" w15:restartNumberingAfterBreak="0">
    <w:nsid w:val="72B67822"/>
    <w:multiLevelType w:val="multilevel"/>
    <w:tmpl w:val="F6EECFCE"/>
    <w:lvl w:ilvl="0">
      <w:start w:val="4"/>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9" w15:restartNumberingAfterBreak="0">
    <w:nsid w:val="74913A03"/>
    <w:multiLevelType w:val="hybridMultilevel"/>
    <w:tmpl w:val="4CBE6F20"/>
    <w:lvl w:ilvl="0" w:tplc="83F614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4A36151"/>
    <w:multiLevelType w:val="hybridMultilevel"/>
    <w:tmpl w:val="938E3DC2"/>
    <w:lvl w:ilvl="0" w:tplc="BA5AA0E2">
      <w:start w:val="1"/>
      <w:numFmt w:val="lowerLetter"/>
      <w:lvlText w:val="%1."/>
      <w:lvlJc w:val="left"/>
      <w:pPr>
        <w:ind w:left="1004" w:hanging="360"/>
      </w:pPr>
      <w:rPr>
        <w:rFonts w:hint="default"/>
      </w:rPr>
    </w:lvl>
    <w:lvl w:ilvl="1" w:tplc="04090019" w:tentative="1">
      <w:start w:val="1"/>
      <w:numFmt w:val="upperLetter"/>
      <w:lvlText w:val="%2."/>
      <w:lvlJc w:val="left"/>
      <w:pPr>
        <w:ind w:left="1444" w:hanging="400"/>
      </w:pPr>
    </w:lvl>
    <w:lvl w:ilvl="2" w:tplc="0409001B" w:tentative="1">
      <w:start w:val="1"/>
      <w:numFmt w:val="lowerRoman"/>
      <w:lvlText w:val="%3."/>
      <w:lvlJc w:val="right"/>
      <w:pPr>
        <w:ind w:left="1844" w:hanging="400"/>
      </w:pPr>
    </w:lvl>
    <w:lvl w:ilvl="3" w:tplc="0409000F" w:tentative="1">
      <w:start w:val="1"/>
      <w:numFmt w:val="decimal"/>
      <w:lvlText w:val="%4."/>
      <w:lvlJc w:val="left"/>
      <w:pPr>
        <w:ind w:left="2244" w:hanging="400"/>
      </w:pPr>
    </w:lvl>
    <w:lvl w:ilvl="4" w:tplc="04090019" w:tentative="1">
      <w:start w:val="1"/>
      <w:numFmt w:val="upperLetter"/>
      <w:lvlText w:val="%5."/>
      <w:lvlJc w:val="left"/>
      <w:pPr>
        <w:ind w:left="2644" w:hanging="400"/>
      </w:pPr>
    </w:lvl>
    <w:lvl w:ilvl="5" w:tplc="0409001B" w:tentative="1">
      <w:start w:val="1"/>
      <w:numFmt w:val="lowerRoman"/>
      <w:lvlText w:val="%6."/>
      <w:lvlJc w:val="right"/>
      <w:pPr>
        <w:ind w:left="3044" w:hanging="400"/>
      </w:pPr>
    </w:lvl>
    <w:lvl w:ilvl="6" w:tplc="0409000F" w:tentative="1">
      <w:start w:val="1"/>
      <w:numFmt w:val="decimal"/>
      <w:lvlText w:val="%7."/>
      <w:lvlJc w:val="left"/>
      <w:pPr>
        <w:ind w:left="3444" w:hanging="400"/>
      </w:pPr>
    </w:lvl>
    <w:lvl w:ilvl="7" w:tplc="04090019" w:tentative="1">
      <w:start w:val="1"/>
      <w:numFmt w:val="upperLetter"/>
      <w:lvlText w:val="%8."/>
      <w:lvlJc w:val="left"/>
      <w:pPr>
        <w:ind w:left="3844" w:hanging="400"/>
      </w:pPr>
    </w:lvl>
    <w:lvl w:ilvl="8" w:tplc="0409001B" w:tentative="1">
      <w:start w:val="1"/>
      <w:numFmt w:val="lowerRoman"/>
      <w:lvlText w:val="%9."/>
      <w:lvlJc w:val="right"/>
      <w:pPr>
        <w:ind w:left="4244" w:hanging="400"/>
      </w:pPr>
    </w:lvl>
  </w:abstractNum>
  <w:abstractNum w:abstractNumId="91" w15:restartNumberingAfterBreak="0">
    <w:nsid w:val="7698079B"/>
    <w:multiLevelType w:val="hybridMultilevel"/>
    <w:tmpl w:val="2954E8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72D510B"/>
    <w:multiLevelType w:val="multilevel"/>
    <w:tmpl w:val="B6706028"/>
    <w:lvl w:ilvl="0">
      <w:start w:val="4"/>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3" w15:restartNumberingAfterBreak="0">
    <w:nsid w:val="79017ED4"/>
    <w:multiLevelType w:val="hybridMultilevel"/>
    <w:tmpl w:val="B0BED608"/>
    <w:lvl w:ilvl="0" w:tplc="F56CE424">
      <w:start w:val="1"/>
      <w:numFmt w:val="bullet"/>
      <w:lvlText w:val="•"/>
      <w:lvlJc w:val="left"/>
      <w:pPr>
        <w:tabs>
          <w:tab w:val="num" w:pos="720"/>
        </w:tabs>
        <w:ind w:left="720" w:hanging="360"/>
      </w:pPr>
      <w:rPr>
        <w:rFonts w:ascii="Arial" w:hAnsi="Arial" w:hint="default"/>
      </w:rPr>
    </w:lvl>
    <w:lvl w:ilvl="1" w:tplc="D4DCA4EE">
      <w:start w:val="1"/>
      <w:numFmt w:val="bullet"/>
      <w:lvlText w:val="•"/>
      <w:lvlJc w:val="left"/>
      <w:pPr>
        <w:tabs>
          <w:tab w:val="num" w:pos="1440"/>
        </w:tabs>
        <w:ind w:left="1440" w:hanging="360"/>
      </w:pPr>
      <w:rPr>
        <w:rFonts w:ascii="Arial" w:hAnsi="Arial" w:hint="default"/>
      </w:rPr>
    </w:lvl>
    <w:lvl w:ilvl="2" w:tplc="D08E6266">
      <w:start w:val="1"/>
      <w:numFmt w:val="bullet"/>
      <w:lvlText w:val="•"/>
      <w:lvlJc w:val="left"/>
      <w:pPr>
        <w:tabs>
          <w:tab w:val="num" w:pos="2160"/>
        </w:tabs>
        <w:ind w:left="2160" w:hanging="360"/>
      </w:pPr>
      <w:rPr>
        <w:rFonts w:ascii="Arial" w:hAnsi="Arial" w:hint="default"/>
      </w:rPr>
    </w:lvl>
    <w:lvl w:ilvl="3" w:tplc="781407B2">
      <w:start w:val="1"/>
      <w:numFmt w:val="bullet"/>
      <w:lvlText w:val="•"/>
      <w:lvlJc w:val="left"/>
      <w:pPr>
        <w:tabs>
          <w:tab w:val="num" w:pos="2880"/>
        </w:tabs>
        <w:ind w:left="2880" w:hanging="360"/>
      </w:pPr>
      <w:rPr>
        <w:rFonts w:ascii="Arial" w:hAnsi="Arial" w:hint="default"/>
      </w:rPr>
    </w:lvl>
    <w:lvl w:ilvl="4" w:tplc="87484564" w:tentative="1">
      <w:start w:val="1"/>
      <w:numFmt w:val="bullet"/>
      <w:lvlText w:val="•"/>
      <w:lvlJc w:val="left"/>
      <w:pPr>
        <w:tabs>
          <w:tab w:val="num" w:pos="3600"/>
        </w:tabs>
        <w:ind w:left="3600" w:hanging="360"/>
      </w:pPr>
      <w:rPr>
        <w:rFonts w:ascii="Arial" w:hAnsi="Arial" w:hint="default"/>
      </w:rPr>
    </w:lvl>
    <w:lvl w:ilvl="5" w:tplc="830E2396" w:tentative="1">
      <w:start w:val="1"/>
      <w:numFmt w:val="bullet"/>
      <w:lvlText w:val="•"/>
      <w:lvlJc w:val="left"/>
      <w:pPr>
        <w:tabs>
          <w:tab w:val="num" w:pos="4320"/>
        </w:tabs>
        <w:ind w:left="4320" w:hanging="360"/>
      </w:pPr>
      <w:rPr>
        <w:rFonts w:ascii="Arial" w:hAnsi="Arial" w:hint="default"/>
      </w:rPr>
    </w:lvl>
    <w:lvl w:ilvl="6" w:tplc="BC0830FE" w:tentative="1">
      <w:start w:val="1"/>
      <w:numFmt w:val="bullet"/>
      <w:lvlText w:val="•"/>
      <w:lvlJc w:val="left"/>
      <w:pPr>
        <w:tabs>
          <w:tab w:val="num" w:pos="5040"/>
        </w:tabs>
        <w:ind w:left="5040" w:hanging="360"/>
      </w:pPr>
      <w:rPr>
        <w:rFonts w:ascii="Arial" w:hAnsi="Arial" w:hint="default"/>
      </w:rPr>
    </w:lvl>
    <w:lvl w:ilvl="7" w:tplc="D464B462" w:tentative="1">
      <w:start w:val="1"/>
      <w:numFmt w:val="bullet"/>
      <w:lvlText w:val="•"/>
      <w:lvlJc w:val="left"/>
      <w:pPr>
        <w:tabs>
          <w:tab w:val="num" w:pos="5760"/>
        </w:tabs>
        <w:ind w:left="5760" w:hanging="360"/>
      </w:pPr>
      <w:rPr>
        <w:rFonts w:ascii="Arial" w:hAnsi="Arial" w:hint="default"/>
      </w:rPr>
    </w:lvl>
    <w:lvl w:ilvl="8" w:tplc="B39A895C" w:tentative="1">
      <w:start w:val="1"/>
      <w:numFmt w:val="bullet"/>
      <w:lvlText w:val="•"/>
      <w:lvlJc w:val="left"/>
      <w:pPr>
        <w:tabs>
          <w:tab w:val="num" w:pos="6480"/>
        </w:tabs>
        <w:ind w:left="6480" w:hanging="360"/>
      </w:pPr>
      <w:rPr>
        <w:rFonts w:ascii="Arial" w:hAnsi="Arial" w:hint="default"/>
      </w:rPr>
    </w:lvl>
  </w:abstractNum>
  <w:abstractNum w:abstractNumId="94" w15:restartNumberingAfterBreak="0">
    <w:nsid w:val="7C7F635E"/>
    <w:multiLevelType w:val="hybridMultilevel"/>
    <w:tmpl w:val="ADA8AC82"/>
    <w:lvl w:ilvl="0" w:tplc="70BEAC32">
      <w:start w:val="1"/>
      <w:numFmt w:val="lowerLetter"/>
      <w:lvlText w:val="%1)"/>
      <w:lvlJc w:val="left"/>
      <w:pPr>
        <w:tabs>
          <w:tab w:val="num" w:pos="720"/>
        </w:tabs>
        <w:ind w:left="720" w:hanging="360"/>
      </w:pPr>
    </w:lvl>
    <w:lvl w:ilvl="1" w:tplc="7E2AAA72">
      <w:start w:val="1"/>
      <w:numFmt w:val="lowerLetter"/>
      <w:lvlText w:val="%2)"/>
      <w:lvlJc w:val="left"/>
      <w:pPr>
        <w:tabs>
          <w:tab w:val="num" w:pos="1440"/>
        </w:tabs>
        <w:ind w:left="1440" w:hanging="360"/>
      </w:pPr>
    </w:lvl>
    <w:lvl w:ilvl="2" w:tplc="590A69E2" w:tentative="1">
      <w:start w:val="1"/>
      <w:numFmt w:val="lowerLetter"/>
      <w:lvlText w:val="%3)"/>
      <w:lvlJc w:val="left"/>
      <w:pPr>
        <w:tabs>
          <w:tab w:val="num" w:pos="2160"/>
        </w:tabs>
        <w:ind w:left="2160" w:hanging="360"/>
      </w:pPr>
    </w:lvl>
    <w:lvl w:ilvl="3" w:tplc="618808F4" w:tentative="1">
      <w:start w:val="1"/>
      <w:numFmt w:val="lowerLetter"/>
      <w:lvlText w:val="%4)"/>
      <w:lvlJc w:val="left"/>
      <w:pPr>
        <w:tabs>
          <w:tab w:val="num" w:pos="2880"/>
        </w:tabs>
        <w:ind w:left="2880" w:hanging="360"/>
      </w:pPr>
    </w:lvl>
    <w:lvl w:ilvl="4" w:tplc="EF9490D4" w:tentative="1">
      <w:start w:val="1"/>
      <w:numFmt w:val="lowerLetter"/>
      <w:lvlText w:val="%5)"/>
      <w:lvlJc w:val="left"/>
      <w:pPr>
        <w:tabs>
          <w:tab w:val="num" w:pos="3600"/>
        </w:tabs>
        <w:ind w:left="3600" w:hanging="360"/>
      </w:pPr>
    </w:lvl>
    <w:lvl w:ilvl="5" w:tplc="AF26C010" w:tentative="1">
      <w:start w:val="1"/>
      <w:numFmt w:val="lowerLetter"/>
      <w:lvlText w:val="%6)"/>
      <w:lvlJc w:val="left"/>
      <w:pPr>
        <w:tabs>
          <w:tab w:val="num" w:pos="4320"/>
        </w:tabs>
        <w:ind w:left="4320" w:hanging="360"/>
      </w:pPr>
    </w:lvl>
    <w:lvl w:ilvl="6" w:tplc="A1F6C272" w:tentative="1">
      <w:start w:val="1"/>
      <w:numFmt w:val="lowerLetter"/>
      <w:lvlText w:val="%7)"/>
      <w:lvlJc w:val="left"/>
      <w:pPr>
        <w:tabs>
          <w:tab w:val="num" w:pos="5040"/>
        </w:tabs>
        <w:ind w:left="5040" w:hanging="360"/>
      </w:pPr>
    </w:lvl>
    <w:lvl w:ilvl="7" w:tplc="35DEF6B0" w:tentative="1">
      <w:start w:val="1"/>
      <w:numFmt w:val="lowerLetter"/>
      <w:lvlText w:val="%8)"/>
      <w:lvlJc w:val="left"/>
      <w:pPr>
        <w:tabs>
          <w:tab w:val="num" w:pos="5760"/>
        </w:tabs>
        <w:ind w:left="5760" w:hanging="360"/>
      </w:pPr>
    </w:lvl>
    <w:lvl w:ilvl="8" w:tplc="7A28EB4A" w:tentative="1">
      <w:start w:val="1"/>
      <w:numFmt w:val="lowerLetter"/>
      <w:lvlText w:val="%9)"/>
      <w:lvlJc w:val="left"/>
      <w:pPr>
        <w:tabs>
          <w:tab w:val="num" w:pos="6480"/>
        </w:tabs>
        <w:ind w:left="6480" w:hanging="360"/>
      </w:pPr>
    </w:lvl>
  </w:abstractNum>
  <w:num w:numId="1" w16cid:durableId="654146790">
    <w:abstractNumId w:val="3"/>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584415118">
    <w:abstractNumId w:val="3"/>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790368102">
    <w:abstractNumId w:val="4"/>
  </w:num>
  <w:num w:numId="4" w16cid:durableId="1843810726">
    <w:abstractNumId w:val="40"/>
  </w:num>
  <w:num w:numId="5" w16cid:durableId="628820447">
    <w:abstractNumId w:val="93"/>
  </w:num>
  <w:num w:numId="6" w16cid:durableId="1939561695">
    <w:abstractNumId w:val="31"/>
  </w:num>
  <w:num w:numId="7" w16cid:durableId="316417185">
    <w:abstractNumId w:val="39"/>
  </w:num>
  <w:num w:numId="8" w16cid:durableId="1856797063">
    <w:abstractNumId w:val="79"/>
  </w:num>
  <w:num w:numId="9" w16cid:durableId="17473223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45322398">
    <w:abstractNumId w:val="49"/>
  </w:num>
  <w:num w:numId="11" w16cid:durableId="33847724">
    <w:abstractNumId w:val="21"/>
  </w:num>
  <w:num w:numId="12" w16cid:durableId="246111815">
    <w:abstractNumId w:val="43"/>
  </w:num>
  <w:num w:numId="13" w16cid:durableId="548567346">
    <w:abstractNumId w:val="9"/>
  </w:num>
  <w:num w:numId="14" w16cid:durableId="882716313">
    <w:abstractNumId w:val="88"/>
  </w:num>
  <w:num w:numId="15" w16cid:durableId="1618218705">
    <w:abstractNumId w:val="11"/>
  </w:num>
  <w:num w:numId="16" w16cid:durableId="589042308">
    <w:abstractNumId w:val="64"/>
  </w:num>
  <w:num w:numId="17" w16cid:durableId="200827632">
    <w:abstractNumId w:val="80"/>
  </w:num>
  <w:num w:numId="18" w16cid:durableId="1313364551">
    <w:abstractNumId w:val="35"/>
  </w:num>
  <w:num w:numId="19" w16cid:durableId="737245601">
    <w:abstractNumId w:val="15"/>
  </w:num>
  <w:num w:numId="20" w16cid:durableId="1859267701">
    <w:abstractNumId w:val="27"/>
  </w:num>
  <w:num w:numId="21" w16cid:durableId="940334746">
    <w:abstractNumId w:val="46"/>
  </w:num>
  <w:num w:numId="22" w16cid:durableId="384645109">
    <w:abstractNumId w:val="74"/>
  </w:num>
  <w:num w:numId="23" w16cid:durableId="2134251481">
    <w:abstractNumId w:val="5"/>
  </w:num>
  <w:num w:numId="24" w16cid:durableId="464665378">
    <w:abstractNumId w:val="82"/>
  </w:num>
  <w:num w:numId="25" w16cid:durableId="1293829934">
    <w:abstractNumId w:val="65"/>
  </w:num>
  <w:num w:numId="26" w16cid:durableId="1739589792">
    <w:abstractNumId w:val="7"/>
  </w:num>
  <w:num w:numId="27" w16cid:durableId="634219327">
    <w:abstractNumId w:val="78"/>
  </w:num>
  <w:num w:numId="28" w16cid:durableId="463473345">
    <w:abstractNumId w:val="92"/>
  </w:num>
  <w:num w:numId="29" w16cid:durableId="1058625494">
    <w:abstractNumId w:val="91"/>
  </w:num>
  <w:num w:numId="30" w16cid:durableId="69085828">
    <w:abstractNumId w:val="28"/>
  </w:num>
  <w:num w:numId="31" w16cid:durableId="1365324875">
    <w:abstractNumId w:val="83"/>
  </w:num>
  <w:num w:numId="32" w16cid:durableId="1562591027">
    <w:abstractNumId w:val="42"/>
  </w:num>
  <w:num w:numId="33" w16cid:durableId="1073042082">
    <w:abstractNumId w:val="86"/>
  </w:num>
  <w:num w:numId="34" w16cid:durableId="1184632113">
    <w:abstractNumId w:val="14"/>
  </w:num>
  <w:num w:numId="35" w16cid:durableId="1226138327">
    <w:abstractNumId w:val="58"/>
  </w:num>
  <w:num w:numId="36" w16cid:durableId="200560144">
    <w:abstractNumId w:val="72"/>
  </w:num>
  <w:num w:numId="37" w16cid:durableId="49503175">
    <w:abstractNumId w:val="63"/>
  </w:num>
  <w:num w:numId="38" w16cid:durableId="823350959">
    <w:abstractNumId w:val="55"/>
  </w:num>
  <w:num w:numId="39" w16cid:durableId="884751921">
    <w:abstractNumId w:val="18"/>
  </w:num>
  <w:num w:numId="40" w16cid:durableId="281612828">
    <w:abstractNumId w:val="38"/>
  </w:num>
  <w:num w:numId="41" w16cid:durableId="9527409">
    <w:abstractNumId w:val="25"/>
  </w:num>
  <w:num w:numId="42" w16cid:durableId="241573512">
    <w:abstractNumId w:val="36"/>
  </w:num>
  <w:num w:numId="43" w16cid:durableId="2018773923">
    <w:abstractNumId w:val="66"/>
  </w:num>
  <w:num w:numId="44" w16cid:durableId="390547010">
    <w:abstractNumId w:val="41"/>
  </w:num>
  <w:num w:numId="45" w16cid:durableId="331563451">
    <w:abstractNumId w:val="12"/>
  </w:num>
  <w:num w:numId="46" w16cid:durableId="1899322138">
    <w:abstractNumId w:val="84"/>
  </w:num>
  <w:num w:numId="47" w16cid:durableId="1177616874">
    <w:abstractNumId w:val="69"/>
  </w:num>
  <w:num w:numId="48" w16cid:durableId="305742587">
    <w:abstractNumId w:val="57"/>
  </w:num>
  <w:num w:numId="49" w16cid:durableId="1365911062">
    <w:abstractNumId w:val="53"/>
  </w:num>
  <w:num w:numId="50" w16cid:durableId="1317875688">
    <w:abstractNumId w:val="94"/>
  </w:num>
  <w:num w:numId="51" w16cid:durableId="353196773">
    <w:abstractNumId w:val="60"/>
  </w:num>
  <w:num w:numId="52" w16cid:durableId="1219393111">
    <w:abstractNumId w:val="30"/>
  </w:num>
  <w:num w:numId="53" w16cid:durableId="1223171463">
    <w:abstractNumId w:val="51"/>
  </w:num>
  <w:num w:numId="54" w16cid:durableId="52893950">
    <w:abstractNumId w:val="56"/>
  </w:num>
  <w:num w:numId="55" w16cid:durableId="1930460957">
    <w:abstractNumId w:val="75"/>
  </w:num>
  <w:num w:numId="56" w16cid:durableId="1059014464">
    <w:abstractNumId w:val="6"/>
  </w:num>
  <w:num w:numId="57" w16cid:durableId="497117939">
    <w:abstractNumId w:val="76"/>
  </w:num>
  <w:num w:numId="58" w16cid:durableId="877469976">
    <w:abstractNumId w:val="33"/>
  </w:num>
  <w:num w:numId="59" w16cid:durableId="1153369763">
    <w:abstractNumId w:val="73"/>
  </w:num>
  <w:num w:numId="60" w16cid:durableId="1495409994">
    <w:abstractNumId w:val="59"/>
  </w:num>
  <w:num w:numId="61" w16cid:durableId="1199974901">
    <w:abstractNumId w:val="54"/>
  </w:num>
  <w:num w:numId="62" w16cid:durableId="1383747023">
    <w:abstractNumId w:val="24"/>
  </w:num>
  <w:num w:numId="63" w16cid:durableId="1093740751">
    <w:abstractNumId w:val="20"/>
  </w:num>
  <w:num w:numId="64" w16cid:durableId="1520121317">
    <w:abstractNumId w:val="34"/>
  </w:num>
  <w:num w:numId="65" w16cid:durableId="1137795900">
    <w:abstractNumId w:val="61"/>
  </w:num>
  <w:num w:numId="66" w16cid:durableId="1105418048">
    <w:abstractNumId w:val="47"/>
  </w:num>
  <w:num w:numId="67" w16cid:durableId="1802067539">
    <w:abstractNumId w:val="90"/>
  </w:num>
  <w:num w:numId="68" w16cid:durableId="1443571595">
    <w:abstractNumId w:val="50"/>
  </w:num>
  <w:num w:numId="69" w16cid:durableId="882398841">
    <w:abstractNumId w:val="81"/>
  </w:num>
  <w:num w:numId="70" w16cid:durableId="847447498">
    <w:abstractNumId w:val="8"/>
  </w:num>
  <w:num w:numId="71" w16cid:durableId="1340307984">
    <w:abstractNumId w:val="23"/>
  </w:num>
  <w:num w:numId="72" w16cid:durableId="2017032800">
    <w:abstractNumId w:val="37"/>
  </w:num>
  <w:num w:numId="73" w16cid:durableId="2123843004">
    <w:abstractNumId w:val="85"/>
  </w:num>
  <w:num w:numId="74" w16cid:durableId="1849908322">
    <w:abstractNumId w:val="77"/>
  </w:num>
  <w:num w:numId="75" w16cid:durableId="1949771656">
    <w:abstractNumId w:val="10"/>
  </w:num>
  <w:num w:numId="76" w16cid:durableId="993069321">
    <w:abstractNumId w:val="29"/>
  </w:num>
  <w:num w:numId="77" w16cid:durableId="1039932780">
    <w:abstractNumId w:val="19"/>
  </w:num>
  <w:num w:numId="78" w16cid:durableId="1746411237">
    <w:abstractNumId w:val="26"/>
  </w:num>
  <w:num w:numId="79" w16cid:durableId="2123303973">
    <w:abstractNumId w:val="68"/>
  </w:num>
  <w:num w:numId="80" w16cid:durableId="489096986">
    <w:abstractNumId w:val="17"/>
  </w:num>
  <w:num w:numId="81" w16cid:durableId="324936243">
    <w:abstractNumId w:val="22"/>
  </w:num>
  <w:num w:numId="82" w16cid:durableId="1093472166">
    <w:abstractNumId w:val="13"/>
  </w:num>
  <w:num w:numId="83" w16cid:durableId="65811354">
    <w:abstractNumId w:val="62"/>
  </w:num>
  <w:num w:numId="84" w16cid:durableId="1569533395">
    <w:abstractNumId w:val="67"/>
  </w:num>
  <w:num w:numId="85" w16cid:durableId="545339534">
    <w:abstractNumId w:val="70"/>
  </w:num>
  <w:num w:numId="86" w16cid:durableId="1365322879">
    <w:abstractNumId w:val="16"/>
  </w:num>
  <w:num w:numId="87" w16cid:durableId="1259410559">
    <w:abstractNumId w:val="44"/>
  </w:num>
  <w:num w:numId="88" w16cid:durableId="18556584">
    <w:abstractNumId w:val="32"/>
  </w:num>
  <w:num w:numId="89" w16cid:durableId="1057975449">
    <w:abstractNumId w:val="71"/>
  </w:num>
  <w:num w:numId="90" w16cid:durableId="32310393">
    <w:abstractNumId w:val="52"/>
  </w:num>
  <w:num w:numId="91" w16cid:durableId="1318610367">
    <w:abstractNumId w:val="45"/>
  </w:num>
  <w:num w:numId="92" w16cid:durableId="680204245">
    <w:abstractNumId w:val="89"/>
  </w:num>
  <w:num w:numId="93" w16cid:durableId="1902013198">
    <w:abstractNumId w:val="87"/>
  </w:num>
  <w:num w:numId="94" w16cid:durableId="1147208985">
    <w:abstractNumId w:val="2"/>
  </w:num>
  <w:num w:numId="95" w16cid:durableId="852459263">
    <w:abstractNumId w:val="1"/>
  </w:num>
  <w:num w:numId="96" w16cid:durableId="1223637882">
    <w:abstractNumId w:val="0"/>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intFractionalCharacterWidth/>
  <w:embedSystemFonts/>
  <w:activeWritingStyle w:appName="MSWord" w:lang="fr-FR" w:vendorID="64" w:dllVersion="131078" w:nlCheck="1" w:checkStyle="0"/>
  <w:activeWritingStyle w:appName="MSWord" w:lang="en-GB" w:vendorID="64" w:dllVersion="131078" w:nlCheck="1" w:checkStyle="0"/>
  <w:activeWritingStyle w:appName="MSWord" w:lang="en-US" w:vendorID="64" w:dllVersion="131078" w:nlCheck="1" w:checkStyle="0"/>
  <w:activeWritingStyle w:appName="MSWord" w:lang="ko-KR" w:vendorID="64" w:dllVersion="131077" w:nlCheck="1" w:checkStyle="1"/>
  <w:activeWritingStyle w:appName="MSWord" w:lang="en-GB" w:vendorID="64" w:dllVersion="4096" w:nlCheck="1" w:checkStyle="0"/>
  <w:activeWritingStyle w:appName="MSWord" w:lang="en-US" w:vendorID="64" w:dllVersion="4096" w:nlCheck="1" w:checkStyle="0"/>
  <w:activeWritingStyle w:appName="MSWord" w:lang="es-ES" w:vendorID="64" w:dllVersion="131078" w:nlCheck="1" w:checkStyle="0"/>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activeWritingStyle w:appName="MSWord" w:lang="es-ES" w:vendorID="64" w:dllVersion="0" w:nlCheck="1" w:checkStyle="0"/>
  <w:activeWritingStyle w:appName="MSWord" w:lang="fr-FR" w:vendorID="64" w:dllVersion="0" w:nlCheck="1" w:checkStyle="0"/>
  <w:activeWritingStyle w:appName="MSWord" w:lang="it-IT"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284"/>
  <w:doNotHyphenateCaps/>
  <w:displayHorizontalDrawingGridEvery w:val="0"/>
  <w:displayVerticalDrawingGridEvery w:val="0"/>
  <w:doNotUseMarginsForDrawingGridOrigin/>
  <w:doNotShadeFormData/>
  <w:noPunctuationKerning/>
  <w:characterSpacingControl w:val="doNotCompress"/>
  <w:savePreviewPicture/>
  <w:hdrShapeDefaults>
    <o:shapedefaults v:ext="edit" spidmax="2051"/>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82213"/>
    <w:rsid w:val="000001FE"/>
    <w:rsid w:val="0000037D"/>
    <w:rsid w:val="0000575E"/>
    <w:rsid w:val="00005D66"/>
    <w:rsid w:val="00010ED7"/>
    <w:rsid w:val="00011F36"/>
    <w:rsid w:val="000127E5"/>
    <w:rsid w:val="0002191D"/>
    <w:rsid w:val="00024BE2"/>
    <w:rsid w:val="00025ABB"/>
    <w:rsid w:val="000263F4"/>
    <w:rsid w:val="000266A0"/>
    <w:rsid w:val="00027E03"/>
    <w:rsid w:val="00031C1D"/>
    <w:rsid w:val="000349AA"/>
    <w:rsid w:val="00034D5E"/>
    <w:rsid w:val="000362E3"/>
    <w:rsid w:val="00036407"/>
    <w:rsid w:val="0003718E"/>
    <w:rsid w:val="000426CB"/>
    <w:rsid w:val="00042970"/>
    <w:rsid w:val="0004615A"/>
    <w:rsid w:val="00046C20"/>
    <w:rsid w:val="00052D13"/>
    <w:rsid w:val="00053590"/>
    <w:rsid w:val="00055E29"/>
    <w:rsid w:val="000561ED"/>
    <w:rsid w:val="00060932"/>
    <w:rsid w:val="0006326B"/>
    <w:rsid w:val="0007471B"/>
    <w:rsid w:val="000809EC"/>
    <w:rsid w:val="00083464"/>
    <w:rsid w:val="0008365E"/>
    <w:rsid w:val="00083A64"/>
    <w:rsid w:val="00085221"/>
    <w:rsid w:val="000866CE"/>
    <w:rsid w:val="00086A31"/>
    <w:rsid w:val="00090D3D"/>
    <w:rsid w:val="000913C5"/>
    <w:rsid w:val="000922F1"/>
    <w:rsid w:val="00092F70"/>
    <w:rsid w:val="000936DE"/>
    <w:rsid w:val="00093E7E"/>
    <w:rsid w:val="00094B53"/>
    <w:rsid w:val="0009575A"/>
    <w:rsid w:val="00096D07"/>
    <w:rsid w:val="0009751E"/>
    <w:rsid w:val="000A0458"/>
    <w:rsid w:val="000A14DD"/>
    <w:rsid w:val="000A180F"/>
    <w:rsid w:val="000A7987"/>
    <w:rsid w:val="000B11E2"/>
    <w:rsid w:val="000B3334"/>
    <w:rsid w:val="000B537F"/>
    <w:rsid w:val="000B5A0C"/>
    <w:rsid w:val="000C034F"/>
    <w:rsid w:val="000C03F3"/>
    <w:rsid w:val="000C21BA"/>
    <w:rsid w:val="000C49FA"/>
    <w:rsid w:val="000D290E"/>
    <w:rsid w:val="000D2B7F"/>
    <w:rsid w:val="000D36AD"/>
    <w:rsid w:val="000D56F9"/>
    <w:rsid w:val="000D6CFC"/>
    <w:rsid w:val="000D7B6A"/>
    <w:rsid w:val="000E4079"/>
    <w:rsid w:val="000F05C5"/>
    <w:rsid w:val="000F1ABA"/>
    <w:rsid w:val="000F28E5"/>
    <w:rsid w:val="000F7877"/>
    <w:rsid w:val="000F7A88"/>
    <w:rsid w:val="00100346"/>
    <w:rsid w:val="00100DF3"/>
    <w:rsid w:val="001019A1"/>
    <w:rsid w:val="0010387A"/>
    <w:rsid w:val="00106C3B"/>
    <w:rsid w:val="001072B2"/>
    <w:rsid w:val="00107426"/>
    <w:rsid w:val="00107494"/>
    <w:rsid w:val="00114724"/>
    <w:rsid w:val="00114BF2"/>
    <w:rsid w:val="00120716"/>
    <w:rsid w:val="00120C53"/>
    <w:rsid w:val="001215F3"/>
    <w:rsid w:val="00121864"/>
    <w:rsid w:val="00124B62"/>
    <w:rsid w:val="001250CD"/>
    <w:rsid w:val="001255DF"/>
    <w:rsid w:val="00127954"/>
    <w:rsid w:val="00131FCE"/>
    <w:rsid w:val="0013355D"/>
    <w:rsid w:val="0013428D"/>
    <w:rsid w:val="001357A0"/>
    <w:rsid w:val="00135C76"/>
    <w:rsid w:val="00135DE0"/>
    <w:rsid w:val="00136A1B"/>
    <w:rsid w:val="00136BCD"/>
    <w:rsid w:val="00136FC6"/>
    <w:rsid w:val="00144648"/>
    <w:rsid w:val="00150BC0"/>
    <w:rsid w:val="001531F8"/>
    <w:rsid w:val="00153528"/>
    <w:rsid w:val="00155B8F"/>
    <w:rsid w:val="00156C10"/>
    <w:rsid w:val="00156CC2"/>
    <w:rsid w:val="00160B82"/>
    <w:rsid w:val="00160CFC"/>
    <w:rsid w:val="001618B8"/>
    <w:rsid w:val="00162B51"/>
    <w:rsid w:val="0016541E"/>
    <w:rsid w:val="00167ED3"/>
    <w:rsid w:val="001721B9"/>
    <w:rsid w:val="00174DFA"/>
    <w:rsid w:val="00175546"/>
    <w:rsid w:val="0017560F"/>
    <w:rsid w:val="00175CEF"/>
    <w:rsid w:val="00182B43"/>
    <w:rsid w:val="001841F2"/>
    <w:rsid w:val="00187F7A"/>
    <w:rsid w:val="001A08AA"/>
    <w:rsid w:val="001A121E"/>
    <w:rsid w:val="001A2E3F"/>
    <w:rsid w:val="001A3120"/>
    <w:rsid w:val="001A3279"/>
    <w:rsid w:val="001A3944"/>
    <w:rsid w:val="001A3A5D"/>
    <w:rsid w:val="001A4F93"/>
    <w:rsid w:val="001A5538"/>
    <w:rsid w:val="001A7151"/>
    <w:rsid w:val="001B4599"/>
    <w:rsid w:val="001B69E0"/>
    <w:rsid w:val="001C0171"/>
    <w:rsid w:val="001C20F7"/>
    <w:rsid w:val="001C2408"/>
    <w:rsid w:val="001C3A35"/>
    <w:rsid w:val="001C3B44"/>
    <w:rsid w:val="001C4C46"/>
    <w:rsid w:val="001C7DB7"/>
    <w:rsid w:val="001D472D"/>
    <w:rsid w:val="001D5D3B"/>
    <w:rsid w:val="001D71BE"/>
    <w:rsid w:val="001E07EC"/>
    <w:rsid w:val="001E14DF"/>
    <w:rsid w:val="001E1682"/>
    <w:rsid w:val="001F274C"/>
    <w:rsid w:val="001F5FF7"/>
    <w:rsid w:val="002004DA"/>
    <w:rsid w:val="002007E7"/>
    <w:rsid w:val="002008CB"/>
    <w:rsid w:val="00201D09"/>
    <w:rsid w:val="00202B99"/>
    <w:rsid w:val="00204032"/>
    <w:rsid w:val="00204879"/>
    <w:rsid w:val="00205499"/>
    <w:rsid w:val="00206D5B"/>
    <w:rsid w:val="00210034"/>
    <w:rsid w:val="00210B5E"/>
    <w:rsid w:val="00212373"/>
    <w:rsid w:val="002138EA"/>
    <w:rsid w:val="00214689"/>
    <w:rsid w:val="00214FBD"/>
    <w:rsid w:val="00215F86"/>
    <w:rsid w:val="00217809"/>
    <w:rsid w:val="00220189"/>
    <w:rsid w:val="00220701"/>
    <w:rsid w:val="00220D1B"/>
    <w:rsid w:val="002224B3"/>
    <w:rsid w:val="00222897"/>
    <w:rsid w:val="00224475"/>
    <w:rsid w:val="00226DCE"/>
    <w:rsid w:val="00227255"/>
    <w:rsid w:val="002278AB"/>
    <w:rsid w:val="00235394"/>
    <w:rsid w:val="00235686"/>
    <w:rsid w:val="002361D1"/>
    <w:rsid w:val="00237CA2"/>
    <w:rsid w:val="00241C3B"/>
    <w:rsid w:val="00244514"/>
    <w:rsid w:val="00247167"/>
    <w:rsid w:val="002503FE"/>
    <w:rsid w:val="00250F26"/>
    <w:rsid w:val="00251CE1"/>
    <w:rsid w:val="002525BC"/>
    <w:rsid w:val="0025354F"/>
    <w:rsid w:val="002536A0"/>
    <w:rsid w:val="00254A7D"/>
    <w:rsid w:val="00257576"/>
    <w:rsid w:val="002615F3"/>
    <w:rsid w:val="0026179F"/>
    <w:rsid w:val="002623B0"/>
    <w:rsid w:val="0026590A"/>
    <w:rsid w:val="00265D33"/>
    <w:rsid w:val="002743D7"/>
    <w:rsid w:val="00274A3B"/>
    <w:rsid w:val="00274E1A"/>
    <w:rsid w:val="00276C0D"/>
    <w:rsid w:val="00276E07"/>
    <w:rsid w:val="00282213"/>
    <w:rsid w:val="00285BD4"/>
    <w:rsid w:val="00285C1C"/>
    <w:rsid w:val="00286D0A"/>
    <w:rsid w:val="002874D0"/>
    <w:rsid w:val="00290727"/>
    <w:rsid w:val="00292A20"/>
    <w:rsid w:val="00293805"/>
    <w:rsid w:val="0029672E"/>
    <w:rsid w:val="002A1132"/>
    <w:rsid w:val="002A35A6"/>
    <w:rsid w:val="002A42E5"/>
    <w:rsid w:val="002A5A6A"/>
    <w:rsid w:val="002B1446"/>
    <w:rsid w:val="002B2275"/>
    <w:rsid w:val="002B3004"/>
    <w:rsid w:val="002B31C7"/>
    <w:rsid w:val="002B72BE"/>
    <w:rsid w:val="002C09EB"/>
    <w:rsid w:val="002C17D9"/>
    <w:rsid w:val="002C1D2D"/>
    <w:rsid w:val="002C3688"/>
    <w:rsid w:val="002C583F"/>
    <w:rsid w:val="002C58C8"/>
    <w:rsid w:val="002C7C9A"/>
    <w:rsid w:val="002D099E"/>
    <w:rsid w:val="002D1271"/>
    <w:rsid w:val="002D3C3E"/>
    <w:rsid w:val="002D43C3"/>
    <w:rsid w:val="002D5741"/>
    <w:rsid w:val="002D6F41"/>
    <w:rsid w:val="002D752E"/>
    <w:rsid w:val="002E3433"/>
    <w:rsid w:val="002E35B8"/>
    <w:rsid w:val="002E554E"/>
    <w:rsid w:val="002E5644"/>
    <w:rsid w:val="002E7FFE"/>
    <w:rsid w:val="002F0922"/>
    <w:rsid w:val="002F1131"/>
    <w:rsid w:val="002F1E8F"/>
    <w:rsid w:val="002F21FF"/>
    <w:rsid w:val="002F4093"/>
    <w:rsid w:val="002F51CF"/>
    <w:rsid w:val="002F58B5"/>
    <w:rsid w:val="002F656B"/>
    <w:rsid w:val="00300799"/>
    <w:rsid w:val="003020CC"/>
    <w:rsid w:val="00302C66"/>
    <w:rsid w:val="003037CA"/>
    <w:rsid w:val="00310E13"/>
    <w:rsid w:val="003140F2"/>
    <w:rsid w:val="00314B8E"/>
    <w:rsid w:val="0032011E"/>
    <w:rsid w:val="00325C73"/>
    <w:rsid w:val="003261C9"/>
    <w:rsid w:val="00326B9D"/>
    <w:rsid w:val="003327A6"/>
    <w:rsid w:val="003331D1"/>
    <w:rsid w:val="00333511"/>
    <w:rsid w:val="00334A55"/>
    <w:rsid w:val="00336C2E"/>
    <w:rsid w:val="00336EC2"/>
    <w:rsid w:val="00337327"/>
    <w:rsid w:val="00337F38"/>
    <w:rsid w:val="00342D1A"/>
    <w:rsid w:val="00343805"/>
    <w:rsid w:val="00344AB2"/>
    <w:rsid w:val="00345FB5"/>
    <w:rsid w:val="00353AA7"/>
    <w:rsid w:val="00354BA6"/>
    <w:rsid w:val="00355AB7"/>
    <w:rsid w:val="00357106"/>
    <w:rsid w:val="003578D2"/>
    <w:rsid w:val="0036189C"/>
    <w:rsid w:val="00363509"/>
    <w:rsid w:val="003635D5"/>
    <w:rsid w:val="00364211"/>
    <w:rsid w:val="003642D2"/>
    <w:rsid w:val="0036572A"/>
    <w:rsid w:val="0036653E"/>
    <w:rsid w:val="00366E7D"/>
    <w:rsid w:val="00367724"/>
    <w:rsid w:val="00367F6F"/>
    <w:rsid w:val="00370A1D"/>
    <w:rsid w:val="00386094"/>
    <w:rsid w:val="00390F1B"/>
    <w:rsid w:val="003911CD"/>
    <w:rsid w:val="00394237"/>
    <w:rsid w:val="00395642"/>
    <w:rsid w:val="00396733"/>
    <w:rsid w:val="0039689A"/>
    <w:rsid w:val="003979C0"/>
    <w:rsid w:val="00397B09"/>
    <w:rsid w:val="003A0147"/>
    <w:rsid w:val="003A03E3"/>
    <w:rsid w:val="003A324D"/>
    <w:rsid w:val="003B09DB"/>
    <w:rsid w:val="003B2160"/>
    <w:rsid w:val="003B2173"/>
    <w:rsid w:val="003B3CB6"/>
    <w:rsid w:val="003B45A9"/>
    <w:rsid w:val="003B4D3A"/>
    <w:rsid w:val="003C0DC5"/>
    <w:rsid w:val="003C0FD9"/>
    <w:rsid w:val="003C2624"/>
    <w:rsid w:val="003C28A3"/>
    <w:rsid w:val="003D102F"/>
    <w:rsid w:val="003D1C7D"/>
    <w:rsid w:val="003D2B19"/>
    <w:rsid w:val="003D7224"/>
    <w:rsid w:val="003E0AB5"/>
    <w:rsid w:val="003E14AE"/>
    <w:rsid w:val="003E4BDC"/>
    <w:rsid w:val="003E5340"/>
    <w:rsid w:val="003E5884"/>
    <w:rsid w:val="003E58F5"/>
    <w:rsid w:val="003E6928"/>
    <w:rsid w:val="003E6C16"/>
    <w:rsid w:val="003F2B34"/>
    <w:rsid w:val="003F5526"/>
    <w:rsid w:val="003F69F0"/>
    <w:rsid w:val="003F6FCE"/>
    <w:rsid w:val="003F7A6B"/>
    <w:rsid w:val="0040147D"/>
    <w:rsid w:val="00406DDA"/>
    <w:rsid w:val="00406F2F"/>
    <w:rsid w:val="004076C9"/>
    <w:rsid w:val="00412839"/>
    <w:rsid w:val="00412CD0"/>
    <w:rsid w:val="00413A0C"/>
    <w:rsid w:val="00415677"/>
    <w:rsid w:val="00415AB3"/>
    <w:rsid w:val="00421F29"/>
    <w:rsid w:val="004279BF"/>
    <w:rsid w:val="00430860"/>
    <w:rsid w:val="00433DB4"/>
    <w:rsid w:val="004355C2"/>
    <w:rsid w:val="00436584"/>
    <w:rsid w:val="004365DE"/>
    <w:rsid w:val="00444225"/>
    <w:rsid w:val="0044622A"/>
    <w:rsid w:val="00450ADA"/>
    <w:rsid w:val="00454B4F"/>
    <w:rsid w:val="00454CE6"/>
    <w:rsid w:val="00454E49"/>
    <w:rsid w:val="00455078"/>
    <w:rsid w:val="00456B3A"/>
    <w:rsid w:val="00456F7B"/>
    <w:rsid w:val="00457561"/>
    <w:rsid w:val="00460FDB"/>
    <w:rsid w:val="00462E27"/>
    <w:rsid w:val="00464496"/>
    <w:rsid w:val="00465DA9"/>
    <w:rsid w:val="00473295"/>
    <w:rsid w:val="004755A5"/>
    <w:rsid w:val="00476228"/>
    <w:rsid w:val="00480B48"/>
    <w:rsid w:val="00481338"/>
    <w:rsid w:val="00481B1E"/>
    <w:rsid w:val="00481B9D"/>
    <w:rsid w:val="004827DA"/>
    <w:rsid w:val="00490EDB"/>
    <w:rsid w:val="00491D79"/>
    <w:rsid w:val="004925DB"/>
    <w:rsid w:val="004931E7"/>
    <w:rsid w:val="00493BD8"/>
    <w:rsid w:val="00496560"/>
    <w:rsid w:val="004A136E"/>
    <w:rsid w:val="004A1681"/>
    <w:rsid w:val="004A17C7"/>
    <w:rsid w:val="004A2BDC"/>
    <w:rsid w:val="004A3E83"/>
    <w:rsid w:val="004B2D2B"/>
    <w:rsid w:val="004B31D0"/>
    <w:rsid w:val="004B520C"/>
    <w:rsid w:val="004B55F5"/>
    <w:rsid w:val="004C0261"/>
    <w:rsid w:val="004C2004"/>
    <w:rsid w:val="004C3ADB"/>
    <w:rsid w:val="004C482F"/>
    <w:rsid w:val="004C4E4E"/>
    <w:rsid w:val="004C698A"/>
    <w:rsid w:val="004C7CC9"/>
    <w:rsid w:val="004D3F33"/>
    <w:rsid w:val="004D4BD0"/>
    <w:rsid w:val="004D7647"/>
    <w:rsid w:val="004F2D72"/>
    <w:rsid w:val="004F4313"/>
    <w:rsid w:val="004F5FFF"/>
    <w:rsid w:val="004F7876"/>
    <w:rsid w:val="004F796E"/>
    <w:rsid w:val="004F7A3D"/>
    <w:rsid w:val="00501C14"/>
    <w:rsid w:val="0050219A"/>
    <w:rsid w:val="00503602"/>
    <w:rsid w:val="00505BFA"/>
    <w:rsid w:val="00506115"/>
    <w:rsid w:val="0051218D"/>
    <w:rsid w:val="00512833"/>
    <w:rsid w:val="00514075"/>
    <w:rsid w:val="0052048A"/>
    <w:rsid w:val="005216E8"/>
    <w:rsid w:val="005237D1"/>
    <w:rsid w:val="00524286"/>
    <w:rsid w:val="00525B71"/>
    <w:rsid w:val="00530D6C"/>
    <w:rsid w:val="00531919"/>
    <w:rsid w:val="005357EE"/>
    <w:rsid w:val="00535FD6"/>
    <w:rsid w:val="0053602F"/>
    <w:rsid w:val="0053627D"/>
    <w:rsid w:val="005362B6"/>
    <w:rsid w:val="00540D72"/>
    <w:rsid w:val="005426F3"/>
    <w:rsid w:val="005433E0"/>
    <w:rsid w:val="005442AB"/>
    <w:rsid w:val="00546BEB"/>
    <w:rsid w:val="00553360"/>
    <w:rsid w:val="005548D6"/>
    <w:rsid w:val="0055720F"/>
    <w:rsid w:val="00561034"/>
    <w:rsid w:val="005628EC"/>
    <w:rsid w:val="0056309E"/>
    <w:rsid w:val="00564B3E"/>
    <w:rsid w:val="005654A8"/>
    <w:rsid w:val="00566A50"/>
    <w:rsid w:val="00566E21"/>
    <w:rsid w:val="005672A1"/>
    <w:rsid w:val="00570C70"/>
    <w:rsid w:val="00575FEC"/>
    <w:rsid w:val="005808F1"/>
    <w:rsid w:val="00580B82"/>
    <w:rsid w:val="005812F4"/>
    <w:rsid w:val="0058289E"/>
    <w:rsid w:val="00583477"/>
    <w:rsid w:val="00585D60"/>
    <w:rsid w:val="00586F3C"/>
    <w:rsid w:val="005945D9"/>
    <w:rsid w:val="00594BCD"/>
    <w:rsid w:val="00596465"/>
    <w:rsid w:val="00596CE2"/>
    <w:rsid w:val="00596DB4"/>
    <w:rsid w:val="005A2C9B"/>
    <w:rsid w:val="005A4AB8"/>
    <w:rsid w:val="005A6605"/>
    <w:rsid w:val="005B18E2"/>
    <w:rsid w:val="005B5CBB"/>
    <w:rsid w:val="005C1079"/>
    <w:rsid w:val="005C3149"/>
    <w:rsid w:val="005C3E27"/>
    <w:rsid w:val="005C3F35"/>
    <w:rsid w:val="005C4060"/>
    <w:rsid w:val="005C591A"/>
    <w:rsid w:val="005D4B13"/>
    <w:rsid w:val="005D59BD"/>
    <w:rsid w:val="005D64D7"/>
    <w:rsid w:val="005E57D2"/>
    <w:rsid w:val="005E5B30"/>
    <w:rsid w:val="005F01CC"/>
    <w:rsid w:val="005F0400"/>
    <w:rsid w:val="005F1225"/>
    <w:rsid w:val="005F1BE3"/>
    <w:rsid w:val="005F3763"/>
    <w:rsid w:val="0060144F"/>
    <w:rsid w:val="00601B66"/>
    <w:rsid w:val="00607095"/>
    <w:rsid w:val="006072C1"/>
    <w:rsid w:val="006104DB"/>
    <w:rsid w:val="006129A8"/>
    <w:rsid w:val="006166CC"/>
    <w:rsid w:val="00617757"/>
    <w:rsid w:val="00620336"/>
    <w:rsid w:val="00620E69"/>
    <w:rsid w:val="006210AB"/>
    <w:rsid w:val="0062166B"/>
    <w:rsid w:val="00622199"/>
    <w:rsid w:val="006231E7"/>
    <w:rsid w:val="00623972"/>
    <w:rsid w:val="00624AF4"/>
    <w:rsid w:val="006255B0"/>
    <w:rsid w:val="00625D7B"/>
    <w:rsid w:val="0063020C"/>
    <w:rsid w:val="00632E45"/>
    <w:rsid w:val="00633479"/>
    <w:rsid w:val="00634154"/>
    <w:rsid w:val="00636744"/>
    <w:rsid w:val="0064180E"/>
    <w:rsid w:val="00645857"/>
    <w:rsid w:val="00651DDC"/>
    <w:rsid w:val="0065272A"/>
    <w:rsid w:val="00652BE2"/>
    <w:rsid w:val="00653519"/>
    <w:rsid w:val="006548E9"/>
    <w:rsid w:val="00654CAB"/>
    <w:rsid w:val="00657A0A"/>
    <w:rsid w:val="00661C04"/>
    <w:rsid w:val="00664D05"/>
    <w:rsid w:val="0066663F"/>
    <w:rsid w:val="0067096D"/>
    <w:rsid w:val="00672B6B"/>
    <w:rsid w:val="0067351F"/>
    <w:rsid w:val="0067472B"/>
    <w:rsid w:val="00681924"/>
    <w:rsid w:val="0068269C"/>
    <w:rsid w:val="006829D7"/>
    <w:rsid w:val="00684E63"/>
    <w:rsid w:val="006856E5"/>
    <w:rsid w:val="006865B1"/>
    <w:rsid w:val="00690B0C"/>
    <w:rsid w:val="00690D1C"/>
    <w:rsid w:val="00692752"/>
    <w:rsid w:val="00694937"/>
    <w:rsid w:val="00694BBB"/>
    <w:rsid w:val="00694D63"/>
    <w:rsid w:val="00694F03"/>
    <w:rsid w:val="006958ED"/>
    <w:rsid w:val="00695B07"/>
    <w:rsid w:val="006A2BB7"/>
    <w:rsid w:val="006A2EE1"/>
    <w:rsid w:val="006A3FCD"/>
    <w:rsid w:val="006A45B5"/>
    <w:rsid w:val="006A608F"/>
    <w:rsid w:val="006A70DE"/>
    <w:rsid w:val="006B079D"/>
    <w:rsid w:val="006B0D02"/>
    <w:rsid w:val="006B294B"/>
    <w:rsid w:val="006C0B2B"/>
    <w:rsid w:val="006C4911"/>
    <w:rsid w:val="006D3622"/>
    <w:rsid w:val="006D58E4"/>
    <w:rsid w:val="006D6FBA"/>
    <w:rsid w:val="006D7A36"/>
    <w:rsid w:val="006D7CA4"/>
    <w:rsid w:val="006E17ED"/>
    <w:rsid w:val="006E2612"/>
    <w:rsid w:val="006F543C"/>
    <w:rsid w:val="006F70A4"/>
    <w:rsid w:val="00700727"/>
    <w:rsid w:val="00700944"/>
    <w:rsid w:val="00702BCE"/>
    <w:rsid w:val="00704F37"/>
    <w:rsid w:val="00705008"/>
    <w:rsid w:val="007052C7"/>
    <w:rsid w:val="0070535F"/>
    <w:rsid w:val="0070646B"/>
    <w:rsid w:val="007066FA"/>
    <w:rsid w:val="00707744"/>
    <w:rsid w:val="00707941"/>
    <w:rsid w:val="00711B56"/>
    <w:rsid w:val="00712B05"/>
    <w:rsid w:val="00712FCE"/>
    <w:rsid w:val="00713954"/>
    <w:rsid w:val="00715CB6"/>
    <w:rsid w:val="0071677F"/>
    <w:rsid w:val="00720453"/>
    <w:rsid w:val="00723C5C"/>
    <w:rsid w:val="00724961"/>
    <w:rsid w:val="00727C67"/>
    <w:rsid w:val="00733169"/>
    <w:rsid w:val="00737737"/>
    <w:rsid w:val="00741F6E"/>
    <w:rsid w:val="007422CF"/>
    <w:rsid w:val="00742989"/>
    <w:rsid w:val="00751C1D"/>
    <w:rsid w:val="00752BB3"/>
    <w:rsid w:val="007550F3"/>
    <w:rsid w:val="00755F89"/>
    <w:rsid w:val="0075643B"/>
    <w:rsid w:val="0075793C"/>
    <w:rsid w:val="00761055"/>
    <w:rsid w:val="00766968"/>
    <w:rsid w:val="00770620"/>
    <w:rsid w:val="00773E38"/>
    <w:rsid w:val="00774C71"/>
    <w:rsid w:val="007758CC"/>
    <w:rsid w:val="00780A80"/>
    <w:rsid w:val="00781A11"/>
    <w:rsid w:val="00782098"/>
    <w:rsid w:val="00783BA9"/>
    <w:rsid w:val="00784084"/>
    <w:rsid w:val="00787D1F"/>
    <w:rsid w:val="00791AC3"/>
    <w:rsid w:val="00792289"/>
    <w:rsid w:val="007937C7"/>
    <w:rsid w:val="007972F4"/>
    <w:rsid w:val="0079745D"/>
    <w:rsid w:val="007A13F4"/>
    <w:rsid w:val="007A33EA"/>
    <w:rsid w:val="007A448D"/>
    <w:rsid w:val="007A5488"/>
    <w:rsid w:val="007A690C"/>
    <w:rsid w:val="007B01CA"/>
    <w:rsid w:val="007B603A"/>
    <w:rsid w:val="007C0981"/>
    <w:rsid w:val="007C59DB"/>
    <w:rsid w:val="007C7DCF"/>
    <w:rsid w:val="007D1268"/>
    <w:rsid w:val="007D3B2B"/>
    <w:rsid w:val="007D40B8"/>
    <w:rsid w:val="007D44BB"/>
    <w:rsid w:val="007D4679"/>
    <w:rsid w:val="007D48ED"/>
    <w:rsid w:val="007D6048"/>
    <w:rsid w:val="007E0C4C"/>
    <w:rsid w:val="007E1370"/>
    <w:rsid w:val="007E39B0"/>
    <w:rsid w:val="007E43E7"/>
    <w:rsid w:val="007E690C"/>
    <w:rsid w:val="007F0E1E"/>
    <w:rsid w:val="007F2200"/>
    <w:rsid w:val="007F385E"/>
    <w:rsid w:val="007F3AF1"/>
    <w:rsid w:val="007F440C"/>
    <w:rsid w:val="007F62EA"/>
    <w:rsid w:val="007F6EAD"/>
    <w:rsid w:val="0080280A"/>
    <w:rsid w:val="0080348A"/>
    <w:rsid w:val="00803871"/>
    <w:rsid w:val="00804539"/>
    <w:rsid w:val="00806C2F"/>
    <w:rsid w:val="00807218"/>
    <w:rsid w:val="0081039A"/>
    <w:rsid w:val="008127DC"/>
    <w:rsid w:val="008156F8"/>
    <w:rsid w:val="008164DF"/>
    <w:rsid w:val="008240E6"/>
    <w:rsid w:val="00824A07"/>
    <w:rsid w:val="008303F4"/>
    <w:rsid w:val="008330A8"/>
    <w:rsid w:val="00833445"/>
    <w:rsid w:val="0083366B"/>
    <w:rsid w:val="008359B3"/>
    <w:rsid w:val="008362D7"/>
    <w:rsid w:val="00836C44"/>
    <w:rsid w:val="00836D86"/>
    <w:rsid w:val="00840210"/>
    <w:rsid w:val="00841DF9"/>
    <w:rsid w:val="00842E8A"/>
    <w:rsid w:val="008465D9"/>
    <w:rsid w:val="0084698E"/>
    <w:rsid w:val="0085012E"/>
    <w:rsid w:val="00850A86"/>
    <w:rsid w:val="00854C53"/>
    <w:rsid w:val="008557DD"/>
    <w:rsid w:val="008570EE"/>
    <w:rsid w:val="0085743B"/>
    <w:rsid w:val="008621F3"/>
    <w:rsid w:val="00863134"/>
    <w:rsid w:val="00866276"/>
    <w:rsid w:val="008723E4"/>
    <w:rsid w:val="0087243F"/>
    <w:rsid w:val="008726EA"/>
    <w:rsid w:val="008743D5"/>
    <w:rsid w:val="008819B5"/>
    <w:rsid w:val="00884172"/>
    <w:rsid w:val="00884628"/>
    <w:rsid w:val="00887113"/>
    <w:rsid w:val="00893454"/>
    <w:rsid w:val="00894032"/>
    <w:rsid w:val="00895CC2"/>
    <w:rsid w:val="00896796"/>
    <w:rsid w:val="008A140A"/>
    <w:rsid w:val="008A228F"/>
    <w:rsid w:val="008A3A9F"/>
    <w:rsid w:val="008A5291"/>
    <w:rsid w:val="008B1392"/>
    <w:rsid w:val="008B1D8B"/>
    <w:rsid w:val="008B4F5A"/>
    <w:rsid w:val="008B543F"/>
    <w:rsid w:val="008B68FF"/>
    <w:rsid w:val="008C0C48"/>
    <w:rsid w:val="008C1966"/>
    <w:rsid w:val="008C2C2A"/>
    <w:rsid w:val="008C3F9F"/>
    <w:rsid w:val="008C51C1"/>
    <w:rsid w:val="008C5DCC"/>
    <w:rsid w:val="008C60E9"/>
    <w:rsid w:val="008D37DD"/>
    <w:rsid w:val="008D471E"/>
    <w:rsid w:val="008D5BE4"/>
    <w:rsid w:val="008D739E"/>
    <w:rsid w:val="008E2C46"/>
    <w:rsid w:val="008E5C76"/>
    <w:rsid w:val="008F1264"/>
    <w:rsid w:val="008F13D1"/>
    <w:rsid w:val="008F161F"/>
    <w:rsid w:val="008F618C"/>
    <w:rsid w:val="008F7D93"/>
    <w:rsid w:val="00902459"/>
    <w:rsid w:val="00904030"/>
    <w:rsid w:val="0090472F"/>
    <w:rsid w:val="00905E6B"/>
    <w:rsid w:val="00905FA4"/>
    <w:rsid w:val="00906251"/>
    <w:rsid w:val="009072AF"/>
    <w:rsid w:val="00913746"/>
    <w:rsid w:val="009139DF"/>
    <w:rsid w:val="00913F65"/>
    <w:rsid w:val="009145EE"/>
    <w:rsid w:val="00915A4D"/>
    <w:rsid w:val="00916073"/>
    <w:rsid w:val="009207A8"/>
    <w:rsid w:val="00922BAC"/>
    <w:rsid w:val="009237E2"/>
    <w:rsid w:val="00923A21"/>
    <w:rsid w:val="009246C1"/>
    <w:rsid w:val="00925857"/>
    <w:rsid w:val="009269AD"/>
    <w:rsid w:val="00931702"/>
    <w:rsid w:val="0093442F"/>
    <w:rsid w:val="009357BD"/>
    <w:rsid w:val="00940353"/>
    <w:rsid w:val="00940DDF"/>
    <w:rsid w:val="00943FB3"/>
    <w:rsid w:val="00947E1A"/>
    <w:rsid w:val="00950843"/>
    <w:rsid w:val="009522C7"/>
    <w:rsid w:val="00952384"/>
    <w:rsid w:val="009544D8"/>
    <w:rsid w:val="00955757"/>
    <w:rsid w:val="009613AD"/>
    <w:rsid w:val="0096301F"/>
    <w:rsid w:val="009701A3"/>
    <w:rsid w:val="00970AD9"/>
    <w:rsid w:val="00972FC9"/>
    <w:rsid w:val="00977A05"/>
    <w:rsid w:val="00983910"/>
    <w:rsid w:val="009917E7"/>
    <w:rsid w:val="00994F41"/>
    <w:rsid w:val="00997585"/>
    <w:rsid w:val="009A038D"/>
    <w:rsid w:val="009A0725"/>
    <w:rsid w:val="009A2BAF"/>
    <w:rsid w:val="009A59A5"/>
    <w:rsid w:val="009A6881"/>
    <w:rsid w:val="009A757B"/>
    <w:rsid w:val="009B0EAB"/>
    <w:rsid w:val="009B127A"/>
    <w:rsid w:val="009B20FE"/>
    <w:rsid w:val="009B2EE8"/>
    <w:rsid w:val="009B3E1D"/>
    <w:rsid w:val="009C061D"/>
    <w:rsid w:val="009C0727"/>
    <w:rsid w:val="009C201C"/>
    <w:rsid w:val="009C3614"/>
    <w:rsid w:val="009C57AB"/>
    <w:rsid w:val="009C72C3"/>
    <w:rsid w:val="009D050C"/>
    <w:rsid w:val="009D1995"/>
    <w:rsid w:val="009D199C"/>
    <w:rsid w:val="009D32E8"/>
    <w:rsid w:val="009D4FB9"/>
    <w:rsid w:val="009E00D7"/>
    <w:rsid w:val="009E1A92"/>
    <w:rsid w:val="009E1CFD"/>
    <w:rsid w:val="009E3BCD"/>
    <w:rsid w:val="009E4931"/>
    <w:rsid w:val="009F04E3"/>
    <w:rsid w:val="009F194E"/>
    <w:rsid w:val="009F2A1D"/>
    <w:rsid w:val="009F59EC"/>
    <w:rsid w:val="009F6095"/>
    <w:rsid w:val="009F6FC2"/>
    <w:rsid w:val="009F7844"/>
    <w:rsid w:val="009F7E2C"/>
    <w:rsid w:val="00A02B59"/>
    <w:rsid w:val="00A032BC"/>
    <w:rsid w:val="00A03546"/>
    <w:rsid w:val="00A035AD"/>
    <w:rsid w:val="00A046F6"/>
    <w:rsid w:val="00A04E36"/>
    <w:rsid w:val="00A11309"/>
    <w:rsid w:val="00A1181D"/>
    <w:rsid w:val="00A12F9E"/>
    <w:rsid w:val="00A13B2F"/>
    <w:rsid w:val="00A16FFE"/>
    <w:rsid w:val="00A17573"/>
    <w:rsid w:val="00A21932"/>
    <w:rsid w:val="00A22375"/>
    <w:rsid w:val="00A24674"/>
    <w:rsid w:val="00A24EE0"/>
    <w:rsid w:val="00A2740D"/>
    <w:rsid w:val="00A30D95"/>
    <w:rsid w:val="00A30DCD"/>
    <w:rsid w:val="00A328DB"/>
    <w:rsid w:val="00A32BED"/>
    <w:rsid w:val="00A33AEF"/>
    <w:rsid w:val="00A379ED"/>
    <w:rsid w:val="00A37FAA"/>
    <w:rsid w:val="00A47D92"/>
    <w:rsid w:val="00A47EE8"/>
    <w:rsid w:val="00A50B05"/>
    <w:rsid w:val="00A52E80"/>
    <w:rsid w:val="00A52ECE"/>
    <w:rsid w:val="00A5541C"/>
    <w:rsid w:val="00A57B6D"/>
    <w:rsid w:val="00A6090A"/>
    <w:rsid w:val="00A649ED"/>
    <w:rsid w:val="00A65439"/>
    <w:rsid w:val="00A72864"/>
    <w:rsid w:val="00A75294"/>
    <w:rsid w:val="00A7604A"/>
    <w:rsid w:val="00A81999"/>
    <w:rsid w:val="00A81B15"/>
    <w:rsid w:val="00A85DBC"/>
    <w:rsid w:val="00A862A2"/>
    <w:rsid w:val="00A91450"/>
    <w:rsid w:val="00A93A63"/>
    <w:rsid w:val="00AA23BB"/>
    <w:rsid w:val="00AA287F"/>
    <w:rsid w:val="00AA4F18"/>
    <w:rsid w:val="00AA62A5"/>
    <w:rsid w:val="00AB03AD"/>
    <w:rsid w:val="00AB2354"/>
    <w:rsid w:val="00AB2897"/>
    <w:rsid w:val="00AB34D5"/>
    <w:rsid w:val="00AB3F85"/>
    <w:rsid w:val="00AB56BA"/>
    <w:rsid w:val="00AC00B1"/>
    <w:rsid w:val="00AC1A41"/>
    <w:rsid w:val="00AC20BB"/>
    <w:rsid w:val="00AC4C28"/>
    <w:rsid w:val="00AC5EED"/>
    <w:rsid w:val="00AC7398"/>
    <w:rsid w:val="00AC7399"/>
    <w:rsid w:val="00AD0B40"/>
    <w:rsid w:val="00AD1E96"/>
    <w:rsid w:val="00AD2E15"/>
    <w:rsid w:val="00AD4DDD"/>
    <w:rsid w:val="00AD4F3A"/>
    <w:rsid w:val="00AD6610"/>
    <w:rsid w:val="00AE0E9D"/>
    <w:rsid w:val="00AE3763"/>
    <w:rsid w:val="00AE4497"/>
    <w:rsid w:val="00AE4C51"/>
    <w:rsid w:val="00AE5373"/>
    <w:rsid w:val="00AE5882"/>
    <w:rsid w:val="00AE7165"/>
    <w:rsid w:val="00AF42CA"/>
    <w:rsid w:val="00AF4E63"/>
    <w:rsid w:val="00AF698F"/>
    <w:rsid w:val="00AF7920"/>
    <w:rsid w:val="00B005BC"/>
    <w:rsid w:val="00B0265D"/>
    <w:rsid w:val="00B05430"/>
    <w:rsid w:val="00B07598"/>
    <w:rsid w:val="00B07E18"/>
    <w:rsid w:val="00B122C8"/>
    <w:rsid w:val="00B1263E"/>
    <w:rsid w:val="00B127C1"/>
    <w:rsid w:val="00B15236"/>
    <w:rsid w:val="00B16E33"/>
    <w:rsid w:val="00B16F5C"/>
    <w:rsid w:val="00B1774D"/>
    <w:rsid w:val="00B22A38"/>
    <w:rsid w:val="00B22E79"/>
    <w:rsid w:val="00B23E88"/>
    <w:rsid w:val="00B241C2"/>
    <w:rsid w:val="00B25389"/>
    <w:rsid w:val="00B30D64"/>
    <w:rsid w:val="00B32D85"/>
    <w:rsid w:val="00B33285"/>
    <w:rsid w:val="00B33782"/>
    <w:rsid w:val="00B34560"/>
    <w:rsid w:val="00B375D1"/>
    <w:rsid w:val="00B3799A"/>
    <w:rsid w:val="00B438D3"/>
    <w:rsid w:val="00B43FB7"/>
    <w:rsid w:val="00B519AE"/>
    <w:rsid w:val="00B570D6"/>
    <w:rsid w:val="00B5766D"/>
    <w:rsid w:val="00B57DC8"/>
    <w:rsid w:val="00B63555"/>
    <w:rsid w:val="00B650D4"/>
    <w:rsid w:val="00B669E3"/>
    <w:rsid w:val="00B67DBD"/>
    <w:rsid w:val="00B72642"/>
    <w:rsid w:val="00B72A84"/>
    <w:rsid w:val="00B74DE0"/>
    <w:rsid w:val="00B768D3"/>
    <w:rsid w:val="00B81526"/>
    <w:rsid w:val="00B82DD6"/>
    <w:rsid w:val="00B8446C"/>
    <w:rsid w:val="00B8451C"/>
    <w:rsid w:val="00B8757D"/>
    <w:rsid w:val="00B90E44"/>
    <w:rsid w:val="00B92C23"/>
    <w:rsid w:val="00B94186"/>
    <w:rsid w:val="00B949CD"/>
    <w:rsid w:val="00B95ADE"/>
    <w:rsid w:val="00B96026"/>
    <w:rsid w:val="00B968E8"/>
    <w:rsid w:val="00BA1CCB"/>
    <w:rsid w:val="00BA20CA"/>
    <w:rsid w:val="00BA3674"/>
    <w:rsid w:val="00BA69A1"/>
    <w:rsid w:val="00BA6E28"/>
    <w:rsid w:val="00BB1680"/>
    <w:rsid w:val="00BB2E74"/>
    <w:rsid w:val="00BC276A"/>
    <w:rsid w:val="00BC29B6"/>
    <w:rsid w:val="00BC3736"/>
    <w:rsid w:val="00BC60B0"/>
    <w:rsid w:val="00BD0311"/>
    <w:rsid w:val="00BD1C22"/>
    <w:rsid w:val="00BD5CCF"/>
    <w:rsid w:val="00BD77B7"/>
    <w:rsid w:val="00BE1607"/>
    <w:rsid w:val="00BE3A81"/>
    <w:rsid w:val="00BE4756"/>
    <w:rsid w:val="00BE545B"/>
    <w:rsid w:val="00BE5706"/>
    <w:rsid w:val="00BF2930"/>
    <w:rsid w:val="00BF2F1A"/>
    <w:rsid w:val="00BF4BDD"/>
    <w:rsid w:val="00C0026C"/>
    <w:rsid w:val="00C00A4E"/>
    <w:rsid w:val="00C026A0"/>
    <w:rsid w:val="00C0453B"/>
    <w:rsid w:val="00C04E3C"/>
    <w:rsid w:val="00C05052"/>
    <w:rsid w:val="00C05175"/>
    <w:rsid w:val="00C05AF9"/>
    <w:rsid w:val="00C060EF"/>
    <w:rsid w:val="00C06C4C"/>
    <w:rsid w:val="00C06EE7"/>
    <w:rsid w:val="00C1108C"/>
    <w:rsid w:val="00C1179A"/>
    <w:rsid w:val="00C120C6"/>
    <w:rsid w:val="00C15C19"/>
    <w:rsid w:val="00C20B94"/>
    <w:rsid w:val="00C21D8A"/>
    <w:rsid w:val="00C233BA"/>
    <w:rsid w:val="00C236A5"/>
    <w:rsid w:val="00C31809"/>
    <w:rsid w:val="00C32FF4"/>
    <w:rsid w:val="00C34512"/>
    <w:rsid w:val="00C357D0"/>
    <w:rsid w:val="00C406A7"/>
    <w:rsid w:val="00C41B93"/>
    <w:rsid w:val="00C41FB7"/>
    <w:rsid w:val="00C4297B"/>
    <w:rsid w:val="00C4415B"/>
    <w:rsid w:val="00C4455D"/>
    <w:rsid w:val="00C47C0F"/>
    <w:rsid w:val="00C47DAC"/>
    <w:rsid w:val="00C47E33"/>
    <w:rsid w:val="00C50507"/>
    <w:rsid w:val="00C519E7"/>
    <w:rsid w:val="00C531BF"/>
    <w:rsid w:val="00C53ED7"/>
    <w:rsid w:val="00C549D1"/>
    <w:rsid w:val="00C54A28"/>
    <w:rsid w:val="00C54EB4"/>
    <w:rsid w:val="00C61802"/>
    <w:rsid w:val="00C6437C"/>
    <w:rsid w:val="00C65B93"/>
    <w:rsid w:val="00C66DB8"/>
    <w:rsid w:val="00C70900"/>
    <w:rsid w:val="00C72AF3"/>
    <w:rsid w:val="00C73BA1"/>
    <w:rsid w:val="00C770EB"/>
    <w:rsid w:val="00C800D7"/>
    <w:rsid w:val="00C81021"/>
    <w:rsid w:val="00C82691"/>
    <w:rsid w:val="00C82998"/>
    <w:rsid w:val="00C84AF7"/>
    <w:rsid w:val="00C84EAD"/>
    <w:rsid w:val="00C87314"/>
    <w:rsid w:val="00C903CE"/>
    <w:rsid w:val="00C91980"/>
    <w:rsid w:val="00C93989"/>
    <w:rsid w:val="00C9441D"/>
    <w:rsid w:val="00C95E47"/>
    <w:rsid w:val="00CA0159"/>
    <w:rsid w:val="00CA1B3E"/>
    <w:rsid w:val="00CA55BB"/>
    <w:rsid w:val="00CB035D"/>
    <w:rsid w:val="00CB2EC0"/>
    <w:rsid w:val="00CB3647"/>
    <w:rsid w:val="00CB580E"/>
    <w:rsid w:val="00CB5A09"/>
    <w:rsid w:val="00CB6EB0"/>
    <w:rsid w:val="00CC0802"/>
    <w:rsid w:val="00CC20B3"/>
    <w:rsid w:val="00CC36B3"/>
    <w:rsid w:val="00CC4C73"/>
    <w:rsid w:val="00CC5AA5"/>
    <w:rsid w:val="00CC7374"/>
    <w:rsid w:val="00CD10F2"/>
    <w:rsid w:val="00CD134C"/>
    <w:rsid w:val="00CD7944"/>
    <w:rsid w:val="00CE11FE"/>
    <w:rsid w:val="00CE2F82"/>
    <w:rsid w:val="00CE312A"/>
    <w:rsid w:val="00CE7462"/>
    <w:rsid w:val="00CF2622"/>
    <w:rsid w:val="00CF4F79"/>
    <w:rsid w:val="00CF62C5"/>
    <w:rsid w:val="00CF7D9C"/>
    <w:rsid w:val="00D00E74"/>
    <w:rsid w:val="00D056B6"/>
    <w:rsid w:val="00D107D7"/>
    <w:rsid w:val="00D11E75"/>
    <w:rsid w:val="00D1664E"/>
    <w:rsid w:val="00D20BF3"/>
    <w:rsid w:val="00D23C3F"/>
    <w:rsid w:val="00D24051"/>
    <w:rsid w:val="00D26A61"/>
    <w:rsid w:val="00D27E32"/>
    <w:rsid w:val="00D305DA"/>
    <w:rsid w:val="00D3240A"/>
    <w:rsid w:val="00D32F78"/>
    <w:rsid w:val="00D33A9F"/>
    <w:rsid w:val="00D41B20"/>
    <w:rsid w:val="00D420CA"/>
    <w:rsid w:val="00D434D0"/>
    <w:rsid w:val="00D4634A"/>
    <w:rsid w:val="00D478C0"/>
    <w:rsid w:val="00D47A90"/>
    <w:rsid w:val="00D510E4"/>
    <w:rsid w:val="00D520E4"/>
    <w:rsid w:val="00D53933"/>
    <w:rsid w:val="00D540AD"/>
    <w:rsid w:val="00D547AC"/>
    <w:rsid w:val="00D555C1"/>
    <w:rsid w:val="00D5577F"/>
    <w:rsid w:val="00D57662"/>
    <w:rsid w:val="00D57DFA"/>
    <w:rsid w:val="00D57E8E"/>
    <w:rsid w:val="00D57ED8"/>
    <w:rsid w:val="00D609D7"/>
    <w:rsid w:val="00D60C17"/>
    <w:rsid w:val="00D66359"/>
    <w:rsid w:val="00D7089D"/>
    <w:rsid w:val="00D72946"/>
    <w:rsid w:val="00D7306A"/>
    <w:rsid w:val="00D745D6"/>
    <w:rsid w:val="00D74ACF"/>
    <w:rsid w:val="00D74E83"/>
    <w:rsid w:val="00D756B6"/>
    <w:rsid w:val="00D77171"/>
    <w:rsid w:val="00D774E0"/>
    <w:rsid w:val="00D80BD8"/>
    <w:rsid w:val="00D83D4D"/>
    <w:rsid w:val="00D84296"/>
    <w:rsid w:val="00D849CE"/>
    <w:rsid w:val="00D85A2B"/>
    <w:rsid w:val="00D86982"/>
    <w:rsid w:val="00D86C08"/>
    <w:rsid w:val="00D86F37"/>
    <w:rsid w:val="00D90A8F"/>
    <w:rsid w:val="00D90EBF"/>
    <w:rsid w:val="00D91B86"/>
    <w:rsid w:val="00D92C35"/>
    <w:rsid w:val="00D95550"/>
    <w:rsid w:val="00DA019D"/>
    <w:rsid w:val="00DA30D6"/>
    <w:rsid w:val="00DA449D"/>
    <w:rsid w:val="00DA5A57"/>
    <w:rsid w:val="00DA7F91"/>
    <w:rsid w:val="00DB030D"/>
    <w:rsid w:val="00DB2284"/>
    <w:rsid w:val="00DB30E5"/>
    <w:rsid w:val="00DB39C4"/>
    <w:rsid w:val="00DB53FE"/>
    <w:rsid w:val="00DB595D"/>
    <w:rsid w:val="00DB7A4E"/>
    <w:rsid w:val="00DC1373"/>
    <w:rsid w:val="00DC13ED"/>
    <w:rsid w:val="00DC1446"/>
    <w:rsid w:val="00DC233D"/>
    <w:rsid w:val="00DC2A00"/>
    <w:rsid w:val="00DD0BC0"/>
    <w:rsid w:val="00DD0C2C"/>
    <w:rsid w:val="00DD16C7"/>
    <w:rsid w:val="00DD254E"/>
    <w:rsid w:val="00DD3FE9"/>
    <w:rsid w:val="00DD4253"/>
    <w:rsid w:val="00DE51D5"/>
    <w:rsid w:val="00DE6705"/>
    <w:rsid w:val="00DE69FC"/>
    <w:rsid w:val="00DF28C7"/>
    <w:rsid w:val="00DF795C"/>
    <w:rsid w:val="00DF7AFA"/>
    <w:rsid w:val="00E023F9"/>
    <w:rsid w:val="00E029AC"/>
    <w:rsid w:val="00E02C4C"/>
    <w:rsid w:val="00E06FFC"/>
    <w:rsid w:val="00E075AF"/>
    <w:rsid w:val="00E105A7"/>
    <w:rsid w:val="00E11AC3"/>
    <w:rsid w:val="00E12A70"/>
    <w:rsid w:val="00E12ADE"/>
    <w:rsid w:val="00E141EE"/>
    <w:rsid w:val="00E17F2A"/>
    <w:rsid w:val="00E20096"/>
    <w:rsid w:val="00E23E74"/>
    <w:rsid w:val="00E26AF9"/>
    <w:rsid w:val="00E27530"/>
    <w:rsid w:val="00E276CF"/>
    <w:rsid w:val="00E27C5C"/>
    <w:rsid w:val="00E36799"/>
    <w:rsid w:val="00E37457"/>
    <w:rsid w:val="00E410C5"/>
    <w:rsid w:val="00E4299A"/>
    <w:rsid w:val="00E4377F"/>
    <w:rsid w:val="00E43A6B"/>
    <w:rsid w:val="00E44E98"/>
    <w:rsid w:val="00E478B6"/>
    <w:rsid w:val="00E501C4"/>
    <w:rsid w:val="00E51737"/>
    <w:rsid w:val="00E5193C"/>
    <w:rsid w:val="00E51DF1"/>
    <w:rsid w:val="00E55ABC"/>
    <w:rsid w:val="00E57B74"/>
    <w:rsid w:val="00E62495"/>
    <w:rsid w:val="00E65315"/>
    <w:rsid w:val="00E677C6"/>
    <w:rsid w:val="00E738C4"/>
    <w:rsid w:val="00E80341"/>
    <w:rsid w:val="00E81DB0"/>
    <w:rsid w:val="00E857BA"/>
    <w:rsid w:val="00E8629F"/>
    <w:rsid w:val="00E86DF3"/>
    <w:rsid w:val="00E86EC4"/>
    <w:rsid w:val="00E8737F"/>
    <w:rsid w:val="00E87A2A"/>
    <w:rsid w:val="00E921B1"/>
    <w:rsid w:val="00E96BD3"/>
    <w:rsid w:val="00E97B37"/>
    <w:rsid w:val="00EA03A7"/>
    <w:rsid w:val="00EA3C24"/>
    <w:rsid w:val="00EA4506"/>
    <w:rsid w:val="00EA516C"/>
    <w:rsid w:val="00EA6767"/>
    <w:rsid w:val="00EB17B7"/>
    <w:rsid w:val="00EB347A"/>
    <w:rsid w:val="00EB3BDE"/>
    <w:rsid w:val="00EB4DDD"/>
    <w:rsid w:val="00EB5F1F"/>
    <w:rsid w:val="00EB75B7"/>
    <w:rsid w:val="00EC0173"/>
    <w:rsid w:val="00EC51FB"/>
    <w:rsid w:val="00EC58B7"/>
    <w:rsid w:val="00EC6397"/>
    <w:rsid w:val="00ED02D5"/>
    <w:rsid w:val="00ED08E8"/>
    <w:rsid w:val="00ED1A65"/>
    <w:rsid w:val="00ED4A4C"/>
    <w:rsid w:val="00EE110E"/>
    <w:rsid w:val="00EE3036"/>
    <w:rsid w:val="00EE326A"/>
    <w:rsid w:val="00EE4BF6"/>
    <w:rsid w:val="00EE7462"/>
    <w:rsid w:val="00EF0C80"/>
    <w:rsid w:val="00EF21F1"/>
    <w:rsid w:val="00EF2D6F"/>
    <w:rsid w:val="00EF6056"/>
    <w:rsid w:val="00EF729E"/>
    <w:rsid w:val="00F00257"/>
    <w:rsid w:val="00F00C1F"/>
    <w:rsid w:val="00F00F60"/>
    <w:rsid w:val="00F01413"/>
    <w:rsid w:val="00F03B22"/>
    <w:rsid w:val="00F06547"/>
    <w:rsid w:val="00F072D8"/>
    <w:rsid w:val="00F07572"/>
    <w:rsid w:val="00F12AEC"/>
    <w:rsid w:val="00F151FA"/>
    <w:rsid w:val="00F16A76"/>
    <w:rsid w:val="00F16AEB"/>
    <w:rsid w:val="00F1751B"/>
    <w:rsid w:val="00F20F61"/>
    <w:rsid w:val="00F23794"/>
    <w:rsid w:val="00F2436B"/>
    <w:rsid w:val="00F25C14"/>
    <w:rsid w:val="00F27F21"/>
    <w:rsid w:val="00F309D8"/>
    <w:rsid w:val="00F30D62"/>
    <w:rsid w:val="00F3286F"/>
    <w:rsid w:val="00F359CB"/>
    <w:rsid w:val="00F411FB"/>
    <w:rsid w:val="00F423F6"/>
    <w:rsid w:val="00F4294A"/>
    <w:rsid w:val="00F42FCC"/>
    <w:rsid w:val="00F44D0F"/>
    <w:rsid w:val="00F44D7D"/>
    <w:rsid w:val="00F44F6F"/>
    <w:rsid w:val="00F4589F"/>
    <w:rsid w:val="00F47063"/>
    <w:rsid w:val="00F51085"/>
    <w:rsid w:val="00F5447B"/>
    <w:rsid w:val="00F60681"/>
    <w:rsid w:val="00F6358E"/>
    <w:rsid w:val="00F63A5C"/>
    <w:rsid w:val="00F675E9"/>
    <w:rsid w:val="00F71E25"/>
    <w:rsid w:val="00F76FA4"/>
    <w:rsid w:val="00F77628"/>
    <w:rsid w:val="00F777F3"/>
    <w:rsid w:val="00F83EC0"/>
    <w:rsid w:val="00F86695"/>
    <w:rsid w:val="00F86AAD"/>
    <w:rsid w:val="00F90478"/>
    <w:rsid w:val="00F904E9"/>
    <w:rsid w:val="00F93EEC"/>
    <w:rsid w:val="00F9401C"/>
    <w:rsid w:val="00F94331"/>
    <w:rsid w:val="00FA152B"/>
    <w:rsid w:val="00FA2FA5"/>
    <w:rsid w:val="00FA35AF"/>
    <w:rsid w:val="00FA36BA"/>
    <w:rsid w:val="00FA4C77"/>
    <w:rsid w:val="00FA4FBD"/>
    <w:rsid w:val="00FA60AC"/>
    <w:rsid w:val="00FA68BF"/>
    <w:rsid w:val="00FA69EE"/>
    <w:rsid w:val="00FA7EE5"/>
    <w:rsid w:val="00FB1E72"/>
    <w:rsid w:val="00FB748F"/>
    <w:rsid w:val="00FC051F"/>
    <w:rsid w:val="00FC3995"/>
    <w:rsid w:val="00FC3EFB"/>
    <w:rsid w:val="00FC471F"/>
    <w:rsid w:val="00FD1F68"/>
    <w:rsid w:val="00FD3980"/>
    <w:rsid w:val="00FD581D"/>
    <w:rsid w:val="00FE29E4"/>
    <w:rsid w:val="00FE444D"/>
    <w:rsid w:val="00FE5214"/>
    <w:rsid w:val="00FE70B1"/>
    <w:rsid w:val="00FE7CC9"/>
    <w:rsid w:val="00FF24EE"/>
    <w:rsid w:val="00FF2CC7"/>
    <w:rsid w:val="00FF39D4"/>
    <w:rsid w:val="00FF4458"/>
    <w:rsid w:val="00FF6217"/>
    <w:rsid w:val="00FF6A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705F40C1"/>
  <w15:chartTrackingRefBased/>
  <w15:docId w15:val="{EF133EFD-C222-4DC1-BAD6-2BB68C9A6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algun Gothic"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1" w:qFormat="1"/>
    <w:lsdException w:name="heading 2" w:uiPriority="2" w:qFormat="1"/>
    <w:lsdException w:name="heading 3" w:uiPriority="3" w:qFormat="1"/>
    <w:lsdException w:name="heading 4" w:uiPriority="4" w:qFormat="1"/>
    <w:lsdException w:name="heading 5" w:uiPriority="5" w:qFormat="1"/>
    <w:lsdException w:name="heading 6" w:uiPriority="6"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annotation reference" w:uiPriority="99"/>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aliases w:val="h1,H1,app heading 1,l1,Huvudrubrik,h11,h12,h13,h14,h15,h16,Heading 1_a,Heading 1 (NN),Titolo Sezione,Head 1 (Chapter heading),Titre§,1,Section Head,Prophead level 1,Prophead 1,Section heading,Forward,H11,H12,H13,H111,H14,H112,H15,H16,H17,Alt+1"/>
    <w:next w:val="Normal"/>
    <w:link w:val="Heading1Char"/>
    <w:uiPriority w:val="1"/>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aliases w:val="H2,Head2A,2,Break before,UNDERRUBRIK 1-2,level 2,h2,Heading Two,Prophead 2,headi,heading2,h21,h22,21,Titolo Sottosezione,Head 2,l2,TitreProp,Header 2,ITT t2,PA Major Section,Livello 2,R2,H21,Heading 2 Hidden,Head1,(1.1,1.2,1.3 etc),Œ?©_o‚µ 2"/>
    <w:basedOn w:val="Heading1"/>
    <w:next w:val="Normal"/>
    <w:link w:val="Heading2Char"/>
    <w:uiPriority w:val="2"/>
    <w:qFormat/>
    <w:pPr>
      <w:pBdr>
        <w:top w:val="none" w:sz="0" w:space="0" w:color="auto"/>
      </w:pBdr>
      <w:spacing w:before="180"/>
      <w:outlineLvl w:val="1"/>
    </w:pPr>
    <w:rPr>
      <w:sz w:val="32"/>
    </w:rPr>
  </w:style>
  <w:style w:type="paragraph" w:styleId="Heading3">
    <w:name w:val="heading 3"/>
    <w:aliases w:val="H3,H31,h3,h31,h32,THeading 3,Org Heading 1,Alt+3,Alt+31,Alt+32,Alt+33,Alt+311,Alt+321,Alt+34,Alt+35,Alt+36,Alt+37,Alt+38,Alt+39,Alt+310,Alt+312,Alt+322,Alt+313,Alt+314,Title3,3,GS_3,0H,bullet,b,3 bullet,SECOND,Bullet,Second,l3"/>
    <w:basedOn w:val="Heading2"/>
    <w:next w:val="Normal"/>
    <w:link w:val="Heading3Char"/>
    <w:uiPriority w:val="3"/>
    <w:qFormat/>
    <w:pPr>
      <w:spacing w:before="120"/>
      <w:outlineLvl w:val="2"/>
    </w:pPr>
    <w:rPr>
      <w:sz w:val="28"/>
    </w:rPr>
  </w:style>
  <w:style w:type="paragraph" w:styleId="Heading4">
    <w:name w:val="heading 4"/>
    <w:aliases w:val="Heading 4 Char1,Heading 4 Char Char,H4,H41,h4,0.1.1.1 Titre 4 + Left:  0&quot;,First line:  0&quot;,0.1.1...,0.1.1.1 Titre 4,E4,RFQ3,4H,h41,heading 41,h42,heading 42,h43,H42,H43,H411,h411,H421,h421,H44,h44,H412,h412,H422,h422,H431,h431,H45,h45,H413,h413"/>
    <w:basedOn w:val="Heading3"/>
    <w:next w:val="Normal"/>
    <w:uiPriority w:val="4"/>
    <w:qFormat/>
    <w:pPr>
      <w:ind w:left="1418" w:hanging="1418"/>
      <w:outlineLvl w:val="3"/>
    </w:pPr>
    <w:rPr>
      <w:sz w:val="24"/>
    </w:rPr>
  </w:style>
  <w:style w:type="paragraph" w:styleId="Heading5">
    <w:name w:val="heading 5"/>
    <w:aliases w:val="H5,H51,h5,Appendix A to X,Heading 5   Appendix A to X,5 sub-bullet,sb,4,Indent,Heading5,h51,heading 51,Heading51,h52,h53,DO NOT USE_h5,Alt+5,Alt+51,Alt+52,Alt+53,Alt+511,Alt+521,Alt+54,Alt+512,Alt+522,Alt+55,Alt+513,Alt+523,Alt+531"/>
    <w:basedOn w:val="Heading4"/>
    <w:next w:val="Normal"/>
    <w:uiPriority w:val="5"/>
    <w:qFormat/>
    <w:pPr>
      <w:ind w:left="1701" w:hanging="1701"/>
      <w:outlineLvl w:val="4"/>
    </w:pPr>
    <w:rPr>
      <w:sz w:val="22"/>
    </w:rPr>
  </w:style>
  <w:style w:type="paragraph" w:styleId="Heading6">
    <w:name w:val="heading 6"/>
    <w:aliases w:val="H61,h6,TOC header,Bullet list,sub-dash,sd,5,T1,Heading6,h61,h62,Alt+6"/>
    <w:basedOn w:val="H6"/>
    <w:next w:val="Normal"/>
    <w:uiPriority w:val="6"/>
    <w:qFormat/>
    <w:pPr>
      <w:outlineLvl w:val="5"/>
    </w:pPr>
  </w:style>
  <w:style w:type="paragraph" w:styleId="Heading7">
    <w:name w:val="heading 7"/>
    <w:aliases w:val="Bulleted list,L7,st,SDL title,h7,Alt+7,Alt+71,Alt+72,Alt+73,Alt+74,Alt+75,Alt+76,Alt+77,Alt+78,Alt+79,Alt+710,Alt+711,Alt+712,Alt+713"/>
    <w:basedOn w:val="H6"/>
    <w:next w:val="Normal"/>
    <w:uiPriority w:val="9"/>
    <w:qFormat/>
    <w:pPr>
      <w:outlineLvl w:val="6"/>
    </w:pPr>
  </w:style>
  <w:style w:type="paragraph" w:styleId="Heading8">
    <w:name w:val="heading 8"/>
    <w:basedOn w:val="Heading1"/>
    <w:next w:val="Normal"/>
    <w:uiPriority w:val="9"/>
    <w:qFormat/>
    <w:pPr>
      <w:ind w:left="0" w:firstLine="0"/>
      <w:outlineLvl w:val="7"/>
    </w:pPr>
  </w:style>
  <w:style w:type="paragraph" w:styleId="Heading9">
    <w:name w:val="heading 9"/>
    <w:basedOn w:val="Heading8"/>
    <w:next w:val="Normal"/>
    <w:uiPriority w:val="9"/>
    <w:qFormat/>
    <w:pPr>
      <w:outlineLvl w:val="8"/>
    </w:p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pPr>
      <w:widowControl w:val="0"/>
    </w:pPr>
    <w:rPr>
      <w:rFonts w:ascii="Arial" w:hAnsi="Arial"/>
      <w:b/>
      <w:sz w:val="18"/>
      <w:lang w:eastAsia="en-US"/>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Index1">
    <w:name w:val="index 1"/>
    <w:basedOn w:val="Normal"/>
    <w:semiHidden/>
    <w:pPr>
      <w:keepLines/>
      <w:spacing w:after="0"/>
    </w:pPr>
  </w:style>
  <w:style w:type="paragraph" w:styleId="Index2">
    <w:name w:val="index 2"/>
    <w:basedOn w:val="Index1"/>
    <w:semiHidden/>
    <w:pPr>
      <w:ind w:left="284"/>
    </w:pPr>
  </w:style>
  <w:style w:type="paragraph" w:customStyle="1" w:styleId="TT">
    <w:name w:val="TT"/>
    <w:basedOn w:val="Heading1"/>
    <w:next w:val="Normal"/>
    <w:pPr>
      <w:outlineLvl w:val="9"/>
    </w:pPr>
  </w:style>
  <w:style w:type="paragraph" w:styleId="Footer">
    <w:name w:val="footer"/>
    <w:basedOn w:val="Header"/>
    <w:link w:val="FooterChar"/>
    <w:uiPriority w:val="99"/>
    <w:pPr>
      <w:jc w:val="center"/>
    </w:pPr>
    <w:rPr>
      <w:i/>
    </w:rPr>
  </w:style>
  <w:style w:type="character" w:styleId="FootnoteReference">
    <w:name w:val="footnote reference"/>
    <w:semiHidden/>
    <w:rPr>
      <w:b/>
      <w:position w:val="6"/>
      <w:sz w:val="16"/>
    </w:rPr>
  </w:style>
  <w:style w:type="paragraph" w:styleId="FootnoteText">
    <w:name w:val="footnote text"/>
    <w:basedOn w:val="Normal"/>
    <w:semiHidden/>
    <w:pPr>
      <w:keepLines/>
      <w:spacing w:after="0"/>
      <w:ind w:left="454" w:hanging="454"/>
    </w:pPr>
    <w:rPr>
      <w:sz w:val="16"/>
    </w:r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pPr>
      <w:keepNext/>
      <w:keepLines/>
      <w:spacing w:after="0"/>
    </w:pPr>
    <w:rPr>
      <w:rFonts w:ascii="Arial" w:hAnsi="Arial"/>
      <w:sz w:val="18"/>
    </w:rPr>
  </w:style>
  <w:style w:type="paragraph" w:styleId="ListNumber2">
    <w:name w:val="List Number 2"/>
    <w:basedOn w:val="ListNumber"/>
    <w:pPr>
      <w:ind w:left="851"/>
    </w:pPr>
  </w:style>
  <w:style w:type="paragraph" w:styleId="ListNumber">
    <w:name w:val="List Number"/>
    <w:basedOn w:val="List"/>
  </w:style>
  <w:style w:type="paragraph" w:styleId="List">
    <w:name w:val="List"/>
    <w:basedOn w:val="Normal"/>
    <w:pPr>
      <w:ind w:left="568" w:hanging="284"/>
    </w:pPr>
  </w:style>
  <w:style w:type="paragraph" w:customStyle="1" w:styleId="TAH">
    <w:name w:val="TAH"/>
    <w:basedOn w:val="TAC"/>
    <w:link w:val="TAHCar"/>
    <w:rPr>
      <w:b/>
    </w:rPr>
  </w:style>
  <w:style w:type="paragraph" w:customStyle="1" w:styleId="TAC">
    <w:name w:val="TAC"/>
    <w:basedOn w:val="TAL"/>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link w:val="EXChar"/>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List"/>
    <w:link w:val="B1Char1"/>
    <w:qFormat/>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styleId="ListBullet2">
    <w:name w:val="List Bullet 2"/>
    <w:basedOn w:val="ListBullet"/>
    <w:pPr>
      <w:ind w:left="851"/>
    </w:pPr>
  </w:style>
  <w:style w:type="paragraph" w:styleId="ListBullet">
    <w:name w:val="List Bullet"/>
    <w:basedOn w:val="List"/>
  </w:style>
  <w:style w:type="paragraph" w:customStyle="1" w:styleId="EditorsNote">
    <w:name w:val="Editor's Note"/>
    <w:basedOn w:val="NO"/>
    <w:link w:val="EditorsNoteCh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aliases w:val="left"/>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styleId="ListBullet3">
    <w:name w:val="List Bullet 3"/>
    <w:basedOn w:val="ListBullet2"/>
    <w:pPr>
      <w:ind w:left="1135"/>
    </w:pPr>
  </w:style>
  <w:style w:type="paragraph" w:styleId="List2">
    <w:name w:val="List 2"/>
    <w:basedOn w:val="List"/>
    <w:pPr>
      <w:ind w:left="851"/>
    </w:pPr>
  </w:style>
  <w:style w:type="paragraph" w:styleId="List3">
    <w:name w:val="List 3"/>
    <w:basedOn w:val="List2"/>
    <w:pPr>
      <w:ind w:left="1135"/>
    </w:pPr>
  </w:style>
  <w:style w:type="paragraph" w:styleId="List4">
    <w:name w:val="List 4"/>
    <w:basedOn w:val="List3"/>
    <w:pPr>
      <w:ind w:left="1418"/>
    </w:pPr>
  </w:style>
  <w:style w:type="paragraph" w:styleId="List5">
    <w:name w:val="List 5"/>
    <w:basedOn w:val="List4"/>
    <w:pPr>
      <w:ind w:left="1702"/>
    </w:pPr>
  </w:style>
  <w:style w:type="paragraph" w:styleId="ListBullet4">
    <w:name w:val="List Bullet 4"/>
    <w:basedOn w:val="ListBullet3"/>
    <w:pPr>
      <w:ind w:left="1418"/>
    </w:pPr>
  </w:style>
  <w:style w:type="paragraph" w:styleId="ListBullet5">
    <w:name w:val="List Bullet 5"/>
    <w:basedOn w:val="ListBullet4"/>
    <w:pPr>
      <w:ind w:left="1702"/>
    </w:pPr>
  </w:style>
  <w:style w:type="paragraph" w:customStyle="1" w:styleId="B2">
    <w:name w:val="B2"/>
    <w:basedOn w:val="Normal"/>
    <w:link w:val="B2Char"/>
    <w:qFormat/>
    <w:rsid w:val="0071677F"/>
    <w:pPr>
      <w:ind w:left="851" w:hanging="284"/>
    </w:pPr>
  </w:style>
  <w:style w:type="paragraph" w:customStyle="1" w:styleId="B3">
    <w:name w:val="B3"/>
    <w:basedOn w:val="Normal"/>
    <w:rsid w:val="0071677F"/>
    <w:pPr>
      <w:ind w:left="1135" w:hanging="284"/>
    </w:pPr>
  </w:style>
  <w:style w:type="paragraph" w:customStyle="1" w:styleId="B4">
    <w:name w:val="B4"/>
    <w:basedOn w:val="Normal"/>
    <w:rsid w:val="0071677F"/>
    <w:pPr>
      <w:ind w:left="1418" w:hanging="284"/>
    </w:pPr>
  </w:style>
  <w:style w:type="paragraph" w:customStyle="1" w:styleId="B5">
    <w:name w:val="B5"/>
    <w:basedOn w:val="Normal"/>
    <w:rsid w:val="0071677F"/>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styleId="IndexHeading">
    <w:name w:val="index heading"/>
    <w:basedOn w:val="Normal"/>
    <w:next w:val="Normal"/>
    <w:semiHidden/>
    <w:pPr>
      <w:pBdr>
        <w:top w:val="single" w:sz="12" w:space="0" w:color="auto"/>
      </w:pBdr>
      <w:spacing w:before="360" w:after="240"/>
    </w:pPr>
    <w:rPr>
      <w:b/>
      <w:i/>
      <w:sz w:val="26"/>
    </w:rPr>
  </w:style>
  <w:style w:type="paragraph" w:customStyle="1" w:styleId="INDENT1">
    <w:name w:val="INDENT1"/>
    <w:basedOn w:val="Normal"/>
    <w:pPr>
      <w:ind w:left="851"/>
    </w:pPr>
  </w:style>
  <w:style w:type="paragraph" w:customStyle="1" w:styleId="INDENT2">
    <w:name w:val="INDENT2"/>
    <w:basedOn w:val="Normal"/>
    <w:pPr>
      <w:ind w:left="1135" w:hanging="284"/>
    </w:pPr>
  </w:style>
  <w:style w:type="paragraph" w:customStyle="1" w:styleId="INDENT3">
    <w:name w:val="INDENT3"/>
    <w:basedOn w:val="Normal"/>
    <w:pPr>
      <w:ind w:left="1701" w:hanging="567"/>
    </w:pPr>
  </w:style>
  <w:style w:type="paragraph" w:customStyle="1" w:styleId="FigureTitle">
    <w:name w:val="Figure_Title"/>
    <w:basedOn w:val="Normal"/>
    <w:next w:val="Normal"/>
    <w:pPr>
      <w:keepLines/>
      <w:tabs>
        <w:tab w:val="left" w:pos="794"/>
        <w:tab w:val="left" w:pos="1191"/>
        <w:tab w:val="left" w:pos="1588"/>
        <w:tab w:val="left" w:pos="1985"/>
      </w:tabs>
      <w:spacing w:before="120" w:after="480"/>
      <w:jc w:val="center"/>
    </w:pPr>
    <w:rPr>
      <w:b/>
      <w:sz w:val="24"/>
    </w:rPr>
  </w:style>
  <w:style w:type="paragraph" w:customStyle="1" w:styleId="RecCCITT">
    <w:name w:val="Rec_CCITT_#"/>
    <w:basedOn w:val="Normal"/>
    <w:pPr>
      <w:keepNext/>
      <w:keepLines/>
    </w:pPr>
    <w:rPr>
      <w:b/>
    </w:rPr>
  </w:style>
  <w:style w:type="paragraph" w:customStyle="1" w:styleId="enumlev2">
    <w:name w:val="enumlev2"/>
    <w:basedOn w:val="Normal"/>
    <w:pPr>
      <w:tabs>
        <w:tab w:val="left" w:pos="794"/>
        <w:tab w:val="left" w:pos="1191"/>
        <w:tab w:val="left" w:pos="1588"/>
        <w:tab w:val="left" w:pos="1985"/>
      </w:tabs>
      <w:spacing w:before="86"/>
      <w:ind w:left="1588" w:hanging="397"/>
      <w:jc w:val="both"/>
    </w:pPr>
  </w:style>
  <w:style w:type="paragraph" w:customStyle="1" w:styleId="CouvRecTitle">
    <w:name w:val="Couv Rec Title"/>
    <w:basedOn w:val="Normal"/>
    <w:pPr>
      <w:keepNext/>
      <w:keepLines/>
      <w:spacing w:before="240"/>
      <w:ind w:left="1418"/>
    </w:pPr>
    <w:rPr>
      <w:rFonts w:ascii="Arial" w:hAnsi="Arial"/>
      <w:b/>
      <w:sz w:val="36"/>
    </w:rPr>
  </w:style>
  <w:style w:type="paragraph" w:styleId="Caption">
    <w:name w:val="caption"/>
    <w:aliases w:val="Labelling,legend1,Caption Char Char Char1,Caption Char Char Char Char Char Char Char1,Caption Char Char Char Char Char Char Char Char Char Char Char Char1,Caption21,Caption Char Char Char21,legend,Figure-caption4,CAPTLégende"/>
    <w:basedOn w:val="Normal"/>
    <w:next w:val="Normal"/>
    <w:link w:val="CaptionChar"/>
    <w:qFormat/>
    <w:pPr>
      <w:spacing w:before="120" w:after="120"/>
    </w:pPr>
    <w:rPr>
      <w:b/>
    </w:rPr>
  </w:style>
  <w:style w:type="character" w:styleId="Hyperlink">
    <w:name w:val="Hyperlink"/>
    <w:rPr>
      <w:color w:val="0000FF"/>
      <w:u w:val="single"/>
    </w:rPr>
  </w:style>
  <w:style w:type="character" w:styleId="FollowedHyperlink">
    <w:name w:val="FollowedHyperlink"/>
    <w:rPr>
      <w:color w:val="800080"/>
      <w:u w:val="single"/>
    </w:rPr>
  </w:style>
  <w:style w:type="paragraph" w:styleId="DocumentMap">
    <w:name w:val="Document Map"/>
    <w:basedOn w:val="Normal"/>
    <w:semiHidden/>
    <w:pPr>
      <w:shd w:val="clear" w:color="auto" w:fill="000080"/>
    </w:pPr>
    <w:rPr>
      <w:rFonts w:ascii="Tahoma" w:hAnsi="Tahoma"/>
    </w:rPr>
  </w:style>
  <w:style w:type="paragraph" w:styleId="PlainText">
    <w:name w:val="Plain Text"/>
    <w:basedOn w:val="Normal"/>
    <w:rPr>
      <w:rFonts w:ascii="Courier New" w:hAnsi="Courier New"/>
    </w:rPr>
  </w:style>
  <w:style w:type="paragraph" w:customStyle="1" w:styleId="TAJ">
    <w:name w:val="TAJ"/>
    <w:basedOn w:val="TH"/>
  </w:style>
  <w:style w:type="paragraph" w:styleId="BodyText">
    <w:name w:val="Body Text"/>
    <w:basedOn w:val="Normal"/>
    <w:link w:val="BodyTextChar"/>
  </w:style>
  <w:style w:type="character" w:styleId="CommentReference">
    <w:name w:val="annotation reference"/>
    <w:uiPriority w:val="99"/>
    <w:rPr>
      <w:sz w:val="16"/>
    </w:rPr>
  </w:style>
  <w:style w:type="paragraph" w:customStyle="1" w:styleId="Guidance">
    <w:name w:val="Guidance"/>
    <w:basedOn w:val="Normal"/>
    <w:rPr>
      <w:i/>
      <w:color w:val="0000FF"/>
    </w:rPr>
  </w:style>
  <w:style w:type="paragraph" w:styleId="CommentText">
    <w:name w:val="annotation text"/>
    <w:basedOn w:val="Normal"/>
    <w:link w:val="CommentTextChar"/>
    <w:uiPriority w:val="99"/>
  </w:style>
  <w:style w:type="character" w:customStyle="1" w:styleId="UnresolvedMention1">
    <w:name w:val="Unresolved Mention1"/>
    <w:uiPriority w:val="99"/>
    <w:semiHidden/>
    <w:unhideWhenUsed/>
    <w:rsid w:val="00624AF4"/>
    <w:rPr>
      <w:color w:val="605E5C"/>
      <w:shd w:val="clear" w:color="auto" w:fill="E1DFDD"/>
    </w:rPr>
  </w:style>
  <w:style w:type="paragraph" w:styleId="CommentSubject">
    <w:name w:val="annotation subject"/>
    <w:basedOn w:val="CommentText"/>
    <w:next w:val="CommentText"/>
    <w:link w:val="CommentSubjectChar"/>
    <w:rsid w:val="003F5526"/>
    <w:rPr>
      <w:b/>
      <w:bCs/>
    </w:rPr>
  </w:style>
  <w:style w:type="character" w:customStyle="1" w:styleId="CommentTextChar">
    <w:name w:val="Comment Text Char"/>
    <w:link w:val="CommentText"/>
    <w:uiPriority w:val="99"/>
    <w:rsid w:val="003F5526"/>
    <w:rPr>
      <w:lang w:eastAsia="en-US"/>
    </w:rPr>
  </w:style>
  <w:style w:type="character" w:customStyle="1" w:styleId="CommentSubjectChar">
    <w:name w:val="Comment Subject Char"/>
    <w:link w:val="CommentSubject"/>
    <w:rsid w:val="003F5526"/>
    <w:rPr>
      <w:b/>
      <w:bCs/>
      <w:lang w:eastAsia="en-US"/>
    </w:rPr>
  </w:style>
  <w:style w:type="paragraph" w:styleId="BalloonText">
    <w:name w:val="Balloon Text"/>
    <w:basedOn w:val="Normal"/>
    <w:link w:val="BalloonTextChar"/>
    <w:rsid w:val="003F5526"/>
    <w:pPr>
      <w:spacing w:after="0"/>
    </w:pPr>
    <w:rPr>
      <w:rFonts w:ascii="Malgun Gothic" w:hAnsi="Malgun Gothic"/>
      <w:sz w:val="18"/>
      <w:szCs w:val="18"/>
    </w:rPr>
  </w:style>
  <w:style w:type="character" w:customStyle="1" w:styleId="BalloonTextChar">
    <w:name w:val="Balloon Text Char"/>
    <w:link w:val="BalloonText"/>
    <w:rsid w:val="003F5526"/>
    <w:rPr>
      <w:rFonts w:ascii="Malgun Gothic" w:hAnsi="Malgun Gothic"/>
      <w:sz w:val="18"/>
      <w:szCs w:val="18"/>
      <w:lang w:eastAsia="en-US"/>
    </w:rPr>
  </w:style>
  <w:style w:type="character" w:customStyle="1" w:styleId="B1Char1">
    <w:name w:val="B1 Char1"/>
    <w:link w:val="B1"/>
    <w:rsid w:val="00481B9D"/>
    <w:rPr>
      <w:lang w:eastAsia="en-US"/>
    </w:rPr>
  </w:style>
  <w:style w:type="character" w:customStyle="1" w:styleId="ListParagraphChar">
    <w:name w:val="List Paragraph Char"/>
    <w:link w:val="ListParagraph"/>
    <w:uiPriority w:val="34"/>
    <w:locked/>
    <w:rsid w:val="00481B9D"/>
    <w:rPr>
      <w:rFonts w:ascii="Calibri" w:eastAsia="MS Mincho" w:hAnsi="Calibri"/>
      <w:sz w:val="22"/>
      <w:szCs w:val="22"/>
      <w:lang w:eastAsia="ja-JP"/>
    </w:rPr>
  </w:style>
  <w:style w:type="paragraph" w:styleId="ListParagraph">
    <w:name w:val="List Paragraph"/>
    <w:basedOn w:val="Normal"/>
    <w:link w:val="ListParagraphChar"/>
    <w:uiPriority w:val="34"/>
    <w:qFormat/>
    <w:rsid w:val="00481B9D"/>
    <w:pPr>
      <w:overflowPunct w:val="0"/>
      <w:autoSpaceDE w:val="0"/>
      <w:autoSpaceDN w:val="0"/>
      <w:adjustRightInd w:val="0"/>
      <w:spacing w:after="0"/>
      <w:ind w:left="720"/>
      <w:textAlignment w:val="baseline"/>
    </w:pPr>
    <w:rPr>
      <w:rFonts w:ascii="Calibri" w:eastAsia="MS Mincho" w:hAnsi="Calibri"/>
      <w:sz w:val="22"/>
      <w:szCs w:val="22"/>
      <w:lang w:eastAsia="ja-JP"/>
    </w:rPr>
  </w:style>
  <w:style w:type="character" w:customStyle="1" w:styleId="B2Char">
    <w:name w:val="B2 Char"/>
    <w:link w:val="B2"/>
    <w:rsid w:val="00481B9D"/>
    <w:rPr>
      <w:lang w:eastAsia="en-US"/>
    </w:rPr>
  </w:style>
  <w:style w:type="paragraph" w:customStyle="1" w:styleId="IvDInstructiontext">
    <w:name w:val="IvD Instructiontext"/>
    <w:basedOn w:val="BodyText"/>
    <w:link w:val="IvDInstructiontextChar"/>
    <w:uiPriority w:val="99"/>
    <w:qFormat/>
    <w:rsid w:val="00C84EAD"/>
    <w:pPr>
      <w:keepLines/>
      <w:tabs>
        <w:tab w:val="left" w:pos="2552"/>
        <w:tab w:val="left" w:pos="3856"/>
        <w:tab w:val="left" w:pos="5216"/>
        <w:tab w:val="left" w:pos="6464"/>
        <w:tab w:val="left" w:pos="7768"/>
        <w:tab w:val="left" w:pos="9072"/>
        <w:tab w:val="left" w:pos="9639"/>
      </w:tabs>
      <w:spacing w:before="240" w:after="0"/>
    </w:pPr>
    <w:rPr>
      <w:rFonts w:ascii="Arial" w:eastAsia="Times New Roman" w:hAnsi="Arial"/>
      <w:i/>
      <w:color w:val="7F7F7F"/>
      <w:spacing w:val="2"/>
      <w:sz w:val="18"/>
      <w:szCs w:val="18"/>
    </w:rPr>
  </w:style>
  <w:style w:type="character" w:customStyle="1" w:styleId="IvDInstructiontextChar">
    <w:name w:val="IvD Instructiontext Char"/>
    <w:link w:val="IvDInstructiontext"/>
    <w:uiPriority w:val="99"/>
    <w:rsid w:val="00C84EAD"/>
    <w:rPr>
      <w:rFonts w:ascii="Arial" w:eastAsia="Times New Roman" w:hAnsi="Arial"/>
      <w:i/>
      <w:color w:val="7F7F7F"/>
      <w:spacing w:val="2"/>
      <w:sz w:val="18"/>
      <w:szCs w:val="18"/>
      <w:lang w:eastAsia="en-US"/>
    </w:rPr>
  </w:style>
  <w:style w:type="character" w:customStyle="1" w:styleId="Heading2Char">
    <w:name w:val="Heading 2 Char"/>
    <w:aliases w:val="H2 Char,Head2A Char,2 Char,Break before Char,UNDERRUBRIK 1-2 Char,level 2 Char,h2 Char,Heading Two Char,Prophead 2 Char,headi Char,heading2 Char,h21 Char,h22 Char,21 Char,Titolo Sottosezione Char,Head 2 Char,l2 Char,TitreProp Char,R2 Char"/>
    <w:link w:val="Heading2"/>
    <w:uiPriority w:val="2"/>
    <w:rsid w:val="00BE545B"/>
    <w:rPr>
      <w:rFonts w:ascii="Arial" w:hAnsi="Arial"/>
      <w:sz w:val="32"/>
      <w:lang w:eastAsia="en-US"/>
    </w:rPr>
  </w:style>
  <w:style w:type="paragraph" w:styleId="Revision">
    <w:name w:val="Revision"/>
    <w:hidden/>
    <w:uiPriority w:val="99"/>
    <w:semiHidden/>
    <w:rsid w:val="00AE0E9D"/>
    <w:rPr>
      <w:lang w:eastAsia="en-US"/>
    </w:rPr>
  </w:style>
  <w:style w:type="character" w:customStyle="1" w:styleId="TAHCar">
    <w:name w:val="TAH Car"/>
    <w:link w:val="TAH"/>
    <w:rsid w:val="00456B3A"/>
    <w:rPr>
      <w:rFonts w:ascii="Arial" w:hAnsi="Arial"/>
      <w:b/>
      <w:sz w:val="18"/>
      <w:lang w:eastAsia="en-US"/>
    </w:rPr>
  </w:style>
  <w:style w:type="character" w:customStyle="1" w:styleId="Heading1Char">
    <w:name w:val="Heading 1 Char"/>
    <w:aliases w:val="h1 Char,H1 Char,app heading 1 Char,l1 Char,Huvudrubrik Char,h11 Char,h12 Char,h13 Char,h14 Char,h15 Char,h16 Char,Heading 1_a Char,Heading 1 (NN) Char,Titolo Sezione Char,Head 1 (Chapter heading) Char,Titre§ Char,1 Char,Section Head Char"/>
    <w:link w:val="Heading1"/>
    <w:uiPriority w:val="1"/>
    <w:rsid w:val="00C0453B"/>
    <w:rPr>
      <w:rFonts w:ascii="Arial" w:hAnsi="Arial"/>
      <w:sz w:val="36"/>
      <w:lang w:eastAsia="en-US"/>
    </w:rPr>
  </w:style>
  <w:style w:type="table" w:styleId="TableGrid">
    <w:name w:val="Table Grid"/>
    <w:basedOn w:val="TableNormal"/>
    <w:rsid w:val="00A33AEF"/>
    <w:rPr>
      <w:rFonts w:ascii="CG Times (WN)" w:hAnsi="CG Times (WN)"/>
      <w:lang w:val="fr-FR"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FChar">
    <w:name w:val="TF Char"/>
    <w:link w:val="TF"/>
    <w:qFormat/>
    <w:rsid w:val="00D74ACF"/>
    <w:rPr>
      <w:rFonts w:ascii="Arial" w:hAnsi="Arial"/>
      <w:b/>
      <w:lang w:eastAsia="en-US"/>
    </w:rPr>
  </w:style>
  <w:style w:type="character" w:customStyle="1" w:styleId="THChar">
    <w:name w:val="TH Char"/>
    <w:link w:val="TH"/>
    <w:qFormat/>
    <w:rsid w:val="00052D13"/>
    <w:rPr>
      <w:rFonts w:ascii="Arial" w:hAnsi="Arial"/>
      <w:b/>
      <w:lang w:eastAsia="en-US"/>
    </w:rPr>
  </w:style>
  <w:style w:type="character" w:customStyle="1" w:styleId="B1Char">
    <w:name w:val="B1 Char"/>
    <w:qFormat/>
    <w:rsid w:val="00B519AE"/>
    <w:rPr>
      <w:rFonts w:eastAsia="Malgun Gothic"/>
      <w:lang w:val="en-GB" w:eastAsia="en-US"/>
    </w:rPr>
  </w:style>
  <w:style w:type="character" w:customStyle="1" w:styleId="CaptionChar">
    <w:name w:val="Caption Char"/>
    <w:aliases w:val="Labelling Char,legend1 Char,Caption Char Char Char1 Char,Caption Char Char Char Char Char Char Char1 Char,Caption Char Char Char Char Char Char Char Char Char Char Char Char1 Char,Caption21 Char,Caption Char Char Char21 Char,legend Char"/>
    <w:link w:val="Caption"/>
    <w:locked/>
    <w:rsid w:val="00B570D6"/>
    <w:rPr>
      <w:b/>
      <w:lang w:eastAsia="en-US"/>
    </w:rPr>
  </w:style>
  <w:style w:type="character" w:customStyle="1" w:styleId="EXChar">
    <w:name w:val="EX Char"/>
    <w:link w:val="EX"/>
    <w:rsid w:val="00B16F5C"/>
    <w:rPr>
      <w:lang w:eastAsia="en-US"/>
    </w:rPr>
  </w:style>
  <w:style w:type="character" w:styleId="EndnoteReference">
    <w:name w:val="endnote reference"/>
    <w:rsid w:val="008D37DD"/>
    <w:rPr>
      <w:vertAlign w:val="superscript"/>
    </w:rPr>
  </w:style>
  <w:style w:type="paragraph" w:customStyle="1" w:styleId="ColorfulList-Accent12">
    <w:name w:val="Colorful List - Accent 12"/>
    <w:basedOn w:val="Normal"/>
    <w:uiPriority w:val="34"/>
    <w:qFormat/>
    <w:rsid w:val="00FA7EE5"/>
    <w:pPr>
      <w:widowControl w:val="0"/>
      <w:spacing w:after="120" w:line="240" w:lineRule="atLeast"/>
      <w:ind w:leftChars="400" w:left="800"/>
    </w:pPr>
    <w:rPr>
      <w:rFonts w:ascii="Arial" w:eastAsia="Batang" w:hAnsi="Arial"/>
    </w:rPr>
  </w:style>
  <w:style w:type="paragraph" w:customStyle="1" w:styleId="ZchnZchn">
    <w:name w:val="Zchn Zchn"/>
    <w:semiHidden/>
    <w:rsid w:val="009C061D"/>
    <w:pPr>
      <w:keepNext/>
      <w:tabs>
        <w:tab w:val="num" w:pos="360"/>
      </w:tabs>
      <w:autoSpaceDE w:val="0"/>
      <w:autoSpaceDN w:val="0"/>
      <w:adjustRightInd w:val="0"/>
      <w:spacing w:before="60" w:after="60"/>
      <w:jc w:val="both"/>
    </w:pPr>
    <w:rPr>
      <w:rFonts w:ascii="Arial" w:eastAsia="SimSun" w:hAnsi="Arial" w:cs="Arial"/>
      <w:color w:val="0000FF"/>
      <w:kern w:val="2"/>
      <w:lang w:val="en-US" w:eastAsia="zh-CN"/>
    </w:rPr>
  </w:style>
  <w:style w:type="paragraph" w:styleId="Date">
    <w:name w:val="Date"/>
    <w:basedOn w:val="Normal"/>
    <w:next w:val="Normal"/>
    <w:link w:val="DateChar"/>
    <w:rsid w:val="00034D5E"/>
  </w:style>
  <w:style w:type="character" w:customStyle="1" w:styleId="DateChar">
    <w:name w:val="Date Char"/>
    <w:link w:val="Date"/>
    <w:rsid w:val="00034D5E"/>
    <w:rPr>
      <w:lang w:eastAsia="en-US"/>
    </w:rPr>
  </w:style>
  <w:style w:type="character" w:customStyle="1" w:styleId="FooterChar">
    <w:name w:val="Footer Char"/>
    <w:link w:val="Footer"/>
    <w:uiPriority w:val="99"/>
    <w:rsid w:val="003B09DB"/>
    <w:rPr>
      <w:rFonts w:ascii="Arial" w:hAnsi="Arial"/>
      <w:b/>
      <w:i/>
      <w:sz w:val="18"/>
      <w:lang w:eastAsia="en-US"/>
    </w:rPr>
  </w:style>
  <w:style w:type="character" w:customStyle="1" w:styleId="EditorsNoteChar">
    <w:name w:val="Editor's Note Char"/>
    <w:link w:val="EditorsNote"/>
    <w:rsid w:val="00046C20"/>
    <w:rPr>
      <w:color w:val="FF0000"/>
      <w:lang w:eastAsia="en-US"/>
    </w:rPr>
  </w:style>
  <w:style w:type="character" w:styleId="UnresolvedMention">
    <w:name w:val="Unresolved Mention"/>
    <w:uiPriority w:val="99"/>
    <w:semiHidden/>
    <w:unhideWhenUsed/>
    <w:rsid w:val="00464496"/>
    <w:rPr>
      <w:color w:val="605E5C"/>
      <w:shd w:val="clear" w:color="auto" w:fill="E1DFDD"/>
    </w:rPr>
  </w:style>
  <w:style w:type="paragraph" w:styleId="Bibliography">
    <w:name w:val="Bibliography"/>
    <w:basedOn w:val="Normal"/>
    <w:next w:val="Normal"/>
    <w:uiPriority w:val="37"/>
    <w:semiHidden/>
    <w:unhideWhenUsed/>
    <w:rsid w:val="00607095"/>
  </w:style>
  <w:style w:type="character" w:customStyle="1" w:styleId="BodyTextChar">
    <w:name w:val="Body Text Char"/>
    <w:link w:val="BodyText"/>
    <w:rsid w:val="0003718E"/>
    <w:rPr>
      <w:lang w:eastAsia="en-US"/>
    </w:rPr>
  </w:style>
  <w:style w:type="paragraph" w:styleId="BlockText">
    <w:name w:val="Block Text"/>
    <w:basedOn w:val="Normal"/>
    <w:rsid w:val="00607095"/>
    <w:pPr>
      <w:spacing w:after="120"/>
      <w:ind w:left="1440" w:right="1440"/>
    </w:pPr>
  </w:style>
  <w:style w:type="paragraph" w:styleId="BodyText2">
    <w:name w:val="Body Text 2"/>
    <w:basedOn w:val="Normal"/>
    <w:link w:val="BodyText2Char"/>
    <w:rsid w:val="00607095"/>
    <w:pPr>
      <w:spacing w:after="120" w:line="480" w:lineRule="auto"/>
    </w:pPr>
  </w:style>
  <w:style w:type="character" w:customStyle="1" w:styleId="BodyText2Char">
    <w:name w:val="Body Text 2 Char"/>
    <w:link w:val="BodyText2"/>
    <w:rsid w:val="00607095"/>
    <w:rPr>
      <w:lang w:eastAsia="en-US"/>
    </w:rPr>
  </w:style>
  <w:style w:type="paragraph" w:styleId="BodyText3">
    <w:name w:val="Body Text 3"/>
    <w:basedOn w:val="Normal"/>
    <w:link w:val="BodyText3Char"/>
    <w:rsid w:val="00607095"/>
    <w:pPr>
      <w:spacing w:after="120"/>
    </w:pPr>
    <w:rPr>
      <w:sz w:val="16"/>
      <w:szCs w:val="16"/>
    </w:rPr>
  </w:style>
  <w:style w:type="character" w:customStyle="1" w:styleId="BodyText3Char">
    <w:name w:val="Body Text 3 Char"/>
    <w:link w:val="BodyText3"/>
    <w:rsid w:val="00607095"/>
    <w:rPr>
      <w:sz w:val="16"/>
      <w:szCs w:val="16"/>
      <w:lang w:eastAsia="en-US"/>
    </w:rPr>
  </w:style>
  <w:style w:type="paragraph" w:styleId="BodyTextFirstIndent">
    <w:name w:val="Body Text First Indent"/>
    <w:basedOn w:val="BodyText"/>
    <w:link w:val="BodyTextFirstIndentChar"/>
    <w:rsid w:val="00607095"/>
    <w:pPr>
      <w:spacing w:after="120"/>
      <w:ind w:firstLine="210"/>
    </w:pPr>
  </w:style>
  <w:style w:type="character" w:customStyle="1" w:styleId="BodyTextFirstIndentChar">
    <w:name w:val="Body Text First Indent Char"/>
    <w:basedOn w:val="BodyTextChar"/>
    <w:link w:val="BodyTextFirstIndent"/>
    <w:rsid w:val="00607095"/>
    <w:rPr>
      <w:lang w:eastAsia="en-US"/>
    </w:rPr>
  </w:style>
  <w:style w:type="paragraph" w:styleId="BodyTextIndent">
    <w:name w:val="Body Text Indent"/>
    <w:basedOn w:val="Normal"/>
    <w:link w:val="BodyTextIndentChar"/>
    <w:rsid w:val="00607095"/>
    <w:pPr>
      <w:spacing w:after="120"/>
      <w:ind w:left="283"/>
    </w:pPr>
  </w:style>
  <w:style w:type="character" w:customStyle="1" w:styleId="BodyTextIndentChar">
    <w:name w:val="Body Text Indent Char"/>
    <w:link w:val="BodyTextIndent"/>
    <w:rsid w:val="00607095"/>
    <w:rPr>
      <w:lang w:eastAsia="en-US"/>
    </w:rPr>
  </w:style>
  <w:style w:type="paragraph" w:styleId="BodyTextFirstIndent2">
    <w:name w:val="Body Text First Indent 2"/>
    <w:basedOn w:val="BodyTextIndent"/>
    <w:link w:val="BodyTextFirstIndent2Char"/>
    <w:rsid w:val="00607095"/>
    <w:pPr>
      <w:ind w:firstLine="210"/>
    </w:pPr>
  </w:style>
  <w:style w:type="character" w:customStyle="1" w:styleId="BodyTextFirstIndent2Char">
    <w:name w:val="Body Text First Indent 2 Char"/>
    <w:basedOn w:val="BodyTextIndentChar"/>
    <w:link w:val="BodyTextFirstIndent2"/>
    <w:rsid w:val="00607095"/>
    <w:rPr>
      <w:lang w:eastAsia="en-US"/>
    </w:rPr>
  </w:style>
  <w:style w:type="paragraph" w:styleId="BodyTextIndent2">
    <w:name w:val="Body Text Indent 2"/>
    <w:basedOn w:val="Normal"/>
    <w:link w:val="BodyTextIndent2Char"/>
    <w:rsid w:val="00607095"/>
    <w:pPr>
      <w:spacing w:after="120" w:line="480" w:lineRule="auto"/>
      <w:ind w:left="283"/>
    </w:pPr>
  </w:style>
  <w:style w:type="character" w:customStyle="1" w:styleId="BodyTextIndent2Char">
    <w:name w:val="Body Text Indent 2 Char"/>
    <w:link w:val="BodyTextIndent2"/>
    <w:rsid w:val="00607095"/>
    <w:rPr>
      <w:lang w:eastAsia="en-US"/>
    </w:rPr>
  </w:style>
  <w:style w:type="paragraph" w:styleId="BodyTextIndent3">
    <w:name w:val="Body Text Indent 3"/>
    <w:basedOn w:val="Normal"/>
    <w:link w:val="BodyTextIndent3Char"/>
    <w:rsid w:val="00607095"/>
    <w:pPr>
      <w:spacing w:after="120"/>
      <w:ind w:left="283"/>
    </w:pPr>
    <w:rPr>
      <w:sz w:val="16"/>
      <w:szCs w:val="16"/>
    </w:rPr>
  </w:style>
  <w:style w:type="character" w:customStyle="1" w:styleId="BodyTextIndent3Char">
    <w:name w:val="Body Text Indent 3 Char"/>
    <w:link w:val="BodyTextIndent3"/>
    <w:rsid w:val="00607095"/>
    <w:rPr>
      <w:sz w:val="16"/>
      <w:szCs w:val="16"/>
      <w:lang w:eastAsia="en-US"/>
    </w:rPr>
  </w:style>
  <w:style w:type="paragraph" w:styleId="Closing">
    <w:name w:val="Closing"/>
    <w:basedOn w:val="Normal"/>
    <w:link w:val="ClosingChar"/>
    <w:rsid w:val="00607095"/>
    <w:pPr>
      <w:ind w:left="4252"/>
    </w:pPr>
  </w:style>
  <w:style w:type="character" w:customStyle="1" w:styleId="ClosingChar">
    <w:name w:val="Closing Char"/>
    <w:link w:val="Closing"/>
    <w:rsid w:val="00607095"/>
    <w:rPr>
      <w:lang w:eastAsia="en-US"/>
    </w:rPr>
  </w:style>
  <w:style w:type="paragraph" w:styleId="E-mailSignature">
    <w:name w:val="E-mail Signature"/>
    <w:basedOn w:val="Normal"/>
    <w:link w:val="E-mailSignatureChar"/>
    <w:rsid w:val="00607095"/>
  </w:style>
  <w:style w:type="character" w:customStyle="1" w:styleId="E-mailSignatureChar">
    <w:name w:val="E-mail Signature Char"/>
    <w:link w:val="E-mailSignature"/>
    <w:rsid w:val="00607095"/>
    <w:rPr>
      <w:lang w:eastAsia="en-US"/>
    </w:rPr>
  </w:style>
  <w:style w:type="paragraph" w:styleId="EndnoteText">
    <w:name w:val="endnote text"/>
    <w:basedOn w:val="Normal"/>
    <w:link w:val="EndnoteTextChar"/>
    <w:rsid w:val="00607095"/>
  </w:style>
  <w:style w:type="character" w:customStyle="1" w:styleId="EndnoteTextChar">
    <w:name w:val="Endnote Text Char"/>
    <w:link w:val="EndnoteText"/>
    <w:rsid w:val="00607095"/>
    <w:rPr>
      <w:lang w:eastAsia="en-US"/>
    </w:rPr>
  </w:style>
  <w:style w:type="paragraph" w:styleId="EnvelopeAddress">
    <w:name w:val="envelope address"/>
    <w:basedOn w:val="Normal"/>
    <w:rsid w:val="00607095"/>
    <w:pPr>
      <w:framePr w:w="7920" w:h="1980" w:hRule="exact" w:hSpace="180" w:wrap="auto" w:hAnchor="page" w:xAlign="center" w:yAlign="bottom"/>
      <w:ind w:left="2880"/>
    </w:pPr>
    <w:rPr>
      <w:rFonts w:ascii="Calibri Light" w:eastAsia="Times New Roman" w:hAnsi="Calibri Light"/>
      <w:sz w:val="24"/>
      <w:szCs w:val="24"/>
    </w:rPr>
  </w:style>
  <w:style w:type="paragraph" w:styleId="EnvelopeReturn">
    <w:name w:val="envelope return"/>
    <w:basedOn w:val="Normal"/>
    <w:rsid w:val="00607095"/>
    <w:rPr>
      <w:rFonts w:ascii="Calibri Light" w:eastAsia="Times New Roman" w:hAnsi="Calibri Light"/>
    </w:rPr>
  </w:style>
  <w:style w:type="paragraph" w:styleId="HTMLAddress">
    <w:name w:val="HTML Address"/>
    <w:basedOn w:val="Normal"/>
    <w:link w:val="HTMLAddressChar"/>
    <w:rsid w:val="00607095"/>
    <w:rPr>
      <w:i/>
      <w:iCs/>
    </w:rPr>
  </w:style>
  <w:style w:type="character" w:customStyle="1" w:styleId="HTMLAddressChar">
    <w:name w:val="HTML Address Char"/>
    <w:link w:val="HTMLAddress"/>
    <w:rsid w:val="00607095"/>
    <w:rPr>
      <w:i/>
      <w:iCs/>
      <w:lang w:eastAsia="en-US"/>
    </w:rPr>
  </w:style>
  <w:style w:type="paragraph" w:styleId="HTMLPreformatted">
    <w:name w:val="HTML Preformatted"/>
    <w:basedOn w:val="Normal"/>
    <w:link w:val="HTMLPreformattedChar"/>
    <w:rsid w:val="00607095"/>
    <w:rPr>
      <w:rFonts w:ascii="Courier New" w:hAnsi="Courier New" w:cs="Courier New"/>
    </w:rPr>
  </w:style>
  <w:style w:type="character" w:customStyle="1" w:styleId="HTMLPreformattedChar">
    <w:name w:val="HTML Preformatted Char"/>
    <w:link w:val="HTMLPreformatted"/>
    <w:rsid w:val="00607095"/>
    <w:rPr>
      <w:rFonts w:ascii="Courier New" w:hAnsi="Courier New" w:cs="Courier New"/>
      <w:lang w:eastAsia="en-US"/>
    </w:rPr>
  </w:style>
  <w:style w:type="paragraph" w:styleId="Index3">
    <w:name w:val="index 3"/>
    <w:basedOn w:val="Normal"/>
    <w:next w:val="Normal"/>
    <w:rsid w:val="00607095"/>
    <w:pPr>
      <w:ind w:left="600" w:hanging="200"/>
    </w:pPr>
  </w:style>
  <w:style w:type="paragraph" w:styleId="Index4">
    <w:name w:val="index 4"/>
    <w:basedOn w:val="Normal"/>
    <w:next w:val="Normal"/>
    <w:rsid w:val="00607095"/>
    <w:pPr>
      <w:ind w:left="800" w:hanging="200"/>
    </w:pPr>
  </w:style>
  <w:style w:type="paragraph" w:styleId="Index5">
    <w:name w:val="index 5"/>
    <w:basedOn w:val="Normal"/>
    <w:next w:val="Normal"/>
    <w:rsid w:val="00607095"/>
    <w:pPr>
      <w:ind w:left="1000" w:hanging="200"/>
    </w:pPr>
  </w:style>
  <w:style w:type="paragraph" w:styleId="Index6">
    <w:name w:val="index 6"/>
    <w:basedOn w:val="Normal"/>
    <w:next w:val="Normal"/>
    <w:rsid w:val="00607095"/>
    <w:pPr>
      <w:ind w:left="1200" w:hanging="200"/>
    </w:pPr>
  </w:style>
  <w:style w:type="paragraph" w:styleId="Index7">
    <w:name w:val="index 7"/>
    <w:basedOn w:val="Normal"/>
    <w:next w:val="Normal"/>
    <w:rsid w:val="00607095"/>
    <w:pPr>
      <w:ind w:left="1400" w:hanging="200"/>
    </w:pPr>
  </w:style>
  <w:style w:type="paragraph" w:styleId="Index8">
    <w:name w:val="index 8"/>
    <w:basedOn w:val="Normal"/>
    <w:next w:val="Normal"/>
    <w:rsid w:val="00607095"/>
    <w:pPr>
      <w:ind w:left="1600" w:hanging="200"/>
    </w:pPr>
  </w:style>
  <w:style w:type="paragraph" w:styleId="Index9">
    <w:name w:val="index 9"/>
    <w:basedOn w:val="Normal"/>
    <w:next w:val="Normal"/>
    <w:rsid w:val="00607095"/>
    <w:pPr>
      <w:ind w:left="1800" w:hanging="200"/>
    </w:pPr>
  </w:style>
  <w:style w:type="paragraph" w:styleId="IntenseQuote">
    <w:name w:val="Intense Quote"/>
    <w:basedOn w:val="Normal"/>
    <w:next w:val="Normal"/>
    <w:link w:val="IntenseQuoteChar"/>
    <w:uiPriority w:val="30"/>
    <w:qFormat/>
    <w:rsid w:val="00607095"/>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607095"/>
    <w:rPr>
      <w:i/>
      <w:iCs/>
      <w:color w:val="4472C4"/>
      <w:lang w:eastAsia="en-US"/>
    </w:rPr>
  </w:style>
  <w:style w:type="paragraph" w:styleId="ListContinue">
    <w:name w:val="List Continue"/>
    <w:basedOn w:val="Normal"/>
    <w:rsid w:val="00607095"/>
    <w:pPr>
      <w:spacing w:after="120"/>
      <w:ind w:left="283"/>
      <w:contextualSpacing/>
    </w:pPr>
  </w:style>
  <w:style w:type="paragraph" w:styleId="ListContinue2">
    <w:name w:val="List Continue 2"/>
    <w:basedOn w:val="Normal"/>
    <w:rsid w:val="00607095"/>
    <w:pPr>
      <w:spacing w:after="120"/>
      <w:ind w:left="566"/>
      <w:contextualSpacing/>
    </w:pPr>
  </w:style>
  <w:style w:type="paragraph" w:styleId="ListContinue3">
    <w:name w:val="List Continue 3"/>
    <w:basedOn w:val="Normal"/>
    <w:rsid w:val="00607095"/>
    <w:pPr>
      <w:spacing w:after="120"/>
      <w:ind w:left="849"/>
      <w:contextualSpacing/>
    </w:pPr>
  </w:style>
  <w:style w:type="paragraph" w:styleId="ListContinue4">
    <w:name w:val="List Continue 4"/>
    <w:basedOn w:val="Normal"/>
    <w:rsid w:val="00607095"/>
    <w:pPr>
      <w:spacing w:after="120"/>
      <w:ind w:left="1132"/>
      <w:contextualSpacing/>
    </w:pPr>
  </w:style>
  <w:style w:type="paragraph" w:styleId="ListContinue5">
    <w:name w:val="List Continue 5"/>
    <w:basedOn w:val="Normal"/>
    <w:rsid w:val="00607095"/>
    <w:pPr>
      <w:spacing w:after="120"/>
      <w:ind w:left="1415"/>
      <w:contextualSpacing/>
    </w:pPr>
  </w:style>
  <w:style w:type="paragraph" w:styleId="ListNumber3">
    <w:name w:val="List Number 3"/>
    <w:basedOn w:val="Normal"/>
    <w:rsid w:val="00607095"/>
    <w:pPr>
      <w:numPr>
        <w:numId w:val="94"/>
      </w:numPr>
      <w:contextualSpacing/>
    </w:pPr>
  </w:style>
  <w:style w:type="paragraph" w:styleId="ListNumber4">
    <w:name w:val="List Number 4"/>
    <w:basedOn w:val="Normal"/>
    <w:rsid w:val="00607095"/>
    <w:pPr>
      <w:numPr>
        <w:numId w:val="95"/>
      </w:numPr>
      <w:contextualSpacing/>
    </w:pPr>
  </w:style>
  <w:style w:type="paragraph" w:styleId="ListNumber5">
    <w:name w:val="List Number 5"/>
    <w:basedOn w:val="Normal"/>
    <w:rsid w:val="00607095"/>
    <w:pPr>
      <w:numPr>
        <w:numId w:val="96"/>
      </w:numPr>
      <w:contextualSpacing/>
    </w:pPr>
  </w:style>
  <w:style w:type="paragraph" w:styleId="MacroText">
    <w:name w:val="macro"/>
    <w:link w:val="MacroTextChar"/>
    <w:rsid w:val="00607095"/>
    <w:pPr>
      <w:tabs>
        <w:tab w:val="left" w:pos="480"/>
        <w:tab w:val="left" w:pos="960"/>
        <w:tab w:val="left" w:pos="1440"/>
        <w:tab w:val="left" w:pos="1920"/>
        <w:tab w:val="left" w:pos="2400"/>
        <w:tab w:val="left" w:pos="2880"/>
        <w:tab w:val="left" w:pos="3360"/>
        <w:tab w:val="left" w:pos="3840"/>
        <w:tab w:val="left" w:pos="4320"/>
      </w:tabs>
      <w:spacing w:after="180"/>
    </w:pPr>
    <w:rPr>
      <w:rFonts w:ascii="Courier New" w:hAnsi="Courier New" w:cs="Courier New"/>
      <w:lang w:eastAsia="en-US"/>
    </w:rPr>
  </w:style>
  <w:style w:type="character" w:customStyle="1" w:styleId="MacroTextChar">
    <w:name w:val="Macro Text Char"/>
    <w:link w:val="MacroText"/>
    <w:rsid w:val="00607095"/>
    <w:rPr>
      <w:rFonts w:ascii="Courier New" w:hAnsi="Courier New" w:cs="Courier New"/>
      <w:lang w:eastAsia="en-US"/>
    </w:rPr>
  </w:style>
  <w:style w:type="paragraph" w:styleId="MessageHeader">
    <w:name w:val="Message Header"/>
    <w:basedOn w:val="Normal"/>
    <w:link w:val="MessageHeaderChar"/>
    <w:rsid w:val="00607095"/>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eastAsia="Times New Roman" w:hAnsi="Calibri Light"/>
      <w:sz w:val="24"/>
      <w:szCs w:val="24"/>
    </w:rPr>
  </w:style>
  <w:style w:type="character" w:customStyle="1" w:styleId="MessageHeaderChar">
    <w:name w:val="Message Header Char"/>
    <w:link w:val="MessageHeader"/>
    <w:rsid w:val="00607095"/>
    <w:rPr>
      <w:rFonts w:ascii="Calibri Light" w:eastAsia="Times New Roman" w:hAnsi="Calibri Light"/>
      <w:sz w:val="24"/>
      <w:szCs w:val="24"/>
      <w:shd w:val="pct20" w:color="auto" w:fill="auto"/>
      <w:lang w:eastAsia="en-US"/>
    </w:rPr>
  </w:style>
  <w:style w:type="paragraph" w:styleId="NoSpacing">
    <w:name w:val="No Spacing"/>
    <w:uiPriority w:val="1"/>
    <w:qFormat/>
    <w:rsid w:val="00607095"/>
    <w:rPr>
      <w:lang w:eastAsia="en-US"/>
    </w:rPr>
  </w:style>
  <w:style w:type="paragraph" w:styleId="NormalWeb">
    <w:name w:val="Normal (Web)"/>
    <w:basedOn w:val="Normal"/>
    <w:rsid w:val="00607095"/>
    <w:rPr>
      <w:sz w:val="24"/>
      <w:szCs w:val="24"/>
    </w:rPr>
  </w:style>
  <w:style w:type="paragraph" w:styleId="NormalIndent">
    <w:name w:val="Normal Indent"/>
    <w:basedOn w:val="Normal"/>
    <w:rsid w:val="00607095"/>
    <w:pPr>
      <w:ind w:left="720"/>
    </w:pPr>
  </w:style>
  <w:style w:type="paragraph" w:styleId="NoteHeading">
    <w:name w:val="Note Heading"/>
    <w:basedOn w:val="Normal"/>
    <w:next w:val="Normal"/>
    <w:link w:val="NoteHeadingChar"/>
    <w:rsid w:val="00607095"/>
  </w:style>
  <w:style w:type="character" w:customStyle="1" w:styleId="NoteHeadingChar">
    <w:name w:val="Note Heading Char"/>
    <w:link w:val="NoteHeading"/>
    <w:rsid w:val="00607095"/>
    <w:rPr>
      <w:lang w:eastAsia="en-US"/>
    </w:rPr>
  </w:style>
  <w:style w:type="paragraph" w:styleId="Quote">
    <w:name w:val="Quote"/>
    <w:basedOn w:val="Normal"/>
    <w:next w:val="Normal"/>
    <w:link w:val="QuoteChar"/>
    <w:uiPriority w:val="29"/>
    <w:qFormat/>
    <w:rsid w:val="00607095"/>
    <w:pPr>
      <w:spacing w:before="200" w:after="160"/>
      <w:ind w:left="864" w:right="864"/>
      <w:jc w:val="center"/>
    </w:pPr>
    <w:rPr>
      <w:i/>
      <w:iCs/>
      <w:color w:val="404040"/>
    </w:rPr>
  </w:style>
  <w:style w:type="character" w:customStyle="1" w:styleId="QuoteChar">
    <w:name w:val="Quote Char"/>
    <w:link w:val="Quote"/>
    <w:uiPriority w:val="29"/>
    <w:rsid w:val="00607095"/>
    <w:rPr>
      <w:i/>
      <w:iCs/>
      <w:color w:val="404040"/>
      <w:lang w:eastAsia="en-US"/>
    </w:rPr>
  </w:style>
  <w:style w:type="paragraph" w:styleId="Salutation">
    <w:name w:val="Salutation"/>
    <w:basedOn w:val="Normal"/>
    <w:next w:val="Normal"/>
    <w:link w:val="SalutationChar"/>
    <w:rsid w:val="00607095"/>
  </w:style>
  <w:style w:type="character" w:customStyle="1" w:styleId="SalutationChar">
    <w:name w:val="Salutation Char"/>
    <w:link w:val="Salutation"/>
    <w:rsid w:val="00607095"/>
    <w:rPr>
      <w:lang w:eastAsia="en-US"/>
    </w:rPr>
  </w:style>
  <w:style w:type="paragraph" w:styleId="Signature">
    <w:name w:val="Signature"/>
    <w:basedOn w:val="Normal"/>
    <w:link w:val="SignatureChar"/>
    <w:rsid w:val="00607095"/>
    <w:pPr>
      <w:ind w:left="4252"/>
    </w:pPr>
  </w:style>
  <w:style w:type="character" w:customStyle="1" w:styleId="SignatureChar">
    <w:name w:val="Signature Char"/>
    <w:link w:val="Signature"/>
    <w:rsid w:val="00607095"/>
    <w:rPr>
      <w:lang w:eastAsia="en-US"/>
    </w:rPr>
  </w:style>
  <w:style w:type="paragraph" w:styleId="Subtitle">
    <w:name w:val="Subtitle"/>
    <w:basedOn w:val="Normal"/>
    <w:next w:val="Normal"/>
    <w:link w:val="SubtitleChar"/>
    <w:qFormat/>
    <w:rsid w:val="00607095"/>
    <w:pPr>
      <w:spacing w:after="60"/>
      <w:jc w:val="center"/>
      <w:outlineLvl w:val="1"/>
    </w:pPr>
    <w:rPr>
      <w:rFonts w:ascii="Calibri Light" w:eastAsia="Times New Roman" w:hAnsi="Calibri Light"/>
      <w:sz w:val="24"/>
      <w:szCs w:val="24"/>
    </w:rPr>
  </w:style>
  <w:style w:type="character" w:customStyle="1" w:styleId="SubtitleChar">
    <w:name w:val="Subtitle Char"/>
    <w:link w:val="Subtitle"/>
    <w:rsid w:val="00607095"/>
    <w:rPr>
      <w:rFonts w:ascii="Calibri Light" w:eastAsia="Times New Roman" w:hAnsi="Calibri Light"/>
      <w:sz w:val="24"/>
      <w:szCs w:val="24"/>
      <w:lang w:eastAsia="en-US"/>
    </w:rPr>
  </w:style>
  <w:style w:type="paragraph" w:styleId="TableofAuthorities">
    <w:name w:val="table of authorities"/>
    <w:basedOn w:val="Normal"/>
    <w:next w:val="Normal"/>
    <w:rsid w:val="00607095"/>
    <w:pPr>
      <w:ind w:left="200" w:hanging="200"/>
    </w:pPr>
  </w:style>
  <w:style w:type="paragraph" w:styleId="TableofFigures">
    <w:name w:val="table of figures"/>
    <w:basedOn w:val="Normal"/>
    <w:next w:val="Normal"/>
    <w:rsid w:val="00607095"/>
  </w:style>
  <w:style w:type="paragraph" w:styleId="Title">
    <w:name w:val="Title"/>
    <w:basedOn w:val="Normal"/>
    <w:next w:val="Normal"/>
    <w:link w:val="TitleChar"/>
    <w:qFormat/>
    <w:rsid w:val="00607095"/>
    <w:pPr>
      <w:spacing w:before="240" w:after="60"/>
      <w:jc w:val="center"/>
      <w:outlineLvl w:val="0"/>
    </w:pPr>
    <w:rPr>
      <w:rFonts w:ascii="Calibri Light" w:eastAsia="Times New Roman" w:hAnsi="Calibri Light"/>
      <w:b/>
      <w:bCs/>
      <w:kern w:val="28"/>
      <w:sz w:val="32"/>
      <w:szCs w:val="32"/>
    </w:rPr>
  </w:style>
  <w:style w:type="character" w:customStyle="1" w:styleId="TitleChar">
    <w:name w:val="Title Char"/>
    <w:link w:val="Title"/>
    <w:rsid w:val="00607095"/>
    <w:rPr>
      <w:rFonts w:ascii="Calibri Light" w:eastAsia="Times New Roman" w:hAnsi="Calibri Light"/>
      <w:b/>
      <w:bCs/>
      <w:kern w:val="28"/>
      <w:sz w:val="32"/>
      <w:szCs w:val="32"/>
      <w:lang w:eastAsia="en-US"/>
    </w:rPr>
  </w:style>
  <w:style w:type="paragraph" w:styleId="TOAHeading">
    <w:name w:val="toa heading"/>
    <w:basedOn w:val="Normal"/>
    <w:next w:val="Normal"/>
    <w:rsid w:val="00607095"/>
    <w:pPr>
      <w:spacing w:before="120"/>
    </w:pPr>
    <w:rPr>
      <w:rFonts w:ascii="Calibri Light" w:eastAsia="Times New Roman" w:hAnsi="Calibri Light"/>
      <w:b/>
      <w:bCs/>
      <w:sz w:val="24"/>
      <w:szCs w:val="24"/>
    </w:rPr>
  </w:style>
  <w:style w:type="paragraph" w:styleId="TOCHeading">
    <w:name w:val="TOC Heading"/>
    <w:basedOn w:val="Heading1"/>
    <w:next w:val="Normal"/>
    <w:uiPriority w:val="39"/>
    <w:semiHidden/>
    <w:unhideWhenUsed/>
    <w:qFormat/>
    <w:rsid w:val="00607095"/>
    <w:pPr>
      <w:keepLines w:val="0"/>
      <w:pBdr>
        <w:top w:val="none" w:sz="0" w:space="0" w:color="auto"/>
      </w:pBdr>
      <w:spacing w:after="60"/>
      <w:ind w:left="0" w:firstLine="0"/>
      <w:outlineLvl w:val="9"/>
    </w:pPr>
    <w:rPr>
      <w:rFonts w:ascii="Calibri Light" w:eastAsia="Times New Roman" w:hAnsi="Calibri Light"/>
      <w:b/>
      <w:bCs/>
      <w:kern w:val="32"/>
      <w:sz w:val="32"/>
      <w:szCs w:val="32"/>
    </w:rPr>
  </w:style>
  <w:style w:type="character" w:customStyle="1" w:styleId="NOChar">
    <w:name w:val="NO Char"/>
    <w:link w:val="NO"/>
    <w:rsid w:val="003B3CB6"/>
    <w:rPr>
      <w:lang w:eastAsia="en-US"/>
    </w:rPr>
  </w:style>
  <w:style w:type="character" w:customStyle="1" w:styleId="Heading3Char">
    <w:name w:val="Heading 3 Char"/>
    <w:aliases w:val="H3 Char,H31 Char,h3 Char,h31 Char,h32 Char,THeading 3 Char,Org Heading 1 Char,Alt+3 Char,Alt+31 Char,Alt+32 Char,Alt+33 Char,Alt+311 Char,Alt+321 Char,Alt+34 Char,Alt+35 Char,Alt+36 Char,Alt+37 Char,Alt+38 Char,Alt+39 Char,Alt+310 Char"/>
    <w:link w:val="Heading3"/>
    <w:uiPriority w:val="3"/>
    <w:rsid w:val="00651DDC"/>
    <w:rPr>
      <w:rFonts w:ascii="Arial" w:hAnsi="Arial"/>
      <w:sz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40920">
      <w:bodyDiv w:val="1"/>
      <w:marLeft w:val="0"/>
      <w:marRight w:val="0"/>
      <w:marTop w:val="0"/>
      <w:marBottom w:val="0"/>
      <w:divBdr>
        <w:top w:val="none" w:sz="0" w:space="0" w:color="auto"/>
        <w:left w:val="none" w:sz="0" w:space="0" w:color="auto"/>
        <w:bottom w:val="none" w:sz="0" w:space="0" w:color="auto"/>
        <w:right w:val="none" w:sz="0" w:space="0" w:color="auto"/>
      </w:divBdr>
    </w:div>
    <w:div w:id="1252005978">
      <w:bodyDiv w:val="1"/>
      <w:marLeft w:val="0"/>
      <w:marRight w:val="0"/>
      <w:marTop w:val="0"/>
      <w:marBottom w:val="0"/>
      <w:divBdr>
        <w:top w:val="none" w:sz="0" w:space="0" w:color="auto"/>
        <w:left w:val="none" w:sz="0" w:space="0" w:color="auto"/>
        <w:bottom w:val="none" w:sz="0" w:space="0" w:color="auto"/>
        <w:right w:val="none" w:sz="0" w:space="0" w:color="auto"/>
      </w:divBdr>
    </w:div>
    <w:div w:id="1671912586">
      <w:bodyDiv w:val="1"/>
      <w:marLeft w:val="0"/>
      <w:marRight w:val="0"/>
      <w:marTop w:val="0"/>
      <w:marBottom w:val="0"/>
      <w:divBdr>
        <w:top w:val="none" w:sz="0" w:space="0" w:color="auto"/>
        <w:left w:val="none" w:sz="0" w:space="0" w:color="auto"/>
        <w:bottom w:val="none" w:sz="0" w:space="0" w:color="auto"/>
        <w:right w:val="none" w:sz="0" w:space="0" w:color="auto"/>
      </w:divBdr>
    </w:div>
    <w:div w:id="2001888010">
      <w:bodyDiv w:val="1"/>
      <w:marLeft w:val="0"/>
      <w:marRight w:val="0"/>
      <w:marTop w:val="0"/>
      <w:marBottom w:val="0"/>
      <w:divBdr>
        <w:top w:val="none" w:sz="0" w:space="0" w:color="auto"/>
        <w:left w:val="none" w:sz="0" w:space="0" w:color="auto"/>
        <w:bottom w:val="none" w:sz="0" w:space="0" w:color="auto"/>
        <w:right w:val="none" w:sz="0" w:space="0" w:color="auto"/>
      </w:divBdr>
    </w:div>
    <w:div w:id="2034576699">
      <w:bodyDiv w:val="1"/>
      <w:marLeft w:val="0"/>
      <w:marRight w:val="0"/>
      <w:marTop w:val="0"/>
      <w:marBottom w:val="0"/>
      <w:divBdr>
        <w:top w:val="none" w:sz="0" w:space="0" w:color="auto"/>
        <w:left w:val="none" w:sz="0" w:space="0" w:color="auto"/>
        <w:bottom w:val="none" w:sz="0" w:space="0" w:color="auto"/>
        <w:right w:val="none" w:sz="0" w:space="0" w:color="auto"/>
      </w:divBdr>
    </w:div>
    <w:div w:id="2066759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targetScreenSz w:val="800x600"/>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hyperlink" Target="https://vrtogether.eu/" TargetMode="External"/><Relationship Id="rId117" Type="http://schemas.openxmlformats.org/officeDocument/2006/relationships/oleObject" Target="embeddings/oleObject12.bin"/><Relationship Id="rId21" Type="http://schemas.openxmlformats.org/officeDocument/2006/relationships/hyperlink" Target="https://google.github.io/draco/" TargetMode="External"/><Relationship Id="rId42" Type="http://schemas.openxmlformats.org/officeDocument/2006/relationships/image" Target="media/image5.emf"/><Relationship Id="rId47" Type="http://schemas.openxmlformats.org/officeDocument/2006/relationships/package" Target="embeddings/Microsoft_Visio_Drawing4.vsdx"/><Relationship Id="rId63" Type="http://schemas.openxmlformats.org/officeDocument/2006/relationships/image" Target="media/image16.png"/><Relationship Id="rId68" Type="http://schemas.openxmlformats.org/officeDocument/2006/relationships/image" Target="media/image19.emf"/><Relationship Id="rId84" Type="http://schemas.openxmlformats.org/officeDocument/2006/relationships/image" Target="https://www.researchgate.net/profile/Martin-Meszaros-3/publication/328334940/figure/fig6/AS:682651631513602@1539768240491/WebRTC-protocol-stack-4-pp-408-413-59-p-196.png" TargetMode="External"/><Relationship Id="rId89" Type="http://schemas.openxmlformats.org/officeDocument/2006/relationships/image" Target="media/image25.emf"/><Relationship Id="rId112" Type="http://schemas.openxmlformats.org/officeDocument/2006/relationships/image" Target="media/image37.emf"/><Relationship Id="rId133" Type="http://schemas.openxmlformats.org/officeDocument/2006/relationships/package" Target="embeddings/Microsoft_Visio_Drawing25.vsdx"/><Relationship Id="rId138" Type="http://schemas.openxmlformats.org/officeDocument/2006/relationships/hyperlink" Target="https://www.microsoft.com/en-us/hololens" TargetMode="External"/><Relationship Id="rId154" Type="http://schemas.openxmlformats.org/officeDocument/2006/relationships/image" Target="media/image54.jpeg"/><Relationship Id="rId159" Type="http://schemas.openxmlformats.org/officeDocument/2006/relationships/footer" Target="footer1.xml"/><Relationship Id="rId16" Type="http://schemas.openxmlformats.org/officeDocument/2006/relationships/hyperlink" Target="https://docs.microsoft.com/en-us/azure/kinect-dk/use-image-transformation#overview" TargetMode="External"/><Relationship Id="rId107" Type="http://schemas.openxmlformats.org/officeDocument/2006/relationships/image" Target="media/image34.emf"/><Relationship Id="rId11" Type="http://schemas.openxmlformats.org/officeDocument/2006/relationships/image" Target="media/image2.png"/><Relationship Id="rId32" Type="http://schemas.openxmlformats.org/officeDocument/2006/relationships/hyperlink" Target="http://mpeg-sd.org/workshop.html" TargetMode="External"/><Relationship Id="rId37" Type="http://schemas.openxmlformats.org/officeDocument/2006/relationships/hyperlink" Target="https://www.xboxachievements.com/news/news-34054-microsoft-flight-simulators-world-is-two-million-gigabytes-in-size.html" TargetMode="External"/><Relationship Id="rId53" Type="http://schemas.openxmlformats.org/officeDocument/2006/relationships/image" Target="media/image11.emf"/><Relationship Id="rId58" Type="http://schemas.openxmlformats.org/officeDocument/2006/relationships/oleObject" Target="embeddings/oleObject3.bin"/><Relationship Id="rId74" Type="http://schemas.openxmlformats.org/officeDocument/2006/relationships/hyperlink" Target="https://microsoft.github.io/OpenXR-MixedReality/openxr_preview/specs/openxr.html" TargetMode="External"/><Relationship Id="rId79" Type="http://schemas.openxmlformats.org/officeDocument/2006/relationships/hyperlink" Target="https://www.khronos.org/registry/OpenXR/specs/1.0/man/html/openxr.html" TargetMode="External"/><Relationship Id="rId102" Type="http://schemas.openxmlformats.org/officeDocument/2006/relationships/oleObject" Target="embeddings/oleObject9.bin"/><Relationship Id="rId123" Type="http://schemas.openxmlformats.org/officeDocument/2006/relationships/package" Target="embeddings/Microsoft_Visio_Drawing22.vsdx"/><Relationship Id="rId128" Type="http://schemas.openxmlformats.org/officeDocument/2006/relationships/image" Target="media/image45.png"/><Relationship Id="rId144" Type="http://schemas.openxmlformats.org/officeDocument/2006/relationships/hyperlink" Target="https://developer.nvidia.com/nvidia-cloudxr-sdk" TargetMode="External"/><Relationship Id="rId149" Type="http://schemas.openxmlformats.org/officeDocument/2006/relationships/image" Target="media/image52.png"/><Relationship Id="rId5" Type="http://schemas.openxmlformats.org/officeDocument/2006/relationships/settings" Target="settings.xml"/><Relationship Id="rId90" Type="http://schemas.openxmlformats.org/officeDocument/2006/relationships/package" Target="embeddings/Microsoft_Visio_Drawing13.vsdx"/><Relationship Id="rId95" Type="http://schemas.openxmlformats.org/officeDocument/2006/relationships/image" Target="media/image28.emf"/><Relationship Id="rId160" Type="http://schemas.openxmlformats.org/officeDocument/2006/relationships/fontTable" Target="fontTable.xml"/><Relationship Id="rId22" Type="http://schemas.openxmlformats.org/officeDocument/2006/relationships/hyperlink" Target="https://docs.microsoft.com/en-us/windows/mixed-reality/scene-understanding" TargetMode="External"/><Relationship Id="rId27" Type="http://schemas.openxmlformats.org/officeDocument/2006/relationships/hyperlink" Target="https://multimediacommunication.blogspot.com/2020/07/mpeg131-press-release-point-cloud.html" TargetMode="External"/><Relationship Id="rId43" Type="http://schemas.openxmlformats.org/officeDocument/2006/relationships/package" Target="embeddings/Microsoft_Visio_Drawing2.vsdx"/><Relationship Id="rId48" Type="http://schemas.openxmlformats.org/officeDocument/2006/relationships/image" Target="media/image8.png"/><Relationship Id="rId64" Type="http://schemas.openxmlformats.org/officeDocument/2006/relationships/image" Target="media/image17.emf"/><Relationship Id="rId69" Type="http://schemas.openxmlformats.org/officeDocument/2006/relationships/package" Target="embeddings/Microsoft_Visio_Drawing11.vsdx"/><Relationship Id="rId113" Type="http://schemas.openxmlformats.org/officeDocument/2006/relationships/package" Target="embeddings/Microsoft_Visio_Drawing19.vsdx"/><Relationship Id="rId118" Type="http://schemas.openxmlformats.org/officeDocument/2006/relationships/image" Target="media/image40.emf"/><Relationship Id="rId134" Type="http://schemas.openxmlformats.org/officeDocument/2006/relationships/image" Target="media/image49.emf"/><Relationship Id="rId139" Type="http://schemas.openxmlformats.org/officeDocument/2006/relationships/hyperlink" Target="https://www.nreal.ai/specs/" TargetMode="External"/><Relationship Id="rId80" Type="http://schemas.openxmlformats.org/officeDocument/2006/relationships/hyperlink" Target="https://www.khronos.org/registry/OpenXR/specs/1.0/man/html/openxr.html" TargetMode="External"/><Relationship Id="rId85" Type="http://schemas.openxmlformats.org/officeDocument/2006/relationships/image" Target="media/image23.wmf"/><Relationship Id="rId150" Type="http://schemas.openxmlformats.org/officeDocument/2006/relationships/image" Target="media/image53.png"/><Relationship Id="rId155" Type="http://schemas.openxmlformats.org/officeDocument/2006/relationships/hyperlink" Target="https://www.youtube.com/watch?v=Z3qAio315ak" TargetMode="External"/><Relationship Id="rId12" Type="http://schemas.openxmlformats.org/officeDocument/2006/relationships/hyperlink" Target="https://www.khronos.org/registry/OpenXR/specs/1.0/html/xrspec.html" TargetMode="External"/><Relationship Id="rId17" Type="http://schemas.openxmlformats.org/officeDocument/2006/relationships/hyperlink" Target="https://www.linkedin.com/pulse/why-making-good-ar-displays-so-hard-daniel-wagner/" TargetMode="External"/><Relationship Id="rId33" Type="http://schemas.openxmlformats.org/officeDocument/2006/relationships/hyperlink" Target="https://www.mpegstandards.org/wp-content/uploads/mpeg_meetings/136_OnLine/w21042.zip" TargetMode="External"/><Relationship Id="rId38" Type="http://schemas.openxmlformats.org/officeDocument/2006/relationships/image" Target="media/image3.emf"/><Relationship Id="rId59" Type="http://schemas.openxmlformats.org/officeDocument/2006/relationships/image" Target="media/image14.wmf"/><Relationship Id="rId103" Type="http://schemas.openxmlformats.org/officeDocument/2006/relationships/image" Target="media/image32.emf"/><Relationship Id="rId108" Type="http://schemas.openxmlformats.org/officeDocument/2006/relationships/package" Target="embeddings/Microsoft_Visio_Drawing18.vsdx"/><Relationship Id="rId124" Type="http://schemas.openxmlformats.org/officeDocument/2006/relationships/image" Target="media/image43.emf"/><Relationship Id="rId129" Type="http://schemas.openxmlformats.org/officeDocument/2006/relationships/image" Target="media/image46.png"/><Relationship Id="rId20" Type="http://schemas.openxmlformats.org/officeDocument/2006/relationships/hyperlink" Target="https://github.com/KhronosGroup/glTF/tree/master/specification/2.0/" TargetMode="External"/><Relationship Id="rId41" Type="http://schemas.openxmlformats.org/officeDocument/2006/relationships/package" Target="embeddings/Microsoft_Visio_Drawing1.vsdx"/><Relationship Id="rId54" Type="http://schemas.openxmlformats.org/officeDocument/2006/relationships/package" Target="embeddings/Microsoft_Visio_Drawing7.vsdx"/><Relationship Id="rId62" Type="http://schemas.openxmlformats.org/officeDocument/2006/relationships/package" Target="embeddings/Microsoft_Visio_Drawing8.vsdx"/><Relationship Id="rId70" Type="http://schemas.openxmlformats.org/officeDocument/2006/relationships/hyperlink" Target="https://microsoft.github.io/OpenXR-MixedReality/openxr_preview/specs/openxr.html" TargetMode="External"/><Relationship Id="rId75" Type="http://schemas.openxmlformats.org/officeDocument/2006/relationships/hyperlink" Target="https://microsoft.github.io/OpenXR-MixedReality/openxr_preview/specs/openxr.html" TargetMode="External"/><Relationship Id="rId83" Type="http://schemas.openxmlformats.org/officeDocument/2006/relationships/image" Target="media/image22.png"/><Relationship Id="rId88" Type="http://schemas.openxmlformats.org/officeDocument/2006/relationships/package" Target="embeddings/Microsoft_Visio_Drawing12.vsdx"/><Relationship Id="rId91" Type="http://schemas.openxmlformats.org/officeDocument/2006/relationships/image" Target="media/image26.wmf"/><Relationship Id="rId96" Type="http://schemas.openxmlformats.org/officeDocument/2006/relationships/package" Target="embeddings/Microsoft_Visio_Drawing14.vsdx"/><Relationship Id="rId111" Type="http://schemas.openxmlformats.org/officeDocument/2006/relationships/image" Target="media/image36.emf"/><Relationship Id="rId132" Type="http://schemas.openxmlformats.org/officeDocument/2006/relationships/image" Target="media/image48.emf"/><Relationship Id="rId140" Type="http://schemas.openxmlformats.org/officeDocument/2006/relationships/hyperlink" Target="https://www.magicleap.com/en-us/magic-leap-1" TargetMode="External"/><Relationship Id="rId145" Type="http://schemas.openxmlformats.org/officeDocument/2006/relationships/image" Target="media/image50.wmf"/><Relationship Id="rId153" Type="http://schemas.openxmlformats.org/officeDocument/2006/relationships/hyperlink" Target="https://xiaomi-mi.com/ecosystem/" TargetMode="External"/><Relationship Id="rId16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s://developers.google.com/ar/develop/java/depth/developer-guide" TargetMode="External"/><Relationship Id="rId23" Type="http://schemas.openxmlformats.org/officeDocument/2006/relationships/hyperlink" Target="https://docs.microsoft.com/en-us/azure/remote-rendering/overview/features/lights" TargetMode="External"/><Relationship Id="rId28" Type="http://schemas.openxmlformats.org/officeDocument/2006/relationships/hyperlink" Target="https://docs.google.com/spreadsheets/d/1aUO8nuXWCnL1xYnpe9tvSgCphifhMRLrFj1enayv0X8/edit#gid=0" TargetMode="External"/><Relationship Id="rId36" Type="http://schemas.openxmlformats.org/officeDocument/2006/relationships/hyperlink" Target="https://people.ee.ethz.ch/~surf/eccv06.pdf" TargetMode="External"/><Relationship Id="rId49" Type="http://schemas.openxmlformats.org/officeDocument/2006/relationships/image" Target="media/image9.emf"/><Relationship Id="rId57" Type="http://schemas.openxmlformats.org/officeDocument/2006/relationships/image" Target="media/image13.wmf"/><Relationship Id="rId106" Type="http://schemas.openxmlformats.org/officeDocument/2006/relationships/package" Target="embeddings/Microsoft_Visio_Drawing17.vsdx"/><Relationship Id="rId114" Type="http://schemas.openxmlformats.org/officeDocument/2006/relationships/image" Target="media/image38.wmf"/><Relationship Id="rId119" Type="http://schemas.openxmlformats.org/officeDocument/2006/relationships/package" Target="embeddings/Microsoft_Visio_Drawing20.vsdx"/><Relationship Id="rId127" Type="http://schemas.openxmlformats.org/officeDocument/2006/relationships/oleObject" Target="embeddings/oleObject13.bin"/><Relationship Id="rId10" Type="http://schemas.openxmlformats.org/officeDocument/2006/relationships/oleObject" Target="embeddings/oleObject1.bin"/><Relationship Id="rId31" Type="http://schemas.openxmlformats.org/officeDocument/2006/relationships/hyperlink" Target="https://www.youtube.com/watch?v=avtlQeaxd_I&amp;t=438s" TargetMode="External"/><Relationship Id="rId44" Type="http://schemas.openxmlformats.org/officeDocument/2006/relationships/image" Target="media/image6.emf"/><Relationship Id="rId52" Type="http://schemas.openxmlformats.org/officeDocument/2006/relationships/package" Target="embeddings/Microsoft_Visio_Drawing6.vsdx"/><Relationship Id="rId60" Type="http://schemas.openxmlformats.org/officeDocument/2006/relationships/oleObject" Target="embeddings/oleObject4.bin"/><Relationship Id="rId65" Type="http://schemas.openxmlformats.org/officeDocument/2006/relationships/package" Target="embeddings/Microsoft_Visio_Drawing9.vsdx"/><Relationship Id="rId73" Type="http://schemas.openxmlformats.org/officeDocument/2006/relationships/hyperlink" Target="https://microsoft.github.io/OpenXR-MixedReality/openxr_preview/specs/openxr.html" TargetMode="External"/><Relationship Id="rId78" Type="http://schemas.openxmlformats.org/officeDocument/2006/relationships/hyperlink" Target="https://www.khronos.org/registry/OpenXR/specs/1.0/man/html/openxr.html" TargetMode="External"/><Relationship Id="rId81" Type="http://schemas.openxmlformats.org/officeDocument/2006/relationships/image" Target="media/image20.png"/><Relationship Id="rId86" Type="http://schemas.openxmlformats.org/officeDocument/2006/relationships/oleObject" Target="embeddings/oleObject5.bin"/><Relationship Id="rId94" Type="http://schemas.openxmlformats.org/officeDocument/2006/relationships/oleObject" Target="embeddings/oleObject7.bin"/><Relationship Id="rId99" Type="http://schemas.openxmlformats.org/officeDocument/2006/relationships/image" Target="media/image30.wmf"/><Relationship Id="rId101" Type="http://schemas.openxmlformats.org/officeDocument/2006/relationships/image" Target="media/image31.wmf"/><Relationship Id="rId122" Type="http://schemas.openxmlformats.org/officeDocument/2006/relationships/image" Target="media/image42.emf"/><Relationship Id="rId130" Type="http://schemas.openxmlformats.org/officeDocument/2006/relationships/image" Target="media/image47.emf"/><Relationship Id="rId135" Type="http://schemas.openxmlformats.org/officeDocument/2006/relationships/package" Target="embeddings/Microsoft_Visio_Drawing26.vsdx"/><Relationship Id="rId143" Type="http://schemas.openxmlformats.org/officeDocument/2006/relationships/hyperlink" Target="https://www.hhi.fraunhofer.de/5GXR" TargetMode="External"/><Relationship Id="rId148" Type="http://schemas.openxmlformats.org/officeDocument/2006/relationships/oleObject" Target="embeddings/oleObject15.bin"/><Relationship Id="rId151" Type="http://schemas.openxmlformats.org/officeDocument/2006/relationships/hyperlink" Target="https://www.roadtovr.com/googles-visual-positioning-service-announced-tango-ar-platform/" TargetMode="External"/><Relationship Id="rId156" Type="http://schemas.openxmlformats.org/officeDocument/2006/relationships/image" Target="media/image55.jpe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hyperlink" Target="https://www.w3.org/TR/webxr/" TargetMode="External"/><Relationship Id="rId18" Type="http://schemas.openxmlformats.org/officeDocument/2006/relationships/hyperlink" Target="https://medium.com/@DAQRI/motion-to-photon-latency-in-mobile-ar-and-vr-99f82c480926" TargetMode="External"/><Relationship Id="rId39" Type="http://schemas.openxmlformats.org/officeDocument/2006/relationships/package" Target="embeddings/Microsoft_Visio_Drawing.vsdx"/><Relationship Id="rId109" Type="http://schemas.openxmlformats.org/officeDocument/2006/relationships/image" Target="media/image35.wmf"/><Relationship Id="rId34" Type="http://schemas.openxmlformats.org/officeDocument/2006/relationships/hyperlink" Target="https://arxiv.org/abs/1607.00470" TargetMode="External"/><Relationship Id="rId50" Type="http://schemas.openxmlformats.org/officeDocument/2006/relationships/package" Target="embeddings/Microsoft_Visio_Drawing5.vsdx"/><Relationship Id="rId55" Type="http://schemas.openxmlformats.org/officeDocument/2006/relationships/image" Target="media/image12.wmf"/><Relationship Id="rId76" Type="http://schemas.openxmlformats.org/officeDocument/2006/relationships/hyperlink" Target="https://microsoft.github.io/OpenXR-MixedReality/openxr_preview/specs/openxr.html" TargetMode="External"/><Relationship Id="rId97" Type="http://schemas.openxmlformats.org/officeDocument/2006/relationships/image" Target="media/image29.emf"/><Relationship Id="rId104" Type="http://schemas.openxmlformats.org/officeDocument/2006/relationships/package" Target="embeddings/Microsoft_Visio_Drawing16.vsdx"/><Relationship Id="rId120" Type="http://schemas.openxmlformats.org/officeDocument/2006/relationships/image" Target="media/image41.emf"/><Relationship Id="rId125" Type="http://schemas.openxmlformats.org/officeDocument/2006/relationships/package" Target="embeddings/Microsoft_Visio_Drawing223.vsdx"/><Relationship Id="rId141" Type="http://schemas.openxmlformats.org/officeDocument/2006/relationships/hyperlink" Target="https://azure.microsoft.com/en-us/services/remote-rendering/" TargetMode="External"/><Relationship Id="rId146" Type="http://schemas.openxmlformats.org/officeDocument/2006/relationships/oleObject" Target="embeddings/oleObject14.bin"/><Relationship Id="rId7" Type="http://schemas.openxmlformats.org/officeDocument/2006/relationships/footnotes" Target="footnotes.xml"/><Relationship Id="rId71" Type="http://schemas.openxmlformats.org/officeDocument/2006/relationships/hyperlink" Target="https://microsoft.github.io/OpenXR-MixedReality/openxr_preview/specs/openxr.html" TargetMode="External"/><Relationship Id="rId92" Type="http://schemas.openxmlformats.org/officeDocument/2006/relationships/oleObject" Target="embeddings/oleObject6.bin"/><Relationship Id="rId2" Type="http://schemas.openxmlformats.org/officeDocument/2006/relationships/customXml" Target="../customXml/item1.xml"/><Relationship Id="rId29" Type="http://schemas.openxmlformats.org/officeDocument/2006/relationships/hyperlink" Target="https://docs.google.com/spreadsheets/d/1S1qEyDRCqH_UkcSS4xVQLgcMSEpIu_mPtfHjsN02GNw/edit#gid=0" TargetMode="External"/><Relationship Id="rId24" Type="http://schemas.openxmlformats.org/officeDocument/2006/relationships/hyperlink" Target="https://docs.microsoft.com/en-us/azure/remote-rendering/overview/features/pbr-materials" TargetMode="External"/><Relationship Id="rId40" Type="http://schemas.openxmlformats.org/officeDocument/2006/relationships/image" Target="media/image4.emf"/><Relationship Id="rId45" Type="http://schemas.openxmlformats.org/officeDocument/2006/relationships/package" Target="embeddings/Microsoft_Visio_Drawing3.vsdx"/><Relationship Id="rId66" Type="http://schemas.openxmlformats.org/officeDocument/2006/relationships/image" Target="media/image18.emf"/><Relationship Id="rId87" Type="http://schemas.openxmlformats.org/officeDocument/2006/relationships/image" Target="media/image24.emf"/><Relationship Id="rId110" Type="http://schemas.openxmlformats.org/officeDocument/2006/relationships/oleObject" Target="embeddings/oleObject10.bin"/><Relationship Id="rId115" Type="http://schemas.openxmlformats.org/officeDocument/2006/relationships/oleObject" Target="embeddings/oleObject11.bin"/><Relationship Id="rId131" Type="http://schemas.openxmlformats.org/officeDocument/2006/relationships/package" Target="embeddings/Microsoft_Visio_Drawing24.vsdx"/><Relationship Id="rId136" Type="http://schemas.openxmlformats.org/officeDocument/2006/relationships/hyperlink" Target="https://volucap.de/" TargetMode="External"/><Relationship Id="rId157" Type="http://schemas.openxmlformats.org/officeDocument/2006/relationships/hyperlink" Target="https://www.youtube.com/watch?v=QN95nNDtxjo" TargetMode="External"/><Relationship Id="rId61" Type="http://schemas.openxmlformats.org/officeDocument/2006/relationships/image" Target="media/image15.emf"/><Relationship Id="rId82" Type="http://schemas.openxmlformats.org/officeDocument/2006/relationships/image" Target="media/image21.png"/><Relationship Id="rId152" Type="http://schemas.openxmlformats.org/officeDocument/2006/relationships/hyperlink" Target="https://sdi4apps.eu/2016/03/drivenet-maps-open-data-real-time-road-maps-for-autonomous-driving-from-3d-lidar-point-clouds/" TargetMode="External"/><Relationship Id="rId19" Type="http://schemas.openxmlformats.org/officeDocument/2006/relationships/hyperlink" Target="https://medium.com/yodayoda/why-loop-closure-is-so-important-for-global-mapping-34ff136be08f" TargetMode="External"/><Relationship Id="rId14" Type="http://schemas.openxmlformats.org/officeDocument/2006/relationships/hyperlink" Target="https://docs.microsoft.com/en-us/azure/kinect-dk/" TargetMode="External"/><Relationship Id="rId30" Type="http://schemas.openxmlformats.org/officeDocument/2006/relationships/hyperlink" Target="https://docs.microsoft.com/en-us/windows/mixed-reality/design/coordinate-systems" TargetMode="External"/><Relationship Id="rId35" Type="http://schemas.openxmlformats.org/officeDocument/2006/relationships/hyperlink" Target="https://www.cs.ubc.ca/~lowe/papers/ijcv04.pdf" TargetMode="External"/><Relationship Id="rId56" Type="http://schemas.openxmlformats.org/officeDocument/2006/relationships/oleObject" Target="embeddings/oleObject2.bin"/><Relationship Id="rId77" Type="http://schemas.openxmlformats.org/officeDocument/2006/relationships/hyperlink" Target="https://microsoft.github.io/OpenXR-MixedReality/openxr_preview/specs/openxr.html" TargetMode="External"/><Relationship Id="rId100" Type="http://schemas.openxmlformats.org/officeDocument/2006/relationships/oleObject" Target="embeddings/oleObject8.bin"/><Relationship Id="rId105" Type="http://schemas.openxmlformats.org/officeDocument/2006/relationships/image" Target="media/image33.emf"/><Relationship Id="rId126" Type="http://schemas.openxmlformats.org/officeDocument/2006/relationships/image" Target="media/image44.wmf"/><Relationship Id="rId147" Type="http://schemas.openxmlformats.org/officeDocument/2006/relationships/image" Target="media/image51.wmf"/><Relationship Id="rId8" Type="http://schemas.openxmlformats.org/officeDocument/2006/relationships/endnotes" Target="endnotes.xml"/><Relationship Id="rId51" Type="http://schemas.openxmlformats.org/officeDocument/2006/relationships/image" Target="media/image10.emf"/><Relationship Id="rId72" Type="http://schemas.openxmlformats.org/officeDocument/2006/relationships/hyperlink" Target="https://microsoft.github.io/OpenXR-MixedReality/openxr_preview/specs/openxr.html" TargetMode="External"/><Relationship Id="rId93" Type="http://schemas.openxmlformats.org/officeDocument/2006/relationships/image" Target="media/image27.wmf"/><Relationship Id="rId98" Type="http://schemas.openxmlformats.org/officeDocument/2006/relationships/package" Target="embeddings/Microsoft_Visio_Drawing15.vsdx"/><Relationship Id="rId121" Type="http://schemas.openxmlformats.org/officeDocument/2006/relationships/package" Target="embeddings/Microsoft_Visio_Drawing21.vsdx"/><Relationship Id="rId142" Type="http://schemas.openxmlformats.org/officeDocument/2006/relationships/hyperlink" Target="https://www.youtube.com/watch?v=XR1iaCcZPrU" TargetMode="External"/><Relationship Id="rId3" Type="http://schemas.openxmlformats.org/officeDocument/2006/relationships/numbering" Target="numbering.xml"/><Relationship Id="rId25" Type="http://schemas.openxmlformats.org/officeDocument/2006/relationships/hyperlink" Target="https://docs.microsoft.com/en-us/azure/remote-rendering/overview/features/color-materials" TargetMode="External"/><Relationship Id="rId46" Type="http://schemas.openxmlformats.org/officeDocument/2006/relationships/image" Target="media/image7.emf"/><Relationship Id="rId67" Type="http://schemas.openxmlformats.org/officeDocument/2006/relationships/package" Target="embeddings/Microsoft_Visio_Drawing10.vsdx"/><Relationship Id="rId116" Type="http://schemas.openxmlformats.org/officeDocument/2006/relationships/image" Target="media/image39.wmf"/><Relationship Id="rId137" Type="http://schemas.openxmlformats.org/officeDocument/2006/relationships/hyperlink" Target="https://www.microsoft.com/en-us/mixed-reality/capture-studios" TargetMode="External"/><Relationship Id="rId15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3gpp\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069F80-B4FA-45F6-A7A7-D4E574C98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8</TotalTime>
  <Pages>1</Pages>
  <Words>44965</Words>
  <Characters>256301</Characters>
  <Application>Microsoft Office Word</Application>
  <DocSecurity>0</DocSecurity>
  <Lines>2135</Lines>
  <Paragraphs>601</Paragraphs>
  <ScaleCrop>false</ScaleCrop>
  <HeadingPairs>
    <vt:vector size="6" baseType="variant">
      <vt:variant>
        <vt:lpstr>Title</vt:lpstr>
      </vt:variant>
      <vt:variant>
        <vt:i4>1</vt:i4>
      </vt:variant>
      <vt:variant>
        <vt:lpstr>제목</vt:lpstr>
      </vt:variant>
      <vt:variant>
        <vt:i4>1</vt:i4>
      </vt:variant>
      <vt:variant>
        <vt:lpstr>Titre</vt:lpstr>
      </vt:variant>
      <vt:variant>
        <vt:i4>1</vt:i4>
      </vt:variant>
    </vt:vector>
  </HeadingPairs>
  <TitlesOfParts>
    <vt:vector size="3" baseType="lpstr">
      <vt:lpstr>3GPP TR 26.998</vt:lpstr>
      <vt:lpstr>3GPP TR ab.cde</vt:lpstr>
      <vt:lpstr>3GPP TR ab.cde</vt:lpstr>
    </vt:vector>
  </TitlesOfParts>
  <Company>ETSI</Company>
  <LinksUpToDate>false</LinksUpToDate>
  <CharactersWithSpaces>300665</CharactersWithSpaces>
  <SharedDoc>false</SharedDoc>
  <HyperlinkBase/>
  <HLinks>
    <vt:vector size="306" baseType="variant">
      <vt:variant>
        <vt:i4>7602293</vt:i4>
      </vt:variant>
      <vt:variant>
        <vt:i4>726</vt:i4>
      </vt:variant>
      <vt:variant>
        <vt:i4>0</vt:i4>
      </vt:variant>
      <vt:variant>
        <vt:i4>5</vt:i4>
      </vt:variant>
      <vt:variant>
        <vt:lpwstr>https://www.youtube.com/watch?v=QN95nNDtxjo</vt:lpwstr>
      </vt:variant>
      <vt:variant>
        <vt:lpwstr/>
      </vt:variant>
      <vt:variant>
        <vt:i4>3276843</vt:i4>
      </vt:variant>
      <vt:variant>
        <vt:i4>723</vt:i4>
      </vt:variant>
      <vt:variant>
        <vt:i4>0</vt:i4>
      </vt:variant>
      <vt:variant>
        <vt:i4>5</vt:i4>
      </vt:variant>
      <vt:variant>
        <vt:lpwstr>https://www.youtube.com/watch?v=Z3qAio315ak</vt:lpwstr>
      </vt:variant>
      <vt:variant>
        <vt:lpwstr/>
      </vt:variant>
      <vt:variant>
        <vt:i4>5505044</vt:i4>
      </vt:variant>
      <vt:variant>
        <vt:i4>720</vt:i4>
      </vt:variant>
      <vt:variant>
        <vt:i4>0</vt:i4>
      </vt:variant>
      <vt:variant>
        <vt:i4>5</vt:i4>
      </vt:variant>
      <vt:variant>
        <vt:lpwstr>https://xiaomi-mi.com/ecosystem/</vt:lpwstr>
      </vt:variant>
      <vt:variant>
        <vt:lpwstr/>
      </vt:variant>
      <vt:variant>
        <vt:i4>2228347</vt:i4>
      </vt:variant>
      <vt:variant>
        <vt:i4>717</vt:i4>
      </vt:variant>
      <vt:variant>
        <vt:i4>0</vt:i4>
      </vt:variant>
      <vt:variant>
        <vt:i4>5</vt:i4>
      </vt:variant>
      <vt:variant>
        <vt:lpwstr>https://sdi4apps.eu/2016/03/drivenet-maps-open-data-real-time-road-maps-for-autonomous-driving-from-3d-lidar-point-clouds/</vt:lpwstr>
      </vt:variant>
      <vt:variant>
        <vt:lpwstr/>
      </vt:variant>
      <vt:variant>
        <vt:i4>4522058</vt:i4>
      </vt:variant>
      <vt:variant>
        <vt:i4>714</vt:i4>
      </vt:variant>
      <vt:variant>
        <vt:i4>0</vt:i4>
      </vt:variant>
      <vt:variant>
        <vt:i4>5</vt:i4>
      </vt:variant>
      <vt:variant>
        <vt:lpwstr>https://www.roadtovr.com/googles-visual-positioning-service-announced-tango-ar-platform/</vt:lpwstr>
      </vt:variant>
      <vt:variant>
        <vt:lpwstr/>
      </vt:variant>
      <vt:variant>
        <vt:i4>2293798</vt:i4>
      </vt:variant>
      <vt:variant>
        <vt:i4>705</vt:i4>
      </vt:variant>
      <vt:variant>
        <vt:i4>0</vt:i4>
      </vt:variant>
      <vt:variant>
        <vt:i4>5</vt:i4>
      </vt:variant>
      <vt:variant>
        <vt:lpwstr>https://developer.nvidia.com/nvidia-cloudxr-sdk</vt:lpwstr>
      </vt:variant>
      <vt:variant>
        <vt:lpwstr/>
      </vt:variant>
      <vt:variant>
        <vt:i4>2818084</vt:i4>
      </vt:variant>
      <vt:variant>
        <vt:i4>702</vt:i4>
      </vt:variant>
      <vt:variant>
        <vt:i4>0</vt:i4>
      </vt:variant>
      <vt:variant>
        <vt:i4>5</vt:i4>
      </vt:variant>
      <vt:variant>
        <vt:lpwstr>https://www.hhi.fraunhofer.de/5GXR</vt:lpwstr>
      </vt:variant>
      <vt:variant>
        <vt:lpwstr/>
      </vt:variant>
      <vt:variant>
        <vt:i4>3080308</vt:i4>
      </vt:variant>
      <vt:variant>
        <vt:i4>699</vt:i4>
      </vt:variant>
      <vt:variant>
        <vt:i4>0</vt:i4>
      </vt:variant>
      <vt:variant>
        <vt:i4>5</vt:i4>
      </vt:variant>
      <vt:variant>
        <vt:lpwstr>https://www.youtube.com/watch?v=XR1iaCcZPrU</vt:lpwstr>
      </vt:variant>
      <vt:variant>
        <vt:lpwstr/>
      </vt:variant>
      <vt:variant>
        <vt:i4>1310788</vt:i4>
      </vt:variant>
      <vt:variant>
        <vt:i4>696</vt:i4>
      </vt:variant>
      <vt:variant>
        <vt:i4>0</vt:i4>
      </vt:variant>
      <vt:variant>
        <vt:i4>5</vt:i4>
      </vt:variant>
      <vt:variant>
        <vt:lpwstr>https://azure.microsoft.com/en-us/services/remote-rendering/</vt:lpwstr>
      </vt:variant>
      <vt:variant>
        <vt:lpwstr/>
      </vt:variant>
      <vt:variant>
        <vt:i4>1441856</vt:i4>
      </vt:variant>
      <vt:variant>
        <vt:i4>693</vt:i4>
      </vt:variant>
      <vt:variant>
        <vt:i4>0</vt:i4>
      </vt:variant>
      <vt:variant>
        <vt:i4>5</vt:i4>
      </vt:variant>
      <vt:variant>
        <vt:lpwstr>https://www.magicleap.com/en-us/magic-leap-1</vt:lpwstr>
      </vt:variant>
      <vt:variant>
        <vt:lpwstr/>
      </vt:variant>
      <vt:variant>
        <vt:i4>7929978</vt:i4>
      </vt:variant>
      <vt:variant>
        <vt:i4>690</vt:i4>
      </vt:variant>
      <vt:variant>
        <vt:i4>0</vt:i4>
      </vt:variant>
      <vt:variant>
        <vt:i4>5</vt:i4>
      </vt:variant>
      <vt:variant>
        <vt:lpwstr>https://www.nreal.ai/specs/</vt:lpwstr>
      </vt:variant>
      <vt:variant>
        <vt:lpwstr/>
      </vt:variant>
      <vt:variant>
        <vt:i4>655369</vt:i4>
      </vt:variant>
      <vt:variant>
        <vt:i4>687</vt:i4>
      </vt:variant>
      <vt:variant>
        <vt:i4>0</vt:i4>
      </vt:variant>
      <vt:variant>
        <vt:i4>5</vt:i4>
      </vt:variant>
      <vt:variant>
        <vt:lpwstr>https://www.microsoft.com/en-us/hololens</vt:lpwstr>
      </vt:variant>
      <vt:variant>
        <vt:lpwstr/>
      </vt:variant>
      <vt:variant>
        <vt:i4>5898257</vt:i4>
      </vt:variant>
      <vt:variant>
        <vt:i4>684</vt:i4>
      </vt:variant>
      <vt:variant>
        <vt:i4>0</vt:i4>
      </vt:variant>
      <vt:variant>
        <vt:i4>5</vt:i4>
      </vt:variant>
      <vt:variant>
        <vt:lpwstr>https://www.microsoft.com/en-us/mixed-reality/capture-studios</vt:lpwstr>
      </vt:variant>
      <vt:variant>
        <vt:lpwstr/>
      </vt:variant>
      <vt:variant>
        <vt:i4>2162733</vt:i4>
      </vt:variant>
      <vt:variant>
        <vt:i4>681</vt:i4>
      </vt:variant>
      <vt:variant>
        <vt:i4>0</vt:i4>
      </vt:variant>
      <vt:variant>
        <vt:i4>5</vt:i4>
      </vt:variant>
      <vt:variant>
        <vt:lpwstr>https://volucap.de/</vt:lpwstr>
      </vt:variant>
      <vt:variant>
        <vt:lpwstr/>
      </vt:variant>
      <vt:variant>
        <vt:i4>4259925</vt:i4>
      </vt:variant>
      <vt:variant>
        <vt:i4>600</vt:i4>
      </vt:variant>
      <vt:variant>
        <vt:i4>0</vt:i4>
      </vt:variant>
      <vt:variant>
        <vt:i4>5</vt:i4>
      </vt:variant>
      <vt:variant>
        <vt:lpwstr>https://www.khronos.org/registry/OpenXR/specs/1.0/man/html/openxr.html</vt:lpwstr>
      </vt:variant>
      <vt:variant>
        <vt:lpwstr>XrSpace</vt:lpwstr>
      </vt:variant>
      <vt:variant>
        <vt:i4>4259925</vt:i4>
      </vt:variant>
      <vt:variant>
        <vt:i4>597</vt:i4>
      </vt:variant>
      <vt:variant>
        <vt:i4>0</vt:i4>
      </vt:variant>
      <vt:variant>
        <vt:i4>5</vt:i4>
      </vt:variant>
      <vt:variant>
        <vt:lpwstr>https://www.khronos.org/registry/OpenXR/specs/1.0/man/html/openxr.html</vt:lpwstr>
      </vt:variant>
      <vt:variant>
        <vt:lpwstr>XrSpace</vt:lpwstr>
      </vt:variant>
      <vt:variant>
        <vt:i4>4259925</vt:i4>
      </vt:variant>
      <vt:variant>
        <vt:i4>594</vt:i4>
      </vt:variant>
      <vt:variant>
        <vt:i4>0</vt:i4>
      </vt:variant>
      <vt:variant>
        <vt:i4>5</vt:i4>
      </vt:variant>
      <vt:variant>
        <vt:lpwstr>https://www.khronos.org/registry/OpenXR/specs/1.0/man/html/openxr.html</vt:lpwstr>
      </vt:variant>
      <vt:variant>
        <vt:lpwstr>XrSpace</vt:lpwstr>
      </vt:variant>
      <vt:variant>
        <vt:i4>8257563</vt:i4>
      </vt:variant>
      <vt:variant>
        <vt:i4>591</vt:i4>
      </vt:variant>
      <vt:variant>
        <vt:i4>0</vt:i4>
      </vt:variant>
      <vt:variant>
        <vt:i4>5</vt:i4>
      </vt:variant>
      <vt:variant>
        <vt:lpwstr>https://microsoft.github.io/OpenXR-MixedReality/openxr_preview/specs/openxr.html</vt:lpwstr>
      </vt:variant>
      <vt:variant>
        <vt:lpwstr>XrInstance</vt:lpwstr>
      </vt:variant>
      <vt:variant>
        <vt:i4>8257563</vt:i4>
      </vt:variant>
      <vt:variant>
        <vt:i4>588</vt:i4>
      </vt:variant>
      <vt:variant>
        <vt:i4>0</vt:i4>
      </vt:variant>
      <vt:variant>
        <vt:i4>5</vt:i4>
      </vt:variant>
      <vt:variant>
        <vt:lpwstr>https://microsoft.github.io/OpenXR-MixedReality/openxr_preview/specs/openxr.html</vt:lpwstr>
      </vt:variant>
      <vt:variant>
        <vt:lpwstr>XrInstance</vt:lpwstr>
      </vt:variant>
      <vt:variant>
        <vt:i4>8257563</vt:i4>
      </vt:variant>
      <vt:variant>
        <vt:i4>585</vt:i4>
      </vt:variant>
      <vt:variant>
        <vt:i4>0</vt:i4>
      </vt:variant>
      <vt:variant>
        <vt:i4>5</vt:i4>
      </vt:variant>
      <vt:variant>
        <vt:lpwstr>https://microsoft.github.io/OpenXR-MixedReality/openxr_preview/specs/openxr.html</vt:lpwstr>
      </vt:variant>
      <vt:variant>
        <vt:lpwstr>XrInstance</vt:lpwstr>
      </vt:variant>
      <vt:variant>
        <vt:i4>8257563</vt:i4>
      </vt:variant>
      <vt:variant>
        <vt:i4>582</vt:i4>
      </vt:variant>
      <vt:variant>
        <vt:i4>0</vt:i4>
      </vt:variant>
      <vt:variant>
        <vt:i4>5</vt:i4>
      </vt:variant>
      <vt:variant>
        <vt:lpwstr>https://microsoft.github.io/OpenXR-MixedReality/openxr_preview/specs/openxr.html</vt:lpwstr>
      </vt:variant>
      <vt:variant>
        <vt:lpwstr>XrInstance</vt:lpwstr>
      </vt:variant>
      <vt:variant>
        <vt:i4>524393</vt:i4>
      </vt:variant>
      <vt:variant>
        <vt:i4>579</vt:i4>
      </vt:variant>
      <vt:variant>
        <vt:i4>0</vt:i4>
      </vt:variant>
      <vt:variant>
        <vt:i4>5</vt:i4>
      </vt:variant>
      <vt:variant>
        <vt:lpwstr>https://microsoft.github.io/OpenXR-MixedReality/openxr_preview/specs/openxr.html</vt:lpwstr>
      </vt:variant>
      <vt:variant>
        <vt:lpwstr>xrCreateInstance</vt:lpwstr>
      </vt:variant>
      <vt:variant>
        <vt:i4>7274499</vt:i4>
      </vt:variant>
      <vt:variant>
        <vt:i4>576</vt:i4>
      </vt:variant>
      <vt:variant>
        <vt:i4>0</vt:i4>
      </vt:variant>
      <vt:variant>
        <vt:i4>5</vt:i4>
      </vt:variant>
      <vt:variant>
        <vt:lpwstr>https://microsoft.github.io/OpenXR-MixedReality/openxr_preview/specs/openxr.html</vt:lpwstr>
      </vt:variant>
      <vt:variant>
        <vt:lpwstr>extensions</vt:lpwstr>
      </vt:variant>
      <vt:variant>
        <vt:i4>524393</vt:i4>
      </vt:variant>
      <vt:variant>
        <vt:i4>573</vt:i4>
      </vt:variant>
      <vt:variant>
        <vt:i4>0</vt:i4>
      </vt:variant>
      <vt:variant>
        <vt:i4>5</vt:i4>
      </vt:variant>
      <vt:variant>
        <vt:lpwstr>https://microsoft.github.io/OpenXR-MixedReality/openxr_preview/specs/openxr.html</vt:lpwstr>
      </vt:variant>
      <vt:variant>
        <vt:lpwstr>xrCreateInstance</vt:lpwstr>
      </vt:variant>
      <vt:variant>
        <vt:i4>852092</vt:i4>
      </vt:variant>
      <vt:variant>
        <vt:i4>570</vt:i4>
      </vt:variant>
      <vt:variant>
        <vt:i4>0</vt:i4>
      </vt:variant>
      <vt:variant>
        <vt:i4>5</vt:i4>
      </vt:variant>
      <vt:variant>
        <vt:lpwstr>https://microsoft.github.io/OpenXR-MixedReality/openxr_preview/specs/openxr.html</vt:lpwstr>
      </vt:variant>
      <vt:variant>
        <vt:lpwstr>xrEnumerateApiLayerProperties</vt:lpwstr>
      </vt:variant>
      <vt:variant>
        <vt:i4>4587586</vt:i4>
      </vt:variant>
      <vt:variant>
        <vt:i4>525</vt:i4>
      </vt:variant>
      <vt:variant>
        <vt:i4>0</vt:i4>
      </vt:variant>
      <vt:variant>
        <vt:i4>5</vt:i4>
      </vt:variant>
      <vt:variant>
        <vt:lpwstr>https://www.xboxachievements.com/news/news-34054-microsoft-flight-simulators-world-is-two-million-gigabytes-in-size.html</vt:lpwstr>
      </vt:variant>
      <vt:variant>
        <vt:lpwstr/>
      </vt:variant>
      <vt:variant>
        <vt:i4>7536674</vt:i4>
      </vt:variant>
      <vt:variant>
        <vt:i4>522</vt:i4>
      </vt:variant>
      <vt:variant>
        <vt:i4>0</vt:i4>
      </vt:variant>
      <vt:variant>
        <vt:i4>5</vt:i4>
      </vt:variant>
      <vt:variant>
        <vt:lpwstr>https://people.ee.ethz.ch/~surf/eccv06.pdf</vt:lpwstr>
      </vt:variant>
      <vt:variant>
        <vt:lpwstr/>
      </vt:variant>
      <vt:variant>
        <vt:i4>5374033</vt:i4>
      </vt:variant>
      <vt:variant>
        <vt:i4>519</vt:i4>
      </vt:variant>
      <vt:variant>
        <vt:i4>0</vt:i4>
      </vt:variant>
      <vt:variant>
        <vt:i4>5</vt:i4>
      </vt:variant>
      <vt:variant>
        <vt:lpwstr>https://www.cs.ubc.ca/~lowe/papers/ijcv04.pdf</vt:lpwstr>
      </vt:variant>
      <vt:variant>
        <vt:lpwstr/>
      </vt:variant>
      <vt:variant>
        <vt:i4>65565</vt:i4>
      </vt:variant>
      <vt:variant>
        <vt:i4>516</vt:i4>
      </vt:variant>
      <vt:variant>
        <vt:i4>0</vt:i4>
      </vt:variant>
      <vt:variant>
        <vt:i4>5</vt:i4>
      </vt:variant>
      <vt:variant>
        <vt:lpwstr>https://arxiv.org/abs/1607.00470</vt:lpwstr>
      </vt:variant>
      <vt:variant>
        <vt:lpwstr/>
      </vt:variant>
      <vt:variant>
        <vt:i4>7340134</vt:i4>
      </vt:variant>
      <vt:variant>
        <vt:i4>513</vt:i4>
      </vt:variant>
      <vt:variant>
        <vt:i4>0</vt:i4>
      </vt:variant>
      <vt:variant>
        <vt:i4>5</vt:i4>
      </vt:variant>
      <vt:variant>
        <vt:lpwstr>https://www.mpegstandards.org/wp-content/uploads/mpeg_meetings/136_OnLine/w21042.zip</vt:lpwstr>
      </vt:variant>
      <vt:variant>
        <vt:lpwstr/>
      </vt:variant>
      <vt:variant>
        <vt:i4>5046279</vt:i4>
      </vt:variant>
      <vt:variant>
        <vt:i4>510</vt:i4>
      </vt:variant>
      <vt:variant>
        <vt:i4>0</vt:i4>
      </vt:variant>
      <vt:variant>
        <vt:i4>5</vt:i4>
      </vt:variant>
      <vt:variant>
        <vt:lpwstr>http://mpeg-sd.org/workshop.html</vt:lpwstr>
      </vt:variant>
      <vt:variant>
        <vt:lpwstr/>
      </vt:variant>
      <vt:variant>
        <vt:i4>6029375</vt:i4>
      </vt:variant>
      <vt:variant>
        <vt:i4>507</vt:i4>
      </vt:variant>
      <vt:variant>
        <vt:i4>0</vt:i4>
      </vt:variant>
      <vt:variant>
        <vt:i4>5</vt:i4>
      </vt:variant>
      <vt:variant>
        <vt:lpwstr>https://www.youtube.com/watch?v=avtlQeaxd_I&amp;t=438s</vt:lpwstr>
      </vt:variant>
      <vt:variant>
        <vt:lpwstr/>
      </vt:variant>
      <vt:variant>
        <vt:i4>786502</vt:i4>
      </vt:variant>
      <vt:variant>
        <vt:i4>504</vt:i4>
      </vt:variant>
      <vt:variant>
        <vt:i4>0</vt:i4>
      </vt:variant>
      <vt:variant>
        <vt:i4>5</vt:i4>
      </vt:variant>
      <vt:variant>
        <vt:lpwstr>https://docs.microsoft.com/en-us/windows/mixed-reality/design/coordinate-systems</vt:lpwstr>
      </vt:variant>
      <vt:variant>
        <vt:lpwstr/>
      </vt:variant>
      <vt:variant>
        <vt:i4>7733281</vt:i4>
      </vt:variant>
      <vt:variant>
        <vt:i4>501</vt:i4>
      </vt:variant>
      <vt:variant>
        <vt:i4>0</vt:i4>
      </vt:variant>
      <vt:variant>
        <vt:i4>5</vt:i4>
      </vt:variant>
      <vt:variant>
        <vt:lpwstr>https://docs.google.com/spreadsheets/d/1S1qEyDRCqH_UkcSS4xVQLgcMSEpIu_mPtfHjsN02GNw/edit</vt:lpwstr>
      </vt:variant>
      <vt:variant>
        <vt:lpwstr>gid=0</vt:lpwstr>
      </vt:variant>
      <vt:variant>
        <vt:i4>1441856</vt:i4>
      </vt:variant>
      <vt:variant>
        <vt:i4>498</vt:i4>
      </vt:variant>
      <vt:variant>
        <vt:i4>0</vt:i4>
      </vt:variant>
      <vt:variant>
        <vt:i4>5</vt:i4>
      </vt:variant>
      <vt:variant>
        <vt:lpwstr>https://docs.google.com/spreadsheets/d/1aUO8nuXWCnL1xYnpe9tvSgCphifhMRLrFj1enayv0X8/edit</vt:lpwstr>
      </vt:variant>
      <vt:variant>
        <vt:lpwstr>gid=0</vt:lpwstr>
      </vt:variant>
      <vt:variant>
        <vt:i4>3080228</vt:i4>
      </vt:variant>
      <vt:variant>
        <vt:i4>495</vt:i4>
      </vt:variant>
      <vt:variant>
        <vt:i4>0</vt:i4>
      </vt:variant>
      <vt:variant>
        <vt:i4>5</vt:i4>
      </vt:variant>
      <vt:variant>
        <vt:lpwstr>https://multimediacommunication.blogspot.com/2020/07/mpeg131-press-release-point-cloud.html</vt:lpwstr>
      </vt:variant>
      <vt:variant>
        <vt:lpwstr/>
      </vt:variant>
      <vt:variant>
        <vt:i4>3735663</vt:i4>
      </vt:variant>
      <vt:variant>
        <vt:i4>492</vt:i4>
      </vt:variant>
      <vt:variant>
        <vt:i4>0</vt:i4>
      </vt:variant>
      <vt:variant>
        <vt:i4>5</vt:i4>
      </vt:variant>
      <vt:variant>
        <vt:lpwstr>https://vrtogether.eu/</vt:lpwstr>
      </vt:variant>
      <vt:variant>
        <vt:lpwstr/>
      </vt:variant>
      <vt:variant>
        <vt:i4>4784211</vt:i4>
      </vt:variant>
      <vt:variant>
        <vt:i4>489</vt:i4>
      </vt:variant>
      <vt:variant>
        <vt:i4>0</vt:i4>
      </vt:variant>
      <vt:variant>
        <vt:i4>5</vt:i4>
      </vt:variant>
      <vt:variant>
        <vt:lpwstr>https://docs.microsoft.com/en-us/azure/remote-rendering/overview/features/color-materials</vt:lpwstr>
      </vt:variant>
      <vt:variant>
        <vt:lpwstr/>
      </vt:variant>
      <vt:variant>
        <vt:i4>2818092</vt:i4>
      </vt:variant>
      <vt:variant>
        <vt:i4>486</vt:i4>
      </vt:variant>
      <vt:variant>
        <vt:i4>0</vt:i4>
      </vt:variant>
      <vt:variant>
        <vt:i4>5</vt:i4>
      </vt:variant>
      <vt:variant>
        <vt:lpwstr>https://docs.microsoft.com/en-us/azure/remote-rendering/overview/features/pbr-materials</vt:lpwstr>
      </vt:variant>
      <vt:variant>
        <vt:lpwstr/>
      </vt:variant>
      <vt:variant>
        <vt:i4>1507419</vt:i4>
      </vt:variant>
      <vt:variant>
        <vt:i4>483</vt:i4>
      </vt:variant>
      <vt:variant>
        <vt:i4>0</vt:i4>
      </vt:variant>
      <vt:variant>
        <vt:i4>5</vt:i4>
      </vt:variant>
      <vt:variant>
        <vt:lpwstr>https://docs.microsoft.com/en-us/azure/remote-rendering/overview/features/lights</vt:lpwstr>
      </vt:variant>
      <vt:variant>
        <vt:lpwstr/>
      </vt:variant>
      <vt:variant>
        <vt:i4>3211304</vt:i4>
      </vt:variant>
      <vt:variant>
        <vt:i4>480</vt:i4>
      </vt:variant>
      <vt:variant>
        <vt:i4>0</vt:i4>
      </vt:variant>
      <vt:variant>
        <vt:i4>5</vt:i4>
      </vt:variant>
      <vt:variant>
        <vt:lpwstr>https://docs.microsoft.com/en-us/windows/mixed-reality/scene-understanding</vt:lpwstr>
      </vt:variant>
      <vt:variant>
        <vt:lpwstr/>
      </vt:variant>
      <vt:variant>
        <vt:i4>3211326</vt:i4>
      </vt:variant>
      <vt:variant>
        <vt:i4>477</vt:i4>
      </vt:variant>
      <vt:variant>
        <vt:i4>0</vt:i4>
      </vt:variant>
      <vt:variant>
        <vt:i4>5</vt:i4>
      </vt:variant>
      <vt:variant>
        <vt:lpwstr>https://google.github.io/draco/</vt:lpwstr>
      </vt:variant>
      <vt:variant>
        <vt:lpwstr/>
      </vt:variant>
      <vt:variant>
        <vt:i4>7405611</vt:i4>
      </vt:variant>
      <vt:variant>
        <vt:i4>474</vt:i4>
      </vt:variant>
      <vt:variant>
        <vt:i4>0</vt:i4>
      </vt:variant>
      <vt:variant>
        <vt:i4>5</vt:i4>
      </vt:variant>
      <vt:variant>
        <vt:lpwstr>https://github.com/KhronosGroup/glTF/tree/master/specification/2.0/</vt:lpwstr>
      </vt:variant>
      <vt:variant>
        <vt:lpwstr/>
      </vt:variant>
      <vt:variant>
        <vt:i4>1376278</vt:i4>
      </vt:variant>
      <vt:variant>
        <vt:i4>471</vt:i4>
      </vt:variant>
      <vt:variant>
        <vt:i4>0</vt:i4>
      </vt:variant>
      <vt:variant>
        <vt:i4>5</vt:i4>
      </vt:variant>
      <vt:variant>
        <vt:lpwstr>https://medium.com/yodayoda/why-loop-closure-is-so-important-for-global-mapping-34ff136be08f</vt:lpwstr>
      </vt:variant>
      <vt:variant>
        <vt:lpwstr/>
      </vt:variant>
      <vt:variant>
        <vt:i4>5177442</vt:i4>
      </vt:variant>
      <vt:variant>
        <vt:i4>468</vt:i4>
      </vt:variant>
      <vt:variant>
        <vt:i4>0</vt:i4>
      </vt:variant>
      <vt:variant>
        <vt:i4>5</vt:i4>
      </vt:variant>
      <vt:variant>
        <vt:lpwstr>https://medium.com/@DAQRI/motion-to-photon-latency-in-mobile-ar-and-vr-99f82c480926</vt:lpwstr>
      </vt:variant>
      <vt:variant>
        <vt:lpwstr/>
      </vt:variant>
      <vt:variant>
        <vt:i4>5505042</vt:i4>
      </vt:variant>
      <vt:variant>
        <vt:i4>465</vt:i4>
      </vt:variant>
      <vt:variant>
        <vt:i4>0</vt:i4>
      </vt:variant>
      <vt:variant>
        <vt:i4>5</vt:i4>
      </vt:variant>
      <vt:variant>
        <vt:lpwstr>https://www.linkedin.com/pulse/why-making-good-ar-displays-so-hard-daniel-wagner/</vt:lpwstr>
      </vt:variant>
      <vt:variant>
        <vt:lpwstr/>
      </vt:variant>
      <vt:variant>
        <vt:i4>720969</vt:i4>
      </vt:variant>
      <vt:variant>
        <vt:i4>462</vt:i4>
      </vt:variant>
      <vt:variant>
        <vt:i4>0</vt:i4>
      </vt:variant>
      <vt:variant>
        <vt:i4>5</vt:i4>
      </vt:variant>
      <vt:variant>
        <vt:lpwstr>https://docs.microsoft.com/en-us/azure/kinect-dk/use-image-transformation</vt:lpwstr>
      </vt:variant>
      <vt:variant>
        <vt:lpwstr>overview</vt:lpwstr>
      </vt:variant>
      <vt:variant>
        <vt:i4>2424945</vt:i4>
      </vt:variant>
      <vt:variant>
        <vt:i4>459</vt:i4>
      </vt:variant>
      <vt:variant>
        <vt:i4>0</vt:i4>
      </vt:variant>
      <vt:variant>
        <vt:i4>5</vt:i4>
      </vt:variant>
      <vt:variant>
        <vt:lpwstr>https://developers.google.com/ar/develop/java/depth/developer-guide</vt:lpwstr>
      </vt:variant>
      <vt:variant>
        <vt:lpwstr/>
      </vt:variant>
      <vt:variant>
        <vt:i4>1245190</vt:i4>
      </vt:variant>
      <vt:variant>
        <vt:i4>456</vt:i4>
      </vt:variant>
      <vt:variant>
        <vt:i4>0</vt:i4>
      </vt:variant>
      <vt:variant>
        <vt:i4>5</vt:i4>
      </vt:variant>
      <vt:variant>
        <vt:lpwstr>https://docs.microsoft.com/en-us/azure/kinect-dk/</vt:lpwstr>
      </vt:variant>
      <vt:variant>
        <vt:lpwstr/>
      </vt:variant>
      <vt:variant>
        <vt:i4>1704017</vt:i4>
      </vt:variant>
      <vt:variant>
        <vt:i4>453</vt:i4>
      </vt:variant>
      <vt:variant>
        <vt:i4>0</vt:i4>
      </vt:variant>
      <vt:variant>
        <vt:i4>5</vt:i4>
      </vt:variant>
      <vt:variant>
        <vt:lpwstr>https://www.w3.org/TR/webxr/</vt:lpwstr>
      </vt:variant>
      <vt:variant>
        <vt:lpwstr/>
      </vt:variant>
      <vt:variant>
        <vt:i4>7471153</vt:i4>
      </vt:variant>
      <vt:variant>
        <vt:i4>450</vt:i4>
      </vt:variant>
      <vt:variant>
        <vt:i4>0</vt:i4>
      </vt:variant>
      <vt:variant>
        <vt:i4>5</vt:i4>
      </vt:variant>
      <vt:variant>
        <vt:lpwstr>https://www.khronos.org/registry/OpenXR/specs/1.0/html/xrspec.html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26.998</dc:title>
  <dc:subject>Support of 5G Glass-type Augmented Reality / Mixed Reality (AR/MR) devices; (Release 17)</dc:subject>
  <dc:creator>MCC Support</dc:creator>
  <cp:keywords>AR, MR, 5G</cp:keywords>
  <dc:description/>
  <cp:lastModifiedBy>26.512_CR0027R2_(Rel-16)_5GMS3</cp:lastModifiedBy>
  <cp:revision>7</cp:revision>
  <cp:lastPrinted>2022-01-10T13:59:00Z</cp:lastPrinted>
  <dcterms:created xsi:type="dcterms:W3CDTF">2023-01-06T14:39:00Z</dcterms:created>
  <dcterms:modified xsi:type="dcterms:W3CDTF">2023-01-06T14:47:00Z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y fmtid="{D5CDD505-2E9C-101B-9397-08002B2CF9AE}" pid="3" name="MCCCRsImpl0">
    <vt:lpwstr>26.998%Rel-18%%26.998%Rel-18%%26.998%Rel-18%%26.998%Rel-18%%26.998%Rel-18%%26.998%Rel-18%0001%26.998%Rel-18%0002%</vt:lpwstr>
  </property>
  <property fmtid="{D5CDD505-2E9C-101B-9397-08002B2CF9AE}" pid="4" name="_2015_ms_pID_725343">
    <vt:lpwstr>(3)LMCE6QO0jCW84brToh3KGpE3T9wrkEVJEHIParZMeEa7+KQa5x9+SXlS55y9bbEEJKhR8WJn
wF5diBCsNkQjCG087e+BeZHQiV3PJIRpFIqTeD0OM3FDVkcH1kCfQgpNWCYuBWx0LvBNApy3
qdXIiz9Tp/56uKo9+pN7Kj9vunFBO8ZAs0SONWAAtFSkt9X4HGWpkcsirGJ5AJHsJXYIZPVH
KqEwUOuJFNCS8C/IL8</vt:lpwstr>
  </property>
  <property fmtid="{D5CDD505-2E9C-101B-9397-08002B2CF9AE}" pid="5" name="_2015_ms_pID_7253431">
    <vt:lpwstr>7ESxRet4QxaStBzc2Kui/C1MJWfaugL5RcQfWZU04Fhn7HaufQy5Cv
qVnSwvE71+1yJBRV+OPmLIUNfnmzL1f15i5MPbpaJo70klNA8dLzcpmvSbzaTFx2R75h9qBc
aVVj/FgxtIF74aEbf21rIJrYYOg+FpSJF9KqwxeVxYU4G+zcXoctv+CNtt5WwMkU4TRKNRgp
23mfxEEnVumKHTL3OopghUTDvCQKmPqV16b9</vt:lpwstr>
  </property>
  <property fmtid="{D5CDD505-2E9C-101B-9397-08002B2CF9AE}" pid="6" name="_2015_ms_pID_7253432">
    <vt:lpwstr>zA==</vt:lpwstr>
  </property>
</Properties>
</file>