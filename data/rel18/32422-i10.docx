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92C5A" w:rsidRDefault="00292C5A">
      <w:pPr>
        <w:pStyle w:val="ZA"/>
        <w:framePr w:wrap="notBeside"/>
        <w:rPr>
          <w:noProof w:val="0"/>
        </w:rPr>
      </w:pPr>
      <w:bookmarkStart w:id="0" w:name="page1"/>
      <w:bookmarkStart w:id="1" w:name="_GoBack"/>
      <w:bookmarkEnd w:id="1"/>
      <w:r>
        <w:rPr>
          <w:noProof w:val="0"/>
          <w:sz w:val="64"/>
        </w:rPr>
        <w:t xml:space="preserve">3GPP TS 32.422 </w:t>
      </w:r>
      <w:r w:rsidR="00885FEC">
        <w:rPr>
          <w:noProof w:val="0"/>
        </w:rPr>
        <w:t>V</w:t>
      </w:r>
      <w:r w:rsidR="00853595">
        <w:rPr>
          <w:noProof w:val="0"/>
        </w:rPr>
        <w:t>18.1.0</w:t>
      </w:r>
      <w:r w:rsidR="008E5E60">
        <w:rPr>
          <w:noProof w:val="0"/>
        </w:rPr>
        <w:t xml:space="preserve"> </w:t>
      </w:r>
      <w:r>
        <w:rPr>
          <w:noProof w:val="0"/>
          <w:sz w:val="32"/>
        </w:rPr>
        <w:t>(</w:t>
      </w:r>
      <w:r w:rsidR="00853595">
        <w:rPr>
          <w:noProof w:val="0"/>
          <w:sz w:val="32"/>
        </w:rPr>
        <w:t>2023-12</w:t>
      </w:r>
      <w:r>
        <w:rPr>
          <w:noProof w:val="0"/>
          <w:sz w:val="32"/>
        </w:rPr>
        <w:t>)</w:t>
      </w:r>
    </w:p>
    <w:p w:rsidR="00292C5A" w:rsidRDefault="00292C5A">
      <w:pPr>
        <w:pStyle w:val="ZB"/>
        <w:framePr w:wrap="notBeside"/>
        <w:rPr>
          <w:noProof w:val="0"/>
        </w:rPr>
      </w:pPr>
      <w:r>
        <w:rPr>
          <w:noProof w:val="0"/>
        </w:rPr>
        <w:t>Technical Specification</w:t>
      </w:r>
    </w:p>
    <w:p w:rsidR="00292C5A" w:rsidRDefault="00292C5A">
      <w:pPr>
        <w:pStyle w:val="ZT"/>
        <w:framePr w:wrap="notBeside"/>
      </w:pPr>
      <w:r>
        <w:t>3rd Generation Partnership Project;</w:t>
      </w:r>
    </w:p>
    <w:p w:rsidR="00292C5A" w:rsidRDefault="00292C5A">
      <w:pPr>
        <w:pStyle w:val="ZT"/>
        <w:framePr w:wrap="notBeside"/>
      </w:pPr>
      <w:r>
        <w:t>Technical Specification Group Services and System Aspects;</w:t>
      </w:r>
    </w:p>
    <w:p w:rsidR="00292C5A" w:rsidRDefault="00292C5A">
      <w:pPr>
        <w:pStyle w:val="ZT"/>
        <w:framePr w:wrap="notBeside"/>
      </w:pPr>
      <w:r>
        <w:t>Telecommunication management;</w:t>
      </w:r>
    </w:p>
    <w:p w:rsidR="00292C5A" w:rsidRDefault="00292C5A">
      <w:pPr>
        <w:pStyle w:val="ZT"/>
        <w:framePr w:wrap="notBeside"/>
      </w:pPr>
      <w:r>
        <w:t>Subscriber and equipment trace;</w:t>
      </w:r>
    </w:p>
    <w:p w:rsidR="00292C5A" w:rsidRDefault="00292C5A">
      <w:pPr>
        <w:pStyle w:val="ZT"/>
        <w:framePr w:wrap="notBeside"/>
      </w:pPr>
      <w:r>
        <w:t>Trace control and configuration management</w:t>
      </w:r>
    </w:p>
    <w:p w:rsidR="00292C5A" w:rsidRDefault="00292C5A">
      <w:pPr>
        <w:pStyle w:val="ZT"/>
        <w:framePr w:wrap="notBeside"/>
        <w:rPr>
          <w:i/>
          <w:sz w:val="28"/>
        </w:rPr>
      </w:pPr>
      <w:r>
        <w:t>(</w:t>
      </w:r>
      <w:r>
        <w:rPr>
          <w:rStyle w:val="ZGSM"/>
        </w:rPr>
        <w:t>Release</w:t>
      </w:r>
      <w:r w:rsidR="00040F95">
        <w:rPr>
          <w:rStyle w:val="ZGSM"/>
        </w:rPr>
        <w:t xml:space="preserve"> </w:t>
      </w:r>
      <w:r w:rsidR="00A50ECC">
        <w:rPr>
          <w:rStyle w:val="ZGSM"/>
        </w:rPr>
        <w:t>18</w:t>
      </w:r>
      <w:r>
        <w:t>)</w:t>
      </w:r>
    </w:p>
    <w:bookmarkStart w:id="2" w:name="_MON_1684549432"/>
    <w:bookmarkEnd w:id="2"/>
    <w:bookmarkStart w:id="3" w:name="_MON_1684549432"/>
    <w:bookmarkEnd w:id="3"/>
    <w:p w:rsidR="001E5A18" w:rsidRPr="00235394" w:rsidRDefault="00A50ECC" w:rsidP="001E5A18">
      <w:pPr>
        <w:pStyle w:val="ZU"/>
        <w:framePr w:h="4929" w:hRule="exact" w:wrap="notBeside"/>
        <w:tabs>
          <w:tab w:val="right" w:pos="10206"/>
        </w:tabs>
        <w:jc w:val="left"/>
      </w:pPr>
      <w:r w:rsidRPr="00A50ECC">
        <w:rPr>
          <w:i/>
        </w:rPr>
        <w:object w:dxaOrig="2026" w:dyaOrig="12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5.15pt;height:58.85pt" o:ole="">
            <v:imagedata r:id="rId9" o:title=""/>
          </v:shape>
          <o:OLEObject Type="Embed" ProgID="Word.Picture.8" ShapeID="_x0000_i1025" DrawAspect="Content" ObjectID="_1771925590" r:id="rId10"/>
        </w:object>
      </w:r>
      <w:r w:rsidR="001E5A18" w:rsidRPr="00235394">
        <w:rPr>
          <w:color w:val="0000FF"/>
        </w:rPr>
        <w:tab/>
      </w:r>
      <w:r w:rsidR="001E5A18" w:rsidRPr="00235394">
        <w:pict>
          <v:shape id="_x0000_i1026" type="#_x0000_t75" style="width:127.7pt;height:75.15pt">
            <v:imagedata r:id="rId11" o:title="3GPP-logo_web"/>
          </v:shape>
        </w:pict>
      </w:r>
    </w:p>
    <w:p w:rsidR="00292C5A" w:rsidRDefault="00292C5A">
      <w:pPr>
        <w:pStyle w:val="ZU"/>
        <w:framePr w:h="4929" w:hRule="exact" w:wrap="notBeside"/>
        <w:tabs>
          <w:tab w:val="right" w:pos="10206"/>
        </w:tabs>
        <w:jc w:val="left"/>
        <w:rPr>
          <w:noProof w:val="0"/>
        </w:rPr>
      </w:pPr>
    </w:p>
    <w:p w:rsidR="00292C5A" w:rsidRDefault="00292C5A">
      <w:pPr>
        <w:framePr w:h="1636" w:hRule="exact" w:wrap="notBeside" w:vAnchor="page" w:hAnchor="margin" w:y="15121"/>
        <w:rPr>
          <w:sz w:val="16"/>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xml:space="preserve">) and may be further elaborated for the purposes of 3GPP. </w:t>
      </w:r>
      <w:r>
        <w:rPr>
          <w:sz w:val="16"/>
        </w:rPr>
        <w:br/>
        <w:t>The present document has not been subject to any approval process by the 3GPP</w:t>
      </w:r>
      <w:r>
        <w:rPr>
          <w:sz w:val="16"/>
          <w:vertAlign w:val="superscript"/>
        </w:rPr>
        <w:t xml:space="preserve"> </w:t>
      </w:r>
      <w:r>
        <w:rPr>
          <w:sz w:val="16"/>
        </w:rPr>
        <w:t>Organizational Partners and shall not be implemented.</w:t>
      </w:r>
      <w:r>
        <w:rPr>
          <w:sz w:val="16"/>
        </w:rPr>
        <w:tab/>
        <w:t xml:space="preserve"> </w:t>
      </w:r>
      <w:r>
        <w:rPr>
          <w:sz w:val="16"/>
        </w:rPr>
        <w:br/>
        <w:t>This Specification is provided for future development work within 3GPP</w:t>
      </w:r>
      <w:r>
        <w:rPr>
          <w:sz w:val="16"/>
          <w:vertAlign w:val="superscript"/>
        </w:rPr>
        <w:t xml:space="preserve"> </w:t>
      </w:r>
      <w:r>
        <w:rPr>
          <w:sz w:val="16"/>
        </w:rPr>
        <w:t>only. The Organizational Partners accept no liability for any use of this Specification.</w:t>
      </w:r>
      <w:r>
        <w:rPr>
          <w:sz w:val="16"/>
        </w:rPr>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p w:rsidR="00292C5A" w:rsidRDefault="00292C5A">
      <w:pPr>
        <w:pStyle w:val="ZV"/>
        <w:framePr w:wrap="notBeside"/>
        <w:jc w:val="left"/>
        <w:rPr>
          <w:noProof w:val="0"/>
        </w:rPr>
      </w:pPr>
    </w:p>
    <w:bookmarkEnd w:id="0"/>
    <w:p w:rsidR="00292C5A" w:rsidRDefault="00292C5A">
      <w:pPr>
        <w:sectPr w:rsidR="00292C5A">
          <w:footnotePr>
            <w:numRestart w:val="eachSect"/>
          </w:footnotePr>
          <w:pgSz w:w="11907" w:h="16840"/>
          <w:pgMar w:top="2268" w:right="851" w:bottom="10773" w:left="851" w:header="0" w:footer="0" w:gutter="0"/>
          <w:cols w:space="720"/>
        </w:sectPr>
      </w:pPr>
    </w:p>
    <w:p w:rsidR="00292C5A" w:rsidRDefault="00292C5A">
      <w:bookmarkStart w:id="4" w:name="page2"/>
    </w:p>
    <w:p w:rsidR="00292C5A" w:rsidRDefault="00292C5A">
      <w:pPr>
        <w:jc w:val="center"/>
      </w:pPr>
    </w:p>
    <w:p w:rsidR="00292C5A" w:rsidRDefault="00292C5A">
      <w:pPr>
        <w:pStyle w:val="FP"/>
        <w:framePr w:wrap="notBeside" w:hAnchor="margin" w:y="1419"/>
        <w:pBdr>
          <w:bottom w:val="single" w:sz="6" w:space="1" w:color="auto"/>
        </w:pBdr>
        <w:spacing w:before="240"/>
        <w:ind w:left="2835" w:right="2835"/>
        <w:jc w:val="center"/>
      </w:pPr>
      <w:r>
        <w:t>Keywords</w:t>
      </w:r>
    </w:p>
    <w:p w:rsidR="00292C5A" w:rsidRDefault="00292C5A">
      <w:pPr>
        <w:pStyle w:val="FP"/>
        <w:framePr w:wrap="notBeside" w:hAnchor="margin" w:y="1419"/>
        <w:ind w:left="2835" w:right="2835"/>
        <w:jc w:val="center"/>
        <w:rPr>
          <w:rFonts w:ascii="Arial" w:hAnsi="Arial"/>
          <w:sz w:val="18"/>
        </w:rPr>
      </w:pPr>
      <w:r>
        <w:rPr>
          <w:rFonts w:ascii="Arial" w:hAnsi="Arial"/>
          <w:sz w:val="18"/>
        </w:rPr>
        <w:t>UMTS, management</w:t>
      </w:r>
    </w:p>
    <w:p w:rsidR="00292C5A" w:rsidRDefault="00292C5A">
      <w:pPr>
        <w:jc w:val="center"/>
      </w:pPr>
    </w:p>
    <w:p w:rsidR="00292C5A" w:rsidRDefault="00292C5A">
      <w:pPr>
        <w:pStyle w:val="FP"/>
        <w:framePr w:wrap="notBeside" w:hAnchor="margin" w:yAlign="center"/>
        <w:spacing w:after="240"/>
        <w:ind w:left="2835" w:right="2835"/>
        <w:jc w:val="center"/>
        <w:rPr>
          <w:rFonts w:ascii="Arial" w:hAnsi="Arial"/>
          <w:b/>
          <w:i/>
        </w:rPr>
      </w:pPr>
      <w:r>
        <w:rPr>
          <w:rFonts w:ascii="Arial" w:hAnsi="Arial"/>
          <w:b/>
          <w:i/>
        </w:rPr>
        <w:t>3GPP</w:t>
      </w:r>
    </w:p>
    <w:p w:rsidR="00292C5A" w:rsidRDefault="00292C5A">
      <w:pPr>
        <w:pStyle w:val="FP"/>
        <w:framePr w:wrap="notBeside" w:hAnchor="margin" w:yAlign="center"/>
        <w:pBdr>
          <w:bottom w:val="single" w:sz="6" w:space="1" w:color="auto"/>
        </w:pBdr>
        <w:ind w:left="2835" w:right="2835"/>
        <w:jc w:val="center"/>
      </w:pPr>
      <w:r>
        <w:t>Postal address</w:t>
      </w:r>
    </w:p>
    <w:p w:rsidR="00292C5A" w:rsidRDefault="00292C5A">
      <w:pPr>
        <w:pStyle w:val="FP"/>
        <w:framePr w:wrap="notBeside" w:hAnchor="margin" w:yAlign="center"/>
        <w:ind w:left="2835" w:right="2835"/>
        <w:jc w:val="center"/>
        <w:rPr>
          <w:rFonts w:ascii="Arial" w:hAnsi="Arial"/>
          <w:sz w:val="18"/>
        </w:rPr>
      </w:pPr>
    </w:p>
    <w:p w:rsidR="00292C5A" w:rsidRDefault="00292C5A">
      <w:pPr>
        <w:pStyle w:val="FP"/>
        <w:framePr w:wrap="notBeside" w:hAnchor="margin" w:yAlign="center"/>
        <w:pBdr>
          <w:bottom w:val="single" w:sz="6" w:space="1" w:color="auto"/>
        </w:pBdr>
        <w:spacing w:before="240"/>
        <w:ind w:left="2835" w:right="2835"/>
        <w:jc w:val="center"/>
        <w:rPr>
          <w:lang w:val="fr-FR"/>
        </w:rPr>
      </w:pPr>
      <w:r>
        <w:rPr>
          <w:lang w:val="fr-FR"/>
        </w:rPr>
        <w:t>3GPP support office address</w:t>
      </w:r>
    </w:p>
    <w:p w:rsidR="00292C5A" w:rsidRDefault="00292C5A">
      <w:pPr>
        <w:pStyle w:val="FP"/>
        <w:framePr w:wrap="notBeside" w:hAnchor="margin" w:yAlign="center"/>
        <w:ind w:left="2835" w:right="2835"/>
        <w:jc w:val="center"/>
        <w:rPr>
          <w:rFonts w:ascii="Arial" w:hAnsi="Arial"/>
          <w:sz w:val="18"/>
          <w:lang w:val="fr-FR"/>
        </w:rPr>
      </w:pPr>
      <w:r>
        <w:rPr>
          <w:rFonts w:ascii="Arial" w:hAnsi="Arial"/>
          <w:sz w:val="18"/>
          <w:lang w:val="fr-FR"/>
        </w:rPr>
        <w:t>650 Route des Lucioles - Sophia Antipolis</w:t>
      </w:r>
    </w:p>
    <w:p w:rsidR="00292C5A" w:rsidRDefault="00292C5A">
      <w:pPr>
        <w:pStyle w:val="FP"/>
        <w:framePr w:wrap="notBeside" w:hAnchor="margin" w:yAlign="center"/>
        <w:ind w:left="2835" w:right="2835"/>
        <w:jc w:val="center"/>
        <w:rPr>
          <w:rFonts w:ascii="Arial" w:hAnsi="Arial"/>
          <w:sz w:val="18"/>
          <w:lang w:val="fr-FR"/>
        </w:rPr>
      </w:pPr>
      <w:r>
        <w:rPr>
          <w:rFonts w:ascii="Arial" w:hAnsi="Arial"/>
          <w:sz w:val="18"/>
          <w:lang w:val="fr-FR"/>
        </w:rPr>
        <w:t>Valbonne - FRANCE</w:t>
      </w:r>
    </w:p>
    <w:p w:rsidR="00292C5A" w:rsidRDefault="00292C5A">
      <w:pPr>
        <w:pStyle w:val="FP"/>
        <w:framePr w:wrap="notBeside" w:hAnchor="margin" w:yAlign="center"/>
        <w:spacing w:after="20"/>
        <w:ind w:left="2835" w:right="2835"/>
        <w:jc w:val="center"/>
        <w:rPr>
          <w:rFonts w:ascii="Arial" w:hAnsi="Arial"/>
          <w:sz w:val="18"/>
        </w:rPr>
      </w:pPr>
      <w:r>
        <w:rPr>
          <w:rFonts w:ascii="Arial" w:hAnsi="Arial"/>
          <w:sz w:val="18"/>
        </w:rPr>
        <w:t>Tel.: +33 4 92 94 42 00 Fax: +33 4 93 65 47 16</w:t>
      </w:r>
    </w:p>
    <w:p w:rsidR="00292C5A" w:rsidRDefault="00292C5A">
      <w:pPr>
        <w:pStyle w:val="FP"/>
        <w:framePr w:wrap="notBeside" w:hAnchor="margin" w:yAlign="center"/>
        <w:pBdr>
          <w:bottom w:val="single" w:sz="6" w:space="1" w:color="auto"/>
        </w:pBdr>
        <w:spacing w:before="240"/>
        <w:ind w:left="2835" w:right="2835"/>
        <w:jc w:val="center"/>
      </w:pPr>
      <w:r>
        <w:t>Internet</w:t>
      </w:r>
    </w:p>
    <w:p w:rsidR="00292C5A" w:rsidRDefault="00292C5A">
      <w:pPr>
        <w:pStyle w:val="FP"/>
        <w:framePr w:wrap="notBeside" w:hAnchor="margin" w:yAlign="center"/>
        <w:ind w:left="2835" w:right="2835"/>
        <w:jc w:val="center"/>
        <w:rPr>
          <w:rFonts w:ascii="Arial" w:hAnsi="Arial"/>
          <w:sz w:val="18"/>
        </w:rPr>
      </w:pPr>
      <w:r>
        <w:rPr>
          <w:rFonts w:ascii="Arial" w:hAnsi="Arial"/>
          <w:sz w:val="18"/>
        </w:rPr>
        <w:t>http://www.3gpp.org</w:t>
      </w:r>
    </w:p>
    <w:p w:rsidR="00292C5A" w:rsidRDefault="00292C5A">
      <w:pPr>
        <w:jc w:val="center"/>
      </w:pPr>
    </w:p>
    <w:p w:rsidR="00292C5A" w:rsidRDefault="00292C5A">
      <w:pPr>
        <w:pStyle w:val="FP"/>
        <w:framePr w:h="3057" w:hRule="exact" w:wrap="notBeside" w:vAnchor="page" w:hAnchor="margin" w:y="12605"/>
        <w:pBdr>
          <w:bottom w:val="single" w:sz="6" w:space="1" w:color="auto"/>
        </w:pBdr>
        <w:spacing w:after="240"/>
        <w:jc w:val="center"/>
        <w:rPr>
          <w:rFonts w:ascii="Arial" w:hAnsi="Arial"/>
          <w:b/>
          <w:i/>
        </w:rPr>
      </w:pPr>
      <w:r>
        <w:rPr>
          <w:rFonts w:ascii="Arial" w:hAnsi="Arial"/>
          <w:b/>
          <w:i/>
        </w:rPr>
        <w:t>Copyright Notification</w:t>
      </w:r>
    </w:p>
    <w:p w:rsidR="00292C5A" w:rsidRDefault="00292C5A">
      <w:pPr>
        <w:pStyle w:val="FP"/>
        <w:framePr w:h="3057" w:hRule="exact" w:wrap="notBeside" w:vAnchor="page" w:hAnchor="margin" w:y="12605"/>
        <w:jc w:val="center"/>
      </w:pPr>
      <w:r>
        <w:t>No part may be reproduced except as authorized by written permission.</w:t>
      </w:r>
      <w:r>
        <w:br/>
        <w:t>The copyright and the foregoing restriction extend to reproduction in all media.</w:t>
      </w:r>
    </w:p>
    <w:p w:rsidR="00292C5A" w:rsidRDefault="00292C5A">
      <w:pPr>
        <w:pStyle w:val="FP"/>
        <w:framePr w:h="3057" w:hRule="exact" w:wrap="notBeside" w:vAnchor="page" w:hAnchor="margin" w:y="12605"/>
        <w:jc w:val="center"/>
      </w:pPr>
    </w:p>
    <w:p w:rsidR="00292C5A" w:rsidRDefault="00292C5A">
      <w:pPr>
        <w:pStyle w:val="FP"/>
        <w:framePr w:h="3057" w:hRule="exact" w:wrap="notBeside" w:vAnchor="page" w:hAnchor="margin" w:y="12605"/>
        <w:jc w:val="center"/>
        <w:rPr>
          <w:sz w:val="18"/>
        </w:rPr>
      </w:pPr>
      <w:r>
        <w:rPr>
          <w:sz w:val="18"/>
        </w:rPr>
        <w:t xml:space="preserve">© </w:t>
      </w:r>
      <w:r w:rsidR="00D95DCF">
        <w:rPr>
          <w:sz w:val="18"/>
        </w:rPr>
        <w:t>2023</w:t>
      </w:r>
      <w:r>
        <w:rPr>
          <w:sz w:val="18"/>
        </w:rPr>
        <w:t xml:space="preserve">, 3GPP Organizational Partners (ARIB, ATIS, CCSA, ETSI, </w:t>
      </w:r>
      <w:r w:rsidR="003C7ED5">
        <w:rPr>
          <w:sz w:val="18"/>
        </w:rPr>
        <w:t xml:space="preserve">TSDSI, </w:t>
      </w:r>
      <w:r>
        <w:rPr>
          <w:sz w:val="18"/>
        </w:rPr>
        <w:t>TTA, TTC).</w:t>
      </w:r>
      <w:bookmarkStart w:id="5" w:name="copyrightaddon"/>
      <w:bookmarkEnd w:id="5"/>
    </w:p>
    <w:p w:rsidR="00292C5A" w:rsidRDefault="00292C5A">
      <w:pPr>
        <w:pStyle w:val="FP"/>
        <w:framePr w:h="3057" w:hRule="exact" w:wrap="notBeside" w:vAnchor="page" w:hAnchor="margin" w:y="12605"/>
        <w:jc w:val="center"/>
        <w:rPr>
          <w:sz w:val="18"/>
        </w:rPr>
      </w:pPr>
      <w:r>
        <w:rPr>
          <w:sz w:val="18"/>
        </w:rPr>
        <w:t>All rights reserved.</w:t>
      </w:r>
      <w:r>
        <w:rPr>
          <w:sz w:val="18"/>
        </w:rPr>
        <w:br/>
      </w:r>
    </w:p>
    <w:p w:rsidR="00292C5A" w:rsidRDefault="00292C5A">
      <w:pPr>
        <w:pStyle w:val="FP"/>
        <w:framePr w:h="3057" w:hRule="exact" w:wrap="notBeside" w:vAnchor="page" w:hAnchor="margin" w:y="12605"/>
        <w:rPr>
          <w:sz w:val="18"/>
        </w:rPr>
      </w:pPr>
      <w:r>
        <w:rPr>
          <w:sz w:val="18"/>
        </w:rPr>
        <w:t>UMTS™ is a Trade Mark of ETSI registered for the benefit of its members</w:t>
      </w:r>
    </w:p>
    <w:p w:rsidR="00292C5A" w:rsidRDefault="00292C5A">
      <w:pPr>
        <w:pStyle w:val="FP"/>
        <w:framePr w:h="3057" w:hRule="exact" w:wrap="notBeside" w:vAnchor="page" w:hAnchor="margin" w:y="12605"/>
        <w:rPr>
          <w:sz w:val="18"/>
        </w:rPr>
      </w:pPr>
      <w:r>
        <w:rPr>
          <w:sz w:val="18"/>
        </w:rPr>
        <w:t>3GPP™ is a Trade Mark of ETSI registered for the benefit of its Members and of the 3GPP Organizational Partners</w:t>
      </w:r>
      <w:r>
        <w:rPr>
          <w:sz w:val="18"/>
        </w:rPr>
        <w:br/>
        <w:t>LTE™ is a Trade Mark of ETSI registered for the benefit of its Members and of the 3GPP Organizational Partners</w:t>
      </w:r>
    </w:p>
    <w:p w:rsidR="00292C5A" w:rsidRDefault="00292C5A">
      <w:pPr>
        <w:pStyle w:val="FP"/>
        <w:framePr w:h="3057" w:hRule="exact" w:wrap="notBeside" w:vAnchor="page" w:hAnchor="margin" w:y="12605"/>
        <w:rPr>
          <w:sz w:val="18"/>
        </w:rPr>
      </w:pPr>
      <w:r>
        <w:rPr>
          <w:sz w:val="18"/>
        </w:rPr>
        <w:t>GSM® and the GSM logo are registered and owned by the GSM Association</w:t>
      </w:r>
    </w:p>
    <w:p w:rsidR="00292C5A" w:rsidRPr="00BF30C7" w:rsidRDefault="00BF30C7" w:rsidP="00D33809">
      <w:pPr>
        <w:pStyle w:val="FP"/>
      </w:pPr>
      <w:r w:rsidRPr="00D33809">
        <w:rPr>
          <w:sz w:val="18"/>
        </w:rPr>
        <w:t>Bluetooth® is a Trade Mark of the Bluetooth SIG registered for the benefit of its members</w:t>
      </w:r>
    </w:p>
    <w:bookmarkEnd w:id="4"/>
    <w:p w:rsidR="00292C5A" w:rsidRDefault="00292C5A">
      <w:pPr>
        <w:pStyle w:val="TT"/>
      </w:pPr>
      <w:r>
        <w:br w:type="page"/>
        <w:t>Contents</w:t>
      </w:r>
    </w:p>
    <w:p w:rsidR="00B92B1D" w:rsidRPr="00131735" w:rsidRDefault="0047202D">
      <w:pPr>
        <w:pStyle w:val="TOC1"/>
        <w:rPr>
          <w:rFonts w:ascii="Calibri" w:hAnsi="Calibri"/>
          <w:noProof/>
          <w:kern w:val="2"/>
          <w:szCs w:val="22"/>
          <w:lang w:eastAsia="en-GB"/>
        </w:rPr>
      </w:pPr>
      <w:r>
        <w:fldChar w:fldCharType="begin" w:fldLock="1"/>
      </w:r>
      <w:r>
        <w:instrText xml:space="preserve"> TOC \o "1-9" </w:instrText>
      </w:r>
      <w:r>
        <w:fldChar w:fldCharType="separate"/>
      </w:r>
      <w:r w:rsidR="00B92B1D">
        <w:rPr>
          <w:noProof/>
        </w:rPr>
        <w:t>Foreword</w:t>
      </w:r>
      <w:r w:rsidR="00B92B1D">
        <w:rPr>
          <w:noProof/>
        </w:rPr>
        <w:tab/>
      </w:r>
      <w:r w:rsidR="00B92B1D">
        <w:rPr>
          <w:noProof/>
        </w:rPr>
        <w:fldChar w:fldCharType="begin" w:fldLock="1"/>
      </w:r>
      <w:r w:rsidR="00B92B1D">
        <w:rPr>
          <w:noProof/>
        </w:rPr>
        <w:instrText xml:space="preserve"> PAGEREF _Toc155283026 \h </w:instrText>
      </w:r>
      <w:r w:rsidR="00B92B1D">
        <w:rPr>
          <w:noProof/>
        </w:rPr>
      </w:r>
      <w:r w:rsidR="00B92B1D">
        <w:rPr>
          <w:noProof/>
        </w:rPr>
        <w:fldChar w:fldCharType="separate"/>
      </w:r>
      <w:r w:rsidR="00B92B1D">
        <w:rPr>
          <w:noProof/>
        </w:rPr>
        <w:t>13</w:t>
      </w:r>
      <w:r w:rsidR="00B92B1D">
        <w:rPr>
          <w:noProof/>
        </w:rPr>
        <w:fldChar w:fldCharType="end"/>
      </w:r>
    </w:p>
    <w:p w:rsidR="00B92B1D" w:rsidRPr="00131735" w:rsidRDefault="00B92B1D">
      <w:pPr>
        <w:pStyle w:val="TOC1"/>
        <w:rPr>
          <w:rFonts w:ascii="Calibri" w:hAnsi="Calibri"/>
          <w:noProof/>
          <w:kern w:val="2"/>
          <w:szCs w:val="22"/>
          <w:lang w:eastAsia="en-GB"/>
        </w:rPr>
      </w:pPr>
      <w:r>
        <w:rPr>
          <w:noProof/>
        </w:rPr>
        <w:t>Introduction</w:t>
      </w:r>
      <w:r>
        <w:rPr>
          <w:noProof/>
        </w:rPr>
        <w:tab/>
      </w:r>
      <w:r>
        <w:rPr>
          <w:noProof/>
        </w:rPr>
        <w:fldChar w:fldCharType="begin" w:fldLock="1"/>
      </w:r>
      <w:r>
        <w:rPr>
          <w:noProof/>
        </w:rPr>
        <w:instrText xml:space="preserve"> PAGEREF _Toc155283027 \h </w:instrText>
      </w:r>
      <w:r>
        <w:rPr>
          <w:noProof/>
        </w:rPr>
      </w:r>
      <w:r>
        <w:rPr>
          <w:noProof/>
        </w:rPr>
        <w:fldChar w:fldCharType="separate"/>
      </w:r>
      <w:r>
        <w:rPr>
          <w:noProof/>
        </w:rPr>
        <w:t>13</w:t>
      </w:r>
      <w:r>
        <w:rPr>
          <w:noProof/>
        </w:rPr>
        <w:fldChar w:fldCharType="end"/>
      </w:r>
    </w:p>
    <w:p w:rsidR="00B92B1D" w:rsidRPr="00131735" w:rsidRDefault="00B92B1D">
      <w:pPr>
        <w:pStyle w:val="TOC1"/>
        <w:rPr>
          <w:rFonts w:ascii="Calibri" w:hAnsi="Calibri"/>
          <w:noProof/>
          <w:kern w:val="2"/>
          <w:szCs w:val="22"/>
          <w:lang w:eastAsia="en-GB"/>
        </w:rPr>
      </w:pPr>
      <w:r>
        <w:rPr>
          <w:noProof/>
        </w:rPr>
        <w:t>1</w:t>
      </w:r>
      <w:r w:rsidRPr="00131735">
        <w:rPr>
          <w:rFonts w:ascii="Calibri" w:hAnsi="Calibri"/>
          <w:noProof/>
          <w:kern w:val="2"/>
          <w:szCs w:val="22"/>
          <w:lang w:eastAsia="en-GB"/>
        </w:rPr>
        <w:tab/>
      </w:r>
      <w:r>
        <w:rPr>
          <w:noProof/>
        </w:rPr>
        <w:t>Scope</w:t>
      </w:r>
      <w:r>
        <w:rPr>
          <w:noProof/>
        </w:rPr>
        <w:tab/>
      </w:r>
      <w:r>
        <w:rPr>
          <w:noProof/>
        </w:rPr>
        <w:fldChar w:fldCharType="begin" w:fldLock="1"/>
      </w:r>
      <w:r>
        <w:rPr>
          <w:noProof/>
        </w:rPr>
        <w:instrText xml:space="preserve"> PAGEREF _Toc155283028 \h </w:instrText>
      </w:r>
      <w:r>
        <w:rPr>
          <w:noProof/>
        </w:rPr>
      </w:r>
      <w:r>
        <w:rPr>
          <w:noProof/>
        </w:rPr>
        <w:fldChar w:fldCharType="separate"/>
      </w:r>
      <w:r>
        <w:rPr>
          <w:noProof/>
        </w:rPr>
        <w:t>15</w:t>
      </w:r>
      <w:r>
        <w:rPr>
          <w:noProof/>
        </w:rPr>
        <w:fldChar w:fldCharType="end"/>
      </w:r>
    </w:p>
    <w:p w:rsidR="00B92B1D" w:rsidRPr="00131735" w:rsidRDefault="00B92B1D">
      <w:pPr>
        <w:pStyle w:val="TOC1"/>
        <w:rPr>
          <w:rFonts w:ascii="Calibri" w:hAnsi="Calibri"/>
          <w:noProof/>
          <w:kern w:val="2"/>
          <w:szCs w:val="22"/>
          <w:lang w:eastAsia="en-GB"/>
        </w:rPr>
      </w:pPr>
      <w:r>
        <w:rPr>
          <w:noProof/>
        </w:rPr>
        <w:t>2</w:t>
      </w:r>
      <w:r w:rsidRPr="00131735">
        <w:rPr>
          <w:rFonts w:ascii="Calibri" w:hAnsi="Calibri"/>
          <w:noProof/>
          <w:kern w:val="2"/>
          <w:szCs w:val="22"/>
          <w:lang w:eastAsia="en-GB"/>
        </w:rPr>
        <w:tab/>
      </w:r>
      <w:r>
        <w:rPr>
          <w:noProof/>
        </w:rPr>
        <w:t>References</w:t>
      </w:r>
      <w:r>
        <w:rPr>
          <w:noProof/>
        </w:rPr>
        <w:tab/>
      </w:r>
      <w:r>
        <w:rPr>
          <w:noProof/>
        </w:rPr>
        <w:fldChar w:fldCharType="begin" w:fldLock="1"/>
      </w:r>
      <w:r>
        <w:rPr>
          <w:noProof/>
        </w:rPr>
        <w:instrText xml:space="preserve"> PAGEREF _Toc155283029 \h </w:instrText>
      </w:r>
      <w:r>
        <w:rPr>
          <w:noProof/>
        </w:rPr>
      </w:r>
      <w:r>
        <w:rPr>
          <w:noProof/>
        </w:rPr>
        <w:fldChar w:fldCharType="separate"/>
      </w:r>
      <w:r>
        <w:rPr>
          <w:noProof/>
        </w:rPr>
        <w:t>15</w:t>
      </w:r>
      <w:r>
        <w:rPr>
          <w:noProof/>
        </w:rPr>
        <w:fldChar w:fldCharType="end"/>
      </w:r>
    </w:p>
    <w:p w:rsidR="00B92B1D" w:rsidRPr="00131735" w:rsidRDefault="00B92B1D">
      <w:pPr>
        <w:pStyle w:val="TOC1"/>
        <w:rPr>
          <w:rFonts w:ascii="Calibri" w:hAnsi="Calibri"/>
          <w:noProof/>
          <w:kern w:val="2"/>
          <w:szCs w:val="22"/>
          <w:lang w:eastAsia="en-GB"/>
        </w:rPr>
      </w:pPr>
      <w:r>
        <w:rPr>
          <w:noProof/>
        </w:rPr>
        <w:t>3</w:t>
      </w:r>
      <w:r w:rsidRPr="00131735">
        <w:rPr>
          <w:rFonts w:ascii="Calibri" w:hAnsi="Calibri"/>
          <w:noProof/>
          <w:kern w:val="2"/>
          <w:szCs w:val="22"/>
          <w:lang w:eastAsia="en-GB"/>
        </w:rPr>
        <w:tab/>
      </w:r>
      <w:r>
        <w:rPr>
          <w:noProof/>
        </w:rPr>
        <w:t>Definitions and abbreviations</w:t>
      </w:r>
      <w:r>
        <w:rPr>
          <w:noProof/>
        </w:rPr>
        <w:tab/>
      </w:r>
      <w:r>
        <w:rPr>
          <w:noProof/>
        </w:rPr>
        <w:fldChar w:fldCharType="begin" w:fldLock="1"/>
      </w:r>
      <w:r>
        <w:rPr>
          <w:noProof/>
        </w:rPr>
        <w:instrText xml:space="preserve"> PAGEREF _Toc155283030 \h </w:instrText>
      </w:r>
      <w:r>
        <w:rPr>
          <w:noProof/>
        </w:rPr>
      </w:r>
      <w:r>
        <w:rPr>
          <w:noProof/>
        </w:rPr>
        <w:fldChar w:fldCharType="separate"/>
      </w:r>
      <w:r>
        <w:rPr>
          <w:noProof/>
        </w:rPr>
        <w:t>18</w:t>
      </w:r>
      <w:r>
        <w:rPr>
          <w:noProof/>
        </w:rPr>
        <w:fldChar w:fldCharType="end"/>
      </w:r>
    </w:p>
    <w:p w:rsidR="00B92B1D" w:rsidRPr="00131735" w:rsidRDefault="00B92B1D">
      <w:pPr>
        <w:pStyle w:val="TOC2"/>
        <w:rPr>
          <w:rFonts w:ascii="Calibri" w:hAnsi="Calibri"/>
          <w:noProof/>
          <w:kern w:val="2"/>
          <w:sz w:val="22"/>
          <w:szCs w:val="22"/>
          <w:lang w:eastAsia="en-GB"/>
        </w:rPr>
      </w:pPr>
      <w:r w:rsidRPr="00550FE4">
        <w:rPr>
          <w:noProof/>
          <w:kern w:val="2"/>
          <w:lang w:eastAsia="zh-CN"/>
        </w:rPr>
        <w:t>3.1</w:t>
      </w:r>
      <w:r w:rsidRPr="00131735">
        <w:rPr>
          <w:rFonts w:ascii="Calibri" w:hAnsi="Calibri"/>
          <w:noProof/>
          <w:kern w:val="2"/>
          <w:sz w:val="22"/>
          <w:szCs w:val="22"/>
          <w:lang w:eastAsia="en-GB"/>
        </w:rPr>
        <w:tab/>
      </w:r>
      <w:r w:rsidRPr="00550FE4">
        <w:rPr>
          <w:noProof/>
          <w:kern w:val="2"/>
          <w:lang w:eastAsia="zh-CN"/>
        </w:rPr>
        <w:t>Definitions</w:t>
      </w:r>
      <w:r>
        <w:rPr>
          <w:noProof/>
        </w:rPr>
        <w:tab/>
      </w:r>
      <w:r>
        <w:rPr>
          <w:noProof/>
        </w:rPr>
        <w:fldChar w:fldCharType="begin" w:fldLock="1"/>
      </w:r>
      <w:r>
        <w:rPr>
          <w:noProof/>
        </w:rPr>
        <w:instrText xml:space="preserve"> PAGEREF _Toc155283031 \h </w:instrText>
      </w:r>
      <w:r>
        <w:rPr>
          <w:noProof/>
        </w:rPr>
      </w:r>
      <w:r>
        <w:rPr>
          <w:noProof/>
        </w:rPr>
        <w:fldChar w:fldCharType="separate"/>
      </w:r>
      <w:r>
        <w:rPr>
          <w:noProof/>
        </w:rPr>
        <w:t>18</w:t>
      </w:r>
      <w:r>
        <w:rPr>
          <w:noProof/>
        </w:rPr>
        <w:fldChar w:fldCharType="end"/>
      </w:r>
    </w:p>
    <w:p w:rsidR="00B92B1D" w:rsidRPr="00131735" w:rsidRDefault="00B92B1D">
      <w:pPr>
        <w:pStyle w:val="TOC2"/>
        <w:rPr>
          <w:rFonts w:ascii="Calibri" w:hAnsi="Calibri"/>
          <w:noProof/>
          <w:kern w:val="2"/>
          <w:sz w:val="22"/>
          <w:szCs w:val="22"/>
          <w:lang w:eastAsia="en-GB"/>
        </w:rPr>
      </w:pPr>
      <w:r w:rsidRPr="00550FE4">
        <w:rPr>
          <w:noProof/>
          <w:kern w:val="2"/>
          <w:lang w:eastAsia="zh-CN"/>
        </w:rPr>
        <w:t>3.2</w:t>
      </w:r>
      <w:r w:rsidRPr="00131735">
        <w:rPr>
          <w:rFonts w:ascii="Calibri" w:hAnsi="Calibri"/>
          <w:noProof/>
          <w:kern w:val="2"/>
          <w:sz w:val="22"/>
          <w:szCs w:val="22"/>
          <w:lang w:eastAsia="en-GB"/>
        </w:rPr>
        <w:tab/>
      </w:r>
      <w:r w:rsidRPr="00550FE4">
        <w:rPr>
          <w:noProof/>
          <w:kern w:val="2"/>
          <w:lang w:eastAsia="zh-CN"/>
        </w:rPr>
        <w:t>Abbreviations</w:t>
      </w:r>
      <w:r>
        <w:rPr>
          <w:noProof/>
        </w:rPr>
        <w:tab/>
      </w:r>
      <w:r>
        <w:rPr>
          <w:noProof/>
        </w:rPr>
        <w:fldChar w:fldCharType="begin" w:fldLock="1"/>
      </w:r>
      <w:r>
        <w:rPr>
          <w:noProof/>
        </w:rPr>
        <w:instrText xml:space="preserve"> PAGEREF _Toc155283032 \h </w:instrText>
      </w:r>
      <w:r>
        <w:rPr>
          <w:noProof/>
        </w:rPr>
      </w:r>
      <w:r>
        <w:rPr>
          <w:noProof/>
        </w:rPr>
        <w:fldChar w:fldCharType="separate"/>
      </w:r>
      <w:r>
        <w:rPr>
          <w:noProof/>
        </w:rPr>
        <w:t>18</w:t>
      </w:r>
      <w:r>
        <w:rPr>
          <w:noProof/>
        </w:rPr>
        <w:fldChar w:fldCharType="end"/>
      </w:r>
    </w:p>
    <w:p w:rsidR="00B92B1D" w:rsidRPr="00131735" w:rsidRDefault="00B92B1D">
      <w:pPr>
        <w:pStyle w:val="TOC1"/>
        <w:rPr>
          <w:rFonts w:ascii="Calibri" w:hAnsi="Calibri"/>
          <w:noProof/>
          <w:kern w:val="2"/>
          <w:szCs w:val="22"/>
          <w:lang w:eastAsia="en-GB"/>
        </w:rPr>
      </w:pPr>
      <w:r>
        <w:rPr>
          <w:noProof/>
        </w:rPr>
        <w:t>4</w:t>
      </w:r>
      <w:r w:rsidRPr="00131735">
        <w:rPr>
          <w:rFonts w:ascii="Calibri" w:hAnsi="Calibri"/>
          <w:noProof/>
          <w:kern w:val="2"/>
          <w:szCs w:val="22"/>
          <w:lang w:eastAsia="en-GB"/>
        </w:rPr>
        <w:tab/>
      </w:r>
      <w:r>
        <w:rPr>
          <w:noProof/>
        </w:rPr>
        <w:t>Trace/UE measurements activation and deactivation</w:t>
      </w:r>
      <w:r>
        <w:rPr>
          <w:noProof/>
        </w:rPr>
        <w:tab/>
      </w:r>
      <w:r>
        <w:rPr>
          <w:noProof/>
        </w:rPr>
        <w:fldChar w:fldCharType="begin" w:fldLock="1"/>
      </w:r>
      <w:r>
        <w:rPr>
          <w:noProof/>
        </w:rPr>
        <w:instrText xml:space="preserve"> PAGEREF _Toc155283033 \h </w:instrText>
      </w:r>
      <w:r>
        <w:rPr>
          <w:noProof/>
        </w:rPr>
      </w:r>
      <w:r>
        <w:rPr>
          <w:noProof/>
        </w:rPr>
        <w:fldChar w:fldCharType="separate"/>
      </w:r>
      <w:r>
        <w:rPr>
          <w:noProof/>
        </w:rPr>
        <w:t>19</w:t>
      </w:r>
      <w:r>
        <w:rPr>
          <w:noProof/>
        </w:rPr>
        <w:fldChar w:fldCharType="end"/>
      </w:r>
    </w:p>
    <w:p w:rsidR="00B92B1D" w:rsidRPr="00131735" w:rsidRDefault="00B92B1D">
      <w:pPr>
        <w:pStyle w:val="TOC2"/>
        <w:rPr>
          <w:rFonts w:ascii="Calibri" w:hAnsi="Calibri"/>
          <w:noProof/>
          <w:kern w:val="2"/>
          <w:sz w:val="22"/>
          <w:szCs w:val="22"/>
          <w:lang w:eastAsia="en-GB"/>
        </w:rPr>
      </w:pPr>
      <w:r>
        <w:rPr>
          <w:noProof/>
        </w:rPr>
        <w:t>4.1</w:t>
      </w:r>
      <w:r w:rsidRPr="00131735">
        <w:rPr>
          <w:rFonts w:ascii="Calibri" w:hAnsi="Calibri"/>
          <w:noProof/>
          <w:kern w:val="2"/>
          <w:sz w:val="22"/>
          <w:szCs w:val="22"/>
          <w:lang w:eastAsia="en-GB"/>
        </w:rPr>
        <w:tab/>
      </w:r>
      <w:r>
        <w:rPr>
          <w:noProof/>
        </w:rPr>
        <w:t>Trace Session activation / deactivation for Trace and MDT</w:t>
      </w:r>
      <w:r>
        <w:rPr>
          <w:noProof/>
        </w:rPr>
        <w:tab/>
      </w:r>
      <w:r>
        <w:rPr>
          <w:noProof/>
        </w:rPr>
        <w:fldChar w:fldCharType="begin" w:fldLock="1"/>
      </w:r>
      <w:r>
        <w:rPr>
          <w:noProof/>
        </w:rPr>
        <w:instrText xml:space="preserve"> PAGEREF _Toc155283034 \h </w:instrText>
      </w:r>
      <w:r>
        <w:rPr>
          <w:noProof/>
        </w:rPr>
      </w:r>
      <w:r>
        <w:rPr>
          <w:noProof/>
        </w:rPr>
        <w:fldChar w:fldCharType="separate"/>
      </w:r>
      <w:r>
        <w:rPr>
          <w:noProof/>
        </w:rPr>
        <w:t>19</w:t>
      </w:r>
      <w:r>
        <w:rPr>
          <w:noProof/>
        </w:rPr>
        <w:fldChar w:fldCharType="end"/>
      </w:r>
    </w:p>
    <w:p w:rsidR="00B92B1D" w:rsidRPr="00131735" w:rsidRDefault="00B92B1D">
      <w:pPr>
        <w:pStyle w:val="TOC3"/>
        <w:rPr>
          <w:rFonts w:ascii="Calibri" w:hAnsi="Calibri"/>
          <w:noProof/>
          <w:kern w:val="2"/>
          <w:sz w:val="22"/>
          <w:szCs w:val="22"/>
          <w:lang w:eastAsia="en-GB"/>
        </w:rPr>
      </w:pPr>
      <w:r>
        <w:rPr>
          <w:noProof/>
        </w:rPr>
        <w:t>4.1.1</w:t>
      </w:r>
      <w:r w:rsidRPr="00131735">
        <w:rPr>
          <w:rFonts w:ascii="Calibri" w:hAnsi="Calibri"/>
          <w:noProof/>
          <w:kern w:val="2"/>
          <w:sz w:val="22"/>
          <w:szCs w:val="22"/>
          <w:lang w:eastAsia="en-GB"/>
        </w:rPr>
        <w:tab/>
      </w:r>
      <w:r>
        <w:rPr>
          <w:noProof/>
        </w:rPr>
        <w:t>Management activation</w:t>
      </w:r>
      <w:r>
        <w:rPr>
          <w:noProof/>
        </w:rPr>
        <w:tab/>
      </w:r>
      <w:r>
        <w:rPr>
          <w:noProof/>
        </w:rPr>
        <w:fldChar w:fldCharType="begin" w:fldLock="1"/>
      </w:r>
      <w:r>
        <w:rPr>
          <w:noProof/>
        </w:rPr>
        <w:instrText xml:space="preserve"> PAGEREF _Toc155283035 \h </w:instrText>
      </w:r>
      <w:r>
        <w:rPr>
          <w:noProof/>
        </w:rPr>
      </w:r>
      <w:r>
        <w:rPr>
          <w:noProof/>
        </w:rPr>
        <w:fldChar w:fldCharType="separate"/>
      </w:r>
      <w:r>
        <w:rPr>
          <w:noProof/>
        </w:rPr>
        <w:t>19</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4.1.1.1</w:t>
      </w:r>
      <w:r w:rsidRPr="00131735">
        <w:rPr>
          <w:rFonts w:ascii="Calibri" w:hAnsi="Calibri"/>
          <w:noProof/>
          <w:kern w:val="2"/>
          <w:sz w:val="22"/>
          <w:szCs w:val="22"/>
          <w:lang w:eastAsia="en-GB"/>
        </w:rPr>
        <w:tab/>
      </w:r>
      <w:r>
        <w:rPr>
          <w:noProof/>
        </w:rPr>
        <w:t>General</w:t>
      </w:r>
      <w:r>
        <w:rPr>
          <w:noProof/>
        </w:rPr>
        <w:tab/>
      </w:r>
      <w:r>
        <w:rPr>
          <w:noProof/>
        </w:rPr>
        <w:fldChar w:fldCharType="begin" w:fldLock="1"/>
      </w:r>
      <w:r>
        <w:rPr>
          <w:noProof/>
        </w:rPr>
        <w:instrText xml:space="preserve"> PAGEREF _Toc155283036 \h </w:instrText>
      </w:r>
      <w:r>
        <w:rPr>
          <w:noProof/>
        </w:rPr>
      </w:r>
      <w:r>
        <w:rPr>
          <w:noProof/>
        </w:rPr>
        <w:fldChar w:fldCharType="separate"/>
      </w:r>
      <w:r>
        <w:rPr>
          <w:noProof/>
        </w:rPr>
        <w:t>19</w:t>
      </w:r>
      <w:r>
        <w:rPr>
          <w:noProof/>
        </w:rPr>
        <w:fldChar w:fldCharType="end"/>
      </w:r>
    </w:p>
    <w:p w:rsidR="00B92B1D" w:rsidRPr="00131735" w:rsidRDefault="00B92B1D">
      <w:pPr>
        <w:pStyle w:val="TOC5"/>
        <w:rPr>
          <w:rFonts w:ascii="Calibri" w:hAnsi="Calibri"/>
          <w:noProof/>
          <w:kern w:val="2"/>
          <w:sz w:val="22"/>
          <w:szCs w:val="22"/>
          <w:lang w:eastAsia="en-GB"/>
        </w:rPr>
      </w:pPr>
      <w:r>
        <w:rPr>
          <w:noProof/>
        </w:rPr>
        <w:t>4.1.1.1.1</w:t>
      </w:r>
      <w:r w:rsidRPr="00131735">
        <w:rPr>
          <w:rFonts w:ascii="Calibri" w:hAnsi="Calibri"/>
          <w:noProof/>
          <w:kern w:val="2"/>
          <w:sz w:val="22"/>
          <w:szCs w:val="22"/>
          <w:lang w:eastAsia="en-GB"/>
        </w:rPr>
        <w:tab/>
      </w:r>
      <w:r>
        <w:rPr>
          <w:noProof/>
        </w:rPr>
        <w:t>General management activation mechanisms for UMTS and EPS</w:t>
      </w:r>
      <w:r>
        <w:rPr>
          <w:noProof/>
        </w:rPr>
        <w:tab/>
      </w:r>
      <w:r>
        <w:rPr>
          <w:noProof/>
        </w:rPr>
        <w:fldChar w:fldCharType="begin" w:fldLock="1"/>
      </w:r>
      <w:r>
        <w:rPr>
          <w:noProof/>
        </w:rPr>
        <w:instrText xml:space="preserve"> PAGEREF _Toc155283037 \h </w:instrText>
      </w:r>
      <w:r>
        <w:rPr>
          <w:noProof/>
        </w:rPr>
      </w:r>
      <w:r>
        <w:rPr>
          <w:noProof/>
        </w:rPr>
        <w:fldChar w:fldCharType="separate"/>
      </w:r>
      <w:r>
        <w:rPr>
          <w:noProof/>
        </w:rPr>
        <w:t>19</w:t>
      </w:r>
      <w:r>
        <w:rPr>
          <w:noProof/>
        </w:rPr>
        <w:fldChar w:fldCharType="end"/>
      </w:r>
    </w:p>
    <w:p w:rsidR="00B92B1D" w:rsidRPr="00131735" w:rsidRDefault="00B92B1D">
      <w:pPr>
        <w:pStyle w:val="TOC5"/>
        <w:rPr>
          <w:rFonts w:ascii="Calibri" w:hAnsi="Calibri"/>
          <w:noProof/>
          <w:kern w:val="2"/>
          <w:sz w:val="22"/>
          <w:szCs w:val="22"/>
          <w:lang w:eastAsia="en-GB"/>
        </w:rPr>
      </w:pPr>
      <w:r>
        <w:rPr>
          <w:noProof/>
          <w:lang w:eastAsia="zh-CN"/>
        </w:rPr>
        <w:t>4.1.1.1.2</w:t>
      </w:r>
      <w:r w:rsidRPr="00131735">
        <w:rPr>
          <w:rFonts w:ascii="Calibri" w:hAnsi="Calibri"/>
          <w:noProof/>
          <w:kern w:val="2"/>
          <w:sz w:val="22"/>
          <w:szCs w:val="22"/>
          <w:lang w:eastAsia="en-GB"/>
        </w:rPr>
        <w:tab/>
      </w:r>
      <w:r>
        <w:rPr>
          <w:noProof/>
          <w:lang w:eastAsia="zh-CN"/>
        </w:rPr>
        <w:t>General management activation mechanisms for 5GS</w:t>
      </w:r>
      <w:r>
        <w:rPr>
          <w:noProof/>
        </w:rPr>
        <w:tab/>
      </w:r>
      <w:r>
        <w:rPr>
          <w:noProof/>
        </w:rPr>
        <w:fldChar w:fldCharType="begin" w:fldLock="1"/>
      </w:r>
      <w:r>
        <w:rPr>
          <w:noProof/>
        </w:rPr>
        <w:instrText xml:space="preserve"> PAGEREF _Toc155283038 \h </w:instrText>
      </w:r>
      <w:r>
        <w:rPr>
          <w:noProof/>
        </w:rPr>
      </w:r>
      <w:r>
        <w:rPr>
          <w:noProof/>
        </w:rPr>
        <w:fldChar w:fldCharType="separate"/>
      </w:r>
      <w:r>
        <w:rPr>
          <w:noProof/>
        </w:rPr>
        <w:t>20</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4.1.1.2</w:t>
      </w:r>
      <w:r w:rsidRPr="00131735">
        <w:rPr>
          <w:rFonts w:ascii="Calibri" w:hAnsi="Calibri"/>
          <w:noProof/>
          <w:kern w:val="2"/>
          <w:sz w:val="22"/>
          <w:szCs w:val="22"/>
          <w:lang w:eastAsia="en-GB"/>
        </w:rPr>
        <w:tab/>
      </w:r>
      <w:r>
        <w:rPr>
          <w:noProof/>
        </w:rPr>
        <w:t>UTRAN activation mechanisms</w:t>
      </w:r>
      <w:r>
        <w:rPr>
          <w:noProof/>
        </w:rPr>
        <w:tab/>
      </w:r>
      <w:r>
        <w:rPr>
          <w:noProof/>
        </w:rPr>
        <w:fldChar w:fldCharType="begin" w:fldLock="1"/>
      </w:r>
      <w:r>
        <w:rPr>
          <w:noProof/>
        </w:rPr>
        <w:instrText xml:space="preserve"> PAGEREF _Toc155283039 \h </w:instrText>
      </w:r>
      <w:r>
        <w:rPr>
          <w:noProof/>
        </w:rPr>
      </w:r>
      <w:r>
        <w:rPr>
          <w:noProof/>
        </w:rPr>
        <w:fldChar w:fldCharType="separate"/>
      </w:r>
      <w:r>
        <w:rPr>
          <w:noProof/>
        </w:rPr>
        <w:t>22</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4.1.1.2a</w:t>
      </w:r>
      <w:r w:rsidRPr="00131735">
        <w:rPr>
          <w:rFonts w:ascii="Calibri" w:hAnsi="Calibri"/>
          <w:noProof/>
          <w:kern w:val="2"/>
          <w:sz w:val="22"/>
          <w:szCs w:val="22"/>
          <w:lang w:eastAsia="en-GB"/>
        </w:rPr>
        <w:tab/>
      </w:r>
      <w:r>
        <w:rPr>
          <w:noProof/>
        </w:rPr>
        <w:t>UTRAN activation mechanisms for management-based MDT data collections without IMSI/IMEI(SV) selection</w:t>
      </w:r>
      <w:r>
        <w:rPr>
          <w:noProof/>
        </w:rPr>
        <w:tab/>
      </w:r>
      <w:r>
        <w:rPr>
          <w:noProof/>
        </w:rPr>
        <w:fldChar w:fldCharType="begin" w:fldLock="1"/>
      </w:r>
      <w:r>
        <w:rPr>
          <w:noProof/>
        </w:rPr>
        <w:instrText xml:space="preserve"> PAGEREF _Toc155283040 \h </w:instrText>
      </w:r>
      <w:r>
        <w:rPr>
          <w:noProof/>
        </w:rPr>
      </w:r>
      <w:r>
        <w:rPr>
          <w:noProof/>
        </w:rPr>
        <w:fldChar w:fldCharType="separate"/>
      </w:r>
      <w:r>
        <w:rPr>
          <w:noProof/>
        </w:rPr>
        <w:t>22</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4.1.1.3</w:t>
      </w:r>
      <w:r w:rsidRPr="00131735">
        <w:rPr>
          <w:rFonts w:ascii="Calibri" w:hAnsi="Calibri"/>
          <w:noProof/>
          <w:kern w:val="2"/>
          <w:sz w:val="22"/>
          <w:szCs w:val="22"/>
          <w:lang w:eastAsia="en-GB"/>
        </w:rPr>
        <w:tab/>
      </w:r>
      <w:r>
        <w:rPr>
          <w:noProof/>
        </w:rPr>
        <w:t>PS Domain activation mechanisms</w:t>
      </w:r>
      <w:r>
        <w:rPr>
          <w:noProof/>
        </w:rPr>
        <w:tab/>
      </w:r>
      <w:r>
        <w:rPr>
          <w:noProof/>
        </w:rPr>
        <w:fldChar w:fldCharType="begin" w:fldLock="1"/>
      </w:r>
      <w:r>
        <w:rPr>
          <w:noProof/>
        </w:rPr>
        <w:instrText xml:space="preserve"> PAGEREF _Toc155283041 \h </w:instrText>
      </w:r>
      <w:r>
        <w:rPr>
          <w:noProof/>
        </w:rPr>
      </w:r>
      <w:r>
        <w:rPr>
          <w:noProof/>
        </w:rPr>
        <w:fldChar w:fldCharType="separate"/>
      </w:r>
      <w:r>
        <w:rPr>
          <w:noProof/>
        </w:rPr>
        <w:t>25</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4.1.1.4</w:t>
      </w:r>
      <w:r w:rsidRPr="00131735">
        <w:rPr>
          <w:rFonts w:ascii="Calibri" w:hAnsi="Calibri"/>
          <w:noProof/>
          <w:kern w:val="2"/>
          <w:sz w:val="22"/>
          <w:szCs w:val="22"/>
          <w:lang w:eastAsia="en-GB"/>
        </w:rPr>
        <w:tab/>
      </w:r>
      <w:r>
        <w:rPr>
          <w:noProof/>
        </w:rPr>
        <w:t>CS Domain activation mechanisms</w:t>
      </w:r>
      <w:r>
        <w:rPr>
          <w:noProof/>
        </w:rPr>
        <w:tab/>
      </w:r>
      <w:r>
        <w:rPr>
          <w:noProof/>
        </w:rPr>
        <w:fldChar w:fldCharType="begin" w:fldLock="1"/>
      </w:r>
      <w:r>
        <w:rPr>
          <w:noProof/>
        </w:rPr>
        <w:instrText xml:space="preserve"> PAGEREF _Toc155283042 \h </w:instrText>
      </w:r>
      <w:r>
        <w:rPr>
          <w:noProof/>
        </w:rPr>
      </w:r>
      <w:r>
        <w:rPr>
          <w:noProof/>
        </w:rPr>
        <w:fldChar w:fldCharType="separate"/>
      </w:r>
      <w:r>
        <w:rPr>
          <w:noProof/>
        </w:rPr>
        <w:t>26</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4.1.1.5</w:t>
      </w:r>
      <w:r w:rsidRPr="00131735">
        <w:rPr>
          <w:rFonts w:ascii="Calibri" w:hAnsi="Calibri"/>
          <w:noProof/>
          <w:kern w:val="2"/>
          <w:sz w:val="22"/>
          <w:szCs w:val="22"/>
          <w:lang w:eastAsia="en-GB"/>
        </w:rPr>
        <w:tab/>
      </w:r>
      <w:r>
        <w:rPr>
          <w:noProof/>
        </w:rPr>
        <w:t>IP Multimedia Subsystem activation mechanisms</w:t>
      </w:r>
      <w:r>
        <w:rPr>
          <w:noProof/>
        </w:rPr>
        <w:tab/>
      </w:r>
      <w:r>
        <w:rPr>
          <w:noProof/>
        </w:rPr>
        <w:fldChar w:fldCharType="begin" w:fldLock="1"/>
      </w:r>
      <w:r>
        <w:rPr>
          <w:noProof/>
        </w:rPr>
        <w:instrText xml:space="preserve"> PAGEREF _Toc155283043 \h </w:instrText>
      </w:r>
      <w:r>
        <w:rPr>
          <w:noProof/>
        </w:rPr>
      </w:r>
      <w:r>
        <w:rPr>
          <w:noProof/>
        </w:rPr>
        <w:fldChar w:fldCharType="separate"/>
      </w:r>
      <w:r>
        <w:rPr>
          <w:noProof/>
        </w:rPr>
        <w:t>26</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4.1.1.6</w:t>
      </w:r>
      <w:r w:rsidRPr="00131735">
        <w:rPr>
          <w:rFonts w:ascii="Calibri" w:hAnsi="Calibri"/>
          <w:noProof/>
          <w:kern w:val="2"/>
          <w:sz w:val="22"/>
          <w:szCs w:val="22"/>
          <w:lang w:eastAsia="en-GB"/>
        </w:rPr>
        <w:tab/>
      </w:r>
      <w:r>
        <w:rPr>
          <w:noProof/>
        </w:rPr>
        <w:t>E-UTRAN activation mechanisms</w:t>
      </w:r>
      <w:r>
        <w:rPr>
          <w:noProof/>
        </w:rPr>
        <w:tab/>
      </w:r>
      <w:r>
        <w:rPr>
          <w:noProof/>
        </w:rPr>
        <w:fldChar w:fldCharType="begin" w:fldLock="1"/>
      </w:r>
      <w:r>
        <w:rPr>
          <w:noProof/>
        </w:rPr>
        <w:instrText xml:space="preserve"> PAGEREF _Toc155283044 \h </w:instrText>
      </w:r>
      <w:r>
        <w:rPr>
          <w:noProof/>
        </w:rPr>
      </w:r>
      <w:r>
        <w:rPr>
          <w:noProof/>
        </w:rPr>
        <w:fldChar w:fldCharType="separate"/>
      </w:r>
      <w:r>
        <w:rPr>
          <w:noProof/>
        </w:rPr>
        <w:t>26</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4.1.1.6a</w:t>
      </w:r>
      <w:r w:rsidRPr="00131735">
        <w:rPr>
          <w:rFonts w:ascii="Calibri" w:hAnsi="Calibri"/>
          <w:noProof/>
          <w:kern w:val="2"/>
          <w:sz w:val="22"/>
          <w:szCs w:val="22"/>
          <w:lang w:eastAsia="en-GB"/>
        </w:rPr>
        <w:tab/>
      </w:r>
      <w:r>
        <w:rPr>
          <w:noProof/>
        </w:rPr>
        <w:t>E-UTRAN activation mechanisms for management based MDT data collections without IMSI/IMEI(SV) selection</w:t>
      </w:r>
      <w:r>
        <w:rPr>
          <w:noProof/>
        </w:rPr>
        <w:tab/>
      </w:r>
      <w:r>
        <w:rPr>
          <w:noProof/>
        </w:rPr>
        <w:fldChar w:fldCharType="begin" w:fldLock="1"/>
      </w:r>
      <w:r>
        <w:rPr>
          <w:noProof/>
        </w:rPr>
        <w:instrText xml:space="preserve"> PAGEREF _Toc155283045 \h </w:instrText>
      </w:r>
      <w:r>
        <w:rPr>
          <w:noProof/>
        </w:rPr>
      </w:r>
      <w:r>
        <w:rPr>
          <w:noProof/>
        </w:rPr>
        <w:fldChar w:fldCharType="separate"/>
      </w:r>
      <w:r>
        <w:rPr>
          <w:noProof/>
        </w:rPr>
        <w:t>27</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4.1.1.6b</w:t>
      </w:r>
      <w:r w:rsidRPr="00131735">
        <w:rPr>
          <w:rFonts w:ascii="Calibri" w:hAnsi="Calibri"/>
          <w:noProof/>
          <w:kern w:val="2"/>
          <w:sz w:val="22"/>
          <w:szCs w:val="22"/>
          <w:lang w:eastAsia="en-GB"/>
        </w:rPr>
        <w:tab/>
      </w:r>
      <w:r>
        <w:rPr>
          <w:noProof/>
        </w:rPr>
        <w:t>E-UTRAN activation mechanisms for management-based Logged MBSFN MDT data collections without IMSI/IMEI(SV) selection</w:t>
      </w:r>
      <w:r>
        <w:rPr>
          <w:noProof/>
        </w:rPr>
        <w:tab/>
      </w:r>
      <w:r>
        <w:rPr>
          <w:noProof/>
        </w:rPr>
        <w:fldChar w:fldCharType="begin" w:fldLock="1"/>
      </w:r>
      <w:r>
        <w:rPr>
          <w:noProof/>
        </w:rPr>
        <w:instrText xml:space="preserve"> PAGEREF _Toc155283046 \h </w:instrText>
      </w:r>
      <w:r>
        <w:rPr>
          <w:noProof/>
        </w:rPr>
      </w:r>
      <w:r>
        <w:rPr>
          <w:noProof/>
        </w:rPr>
        <w:fldChar w:fldCharType="separate"/>
      </w:r>
      <w:r>
        <w:rPr>
          <w:noProof/>
        </w:rPr>
        <w:t>31</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4.1.1.7</w:t>
      </w:r>
      <w:r w:rsidRPr="00131735">
        <w:rPr>
          <w:rFonts w:ascii="Calibri" w:hAnsi="Calibri"/>
          <w:noProof/>
          <w:kern w:val="2"/>
          <w:sz w:val="22"/>
          <w:szCs w:val="22"/>
          <w:lang w:eastAsia="en-GB"/>
        </w:rPr>
        <w:tab/>
      </w:r>
      <w:r>
        <w:rPr>
          <w:noProof/>
        </w:rPr>
        <w:t>EPC Domain activation mechanisms</w:t>
      </w:r>
      <w:r>
        <w:rPr>
          <w:noProof/>
        </w:rPr>
        <w:tab/>
      </w:r>
      <w:r>
        <w:rPr>
          <w:noProof/>
        </w:rPr>
        <w:fldChar w:fldCharType="begin" w:fldLock="1"/>
      </w:r>
      <w:r>
        <w:rPr>
          <w:noProof/>
        </w:rPr>
        <w:instrText xml:space="preserve"> PAGEREF _Toc155283047 \h </w:instrText>
      </w:r>
      <w:r>
        <w:rPr>
          <w:noProof/>
        </w:rPr>
      </w:r>
      <w:r>
        <w:rPr>
          <w:noProof/>
        </w:rPr>
        <w:fldChar w:fldCharType="separate"/>
      </w:r>
      <w:r>
        <w:rPr>
          <w:noProof/>
        </w:rPr>
        <w:t>34</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4.1.1.8</w:t>
      </w:r>
      <w:r w:rsidRPr="00131735">
        <w:rPr>
          <w:rFonts w:ascii="Calibri" w:hAnsi="Calibri"/>
          <w:noProof/>
          <w:kern w:val="2"/>
          <w:sz w:val="22"/>
          <w:szCs w:val="22"/>
          <w:lang w:eastAsia="en-GB"/>
        </w:rPr>
        <w:tab/>
      </w:r>
      <w:r>
        <w:rPr>
          <w:noProof/>
        </w:rPr>
        <w:t>5GC Domain activation mechanisms</w:t>
      </w:r>
      <w:r>
        <w:rPr>
          <w:noProof/>
        </w:rPr>
        <w:tab/>
      </w:r>
      <w:r>
        <w:rPr>
          <w:noProof/>
        </w:rPr>
        <w:fldChar w:fldCharType="begin" w:fldLock="1"/>
      </w:r>
      <w:r>
        <w:rPr>
          <w:noProof/>
        </w:rPr>
        <w:instrText xml:space="preserve"> PAGEREF _Toc155283048 \h </w:instrText>
      </w:r>
      <w:r>
        <w:rPr>
          <w:noProof/>
        </w:rPr>
      </w:r>
      <w:r>
        <w:rPr>
          <w:noProof/>
        </w:rPr>
        <w:fldChar w:fldCharType="separate"/>
      </w:r>
      <w:r>
        <w:rPr>
          <w:noProof/>
        </w:rPr>
        <w:t>34</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4.1.1.9</w:t>
      </w:r>
      <w:r w:rsidRPr="00131735">
        <w:rPr>
          <w:rFonts w:ascii="Calibri" w:hAnsi="Calibri"/>
          <w:noProof/>
          <w:kern w:val="2"/>
          <w:sz w:val="22"/>
          <w:szCs w:val="22"/>
          <w:lang w:eastAsia="en-GB"/>
        </w:rPr>
        <w:tab/>
      </w:r>
      <w:r>
        <w:rPr>
          <w:noProof/>
        </w:rPr>
        <w:t>NG-RAN activation mechanisms</w:t>
      </w:r>
      <w:r>
        <w:rPr>
          <w:noProof/>
        </w:rPr>
        <w:tab/>
      </w:r>
      <w:r>
        <w:rPr>
          <w:noProof/>
        </w:rPr>
        <w:fldChar w:fldCharType="begin" w:fldLock="1"/>
      </w:r>
      <w:r>
        <w:rPr>
          <w:noProof/>
        </w:rPr>
        <w:instrText xml:space="preserve"> PAGEREF _Toc155283049 \h </w:instrText>
      </w:r>
      <w:r>
        <w:rPr>
          <w:noProof/>
        </w:rPr>
      </w:r>
      <w:r>
        <w:rPr>
          <w:noProof/>
        </w:rPr>
        <w:fldChar w:fldCharType="separate"/>
      </w:r>
      <w:r>
        <w:rPr>
          <w:noProof/>
        </w:rPr>
        <w:t>35</w:t>
      </w:r>
      <w:r>
        <w:rPr>
          <w:noProof/>
        </w:rPr>
        <w:fldChar w:fldCharType="end"/>
      </w:r>
    </w:p>
    <w:p w:rsidR="00B92B1D" w:rsidRPr="00131735" w:rsidRDefault="00B92B1D">
      <w:pPr>
        <w:pStyle w:val="TOC5"/>
        <w:rPr>
          <w:rFonts w:ascii="Calibri" w:hAnsi="Calibri"/>
          <w:noProof/>
          <w:kern w:val="2"/>
          <w:sz w:val="22"/>
          <w:szCs w:val="22"/>
          <w:lang w:eastAsia="en-GB"/>
        </w:rPr>
      </w:pPr>
      <w:r>
        <w:rPr>
          <w:noProof/>
        </w:rPr>
        <w:t>4.1.1.9.1</w:t>
      </w:r>
      <w:r w:rsidRPr="00131735">
        <w:rPr>
          <w:rFonts w:ascii="Calibri" w:hAnsi="Calibri"/>
          <w:noProof/>
          <w:kern w:val="2"/>
          <w:sz w:val="22"/>
          <w:szCs w:val="22"/>
          <w:lang w:eastAsia="en-GB"/>
        </w:rPr>
        <w:tab/>
      </w:r>
      <w:r>
        <w:rPr>
          <w:noProof/>
        </w:rPr>
        <w:t>General</w:t>
      </w:r>
      <w:r>
        <w:rPr>
          <w:noProof/>
        </w:rPr>
        <w:tab/>
      </w:r>
      <w:r>
        <w:rPr>
          <w:noProof/>
        </w:rPr>
        <w:fldChar w:fldCharType="begin" w:fldLock="1"/>
      </w:r>
      <w:r>
        <w:rPr>
          <w:noProof/>
        </w:rPr>
        <w:instrText xml:space="preserve"> PAGEREF _Toc155283050 \h </w:instrText>
      </w:r>
      <w:r>
        <w:rPr>
          <w:noProof/>
        </w:rPr>
      </w:r>
      <w:r>
        <w:rPr>
          <w:noProof/>
        </w:rPr>
        <w:fldChar w:fldCharType="separate"/>
      </w:r>
      <w:r>
        <w:rPr>
          <w:noProof/>
        </w:rPr>
        <w:t>35</w:t>
      </w:r>
      <w:r>
        <w:rPr>
          <w:noProof/>
        </w:rPr>
        <w:fldChar w:fldCharType="end"/>
      </w:r>
    </w:p>
    <w:p w:rsidR="00B92B1D" w:rsidRPr="00131735" w:rsidRDefault="00B92B1D">
      <w:pPr>
        <w:pStyle w:val="TOC5"/>
        <w:rPr>
          <w:rFonts w:ascii="Calibri" w:hAnsi="Calibri"/>
          <w:noProof/>
          <w:kern w:val="2"/>
          <w:sz w:val="22"/>
          <w:szCs w:val="22"/>
          <w:lang w:eastAsia="en-GB"/>
        </w:rPr>
      </w:pPr>
      <w:r>
        <w:rPr>
          <w:noProof/>
        </w:rPr>
        <w:t>4.1.1.9.2</w:t>
      </w:r>
      <w:r w:rsidRPr="00131735">
        <w:rPr>
          <w:rFonts w:ascii="Calibri" w:hAnsi="Calibri"/>
          <w:noProof/>
          <w:kern w:val="2"/>
          <w:sz w:val="22"/>
          <w:szCs w:val="22"/>
          <w:lang w:eastAsia="en-GB"/>
        </w:rPr>
        <w:tab/>
      </w:r>
      <w:r>
        <w:rPr>
          <w:noProof/>
        </w:rPr>
        <w:t>NG-RAN activation mechanisms for management based MDT data collections without IMSI/IMEI(SV)/SUPI selection in the case of non-split architecture</w:t>
      </w:r>
      <w:r>
        <w:rPr>
          <w:noProof/>
        </w:rPr>
        <w:tab/>
      </w:r>
      <w:r>
        <w:rPr>
          <w:noProof/>
        </w:rPr>
        <w:fldChar w:fldCharType="begin" w:fldLock="1"/>
      </w:r>
      <w:r>
        <w:rPr>
          <w:noProof/>
        </w:rPr>
        <w:instrText xml:space="preserve"> PAGEREF _Toc155283051 \h </w:instrText>
      </w:r>
      <w:r>
        <w:rPr>
          <w:noProof/>
        </w:rPr>
      </w:r>
      <w:r>
        <w:rPr>
          <w:noProof/>
        </w:rPr>
        <w:fldChar w:fldCharType="separate"/>
      </w:r>
      <w:r>
        <w:rPr>
          <w:noProof/>
        </w:rPr>
        <w:t>35</w:t>
      </w:r>
      <w:r>
        <w:rPr>
          <w:noProof/>
        </w:rPr>
        <w:fldChar w:fldCharType="end"/>
      </w:r>
    </w:p>
    <w:p w:rsidR="00B92B1D" w:rsidRPr="00131735" w:rsidRDefault="00B92B1D">
      <w:pPr>
        <w:pStyle w:val="TOC5"/>
        <w:rPr>
          <w:rFonts w:ascii="Calibri" w:hAnsi="Calibri"/>
          <w:noProof/>
          <w:kern w:val="2"/>
          <w:sz w:val="22"/>
          <w:szCs w:val="22"/>
          <w:lang w:eastAsia="en-GB"/>
        </w:rPr>
      </w:pPr>
      <w:r>
        <w:rPr>
          <w:noProof/>
        </w:rPr>
        <w:t>4.1.1.9.3</w:t>
      </w:r>
      <w:r w:rsidRPr="00131735">
        <w:rPr>
          <w:rFonts w:ascii="Calibri" w:hAnsi="Calibri"/>
          <w:noProof/>
          <w:kern w:val="2"/>
          <w:sz w:val="22"/>
          <w:szCs w:val="22"/>
          <w:lang w:eastAsia="en-GB"/>
        </w:rPr>
        <w:tab/>
      </w:r>
      <w:r>
        <w:rPr>
          <w:noProof/>
        </w:rPr>
        <w:t>NG-RAN activation mechanisms for management based MDT data collections without IMSI/IMEI(SV)/SUPI selection in the case of split RAN architecture</w:t>
      </w:r>
      <w:r>
        <w:rPr>
          <w:noProof/>
        </w:rPr>
        <w:tab/>
      </w:r>
      <w:r>
        <w:rPr>
          <w:noProof/>
        </w:rPr>
        <w:fldChar w:fldCharType="begin" w:fldLock="1"/>
      </w:r>
      <w:r>
        <w:rPr>
          <w:noProof/>
        </w:rPr>
        <w:instrText xml:space="preserve"> PAGEREF _Toc155283052 \h </w:instrText>
      </w:r>
      <w:r>
        <w:rPr>
          <w:noProof/>
        </w:rPr>
      </w:r>
      <w:r>
        <w:rPr>
          <w:noProof/>
        </w:rPr>
        <w:fldChar w:fldCharType="separate"/>
      </w:r>
      <w:r>
        <w:rPr>
          <w:noProof/>
        </w:rPr>
        <w:t>39</w:t>
      </w:r>
      <w:r>
        <w:rPr>
          <w:noProof/>
        </w:rPr>
        <w:fldChar w:fldCharType="end"/>
      </w:r>
    </w:p>
    <w:p w:rsidR="00B92B1D" w:rsidRPr="00131735" w:rsidRDefault="00B92B1D">
      <w:pPr>
        <w:pStyle w:val="TOC3"/>
        <w:rPr>
          <w:rFonts w:ascii="Calibri" w:hAnsi="Calibri"/>
          <w:noProof/>
          <w:kern w:val="2"/>
          <w:sz w:val="22"/>
          <w:szCs w:val="22"/>
          <w:lang w:eastAsia="en-GB"/>
        </w:rPr>
      </w:pPr>
      <w:r>
        <w:rPr>
          <w:noProof/>
        </w:rPr>
        <w:t>4.1.2</w:t>
      </w:r>
      <w:r w:rsidRPr="00131735">
        <w:rPr>
          <w:rFonts w:ascii="Calibri" w:hAnsi="Calibri"/>
          <w:noProof/>
          <w:kern w:val="2"/>
          <w:sz w:val="22"/>
          <w:szCs w:val="22"/>
          <w:lang w:eastAsia="en-GB"/>
        </w:rPr>
        <w:tab/>
      </w:r>
      <w:r>
        <w:rPr>
          <w:noProof/>
        </w:rPr>
        <w:t>Signalling activation</w:t>
      </w:r>
      <w:r>
        <w:rPr>
          <w:noProof/>
        </w:rPr>
        <w:tab/>
      </w:r>
      <w:r>
        <w:rPr>
          <w:noProof/>
        </w:rPr>
        <w:fldChar w:fldCharType="begin" w:fldLock="1"/>
      </w:r>
      <w:r>
        <w:rPr>
          <w:noProof/>
        </w:rPr>
        <w:instrText xml:space="preserve"> PAGEREF _Toc155283053 \h </w:instrText>
      </w:r>
      <w:r>
        <w:rPr>
          <w:noProof/>
        </w:rPr>
      </w:r>
      <w:r>
        <w:rPr>
          <w:noProof/>
        </w:rPr>
        <w:fldChar w:fldCharType="separate"/>
      </w:r>
      <w:r>
        <w:rPr>
          <w:noProof/>
        </w:rPr>
        <w:t>41</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4.1.2.1</w:t>
      </w:r>
      <w:r w:rsidRPr="00131735">
        <w:rPr>
          <w:rFonts w:ascii="Calibri" w:hAnsi="Calibri"/>
          <w:noProof/>
          <w:kern w:val="2"/>
          <w:sz w:val="22"/>
          <w:szCs w:val="22"/>
          <w:lang w:eastAsia="en-GB"/>
        </w:rPr>
        <w:tab/>
      </w:r>
      <w:r>
        <w:rPr>
          <w:noProof/>
        </w:rPr>
        <w:t>General</w:t>
      </w:r>
      <w:r>
        <w:rPr>
          <w:noProof/>
        </w:rPr>
        <w:tab/>
      </w:r>
      <w:r>
        <w:rPr>
          <w:noProof/>
        </w:rPr>
        <w:fldChar w:fldCharType="begin" w:fldLock="1"/>
      </w:r>
      <w:r>
        <w:rPr>
          <w:noProof/>
        </w:rPr>
        <w:instrText xml:space="preserve"> PAGEREF _Toc155283054 \h </w:instrText>
      </w:r>
      <w:r>
        <w:rPr>
          <w:noProof/>
        </w:rPr>
      </w:r>
      <w:r>
        <w:rPr>
          <w:noProof/>
        </w:rPr>
        <w:fldChar w:fldCharType="separate"/>
      </w:r>
      <w:r>
        <w:rPr>
          <w:noProof/>
        </w:rPr>
        <w:t>41</w:t>
      </w:r>
      <w:r>
        <w:rPr>
          <w:noProof/>
        </w:rPr>
        <w:fldChar w:fldCharType="end"/>
      </w:r>
    </w:p>
    <w:p w:rsidR="00B92B1D" w:rsidRPr="00131735" w:rsidRDefault="00B92B1D">
      <w:pPr>
        <w:pStyle w:val="TOC5"/>
        <w:rPr>
          <w:rFonts w:ascii="Calibri" w:hAnsi="Calibri"/>
          <w:noProof/>
          <w:kern w:val="2"/>
          <w:sz w:val="22"/>
          <w:szCs w:val="22"/>
          <w:lang w:eastAsia="en-GB"/>
        </w:rPr>
      </w:pPr>
      <w:r>
        <w:rPr>
          <w:noProof/>
        </w:rPr>
        <w:t>4.1.2.1.1</w:t>
      </w:r>
      <w:r w:rsidRPr="00131735">
        <w:rPr>
          <w:rFonts w:ascii="Calibri" w:hAnsi="Calibri"/>
          <w:noProof/>
          <w:kern w:val="2"/>
          <w:sz w:val="22"/>
          <w:szCs w:val="22"/>
          <w:lang w:eastAsia="en-GB"/>
        </w:rPr>
        <w:tab/>
      </w:r>
      <w:r>
        <w:rPr>
          <w:noProof/>
        </w:rPr>
        <w:t>General signalling activation mechanisms for UMTS and EPS</w:t>
      </w:r>
      <w:r>
        <w:rPr>
          <w:noProof/>
        </w:rPr>
        <w:tab/>
      </w:r>
      <w:r>
        <w:rPr>
          <w:noProof/>
        </w:rPr>
        <w:fldChar w:fldCharType="begin" w:fldLock="1"/>
      </w:r>
      <w:r>
        <w:rPr>
          <w:noProof/>
        </w:rPr>
        <w:instrText xml:space="preserve"> PAGEREF _Toc155283055 \h </w:instrText>
      </w:r>
      <w:r>
        <w:rPr>
          <w:noProof/>
        </w:rPr>
      </w:r>
      <w:r>
        <w:rPr>
          <w:noProof/>
        </w:rPr>
        <w:fldChar w:fldCharType="separate"/>
      </w:r>
      <w:r>
        <w:rPr>
          <w:noProof/>
        </w:rPr>
        <w:t>41</w:t>
      </w:r>
      <w:r>
        <w:rPr>
          <w:noProof/>
        </w:rPr>
        <w:fldChar w:fldCharType="end"/>
      </w:r>
    </w:p>
    <w:p w:rsidR="00B92B1D" w:rsidRPr="00131735" w:rsidRDefault="00B92B1D">
      <w:pPr>
        <w:pStyle w:val="TOC5"/>
        <w:rPr>
          <w:rFonts w:ascii="Calibri" w:hAnsi="Calibri"/>
          <w:noProof/>
          <w:kern w:val="2"/>
          <w:sz w:val="22"/>
          <w:szCs w:val="22"/>
          <w:lang w:eastAsia="en-GB"/>
        </w:rPr>
      </w:pPr>
      <w:r>
        <w:rPr>
          <w:noProof/>
          <w:lang w:eastAsia="zh-CN"/>
        </w:rPr>
        <w:t>4.1.2.1.2</w:t>
      </w:r>
      <w:r w:rsidRPr="00131735">
        <w:rPr>
          <w:rFonts w:ascii="Calibri" w:hAnsi="Calibri"/>
          <w:noProof/>
          <w:kern w:val="2"/>
          <w:sz w:val="22"/>
          <w:szCs w:val="22"/>
          <w:lang w:eastAsia="en-GB"/>
        </w:rPr>
        <w:tab/>
      </w:r>
      <w:r>
        <w:rPr>
          <w:noProof/>
          <w:lang w:eastAsia="zh-CN"/>
        </w:rPr>
        <w:t>General signalling activation mechanisms for 5GS</w:t>
      </w:r>
      <w:r>
        <w:rPr>
          <w:noProof/>
        </w:rPr>
        <w:tab/>
      </w:r>
      <w:r>
        <w:rPr>
          <w:noProof/>
        </w:rPr>
        <w:fldChar w:fldCharType="begin" w:fldLock="1"/>
      </w:r>
      <w:r>
        <w:rPr>
          <w:noProof/>
        </w:rPr>
        <w:instrText xml:space="preserve"> PAGEREF _Toc155283056 \h </w:instrText>
      </w:r>
      <w:r>
        <w:rPr>
          <w:noProof/>
        </w:rPr>
      </w:r>
      <w:r>
        <w:rPr>
          <w:noProof/>
        </w:rPr>
        <w:fldChar w:fldCharType="separate"/>
      </w:r>
      <w:r>
        <w:rPr>
          <w:noProof/>
        </w:rPr>
        <w:t>41</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4.1.2.2</w:t>
      </w:r>
      <w:r w:rsidRPr="00131735">
        <w:rPr>
          <w:rFonts w:ascii="Calibri" w:hAnsi="Calibri"/>
          <w:noProof/>
          <w:kern w:val="2"/>
          <w:sz w:val="22"/>
          <w:szCs w:val="22"/>
          <w:lang w:eastAsia="en-GB"/>
        </w:rPr>
        <w:tab/>
      </w:r>
      <w:r>
        <w:rPr>
          <w:noProof/>
        </w:rPr>
        <w:t>Intra PLMN signalling activation for UMTS and EPS</w:t>
      </w:r>
      <w:r>
        <w:rPr>
          <w:noProof/>
        </w:rPr>
        <w:tab/>
      </w:r>
      <w:r>
        <w:rPr>
          <w:noProof/>
        </w:rPr>
        <w:fldChar w:fldCharType="begin" w:fldLock="1"/>
      </w:r>
      <w:r>
        <w:rPr>
          <w:noProof/>
        </w:rPr>
        <w:instrText xml:space="preserve"> PAGEREF _Toc155283057 \h </w:instrText>
      </w:r>
      <w:r>
        <w:rPr>
          <w:noProof/>
        </w:rPr>
      </w:r>
      <w:r>
        <w:rPr>
          <w:noProof/>
        </w:rPr>
        <w:fldChar w:fldCharType="separate"/>
      </w:r>
      <w:r>
        <w:rPr>
          <w:noProof/>
        </w:rPr>
        <w:t>43</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4.1.2.3</w:t>
      </w:r>
      <w:r w:rsidRPr="00131735">
        <w:rPr>
          <w:rFonts w:ascii="Calibri" w:hAnsi="Calibri"/>
          <w:noProof/>
          <w:kern w:val="2"/>
          <w:sz w:val="22"/>
          <w:szCs w:val="22"/>
          <w:lang w:eastAsia="en-GB"/>
        </w:rPr>
        <w:tab/>
      </w:r>
      <w:r>
        <w:rPr>
          <w:noProof/>
        </w:rPr>
        <w:t>Inter PLMN Signalling Activation for UMTS and EPS</w:t>
      </w:r>
      <w:r>
        <w:rPr>
          <w:noProof/>
        </w:rPr>
        <w:tab/>
      </w:r>
      <w:r>
        <w:rPr>
          <w:noProof/>
        </w:rPr>
        <w:fldChar w:fldCharType="begin" w:fldLock="1"/>
      </w:r>
      <w:r>
        <w:rPr>
          <w:noProof/>
        </w:rPr>
        <w:instrText xml:space="preserve"> PAGEREF _Toc155283058 \h </w:instrText>
      </w:r>
      <w:r>
        <w:rPr>
          <w:noProof/>
        </w:rPr>
      </w:r>
      <w:r>
        <w:rPr>
          <w:noProof/>
        </w:rPr>
        <w:fldChar w:fldCharType="separate"/>
      </w:r>
      <w:r>
        <w:rPr>
          <w:noProof/>
        </w:rPr>
        <w:t>44</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4.1.2.4</w:t>
      </w:r>
      <w:r w:rsidRPr="00131735">
        <w:rPr>
          <w:rFonts w:ascii="Calibri" w:hAnsi="Calibri"/>
          <w:noProof/>
          <w:kern w:val="2"/>
          <w:sz w:val="22"/>
          <w:szCs w:val="22"/>
          <w:lang w:eastAsia="en-GB"/>
        </w:rPr>
        <w:tab/>
      </w:r>
      <w:r>
        <w:rPr>
          <w:noProof/>
        </w:rPr>
        <w:t>UTRAN activation mechanisms</w:t>
      </w:r>
      <w:r>
        <w:rPr>
          <w:noProof/>
        </w:rPr>
        <w:tab/>
      </w:r>
      <w:r>
        <w:rPr>
          <w:noProof/>
        </w:rPr>
        <w:fldChar w:fldCharType="begin" w:fldLock="1"/>
      </w:r>
      <w:r>
        <w:rPr>
          <w:noProof/>
        </w:rPr>
        <w:instrText xml:space="preserve"> PAGEREF _Toc155283059 \h </w:instrText>
      </w:r>
      <w:r>
        <w:rPr>
          <w:noProof/>
        </w:rPr>
      </w:r>
      <w:r>
        <w:rPr>
          <w:noProof/>
        </w:rPr>
        <w:fldChar w:fldCharType="separate"/>
      </w:r>
      <w:r>
        <w:rPr>
          <w:noProof/>
        </w:rPr>
        <w:t>46</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4.1.2.5</w:t>
      </w:r>
      <w:r w:rsidRPr="00131735">
        <w:rPr>
          <w:rFonts w:ascii="Calibri" w:hAnsi="Calibri"/>
          <w:noProof/>
          <w:kern w:val="2"/>
          <w:sz w:val="22"/>
          <w:szCs w:val="22"/>
          <w:lang w:eastAsia="en-GB"/>
        </w:rPr>
        <w:tab/>
      </w:r>
      <w:r>
        <w:rPr>
          <w:noProof/>
        </w:rPr>
        <w:t>PS Domain activation mechanisms</w:t>
      </w:r>
      <w:r>
        <w:rPr>
          <w:noProof/>
        </w:rPr>
        <w:tab/>
      </w:r>
      <w:r>
        <w:rPr>
          <w:noProof/>
        </w:rPr>
        <w:fldChar w:fldCharType="begin" w:fldLock="1"/>
      </w:r>
      <w:r>
        <w:rPr>
          <w:noProof/>
        </w:rPr>
        <w:instrText xml:space="preserve"> PAGEREF _Toc155283060 \h </w:instrText>
      </w:r>
      <w:r>
        <w:rPr>
          <w:noProof/>
        </w:rPr>
      </w:r>
      <w:r>
        <w:rPr>
          <w:noProof/>
        </w:rPr>
        <w:fldChar w:fldCharType="separate"/>
      </w:r>
      <w:r>
        <w:rPr>
          <w:noProof/>
        </w:rPr>
        <w:t>46</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4.1.2.6</w:t>
      </w:r>
      <w:r w:rsidRPr="00131735">
        <w:rPr>
          <w:rFonts w:ascii="Calibri" w:hAnsi="Calibri"/>
          <w:noProof/>
          <w:kern w:val="2"/>
          <w:sz w:val="22"/>
          <w:szCs w:val="22"/>
          <w:lang w:eastAsia="en-GB"/>
        </w:rPr>
        <w:tab/>
      </w:r>
      <w:r>
        <w:rPr>
          <w:noProof/>
        </w:rPr>
        <w:t>CS Domain activation mechanisms</w:t>
      </w:r>
      <w:r>
        <w:rPr>
          <w:noProof/>
        </w:rPr>
        <w:tab/>
      </w:r>
      <w:r>
        <w:rPr>
          <w:noProof/>
        </w:rPr>
        <w:fldChar w:fldCharType="begin" w:fldLock="1"/>
      </w:r>
      <w:r>
        <w:rPr>
          <w:noProof/>
        </w:rPr>
        <w:instrText xml:space="preserve"> PAGEREF _Toc155283061 \h </w:instrText>
      </w:r>
      <w:r>
        <w:rPr>
          <w:noProof/>
        </w:rPr>
      </w:r>
      <w:r>
        <w:rPr>
          <w:noProof/>
        </w:rPr>
        <w:fldChar w:fldCharType="separate"/>
      </w:r>
      <w:r>
        <w:rPr>
          <w:noProof/>
        </w:rPr>
        <w:t>50</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4.1.2.7</w:t>
      </w:r>
      <w:r w:rsidRPr="00131735">
        <w:rPr>
          <w:rFonts w:ascii="Calibri" w:hAnsi="Calibri"/>
          <w:noProof/>
          <w:kern w:val="2"/>
          <w:sz w:val="22"/>
          <w:szCs w:val="22"/>
          <w:lang w:eastAsia="en-GB"/>
        </w:rPr>
        <w:tab/>
      </w:r>
      <w:r>
        <w:rPr>
          <w:noProof/>
        </w:rPr>
        <w:t>Void</w:t>
      </w:r>
      <w:r>
        <w:rPr>
          <w:noProof/>
        </w:rPr>
        <w:tab/>
      </w:r>
      <w:r>
        <w:rPr>
          <w:noProof/>
        </w:rPr>
        <w:fldChar w:fldCharType="begin" w:fldLock="1"/>
      </w:r>
      <w:r>
        <w:rPr>
          <w:noProof/>
        </w:rPr>
        <w:instrText xml:space="preserve"> PAGEREF _Toc155283062 \h </w:instrText>
      </w:r>
      <w:r>
        <w:rPr>
          <w:noProof/>
        </w:rPr>
      </w:r>
      <w:r>
        <w:rPr>
          <w:noProof/>
        </w:rPr>
        <w:fldChar w:fldCharType="separate"/>
      </w:r>
      <w:r>
        <w:rPr>
          <w:noProof/>
        </w:rPr>
        <w:t>51</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4.1.2.8</w:t>
      </w:r>
      <w:r w:rsidRPr="00131735">
        <w:rPr>
          <w:rFonts w:ascii="Calibri" w:hAnsi="Calibri"/>
          <w:noProof/>
          <w:kern w:val="2"/>
          <w:sz w:val="22"/>
          <w:szCs w:val="22"/>
          <w:lang w:eastAsia="en-GB"/>
        </w:rPr>
        <w:tab/>
      </w:r>
      <w:r>
        <w:rPr>
          <w:noProof/>
        </w:rPr>
        <w:t>Tracing roaming subscribers</w:t>
      </w:r>
      <w:r>
        <w:rPr>
          <w:noProof/>
        </w:rPr>
        <w:tab/>
      </w:r>
      <w:r>
        <w:rPr>
          <w:noProof/>
        </w:rPr>
        <w:fldChar w:fldCharType="begin" w:fldLock="1"/>
      </w:r>
      <w:r>
        <w:rPr>
          <w:noProof/>
        </w:rPr>
        <w:instrText xml:space="preserve"> PAGEREF _Toc155283063 \h </w:instrText>
      </w:r>
      <w:r>
        <w:rPr>
          <w:noProof/>
        </w:rPr>
      </w:r>
      <w:r>
        <w:rPr>
          <w:noProof/>
        </w:rPr>
        <w:fldChar w:fldCharType="separate"/>
      </w:r>
      <w:r>
        <w:rPr>
          <w:noProof/>
        </w:rPr>
        <w:t>51</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4.1.2.9</w:t>
      </w:r>
      <w:r w:rsidRPr="00131735">
        <w:rPr>
          <w:rFonts w:ascii="Calibri" w:hAnsi="Calibri"/>
          <w:noProof/>
          <w:kern w:val="2"/>
          <w:sz w:val="22"/>
          <w:szCs w:val="22"/>
          <w:lang w:eastAsia="en-GB"/>
        </w:rPr>
        <w:tab/>
      </w:r>
      <w:r>
        <w:rPr>
          <w:noProof/>
        </w:rPr>
        <w:t>Service Level Tracing for IMS activation mechanisms</w:t>
      </w:r>
      <w:r>
        <w:rPr>
          <w:noProof/>
        </w:rPr>
        <w:tab/>
      </w:r>
      <w:r>
        <w:rPr>
          <w:noProof/>
        </w:rPr>
        <w:fldChar w:fldCharType="begin" w:fldLock="1"/>
      </w:r>
      <w:r>
        <w:rPr>
          <w:noProof/>
        </w:rPr>
        <w:instrText xml:space="preserve"> PAGEREF _Toc155283064 \h </w:instrText>
      </w:r>
      <w:r>
        <w:rPr>
          <w:noProof/>
        </w:rPr>
      </w:r>
      <w:r>
        <w:rPr>
          <w:noProof/>
        </w:rPr>
        <w:fldChar w:fldCharType="separate"/>
      </w:r>
      <w:r>
        <w:rPr>
          <w:noProof/>
        </w:rPr>
        <w:t>51</w:t>
      </w:r>
      <w:r>
        <w:rPr>
          <w:noProof/>
        </w:rPr>
        <w:fldChar w:fldCharType="end"/>
      </w:r>
    </w:p>
    <w:p w:rsidR="00B92B1D" w:rsidRPr="00131735" w:rsidRDefault="00B92B1D">
      <w:pPr>
        <w:pStyle w:val="TOC5"/>
        <w:rPr>
          <w:rFonts w:ascii="Calibri" w:hAnsi="Calibri"/>
          <w:noProof/>
          <w:kern w:val="2"/>
          <w:sz w:val="22"/>
          <w:szCs w:val="22"/>
          <w:lang w:eastAsia="en-GB"/>
        </w:rPr>
      </w:pPr>
      <w:r>
        <w:rPr>
          <w:noProof/>
        </w:rPr>
        <w:t>4.1.2.9.1</w:t>
      </w:r>
      <w:r w:rsidRPr="00131735">
        <w:rPr>
          <w:rFonts w:ascii="Calibri" w:hAnsi="Calibri"/>
          <w:noProof/>
          <w:kern w:val="2"/>
          <w:sz w:val="22"/>
          <w:szCs w:val="22"/>
          <w:lang w:eastAsia="en-GB"/>
        </w:rPr>
        <w:tab/>
      </w:r>
      <w:r>
        <w:rPr>
          <w:noProof/>
        </w:rPr>
        <w:t>General</w:t>
      </w:r>
      <w:r>
        <w:rPr>
          <w:noProof/>
        </w:rPr>
        <w:tab/>
      </w:r>
      <w:r>
        <w:rPr>
          <w:noProof/>
        </w:rPr>
        <w:fldChar w:fldCharType="begin" w:fldLock="1"/>
      </w:r>
      <w:r>
        <w:rPr>
          <w:noProof/>
        </w:rPr>
        <w:instrText xml:space="preserve"> PAGEREF _Toc155283065 \h </w:instrText>
      </w:r>
      <w:r>
        <w:rPr>
          <w:noProof/>
        </w:rPr>
      </w:r>
      <w:r>
        <w:rPr>
          <w:noProof/>
        </w:rPr>
        <w:fldChar w:fldCharType="separate"/>
      </w:r>
      <w:r>
        <w:rPr>
          <w:noProof/>
        </w:rPr>
        <w:t>51</w:t>
      </w:r>
      <w:r>
        <w:rPr>
          <w:noProof/>
        </w:rPr>
        <w:fldChar w:fldCharType="end"/>
      </w:r>
    </w:p>
    <w:p w:rsidR="00B92B1D" w:rsidRPr="00131735" w:rsidRDefault="00B92B1D">
      <w:pPr>
        <w:pStyle w:val="TOC5"/>
        <w:rPr>
          <w:rFonts w:ascii="Calibri" w:hAnsi="Calibri"/>
          <w:noProof/>
          <w:kern w:val="2"/>
          <w:sz w:val="22"/>
          <w:szCs w:val="22"/>
          <w:lang w:eastAsia="en-GB"/>
        </w:rPr>
      </w:pPr>
      <w:r>
        <w:rPr>
          <w:noProof/>
        </w:rPr>
        <w:t>4.1.2.9.2</w:t>
      </w:r>
      <w:r w:rsidRPr="00131735">
        <w:rPr>
          <w:rFonts w:ascii="Calibri" w:hAnsi="Calibri"/>
          <w:noProof/>
          <w:kern w:val="2"/>
          <w:sz w:val="22"/>
          <w:szCs w:val="22"/>
          <w:lang w:eastAsia="en-GB"/>
        </w:rPr>
        <w:tab/>
      </w:r>
      <w:r>
        <w:rPr>
          <w:noProof/>
        </w:rPr>
        <w:t>Trace session activation for non-registered UE</w:t>
      </w:r>
      <w:r>
        <w:rPr>
          <w:noProof/>
        </w:rPr>
        <w:tab/>
      </w:r>
      <w:r>
        <w:rPr>
          <w:noProof/>
        </w:rPr>
        <w:fldChar w:fldCharType="begin" w:fldLock="1"/>
      </w:r>
      <w:r>
        <w:rPr>
          <w:noProof/>
        </w:rPr>
        <w:instrText xml:space="preserve"> PAGEREF _Toc155283066 \h </w:instrText>
      </w:r>
      <w:r>
        <w:rPr>
          <w:noProof/>
        </w:rPr>
      </w:r>
      <w:r>
        <w:rPr>
          <w:noProof/>
        </w:rPr>
        <w:fldChar w:fldCharType="separate"/>
      </w:r>
      <w:r>
        <w:rPr>
          <w:noProof/>
        </w:rPr>
        <w:t>53</w:t>
      </w:r>
      <w:r>
        <w:rPr>
          <w:noProof/>
        </w:rPr>
        <w:fldChar w:fldCharType="end"/>
      </w:r>
    </w:p>
    <w:p w:rsidR="00B92B1D" w:rsidRPr="00131735" w:rsidRDefault="00B92B1D">
      <w:pPr>
        <w:pStyle w:val="TOC5"/>
        <w:rPr>
          <w:rFonts w:ascii="Calibri" w:hAnsi="Calibri"/>
          <w:noProof/>
          <w:kern w:val="2"/>
          <w:sz w:val="22"/>
          <w:szCs w:val="22"/>
          <w:lang w:eastAsia="en-GB"/>
        </w:rPr>
      </w:pPr>
      <w:r>
        <w:rPr>
          <w:noProof/>
        </w:rPr>
        <w:t>4.1.2.9.3</w:t>
      </w:r>
      <w:r w:rsidRPr="00131735">
        <w:rPr>
          <w:rFonts w:ascii="Calibri" w:hAnsi="Calibri"/>
          <w:noProof/>
          <w:kern w:val="2"/>
          <w:sz w:val="22"/>
          <w:szCs w:val="22"/>
          <w:lang w:eastAsia="en-GB"/>
        </w:rPr>
        <w:tab/>
      </w:r>
      <w:r>
        <w:rPr>
          <w:noProof/>
        </w:rPr>
        <w:t>Trace session activation for a registered UE</w:t>
      </w:r>
      <w:r>
        <w:rPr>
          <w:noProof/>
        </w:rPr>
        <w:tab/>
      </w:r>
      <w:r>
        <w:rPr>
          <w:noProof/>
        </w:rPr>
        <w:fldChar w:fldCharType="begin" w:fldLock="1"/>
      </w:r>
      <w:r>
        <w:rPr>
          <w:noProof/>
        </w:rPr>
        <w:instrText xml:space="preserve"> PAGEREF _Toc155283067 \h </w:instrText>
      </w:r>
      <w:r>
        <w:rPr>
          <w:noProof/>
        </w:rPr>
      </w:r>
      <w:r>
        <w:rPr>
          <w:noProof/>
        </w:rPr>
        <w:fldChar w:fldCharType="separate"/>
      </w:r>
      <w:r>
        <w:rPr>
          <w:noProof/>
        </w:rPr>
        <w:t>57</w:t>
      </w:r>
      <w:r>
        <w:rPr>
          <w:noProof/>
        </w:rPr>
        <w:fldChar w:fldCharType="end"/>
      </w:r>
    </w:p>
    <w:p w:rsidR="00B92B1D" w:rsidRPr="00131735" w:rsidRDefault="00B92B1D">
      <w:pPr>
        <w:pStyle w:val="TOC5"/>
        <w:rPr>
          <w:rFonts w:ascii="Calibri" w:hAnsi="Calibri"/>
          <w:noProof/>
          <w:kern w:val="2"/>
          <w:sz w:val="22"/>
          <w:szCs w:val="22"/>
          <w:lang w:eastAsia="en-GB"/>
        </w:rPr>
      </w:pPr>
      <w:r>
        <w:rPr>
          <w:noProof/>
        </w:rPr>
        <w:t>4.1.2.9.4</w:t>
      </w:r>
      <w:r w:rsidRPr="00131735">
        <w:rPr>
          <w:rFonts w:ascii="Calibri" w:hAnsi="Calibri"/>
          <w:noProof/>
          <w:kern w:val="2"/>
          <w:sz w:val="22"/>
          <w:szCs w:val="22"/>
          <w:lang w:eastAsia="en-GB"/>
        </w:rPr>
        <w:tab/>
      </w:r>
      <w:r>
        <w:rPr>
          <w:noProof/>
        </w:rPr>
        <w:t>Trace session activation at the UE</w:t>
      </w:r>
      <w:r>
        <w:rPr>
          <w:noProof/>
        </w:rPr>
        <w:tab/>
      </w:r>
      <w:r>
        <w:rPr>
          <w:noProof/>
        </w:rPr>
        <w:fldChar w:fldCharType="begin" w:fldLock="1"/>
      </w:r>
      <w:r>
        <w:rPr>
          <w:noProof/>
        </w:rPr>
        <w:instrText xml:space="preserve"> PAGEREF _Toc155283068 \h </w:instrText>
      </w:r>
      <w:r>
        <w:rPr>
          <w:noProof/>
        </w:rPr>
      </w:r>
      <w:r>
        <w:rPr>
          <w:noProof/>
        </w:rPr>
        <w:fldChar w:fldCharType="separate"/>
      </w:r>
      <w:r>
        <w:rPr>
          <w:noProof/>
        </w:rPr>
        <w:t>58</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4.1.2.10</w:t>
      </w:r>
      <w:r w:rsidRPr="00131735">
        <w:rPr>
          <w:rFonts w:ascii="Calibri" w:hAnsi="Calibri"/>
          <w:noProof/>
          <w:kern w:val="2"/>
          <w:sz w:val="22"/>
          <w:szCs w:val="22"/>
          <w:lang w:eastAsia="en-GB"/>
        </w:rPr>
        <w:tab/>
      </w:r>
      <w:r>
        <w:rPr>
          <w:noProof/>
        </w:rPr>
        <w:t>EPC activation mechanism</w:t>
      </w:r>
      <w:r>
        <w:rPr>
          <w:noProof/>
        </w:rPr>
        <w:tab/>
      </w:r>
      <w:r>
        <w:rPr>
          <w:noProof/>
        </w:rPr>
        <w:fldChar w:fldCharType="begin" w:fldLock="1"/>
      </w:r>
      <w:r>
        <w:rPr>
          <w:noProof/>
        </w:rPr>
        <w:instrText xml:space="preserve"> PAGEREF _Toc155283069 \h </w:instrText>
      </w:r>
      <w:r>
        <w:rPr>
          <w:noProof/>
        </w:rPr>
      </w:r>
      <w:r>
        <w:rPr>
          <w:noProof/>
        </w:rPr>
        <w:fldChar w:fldCharType="separate"/>
      </w:r>
      <w:r>
        <w:rPr>
          <w:noProof/>
        </w:rPr>
        <w:t>59</w:t>
      </w:r>
      <w:r>
        <w:rPr>
          <w:noProof/>
        </w:rPr>
        <w:fldChar w:fldCharType="end"/>
      </w:r>
    </w:p>
    <w:p w:rsidR="00B92B1D" w:rsidRPr="00131735" w:rsidRDefault="00B92B1D">
      <w:pPr>
        <w:pStyle w:val="TOC5"/>
        <w:rPr>
          <w:rFonts w:ascii="Calibri" w:hAnsi="Calibri"/>
          <w:noProof/>
          <w:kern w:val="2"/>
          <w:sz w:val="22"/>
          <w:szCs w:val="22"/>
          <w:lang w:eastAsia="en-GB"/>
        </w:rPr>
      </w:pPr>
      <w:r>
        <w:rPr>
          <w:noProof/>
        </w:rPr>
        <w:t>4.1.2.10.1</w:t>
      </w:r>
      <w:r w:rsidRPr="00131735">
        <w:rPr>
          <w:rFonts w:ascii="Calibri" w:hAnsi="Calibri"/>
          <w:noProof/>
          <w:kern w:val="2"/>
          <w:sz w:val="22"/>
          <w:szCs w:val="22"/>
          <w:lang w:eastAsia="en-GB"/>
        </w:rPr>
        <w:tab/>
      </w:r>
      <w:r>
        <w:rPr>
          <w:noProof/>
        </w:rPr>
        <w:t>UE attached to EPC via E-UTRAN</w:t>
      </w:r>
      <w:r>
        <w:rPr>
          <w:noProof/>
        </w:rPr>
        <w:tab/>
      </w:r>
      <w:r>
        <w:rPr>
          <w:noProof/>
        </w:rPr>
        <w:fldChar w:fldCharType="begin" w:fldLock="1"/>
      </w:r>
      <w:r>
        <w:rPr>
          <w:noProof/>
        </w:rPr>
        <w:instrText xml:space="preserve"> PAGEREF _Toc155283070 \h </w:instrText>
      </w:r>
      <w:r>
        <w:rPr>
          <w:noProof/>
        </w:rPr>
      </w:r>
      <w:r>
        <w:rPr>
          <w:noProof/>
        </w:rPr>
        <w:fldChar w:fldCharType="separate"/>
      </w:r>
      <w:r>
        <w:rPr>
          <w:noProof/>
        </w:rPr>
        <w:t>59</w:t>
      </w:r>
      <w:r>
        <w:rPr>
          <w:noProof/>
        </w:rPr>
        <w:fldChar w:fldCharType="end"/>
      </w:r>
    </w:p>
    <w:p w:rsidR="00B92B1D" w:rsidRPr="00131735" w:rsidRDefault="00B92B1D">
      <w:pPr>
        <w:pStyle w:val="TOC5"/>
        <w:rPr>
          <w:rFonts w:ascii="Calibri" w:hAnsi="Calibri"/>
          <w:noProof/>
          <w:kern w:val="2"/>
          <w:sz w:val="22"/>
          <w:szCs w:val="22"/>
          <w:lang w:eastAsia="en-GB"/>
        </w:rPr>
      </w:pPr>
      <w:r w:rsidRPr="00550FE4">
        <w:rPr>
          <w:rFonts w:cs="Arial"/>
          <w:noProof/>
        </w:rPr>
        <w:t>4.1.2.10.2</w:t>
      </w:r>
      <w:r w:rsidRPr="00131735">
        <w:rPr>
          <w:rFonts w:ascii="Calibri" w:hAnsi="Calibri"/>
          <w:noProof/>
          <w:kern w:val="2"/>
          <w:sz w:val="22"/>
          <w:szCs w:val="22"/>
          <w:lang w:eastAsia="en-GB"/>
        </w:rPr>
        <w:tab/>
      </w:r>
      <w:r>
        <w:rPr>
          <w:noProof/>
        </w:rPr>
        <w:t xml:space="preserve">UE attached to EPC via </w:t>
      </w:r>
      <w:r w:rsidRPr="00550FE4">
        <w:rPr>
          <w:i/>
          <w:noProof/>
        </w:rPr>
        <w:t xml:space="preserve">non-3GPP </w:t>
      </w:r>
      <w:r>
        <w:rPr>
          <w:noProof/>
        </w:rPr>
        <w:t>accesses with DSMIPv6 on S2c or PMIP on S2a/S2b</w:t>
      </w:r>
      <w:r>
        <w:rPr>
          <w:noProof/>
        </w:rPr>
        <w:tab/>
      </w:r>
      <w:r>
        <w:rPr>
          <w:noProof/>
        </w:rPr>
        <w:fldChar w:fldCharType="begin" w:fldLock="1"/>
      </w:r>
      <w:r>
        <w:rPr>
          <w:noProof/>
        </w:rPr>
        <w:instrText xml:space="preserve"> PAGEREF _Toc155283071 \h </w:instrText>
      </w:r>
      <w:r>
        <w:rPr>
          <w:noProof/>
        </w:rPr>
      </w:r>
      <w:r>
        <w:rPr>
          <w:noProof/>
        </w:rPr>
        <w:fldChar w:fldCharType="separate"/>
      </w:r>
      <w:r>
        <w:rPr>
          <w:noProof/>
        </w:rPr>
        <w:t>62</w:t>
      </w:r>
      <w:r>
        <w:rPr>
          <w:noProof/>
        </w:rPr>
        <w:fldChar w:fldCharType="end"/>
      </w:r>
    </w:p>
    <w:p w:rsidR="00B92B1D" w:rsidRPr="00131735" w:rsidRDefault="00B92B1D">
      <w:pPr>
        <w:pStyle w:val="TOC5"/>
        <w:rPr>
          <w:rFonts w:ascii="Calibri" w:hAnsi="Calibri"/>
          <w:noProof/>
          <w:kern w:val="2"/>
          <w:sz w:val="22"/>
          <w:szCs w:val="22"/>
          <w:lang w:eastAsia="en-GB"/>
        </w:rPr>
      </w:pPr>
      <w:r>
        <w:rPr>
          <w:noProof/>
        </w:rPr>
        <w:t>4.1.2.10.3</w:t>
      </w:r>
      <w:r w:rsidRPr="00131735">
        <w:rPr>
          <w:rFonts w:ascii="Calibri" w:hAnsi="Calibri"/>
          <w:noProof/>
          <w:kern w:val="2"/>
          <w:sz w:val="22"/>
          <w:szCs w:val="22"/>
          <w:lang w:eastAsia="en-GB"/>
        </w:rPr>
        <w:tab/>
      </w:r>
      <w:r>
        <w:rPr>
          <w:noProof/>
        </w:rPr>
        <w:t>UE attached to EPC via non-3GPP accesses with GTP on S2b interface</w:t>
      </w:r>
      <w:r>
        <w:rPr>
          <w:noProof/>
        </w:rPr>
        <w:tab/>
      </w:r>
      <w:r>
        <w:rPr>
          <w:noProof/>
        </w:rPr>
        <w:fldChar w:fldCharType="begin" w:fldLock="1"/>
      </w:r>
      <w:r>
        <w:rPr>
          <w:noProof/>
        </w:rPr>
        <w:instrText xml:space="preserve"> PAGEREF _Toc155283072 \h </w:instrText>
      </w:r>
      <w:r>
        <w:rPr>
          <w:noProof/>
        </w:rPr>
      </w:r>
      <w:r>
        <w:rPr>
          <w:noProof/>
        </w:rPr>
        <w:fldChar w:fldCharType="separate"/>
      </w:r>
      <w:r>
        <w:rPr>
          <w:noProof/>
        </w:rPr>
        <w:t>63</w:t>
      </w:r>
      <w:r>
        <w:rPr>
          <w:noProof/>
        </w:rPr>
        <w:fldChar w:fldCharType="end"/>
      </w:r>
    </w:p>
    <w:p w:rsidR="00B92B1D" w:rsidRPr="00131735" w:rsidRDefault="00B92B1D">
      <w:pPr>
        <w:pStyle w:val="TOC5"/>
        <w:rPr>
          <w:rFonts w:ascii="Calibri" w:hAnsi="Calibri"/>
          <w:noProof/>
          <w:kern w:val="2"/>
          <w:sz w:val="22"/>
          <w:szCs w:val="22"/>
          <w:lang w:eastAsia="en-GB"/>
        </w:rPr>
      </w:pPr>
      <w:r w:rsidRPr="00550FE4">
        <w:rPr>
          <w:noProof/>
          <w:lang w:val="nb-NO"/>
        </w:rPr>
        <w:t>4.1.2.10.4</w:t>
      </w:r>
      <w:r w:rsidRPr="00131735">
        <w:rPr>
          <w:rFonts w:ascii="Calibri" w:hAnsi="Calibri"/>
          <w:noProof/>
          <w:kern w:val="2"/>
          <w:sz w:val="22"/>
          <w:szCs w:val="22"/>
          <w:lang w:eastAsia="en-GB"/>
        </w:rPr>
        <w:tab/>
      </w:r>
      <w:r w:rsidRPr="00550FE4">
        <w:rPr>
          <w:noProof/>
          <w:lang w:val="nb-NO"/>
        </w:rPr>
        <w:t>Inter-RAT handover from E-UTRAN to UTRAN</w:t>
      </w:r>
      <w:r>
        <w:rPr>
          <w:noProof/>
        </w:rPr>
        <w:tab/>
      </w:r>
      <w:r>
        <w:rPr>
          <w:noProof/>
        </w:rPr>
        <w:fldChar w:fldCharType="begin" w:fldLock="1"/>
      </w:r>
      <w:r>
        <w:rPr>
          <w:noProof/>
        </w:rPr>
        <w:instrText xml:space="preserve"> PAGEREF _Toc155283073 \h </w:instrText>
      </w:r>
      <w:r>
        <w:rPr>
          <w:noProof/>
        </w:rPr>
      </w:r>
      <w:r>
        <w:rPr>
          <w:noProof/>
        </w:rPr>
        <w:fldChar w:fldCharType="separate"/>
      </w:r>
      <w:r>
        <w:rPr>
          <w:noProof/>
        </w:rPr>
        <w:t>65</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4.1.2.11</w:t>
      </w:r>
      <w:r w:rsidRPr="00131735">
        <w:rPr>
          <w:rFonts w:ascii="Calibri" w:hAnsi="Calibri"/>
          <w:noProof/>
          <w:kern w:val="2"/>
          <w:sz w:val="22"/>
          <w:szCs w:val="22"/>
          <w:lang w:eastAsia="en-GB"/>
        </w:rPr>
        <w:tab/>
      </w:r>
      <w:r>
        <w:rPr>
          <w:noProof/>
        </w:rPr>
        <w:t>E-UTRAN activation mechanisms</w:t>
      </w:r>
      <w:r>
        <w:rPr>
          <w:noProof/>
        </w:rPr>
        <w:tab/>
      </w:r>
      <w:r>
        <w:rPr>
          <w:noProof/>
        </w:rPr>
        <w:fldChar w:fldCharType="begin" w:fldLock="1"/>
      </w:r>
      <w:r>
        <w:rPr>
          <w:noProof/>
        </w:rPr>
        <w:instrText xml:space="preserve"> PAGEREF _Toc155283074 \h </w:instrText>
      </w:r>
      <w:r>
        <w:rPr>
          <w:noProof/>
        </w:rPr>
      </w:r>
      <w:r>
        <w:rPr>
          <w:noProof/>
        </w:rPr>
        <w:fldChar w:fldCharType="separate"/>
      </w:r>
      <w:r>
        <w:rPr>
          <w:noProof/>
        </w:rPr>
        <w:t>67</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4.1.2.</w:t>
      </w:r>
      <w:r>
        <w:rPr>
          <w:noProof/>
          <w:lang w:eastAsia="zh-CN"/>
        </w:rPr>
        <w:t>12</w:t>
      </w:r>
      <w:r w:rsidRPr="00131735">
        <w:rPr>
          <w:rFonts w:ascii="Calibri" w:hAnsi="Calibri"/>
          <w:noProof/>
          <w:kern w:val="2"/>
          <w:sz w:val="22"/>
          <w:szCs w:val="22"/>
          <w:lang w:eastAsia="en-GB"/>
        </w:rPr>
        <w:tab/>
      </w:r>
      <w:r>
        <w:rPr>
          <w:noProof/>
          <w:lang w:eastAsia="zh-CN"/>
        </w:rPr>
        <w:t>EPC and E-UTRAN Activation mechanism for MDT</w:t>
      </w:r>
      <w:r>
        <w:rPr>
          <w:noProof/>
        </w:rPr>
        <w:tab/>
      </w:r>
      <w:r>
        <w:rPr>
          <w:noProof/>
        </w:rPr>
        <w:fldChar w:fldCharType="begin" w:fldLock="1"/>
      </w:r>
      <w:r>
        <w:rPr>
          <w:noProof/>
        </w:rPr>
        <w:instrText xml:space="preserve"> PAGEREF _Toc155283075 \h </w:instrText>
      </w:r>
      <w:r>
        <w:rPr>
          <w:noProof/>
        </w:rPr>
      </w:r>
      <w:r>
        <w:rPr>
          <w:noProof/>
        </w:rPr>
        <w:fldChar w:fldCharType="separate"/>
      </w:r>
      <w:r>
        <w:rPr>
          <w:noProof/>
        </w:rPr>
        <w:t>68</w:t>
      </w:r>
      <w:r>
        <w:rPr>
          <w:noProof/>
        </w:rPr>
        <w:fldChar w:fldCharType="end"/>
      </w:r>
    </w:p>
    <w:p w:rsidR="00B92B1D" w:rsidRPr="00131735" w:rsidRDefault="00B92B1D">
      <w:pPr>
        <w:pStyle w:val="TOC5"/>
        <w:rPr>
          <w:rFonts w:ascii="Calibri" w:hAnsi="Calibri"/>
          <w:noProof/>
          <w:kern w:val="2"/>
          <w:sz w:val="22"/>
          <w:szCs w:val="22"/>
          <w:lang w:eastAsia="en-GB"/>
        </w:rPr>
      </w:pPr>
      <w:r>
        <w:rPr>
          <w:noProof/>
          <w:lang w:eastAsia="zh-CN"/>
        </w:rPr>
        <w:t>4.1.2.12.1</w:t>
      </w:r>
      <w:r w:rsidRPr="00131735">
        <w:rPr>
          <w:rFonts w:ascii="Calibri" w:hAnsi="Calibri"/>
          <w:noProof/>
          <w:kern w:val="2"/>
          <w:sz w:val="22"/>
          <w:szCs w:val="22"/>
          <w:lang w:eastAsia="en-GB"/>
        </w:rPr>
        <w:tab/>
      </w:r>
      <w:r>
        <w:rPr>
          <w:noProof/>
          <w:lang w:eastAsia="zh-CN"/>
        </w:rPr>
        <w:t>General</w:t>
      </w:r>
      <w:r>
        <w:rPr>
          <w:noProof/>
        </w:rPr>
        <w:tab/>
      </w:r>
      <w:r>
        <w:rPr>
          <w:noProof/>
        </w:rPr>
        <w:fldChar w:fldCharType="begin" w:fldLock="1"/>
      </w:r>
      <w:r>
        <w:rPr>
          <w:noProof/>
        </w:rPr>
        <w:instrText xml:space="preserve"> PAGEREF _Toc155283076 \h </w:instrText>
      </w:r>
      <w:r>
        <w:rPr>
          <w:noProof/>
        </w:rPr>
      </w:r>
      <w:r>
        <w:rPr>
          <w:noProof/>
        </w:rPr>
        <w:fldChar w:fldCharType="separate"/>
      </w:r>
      <w:r>
        <w:rPr>
          <w:noProof/>
        </w:rPr>
        <w:t>68</w:t>
      </w:r>
      <w:r>
        <w:rPr>
          <w:noProof/>
        </w:rPr>
        <w:fldChar w:fldCharType="end"/>
      </w:r>
    </w:p>
    <w:p w:rsidR="00B92B1D" w:rsidRPr="00131735" w:rsidRDefault="00B92B1D">
      <w:pPr>
        <w:pStyle w:val="TOC5"/>
        <w:rPr>
          <w:rFonts w:ascii="Calibri" w:hAnsi="Calibri"/>
          <w:noProof/>
          <w:kern w:val="2"/>
          <w:sz w:val="22"/>
          <w:szCs w:val="22"/>
          <w:lang w:eastAsia="en-GB"/>
        </w:rPr>
      </w:pPr>
      <w:r>
        <w:rPr>
          <w:noProof/>
          <w:lang w:eastAsia="zh-CN"/>
        </w:rPr>
        <w:t>4.1.2.12.2</w:t>
      </w:r>
      <w:r w:rsidRPr="00131735">
        <w:rPr>
          <w:rFonts w:ascii="Calibri" w:hAnsi="Calibri"/>
          <w:noProof/>
          <w:kern w:val="2"/>
          <w:sz w:val="22"/>
          <w:szCs w:val="22"/>
          <w:lang w:eastAsia="en-GB"/>
        </w:rPr>
        <w:tab/>
      </w:r>
      <w:r>
        <w:rPr>
          <w:noProof/>
          <w:lang w:eastAsia="zh-CN"/>
        </w:rPr>
        <w:t>Activation of MDT task before UE attaches to the network</w:t>
      </w:r>
      <w:r>
        <w:rPr>
          <w:noProof/>
        </w:rPr>
        <w:tab/>
      </w:r>
      <w:r>
        <w:rPr>
          <w:noProof/>
        </w:rPr>
        <w:fldChar w:fldCharType="begin" w:fldLock="1"/>
      </w:r>
      <w:r>
        <w:rPr>
          <w:noProof/>
        </w:rPr>
        <w:instrText xml:space="preserve"> PAGEREF _Toc155283077 \h </w:instrText>
      </w:r>
      <w:r>
        <w:rPr>
          <w:noProof/>
        </w:rPr>
      </w:r>
      <w:r>
        <w:rPr>
          <w:noProof/>
        </w:rPr>
        <w:fldChar w:fldCharType="separate"/>
      </w:r>
      <w:r>
        <w:rPr>
          <w:noProof/>
        </w:rPr>
        <w:t>69</w:t>
      </w:r>
      <w:r>
        <w:rPr>
          <w:noProof/>
        </w:rPr>
        <w:fldChar w:fldCharType="end"/>
      </w:r>
    </w:p>
    <w:p w:rsidR="00B92B1D" w:rsidRPr="00131735" w:rsidRDefault="00B92B1D">
      <w:pPr>
        <w:pStyle w:val="TOC5"/>
        <w:rPr>
          <w:rFonts w:ascii="Calibri" w:hAnsi="Calibri"/>
          <w:noProof/>
          <w:kern w:val="2"/>
          <w:sz w:val="22"/>
          <w:szCs w:val="22"/>
          <w:lang w:eastAsia="en-GB"/>
        </w:rPr>
      </w:pPr>
      <w:r>
        <w:rPr>
          <w:noProof/>
          <w:lang w:eastAsia="zh-CN"/>
        </w:rPr>
        <w:t>4.1.2.12.3</w:t>
      </w:r>
      <w:r w:rsidRPr="00131735">
        <w:rPr>
          <w:rFonts w:ascii="Calibri" w:hAnsi="Calibri"/>
          <w:noProof/>
          <w:kern w:val="2"/>
          <w:sz w:val="22"/>
          <w:szCs w:val="22"/>
          <w:lang w:eastAsia="en-GB"/>
        </w:rPr>
        <w:tab/>
      </w:r>
      <w:r>
        <w:rPr>
          <w:noProof/>
          <w:lang w:eastAsia="zh-CN"/>
        </w:rPr>
        <w:t>Activation of MDT task after UE attachment</w:t>
      </w:r>
      <w:r>
        <w:rPr>
          <w:noProof/>
        </w:rPr>
        <w:tab/>
      </w:r>
      <w:r>
        <w:rPr>
          <w:noProof/>
        </w:rPr>
        <w:fldChar w:fldCharType="begin" w:fldLock="1"/>
      </w:r>
      <w:r>
        <w:rPr>
          <w:noProof/>
        </w:rPr>
        <w:instrText xml:space="preserve"> PAGEREF _Toc155283078 \h </w:instrText>
      </w:r>
      <w:r>
        <w:rPr>
          <w:noProof/>
        </w:rPr>
      </w:r>
      <w:r>
        <w:rPr>
          <w:noProof/>
        </w:rPr>
        <w:fldChar w:fldCharType="separate"/>
      </w:r>
      <w:r>
        <w:rPr>
          <w:noProof/>
        </w:rPr>
        <w:t>72</w:t>
      </w:r>
      <w:r>
        <w:rPr>
          <w:noProof/>
        </w:rPr>
        <w:fldChar w:fldCharType="end"/>
      </w:r>
    </w:p>
    <w:p w:rsidR="00B92B1D" w:rsidRPr="00131735" w:rsidRDefault="00B92B1D">
      <w:pPr>
        <w:pStyle w:val="TOC5"/>
        <w:rPr>
          <w:rFonts w:ascii="Calibri" w:hAnsi="Calibri"/>
          <w:noProof/>
          <w:kern w:val="2"/>
          <w:sz w:val="22"/>
          <w:szCs w:val="22"/>
          <w:lang w:eastAsia="en-GB"/>
        </w:rPr>
      </w:pPr>
      <w:r>
        <w:rPr>
          <w:noProof/>
          <w:lang w:eastAsia="zh-CN"/>
        </w:rPr>
        <w:t>4.1.2.12.4</w:t>
      </w:r>
      <w:r w:rsidRPr="00131735">
        <w:rPr>
          <w:rFonts w:ascii="Calibri" w:hAnsi="Calibri"/>
          <w:noProof/>
          <w:kern w:val="2"/>
          <w:sz w:val="22"/>
          <w:szCs w:val="22"/>
          <w:lang w:eastAsia="en-GB"/>
        </w:rPr>
        <w:tab/>
      </w:r>
      <w:r>
        <w:rPr>
          <w:noProof/>
          <w:lang w:eastAsia="zh-CN"/>
        </w:rPr>
        <w:t>Handling of various scenarios during MDT activation</w:t>
      </w:r>
      <w:r>
        <w:rPr>
          <w:noProof/>
        </w:rPr>
        <w:tab/>
      </w:r>
      <w:r>
        <w:rPr>
          <w:noProof/>
        </w:rPr>
        <w:fldChar w:fldCharType="begin" w:fldLock="1"/>
      </w:r>
      <w:r>
        <w:rPr>
          <w:noProof/>
        </w:rPr>
        <w:instrText xml:space="preserve"> PAGEREF _Toc155283079 \h </w:instrText>
      </w:r>
      <w:r>
        <w:rPr>
          <w:noProof/>
        </w:rPr>
      </w:r>
      <w:r>
        <w:rPr>
          <w:noProof/>
        </w:rPr>
        <w:fldChar w:fldCharType="separate"/>
      </w:r>
      <w:r>
        <w:rPr>
          <w:noProof/>
        </w:rPr>
        <w:t>73</w:t>
      </w:r>
      <w:r>
        <w:rPr>
          <w:noProof/>
        </w:rPr>
        <w:fldChar w:fldCharType="end"/>
      </w:r>
    </w:p>
    <w:p w:rsidR="00B92B1D" w:rsidRPr="00131735" w:rsidRDefault="00B92B1D">
      <w:pPr>
        <w:pStyle w:val="TOC5"/>
        <w:rPr>
          <w:rFonts w:ascii="Calibri" w:hAnsi="Calibri"/>
          <w:noProof/>
          <w:kern w:val="2"/>
          <w:sz w:val="22"/>
          <w:szCs w:val="22"/>
          <w:lang w:eastAsia="en-GB"/>
        </w:rPr>
      </w:pPr>
      <w:r>
        <w:rPr>
          <w:noProof/>
          <w:lang w:eastAsia="zh-CN"/>
        </w:rPr>
        <w:t>4.1.2.12.5</w:t>
      </w:r>
      <w:r w:rsidRPr="00131735">
        <w:rPr>
          <w:rFonts w:ascii="Calibri" w:hAnsi="Calibri"/>
          <w:noProof/>
          <w:kern w:val="2"/>
          <w:sz w:val="22"/>
          <w:szCs w:val="22"/>
          <w:lang w:eastAsia="en-GB"/>
        </w:rPr>
        <w:tab/>
      </w:r>
      <w:r>
        <w:rPr>
          <w:noProof/>
          <w:lang w:eastAsia="zh-CN"/>
        </w:rPr>
        <w:t>Activation of Logged MBSFN MDT task before UE attaches to the network</w:t>
      </w:r>
      <w:r>
        <w:rPr>
          <w:noProof/>
        </w:rPr>
        <w:tab/>
      </w:r>
      <w:r>
        <w:rPr>
          <w:noProof/>
        </w:rPr>
        <w:fldChar w:fldCharType="begin" w:fldLock="1"/>
      </w:r>
      <w:r>
        <w:rPr>
          <w:noProof/>
        </w:rPr>
        <w:instrText xml:space="preserve"> PAGEREF _Toc155283080 \h </w:instrText>
      </w:r>
      <w:r>
        <w:rPr>
          <w:noProof/>
        </w:rPr>
      </w:r>
      <w:r>
        <w:rPr>
          <w:noProof/>
        </w:rPr>
        <w:fldChar w:fldCharType="separate"/>
      </w:r>
      <w:r>
        <w:rPr>
          <w:noProof/>
        </w:rPr>
        <w:t>73</w:t>
      </w:r>
      <w:r>
        <w:rPr>
          <w:noProof/>
        </w:rPr>
        <w:fldChar w:fldCharType="end"/>
      </w:r>
    </w:p>
    <w:p w:rsidR="00B92B1D" w:rsidRPr="00131735" w:rsidRDefault="00B92B1D">
      <w:pPr>
        <w:pStyle w:val="TOC5"/>
        <w:rPr>
          <w:rFonts w:ascii="Calibri" w:hAnsi="Calibri"/>
          <w:noProof/>
          <w:kern w:val="2"/>
          <w:sz w:val="22"/>
          <w:szCs w:val="22"/>
          <w:lang w:eastAsia="en-GB"/>
        </w:rPr>
      </w:pPr>
      <w:r>
        <w:rPr>
          <w:noProof/>
          <w:lang w:eastAsia="zh-CN"/>
        </w:rPr>
        <w:t>4.1.2.12.6</w:t>
      </w:r>
      <w:r w:rsidRPr="00131735">
        <w:rPr>
          <w:rFonts w:ascii="Calibri" w:hAnsi="Calibri"/>
          <w:noProof/>
          <w:kern w:val="2"/>
          <w:sz w:val="22"/>
          <w:szCs w:val="22"/>
          <w:lang w:eastAsia="en-GB"/>
        </w:rPr>
        <w:tab/>
      </w:r>
      <w:r>
        <w:rPr>
          <w:noProof/>
          <w:lang w:eastAsia="zh-CN"/>
        </w:rPr>
        <w:t>Activation of Logged MBSFN MDT task after UE attachment</w:t>
      </w:r>
      <w:r>
        <w:rPr>
          <w:noProof/>
        </w:rPr>
        <w:tab/>
      </w:r>
      <w:r>
        <w:rPr>
          <w:noProof/>
        </w:rPr>
        <w:fldChar w:fldCharType="begin" w:fldLock="1"/>
      </w:r>
      <w:r>
        <w:rPr>
          <w:noProof/>
        </w:rPr>
        <w:instrText xml:space="preserve"> PAGEREF _Toc155283081 \h </w:instrText>
      </w:r>
      <w:r>
        <w:rPr>
          <w:noProof/>
        </w:rPr>
      </w:r>
      <w:r>
        <w:rPr>
          <w:noProof/>
        </w:rPr>
        <w:fldChar w:fldCharType="separate"/>
      </w:r>
      <w:r>
        <w:rPr>
          <w:noProof/>
        </w:rPr>
        <w:t>76</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4.1.2.13</w:t>
      </w:r>
      <w:r w:rsidRPr="00131735">
        <w:rPr>
          <w:rFonts w:ascii="Calibri" w:hAnsi="Calibri"/>
          <w:noProof/>
          <w:kern w:val="2"/>
          <w:sz w:val="22"/>
          <w:szCs w:val="22"/>
          <w:lang w:eastAsia="en-GB"/>
        </w:rPr>
        <w:tab/>
      </w:r>
      <w:r>
        <w:rPr>
          <w:noProof/>
        </w:rPr>
        <w:t>PS domain activation mechanism for MDT</w:t>
      </w:r>
      <w:r>
        <w:rPr>
          <w:noProof/>
        </w:rPr>
        <w:tab/>
      </w:r>
      <w:r>
        <w:rPr>
          <w:noProof/>
        </w:rPr>
        <w:fldChar w:fldCharType="begin" w:fldLock="1"/>
      </w:r>
      <w:r>
        <w:rPr>
          <w:noProof/>
        </w:rPr>
        <w:instrText xml:space="preserve"> PAGEREF _Toc155283082 \h </w:instrText>
      </w:r>
      <w:r>
        <w:rPr>
          <w:noProof/>
        </w:rPr>
      </w:r>
      <w:r>
        <w:rPr>
          <w:noProof/>
        </w:rPr>
        <w:fldChar w:fldCharType="separate"/>
      </w:r>
      <w:r>
        <w:rPr>
          <w:noProof/>
        </w:rPr>
        <w:t>77</w:t>
      </w:r>
      <w:r>
        <w:rPr>
          <w:noProof/>
        </w:rPr>
        <w:fldChar w:fldCharType="end"/>
      </w:r>
    </w:p>
    <w:p w:rsidR="00B92B1D" w:rsidRPr="00131735" w:rsidRDefault="00B92B1D">
      <w:pPr>
        <w:pStyle w:val="TOC5"/>
        <w:rPr>
          <w:rFonts w:ascii="Calibri" w:hAnsi="Calibri"/>
          <w:noProof/>
          <w:kern w:val="2"/>
          <w:sz w:val="22"/>
          <w:szCs w:val="22"/>
          <w:lang w:eastAsia="en-GB"/>
        </w:rPr>
      </w:pPr>
      <w:r>
        <w:rPr>
          <w:noProof/>
          <w:lang w:eastAsia="zh-CN"/>
        </w:rPr>
        <w:t>4.1.2.13.1</w:t>
      </w:r>
      <w:r w:rsidRPr="00131735">
        <w:rPr>
          <w:rFonts w:ascii="Calibri" w:hAnsi="Calibri"/>
          <w:noProof/>
          <w:kern w:val="2"/>
          <w:sz w:val="22"/>
          <w:szCs w:val="22"/>
          <w:lang w:eastAsia="en-GB"/>
        </w:rPr>
        <w:tab/>
      </w:r>
      <w:r>
        <w:rPr>
          <w:noProof/>
          <w:lang w:eastAsia="zh-CN"/>
        </w:rPr>
        <w:t>General</w:t>
      </w:r>
      <w:r>
        <w:rPr>
          <w:noProof/>
        </w:rPr>
        <w:tab/>
      </w:r>
      <w:r>
        <w:rPr>
          <w:noProof/>
        </w:rPr>
        <w:fldChar w:fldCharType="begin" w:fldLock="1"/>
      </w:r>
      <w:r>
        <w:rPr>
          <w:noProof/>
        </w:rPr>
        <w:instrText xml:space="preserve"> PAGEREF _Toc155283083 \h </w:instrText>
      </w:r>
      <w:r>
        <w:rPr>
          <w:noProof/>
        </w:rPr>
      </w:r>
      <w:r>
        <w:rPr>
          <w:noProof/>
        </w:rPr>
        <w:fldChar w:fldCharType="separate"/>
      </w:r>
      <w:r>
        <w:rPr>
          <w:noProof/>
        </w:rPr>
        <w:t>77</w:t>
      </w:r>
      <w:r>
        <w:rPr>
          <w:noProof/>
        </w:rPr>
        <w:fldChar w:fldCharType="end"/>
      </w:r>
    </w:p>
    <w:p w:rsidR="00B92B1D" w:rsidRPr="00131735" w:rsidRDefault="00B92B1D">
      <w:pPr>
        <w:pStyle w:val="TOC5"/>
        <w:rPr>
          <w:rFonts w:ascii="Calibri" w:hAnsi="Calibri"/>
          <w:noProof/>
          <w:kern w:val="2"/>
          <w:sz w:val="22"/>
          <w:szCs w:val="22"/>
          <w:lang w:eastAsia="en-GB"/>
        </w:rPr>
      </w:pPr>
      <w:r>
        <w:rPr>
          <w:noProof/>
          <w:lang w:eastAsia="zh-CN"/>
        </w:rPr>
        <w:t>4.1.2.13.2</w:t>
      </w:r>
      <w:r w:rsidRPr="00131735">
        <w:rPr>
          <w:rFonts w:ascii="Calibri" w:hAnsi="Calibri"/>
          <w:noProof/>
          <w:kern w:val="2"/>
          <w:sz w:val="22"/>
          <w:szCs w:val="22"/>
          <w:lang w:eastAsia="en-GB"/>
        </w:rPr>
        <w:tab/>
      </w:r>
      <w:r>
        <w:rPr>
          <w:noProof/>
          <w:lang w:eastAsia="zh-CN"/>
        </w:rPr>
        <w:t>Activation of MDT task before UE attaches to the network</w:t>
      </w:r>
      <w:r>
        <w:rPr>
          <w:noProof/>
        </w:rPr>
        <w:tab/>
      </w:r>
      <w:r>
        <w:rPr>
          <w:noProof/>
        </w:rPr>
        <w:fldChar w:fldCharType="begin" w:fldLock="1"/>
      </w:r>
      <w:r>
        <w:rPr>
          <w:noProof/>
        </w:rPr>
        <w:instrText xml:space="preserve"> PAGEREF _Toc155283084 \h </w:instrText>
      </w:r>
      <w:r>
        <w:rPr>
          <w:noProof/>
        </w:rPr>
      </w:r>
      <w:r>
        <w:rPr>
          <w:noProof/>
        </w:rPr>
        <w:fldChar w:fldCharType="separate"/>
      </w:r>
      <w:r>
        <w:rPr>
          <w:noProof/>
        </w:rPr>
        <w:t>77</w:t>
      </w:r>
      <w:r>
        <w:rPr>
          <w:noProof/>
        </w:rPr>
        <w:fldChar w:fldCharType="end"/>
      </w:r>
    </w:p>
    <w:p w:rsidR="00B92B1D" w:rsidRPr="00131735" w:rsidRDefault="00B92B1D">
      <w:pPr>
        <w:pStyle w:val="TOC5"/>
        <w:rPr>
          <w:rFonts w:ascii="Calibri" w:hAnsi="Calibri"/>
          <w:noProof/>
          <w:kern w:val="2"/>
          <w:sz w:val="22"/>
          <w:szCs w:val="22"/>
          <w:lang w:eastAsia="en-GB"/>
        </w:rPr>
      </w:pPr>
      <w:r>
        <w:rPr>
          <w:noProof/>
          <w:lang w:eastAsia="zh-CN"/>
        </w:rPr>
        <w:t>4.1.2.13.2a</w:t>
      </w:r>
      <w:r w:rsidRPr="00131735">
        <w:rPr>
          <w:rFonts w:ascii="Calibri" w:hAnsi="Calibri"/>
          <w:noProof/>
          <w:kern w:val="2"/>
          <w:sz w:val="22"/>
          <w:szCs w:val="22"/>
          <w:lang w:eastAsia="en-GB"/>
        </w:rPr>
        <w:tab/>
      </w:r>
      <w:r>
        <w:rPr>
          <w:noProof/>
          <w:lang w:eastAsia="zh-CN"/>
        </w:rPr>
        <w:t>Activation of MDT task after UE attaches to the network</w:t>
      </w:r>
      <w:r>
        <w:rPr>
          <w:noProof/>
        </w:rPr>
        <w:tab/>
      </w:r>
      <w:r>
        <w:rPr>
          <w:noProof/>
        </w:rPr>
        <w:fldChar w:fldCharType="begin" w:fldLock="1"/>
      </w:r>
      <w:r>
        <w:rPr>
          <w:noProof/>
        </w:rPr>
        <w:instrText xml:space="preserve"> PAGEREF _Toc155283085 \h </w:instrText>
      </w:r>
      <w:r>
        <w:rPr>
          <w:noProof/>
        </w:rPr>
      </w:r>
      <w:r>
        <w:rPr>
          <w:noProof/>
        </w:rPr>
        <w:fldChar w:fldCharType="separate"/>
      </w:r>
      <w:r>
        <w:rPr>
          <w:noProof/>
        </w:rPr>
        <w:t>80</w:t>
      </w:r>
      <w:r>
        <w:rPr>
          <w:noProof/>
        </w:rPr>
        <w:fldChar w:fldCharType="end"/>
      </w:r>
    </w:p>
    <w:p w:rsidR="00B92B1D" w:rsidRPr="00131735" w:rsidRDefault="00B92B1D">
      <w:pPr>
        <w:pStyle w:val="TOC5"/>
        <w:rPr>
          <w:rFonts w:ascii="Calibri" w:hAnsi="Calibri"/>
          <w:noProof/>
          <w:kern w:val="2"/>
          <w:sz w:val="22"/>
          <w:szCs w:val="22"/>
          <w:lang w:eastAsia="en-GB"/>
        </w:rPr>
      </w:pPr>
      <w:r>
        <w:rPr>
          <w:noProof/>
          <w:lang w:eastAsia="zh-CN"/>
        </w:rPr>
        <w:t>4.1.2.13.3</w:t>
      </w:r>
      <w:r w:rsidRPr="00131735">
        <w:rPr>
          <w:rFonts w:ascii="Calibri" w:hAnsi="Calibri"/>
          <w:noProof/>
          <w:kern w:val="2"/>
          <w:sz w:val="22"/>
          <w:szCs w:val="22"/>
          <w:lang w:eastAsia="en-GB"/>
        </w:rPr>
        <w:tab/>
      </w:r>
      <w:r>
        <w:rPr>
          <w:noProof/>
          <w:lang w:eastAsia="zh-CN"/>
        </w:rPr>
        <w:t>Handling of various scenarios during MDT activation</w:t>
      </w:r>
      <w:r>
        <w:rPr>
          <w:noProof/>
        </w:rPr>
        <w:tab/>
      </w:r>
      <w:r>
        <w:rPr>
          <w:noProof/>
        </w:rPr>
        <w:fldChar w:fldCharType="begin" w:fldLock="1"/>
      </w:r>
      <w:r>
        <w:rPr>
          <w:noProof/>
        </w:rPr>
        <w:instrText xml:space="preserve"> PAGEREF _Toc155283086 \h </w:instrText>
      </w:r>
      <w:r>
        <w:rPr>
          <w:noProof/>
        </w:rPr>
      </w:r>
      <w:r>
        <w:rPr>
          <w:noProof/>
        </w:rPr>
        <w:fldChar w:fldCharType="separate"/>
      </w:r>
      <w:r>
        <w:rPr>
          <w:noProof/>
        </w:rPr>
        <w:t>82</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4.1.2.14</w:t>
      </w:r>
      <w:r w:rsidRPr="00131735">
        <w:rPr>
          <w:rFonts w:ascii="Calibri" w:hAnsi="Calibri"/>
          <w:noProof/>
          <w:kern w:val="2"/>
          <w:sz w:val="22"/>
          <w:szCs w:val="22"/>
          <w:lang w:eastAsia="en-GB"/>
        </w:rPr>
        <w:tab/>
      </w:r>
      <w:r>
        <w:rPr>
          <w:noProof/>
        </w:rPr>
        <w:t>CS domain activation mechanism for MDT</w:t>
      </w:r>
      <w:r>
        <w:rPr>
          <w:noProof/>
        </w:rPr>
        <w:tab/>
      </w:r>
      <w:r>
        <w:rPr>
          <w:noProof/>
        </w:rPr>
        <w:fldChar w:fldCharType="begin" w:fldLock="1"/>
      </w:r>
      <w:r>
        <w:rPr>
          <w:noProof/>
        </w:rPr>
        <w:instrText xml:space="preserve"> PAGEREF _Toc155283087 \h </w:instrText>
      </w:r>
      <w:r>
        <w:rPr>
          <w:noProof/>
        </w:rPr>
      </w:r>
      <w:r>
        <w:rPr>
          <w:noProof/>
        </w:rPr>
        <w:fldChar w:fldCharType="separate"/>
      </w:r>
      <w:r>
        <w:rPr>
          <w:noProof/>
        </w:rPr>
        <w:t>82</w:t>
      </w:r>
      <w:r>
        <w:rPr>
          <w:noProof/>
        </w:rPr>
        <w:fldChar w:fldCharType="end"/>
      </w:r>
    </w:p>
    <w:p w:rsidR="00B92B1D" w:rsidRPr="00131735" w:rsidRDefault="00B92B1D">
      <w:pPr>
        <w:pStyle w:val="TOC5"/>
        <w:rPr>
          <w:rFonts w:ascii="Calibri" w:hAnsi="Calibri"/>
          <w:noProof/>
          <w:kern w:val="2"/>
          <w:sz w:val="22"/>
          <w:szCs w:val="22"/>
          <w:lang w:eastAsia="en-GB"/>
        </w:rPr>
      </w:pPr>
      <w:r>
        <w:rPr>
          <w:noProof/>
        </w:rPr>
        <w:t>4.1.2.14.0</w:t>
      </w:r>
      <w:r w:rsidRPr="00131735">
        <w:rPr>
          <w:rFonts w:ascii="Calibri" w:hAnsi="Calibri"/>
          <w:noProof/>
          <w:kern w:val="2"/>
          <w:sz w:val="22"/>
          <w:szCs w:val="22"/>
          <w:lang w:eastAsia="en-GB"/>
        </w:rPr>
        <w:tab/>
      </w:r>
      <w:r>
        <w:rPr>
          <w:noProof/>
        </w:rPr>
        <w:t>Activation of MDT task before UE attaches to the network</w:t>
      </w:r>
      <w:r>
        <w:rPr>
          <w:noProof/>
        </w:rPr>
        <w:tab/>
      </w:r>
      <w:r>
        <w:rPr>
          <w:noProof/>
        </w:rPr>
        <w:fldChar w:fldCharType="begin" w:fldLock="1"/>
      </w:r>
      <w:r>
        <w:rPr>
          <w:noProof/>
        </w:rPr>
        <w:instrText xml:space="preserve"> PAGEREF _Toc155283088 \h </w:instrText>
      </w:r>
      <w:r>
        <w:rPr>
          <w:noProof/>
        </w:rPr>
      </w:r>
      <w:r>
        <w:rPr>
          <w:noProof/>
        </w:rPr>
        <w:fldChar w:fldCharType="separate"/>
      </w:r>
      <w:r>
        <w:rPr>
          <w:noProof/>
        </w:rPr>
        <w:t>82</w:t>
      </w:r>
      <w:r>
        <w:rPr>
          <w:noProof/>
        </w:rPr>
        <w:fldChar w:fldCharType="end"/>
      </w:r>
    </w:p>
    <w:p w:rsidR="00B92B1D" w:rsidRPr="00131735" w:rsidRDefault="00B92B1D">
      <w:pPr>
        <w:pStyle w:val="TOC5"/>
        <w:rPr>
          <w:rFonts w:ascii="Calibri" w:hAnsi="Calibri"/>
          <w:noProof/>
          <w:kern w:val="2"/>
          <w:sz w:val="22"/>
          <w:szCs w:val="22"/>
          <w:lang w:eastAsia="en-GB"/>
        </w:rPr>
      </w:pPr>
      <w:r>
        <w:rPr>
          <w:noProof/>
          <w:lang w:eastAsia="zh-CN"/>
        </w:rPr>
        <w:t>4.1.2.14.1</w:t>
      </w:r>
      <w:r w:rsidRPr="00131735">
        <w:rPr>
          <w:rFonts w:ascii="Calibri" w:hAnsi="Calibri"/>
          <w:noProof/>
          <w:kern w:val="2"/>
          <w:sz w:val="22"/>
          <w:szCs w:val="22"/>
          <w:lang w:eastAsia="en-GB"/>
        </w:rPr>
        <w:tab/>
      </w:r>
      <w:r>
        <w:rPr>
          <w:noProof/>
          <w:lang w:eastAsia="zh-CN"/>
        </w:rPr>
        <w:t>MDT Error Handling</w:t>
      </w:r>
      <w:r>
        <w:rPr>
          <w:noProof/>
        </w:rPr>
        <w:tab/>
      </w:r>
      <w:r>
        <w:rPr>
          <w:noProof/>
        </w:rPr>
        <w:fldChar w:fldCharType="begin" w:fldLock="1"/>
      </w:r>
      <w:r>
        <w:rPr>
          <w:noProof/>
        </w:rPr>
        <w:instrText xml:space="preserve"> PAGEREF _Toc155283089 \h </w:instrText>
      </w:r>
      <w:r>
        <w:rPr>
          <w:noProof/>
        </w:rPr>
      </w:r>
      <w:r>
        <w:rPr>
          <w:noProof/>
        </w:rPr>
        <w:fldChar w:fldCharType="separate"/>
      </w:r>
      <w:r>
        <w:rPr>
          <w:noProof/>
        </w:rPr>
        <w:t>85</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4.1.2.15</w:t>
      </w:r>
      <w:r w:rsidRPr="00131735">
        <w:rPr>
          <w:rFonts w:ascii="Calibri" w:hAnsi="Calibri"/>
          <w:noProof/>
          <w:kern w:val="2"/>
          <w:sz w:val="22"/>
          <w:szCs w:val="22"/>
          <w:lang w:eastAsia="en-GB"/>
        </w:rPr>
        <w:tab/>
      </w:r>
      <w:r>
        <w:rPr>
          <w:noProof/>
        </w:rPr>
        <w:t>5GC activation mechanism</w:t>
      </w:r>
      <w:r>
        <w:rPr>
          <w:noProof/>
        </w:rPr>
        <w:tab/>
      </w:r>
      <w:r>
        <w:rPr>
          <w:noProof/>
        </w:rPr>
        <w:fldChar w:fldCharType="begin" w:fldLock="1"/>
      </w:r>
      <w:r>
        <w:rPr>
          <w:noProof/>
        </w:rPr>
        <w:instrText xml:space="preserve"> PAGEREF _Toc155283090 \h </w:instrText>
      </w:r>
      <w:r>
        <w:rPr>
          <w:noProof/>
        </w:rPr>
      </w:r>
      <w:r>
        <w:rPr>
          <w:noProof/>
        </w:rPr>
        <w:fldChar w:fldCharType="separate"/>
      </w:r>
      <w:r>
        <w:rPr>
          <w:noProof/>
        </w:rPr>
        <w:t>85</w:t>
      </w:r>
      <w:r>
        <w:rPr>
          <w:noProof/>
        </w:rPr>
        <w:fldChar w:fldCharType="end"/>
      </w:r>
    </w:p>
    <w:p w:rsidR="00B92B1D" w:rsidRPr="00131735" w:rsidRDefault="00B92B1D">
      <w:pPr>
        <w:pStyle w:val="TOC5"/>
        <w:rPr>
          <w:rFonts w:ascii="Calibri" w:hAnsi="Calibri"/>
          <w:noProof/>
          <w:kern w:val="2"/>
          <w:sz w:val="22"/>
          <w:szCs w:val="22"/>
          <w:lang w:eastAsia="en-GB"/>
        </w:rPr>
      </w:pPr>
      <w:r>
        <w:rPr>
          <w:noProof/>
        </w:rPr>
        <w:t>4.1.2.15.1</w:t>
      </w:r>
      <w:r w:rsidRPr="00131735">
        <w:rPr>
          <w:rFonts w:ascii="Calibri" w:hAnsi="Calibri"/>
          <w:noProof/>
          <w:kern w:val="2"/>
          <w:sz w:val="22"/>
          <w:szCs w:val="22"/>
          <w:lang w:eastAsia="en-GB"/>
        </w:rPr>
        <w:tab/>
      </w:r>
      <w:r>
        <w:rPr>
          <w:noProof/>
        </w:rPr>
        <w:t>UE attached to 5GC via NG-RAN</w:t>
      </w:r>
      <w:r>
        <w:rPr>
          <w:noProof/>
        </w:rPr>
        <w:tab/>
      </w:r>
      <w:r>
        <w:rPr>
          <w:noProof/>
        </w:rPr>
        <w:fldChar w:fldCharType="begin" w:fldLock="1"/>
      </w:r>
      <w:r>
        <w:rPr>
          <w:noProof/>
        </w:rPr>
        <w:instrText xml:space="preserve"> PAGEREF _Toc155283091 \h </w:instrText>
      </w:r>
      <w:r>
        <w:rPr>
          <w:noProof/>
        </w:rPr>
      </w:r>
      <w:r>
        <w:rPr>
          <w:noProof/>
        </w:rPr>
        <w:fldChar w:fldCharType="separate"/>
      </w:r>
      <w:r>
        <w:rPr>
          <w:noProof/>
        </w:rPr>
        <w:t>85</w:t>
      </w:r>
      <w:r>
        <w:rPr>
          <w:noProof/>
        </w:rPr>
        <w:fldChar w:fldCharType="end"/>
      </w:r>
    </w:p>
    <w:p w:rsidR="00B92B1D" w:rsidRPr="00131735" w:rsidRDefault="00B92B1D">
      <w:pPr>
        <w:pStyle w:val="TOC5"/>
        <w:rPr>
          <w:rFonts w:ascii="Calibri" w:hAnsi="Calibri"/>
          <w:noProof/>
          <w:kern w:val="2"/>
          <w:sz w:val="22"/>
          <w:szCs w:val="22"/>
          <w:lang w:eastAsia="en-GB"/>
        </w:rPr>
      </w:pPr>
      <w:r>
        <w:rPr>
          <w:noProof/>
        </w:rPr>
        <w:t>4.1.2.15.2</w:t>
      </w:r>
      <w:r w:rsidRPr="00131735">
        <w:rPr>
          <w:rFonts w:ascii="Calibri" w:hAnsi="Calibri"/>
          <w:noProof/>
          <w:kern w:val="2"/>
          <w:sz w:val="22"/>
          <w:szCs w:val="22"/>
          <w:lang w:eastAsia="en-GB"/>
        </w:rPr>
        <w:tab/>
      </w:r>
      <w:r>
        <w:rPr>
          <w:noProof/>
        </w:rPr>
        <w:t>Inter-RAT handover between E-UTRAN and NG-RAN</w:t>
      </w:r>
      <w:r>
        <w:rPr>
          <w:noProof/>
        </w:rPr>
        <w:tab/>
      </w:r>
      <w:r>
        <w:rPr>
          <w:noProof/>
        </w:rPr>
        <w:fldChar w:fldCharType="begin" w:fldLock="1"/>
      </w:r>
      <w:r>
        <w:rPr>
          <w:noProof/>
        </w:rPr>
        <w:instrText xml:space="preserve"> PAGEREF _Toc155283092 \h </w:instrText>
      </w:r>
      <w:r>
        <w:rPr>
          <w:noProof/>
        </w:rPr>
      </w:r>
      <w:r>
        <w:rPr>
          <w:noProof/>
        </w:rPr>
        <w:fldChar w:fldCharType="separate"/>
      </w:r>
      <w:r>
        <w:rPr>
          <w:noProof/>
        </w:rPr>
        <w:t>95</w:t>
      </w:r>
      <w:r>
        <w:rPr>
          <w:noProof/>
        </w:rPr>
        <w:fldChar w:fldCharType="end"/>
      </w:r>
    </w:p>
    <w:p w:rsidR="00B92B1D" w:rsidRPr="00131735" w:rsidRDefault="00B92B1D">
      <w:pPr>
        <w:pStyle w:val="TOC5"/>
        <w:rPr>
          <w:rFonts w:ascii="Calibri" w:hAnsi="Calibri"/>
          <w:noProof/>
          <w:kern w:val="2"/>
          <w:sz w:val="22"/>
          <w:szCs w:val="22"/>
          <w:lang w:eastAsia="en-GB"/>
        </w:rPr>
      </w:pPr>
      <w:r>
        <w:rPr>
          <w:noProof/>
        </w:rPr>
        <w:t>4.1.2.15.3</w:t>
      </w:r>
      <w:r w:rsidRPr="00131735">
        <w:rPr>
          <w:rFonts w:ascii="Calibri" w:hAnsi="Calibri"/>
          <w:noProof/>
          <w:kern w:val="2"/>
          <w:sz w:val="22"/>
          <w:szCs w:val="22"/>
          <w:lang w:eastAsia="en-GB"/>
        </w:rPr>
        <w:tab/>
      </w:r>
      <w:r>
        <w:rPr>
          <w:noProof/>
        </w:rPr>
        <w:t>Non-3GPP access scenarios</w:t>
      </w:r>
      <w:r>
        <w:rPr>
          <w:noProof/>
        </w:rPr>
        <w:tab/>
      </w:r>
      <w:r>
        <w:rPr>
          <w:noProof/>
        </w:rPr>
        <w:fldChar w:fldCharType="begin" w:fldLock="1"/>
      </w:r>
      <w:r>
        <w:rPr>
          <w:noProof/>
        </w:rPr>
        <w:instrText xml:space="preserve"> PAGEREF _Toc155283093 \h </w:instrText>
      </w:r>
      <w:r>
        <w:rPr>
          <w:noProof/>
        </w:rPr>
      </w:r>
      <w:r>
        <w:rPr>
          <w:noProof/>
        </w:rPr>
        <w:fldChar w:fldCharType="separate"/>
      </w:r>
      <w:r>
        <w:rPr>
          <w:noProof/>
        </w:rPr>
        <w:t>98</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4.1.2.16</w:t>
      </w:r>
      <w:r w:rsidRPr="00131735">
        <w:rPr>
          <w:rFonts w:ascii="Calibri" w:hAnsi="Calibri"/>
          <w:noProof/>
          <w:kern w:val="2"/>
          <w:sz w:val="22"/>
          <w:szCs w:val="22"/>
          <w:lang w:eastAsia="en-GB"/>
        </w:rPr>
        <w:tab/>
      </w:r>
      <w:r>
        <w:rPr>
          <w:noProof/>
        </w:rPr>
        <w:t>NG-RAN activation mechanisms</w:t>
      </w:r>
      <w:r>
        <w:rPr>
          <w:noProof/>
        </w:rPr>
        <w:tab/>
      </w:r>
      <w:r>
        <w:rPr>
          <w:noProof/>
        </w:rPr>
        <w:fldChar w:fldCharType="begin" w:fldLock="1"/>
      </w:r>
      <w:r>
        <w:rPr>
          <w:noProof/>
        </w:rPr>
        <w:instrText xml:space="preserve"> PAGEREF _Toc155283094 \h </w:instrText>
      </w:r>
      <w:r>
        <w:rPr>
          <w:noProof/>
        </w:rPr>
      </w:r>
      <w:r>
        <w:rPr>
          <w:noProof/>
        </w:rPr>
        <w:fldChar w:fldCharType="separate"/>
      </w:r>
      <w:r>
        <w:rPr>
          <w:noProof/>
        </w:rPr>
        <w:t>103</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4.1.2.</w:t>
      </w:r>
      <w:r>
        <w:rPr>
          <w:noProof/>
          <w:lang w:eastAsia="zh-CN"/>
        </w:rPr>
        <w:t>17</w:t>
      </w:r>
      <w:r w:rsidRPr="00131735">
        <w:rPr>
          <w:rFonts w:ascii="Calibri" w:hAnsi="Calibri"/>
          <w:noProof/>
          <w:kern w:val="2"/>
          <w:sz w:val="22"/>
          <w:szCs w:val="22"/>
          <w:lang w:eastAsia="en-GB"/>
        </w:rPr>
        <w:tab/>
      </w:r>
      <w:r>
        <w:rPr>
          <w:noProof/>
          <w:lang w:eastAsia="zh-CN"/>
        </w:rPr>
        <w:t>5GC and NG-RAN Activation mechanism for MDT</w:t>
      </w:r>
      <w:r>
        <w:rPr>
          <w:noProof/>
        </w:rPr>
        <w:tab/>
      </w:r>
      <w:r>
        <w:rPr>
          <w:noProof/>
        </w:rPr>
        <w:fldChar w:fldCharType="begin" w:fldLock="1"/>
      </w:r>
      <w:r>
        <w:rPr>
          <w:noProof/>
        </w:rPr>
        <w:instrText xml:space="preserve"> PAGEREF _Toc155283095 \h </w:instrText>
      </w:r>
      <w:r>
        <w:rPr>
          <w:noProof/>
        </w:rPr>
      </w:r>
      <w:r>
        <w:rPr>
          <w:noProof/>
        </w:rPr>
        <w:fldChar w:fldCharType="separate"/>
      </w:r>
      <w:r>
        <w:rPr>
          <w:noProof/>
        </w:rPr>
        <w:t>104</w:t>
      </w:r>
      <w:r>
        <w:rPr>
          <w:noProof/>
        </w:rPr>
        <w:fldChar w:fldCharType="end"/>
      </w:r>
    </w:p>
    <w:p w:rsidR="00B92B1D" w:rsidRPr="00131735" w:rsidRDefault="00B92B1D">
      <w:pPr>
        <w:pStyle w:val="TOC5"/>
        <w:rPr>
          <w:rFonts w:ascii="Calibri" w:hAnsi="Calibri"/>
          <w:noProof/>
          <w:kern w:val="2"/>
          <w:sz w:val="22"/>
          <w:szCs w:val="22"/>
          <w:lang w:eastAsia="en-GB"/>
        </w:rPr>
      </w:pPr>
      <w:r>
        <w:rPr>
          <w:noProof/>
          <w:lang w:eastAsia="zh-CN"/>
        </w:rPr>
        <w:t>4.1.2.17.1</w:t>
      </w:r>
      <w:r w:rsidRPr="00131735">
        <w:rPr>
          <w:rFonts w:ascii="Calibri" w:hAnsi="Calibri"/>
          <w:noProof/>
          <w:kern w:val="2"/>
          <w:sz w:val="22"/>
          <w:szCs w:val="22"/>
          <w:lang w:eastAsia="en-GB"/>
        </w:rPr>
        <w:tab/>
      </w:r>
      <w:r>
        <w:rPr>
          <w:noProof/>
          <w:lang w:eastAsia="zh-CN"/>
        </w:rPr>
        <w:t>General</w:t>
      </w:r>
      <w:r>
        <w:rPr>
          <w:noProof/>
        </w:rPr>
        <w:tab/>
      </w:r>
      <w:r>
        <w:rPr>
          <w:noProof/>
        </w:rPr>
        <w:fldChar w:fldCharType="begin" w:fldLock="1"/>
      </w:r>
      <w:r>
        <w:rPr>
          <w:noProof/>
        </w:rPr>
        <w:instrText xml:space="preserve"> PAGEREF _Toc155283096 \h </w:instrText>
      </w:r>
      <w:r>
        <w:rPr>
          <w:noProof/>
        </w:rPr>
      </w:r>
      <w:r>
        <w:rPr>
          <w:noProof/>
        </w:rPr>
        <w:fldChar w:fldCharType="separate"/>
      </w:r>
      <w:r>
        <w:rPr>
          <w:noProof/>
        </w:rPr>
        <w:t>104</w:t>
      </w:r>
      <w:r>
        <w:rPr>
          <w:noProof/>
        </w:rPr>
        <w:fldChar w:fldCharType="end"/>
      </w:r>
    </w:p>
    <w:p w:rsidR="00B92B1D" w:rsidRPr="00131735" w:rsidRDefault="00B92B1D">
      <w:pPr>
        <w:pStyle w:val="TOC5"/>
        <w:rPr>
          <w:rFonts w:ascii="Calibri" w:hAnsi="Calibri"/>
          <w:noProof/>
          <w:kern w:val="2"/>
          <w:sz w:val="22"/>
          <w:szCs w:val="22"/>
          <w:lang w:eastAsia="en-GB"/>
        </w:rPr>
      </w:pPr>
      <w:r>
        <w:rPr>
          <w:noProof/>
          <w:lang w:eastAsia="zh-CN"/>
        </w:rPr>
        <w:t>4.1.2.17.2</w:t>
      </w:r>
      <w:r w:rsidRPr="00131735">
        <w:rPr>
          <w:rFonts w:ascii="Calibri" w:hAnsi="Calibri"/>
          <w:noProof/>
          <w:kern w:val="2"/>
          <w:sz w:val="22"/>
          <w:szCs w:val="22"/>
          <w:lang w:eastAsia="en-GB"/>
        </w:rPr>
        <w:tab/>
      </w:r>
      <w:r>
        <w:rPr>
          <w:noProof/>
          <w:lang w:eastAsia="zh-CN"/>
        </w:rPr>
        <w:t>Activation of MDT task before UE attaches to the network in 5GC and NG-RAN</w:t>
      </w:r>
      <w:r>
        <w:rPr>
          <w:noProof/>
        </w:rPr>
        <w:tab/>
      </w:r>
      <w:r>
        <w:rPr>
          <w:noProof/>
        </w:rPr>
        <w:fldChar w:fldCharType="begin" w:fldLock="1"/>
      </w:r>
      <w:r>
        <w:rPr>
          <w:noProof/>
        </w:rPr>
        <w:instrText xml:space="preserve"> PAGEREF _Toc155283097 \h </w:instrText>
      </w:r>
      <w:r>
        <w:rPr>
          <w:noProof/>
        </w:rPr>
      </w:r>
      <w:r>
        <w:rPr>
          <w:noProof/>
        </w:rPr>
        <w:fldChar w:fldCharType="separate"/>
      </w:r>
      <w:r>
        <w:rPr>
          <w:noProof/>
        </w:rPr>
        <w:t>105</w:t>
      </w:r>
      <w:r>
        <w:rPr>
          <w:noProof/>
        </w:rPr>
        <w:fldChar w:fldCharType="end"/>
      </w:r>
    </w:p>
    <w:p w:rsidR="00B92B1D" w:rsidRPr="00131735" w:rsidRDefault="00B92B1D">
      <w:pPr>
        <w:pStyle w:val="TOC5"/>
        <w:rPr>
          <w:rFonts w:ascii="Calibri" w:hAnsi="Calibri"/>
          <w:noProof/>
          <w:kern w:val="2"/>
          <w:sz w:val="22"/>
          <w:szCs w:val="22"/>
          <w:lang w:eastAsia="en-GB"/>
        </w:rPr>
      </w:pPr>
      <w:r>
        <w:rPr>
          <w:noProof/>
          <w:lang w:eastAsia="zh-CN"/>
        </w:rPr>
        <w:t>4.1.2.17.3</w:t>
      </w:r>
      <w:r w:rsidRPr="00131735">
        <w:rPr>
          <w:rFonts w:ascii="Calibri" w:hAnsi="Calibri"/>
          <w:noProof/>
          <w:kern w:val="2"/>
          <w:sz w:val="22"/>
          <w:szCs w:val="22"/>
          <w:lang w:eastAsia="en-GB"/>
        </w:rPr>
        <w:tab/>
      </w:r>
      <w:r>
        <w:rPr>
          <w:noProof/>
          <w:lang w:eastAsia="zh-CN"/>
        </w:rPr>
        <w:t>Activation of MDT task after UE attachment in 5GC and NG-RAN</w:t>
      </w:r>
      <w:r>
        <w:rPr>
          <w:noProof/>
        </w:rPr>
        <w:tab/>
      </w:r>
      <w:r>
        <w:rPr>
          <w:noProof/>
        </w:rPr>
        <w:fldChar w:fldCharType="begin" w:fldLock="1"/>
      </w:r>
      <w:r>
        <w:rPr>
          <w:noProof/>
        </w:rPr>
        <w:instrText xml:space="preserve"> PAGEREF _Toc155283098 \h </w:instrText>
      </w:r>
      <w:r>
        <w:rPr>
          <w:noProof/>
        </w:rPr>
      </w:r>
      <w:r>
        <w:rPr>
          <w:noProof/>
        </w:rPr>
        <w:fldChar w:fldCharType="separate"/>
      </w:r>
      <w:r>
        <w:rPr>
          <w:noProof/>
        </w:rPr>
        <w:t>108</w:t>
      </w:r>
      <w:r>
        <w:rPr>
          <w:noProof/>
        </w:rPr>
        <w:fldChar w:fldCharType="end"/>
      </w:r>
    </w:p>
    <w:p w:rsidR="00B92B1D" w:rsidRPr="00131735" w:rsidRDefault="00B92B1D">
      <w:pPr>
        <w:pStyle w:val="TOC5"/>
        <w:rPr>
          <w:rFonts w:ascii="Calibri" w:hAnsi="Calibri"/>
          <w:noProof/>
          <w:kern w:val="2"/>
          <w:sz w:val="22"/>
          <w:szCs w:val="22"/>
          <w:lang w:eastAsia="en-GB"/>
        </w:rPr>
      </w:pPr>
      <w:r>
        <w:rPr>
          <w:noProof/>
          <w:lang w:eastAsia="zh-CN"/>
        </w:rPr>
        <w:t>4.1.2.17.4</w:t>
      </w:r>
      <w:r w:rsidRPr="00131735">
        <w:rPr>
          <w:rFonts w:ascii="Calibri" w:hAnsi="Calibri"/>
          <w:noProof/>
          <w:kern w:val="2"/>
          <w:sz w:val="22"/>
          <w:szCs w:val="22"/>
          <w:lang w:eastAsia="en-GB"/>
        </w:rPr>
        <w:tab/>
      </w:r>
      <w:r>
        <w:rPr>
          <w:noProof/>
          <w:lang w:eastAsia="zh-CN"/>
        </w:rPr>
        <w:t>Handling of various scenarios during MDT activation</w:t>
      </w:r>
      <w:r>
        <w:rPr>
          <w:noProof/>
        </w:rPr>
        <w:tab/>
      </w:r>
      <w:r>
        <w:rPr>
          <w:noProof/>
        </w:rPr>
        <w:fldChar w:fldCharType="begin" w:fldLock="1"/>
      </w:r>
      <w:r>
        <w:rPr>
          <w:noProof/>
        </w:rPr>
        <w:instrText xml:space="preserve"> PAGEREF _Toc155283099 \h </w:instrText>
      </w:r>
      <w:r>
        <w:rPr>
          <w:noProof/>
        </w:rPr>
      </w:r>
      <w:r>
        <w:rPr>
          <w:noProof/>
        </w:rPr>
        <w:fldChar w:fldCharType="separate"/>
      </w:r>
      <w:r>
        <w:rPr>
          <w:noProof/>
        </w:rPr>
        <w:t>109</w:t>
      </w:r>
      <w:r>
        <w:rPr>
          <w:noProof/>
        </w:rPr>
        <w:fldChar w:fldCharType="end"/>
      </w:r>
    </w:p>
    <w:p w:rsidR="00B92B1D" w:rsidRPr="00131735" w:rsidRDefault="00B92B1D">
      <w:pPr>
        <w:pStyle w:val="TOC5"/>
        <w:rPr>
          <w:rFonts w:ascii="Calibri" w:hAnsi="Calibri"/>
          <w:noProof/>
          <w:kern w:val="2"/>
          <w:sz w:val="22"/>
          <w:szCs w:val="22"/>
          <w:lang w:eastAsia="en-GB"/>
        </w:rPr>
      </w:pPr>
      <w:r>
        <w:rPr>
          <w:noProof/>
          <w:lang w:eastAsia="zh-CN"/>
        </w:rPr>
        <w:t>4.1.2.17.5</w:t>
      </w:r>
      <w:r w:rsidRPr="00131735">
        <w:rPr>
          <w:rFonts w:ascii="Calibri" w:hAnsi="Calibri"/>
          <w:noProof/>
          <w:kern w:val="2"/>
          <w:sz w:val="22"/>
          <w:szCs w:val="22"/>
          <w:lang w:eastAsia="en-GB"/>
        </w:rPr>
        <w:tab/>
      </w:r>
      <w:r>
        <w:rPr>
          <w:noProof/>
          <w:lang w:eastAsia="zh-CN"/>
        </w:rPr>
        <w:t>Handling of signalling based MDT activation in a split architecture</w:t>
      </w:r>
      <w:r>
        <w:rPr>
          <w:noProof/>
        </w:rPr>
        <w:tab/>
      </w:r>
      <w:r>
        <w:rPr>
          <w:noProof/>
        </w:rPr>
        <w:fldChar w:fldCharType="begin" w:fldLock="1"/>
      </w:r>
      <w:r>
        <w:rPr>
          <w:noProof/>
        </w:rPr>
        <w:instrText xml:space="preserve"> PAGEREF _Toc155283100 \h </w:instrText>
      </w:r>
      <w:r>
        <w:rPr>
          <w:noProof/>
        </w:rPr>
      </w:r>
      <w:r>
        <w:rPr>
          <w:noProof/>
        </w:rPr>
        <w:fldChar w:fldCharType="separate"/>
      </w:r>
      <w:r>
        <w:rPr>
          <w:noProof/>
        </w:rPr>
        <w:t>109</w:t>
      </w:r>
      <w:r>
        <w:rPr>
          <w:noProof/>
        </w:rPr>
        <w:fldChar w:fldCharType="end"/>
      </w:r>
    </w:p>
    <w:p w:rsidR="00B92B1D" w:rsidRPr="00131735" w:rsidRDefault="00B92B1D">
      <w:pPr>
        <w:pStyle w:val="TOC3"/>
        <w:rPr>
          <w:rFonts w:ascii="Calibri" w:hAnsi="Calibri"/>
          <w:noProof/>
          <w:kern w:val="2"/>
          <w:sz w:val="22"/>
          <w:szCs w:val="22"/>
          <w:lang w:eastAsia="en-GB"/>
        </w:rPr>
      </w:pPr>
      <w:r>
        <w:rPr>
          <w:noProof/>
        </w:rPr>
        <w:t>4.1.3</w:t>
      </w:r>
      <w:r w:rsidRPr="00131735">
        <w:rPr>
          <w:rFonts w:ascii="Calibri" w:hAnsi="Calibri"/>
          <w:noProof/>
          <w:kern w:val="2"/>
          <w:sz w:val="22"/>
          <w:szCs w:val="22"/>
          <w:lang w:eastAsia="en-GB"/>
        </w:rPr>
        <w:tab/>
      </w:r>
      <w:r>
        <w:rPr>
          <w:noProof/>
        </w:rPr>
        <w:t>Management deactivation</w:t>
      </w:r>
      <w:r>
        <w:rPr>
          <w:noProof/>
        </w:rPr>
        <w:tab/>
      </w:r>
      <w:r>
        <w:rPr>
          <w:noProof/>
        </w:rPr>
        <w:fldChar w:fldCharType="begin" w:fldLock="1"/>
      </w:r>
      <w:r>
        <w:rPr>
          <w:noProof/>
        </w:rPr>
        <w:instrText xml:space="preserve"> PAGEREF _Toc155283101 \h </w:instrText>
      </w:r>
      <w:r>
        <w:rPr>
          <w:noProof/>
        </w:rPr>
      </w:r>
      <w:r>
        <w:rPr>
          <w:noProof/>
        </w:rPr>
        <w:fldChar w:fldCharType="separate"/>
      </w:r>
      <w:r>
        <w:rPr>
          <w:noProof/>
        </w:rPr>
        <w:t>111</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4.1.3.1</w:t>
      </w:r>
      <w:r w:rsidRPr="00131735">
        <w:rPr>
          <w:rFonts w:ascii="Calibri" w:hAnsi="Calibri"/>
          <w:noProof/>
          <w:kern w:val="2"/>
          <w:sz w:val="22"/>
          <w:szCs w:val="22"/>
          <w:lang w:eastAsia="en-GB"/>
        </w:rPr>
        <w:tab/>
      </w:r>
      <w:r>
        <w:rPr>
          <w:noProof/>
        </w:rPr>
        <w:t>UTRAN deactivation mechanisms</w:t>
      </w:r>
      <w:r>
        <w:rPr>
          <w:noProof/>
        </w:rPr>
        <w:tab/>
      </w:r>
      <w:r>
        <w:rPr>
          <w:noProof/>
        </w:rPr>
        <w:fldChar w:fldCharType="begin" w:fldLock="1"/>
      </w:r>
      <w:r>
        <w:rPr>
          <w:noProof/>
        </w:rPr>
        <w:instrText xml:space="preserve"> PAGEREF _Toc155283102 \h </w:instrText>
      </w:r>
      <w:r>
        <w:rPr>
          <w:noProof/>
        </w:rPr>
      </w:r>
      <w:r>
        <w:rPr>
          <w:noProof/>
        </w:rPr>
        <w:fldChar w:fldCharType="separate"/>
      </w:r>
      <w:r>
        <w:rPr>
          <w:noProof/>
        </w:rPr>
        <w:t>111</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4.1.3.2</w:t>
      </w:r>
      <w:r w:rsidRPr="00131735">
        <w:rPr>
          <w:rFonts w:ascii="Calibri" w:hAnsi="Calibri"/>
          <w:noProof/>
          <w:kern w:val="2"/>
          <w:sz w:val="22"/>
          <w:szCs w:val="22"/>
          <w:lang w:eastAsia="en-GB"/>
        </w:rPr>
        <w:tab/>
      </w:r>
      <w:r>
        <w:rPr>
          <w:noProof/>
        </w:rPr>
        <w:t>PS Domain deactivation mechanisms</w:t>
      </w:r>
      <w:r>
        <w:rPr>
          <w:noProof/>
        </w:rPr>
        <w:tab/>
      </w:r>
      <w:r>
        <w:rPr>
          <w:noProof/>
        </w:rPr>
        <w:fldChar w:fldCharType="begin" w:fldLock="1"/>
      </w:r>
      <w:r>
        <w:rPr>
          <w:noProof/>
        </w:rPr>
        <w:instrText xml:space="preserve"> PAGEREF _Toc155283103 \h </w:instrText>
      </w:r>
      <w:r>
        <w:rPr>
          <w:noProof/>
        </w:rPr>
      </w:r>
      <w:r>
        <w:rPr>
          <w:noProof/>
        </w:rPr>
        <w:fldChar w:fldCharType="separate"/>
      </w:r>
      <w:r>
        <w:rPr>
          <w:noProof/>
        </w:rPr>
        <w:t>111</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4.1.3.3</w:t>
      </w:r>
      <w:r w:rsidRPr="00131735">
        <w:rPr>
          <w:rFonts w:ascii="Calibri" w:hAnsi="Calibri"/>
          <w:noProof/>
          <w:kern w:val="2"/>
          <w:sz w:val="22"/>
          <w:szCs w:val="22"/>
          <w:lang w:eastAsia="en-GB"/>
        </w:rPr>
        <w:tab/>
      </w:r>
      <w:r>
        <w:rPr>
          <w:noProof/>
        </w:rPr>
        <w:t>CS Domain deactivation mechanisms</w:t>
      </w:r>
      <w:r>
        <w:rPr>
          <w:noProof/>
        </w:rPr>
        <w:tab/>
      </w:r>
      <w:r>
        <w:rPr>
          <w:noProof/>
        </w:rPr>
        <w:fldChar w:fldCharType="begin" w:fldLock="1"/>
      </w:r>
      <w:r>
        <w:rPr>
          <w:noProof/>
        </w:rPr>
        <w:instrText xml:space="preserve"> PAGEREF _Toc155283104 \h </w:instrText>
      </w:r>
      <w:r>
        <w:rPr>
          <w:noProof/>
        </w:rPr>
      </w:r>
      <w:r>
        <w:rPr>
          <w:noProof/>
        </w:rPr>
        <w:fldChar w:fldCharType="separate"/>
      </w:r>
      <w:r>
        <w:rPr>
          <w:noProof/>
        </w:rPr>
        <w:t>111</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4.1.3.4</w:t>
      </w:r>
      <w:r w:rsidRPr="00131735">
        <w:rPr>
          <w:rFonts w:ascii="Calibri" w:hAnsi="Calibri"/>
          <w:noProof/>
          <w:kern w:val="2"/>
          <w:sz w:val="22"/>
          <w:szCs w:val="22"/>
          <w:lang w:eastAsia="en-GB"/>
        </w:rPr>
        <w:tab/>
      </w:r>
      <w:r>
        <w:rPr>
          <w:noProof/>
        </w:rPr>
        <w:t>IP Multimedia Subsystem deactivation mechanisms</w:t>
      </w:r>
      <w:r>
        <w:rPr>
          <w:noProof/>
        </w:rPr>
        <w:tab/>
      </w:r>
      <w:r>
        <w:rPr>
          <w:noProof/>
        </w:rPr>
        <w:fldChar w:fldCharType="begin" w:fldLock="1"/>
      </w:r>
      <w:r>
        <w:rPr>
          <w:noProof/>
        </w:rPr>
        <w:instrText xml:space="preserve"> PAGEREF _Toc155283105 \h </w:instrText>
      </w:r>
      <w:r>
        <w:rPr>
          <w:noProof/>
        </w:rPr>
      </w:r>
      <w:r>
        <w:rPr>
          <w:noProof/>
        </w:rPr>
        <w:fldChar w:fldCharType="separate"/>
      </w:r>
      <w:r>
        <w:rPr>
          <w:noProof/>
        </w:rPr>
        <w:t>111</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4.1.3.5</w:t>
      </w:r>
      <w:r w:rsidRPr="00131735">
        <w:rPr>
          <w:rFonts w:ascii="Calibri" w:hAnsi="Calibri"/>
          <w:noProof/>
          <w:kern w:val="2"/>
          <w:sz w:val="22"/>
          <w:szCs w:val="22"/>
          <w:lang w:eastAsia="en-GB"/>
        </w:rPr>
        <w:tab/>
      </w:r>
      <w:r>
        <w:rPr>
          <w:noProof/>
        </w:rPr>
        <w:t>E-UTRAN deactivation mechanisms</w:t>
      </w:r>
      <w:r>
        <w:rPr>
          <w:noProof/>
        </w:rPr>
        <w:tab/>
      </w:r>
      <w:r>
        <w:rPr>
          <w:noProof/>
        </w:rPr>
        <w:fldChar w:fldCharType="begin" w:fldLock="1"/>
      </w:r>
      <w:r>
        <w:rPr>
          <w:noProof/>
        </w:rPr>
        <w:instrText xml:space="preserve"> PAGEREF _Toc155283106 \h </w:instrText>
      </w:r>
      <w:r>
        <w:rPr>
          <w:noProof/>
        </w:rPr>
      </w:r>
      <w:r>
        <w:rPr>
          <w:noProof/>
        </w:rPr>
        <w:fldChar w:fldCharType="separate"/>
      </w:r>
      <w:r>
        <w:rPr>
          <w:noProof/>
        </w:rPr>
        <w:t>112</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4.1.3.6</w:t>
      </w:r>
      <w:r w:rsidRPr="00131735">
        <w:rPr>
          <w:rFonts w:ascii="Calibri" w:hAnsi="Calibri"/>
          <w:noProof/>
          <w:kern w:val="2"/>
          <w:sz w:val="22"/>
          <w:szCs w:val="22"/>
          <w:lang w:eastAsia="en-GB"/>
        </w:rPr>
        <w:tab/>
      </w:r>
      <w:r>
        <w:rPr>
          <w:noProof/>
        </w:rPr>
        <w:t>EPC Domain deactivation mechanisms</w:t>
      </w:r>
      <w:r>
        <w:rPr>
          <w:noProof/>
        </w:rPr>
        <w:tab/>
      </w:r>
      <w:r>
        <w:rPr>
          <w:noProof/>
        </w:rPr>
        <w:fldChar w:fldCharType="begin" w:fldLock="1"/>
      </w:r>
      <w:r>
        <w:rPr>
          <w:noProof/>
        </w:rPr>
        <w:instrText xml:space="preserve"> PAGEREF _Toc155283107 \h </w:instrText>
      </w:r>
      <w:r>
        <w:rPr>
          <w:noProof/>
        </w:rPr>
      </w:r>
      <w:r>
        <w:rPr>
          <w:noProof/>
        </w:rPr>
        <w:fldChar w:fldCharType="separate"/>
      </w:r>
      <w:r>
        <w:rPr>
          <w:noProof/>
        </w:rPr>
        <w:t>113</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4.1.3.7</w:t>
      </w:r>
      <w:r w:rsidRPr="00131735">
        <w:rPr>
          <w:rFonts w:ascii="Calibri" w:hAnsi="Calibri"/>
          <w:noProof/>
          <w:kern w:val="2"/>
          <w:sz w:val="22"/>
          <w:szCs w:val="22"/>
          <w:lang w:eastAsia="en-GB"/>
        </w:rPr>
        <w:tab/>
      </w:r>
      <w:r>
        <w:rPr>
          <w:noProof/>
        </w:rPr>
        <w:t>E-UTRAN deactivation mechanisms for MDT</w:t>
      </w:r>
      <w:r>
        <w:rPr>
          <w:noProof/>
        </w:rPr>
        <w:tab/>
      </w:r>
      <w:r>
        <w:rPr>
          <w:noProof/>
        </w:rPr>
        <w:fldChar w:fldCharType="begin" w:fldLock="1"/>
      </w:r>
      <w:r>
        <w:rPr>
          <w:noProof/>
        </w:rPr>
        <w:instrText xml:space="preserve"> PAGEREF _Toc155283108 \h </w:instrText>
      </w:r>
      <w:r>
        <w:rPr>
          <w:noProof/>
        </w:rPr>
      </w:r>
      <w:r>
        <w:rPr>
          <w:noProof/>
        </w:rPr>
        <w:fldChar w:fldCharType="separate"/>
      </w:r>
      <w:r>
        <w:rPr>
          <w:noProof/>
        </w:rPr>
        <w:t>113</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4.1.3.8</w:t>
      </w:r>
      <w:r w:rsidRPr="00131735">
        <w:rPr>
          <w:rFonts w:ascii="Calibri" w:hAnsi="Calibri"/>
          <w:noProof/>
          <w:kern w:val="2"/>
          <w:sz w:val="22"/>
          <w:szCs w:val="22"/>
          <w:lang w:eastAsia="en-GB"/>
        </w:rPr>
        <w:tab/>
      </w:r>
      <w:r>
        <w:rPr>
          <w:noProof/>
        </w:rPr>
        <w:t>Deactivation mechanisms at UE for MDT</w:t>
      </w:r>
      <w:r>
        <w:rPr>
          <w:noProof/>
        </w:rPr>
        <w:tab/>
      </w:r>
      <w:r>
        <w:rPr>
          <w:noProof/>
        </w:rPr>
        <w:fldChar w:fldCharType="begin" w:fldLock="1"/>
      </w:r>
      <w:r>
        <w:rPr>
          <w:noProof/>
        </w:rPr>
        <w:instrText xml:space="preserve"> PAGEREF _Toc155283109 \h </w:instrText>
      </w:r>
      <w:r>
        <w:rPr>
          <w:noProof/>
        </w:rPr>
      </w:r>
      <w:r>
        <w:rPr>
          <w:noProof/>
        </w:rPr>
        <w:fldChar w:fldCharType="separate"/>
      </w:r>
      <w:r>
        <w:rPr>
          <w:noProof/>
        </w:rPr>
        <w:t>113</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4.1.3.9</w:t>
      </w:r>
      <w:r w:rsidRPr="00131735">
        <w:rPr>
          <w:rFonts w:ascii="Calibri" w:hAnsi="Calibri"/>
          <w:noProof/>
          <w:kern w:val="2"/>
          <w:sz w:val="22"/>
          <w:szCs w:val="22"/>
          <w:lang w:eastAsia="en-GB"/>
        </w:rPr>
        <w:tab/>
      </w:r>
      <w:r>
        <w:rPr>
          <w:noProof/>
        </w:rPr>
        <w:t>5GC Domain deactivation mechanisms</w:t>
      </w:r>
      <w:r>
        <w:rPr>
          <w:noProof/>
        </w:rPr>
        <w:tab/>
      </w:r>
      <w:r>
        <w:rPr>
          <w:noProof/>
        </w:rPr>
        <w:fldChar w:fldCharType="begin" w:fldLock="1"/>
      </w:r>
      <w:r>
        <w:rPr>
          <w:noProof/>
        </w:rPr>
        <w:instrText xml:space="preserve"> PAGEREF _Toc155283110 \h </w:instrText>
      </w:r>
      <w:r>
        <w:rPr>
          <w:noProof/>
        </w:rPr>
      </w:r>
      <w:r>
        <w:rPr>
          <w:noProof/>
        </w:rPr>
        <w:fldChar w:fldCharType="separate"/>
      </w:r>
      <w:r>
        <w:rPr>
          <w:noProof/>
        </w:rPr>
        <w:t>113</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4.1.3.10</w:t>
      </w:r>
      <w:r w:rsidRPr="00131735">
        <w:rPr>
          <w:rFonts w:ascii="Calibri" w:hAnsi="Calibri"/>
          <w:noProof/>
          <w:kern w:val="2"/>
          <w:sz w:val="22"/>
          <w:szCs w:val="22"/>
          <w:lang w:eastAsia="en-GB"/>
        </w:rPr>
        <w:tab/>
      </w:r>
      <w:r>
        <w:rPr>
          <w:noProof/>
        </w:rPr>
        <w:t>NG-RAN deactivation mechanisms</w:t>
      </w:r>
      <w:r>
        <w:rPr>
          <w:noProof/>
        </w:rPr>
        <w:tab/>
      </w:r>
      <w:r>
        <w:rPr>
          <w:noProof/>
        </w:rPr>
        <w:fldChar w:fldCharType="begin" w:fldLock="1"/>
      </w:r>
      <w:r>
        <w:rPr>
          <w:noProof/>
        </w:rPr>
        <w:instrText xml:space="preserve"> PAGEREF _Toc155283111 \h </w:instrText>
      </w:r>
      <w:r>
        <w:rPr>
          <w:noProof/>
        </w:rPr>
      </w:r>
      <w:r>
        <w:rPr>
          <w:noProof/>
        </w:rPr>
        <w:fldChar w:fldCharType="separate"/>
      </w:r>
      <w:r>
        <w:rPr>
          <w:noProof/>
        </w:rPr>
        <w:t>113</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4.1.3.11</w:t>
      </w:r>
      <w:r w:rsidRPr="00131735">
        <w:rPr>
          <w:rFonts w:ascii="Calibri" w:hAnsi="Calibri"/>
          <w:noProof/>
          <w:kern w:val="2"/>
          <w:sz w:val="22"/>
          <w:szCs w:val="22"/>
          <w:lang w:eastAsia="en-GB"/>
        </w:rPr>
        <w:tab/>
      </w:r>
      <w:r>
        <w:rPr>
          <w:noProof/>
        </w:rPr>
        <w:t>NG-RAN deactivation mechanisms for MDT</w:t>
      </w:r>
      <w:r>
        <w:rPr>
          <w:noProof/>
        </w:rPr>
        <w:tab/>
      </w:r>
      <w:r>
        <w:rPr>
          <w:noProof/>
        </w:rPr>
        <w:fldChar w:fldCharType="begin" w:fldLock="1"/>
      </w:r>
      <w:r>
        <w:rPr>
          <w:noProof/>
        </w:rPr>
        <w:instrText xml:space="preserve"> PAGEREF _Toc155283112 \h </w:instrText>
      </w:r>
      <w:r>
        <w:rPr>
          <w:noProof/>
        </w:rPr>
      </w:r>
      <w:r>
        <w:rPr>
          <w:noProof/>
        </w:rPr>
        <w:fldChar w:fldCharType="separate"/>
      </w:r>
      <w:r>
        <w:rPr>
          <w:noProof/>
        </w:rPr>
        <w:t>114</w:t>
      </w:r>
      <w:r>
        <w:rPr>
          <w:noProof/>
        </w:rPr>
        <w:fldChar w:fldCharType="end"/>
      </w:r>
    </w:p>
    <w:p w:rsidR="00B92B1D" w:rsidRPr="00131735" w:rsidRDefault="00B92B1D">
      <w:pPr>
        <w:pStyle w:val="TOC3"/>
        <w:rPr>
          <w:rFonts w:ascii="Calibri" w:hAnsi="Calibri"/>
          <w:noProof/>
          <w:kern w:val="2"/>
          <w:sz w:val="22"/>
          <w:szCs w:val="22"/>
          <w:lang w:eastAsia="en-GB"/>
        </w:rPr>
      </w:pPr>
      <w:r>
        <w:rPr>
          <w:noProof/>
        </w:rPr>
        <w:t>4.1.4</w:t>
      </w:r>
      <w:r w:rsidRPr="00131735">
        <w:rPr>
          <w:rFonts w:ascii="Calibri" w:hAnsi="Calibri"/>
          <w:noProof/>
          <w:kern w:val="2"/>
          <w:sz w:val="22"/>
          <w:szCs w:val="22"/>
          <w:lang w:eastAsia="en-GB"/>
        </w:rPr>
        <w:tab/>
      </w:r>
      <w:r>
        <w:rPr>
          <w:noProof/>
        </w:rPr>
        <w:t>Signalling deactivation</w:t>
      </w:r>
      <w:r>
        <w:rPr>
          <w:noProof/>
        </w:rPr>
        <w:tab/>
      </w:r>
      <w:r>
        <w:rPr>
          <w:noProof/>
        </w:rPr>
        <w:fldChar w:fldCharType="begin" w:fldLock="1"/>
      </w:r>
      <w:r>
        <w:rPr>
          <w:noProof/>
        </w:rPr>
        <w:instrText xml:space="preserve"> PAGEREF _Toc155283113 \h </w:instrText>
      </w:r>
      <w:r>
        <w:rPr>
          <w:noProof/>
        </w:rPr>
      </w:r>
      <w:r>
        <w:rPr>
          <w:noProof/>
        </w:rPr>
        <w:fldChar w:fldCharType="separate"/>
      </w:r>
      <w:r>
        <w:rPr>
          <w:noProof/>
        </w:rPr>
        <w:t>115</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4.1.4.1</w:t>
      </w:r>
      <w:r w:rsidRPr="00131735">
        <w:rPr>
          <w:rFonts w:ascii="Calibri" w:hAnsi="Calibri"/>
          <w:noProof/>
          <w:kern w:val="2"/>
          <w:sz w:val="22"/>
          <w:szCs w:val="22"/>
          <w:lang w:eastAsia="en-GB"/>
        </w:rPr>
        <w:tab/>
      </w:r>
      <w:r>
        <w:rPr>
          <w:noProof/>
        </w:rPr>
        <w:t>General</w:t>
      </w:r>
      <w:r>
        <w:rPr>
          <w:noProof/>
        </w:rPr>
        <w:tab/>
      </w:r>
      <w:r>
        <w:rPr>
          <w:noProof/>
        </w:rPr>
        <w:fldChar w:fldCharType="begin" w:fldLock="1"/>
      </w:r>
      <w:r>
        <w:rPr>
          <w:noProof/>
        </w:rPr>
        <w:instrText xml:space="preserve"> PAGEREF _Toc155283114 \h </w:instrText>
      </w:r>
      <w:r>
        <w:rPr>
          <w:noProof/>
        </w:rPr>
      </w:r>
      <w:r>
        <w:rPr>
          <w:noProof/>
        </w:rPr>
        <w:fldChar w:fldCharType="separate"/>
      </w:r>
      <w:r>
        <w:rPr>
          <w:noProof/>
        </w:rPr>
        <w:t>115</w:t>
      </w:r>
      <w:r>
        <w:rPr>
          <w:noProof/>
        </w:rPr>
        <w:fldChar w:fldCharType="end"/>
      </w:r>
    </w:p>
    <w:p w:rsidR="00B92B1D" w:rsidRPr="00131735" w:rsidRDefault="00B92B1D">
      <w:pPr>
        <w:pStyle w:val="TOC5"/>
        <w:rPr>
          <w:rFonts w:ascii="Calibri" w:hAnsi="Calibri"/>
          <w:noProof/>
          <w:kern w:val="2"/>
          <w:sz w:val="22"/>
          <w:szCs w:val="22"/>
          <w:lang w:eastAsia="en-GB"/>
        </w:rPr>
      </w:pPr>
      <w:r>
        <w:rPr>
          <w:noProof/>
        </w:rPr>
        <w:t>4.1.4.1.1</w:t>
      </w:r>
      <w:r w:rsidRPr="00131735">
        <w:rPr>
          <w:rFonts w:ascii="Calibri" w:hAnsi="Calibri"/>
          <w:noProof/>
          <w:kern w:val="2"/>
          <w:sz w:val="22"/>
          <w:szCs w:val="22"/>
          <w:lang w:eastAsia="en-GB"/>
        </w:rPr>
        <w:tab/>
      </w:r>
      <w:r>
        <w:rPr>
          <w:noProof/>
        </w:rPr>
        <w:t>General signalling deactivation mechanisms for UMTS and EPS</w:t>
      </w:r>
      <w:r>
        <w:rPr>
          <w:noProof/>
        </w:rPr>
        <w:tab/>
      </w:r>
      <w:r>
        <w:rPr>
          <w:noProof/>
        </w:rPr>
        <w:fldChar w:fldCharType="begin" w:fldLock="1"/>
      </w:r>
      <w:r>
        <w:rPr>
          <w:noProof/>
        </w:rPr>
        <w:instrText xml:space="preserve"> PAGEREF _Toc155283115 \h </w:instrText>
      </w:r>
      <w:r>
        <w:rPr>
          <w:noProof/>
        </w:rPr>
      </w:r>
      <w:r>
        <w:rPr>
          <w:noProof/>
        </w:rPr>
        <w:fldChar w:fldCharType="separate"/>
      </w:r>
      <w:r>
        <w:rPr>
          <w:noProof/>
        </w:rPr>
        <w:t>115</w:t>
      </w:r>
      <w:r>
        <w:rPr>
          <w:noProof/>
        </w:rPr>
        <w:fldChar w:fldCharType="end"/>
      </w:r>
    </w:p>
    <w:p w:rsidR="00B92B1D" w:rsidRPr="00131735" w:rsidRDefault="00B92B1D">
      <w:pPr>
        <w:pStyle w:val="TOC5"/>
        <w:rPr>
          <w:rFonts w:ascii="Calibri" w:hAnsi="Calibri"/>
          <w:noProof/>
          <w:kern w:val="2"/>
          <w:sz w:val="22"/>
          <w:szCs w:val="22"/>
          <w:lang w:eastAsia="en-GB"/>
        </w:rPr>
      </w:pPr>
      <w:r>
        <w:rPr>
          <w:noProof/>
        </w:rPr>
        <w:t>4.1.4.1.2</w:t>
      </w:r>
      <w:r w:rsidRPr="00131735">
        <w:rPr>
          <w:rFonts w:ascii="Calibri" w:hAnsi="Calibri"/>
          <w:noProof/>
          <w:kern w:val="2"/>
          <w:sz w:val="22"/>
          <w:szCs w:val="22"/>
          <w:lang w:eastAsia="en-GB"/>
        </w:rPr>
        <w:tab/>
      </w:r>
      <w:r>
        <w:rPr>
          <w:noProof/>
        </w:rPr>
        <w:t>General signalling deactivation mechanisms for 5GS</w:t>
      </w:r>
      <w:r>
        <w:rPr>
          <w:noProof/>
        </w:rPr>
        <w:tab/>
      </w:r>
      <w:r>
        <w:rPr>
          <w:noProof/>
        </w:rPr>
        <w:fldChar w:fldCharType="begin" w:fldLock="1"/>
      </w:r>
      <w:r>
        <w:rPr>
          <w:noProof/>
        </w:rPr>
        <w:instrText xml:space="preserve"> PAGEREF _Toc155283116 \h </w:instrText>
      </w:r>
      <w:r>
        <w:rPr>
          <w:noProof/>
        </w:rPr>
      </w:r>
      <w:r>
        <w:rPr>
          <w:noProof/>
        </w:rPr>
        <w:fldChar w:fldCharType="separate"/>
      </w:r>
      <w:r>
        <w:rPr>
          <w:noProof/>
        </w:rPr>
        <w:t>115</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4.1.4.2</w:t>
      </w:r>
      <w:r w:rsidRPr="00131735">
        <w:rPr>
          <w:rFonts w:ascii="Calibri" w:hAnsi="Calibri"/>
          <w:noProof/>
          <w:kern w:val="2"/>
          <w:sz w:val="22"/>
          <w:szCs w:val="22"/>
          <w:lang w:eastAsia="en-GB"/>
        </w:rPr>
        <w:tab/>
      </w:r>
      <w:r>
        <w:rPr>
          <w:noProof/>
        </w:rPr>
        <w:t>UTRAN deactivation mechanisms</w:t>
      </w:r>
      <w:r>
        <w:rPr>
          <w:noProof/>
        </w:rPr>
        <w:tab/>
      </w:r>
      <w:r>
        <w:rPr>
          <w:noProof/>
        </w:rPr>
        <w:fldChar w:fldCharType="begin" w:fldLock="1"/>
      </w:r>
      <w:r>
        <w:rPr>
          <w:noProof/>
        </w:rPr>
        <w:instrText xml:space="preserve"> PAGEREF _Toc155283117 \h </w:instrText>
      </w:r>
      <w:r>
        <w:rPr>
          <w:noProof/>
        </w:rPr>
      </w:r>
      <w:r>
        <w:rPr>
          <w:noProof/>
        </w:rPr>
        <w:fldChar w:fldCharType="separate"/>
      </w:r>
      <w:r>
        <w:rPr>
          <w:noProof/>
        </w:rPr>
        <w:t>115</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4.1.4.3</w:t>
      </w:r>
      <w:r w:rsidRPr="00131735">
        <w:rPr>
          <w:rFonts w:ascii="Calibri" w:hAnsi="Calibri"/>
          <w:noProof/>
          <w:kern w:val="2"/>
          <w:sz w:val="22"/>
          <w:szCs w:val="22"/>
          <w:lang w:eastAsia="en-GB"/>
        </w:rPr>
        <w:tab/>
      </w:r>
      <w:r>
        <w:rPr>
          <w:noProof/>
        </w:rPr>
        <w:t>PS Domain deactivation mechanisms</w:t>
      </w:r>
      <w:r>
        <w:rPr>
          <w:noProof/>
        </w:rPr>
        <w:tab/>
      </w:r>
      <w:r>
        <w:rPr>
          <w:noProof/>
        </w:rPr>
        <w:fldChar w:fldCharType="begin" w:fldLock="1"/>
      </w:r>
      <w:r>
        <w:rPr>
          <w:noProof/>
        </w:rPr>
        <w:instrText xml:space="preserve"> PAGEREF _Toc155283118 \h </w:instrText>
      </w:r>
      <w:r>
        <w:rPr>
          <w:noProof/>
        </w:rPr>
      </w:r>
      <w:r>
        <w:rPr>
          <w:noProof/>
        </w:rPr>
        <w:fldChar w:fldCharType="separate"/>
      </w:r>
      <w:r>
        <w:rPr>
          <w:noProof/>
        </w:rPr>
        <w:t>118</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4.1.4.4</w:t>
      </w:r>
      <w:r w:rsidRPr="00131735">
        <w:rPr>
          <w:rFonts w:ascii="Calibri" w:hAnsi="Calibri"/>
          <w:noProof/>
          <w:kern w:val="2"/>
          <w:sz w:val="22"/>
          <w:szCs w:val="22"/>
          <w:lang w:eastAsia="en-GB"/>
        </w:rPr>
        <w:tab/>
      </w:r>
      <w:r>
        <w:rPr>
          <w:noProof/>
        </w:rPr>
        <w:t>CS Domain deactivation mechanisms</w:t>
      </w:r>
      <w:r>
        <w:rPr>
          <w:noProof/>
        </w:rPr>
        <w:tab/>
      </w:r>
      <w:r>
        <w:rPr>
          <w:noProof/>
        </w:rPr>
        <w:fldChar w:fldCharType="begin" w:fldLock="1"/>
      </w:r>
      <w:r>
        <w:rPr>
          <w:noProof/>
        </w:rPr>
        <w:instrText xml:space="preserve"> PAGEREF _Toc155283119 \h </w:instrText>
      </w:r>
      <w:r>
        <w:rPr>
          <w:noProof/>
        </w:rPr>
      </w:r>
      <w:r>
        <w:rPr>
          <w:noProof/>
        </w:rPr>
        <w:fldChar w:fldCharType="separate"/>
      </w:r>
      <w:r>
        <w:rPr>
          <w:noProof/>
        </w:rPr>
        <w:t>118</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4.1.4.5</w:t>
      </w:r>
      <w:r w:rsidRPr="00131735">
        <w:rPr>
          <w:rFonts w:ascii="Calibri" w:hAnsi="Calibri"/>
          <w:noProof/>
          <w:kern w:val="2"/>
          <w:sz w:val="22"/>
          <w:szCs w:val="22"/>
          <w:lang w:eastAsia="en-GB"/>
        </w:rPr>
        <w:tab/>
      </w:r>
      <w:r>
        <w:rPr>
          <w:noProof/>
        </w:rPr>
        <w:t>Void</w:t>
      </w:r>
      <w:r>
        <w:rPr>
          <w:noProof/>
        </w:rPr>
        <w:tab/>
      </w:r>
      <w:r>
        <w:rPr>
          <w:noProof/>
        </w:rPr>
        <w:fldChar w:fldCharType="begin" w:fldLock="1"/>
      </w:r>
      <w:r>
        <w:rPr>
          <w:noProof/>
        </w:rPr>
        <w:instrText xml:space="preserve"> PAGEREF _Toc155283120 \h </w:instrText>
      </w:r>
      <w:r>
        <w:rPr>
          <w:noProof/>
        </w:rPr>
      </w:r>
      <w:r>
        <w:rPr>
          <w:noProof/>
        </w:rPr>
        <w:fldChar w:fldCharType="separate"/>
      </w:r>
      <w:r>
        <w:rPr>
          <w:noProof/>
        </w:rPr>
        <w:t>118</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4.1.4.6</w:t>
      </w:r>
      <w:r w:rsidRPr="00131735">
        <w:rPr>
          <w:rFonts w:ascii="Calibri" w:hAnsi="Calibri"/>
          <w:noProof/>
          <w:kern w:val="2"/>
          <w:sz w:val="22"/>
          <w:szCs w:val="22"/>
          <w:lang w:eastAsia="en-GB"/>
        </w:rPr>
        <w:tab/>
      </w:r>
      <w:r>
        <w:rPr>
          <w:noProof/>
        </w:rPr>
        <w:t>Service Level Trace in IMS deactivation mechanisms</w:t>
      </w:r>
      <w:r>
        <w:rPr>
          <w:noProof/>
        </w:rPr>
        <w:tab/>
      </w:r>
      <w:r>
        <w:rPr>
          <w:noProof/>
        </w:rPr>
        <w:fldChar w:fldCharType="begin" w:fldLock="1"/>
      </w:r>
      <w:r>
        <w:rPr>
          <w:noProof/>
        </w:rPr>
        <w:instrText xml:space="preserve"> PAGEREF _Toc155283121 \h </w:instrText>
      </w:r>
      <w:r>
        <w:rPr>
          <w:noProof/>
        </w:rPr>
      </w:r>
      <w:r>
        <w:rPr>
          <w:noProof/>
        </w:rPr>
        <w:fldChar w:fldCharType="separate"/>
      </w:r>
      <w:r>
        <w:rPr>
          <w:noProof/>
        </w:rPr>
        <w:t>118</w:t>
      </w:r>
      <w:r>
        <w:rPr>
          <w:noProof/>
        </w:rPr>
        <w:fldChar w:fldCharType="end"/>
      </w:r>
    </w:p>
    <w:p w:rsidR="00B92B1D" w:rsidRPr="00131735" w:rsidRDefault="00B92B1D">
      <w:pPr>
        <w:pStyle w:val="TOC5"/>
        <w:rPr>
          <w:rFonts w:ascii="Calibri" w:hAnsi="Calibri"/>
          <w:noProof/>
          <w:kern w:val="2"/>
          <w:sz w:val="22"/>
          <w:szCs w:val="22"/>
          <w:lang w:eastAsia="en-GB"/>
        </w:rPr>
      </w:pPr>
      <w:r>
        <w:rPr>
          <w:noProof/>
        </w:rPr>
        <w:t>4.1.4.6.1</w:t>
      </w:r>
      <w:r w:rsidRPr="00131735">
        <w:rPr>
          <w:rFonts w:ascii="Calibri" w:hAnsi="Calibri"/>
          <w:noProof/>
          <w:kern w:val="2"/>
          <w:sz w:val="22"/>
          <w:szCs w:val="22"/>
          <w:lang w:eastAsia="en-GB"/>
        </w:rPr>
        <w:tab/>
      </w:r>
      <w:r>
        <w:rPr>
          <w:noProof/>
        </w:rPr>
        <w:t>General</w:t>
      </w:r>
      <w:r>
        <w:rPr>
          <w:noProof/>
        </w:rPr>
        <w:tab/>
      </w:r>
      <w:r>
        <w:rPr>
          <w:noProof/>
        </w:rPr>
        <w:fldChar w:fldCharType="begin" w:fldLock="1"/>
      </w:r>
      <w:r>
        <w:rPr>
          <w:noProof/>
        </w:rPr>
        <w:instrText xml:space="preserve"> PAGEREF _Toc155283122 \h </w:instrText>
      </w:r>
      <w:r>
        <w:rPr>
          <w:noProof/>
        </w:rPr>
      </w:r>
      <w:r>
        <w:rPr>
          <w:noProof/>
        </w:rPr>
        <w:fldChar w:fldCharType="separate"/>
      </w:r>
      <w:r>
        <w:rPr>
          <w:noProof/>
        </w:rPr>
        <w:t>118</w:t>
      </w:r>
      <w:r>
        <w:rPr>
          <w:noProof/>
        </w:rPr>
        <w:fldChar w:fldCharType="end"/>
      </w:r>
    </w:p>
    <w:p w:rsidR="00B92B1D" w:rsidRPr="00131735" w:rsidRDefault="00B92B1D">
      <w:pPr>
        <w:pStyle w:val="TOC5"/>
        <w:rPr>
          <w:rFonts w:ascii="Calibri" w:hAnsi="Calibri"/>
          <w:noProof/>
          <w:kern w:val="2"/>
          <w:sz w:val="22"/>
          <w:szCs w:val="22"/>
          <w:lang w:eastAsia="en-GB"/>
        </w:rPr>
      </w:pPr>
      <w:r>
        <w:rPr>
          <w:noProof/>
        </w:rPr>
        <w:t>4.1.4.6.2</w:t>
      </w:r>
      <w:r w:rsidRPr="00131735">
        <w:rPr>
          <w:rFonts w:ascii="Calibri" w:hAnsi="Calibri"/>
          <w:noProof/>
          <w:kern w:val="2"/>
          <w:sz w:val="22"/>
          <w:szCs w:val="22"/>
          <w:lang w:eastAsia="en-GB"/>
        </w:rPr>
        <w:tab/>
      </w:r>
      <w:r>
        <w:rPr>
          <w:noProof/>
        </w:rPr>
        <w:t>Trace session deactivation at an IMS NE</w:t>
      </w:r>
      <w:r>
        <w:rPr>
          <w:noProof/>
        </w:rPr>
        <w:tab/>
      </w:r>
      <w:r>
        <w:rPr>
          <w:noProof/>
        </w:rPr>
        <w:fldChar w:fldCharType="begin" w:fldLock="1"/>
      </w:r>
      <w:r>
        <w:rPr>
          <w:noProof/>
        </w:rPr>
        <w:instrText xml:space="preserve"> PAGEREF _Toc155283123 \h </w:instrText>
      </w:r>
      <w:r>
        <w:rPr>
          <w:noProof/>
        </w:rPr>
      </w:r>
      <w:r>
        <w:rPr>
          <w:noProof/>
        </w:rPr>
        <w:fldChar w:fldCharType="separate"/>
      </w:r>
      <w:r>
        <w:rPr>
          <w:noProof/>
        </w:rPr>
        <w:t>119</w:t>
      </w:r>
      <w:r>
        <w:rPr>
          <w:noProof/>
        </w:rPr>
        <w:fldChar w:fldCharType="end"/>
      </w:r>
    </w:p>
    <w:p w:rsidR="00B92B1D" w:rsidRPr="00131735" w:rsidRDefault="00B92B1D">
      <w:pPr>
        <w:pStyle w:val="TOC5"/>
        <w:rPr>
          <w:rFonts w:ascii="Calibri" w:hAnsi="Calibri"/>
          <w:noProof/>
          <w:kern w:val="2"/>
          <w:sz w:val="22"/>
          <w:szCs w:val="22"/>
          <w:lang w:eastAsia="en-GB"/>
        </w:rPr>
      </w:pPr>
      <w:r>
        <w:rPr>
          <w:noProof/>
        </w:rPr>
        <w:t>4.1.4.6.2.1</w:t>
      </w:r>
      <w:r w:rsidRPr="00131735">
        <w:rPr>
          <w:rFonts w:ascii="Calibri" w:hAnsi="Calibri"/>
          <w:noProof/>
          <w:kern w:val="2"/>
          <w:sz w:val="22"/>
          <w:szCs w:val="22"/>
          <w:lang w:eastAsia="en-GB"/>
        </w:rPr>
        <w:tab/>
      </w:r>
      <w:r>
        <w:rPr>
          <w:noProof/>
        </w:rPr>
        <w:t>Trace session deactivation propagated by EM</w:t>
      </w:r>
      <w:r>
        <w:rPr>
          <w:noProof/>
        </w:rPr>
        <w:tab/>
      </w:r>
      <w:r>
        <w:rPr>
          <w:noProof/>
        </w:rPr>
        <w:fldChar w:fldCharType="begin" w:fldLock="1"/>
      </w:r>
      <w:r>
        <w:rPr>
          <w:noProof/>
        </w:rPr>
        <w:instrText xml:space="preserve"> PAGEREF _Toc155283124 \h </w:instrText>
      </w:r>
      <w:r>
        <w:rPr>
          <w:noProof/>
        </w:rPr>
      </w:r>
      <w:r>
        <w:rPr>
          <w:noProof/>
        </w:rPr>
        <w:fldChar w:fldCharType="separate"/>
      </w:r>
      <w:r>
        <w:rPr>
          <w:noProof/>
        </w:rPr>
        <w:t>119</w:t>
      </w:r>
      <w:r>
        <w:rPr>
          <w:noProof/>
        </w:rPr>
        <w:fldChar w:fldCharType="end"/>
      </w:r>
    </w:p>
    <w:p w:rsidR="00B92B1D" w:rsidRPr="00131735" w:rsidRDefault="00B92B1D">
      <w:pPr>
        <w:pStyle w:val="TOC5"/>
        <w:rPr>
          <w:rFonts w:ascii="Calibri" w:hAnsi="Calibri"/>
          <w:noProof/>
          <w:kern w:val="2"/>
          <w:sz w:val="22"/>
          <w:szCs w:val="22"/>
          <w:lang w:eastAsia="en-GB"/>
        </w:rPr>
      </w:pPr>
      <w:r>
        <w:rPr>
          <w:noProof/>
        </w:rPr>
        <w:t>4.1.4.6.2.2</w:t>
      </w:r>
      <w:r w:rsidRPr="00131735">
        <w:rPr>
          <w:rFonts w:ascii="Calibri" w:hAnsi="Calibri"/>
          <w:noProof/>
          <w:kern w:val="2"/>
          <w:sz w:val="22"/>
          <w:szCs w:val="22"/>
          <w:lang w:eastAsia="en-GB"/>
        </w:rPr>
        <w:tab/>
      </w:r>
      <w:r>
        <w:rPr>
          <w:noProof/>
        </w:rPr>
        <w:t>Trace session deactivation following a Triggering event</w:t>
      </w:r>
      <w:r>
        <w:rPr>
          <w:noProof/>
        </w:rPr>
        <w:tab/>
      </w:r>
      <w:r>
        <w:rPr>
          <w:noProof/>
        </w:rPr>
        <w:fldChar w:fldCharType="begin" w:fldLock="1"/>
      </w:r>
      <w:r>
        <w:rPr>
          <w:noProof/>
        </w:rPr>
        <w:instrText xml:space="preserve"> PAGEREF _Toc155283125 \h </w:instrText>
      </w:r>
      <w:r>
        <w:rPr>
          <w:noProof/>
        </w:rPr>
      </w:r>
      <w:r>
        <w:rPr>
          <w:noProof/>
        </w:rPr>
        <w:fldChar w:fldCharType="separate"/>
      </w:r>
      <w:r>
        <w:rPr>
          <w:noProof/>
        </w:rPr>
        <w:t>119</w:t>
      </w:r>
      <w:r>
        <w:rPr>
          <w:noProof/>
        </w:rPr>
        <w:fldChar w:fldCharType="end"/>
      </w:r>
    </w:p>
    <w:p w:rsidR="00B92B1D" w:rsidRPr="00131735" w:rsidRDefault="00B92B1D">
      <w:pPr>
        <w:pStyle w:val="TOC5"/>
        <w:rPr>
          <w:rFonts w:ascii="Calibri" w:hAnsi="Calibri"/>
          <w:noProof/>
          <w:kern w:val="2"/>
          <w:sz w:val="22"/>
          <w:szCs w:val="22"/>
          <w:lang w:eastAsia="en-GB"/>
        </w:rPr>
      </w:pPr>
      <w:r>
        <w:rPr>
          <w:noProof/>
        </w:rPr>
        <w:t>4.1.4.6.2.3</w:t>
      </w:r>
      <w:r w:rsidRPr="00131735">
        <w:rPr>
          <w:rFonts w:ascii="Calibri" w:hAnsi="Calibri"/>
          <w:noProof/>
          <w:kern w:val="2"/>
          <w:sz w:val="22"/>
          <w:szCs w:val="22"/>
          <w:lang w:eastAsia="en-GB"/>
        </w:rPr>
        <w:tab/>
      </w:r>
      <w:r>
        <w:rPr>
          <w:noProof/>
        </w:rPr>
        <w:t>Trace session deactivation initiated directly by an EM</w:t>
      </w:r>
      <w:r>
        <w:rPr>
          <w:noProof/>
        </w:rPr>
        <w:tab/>
      </w:r>
      <w:r>
        <w:rPr>
          <w:noProof/>
        </w:rPr>
        <w:fldChar w:fldCharType="begin" w:fldLock="1"/>
      </w:r>
      <w:r>
        <w:rPr>
          <w:noProof/>
        </w:rPr>
        <w:instrText xml:space="preserve"> PAGEREF _Toc155283126 \h </w:instrText>
      </w:r>
      <w:r>
        <w:rPr>
          <w:noProof/>
        </w:rPr>
      </w:r>
      <w:r>
        <w:rPr>
          <w:noProof/>
        </w:rPr>
        <w:fldChar w:fldCharType="separate"/>
      </w:r>
      <w:r>
        <w:rPr>
          <w:noProof/>
        </w:rPr>
        <w:t>119</w:t>
      </w:r>
      <w:r>
        <w:rPr>
          <w:noProof/>
        </w:rPr>
        <w:fldChar w:fldCharType="end"/>
      </w:r>
    </w:p>
    <w:p w:rsidR="00B92B1D" w:rsidRPr="00131735" w:rsidRDefault="00B92B1D">
      <w:pPr>
        <w:pStyle w:val="TOC5"/>
        <w:rPr>
          <w:rFonts w:ascii="Calibri" w:hAnsi="Calibri"/>
          <w:noProof/>
          <w:kern w:val="2"/>
          <w:sz w:val="22"/>
          <w:szCs w:val="22"/>
          <w:lang w:eastAsia="en-GB"/>
        </w:rPr>
      </w:pPr>
      <w:r>
        <w:rPr>
          <w:noProof/>
        </w:rPr>
        <w:t>4.1.4.6.3</w:t>
      </w:r>
      <w:r w:rsidRPr="00131735">
        <w:rPr>
          <w:rFonts w:ascii="Calibri" w:hAnsi="Calibri"/>
          <w:noProof/>
          <w:kern w:val="2"/>
          <w:sz w:val="22"/>
          <w:szCs w:val="22"/>
          <w:lang w:eastAsia="en-GB"/>
        </w:rPr>
        <w:tab/>
      </w:r>
      <w:r>
        <w:rPr>
          <w:noProof/>
        </w:rPr>
        <w:t>Trace session deactivation at the UE</w:t>
      </w:r>
      <w:r>
        <w:rPr>
          <w:noProof/>
        </w:rPr>
        <w:tab/>
      </w:r>
      <w:r>
        <w:rPr>
          <w:noProof/>
        </w:rPr>
        <w:fldChar w:fldCharType="begin" w:fldLock="1"/>
      </w:r>
      <w:r>
        <w:rPr>
          <w:noProof/>
        </w:rPr>
        <w:instrText xml:space="preserve"> PAGEREF _Toc155283127 \h </w:instrText>
      </w:r>
      <w:r>
        <w:rPr>
          <w:noProof/>
        </w:rPr>
      </w:r>
      <w:r>
        <w:rPr>
          <w:noProof/>
        </w:rPr>
        <w:fldChar w:fldCharType="separate"/>
      </w:r>
      <w:r>
        <w:rPr>
          <w:noProof/>
        </w:rPr>
        <w:t>119</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4.1.4.7</w:t>
      </w:r>
      <w:r w:rsidRPr="00131735">
        <w:rPr>
          <w:rFonts w:ascii="Calibri" w:hAnsi="Calibri"/>
          <w:noProof/>
          <w:kern w:val="2"/>
          <w:sz w:val="22"/>
          <w:szCs w:val="22"/>
          <w:lang w:eastAsia="en-GB"/>
        </w:rPr>
        <w:tab/>
      </w:r>
      <w:r>
        <w:rPr>
          <w:noProof/>
        </w:rPr>
        <w:t>EPC deactivation mechanisms</w:t>
      </w:r>
      <w:r>
        <w:rPr>
          <w:noProof/>
        </w:rPr>
        <w:tab/>
      </w:r>
      <w:r>
        <w:rPr>
          <w:noProof/>
        </w:rPr>
        <w:fldChar w:fldCharType="begin" w:fldLock="1"/>
      </w:r>
      <w:r>
        <w:rPr>
          <w:noProof/>
        </w:rPr>
        <w:instrText xml:space="preserve"> PAGEREF _Toc155283128 \h </w:instrText>
      </w:r>
      <w:r>
        <w:rPr>
          <w:noProof/>
        </w:rPr>
      </w:r>
      <w:r>
        <w:rPr>
          <w:noProof/>
        </w:rPr>
        <w:fldChar w:fldCharType="separate"/>
      </w:r>
      <w:r>
        <w:rPr>
          <w:noProof/>
        </w:rPr>
        <w:t>120</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4.1.4.8</w:t>
      </w:r>
      <w:r w:rsidRPr="00131735">
        <w:rPr>
          <w:rFonts w:ascii="Calibri" w:hAnsi="Calibri"/>
          <w:noProof/>
          <w:kern w:val="2"/>
          <w:sz w:val="22"/>
          <w:szCs w:val="22"/>
          <w:lang w:eastAsia="en-GB"/>
        </w:rPr>
        <w:tab/>
      </w:r>
      <w:r>
        <w:rPr>
          <w:noProof/>
        </w:rPr>
        <w:t>E-UTRAN deactivation mechanisms</w:t>
      </w:r>
      <w:r>
        <w:rPr>
          <w:noProof/>
        </w:rPr>
        <w:tab/>
      </w:r>
      <w:r>
        <w:rPr>
          <w:noProof/>
        </w:rPr>
        <w:fldChar w:fldCharType="begin" w:fldLock="1"/>
      </w:r>
      <w:r>
        <w:rPr>
          <w:noProof/>
        </w:rPr>
        <w:instrText xml:space="preserve"> PAGEREF _Toc155283129 \h </w:instrText>
      </w:r>
      <w:r>
        <w:rPr>
          <w:noProof/>
        </w:rPr>
      </w:r>
      <w:r>
        <w:rPr>
          <w:noProof/>
        </w:rPr>
        <w:fldChar w:fldCharType="separate"/>
      </w:r>
      <w:r>
        <w:rPr>
          <w:noProof/>
        </w:rPr>
        <w:t>123</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4.1.4.9</w:t>
      </w:r>
      <w:r w:rsidRPr="00131735">
        <w:rPr>
          <w:rFonts w:ascii="Calibri" w:hAnsi="Calibri"/>
          <w:noProof/>
          <w:kern w:val="2"/>
          <w:sz w:val="22"/>
          <w:szCs w:val="22"/>
          <w:lang w:eastAsia="en-GB"/>
        </w:rPr>
        <w:tab/>
      </w:r>
      <w:r>
        <w:rPr>
          <w:noProof/>
        </w:rPr>
        <w:t>EPC deactivation mechanisms for MDT</w:t>
      </w:r>
      <w:r>
        <w:rPr>
          <w:noProof/>
        </w:rPr>
        <w:tab/>
      </w:r>
      <w:r>
        <w:rPr>
          <w:noProof/>
        </w:rPr>
        <w:fldChar w:fldCharType="begin" w:fldLock="1"/>
      </w:r>
      <w:r>
        <w:rPr>
          <w:noProof/>
        </w:rPr>
        <w:instrText xml:space="preserve"> PAGEREF _Toc155283130 \h </w:instrText>
      </w:r>
      <w:r>
        <w:rPr>
          <w:noProof/>
        </w:rPr>
      </w:r>
      <w:r>
        <w:rPr>
          <w:noProof/>
        </w:rPr>
        <w:fldChar w:fldCharType="separate"/>
      </w:r>
      <w:r>
        <w:rPr>
          <w:noProof/>
        </w:rPr>
        <w:t>123</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4.1.4.10</w:t>
      </w:r>
      <w:r w:rsidRPr="00131735">
        <w:rPr>
          <w:rFonts w:ascii="Calibri" w:hAnsi="Calibri"/>
          <w:noProof/>
          <w:kern w:val="2"/>
          <w:sz w:val="22"/>
          <w:szCs w:val="22"/>
          <w:lang w:eastAsia="en-GB"/>
        </w:rPr>
        <w:tab/>
      </w:r>
      <w:r>
        <w:rPr>
          <w:noProof/>
        </w:rPr>
        <w:t>Deactivation mechanisms at UE for MDT</w:t>
      </w:r>
      <w:r>
        <w:rPr>
          <w:noProof/>
        </w:rPr>
        <w:tab/>
      </w:r>
      <w:r>
        <w:rPr>
          <w:noProof/>
        </w:rPr>
        <w:fldChar w:fldCharType="begin" w:fldLock="1"/>
      </w:r>
      <w:r>
        <w:rPr>
          <w:noProof/>
        </w:rPr>
        <w:instrText xml:space="preserve"> PAGEREF _Toc155283131 \h </w:instrText>
      </w:r>
      <w:r>
        <w:rPr>
          <w:noProof/>
        </w:rPr>
      </w:r>
      <w:r>
        <w:rPr>
          <w:noProof/>
        </w:rPr>
        <w:fldChar w:fldCharType="separate"/>
      </w:r>
      <w:r>
        <w:rPr>
          <w:noProof/>
        </w:rPr>
        <w:t>123</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4.1.4.11</w:t>
      </w:r>
      <w:r w:rsidRPr="00131735">
        <w:rPr>
          <w:rFonts w:ascii="Calibri" w:hAnsi="Calibri"/>
          <w:noProof/>
          <w:kern w:val="2"/>
          <w:sz w:val="22"/>
          <w:szCs w:val="22"/>
          <w:lang w:eastAsia="en-GB"/>
        </w:rPr>
        <w:tab/>
      </w:r>
      <w:r>
        <w:rPr>
          <w:noProof/>
        </w:rPr>
        <w:t>5GC deactivation mechanisms</w:t>
      </w:r>
      <w:r>
        <w:rPr>
          <w:noProof/>
        </w:rPr>
        <w:tab/>
      </w:r>
      <w:r>
        <w:rPr>
          <w:noProof/>
        </w:rPr>
        <w:fldChar w:fldCharType="begin" w:fldLock="1"/>
      </w:r>
      <w:r>
        <w:rPr>
          <w:noProof/>
        </w:rPr>
        <w:instrText xml:space="preserve"> PAGEREF _Toc155283132 \h </w:instrText>
      </w:r>
      <w:r>
        <w:rPr>
          <w:noProof/>
        </w:rPr>
      </w:r>
      <w:r>
        <w:rPr>
          <w:noProof/>
        </w:rPr>
        <w:fldChar w:fldCharType="separate"/>
      </w:r>
      <w:r>
        <w:rPr>
          <w:noProof/>
        </w:rPr>
        <w:t>123</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4.1.4.12</w:t>
      </w:r>
      <w:r w:rsidRPr="00131735">
        <w:rPr>
          <w:rFonts w:ascii="Calibri" w:hAnsi="Calibri"/>
          <w:noProof/>
          <w:kern w:val="2"/>
          <w:sz w:val="22"/>
          <w:szCs w:val="22"/>
          <w:lang w:eastAsia="en-GB"/>
        </w:rPr>
        <w:tab/>
      </w:r>
      <w:r>
        <w:rPr>
          <w:noProof/>
        </w:rPr>
        <w:t>NG-RAN deactivation mechanisms</w:t>
      </w:r>
      <w:r>
        <w:rPr>
          <w:noProof/>
        </w:rPr>
        <w:tab/>
      </w:r>
      <w:r>
        <w:rPr>
          <w:noProof/>
        </w:rPr>
        <w:fldChar w:fldCharType="begin" w:fldLock="1"/>
      </w:r>
      <w:r>
        <w:rPr>
          <w:noProof/>
        </w:rPr>
        <w:instrText xml:space="preserve"> PAGEREF _Toc155283133 \h </w:instrText>
      </w:r>
      <w:r>
        <w:rPr>
          <w:noProof/>
        </w:rPr>
      </w:r>
      <w:r>
        <w:rPr>
          <w:noProof/>
        </w:rPr>
        <w:fldChar w:fldCharType="separate"/>
      </w:r>
      <w:r>
        <w:rPr>
          <w:noProof/>
        </w:rPr>
        <w:t>125</w:t>
      </w:r>
      <w:r>
        <w:rPr>
          <w:noProof/>
        </w:rPr>
        <w:fldChar w:fldCharType="end"/>
      </w:r>
    </w:p>
    <w:p w:rsidR="00B92B1D" w:rsidRPr="00131735" w:rsidRDefault="00B92B1D">
      <w:pPr>
        <w:pStyle w:val="TOC4"/>
        <w:rPr>
          <w:rFonts w:ascii="Calibri" w:hAnsi="Calibri"/>
          <w:noProof/>
          <w:kern w:val="2"/>
          <w:sz w:val="22"/>
          <w:szCs w:val="22"/>
          <w:lang w:eastAsia="en-GB"/>
        </w:rPr>
      </w:pPr>
      <w:r>
        <w:rPr>
          <w:noProof/>
        </w:rPr>
        <w:t>4.1.4.13</w:t>
      </w:r>
      <w:r w:rsidRPr="00131735">
        <w:rPr>
          <w:rFonts w:ascii="Calibri" w:hAnsi="Calibri"/>
          <w:noProof/>
          <w:kern w:val="2"/>
          <w:sz w:val="22"/>
          <w:szCs w:val="22"/>
          <w:lang w:eastAsia="en-GB"/>
        </w:rPr>
        <w:tab/>
      </w:r>
      <w:r>
        <w:rPr>
          <w:noProof/>
        </w:rPr>
        <w:t>5GC deactivation mechanisms for MDT</w:t>
      </w:r>
      <w:r>
        <w:rPr>
          <w:noProof/>
        </w:rPr>
        <w:tab/>
      </w:r>
      <w:r>
        <w:rPr>
          <w:noProof/>
        </w:rPr>
        <w:fldChar w:fldCharType="begin" w:fldLock="1"/>
      </w:r>
      <w:r>
        <w:rPr>
          <w:noProof/>
        </w:rPr>
        <w:instrText xml:space="preserve"> PAGEREF _Toc155283134 \h </w:instrText>
      </w:r>
      <w:r>
        <w:rPr>
          <w:noProof/>
        </w:rPr>
      </w:r>
      <w:r>
        <w:rPr>
          <w:noProof/>
        </w:rPr>
        <w:fldChar w:fldCharType="separate"/>
      </w:r>
      <w:r>
        <w:rPr>
          <w:noProof/>
        </w:rPr>
        <w:t>126</w:t>
      </w:r>
      <w:r>
        <w:rPr>
          <w:noProof/>
        </w:rPr>
        <w:fldChar w:fldCharType="end"/>
      </w:r>
    </w:p>
    <w:p w:rsidR="00B92B1D" w:rsidRPr="00131735" w:rsidRDefault="00B92B1D">
      <w:pPr>
        <w:pStyle w:val="TOC3"/>
        <w:rPr>
          <w:rFonts w:ascii="Calibri" w:hAnsi="Calibri"/>
          <w:noProof/>
          <w:kern w:val="2"/>
          <w:sz w:val="22"/>
          <w:szCs w:val="22"/>
          <w:lang w:eastAsia="en-GB"/>
        </w:rPr>
      </w:pPr>
      <w:r>
        <w:rPr>
          <w:noProof/>
        </w:rPr>
        <w:t>4.1.5</w:t>
      </w:r>
      <w:r w:rsidRPr="00131735">
        <w:rPr>
          <w:rFonts w:ascii="Calibri" w:hAnsi="Calibri"/>
          <w:noProof/>
          <w:kern w:val="2"/>
          <w:sz w:val="22"/>
          <w:szCs w:val="22"/>
          <w:lang w:eastAsia="en-GB"/>
        </w:rPr>
        <w:tab/>
      </w:r>
      <w:r>
        <w:rPr>
          <w:noProof/>
        </w:rPr>
        <w:t>MDT Trace selection conditions</w:t>
      </w:r>
      <w:r>
        <w:rPr>
          <w:noProof/>
        </w:rPr>
        <w:tab/>
      </w:r>
      <w:r>
        <w:rPr>
          <w:noProof/>
        </w:rPr>
        <w:fldChar w:fldCharType="begin" w:fldLock="1"/>
      </w:r>
      <w:r>
        <w:rPr>
          <w:noProof/>
        </w:rPr>
        <w:instrText xml:space="preserve"> PAGEREF _Toc155283135 \h </w:instrText>
      </w:r>
      <w:r>
        <w:rPr>
          <w:noProof/>
        </w:rPr>
      </w:r>
      <w:r>
        <w:rPr>
          <w:noProof/>
        </w:rPr>
        <w:fldChar w:fldCharType="separate"/>
      </w:r>
      <w:r>
        <w:rPr>
          <w:noProof/>
        </w:rPr>
        <w:t>126</w:t>
      </w:r>
      <w:r>
        <w:rPr>
          <w:noProof/>
        </w:rPr>
        <w:fldChar w:fldCharType="end"/>
      </w:r>
    </w:p>
    <w:p w:rsidR="00B92B1D" w:rsidRPr="00131735" w:rsidRDefault="00B92B1D">
      <w:pPr>
        <w:pStyle w:val="TOC2"/>
        <w:rPr>
          <w:rFonts w:ascii="Calibri" w:hAnsi="Calibri"/>
          <w:noProof/>
          <w:kern w:val="2"/>
          <w:sz w:val="22"/>
          <w:szCs w:val="22"/>
          <w:lang w:eastAsia="en-GB"/>
        </w:rPr>
      </w:pPr>
      <w:r>
        <w:rPr>
          <w:noProof/>
        </w:rPr>
        <w:t>4.2</w:t>
      </w:r>
      <w:r w:rsidRPr="00131735">
        <w:rPr>
          <w:rFonts w:ascii="Calibri" w:hAnsi="Calibri"/>
          <w:noProof/>
          <w:kern w:val="2"/>
          <w:sz w:val="22"/>
          <w:szCs w:val="22"/>
          <w:lang w:eastAsia="en-GB"/>
        </w:rPr>
        <w:tab/>
      </w:r>
      <w:r>
        <w:rPr>
          <w:noProof/>
        </w:rPr>
        <w:t>Trace Recording Session Start / Stop triggering for Trace and MDT</w:t>
      </w:r>
      <w:r>
        <w:rPr>
          <w:noProof/>
        </w:rPr>
        <w:tab/>
      </w:r>
      <w:r>
        <w:rPr>
          <w:noProof/>
        </w:rPr>
        <w:fldChar w:fldCharType="begin" w:fldLock="1"/>
      </w:r>
      <w:r>
        <w:rPr>
          <w:noProof/>
        </w:rPr>
        <w:instrText xml:space="preserve"> PAGEREF _Toc155283136 \h </w:instrText>
      </w:r>
      <w:r>
        <w:rPr>
          <w:noProof/>
        </w:rPr>
      </w:r>
      <w:r>
        <w:rPr>
          <w:noProof/>
        </w:rPr>
        <w:fldChar w:fldCharType="separate"/>
      </w:r>
      <w:r>
        <w:rPr>
          <w:noProof/>
        </w:rPr>
        <w:t>127</w:t>
      </w:r>
      <w:r>
        <w:rPr>
          <w:noProof/>
        </w:rPr>
        <w:fldChar w:fldCharType="end"/>
      </w:r>
    </w:p>
    <w:p w:rsidR="00B92B1D" w:rsidRPr="00131735" w:rsidRDefault="00B92B1D">
      <w:pPr>
        <w:pStyle w:val="TOC3"/>
        <w:rPr>
          <w:rFonts w:ascii="Calibri" w:hAnsi="Calibri"/>
          <w:noProof/>
          <w:kern w:val="2"/>
          <w:sz w:val="22"/>
          <w:szCs w:val="22"/>
          <w:lang w:eastAsia="en-GB"/>
        </w:rPr>
      </w:pPr>
      <w:r>
        <w:rPr>
          <w:noProof/>
        </w:rPr>
        <w:t>4.2.1</w:t>
      </w:r>
      <w:r w:rsidRPr="00131735">
        <w:rPr>
          <w:rFonts w:ascii="Calibri" w:hAnsi="Calibri"/>
          <w:noProof/>
          <w:kern w:val="2"/>
          <w:sz w:val="22"/>
          <w:szCs w:val="22"/>
          <w:lang w:eastAsia="en-GB"/>
        </w:rPr>
        <w:tab/>
      </w:r>
      <w:r>
        <w:rPr>
          <w:noProof/>
        </w:rPr>
        <w:t>General</w:t>
      </w:r>
      <w:r>
        <w:rPr>
          <w:noProof/>
        </w:rPr>
        <w:tab/>
      </w:r>
      <w:r>
        <w:rPr>
          <w:noProof/>
        </w:rPr>
        <w:fldChar w:fldCharType="begin" w:fldLock="1"/>
      </w:r>
      <w:r>
        <w:rPr>
          <w:noProof/>
        </w:rPr>
        <w:instrText xml:space="preserve"> PAGEREF _Toc155283137 \h </w:instrText>
      </w:r>
      <w:r>
        <w:rPr>
          <w:noProof/>
        </w:rPr>
      </w:r>
      <w:r>
        <w:rPr>
          <w:noProof/>
        </w:rPr>
        <w:fldChar w:fldCharType="separate"/>
      </w:r>
      <w:r>
        <w:rPr>
          <w:noProof/>
        </w:rPr>
        <w:t>127</w:t>
      </w:r>
      <w:r>
        <w:rPr>
          <w:noProof/>
        </w:rPr>
        <w:fldChar w:fldCharType="end"/>
      </w:r>
    </w:p>
    <w:p w:rsidR="00B92B1D" w:rsidRPr="00131735" w:rsidRDefault="00B92B1D">
      <w:pPr>
        <w:pStyle w:val="TOC3"/>
        <w:rPr>
          <w:rFonts w:ascii="Calibri" w:hAnsi="Calibri"/>
          <w:noProof/>
          <w:kern w:val="2"/>
          <w:sz w:val="22"/>
          <w:szCs w:val="22"/>
          <w:lang w:eastAsia="en-GB"/>
        </w:rPr>
      </w:pPr>
      <w:r>
        <w:rPr>
          <w:noProof/>
        </w:rPr>
        <w:t>4.2.2</w:t>
      </w:r>
      <w:r w:rsidRPr="00131735">
        <w:rPr>
          <w:rFonts w:ascii="Calibri" w:hAnsi="Calibri"/>
          <w:noProof/>
          <w:kern w:val="2"/>
          <w:sz w:val="22"/>
          <w:szCs w:val="22"/>
          <w:lang w:eastAsia="en-GB"/>
        </w:rPr>
        <w:tab/>
      </w:r>
      <w:r>
        <w:rPr>
          <w:noProof/>
        </w:rPr>
        <w:t>Starting a trace recording session - management based</w:t>
      </w:r>
      <w:r>
        <w:rPr>
          <w:noProof/>
        </w:rPr>
        <w:tab/>
      </w:r>
      <w:r>
        <w:rPr>
          <w:noProof/>
        </w:rPr>
        <w:fldChar w:fldCharType="begin" w:fldLock="1"/>
      </w:r>
      <w:r>
        <w:rPr>
          <w:noProof/>
        </w:rPr>
        <w:instrText xml:space="preserve"> PAGEREF _Toc155283138 \h </w:instrText>
      </w:r>
      <w:r>
        <w:rPr>
          <w:noProof/>
        </w:rPr>
      </w:r>
      <w:r>
        <w:rPr>
          <w:noProof/>
        </w:rPr>
        <w:fldChar w:fldCharType="separate"/>
      </w:r>
      <w:r>
        <w:rPr>
          <w:noProof/>
        </w:rPr>
        <w:t>127</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4.2.2.1</w:t>
      </w:r>
      <w:r w:rsidRPr="00131735">
        <w:rPr>
          <w:rFonts w:ascii="Calibri" w:hAnsi="Calibri"/>
          <w:noProof/>
          <w:kern w:val="2"/>
          <w:sz w:val="22"/>
          <w:szCs w:val="22"/>
          <w:lang w:eastAsia="en-GB"/>
        </w:rPr>
        <w:tab/>
      </w:r>
      <w:r>
        <w:rPr>
          <w:noProof/>
        </w:rPr>
        <w:t>UTRAN starting mechanisms</w:t>
      </w:r>
      <w:r>
        <w:rPr>
          <w:noProof/>
        </w:rPr>
        <w:tab/>
      </w:r>
      <w:r>
        <w:rPr>
          <w:noProof/>
        </w:rPr>
        <w:fldChar w:fldCharType="begin" w:fldLock="1"/>
      </w:r>
      <w:r>
        <w:rPr>
          <w:noProof/>
        </w:rPr>
        <w:instrText xml:space="preserve"> PAGEREF _Toc155283139 \h </w:instrText>
      </w:r>
      <w:r>
        <w:rPr>
          <w:noProof/>
        </w:rPr>
      </w:r>
      <w:r>
        <w:rPr>
          <w:noProof/>
        </w:rPr>
        <w:fldChar w:fldCharType="separate"/>
      </w:r>
      <w:r>
        <w:rPr>
          <w:noProof/>
        </w:rPr>
        <w:t>127</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4.2.2.2</w:t>
      </w:r>
      <w:r w:rsidRPr="00131735">
        <w:rPr>
          <w:rFonts w:ascii="Calibri" w:hAnsi="Calibri"/>
          <w:noProof/>
          <w:kern w:val="2"/>
          <w:sz w:val="22"/>
          <w:szCs w:val="22"/>
          <w:lang w:eastAsia="en-GB"/>
        </w:rPr>
        <w:tab/>
      </w:r>
      <w:r>
        <w:rPr>
          <w:noProof/>
        </w:rPr>
        <w:t>PS Domain starting mechanisms</w:t>
      </w:r>
      <w:r>
        <w:rPr>
          <w:noProof/>
        </w:rPr>
        <w:tab/>
      </w:r>
      <w:r>
        <w:rPr>
          <w:noProof/>
        </w:rPr>
        <w:fldChar w:fldCharType="begin" w:fldLock="1"/>
      </w:r>
      <w:r>
        <w:rPr>
          <w:noProof/>
        </w:rPr>
        <w:instrText xml:space="preserve"> PAGEREF _Toc155283140 \h </w:instrText>
      </w:r>
      <w:r>
        <w:rPr>
          <w:noProof/>
        </w:rPr>
      </w:r>
      <w:r>
        <w:rPr>
          <w:noProof/>
        </w:rPr>
        <w:fldChar w:fldCharType="separate"/>
      </w:r>
      <w:r>
        <w:rPr>
          <w:noProof/>
        </w:rPr>
        <w:t>127</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4.2.2.3</w:t>
      </w:r>
      <w:r w:rsidRPr="00131735">
        <w:rPr>
          <w:rFonts w:ascii="Calibri" w:hAnsi="Calibri"/>
          <w:noProof/>
          <w:kern w:val="2"/>
          <w:sz w:val="22"/>
          <w:szCs w:val="22"/>
          <w:lang w:eastAsia="en-GB"/>
        </w:rPr>
        <w:tab/>
      </w:r>
      <w:r>
        <w:rPr>
          <w:noProof/>
        </w:rPr>
        <w:t>CS Domain starting mechanisms</w:t>
      </w:r>
      <w:r>
        <w:rPr>
          <w:noProof/>
        </w:rPr>
        <w:tab/>
      </w:r>
      <w:r>
        <w:rPr>
          <w:noProof/>
        </w:rPr>
        <w:fldChar w:fldCharType="begin" w:fldLock="1"/>
      </w:r>
      <w:r>
        <w:rPr>
          <w:noProof/>
        </w:rPr>
        <w:instrText xml:space="preserve"> PAGEREF _Toc155283141 \h </w:instrText>
      </w:r>
      <w:r>
        <w:rPr>
          <w:noProof/>
        </w:rPr>
      </w:r>
      <w:r>
        <w:rPr>
          <w:noProof/>
        </w:rPr>
        <w:fldChar w:fldCharType="separate"/>
      </w:r>
      <w:r>
        <w:rPr>
          <w:noProof/>
        </w:rPr>
        <w:t>128</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4.2.2.4</w:t>
      </w:r>
      <w:r w:rsidRPr="00131735">
        <w:rPr>
          <w:rFonts w:ascii="Calibri" w:hAnsi="Calibri"/>
          <w:noProof/>
          <w:kern w:val="2"/>
          <w:sz w:val="22"/>
          <w:szCs w:val="22"/>
          <w:lang w:eastAsia="en-GB"/>
        </w:rPr>
        <w:tab/>
      </w:r>
      <w:r>
        <w:rPr>
          <w:noProof/>
        </w:rPr>
        <w:t>Void</w:t>
      </w:r>
      <w:r>
        <w:rPr>
          <w:noProof/>
        </w:rPr>
        <w:tab/>
      </w:r>
      <w:r>
        <w:rPr>
          <w:noProof/>
        </w:rPr>
        <w:fldChar w:fldCharType="begin" w:fldLock="1"/>
      </w:r>
      <w:r>
        <w:rPr>
          <w:noProof/>
        </w:rPr>
        <w:instrText xml:space="preserve"> PAGEREF _Toc155283142 \h </w:instrText>
      </w:r>
      <w:r>
        <w:rPr>
          <w:noProof/>
        </w:rPr>
      </w:r>
      <w:r>
        <w:rPr>
          <w:noProof/>
        </w:rPr>
        <w:fldChar w:fldCharType="separate"/>
      </w:r>
      <w:r>
        <w:rPr>
          <w:noProof/>
        </w:rPr>
        <w:t>128</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4.2.2.5</w:t>
      </w:r>
      <w:r w:rsidRPr="00131735">
        <w:rPr>
          <w:rFonts w:ascii="Calibri" w:hAnsi="Calibri"/>
          <w:noProof/>
          <w:kern w:val="2"/>
          <w:sz w:val="22"/>
          <w:szCs w:val="22"/>
          <w:lang w:eastAsia="en-GB"/>
        </w:rPr>
        <w:tab/>
      </w:r>
      <w:r>
        <w:rPr>
          <w:noProof/>
        </w:rPr>
        <w:t>E-UTRAN starting mechanism</w:t>
      </w:r>
      <w:r>
        <w:rPr>
          <w:noProof/>
        </w:rPr>
        <w:tab/>
      </w:r>
      <w:r>
        <w:rPr>
          <w:noProof/>
        </w:rPr>
        <w:fldChar w:fldCharType="begin" w:fldLock="1"/>
      </w:r>
      <w:r>
        <w:rPr>
          <w:noProof/>
        </w:rPr>
        <w:instrText xml:space="preserve"> PAGEREF _Toc155283143 \h </w:instrText>
      </w:r>
      <w:r>
        <w:rPr>
          <w:noProof/>
        </w:rPr>
      </w:r>
      <w:r>
        <w:rPr>
          <w:noProof/>
        </w:rPr>
        <w:fldChar w:fldCharType="separate"/>
      </w:r>
      <w:r>
        <w:rPr>
          <w:noProof/>
        </w:rPr>
        <w:t>128</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4.2.2.6</w:t>
      </w:r>
      <w:r w:rsidRPr="00131735">
        <w:rPr>
          <w:rFonts w:ascii="Calibri" w:hAnsi="Calibri"/>
          <w:noProof/>
          <w:kern w:val="2"/>
          <w:sz w:val="22"/>
          <w:szCs w:val="22"/>
          <w:lang w:eastAsia="en-GB"/>
        </w:rPr>
        <w:tab/>
      </w:r>
      <w:r>
        <w:rPr>
          <w:noProof/>
        </w:rPr>
        <w:t>EPC Domain starting mechanisms</w:t>
      </w:r>
      <w:r>
        <w:rPr>
          <w:noProof/>
        </w:rPr>
        <w:tab/>
      </w:r>
      <w:r>
        <w:rPr>
          <w:noProof/>
        </w:rPr>
        <w:fldChar w:fldCharType="begin" w:fldLock="1"/>
      </w:r>
      <w:r>
        <w:rPr>
          <w:noProof/>
        </w:rPr>
        <w:instrText xml:space="preserve"> PAGEREF _Toc155283144 \h </w:instrText>
      </w:r>
      <w:r>
        <w:rPr>
          <w:noProof/>
        </w:rPr>
      </w:r>
      <w:r>
        <w:rPr>
          <w:noProof/>
        </w:rPr>
        <w:fldChar w:fldCharType="separate"/>
      </w:r>
      <w:r>
        <w:rPr>
          <w:noProof/>
        </w:rPr>
        <w:t>130</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4.2.2.7</w:t>
      </w:r>
      <w:r w:rsidRPr="00131735">
        <w:rPr>
          <w:rFonts w:ascii="Calibri" w:hAnsi="Calibri"/>
          <w:noProof/>
          <w:kern w:val="2"/>
          <w:sz w:val="22"/>
          <w:szCs w:val="22"/>
          <w:lang w:eastAsia="en-GB"/>
        </w:rPr>
        <w:tab/>
      </w:r>
      <w:r>
        <w:rPr>
          <w:noProof/>
        </w:rPr>
        <w:t>E-UTRAN starting mechanisms for MDT</w:t>
      </w:r>
      <w:r>
        <w:rPr>
          <w:noProof/>
        </w:rPr>
        <w:tab/>
      </w:r>
      <w:r>
        <w:rPr>
          <w:noProof/>
        </w:rPr>
        <w:fldChar w:fldCharType="begin" w:fldLock="1"/>
      </w:r>
      <w:r>
        <w:rPr>
          <w:noProof/>
        </w:rPr>
        <w:instrText xml:space="preserve"> PAGEREF _Toc155283145 \h </w:instrText>
      </w:r>
      <w:r>
        <w:rPr>
          <w:noProof/>
        </w:rPr>
      </w:r>
      <w:r>
        <w:rPr>
          <w:noProof/>
        </w:rPr>
        <w:fldChar w:fldCharType="separate"/>
      </w:r>
      <w:r>
        <w:rPr>
          <w:noProof/>
        </w:rPr>
        <w:t>130</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4.2.2.8</w:t>
      </w:r>
      <w:r w:rsidRPr="00131735">
        <w:rPr>
          <w:rFonts w:ascii="Calibri" w:hAnsi="Calibri"/>
          <w:noProof/>
          <w:kern w:val="2"/>
          <w:sz w:val="22"/>
          <w:szCs w:val="22"/>
          <w:lang w:eastAsia="en-GB"/>
        </w:rPr>
        <w:tab/>
      </w:r>
      <w:r>
        <w:rPr>
          <w:noProof/>
        </w:rPr>
        <w:t>Starting mechanisms at UE for MDT</w:t>
      </w:r>
      <w:r>
        <w:rPr>
          <w:noProof/>
        </w:rPr>
        <w:tab/>
      </w:r>
      <w:r>
        <w:rPr>
          <w:noProof/>
        </w:rPr>
        <w:fldChar w:fldCharType="begin" w:fldLock="1"/>
      </w:r>
      <w:r>
        <w:rPr>
          <w:noProof/>
        </w:rPr>
        <w:instrText xml:space="preserve"> PAGEREF _Toc155283146 \h </w:instrText>
      </w:r>
      <w:r>
        <w:rPr>
          <w:noProof/>
        </w:rPr>
      </w:r>
      <w:r>
        <w:rPr>
          <w:noProof/>
        </w:rPr>
        <w:fldChar w:fldCharType="separate"/>
      </w:r>
      <w:r>
        <w:rPr>
          <w:noProof/>
        </w:rPr>
        <w:t>130</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4.2.2.9</w:t>
      </w:r>
      <w:r w:rsidRPr="00131735">
        <w:rPr>
          <w:rFonts w:ascii="Calibri" w:hAnsi="Calibri"/>
          <w:noProof/>
          <w:kern w:val="2"/>
          <w:sz w:val="22"/>
          <w:szCs w:val="22"/>
          <w:lang w:eastAsia="en-GB"/>
        </w:rPr>
        <w:tab/>
      </w:r>
      <w:r>
        <w:rPr>
          <w:noProof/>
        </w:rPr>
        <w:t>5GC Domain starting mechanisms</w:t>
      </w:r>
      <w:r>
        <w:rPr>
          <w:noProof/>
        </w:rPr>
        <w:tab/>
      </w:r>
      <w:r>
        <w:rPr>
          <w:noProof/>
        </w:rPr>
        <w:fldChar w:fldCharType="begin" w:fldLock="1"/>
      </w:r>
      <w:r>
        <w:rPr>
          <w:noProof/>
        </w:rPr>
        <w:instrText xml:space="preserve"> PAGEREF _Toc155283147 \h </w:instrText>
      </w:r>
      <w:r>
        <w:rPr>
          <w:noProof/>
        </w:rPr>
      </w:r>
      <w:r>
        <w:rPr>
          <w:noProof/>
        </w:rPr>
        <w:fldChar w:fldCharType="separate"/>
      </w:r>
      <w:r>
        <w:rPr>
          <w:noProof/>
        </w:rPr>
        <w:t>131</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4.2.2.10</w:t>
      </w:r>
      <w:r w:rsidRPr="00131735">
        <w:rPr>
          <w:rFonts w:ascii="Calibri" w:hAnsi="Calibri"/>
          <w:noProof/>
          <w:kern w:val="2"/>
          <w:sz w:val="22"/>
          <w:szCs w:val="22"/>
          <w:lang w:eastAsia="en-GB"/>
        </w:rPr>
        <w:tab/>
      </w:r>
      <w:r>
        <w:rPr>
          <w:noProof/>
        </w:rPr>
        <w:t>NG-RAN starting mechanism</w:t>
      </w:r>
      <w:r>
        <w:rPr>
          <w:noProof/>
        </w:rPr>
        <w:tab/>
      </w:r>
      <w:r>
        <w:rPr>
          <w:noProof/>
        </w:rPr>
        <w:fldChar w:fldCharType="begin" w:fldLock="1"/>
      </w:r>
      <w:r>
        <w:rPr>
          <w:noProof/>
        </w:rPr>
        <w:instrText xml:space="preserve"> PAGEREF _Toc155283148 \h </w:instrText>
      </w:r>
      <w:r>
        <w:rPr>
          <w:noProof/>
        </w:rPr>
      </w:r>
      <w:r>
        <w:rPr>
          <w:noProof/>
        </w:rPr>
        <w:fldChar w:fldCharType="separate"/>
      </w:r>
      <w:r>
        <w:rPr>
          <w:noProof/>
        </w:rPr>
        <w:t>131</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4.2.2.11</w:t>
      </w:r>
      <w:r w:rsidRPr="00131735">
        <w:rPr>
          <w:rFonts w:ascii="Calibri" w:hAnsi="Calibri"/>
          <w:noProof/>
          <w:kern w:val="2"/>
          <w:sz w:val="22"/>
          <w:szCs w:val="22"/>
          <w:lang w:eastAsia="en-GB"/>
        </w:rPr>
        <w:tab/>
      </w:r>
      <w:r>
        <w:rPr>
          <w:noProof/>
        </w:rPr>
        <w:t>NG-RAN starting mechanisms for management based MDT</w:t>
      </w:r>
      <w:r>
        <w:rPr>
          <w:noProof/>
        </w:rPr>
        <w:tab/>
      </w:r>
      <w:r>
        <w:rPr>
          <w:noProof/>
        </w:rPr>
        <w:fldChar w:fldCharType="begin" w:fldLock="1"/>
      </w:r>
      <w:r>
        <w:rPr>
          <w:noProof/>
        </w:rPr>
        <w:instrText xml:space="preserve"> PAGEREF _Toc155283149 \h </w:instrText>
      </w:r>
      <w:r>
        <w:rPr>
          <w:noProof/>
        </w:rPr>
      </w:r>
      <w:r>
        <w:rPr>
          <w:noProof/>
        </w:rPr>
        <w:fldChar w:fldCharType="separate"/>
      </w:r>
      <w:r>
        <w:rPr>
          <w:noProof/>
        </w:rPr>
        <w:t>133</w:t>
      </w:r>
      <w:r>
        <w:rPr>
          <w:noProof/>
        </w:rPr>
        <w:fldChar w:fldCharType="end"/>
      </w:r>
    </w:p>
    <w:p w:rsidR="00B92B1D" w:rsidRPr="00131735" w:rsidRDefault="00B92B1D">
      <w:pPr>
        <w:pStyle w:val="TOC3"/>
        <w:rPr>
          <w:rFonts w:ascii="Calibri" w:hAnsi="Calibri"/>
          <w:noProof/>
          <w:kern w:val="2"/>
          <w:sz w:val="22"/>
          <w:szCs w:val="22"/>
          <w:lang w:eastAsia="en-GB"/>
        </w:rPr>
      </w:pPr>
      <w:r>
        <w:rPr>
          <w:noProof/>
        </w:rPr>
        <w:t>4.2.3</w:t>
      </w:r>
      <w:r w:rsidRPr="00131735">
        <w:rPr>
          <w:rFonts w:ascii="Calibri" w:hAnsi="Calibri"/>
          <w:noProof/>
          <w:kern w:val="2"/>
          <w:sz w:val="22"/>
          <w:szCs w:val="22"/>
          <w:lang w:eastAsia="en-GB"/>
        </w:rPr>
        <w:tab/>
      </w:r>
      <w:r>
        <w:rPr>
          <w:noProof/>
        </w:rPr>
        <w:t>Starting a trace recording session - signalling based</w:t>
      </w:r>
      <w:r>
        <w:rPr>
          <w:noProof/>
        </w:rPr>
        <w:tab/>
      </w:r>
      <w:r>
        <w:rPr>
          <w:noProof/>
        </w:rPr>
        <w:fldChar w:fldCharType="begin" w:fldLock="1"/>
      </w:r>
      <w:r>
        <w:rPr>
          <w:noProof/>
        </w:rPr>
        <w:instrText xml:space="preserve"> PAGEREF _Toc155283150 \h </w:instrText>
      </w:r>
      <w:r>
        <w:rPr>
          <w:noProof/>
        </w:rPr>
      </w:r>
      <w:r>
        <w:rPr>
          <w:noProof/>
        </w:rPr>
        <w:fldChar w:fldCharType="separate"/>
      </w:r>
      <w:r>
        <w:rPr>
          <w:noProof/>
        </w:rPr>
        <w:t>134</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4.2.3.1</w:t>
      </w:r>
      <w:r w:rsidRPr="00131735">
        <w:rPr>
          <w:rFonts w:ascii="Calibri" w:hAnsi="Calibri"/>
          <w:noProof/>
          <w:kern w:val="2"/>
          <w:sz w:val="22"/>
          <w:szCs w:val="22"/>
          <w:lang w:eastAsia="en-GB"/>
        </w:rPr>
        <w:tab/>
      </w:r>
      <w:r>
        <w:rPr>
          <w:noProof/>
        </w:rPr>
        <w:t>UTRAN starting mechanisms</w:t>
      </w:r>
      <w:r>
        <w:rPr>
          <w:noProof/>
        </w:rPr>
        <w:tab/>
      </w:r>
      <w:r>
        <w:rPr>
          <w:noProof/>
        </w:rPr>
        <w:fldChar w:fldCharType="begin" w:fldLock="1"/>
      </w:r>
      <w:r>
        <w:rPr>
          <w:noProof/>
        </w:rPr>
        <w:instrText xml:space="preserve"> PAGEREF _Toc155283151 \h </w:instrText>
      </w:r>
      <w:r>
        <w:rPr>
          <w:noProof/>
        </w:rPr>
      </w:r>
      <w:r>
        <w:rPr>
          <w:noProof/>
        </w:rPr>
        <w:fldChar w:fldCharType="separate"/>
      </w:r>
      <w:r>
        <w:rPr>
          <w:noProof/>
        </w:rPr>
        <w:t>134</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4.2.3.2</w:t>
      </w:r>
      <w:r w:rsidRPr="00131735">
        <w:rPr>
          <w:rFonts w:ascii="Calibri" w:hAnsi="Calibri"/>
          <w:noProof/>
          <w:kern w:val="2"/>
          <w:sz w:val="22"/>
          <w:szCs w:val="22"/>
          <w:lang w:eastAsia="en-GB"/>
        </w:rPr>
        <w:tab/>
      </w:r>
      <w:r>
        <w:rPr>
          <w:noProof/>
        </w:rPr>
        <w:t>PS Domain starting mechanisms</w:t>
      </w:r>
      <w:r>
        <w:rPr>
          <w:noProof/>
        </w:rPr>
        <w:tab/>
      </w:r>
      <w:r>
        <w:rPr>
          <w:noProof/>
        </w:rPr>
        <w:fldChar w:fldCharType="begin" w:fldLock="1"/>
      </w:r>
      <w:r>
        <w:rPr>
          <w:noProof/>
        </w:rPr>
        <w:instrText xml:space="preserve"> PAGEREF _Toc155283152 \h </w:instrText>
      </w:r>
      <w:r>
        <w:rPr>
          <w:noProof/>
        </w:rPr>
      </w:r>
      <w:r>
        <w:rPr>
          <w:noProof/>
        </w:rPr>
        <w:fldChar w:fldCharType="separate"/>
      </w:r>
      <w:r>
        <w:rPr>
          <w:noProof/>
        </w:rPr>
        <w:t>137</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4.2.3.3</w:t>
      </w:r>
      <w:r w:rsidRPr="00131735">
        <w:rPr>
          <w:rFonts w:ascii="Calibri" w:hAnsi="Calibri"/>
          <w:noProof/>
          <w:kern w:val="2"/>
          <w:sz w:val="22"/>
          <w:szCs w:val="22"/>
          <w:lang w:eastAsia="en-GB"/>
        </w:rPr>
        <w:tab/>
      </w:r>
      <w:r>
        <w:rPr>
          <w:noProof/>
        </w:rPr>
        <w:t>CS Domain starting mechanisms</w:t>
      </w:r>
      <w:r>
        <w:rPr>
          <w:noProof/>
        </w:rPr>
        <w:tab/>
      </w:r>
      <w:r>
        <w:rPr>
          <w:noProof/>
        </w:rPr>
        <w:fldChar w:fldCharType="begin" w:fldLock="1"/>
      </w:r>
      <w:r>
        <w:rPr>
          <w:noProof/>
        </w:rPr>
        <w:instrText xml:space="preserve"> PAGEREF _Toc155283153 \h </w:instrText>
      </w:r>
      <w:r>
        <w:rPr>
          <w:noProof/>
        </w:rPr>
      </w:r>
      <w:r>
        <w:rPr>
          <w:noProof/>
        </w:rPr>
        <w:fldChar w:fldCharType="separate"/>
      </w:r>
      <w:r>
        <w:rPr>
          <w:noProof/>
        </w:rPr>
        <w:t>138</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4.2.3.4</w:t>
      </w:r>
      <w:r w:rsidRPr="00131735">
        <w:rPr>
          <w:rFonts w:ascii="Calibri" w:hAnsi="Calibri"/>
          <w:noProof/>
          <w:kern w:val="2"/>
          <w:sz w:val="22"/>
          <w:szCs w:val="22"/>
          <w:lang w:eastAsia="en-GB"/>
        </w:rPr>
        <w:tab/>
      </w:r>
      <w:r>
        <w:rPr>
          <w:noProof/>
        </w:rPr>
        <w:t>Void</w:t>
      </w:r>
      <w:r>
        <w:rPr>
          <w:noProof/>
        </w:rPr>
        <w:tab/>
      </w:r>
      <w:r>
        <w:rPr>
          <w:noProof/>
        </w:rPr>
        <w:fldChar w:fldCharType="begin" w:fldLock="1"/>
      </w:r>
      <w:r>
        <w:rPr>
          <w:noProof/>
        </w:rPr>
        <w:instrText xml:space="preserve"> PAGEREF _Toc155283154 \h </w:instrText>
      </w:r>
      <w:r>
        <w:rPr>
          <w:noProof/>
        </w:rPr>
      </w:r>
      <w:r>
        <w:rPr>
          <w:noProof/>
        </w:rPr>
        <w:fldChar w:fldCharType="separate"/>
      </w:r>
      <w:r>
        <w:rPr>
          <w:noProof/>
        </w:rPr>
        <w:t>140</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4.2.3.5</w:t>
      </w:r>
      <w:r w:rsidRPr="00131735">
        <w:rPr>
          <w:rFonts w:ascii="Calibri" w:hAnsi="Calibri"/>
          <w:noProof/>
          <w:kern w:val="2"/>
          <w:sz w:val="22"/>
          <w:szCs w:val="22"/>
          <w:lang w:eastAsia="en-GB"/>
        </w:rPr>
        <w:tab/>
      </w:r>
      <w:r>
        <w:rPr>
          <w:noProof/>
        </w:rPr>
        <w:t>Service level tracing for IMS starting mechanism</w:t>
      </w:r>
      <w:r>
        <w:rPr>
          <w:noProof/>
        </w:rPr>
        <w:tab/>
      </w:r>
      <w:r>
        <w:rPr>
          <w:noProof/>
        </w:rPr>
        <w:fldChar w:fldCharType="begin" w:fldLock="1"/>
      </w:r>
      <w:r>
        <w:rPr>
          <w:noProof/>
        </w:rPr>
        <w:instrText xml:space="preserve"> PAGEREF _Toc155283155 \h </w:instrText>
      </w:r>
      <w:r>
        <w:rPr>
          <w:noProof/>
        </w:rPr>
      </w:r>
      <w:r>
        <w:rPr>
          <w:noProof/>
        </w:rPr>
        <w:fldChar w:fldCharType="separate"/>
      </w:r>
      <w:r>
        <w:rPr>
          <w:noProof/>
        </w:rPr>
        <w:t>140</w:t>
      </w:r>
      <w:r>
        <w:rPr>
          <w:noProof/>
        </w:rPr>
        <w:fldChar w:fldCharType="end"/>
      </w:r>
    </w:p>
    <w:p w:rsidR="00B92B1D" w:rsidRPr="00131735" w:rsidRDefault="00B92B1D">
      <w:pPr>
        <w:pStyle w:val="TOC5"/>
        <w:rPr>
          <w:rFonts w:ascii="Calibri" w:hAnsi="Calibri"/>
          <w:noProof/>
          <w:kern w:val="2"/>
          <w:sz w:val="22"/>
          <w:szCs w:val="22"/>
          <w:lang w:eastAsia="en-GB"/>
        </w:rPr>
      </w:pPr>
      <w:r>
        <w:rPr>
          <w:noProof/>
        </w:rPr>
        <w:t>4.2.3.5.1</w:t>
      </w:r>
      <w:r w:rsidRPr="00131735">
        <w:rPr>
          <w:rFonts w:ascii="Calibri" w:hAnsi="Calibri"/>
          <w:noProof/>
          <w:kern w:val="2"/>
          <w:sz w:val="22"/>
          <w:szCs w:val="22"/>
          <w:lang w:eastAsia="en-GB"/>
        </w:rPr>
        <w:tab/>
      </w:r>
      <w:r>
        <w:rPr>
          <w:noProof/>
        </w:rPr>
        <w:t>General</w:t>
      </w:r>
      <w:r>
        <w:rPr>
          <w:noProof/>
        </w:rPr>
        <w:tab/>
      </w:r>
      <w:r>
        <w:rPr>
          <w:noProof/>
        </w:rPr>
        <w:fldChar w:fldCharType="begin" w:fldLock="1"/>
      </w:r>
      <w:r>
        <w:rPr>
          <w:noProof/>
        </w:rPr>
        <w:instrText xml:space="preserve"> PAGEREF _Toc155283156 \h </w:instrText>
      </w:r>
      <w:r>
        <w:rPr>
          <w:noProof/>
        </w:rPr>
      </w:r>
      <w:r>
        <w:rPr>
          <w:noProof/>
        </w:rPr>
        <w:fldChar w:fldCharType="separate"/>
      </w:r>
      <w:r>
        <w:rPr>
          <w:noProof/>
        </w:rPr>
        <w:t>140</w:t>
      </w:r>
      <w:r>
        <w:rPr>
          <w:noProof/>
        </w:rPr>
        <w:fldChar w:fldCharType="end"/>
      </w:r>
    </w:p>
    <w:p w:rsidR="00B92B1D" w:rsidRPr="00131735" w:rsidRDefault="00B92B1D">
      <w:pPr>
        <w:pStyle w:val="TOC5"/>
        <w:rPr>
          <w:rFonts w:ascii="Calibri" w:hAnsi="Calibri"/>
          <w:noProof/>
          <w:kern w:val="2"/>
          <w:sz w:val="22"/>
          <w:szCs w:val="22"/>
          <w:lang w:eastAsia="en-GB"/>
        </w:rPr>
      </w:pPr>
      <w:r>
        <w:rPr>
          <w:noProof/>
        </w:rPr>
        <w:t>4.2.3.5.2</w:t>
      </w:r>
      <w:r w:rsidRPr="00131735">
        <w:rPr>
          <w:rFonts w:ascii="Calibri" w:hAnsi="Calibri"/>
          <w:noProof/>
          <w:kern w:val="2"/>
          <w:sz w:val="22"/>
          <w:szCs w:val="22"/>
          <w:lang w:eastAsia="en-GB"/>
        </w:rPr>
        <w:tab/>
      </w:r>
      <w:r>
        <w:rPr>
          <w:noProof/>
        </w:rPr>
        <w:t>Starting mechanism at the UE</w:t>
      </w:r>
      <w:r>
        <w:rPr>
          <w:noProof/>
        </w:rPr>
        <w:tab/>
      </w:r>
      <w:r>
        <w:rPr>
          <w:noProof/>
        </w:rPr>
        <w:fldChar w:fldCharType="begin" w:fldLock="1"/>
      </w:r>
      <w:r>
        <w:rPr>
          <w:noProof/>
        </w:rPr>
        <w:instrText xml:space="preserve"> PAGEREF _Toc155283157 \h </w:instrText>
      </w:r>
      <w:r>
        <w:rPr>
          <w:noProof/>
        </w:rPr>
      </w:r>
      <w:r>
        <w:rPr>
          <w:noProof/>
        </w:rPr>
        <w:fldChar w:fldCharType="separate"/>
      </w:r>
      <w:r>
        <w:rPr>
          <w:noProof/>
        </w:rPr>
        <w:t>142</w:t>
      </w:r>
      <w:r>
        <w:rPr>
          <w:noProof/>
        </w:rPr>
        <w:fldChar w:fldCharType="end"/>
      </w:r>
    </w:p>
    <w:p w:rsidR="00B92B1D" w:rsidRPr="00131735" w:rsidRDefault="00B92B1D">
      <w:pPr>
        <w:pStyle w:val="TOC5"/>
        <w:rPr>
          <w:rFonts w:ascii="Calibri" w:hAnsi="Calibri"/>
          <w:noProof/>
          <w:kern w:val="2"/>
          <w:sz w:val="22"/>
          <w:szCs w:val="22"/>
          <w:lang w:eastAsia="en-GB"/>
        </w:rPr>
      </w:pPr>
      <w:r>
        <w:rPr>
          <w:noProof/>
        </w:rPr>
        <w:t>4.2.3.5.3</w:t>
      </w:r>
      <w:r w:rsidRPr="00131735">
        <w:rPr>
          <w:rFonts w:ascii="Calibri" w:hAnsi="Calibri"/>
          <w:noProof/>
          <w:kern w:val="2"/>
          <w:sz w:val="22"/>
          <w:szCs w:val="22"/>
          <w:lang w:eastAsia="en-GB"/>
        </w:rPr>
        <w:tab/>
      </w:r>
      <w:r>
        <w:rPr>
          <w:noProof/>
        </w:rPr>
        <w:t>Starting mechanism at the IMS NE</w:t>
      </w:r>
      <w:r>
        <w:rPr>
          <w:noProof/>
        </w:rPr>
        <w:tab/>
      </w:r>
      <w:r>
        <w:rPr>
          <w:noProof/>
        </w:rPr>
        <w:fldChar w:fldCharType="begin" w:fldLock="1"/>
      </w:r>
      <w:r>
        <w:rPr>
          <w:noProof/>
        </w:rPr>
        <w:instrText xml:space="preserve"> PAGEREF _Toc155283158 \h </w:instrText>
      </w:r>
      <w:r>
        <w:rPr>
          <w:noProof/>
        </w:rPr>
      </w:r>
      <w:r>
        <w:rPr>
          <w:noProof/>
        </w:rPr>
        <w:fldChar w:fldCharType="separate"/>
      </w:r>
      <w:r>
        <w:rPr>
          <w:noProof/>
        </w:rPr>
        <w:t>143</w:t>
      </w:r>
      <w:r>
        <w:rPr>
          <w:noProof/>
        </w:rPr>
        <w:fldChar w:fldCharType="end"/>
      </w:r>
    </w:p>
    <w:p w:rsidR="00B92B1D" w:rsidRPr="00131735" w:rsidRDefault="00B92B1D">
      <w:pPr>
        <w:pStyle w:val="TOC5"/>
        <w:rPr>
          <w:rFonts w:ascii="Calibri" w:hAnsi="Calibri"/>
          <w:noProof/>
          <w:kern w:val="2"/>
          <w:sz w:val="22"/>
          <w:szCs w:val="22"/>
          <w:lang w:eastAsia="en-GB"/>
        </w:rPr>
      </w:pPr>
      <w:r>
        <w:rPr>
          <w:noProof/>
        </w:rPr>
        <w:t>4.2.3.5.4</w:t>
      </w:r>
      <w:r w:rsidRPr="00131735">
        <w:rPr>
          <w:rFonts w:ascii="Calibri" w:hAnsi="Calibri"/>
          <w:noProof/>
          <w:kern w:val="2"/>
          <w:sz w:val="22"/>
          <w:szCs w:val="22"/>
          <w:lang w:eastAsia="en-GB"/>
        </w:rPr>
        <w:tab/>
      </w:r>
      <w:r>
        <w:rPr>
          <w:noProof/>
        </w:rPr>
        <w:t>Charging concepts for Service Level Tracing for IMS</w:t>
      </w:r>
      <w:r>
        <w:rPr>
          <w:noProof/>
        </w:rPr>
        <w:tab/>
      </w:r>
      <w:r>
        <w:rPr>
          <w:noProof/>
        </w:rPr>
        <w:fldChar w:fldCharType="begin" w:fldLock="1"/>
      </w:r>
      <w:r>
        <w:rPr>
          <w:noProof/>
        </w:rPr>
        <w:instrText xml:space="preserve"> PAGEREF _Toc155283159 \h </w:instrText>
      </w:r>
      <w:r>
        <w:rPr>
          <w:noProof/>
        </w:rPr>
      </w:r>
      <w:r>
        <w:rPr>
          <w:noProof/>
        </w:rPr>
        <w:fldChar w:fldCharType="separate"/>
      </w:r>
      <w:r>
        <w:rPr>
          <w:noProof/>
        </w:rPr>
        <w:t>143</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4.2.3.6</w:t>
      </w:r>
      <w:r w:rsidRPr="00131735">
        <w:rPr>
          <w:rFonts w:ascii="Calibri" w:hAnsi="Calibri"/>
          <w:noProof/>
          <w:kern w:val="2"/>
          <w:sz w:val="22"/>
          <w:szCs w:val="22"/>
          <w:lang w:eastAsia="en-GB"/>
        </w:rPr>
        <w:tab/>
      </w:r>
      <w:r>
        <w:rPr>
          <w:noProof/>
        </w:rPr>
        <w:t>E-UTRAN starting mechanism</w:t>
      </w:r>
      <w:r>
        <w:rPr>
          <w:noProof/>
        </w:rPr>
        <w:tab/>
      </w:r>
      <w:r>
        <w:rPr>
          <w:noProof/>
        </w:rPr>
        <w:fldChar w:fldCharType="begin" w:fldLock="1"/>
      </w:r>
      <w:r>
        <w:rPr>
          <w:noProof/>
        </w:rPr>
        <w:instrText xml:space="preserve"> PAGEREF _Toc155283160 \h </w:instrText>
      </w:r>
      <w:r>
        <w:rPr>
          <w:noProof/>
        </w:rPr>
      </w:r>
      <w:r>
        <w:rPr>
          <w:noProof/>
        </w:rPr>
        <w:fldChar w:fldCharType="separate"/>
      </w:r>
      <w:r>
        <w:rPr>
          <w:noProof/>
        </w:rPr>
        <w:t>143</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4.2.3.7</w:t>
      </w:r>
      <w:r w:rsidRPr="00131735">
        <w:rPr>
          <w:rFonts w:ascii="Calibri" w:hAnsi="Calibri"/>
          <w:noProof/>
          <w:kern w:val="2"/>
          <w:sz w:val="22"/>
          <w:szCs w:val="22"/>
          <w:lang w:eastAsia="en-GB"/>
        </w:rPr>
        <w:tab/>
      </w:r>
      <w:r>
        <w:rPr>
          <w:noProof/>
        </w:rPr>
        <w:t>EPC starting mechanisms</w:t>
      </w:r>
      <w:r>
        <w:rPr>
          <w:noProof/>
        </w:rPr>
        <w:tab/>
      </w:r>
      <w:r>
        <w:rPr>
          <w:noProof/>
        </w:rPr>
        <w:fldChar w:fldCharType="begin" w:fldLock="1"/>
      </w:r>
      <w:r>
        <w:rPr>
          <w:noProof/>
        </w:rPr>
        <w:instrText xml:space="preserve"> PAGEREF _Toc155283161 \h </w:instrText>
      </w:r>
      <w:r>
        <w:rPr>
          <w:noProof/>
        </w:rPr>
      </w:r>
      <w:r>
        <w:rPr>
          <w:noProof/>
        </w:rPr>
        <w:fldChar w:fldCharType="separate"/>
      </w:r>
      <w:r>
        <w:rPr>
          <w:noProof/>
        </w:rPr>
        <w:t>144</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4.2.3.8</w:t>
      </w:r>
      <w:r w:rsidRPr="00131735">
        <w:rPr>
          <w:rFonts w:ascii="Calibri" w:hAnsi="Calibri"/>
          <w:noProof/>
          <w:kern w:val="2"/>
          <w:sz w:val="22"/>
          <w:szCs w:val="22"/>
          <w:lang w:eastAsia="en-GB"/>
        </w:rPr>
        <w:tab/>
      </w:r>
      <w:r>
        <w:rPr>
          <w:noProof/>
        </w:rPr>
        <w:t>EPC starting mechanisms for MDT</w:t>
      </w:r>
      <w:r>
        <w:rPr>
          <w:noProof/>
        </w:rPr>
        <w:tab/>
      </w:r>
      <w:r>
        <w:rPr>
          <w:noProof/>
        </w:rPr>
        <w:fldChar w:fldCharType="begin" w:fldLock="1"/>
      </w:r>
      <w:r>
        <w:rPr>
          <w:noProof/>
        </w:rPr>
        <w:instrText xml:space="preserve"> PAGEREF _Toc155283162 \h </w:instrText>
      </w:r>
      <w:r>
        <w:rPr>
          <w:noProof/>
        </w:rPr>
      </w:r>
      <w:r>
        <w:rPr>
          <w:noProof/>
        </w:rPr>
        <w:fldChar w:fldCharType="separate"/>
      </w:r>
      <w:r>
        <w:rPr>
          <w:noProof/>
        </w:rPr>
        <w:t>145</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4.2.3.9</w:t>
      </w:r>
      <w:r w:rsidRPr="00131735">
        <w:rPr>
          <w:rFonts w:ascii="Calibri" w:hAnsi="Calibri"/>
          <w:noProof/>
          <w:kern w:val="2"/>
          <w:sz w:val="22"/>
          <w:szCs w:val="22"/>
          <w:lang w:eastAsia="en-GB"/>
        </w:rPr>
        <w:tab/>
      </w:r>
      <w:r>
        <w:rPr>
          <w:noProof/>
        </w:rPr>
        <w:t>E-UTRAN starting mechanisms for MDT</w:t>
      </w:r>
      <w:r>
        <w:rPr>
          <w:noProof/>
        </w:rPr>
        <w:tab/>
      </w:r>
      <w:r>
        <w:rPr>
          <w:noProof/>
        </w:rPr>
        <w:fldChar w:fldCharType="begin" w:fldLock="1"/>
      </w:r>
      <w:r>
        <w:rPr>
          <w:noProof/>
        </w:rPr>
        <w:instrText xml:space="preserve"> PAGEREF _Toc155283163 \h </w:instrText>
      </w:r>
      <w:r>
        <w:rPr>
          <w:noProof/>
        </w:rPr>
      </w:r>
      <w:r>
        <w:rPr>
          <w:noProof/>
        </w:rPr>
        <w:fldChar w:fldCharType="separate"/>
      </w:r>
      <w:r>
        <w:rPr>
          <w:noProof/>
        </w:rPr>
        <w:t>145</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4.2.3.10</w:t>
      </w:r>
      <w:r w:rsidRPr="00131735">
        <w:rPr>
          <w:rFonts w:ascii="Calibri" w:hAnsi="Calibri"/>
          <w:noProof/>
          <w:kern w:val="2"/>
          <w:sz w:val="22"/>
          <w:szCs w:val="22"/>
          <w:lang w:eastAsia="en-GB"/>
        </w:rPr>
        <w:tab/>
      </w:r>
      <w:r>
        <w:rPr>
          <w:noProof/>
        </w:rPr>
        <w:t>Starting mechanisms at UE for MDT</w:t>
      </w:r>
      <w:r>
        <w:rPr>
          <w:noProof/>
        </w:rPr>
        <w:tab/>
      </w:r>
      <w:r>
        <w:rPr>
          <w:noProof/>
        </w:rPr>
        <w:fldChar w:fldCharType="begin" w:fldLock="1"/>
      </w:r>
      <w:r>
        <w:rPr>
          <w:noProof/>
        </w:rPr>
        <w:instrText xml:space="preserve"> PAGEREF _Toc155283164 \h </w:instrText>
      </w:r>
      <w:r>
        <w:rPr>
          <w:noProof/>
        </w:rPr>
      </w:r>
      <w:r>
        <w:rPr>
          <w:noProof/>
        </w:rPr>
        <w:fldChar w:fldCharType="separate"/>
      </w:r>
      <w:r>
        <w:rPr>
          <w:noProof/>
        </w:rPr>
        <w:t>145</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4.2.3.11</w:t>
      </w:r>
      <w:r w:rsidRPr="00131735">
        <w:rPr>
          <w:rFonts w:ascii="Calibri" w:hAnsi="Calibri"/>
          <w:noProof/>
          <w:kern w:val="2"/>
          <w:sz w:val="22"/>
          <w:szCs w:val="22"/>
          <w:lang w:eastAsia="en-GB"/>
        </w:rPr>
        <w:tab/>
      </w:r>
      <w:r>
        <w:rPr>
          <w:noProof/>
        </w:rPr>
        <w:t>5GC starting mechanisms</w:t>
      </w:r>
      <w:r>
        <w:rPr>
          <w:noProof/>
        </w:rPr>
        <w:tab/>
      </w:r>
      <w:r>
        <w:rPr>
          <w:noProof/>
        </w:rPr>
        <w:fldChar w:fldCharType="begin" w:fldLock="1"/>
      </w:r>
      <w:r>
        <w:rPr>
          <w:noProof/>
        </w:rPr>
        <w:instrText xml:space="preserve"> PAGEREF _Toc155283165 \h </w:instrText>
      </w:r>
      <w:r>
        <w:rPr>
          <w:noProof/>
        </w:rPr>
      </w:r>
      <w:r>
        <w:rPr>
          <w:noProof/>
        </w:rPr>
        <w:fldChar w:fldCharType="separate"/>
      </w:r>
      <w:r>
        <w:rPr>
          <w:noProof/>
        </w:rPr>
        <w:t>145</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4.2.3.12</w:t>
      </w:r>
      <w:r w:rsidRPr="00131735">
        <w:rPr>
          <w:rFonts w:ascii="Calibri" w:hAnsi="Calibri"/>
          <w:noProof/>
          <w:kern w:val="2"/>
          <w:sz w:val="22"/>
          <w:szCs w:val="22"/>
          <w:lang w:eastAsia="en-GB"/>
        </w:rPr>
        <w:tab/>
      </w:r>
      <w:r>
        <w:rPr>
          <w:noProof/>
        </w:rPr>
        <w:t>NG-RAN starting mechanism</w:t>
      </w:r>
      <w:r>
        <w:rPr>
          <w:noProof/>
        </w:rPr>
        <w:tab/>
      </w:r>
      <w:r>
        <w:rPr>
          <w:noProof/>
        </w:rPr>
        <w:fldChar w:fldCharType="begin" w:fldLock="1"/>
      </w:r>
      <w:r>
        <w:rPr>
          <w:noProof/>
        </w:rPr>
        <w:instrText xml:space="preserve"> PAGEREF _Toc155283166 \h </w:instrText>
      </w:r>
      <w:r>
        <w:rPr>
          <w:noProof/>
        </w:rPr>
      </w:r>
      <w:r>
        <w:rPr>
          <w:noProof/>
        </w:rPr>
        <w:fldChar w:fldCharType="separate"/>
      </w:r>
      <w:r>
        <w:rPr>
          <w:noProof/>
        </w:rPr>
        <w:t>146</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4.2.3.13</w:t>
      </w:r>
      <w:r w:rsidRPr="00131735">
        <w:rPr>
          <w:rFonts w:ascii="Calibri" w:hAnsi="Calibri"/>
          <w:noProof/>
          <w:kern w:val="2"/>
          <w:sz w:val="22"/>
          <w:szCs w:val="22"/>
          <w:lang w:eastAsia="en-GB"/>
        </w:rPr>
        <w:tab/>
      </w:r>
      <w:r>
        <w:rPr>
          <w:noProof/>
        </w:rPr>
        <w:t>5GC starting mechanisms for signalling based MDT</w:t>
      </w:r>
      <w:r>
        <w:rPr>
          <w:noProof/>
        </w:rPr>
        <w:tab/>
      </w:r>
      <w:r>
        <w:rPr>
          <w:noProof/>
        </w:rPr>
        <w:fldChar w:fldCharType="begin" w:fldLock="1"/>
      </w:r>
      <w:r>
        <w:rPr>
          <w:noProof/>
        </w:rPr>
        <w:instrText xml:space="preserve"> PAGEREF _Toc155283167 \h </w:instrText>
      </w:r>
      <w:r>
        <w:rPr>
          <w:noProof/>
        </w:rPr>
      </w:r>
      <w:r>
        <w:rPr>
          <w:noProof/>
        </w:rPr>
        <w:fldChar w:fldCharType="separate"/>
      </w:r>
      <w:r>
        <w:rPr>
          <w:noProof/>
        </w:rPr>
        <w:t>147</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4.2.3.14</w:t>
      </w:r>
      <w:r w:rsidRPr="00131735">
        <w:rPr>
          <w:rFonts w:ascii="Calibri" w:hAnsi="Calibri"/>
          <w:noProof/>
          <w:kern w:val="2"/>
          <w:sz w:val="22"/>
          <w:szCs w:val="22"/>
          <w:lang w:eastAsia="en-GB"/>
        </w:rPr>
        <w:tab/>
      </w:r>
      <w:r>
        <w:rPr>
          <w:noProof/>
        </w:rPr>
        <w:t>NG-RAN starting mechanisms for signalling based MDT</w:t>
      </w:r>
      <w:r>
        <w:rPr>
          <w:noProof/>
        </w:rPr>
        <w:tab/>
      </w:r>
      <w:r>
        <w:rPr>
          <w:noProof/>
        </w:rPr>
        <w:fldChar w:fldCharType="begin" w:fldLock="1"/>
      </w:r>
      <w:r>
        <w:rPr>
          <w:noProof/>
        </w:rPr>
        <w:instrText xml:space="preserve"> PAGEREF _Toc155283168 \h </w:instrText>
      </w:r>
      <w:r>
        <w:rPr>
          <w:noProof/>
        </w:rPr>
      </w:r>
      <w:r>
        <w:rPr>
          <w:noProof/>
        </w:rPr>
        <w:fldChar w:fldCharType="separate"/>
      </w:r>
      <w:r>
        <w:rPr>
          <w:noProof/>
        </w:rPr>
        <w:t>147</w:t>
      </w:r>
      <w:r>
        <w:rPr>
          <w:noProof/>
        </w:rPr>
        <w:fldChar w:fldCharType="end"/>
      </w:r>
    </w:p>
    <w:p w:rsidR="00B92B1D" w:rsidRPr="00131735" w:rsidRDefault="00B92B1D">
      <w:pPr>
        <w:pStyle w:val="TOC3"/>
        <w:rPr>
          <w:rFonts w:ascii="Calibri" w:hAnsi="Calibri"/>
          <w:noProof/>
          <w:kern w:val="2"/>
          <w:sz w:val="22"/>
          <w:szCs w:val="22"/>
          <w:lang w:eastAsia="en-GB"/>
        </w:rPr>
      </w:pPr>
      <w:r>
        <w:rPr>
          <w:noProof/>
        </w:rPr>
        <w:t>4.2.4</w:t>
      </w:r>
      <w:r w:rsidRPr="00131735">
        <w:rPr>
          <w:rFonts w:ascii="Calibri" w:hAnsi="Calibri"/>
          <w:noProof/>
          <w:kern w:val="2"/>
          <w:sz w:val="22"/>
          <w:szCs w:val="22"/>
          <w:lang w:eastAsia="en-GB"/>
        </w:rPr>
        <w:tab/>
      </w:r>
      <w:r>
        <w:rPr>
          <w:noProof/>
        </w:rPr>
        <w:t>Stopping a trace recording session - management based</w:t>
      </w:r>
      <w:r>
        <w:rPr>
          <w:noProof/>
        </w:rPr>
        <w:tab/>
      </w:r>
      <w:r>
        <w:rPr>
          <w:noProof/>
        </w:rPr>
        <w:fldChar w:fldCharType="begin" w:fldLock="1"/>
      </w:r>
      <w:r>
        <w:rPr>
          <w:noProof/>
        </w:rPr>
        <w:instrText xml:space="preserve"> PAGEREF _Toc155283169 \h </w:instrText>
      </w:r>
      <w:r>
        <w:rPr>
          <w:noProof/>
        </w:rPr>
      </w:r>
      <w:r>
        <w:rPr>
          <w:noProof/>
        </w:rPr>
        <w:fldChar w:fldCharType="separate"/>
      </w:r>
      <w:r>
        <w:rPr>
          <w:noProof/>
        </w:rPr>
        <w:t>148</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4.2.4.1</w:t>
      </w:r>
      <w:r w:rsidRPr="00131735">
        <w:rPr>
          <w:rFonts w:ascii="Calibri" w:hAnsi="Calibri"/>
          <w:noProof/>
          <w:kern w:val="2"/>
          <w:sz w:val="22"/>
          <w:szCs w:val="22"/>
          <w:lang w:eastAsia="en-GB"/>
        </w:rPr>
        <w:tab/>
      </w:r>
      <w:r>
        <w:rPr>
          <w:noProof/>
        </w:rPr>
        <w:t>UTRAN stopping mechanisms</w:t>
      </w:r>
      <w:r>
        <w:rPr>
          <w:noProof/>
        </w:rPr>
        <w:tab/>
      </w:r>
      <w:r>
        <w:rPr>
          <w:noProof/>
        </w:rPr>
        <w:fldChar w:fldCharType="begin" w:fldLock="1"/>
      </w:r>
      <w:r>
        <w:rPr>
          <w:noProof/>
        </w:rPr>
        <w:instrText xml:space="preserve"> PAGEREF _Toc155283170 \h </w:instrText>
      </w:r>
      <w:r>
        <w:rPr>
          <w:noProof/>
        </w:rPr>
      </w:r>
      <w:r>
        <w:rPr>
          <w:noProof/>
        </w:rPr>
        <w:fldChar w:fldCharType="separate"/>
      </w:r>
      <w:r>
        <w:rPr>
          <w:noProof/>
        </w:rPr>
        <w:t>148</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4.2.4.2</w:t>
      </w:r>
      <w:r w:rsidRPr="00131735">
        <w:rPr>
          <w:rFonts w:ascii="Calibri" w:hAnsi="Calibri"/>
          <w:noProof/>
          <w:kern w:val="2"/>
          <w:sz w:val="22"/>
          <w:szCs w:val="22"/>
          <w:lang w:eastAsia="en-GB"/>
        </w:rPr>
        <w:tab/>
      </w:r>
      <w:r>
        <w:rPr>
          <w:noProof/>
        </w:rPr>
        <w:t>PS Domain stopping mechanisms</w:t>
      </w:r>
      <w:r>
        <w:rPr>
          <w:noProof/>
        </w:rPr>
        <w:tab/>
      </w:r>
      <w:r>
        <w:rPr>
          <w:noProof/>
        </w:rPr>
        <w:fldChar w:fldCharType="begin" w:fldLock="1"/>
      </w:r>
      <w:r>
        <w:rPr>
          <w:noProof/>
        </w:rPr>
        <w:instrText xml:space="preserve"> PAGEREF _Toc155283171 \h </w:instrText>
      </w:r>
      <w:r>
        <w:rPr>
          <w:noProof/>
        </w:rPr>
      </w:r>
      <w:r>
        <w:rPr>
          <w:noProof/>
        </w:rPr>
        <w:fldChar w:fldCharType="separate"/>
      </w:r>
      <w:r>
        <w:rPr>
          <w:noProof/>
        </w:rPr>
        <w:t>148</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4.2.4.3</w:t>
      </w:r>
      <w:r w:rsidRPr="00131735">
        <w:rPr>
          <w:rFonts w:ascii="Calibri" w:hAnsi="Calibri"/>
          <w:noProof/>
          <w:kern w:val="2"/>
          <w:sz w:val="22"/>
          <w:szCs w:val="22"/>
          <w:lang w:eastAsia="en-GB"/>
        </w:rPr>
        <w:tab/>
      </w:r>
      <w:r>
        <w:rPr>
          <w:noProof/>
        </w:rPr>
        <w:t>CS Domain stopping mechanisms</w:t>
      </w:r>
      <w:r>
        <w:rPr>
          <w:noProof/>
        </w:rPr>
        <w:tab/>
      </w:r>
      <w:r>
        <w:rPr>
          <w:noProof/>
        </w:rPr>
        <w:fldChar w:fldCharType="begin" w:fldLock="1"/>
      </w:r>
      <w:r>
        <w:rPr>
          <w:noProof/>
        </w:rPr>
        <w:instrText xml:space="preserve"> PAGEREF _Toc155283172 \h </w:instrText>
      </w:r>
      <w:r>
        <w:rPr>
          <w:noProof/>
        </w:rPr>
      </w:r>
      <w:r>
        <w:rPr>
          <w:noProof/>
        </w:rPr>
        <w:fldChar w:fldCharType="separate"/>
      </w:r>
      <w:r>
        <w:rPr>
          <w:noProof/>
        </w:rPr>
        <w:t>150</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4.2.4.4</w:t>
      </w:r>
      <w:r w:rsidRPr="00131735">
        <w:rPr>
          <w:rFonts w:ascii="Calibri" w:hAnsi="Calibri"/>
          <w:noProof/>
          <w:kern w:val="2"/>
          <w:sz w:val="22"/>
          <w:szCs w:val="22"/>
          <w:lang w:eastAsia="en-GB"/>
        </w:rPr>
        <w:tab/>
      </w:r>
      <w:r>
        <w:rPr>
          <w:noProof/>
        </w:rPr>
        <w:t>Void</w:t>
      </w:r>
      <w:r>
        <w:rPr>
          <w:noProof/>
        </w:rPr>
        <w:tab/>
      </w:r>
      <w:r>
        <w:rPr>
          <w:noProof/>
        </w:rPr>
        <w:fldChar w:fldCharType="begin" w:fldLock="1"/>
      </w:r>
      <w:r>
        <w:rPr>
          <w:noProof/>
        </w:rPr>
        <w:instrText xml:space="preserve"> PAGEREF _Toc155283173 \h </w:instrText>
      </w:r>
      <w:r>
        <w:rPr>
          <w:noProof/>
        </w:rPr>
      </w:r>
      <w:r>
        <w:rPr>
          <w:noProof/>
        </w:rPr>
        <w:fldChar w:fldCharType="separate"/>
      </w:r>
      <w:r>
        <w:rPr>
          <w:noProof/>
        </w:rPr>
        <w:t>150</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4.2.4.5</w:t>
      </w:r>
      <w:r w:rsidRPr="00131735">
        <w:rPr>
          <w:rFonts w:ascii="Calibri" w:hAnsi="Calibri"/>
          <w:noProof/>
          <w:kern w:val="2"/>
          <w:sz w:val="22"/>
          <w:szCs w:val="22"/>
          <w:lang w:eastAsia="en-GB"/>
        </w:rPr>
        <w:tab/>
      </w:r>
      <w:r>
        <w:rPr>
          <w:noProof/>
        </w:rPr>
        <w:t>E-UTRAN stopping mechanisms</w:t>
      </w:r>
      <w:r>
        <w:rPr>
          <w:noProof/>
        </w:rPr>
        <w:tab/>
      </w:r>
      <w:r>
        <w:rPr>
          <w:noProof/>
        </w:rPr>
        <w:fldChar w:fldCharType="begin" w:fldLock="1"/>
      </w:r>
      <w:r>
        <w:rPr>
          <w:noProof/>
        </w:rPr>
        <w:instrText xml:space="preserve"> PAGEREF _Toc155283174 \h </w:instrText>
      </w:r>
      <w:r>
        <w:rPr>
          <w:noProof/>
        </w:rPr>
      </w:r>
      <w:r>
        <w:rPr>
          <w:noProof/>
        </w:rPr>
        <w:fldChar w:fldCharType="separate"/>
      </w:r>
      <w:r>
        <w:rPr>
          <w:noProof/>
        </w:rPr>
        <w:t>151</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4.2.4.6</w:t>
      </w:r>
      <w:r w:rsidRPr="00131735">
        <w:rPr>
          <w:rFonts w:ascii="Calibri" w:hAnsi="Calibri"/>
          <w:noProof/>
          <w:kern w:val="2"/>
          <w:sz w:val="22"/>
          <w:szCs w:val="22"/>
          <w:lang w:eastAsia="en-GB"/>
        </w:rPr>
        <w:tab/>
      </w:r>
      <w:r>
        <w:rPr>
          <w:noProof/>
        </w:rPr>
        <w:t>EPC Domain stopping mechanisms</w:t>
      </w:r>
      <w:r>
        <w:rPr>
          <w:noProof/>
        </w:rPr>
        <w:tab/>
      </w:r>
      <w:r>
        <w:rPr>
          <w:noProof/>
        </w:rPr>
        <w:fldChar w:fldCharType="begin" w:fldLock="1"/>
      </w:r>
      <w:r>
        <w:rPr>
          <w:noProof/>
        </w:rPr>
        <w:instrText xml:space="preserve"> PAGEREF _Toc155283175 \h </w:instrText>
      </w:r>
      <w:r>
        <w:rPr>
          <w:noProof/>
        </w:rPr>
      </w:r>
      <w:r>
        <w:rPr>
          <w:noProof/>
        </w:rPr>
        <w:fldChar w:fldCharType="separate"/>
      </w:r>
      <w:r>
        <w:rPr>
          <w:noProof/>
        </w:rPr>
        <w:t>151</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4.2.4.7</w:t>
      </w:r>
      <w:r w:rsidRPr="00131735">
        <w:rPr>
          <w:rFonts w:ascii="Calibri" w:hAnsi="Calibri"/>
          <w:noProof/>
          <w:kern w:val="2"/>
          <w:sz w:val="22"/>
          <w:szCs w:val="22"/>
          <w:lang w:eastAsia="en-GB"/>
        </w:rPr>
        <w:tab/>
      </w:r>
      <w:r>
        <w:rPr>
          <w:noProof/>
        </w:rPr>
        <w:t>E-UTRAN stopping mechanisms for MDT</w:t>
      </w:r>
      <w:r>
        <w:rPr>
          <w:noProof/>
        </w:rPr>
        <w:tab/>
      </w:r>
      <w:r>
        <w:rPr>
          <w:noProof/>
        </w:rPr>
        <w:fldChar w:fldCharType="begin" w:fldLock="1"/>
      </w:r>
      <w:r>
        <w:rPr>
          <w:noProof/>
        </w:rPr>
        <w:instrText xml:space="preserve"> PAGEREF _Toc155283176 \h </w:instrText>
      </w:r>
      <w:r>
        <w:rPr>
          <w:noProof/>
        </w:rPr>
      </w:r>
      <w:r>
        <w:rPr>
          <w:noProof/>
        </w:rPr>
        <w:fldChar w:fldCharType="separate"/>
      </w:r>
      <w:r>
        <w:rPr>
          <w:noProof/>
        </w:rPr>
        <w:t>151</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4.2.4.8</w:t>
      </w:r>
      <w:r w:rsidRPr="00131735">
        <w:rPr>
          <w:rFonts w:ascii="Calibri" w:hAnsi="Calibri"/>
          <w:noProof/>
          <w:kern w:val="2"/>
          <w:sz w:val="22"/>
          <w:szCs w:val="22"/>
          <w:lang w:eastAsia="en-GB"/>
        </w:rPr>
        <w:tab/>
      </w:r>
      <w:r>
        <w:rPr>
          <w:noProof/>
        </w:rPr>
        <w:t>Stopping mechanisms at UE for MDT</w:t>
      </w:r>
      <w:r>
        <w:rPr>
          <w:noProof/>
        </w:rPr>
        <w:tab/>
      </w:r>
      <w:r>
        <w:rPr>
          <w:noProof/>
        </w:rPr>
        <w:fldChar w:fldCharType="begin" w:fldLock="1"/>
      </w:r>
      <w:r>
        <w:rPr>
          <w:noProof/>
        </w:rPr>
        <w:instrText xml:space="preserve"> PAGEREF _Toc155283177 \h </w:instrText>
      </w:r>
      <w:r>
        <w:rPr>
          <w:noProof/>
        </w:rPr>
      </w:r>
      <w:r>
        <w:rPr>
          <w:noProof/>
        </w:rPr>
        <w:fldChar w:fldCharType="separate"/>
      </w:r>
      <w:r>
        <w:rPr>
          <w:noProof/>
        </w:rPr>
        <w:t>151</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4.2.4.9</w:t>
      </w:r>
      <w:r w:rsidRPr="00131735">
        <w:rPr>
          <w:rFonts w:ascii="Calibri" w:hAnsi="Calibri"/>
          <w:noProof/>
          <w:kern w:val="2"/>
          <w:sz w:val="22"/>
          <w:szCs w:val="22"/>
          <w:lang w:eastAsia="en-GB"/>
        </w:rPr>
        <w:tab/>
      </w:r>
      <w:r>
        <w:rPr>
          <w:noProof/>
        </w:rPr>
        <w:t>5GC Domain stopping mechanisms</w:t>
      </w:r>
      <w:r>
        <w:rPr>
          <w:noProof/>
        </w:rPr>
        <w:tab/>
      </w:r>
      <w:r>
        <w:rPr>
          <w:noProof/>
        </w:rPr>
        <w:fldChar w:fldCharType="begin" w:fldLock="1"/>
      </w:r>
      <w:r>
        <w:rPr>
          <w:noProof/>
        </w:rPr>
        <w:instrText xml:space="preserve"> PAGEREF _Toc155283178 \h </w:instrText>
      </w:r>
      <w:r>
        <w:rPr>
          <w:noProof/>
        </w:rPr>
      </w:r>
      <w:r>
        <w:rPr>
          <w:noProof/>
        </w:rPr>
        <w:fldChar w:fldCharType="separate"/>
      </w:r>
      <w:r>
        <w:rPr>
          <w:noProof/>
        </w:rPr>
        <w:t>151</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4.2.4.10</w:t>
      </w:r>
      <w:r w:rsidRPr="00131735">
        <w:rPr>
          <w:rFonts w:ascii="Calibri" w:hAnsi="Calibri"/>
          <w:noProof/>
          <w:kern w:val="2"/>
          <w:sz w:val="22"/>
          <w:szCs w:val="22"/>
          <w:lang w:eastAsia="en-GB"/>
        </w:rPr>
        <w:tab/>
      </w:r>
      <w:r>
        <w:rPr>
          <w:noProof/>
        </w:rPr>
        <w:t>NG-RAN stopping mechanisms</w:t>
      </w:r>
      <w:r>
        <w:rPr>
          <w:noProof/>
        </w:rPr>
        <w:tab/>
      </w:r>
      <w:r>
        <w:rPr>
          <w:noProof/>
        </w:rPr>
        <w:fldChar w:fldCharType="begin" w:fldLock="1"/>
      </w:r>
      <w:r>
        <w:rPr>
          <w:noProof/>
        </w:rPr>
        <w:instrText xml:space="preserve"> PAGEREF _Toc155283179 \h </w:instrText>
      </w:r>
      <w:r>
        <w:rPr>
          <w:noProof/>
        </w:rPr>
      </w:r>
      <w:r>
        <w:rPr>
          <w:noProof/>
        </w:rPr>
        <w:fldChar w:fldCharType="separate"/>
      </w:r>
      <w:r>
        <w:rPr>
          <w:noProof/>
        </w:rPr>
        <w:t>151</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4.2.4.11</w:t>
      </w:r>
      <w:r w:rsidRPr="00131735">
        <w:rPr>
          <w:rFonts w:ascii="Calibri" w:hAnsi="Calibri"/>
          <w:noProof/>
          <w:kern w:val="2"/>
          <w:sz w:val="22"/>
          <w:szCs w:val="22"/>
          <w:lang w:eastAsia="en-GB"/>
        </w:rPr>
        <w:tab/>
      </w:r>
      <w:r>
        <w:rPr>
          <w:noProof/>
        </w:rPr>
        <w:t>NG-RAN stopping mechanisms for management based MDT</w:t>
      </w:r>
      <w:r>
        <w:rPr>
          <w:noProof/>
        </w:rPr>
        <w:tab/>
      </w:r>
      <w:r>
        <w:rPr>
          <w:noProof/>
        </w:rPr>
        <w:fldChar w:fldCharType="begin" w:fldLock="1"/>
      </w:r>
      <w:r>
        <w:rPr>
          <w:noProof/>
        </w:rPr>
        <w:instrText xml:space="preserve"> PAGEREF _Toc155283180 \h </w:instrText>
      </w:r>
      <w:r>
        <w:rPr>
          <w:noProof/>
        </w:rPr>
      </w:r>
      <w:r>
        <w:rPr>
          <w:noProof/>
        </w:rPr>
        <w:fldChar w:fldCharType="separate"/>
      </w:r>
      <w:r>
        <w:rPr>
          <w:noProof/>
        </w:rPr>
        <w:t>151</w:t>
      </w:r>
      <w:r>
        <w:rPr>
          <w:noProof/>
        </w:rPr>
        <w:fldChar w:fldCharType="end"/>
      </w:r>
    </w:p>
    <w:p w:rsidR="00B92B1D" w:rsidRPr="00131735" w:rsidRDefault="00B92B1D">
      <w:pPr>
        <w:pStyle w:val="TOC3"/>
        <w:rPr>
          <w:rFonts w:ascii="Calibri" w:hAnsi="Calibri"/>
          <w:noProof/>
          <w:kern w:val="2"/>
          <w:sz w:val="22"/>
          <w:szCs w:val="22"/>
          <w:lang w:eastAsia="en-GB"/>
        </w:rPr>
      </w:pPr>
      <w:r>
        <w:rPr>
          <w:noProof/>
        </w:rPr>
        <w:t>4.2.5</w:t>
      </w:r>
      <w:r w:rsidRPr="00131735">
        <w:rPr>
          <w:rFonts w:ascii="Calibri" w:hAnsi="Calibri"/>
          <w:noProof/>
          <w:kern w:val="2"/>
          <w:sz w:val="22"/>
          <w:szCs w:val="22"/>
          <w:lang w:eastAsia="en-GB"/>
        </w:rPr>
        <w:tab/>
      </w:r>
      <w:r>
        <w:rPr>
          <w:noProof/>
        </w:rPr>
        <w:t>Stopping a trace recording session - signalling based</w:t>
      </w:r>
      <w:r>
        <w:rPr>
          <w:noProof/>
        </w:rPr>
        <w:tab/>
      </w:r>
      <w:r>
        <w:rPr>
          <w:noProof/>
        </w:rPr>
        <w:fldChar w:fldCharType="begin" w:fldLock="1"/>
      </w:r>
      <w:r>
        <w:rPr>
          <w:noProof/>
        </w:rPr>
        <w:instrText xml:space="preserve"> PAGEREF _Toc155283181 \h </w:instrText>
      </w:r>
      <w:r>
        <w:rPr>
          <w:noProof/>
        </w:rPr>
      </w:r>
      <w:r>
        <w:rPr>
          <w:noProof/>
        </w:rPr>
        <w:fldChar w:fldCharType="separate"/>
      </w:r>
      <w:r>
        <w:rPr>
          <w:noProof/>
        </w:rPr>
        <w:t>152</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4.2.5.1</w:t>
      </w:r>
      <w:r w:rsidRPr="00131735">
        <w:rPr>
          <w:rFonts w:ascii="Calibri" w:hAnsi="Calibri"/>
          <w:noProof/>
          <w:kern w:val="2"/>
          <w:sz w:val="22"/>
          <w:szCs w:val="22"/>
          <w:lang w:eastAsia="en-GB"/>
        </w:rPr>
        <w:tab/>
      </w:r>
      <w:r>
        <w:rPr>
          <w:noProof/>
        </w:rPr>
        <w:t>UTRAN stopping mechanisms</w:t>
      </w:r>
      <w:r>
        <w:rPr>
          <w:noProof/>
        </w:rPr>
        <w:tab/>
      </w:r>
      <w:r>
        <w:rPr>
          <w:noProof/>
        </w:rPr>
        <w:fldChar w:fldCharType="begin" w:fldLock="1"/>
      </w:r>
      <w:r>
        <w:rPr>
          <w:noProof/>
        </w:rPr>
        <w:instrText xml:space="preserve"> PAGEREF _Toc155283182 \h </w:instrText>
      </w:r>
      <w:r>
        <w:rPr>
          <w:noProof/>
        </w:rPr>
      </w:r>
      <w:r>
        <w:rPr>
          <w:noProof/>
        </w:rPr>
        <w:fldChar w:fldCharType="separate"/>
      </w:r>
      <w:r>
        <w:rPr>
          <w:noProof/>
        </w:rPr>
        <w:t>152</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4.2.5.2</w:t>
      </w:r>
      <w:r w:rsidRPr="00131735">
        <w:rPr>
          <w:rFonts w:ascii="Calibri" w:hAnsi="Calibri"/>
          <w:noProof/>
          <w:kern w:val="2"/>
          <w:sz w:val="22"/>
          <w:szCs w:val="22"/>
          <w:lang w:eastAsia="en-GB"/>
        </w:rPr>
        <w:tab/>
      </w:r>
      <w:r>
        <w:rPr>
          <w:noProof/>
        </w:rPr>
        <w:t>PS Domain stopping mechanisms</w:t>
      </w:r>
      <w:r>
        <w:rPr>
          <w:noProof/>
        </w:rPr>
        <w:tab/>
      </w:r>
      <w:r>
        <w:rPr>
          <w:noProof/>
        </w:rPr>
        <w:fldChar w:fldCharType="begin" w:fldLock="1"/>
      </w:r>
      <w:r>
        <w:rPr>
          <w:noProof/>
        </w:rPr>
        <w:instrText xml:space="preserve"> PAGEREF _Toc155283183 \h </w:instrText>
      </w:r>
      <w:r>
        <w:rPr>
          <w:noProof/>
        </w:rPr>
      </w:r>
      <w:r>
        <w:rPr>
          <w:noProof/>
        </w:rPr>
        <w:fldChar w:fldCharType="separate"/>
      </w:r>
      <w:r>
        <w:rPr>
          <w:noProof/>
        </w:rPr>
        <w:t>152</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4.2.5.3</w:t>
      </w:r>
      <w:r w:rsidRPr="00131735">
        <w:rPr>
          <w:rFonts w:ascii="Calibri" w:hAnsi="Calibri"/>
          <w:noProof/>
          <w:kern w:val="2"/>
          <w:sz w:val="22"/>
          <w:szCs w:val="22"/>
          <w:lang w:eastAsia="en-GB"/>
        </w:rPr>
        <w:tab/>
      </w:r>
      <w:r>
        <w:rPr>
          <w:noProof/>
        </w:rPr>
        <w:t>CS Domain stopping mechanisms</w:t>
      </w:r>
      <w:r>
        <w:rPr>
          <w:noProof/>
        </w:rPr>
        <w:tab/>
      </w:r>
      <w:r>
        <w:rPr>
          <w:noProof/>
        </w:rPr>
        <w:fldChar w:fldCharType="begin" w:fldLock="1"/>
      </w:r>
      <w:r>
        <w:rPr>
          <w:noProof/>
        </w:rPr>
        <w:instrText xml:space="preserve"> PAGEREF _Toc155283184 \h </w:instrText>
      </w:r>
      <w:r>
        <w:rPr>
          <w:noProof/>
        </w:rPr>
      </w:r>
      <w:r>
        <w:rPr>
          <w:noProof/>
        </w:rPr>
        <w:fldChar w:fldCharType="separate"/>
      </w:r>
      <w:r>
        <w:rPr>
          <w:noProof/>
        </w:rPr>
        <w:t>155</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4.2.5.4</w:t>
      </w:r>
      <w:r w:rsidRPr="00131735">
        <w:rPr>
          <w:rFonts w:ascii="Calibri" w:hAnsi="Calibri"/>
          <w:noProof/>
          <w:kern w:val="2"/>
          <w:sz w:val="22"/>
          <w:szCs w:val="22"/>
          <w:lang w:eastAsia="en-GB"/>
        </w:rPr>
        <w:tab/>
      </w:r>
      <w:r>
        <w:rPr>
          <w:noProof/>
        </w:rPr>
        <w:t>Void</w:t>
      </w:r>
      <w:r>
        <w:rPr>
          <w:noProof/>
        </w:rPr>
        <w:tab/>
      </w:r>
      <w:r>
        <w:rPr>
          <w:noProof/>
        </w:rPr>
        <w:fldChar w:fldCharType="begin" w:fldLock="1"/>
      </w:r>
      <w:r>
        <w:rPr>
          <w:noProof/>
        </w:rPr>
        <w:instrText xml:space="preserve"> PAGEREF _Toc155283185 \h </w:instrText>
      </w:r>
      <w:r>
        <w:rPr>
          <w:noProof/>
        </w:rPr>
      </w:r>
      <w:r>
        <w:rPr>
          <w:noProof/>
        </w:rPr>
        <w:fldChar w:fldCharType="separate"/>
      </w:r>
      <w:r>
        <w:rPr>
          <w:noProof/>
        </w:rPr>
        <w:t>156</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4.2.5.5</w:t>
      </w:r>
      <w:r w:rsidRPr="00131735">
        <w:rPr>
          <w:rFonts w:ascii="Calibri" w:hAnsi="Calibri"/>
          <w:noProof/>
          <w:kern w:val="2"/>
          <w:sz w:val="22"/>
          <w:szCs w:val="22"/>
          <w:lang w:eastAsia="en-GB"/>
        </w:rPr>
        <w:tab/>
      </w:r>
      <w:r>
        <w:rPr>
          <w:noProof/>
        </w:rPr>
        <w:t>Service level tracing for IMS stopping mechanism</w:t>
      </w:r>
      <w:r>
        <w:rPr>
          <w:noProof/>
        </w:rPr>
        <w:tab/>
      </w:r>
      <w:r>
        <w:rPr>
          <w:noProof/>
        </w:rPr>
        <w:fldChar w:fldCharType="begin" w:fldLock="1"/>
      </w:r>
      <w:r>
        <w:rPr>
          <w:noProof/>
        </w:rPr>
        <w:instrText xml:space="preserve"> PAGEREF _Toc155283186 \h </w:instrText>
      </w:r>
      <w:r>
        <w:rPr>
          <w:noProof/>
        </w:rPr>
      </w:r>
      <w:r>
        <w:rPr>
          <w:noProof/>
        </w:rPr>
        <w:fldChar w:fldCharType="separate"/>
      </w:r>
      <w:r>
        <w:rPr>
          <w:noProof/>
        </w:rPr>
        <w:t>156</w:t>
      </w:r>
      <w:r>
        <w:rPr>
          <w:noProof/>
        </w:rPr>
        <w:fldChar w:fldCharType="end"/>
      </w:r>
    </w:p>
    <w:p w:rsidR="00B92B1D" w:rsidRPr="00131735" w:rsidRDefault="00B92B1D">
      <w:pPr>
        <w:pStyle w:val="TOC5"/>
        <w:rPr>
          <w:rFonts w:ascii="Calibri" w:hAnsi="Calibri"/>
          <w:noProof/>
          <w:kern w:val="2"/>
          <w:sz w:val="22"/>
          <w:szCs w:val="22"/>
          <w:lang w:eastAsia="en-GB"/>
        </w:rPr>
      </w:pPr>
      <w:r>
        <w:rPr>
          <w:noProof/>
        </w:rPr>
        <w:t>4.2.5.5.1</w:t>
      </w:r>
      <w:r w:rsidRPr="00131735">
        <w:rPr>
          <w:rFonts w:ascii="Calibri" w:hAnsi="Calibri"/>
          <w:noProof/>
          <w:kern w:val="2"/>
          <w:sz w:val="22"/>
          <w:szCs w:val="22"/>
          <w:lang w:eastAsia="en-GB"/>
        </w:rPr>
        <w:tab/>
      </w:r>
      <w:r>
        <w:rPr>
          <w:noProof/>
        </w:rPr>
        <w:t>General</w:t>
      </w:r>
      <w:r>
        <w:rPr>
          <w:noProof/>
        </w:rPr>
        <w:tab/>
      </w:r>
      <w:r>
        <w:rPr>
          <w:noProof/>
        </w:rPr>
        <w:fldChar w:fldCharType="begin" w:fldLock="1"/>
      </w:r>
      <w:r>
        <w:rPr>
          <w:noProof/>
        </w:rPr>
        <w:instrText xml:space="preserve"> PAGEREF _Toc155283187 \h </w:instrText>
      </w:r>
      <w:r>
        <w:rPr>
          <w:noProof/>
        </w:rPr>
      </w:r>
      <w:r>
        <w:rPr>
          <w:noProof/>
        </w:rPr>
        <w:fldChar w:fldCharType="separate"/>
      </w:r>
      <w:r>
        <w:rPr>
          <w:noProof/>
        </w:rPr>
        <w:t>156</w:t>
      </w:r>
      <w:r>
        <w:rPr>
          <w:noProof/>
        </w:rPr>
        <w:fldChar w:fldCharType="end"/>
      </w:r>
    </w:p>
    <w:p w:rsidR="00B92B1D" w:rsidRPr="00131735" w:rsidRDefault="00B92B1D">
      <w:pPr>
        <w:pStyle w:val="TOC5"/>
        <w:rPr>
          <w:rFonts w:ascii="Calibri" w:hAnsi="Calibri"/>
          <w:noProof/>
          <w:kern w:val="2"/>
          <w:sz w:val="22"/>
          <w:szCs w:val="22"/>
          <w:lang w:eastAsia="en-GB"/>
        </w:rPr>
      </w:pPr>
      <w:r>
        <w:rPr>
          <w:noProof/>
        </w:rPr>
        <w:t>4.2.5.5.2</w:t>
      </w:r>
      <w:r w:rsidRPr="00131735">
        <w:rPr>
          <w:rFonts w:ascii="Calibri" w:hAnsi="Calibri"/>
          <w:noProof/>
          <w:kern w:val="2"/>
          <w:sz w:val="22"/>
          <w:szCs w:val="22"/>
          <w:lang w:eastAsia="en-GB"/>
        </w:rPr>
        <w:tab/>
      </w:r>
      <w:r>
        <w:rPr>
          <w:noProof/>
        </w:rPr>
        <w:t>Stopping mechanism at the UE</w:t>
      </w:r>
      <w:r>
        <w:rPr>
          <w:noProof/>
        </w:rPr>
        <w:tab/>
      </w:r>
      <w:r>
        <w:rPr>
          <w:noProof/>
        </w:rPr>
        <w:fldChar w:fldCharType="begin" w:fldLock="1"/>
      </w:r>
      <w:r>
        <w:rPr>
          <w:noProof/>
        </w:rPr>
        <w:instrText xml:space="preserve"> PAGEREF _Toc155283188 \h </w:instrText>
      </w:r>
      <w:r>
        <w:rPr>
          <w:noProof/>
        </w:rPr>
      </w:r>
      <w:r>
        <w:rPr>
          <w:noProof/>
        </w:rPr>
        <w:fldChar w:fldCharType="separate"/>
      </w:r>
      <w:r>
        <w:rPr>
          <w:noProof/>
        </w:rPr>
        <w:t>157</w:t>
      </w:r>
      <w:r>
        <w:rPr>
          <w:noProof/>
        </w:rPr>
        <w:fldChar w:fldCharType="end"/>
      </w:r>
    </w:p>
    <w:p w:rsidR="00B92B1D" w:rsidRPr="00131735" w:rsidRDefault="00B92B1D">
      <w:pPr>
        <w:pStyle w:val="TOC5"/>
        <w:rPr>
          <w:rFonts w:ascii="Calibri" w:hAnsi="Calibri"/>
          <w:noProof/>
          <w:kern w:val="2"/>
          <w:sz w:val="22"/>
          <w:szCs w:val="22"/>
          <w:lang w:eastAsia="en-GB"/>
        </w:rPr>
      </w:pPr>
      <w:r>
        <w:rPr>
          <w:noProof/>
        </w:rPr>
        <w:t>4.2.5.5.3</w:t>
      </w:r>
      <w:r w:rsidRPr="00131735">
        <w:rPr>
          <w:rFonts w:ascii="Calibri" w:hAnsi="Calibri"/>
          <w:noProof/>
          <w:kern w:val="2"/>
          <w:sz w:val="22"/>
          <w:szCs w:val="22"/>
          <w:lang w:eastAsia="en-GB"/>
        </w:rPr>
        <w:tab/>
      </w:r>
      <w:r>
        <w:rPr>
          <w:noProof/>
        </w:rPr>
        <w:t>Stopping mechanism at the IMS NE</w:t>
      </w:r>
      <w:r>
        <w:rPr>
          <w:noProof/>
        </w:rPr>
        <w:tab/>
      </w:r>
      <w:r>
        <w:rPr>
          <w:noProof/>
        </w:rPr>
        <w:fldChar w:fldCharType="begin" w:fldLock="1"/>
      </w:r>
      <w:r>
        <w:rPr>
          <w:noProof/>
        </w:rPr>
        <w:instrText xml:space="preserve"> PAGEREF _Toc155283189 \h </w:instrText>
      </w:r>
      <w:r>
        <w:rPr>
          <w:noProof/>
        </w:rPr>
      </w:r>
      <w:r>
        <w:rPr>
          <w:noProof/>
        </w:rPr>
        <w:fldChar w:fldCharType="separate"/>
      </w:r>
      <w:r>
        <w:rPr>
          <w:noProof/>
        </w:rPr>
        <w:t>158</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4.2.5.6</w:t>
      </w:r>
      <w:r w:rsidRPr="00131735">
        <w:rPr>
          <w:rFonts w:ascii="Calibri" w:hAnsi="Calibri"/>
          <w:noProof/>
          <w:kern w:val="2"/>
          <w:sz w:val="22"/>
          <w:szCs w:val="22"/>
          <w:lang w:eastAsia="en-GB"/>
        </w:rPr>
        <w:tab/>
      </w:r>
      <w:r>
        <w:rPr>
          <w:noProof/>
        </w:rPr>
        <w:t>Service level tracing Trace session deletion and trace retrieval</w:t>
      </w:r>
      <w:r>
        <w:rPr>
          <w:noProof/>
        </w:rPr>
        <w:tab/>
      </w:r>
      <w:r>
        <w:rPr>
          <w:noProof/>
        </w:rPr>
        <w:fldChar w:fldCharType="begin" w:fldLock="1"/>
      </w:r>
      <w:r>
        <w:rPr>
          <w:noProof/>
        </w:rPr>
        <w:instrText xml:space="preserve"> PAGEREF _Toc155283190 \h </w:instrText>
      </w:r>
      <w:r>
        <w:rPr>
          <w:noProof/>
        </w:rPr>
      </w:r>
      <w:r>
        <w:rPr>
          <w:noProof/>
        </w:rPr>
        <w:fldChar w:fldCharType="separate"/>
      </w:r>
      <w:r>
        <w:rPr>
          <w:noProof/>
        </w:rPr>
        <w:t>158</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4.2.5.7</w:t>
      </w:r>
      <w:r w:rsidRPr="00131735">
        <w:rPr>
          <w:rFonts w:ascii="Calibri" w:hAnsi="Calibri"/>
          <w:noProof/>
          <w:kern w:val="2"/>
          <w:sz w:val="22"/>
          <w:szCs w:val="22"/>
          <w:lang w:eastAsia="en-GB"/>
        </w:rPr>
        <w:tab/>
      </w:r>
      <w:r>
        <w:rPr>
          <w:noProof/>
        </w:rPr>
        <w:t>E-UTRAN stopping mechanisms</w:t>
      </w:r>
      <w:r>
        <w:rPr>
          <w:noProof/>
        </w:rPr>
        <w:tab/>
      </w:r>
      <w:r>
        <w:rPr>
          <w:noProof/>
        </w:rPr>
        <w:fldChar w:fldCharType="begin" w:fldLock="1"/>
      </w:r>
      <w:r>
        <w:rPr>
          <w:noProof/>
        </w:rPr>
        <w:instrText xml:space="preserve"> PAGEREF _Toc155283191 \h </w:instrText>
      </w:r>
      <w:r>
        <w:rPr>
          <w:noProof/>
        </w:rPr>
      </w:r>
      <w:r>
        <w:rPr>
          <w:noProof/>
        </w:rPr>
        <w:fldChar w:fldCharType="separate"/>
      </w:r>
      <w:r>
        <w:rPr>
          <w:noProof/>
        </w:rPr>
        <w:t>158</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4.2.5.8</w:t>
      </w:r>
      <w:r w:rsidRPr="00131735">
        <w:rPr>
          <w:rFonts w:ascii="Calibri" w:hAnsi="Calibri"/>
          <w:noProof/>
          <w:kern w:val="2"/>
          <w:sz w:val="22"/>
          <w:szCs w:val="22"/>
          <w:lang w:eastAsia="en-GB"/>
        </w:rPr>
        <w:tab/>
      </w:r>
      <w:r>
        <w:rPr>
          <w:noProof/>
        </w:rPr>
        <w:t>EPC Domain stopping mechanisms</w:t>
      </w:r>
      <w:r>
        <w:rPr>
          <w:noProof/>
        </w:rPr>
        <w:tab/>
      </w:r>
      <w:r>
        <w:rPr>
          <w:noProof/>
        </w:rPr>
        <w:fldChar w:fldCharType="begin" w:fldLock="1"/>
      </w:r>
      <w:r>
        <w:rPr>
          <w:noProof/>
        </w:rPr>
        <w:instrText xml:space="preserve"> PAGEREF _Toc155283192 \h </w:instrText>
      </w:r>
      <w:r>
        <w:rPr>
          <w:noProof/>
        </w:rPr>
      </w:r>
      <w:r>
        <w:rPr>
          <w:noProof/>
        </w:rPr>
        <w:fldChar w:fldCharType="separate"/>
      </w:r>
      <w:r>
        <w:rPr>
          <w:noProof/>
        </w:rPr>
        <w:t>158</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4.2.5.9</w:t>
      </w:r>
      <w:r w:rsidRPr="00131735">
        <w:rPr>
          <w:rFonts w:ascii="Calibri" w:hAnsi="Calibri"/>
          <w:noProof/>
          <w:kern w:val="2"/>
          <w:sz w:val="22"/>
          <w:szCs w:val="22"/>
          <w:lang w:eastAsia="en-GB"/>
        </w:rPr>
        <w:tab/>
      </w:r>
      <w:r>
        <w:rPr>
          <w:noProof/>
        </w:rPr>
        <w:t>EPC stopping mechanisms for MDT</w:t>
      </w:r>
      <w:r>
        <w:rPr>
          <w:noProof/>
        </w:rPr>
        <w:tab/>
      </w:r>
      <w:r>
        <w:rPr>
          <w:noProof/>
        </w:rPr>
        <w:fldChar w:fldCharType="begin" w:fldLock="1"/>
      </w:r>
      <w:r>
        <w:rPr>
          <w:noProof/>
        </w:rPr>
        <w:instrText xml:space="preserve"> PAGEREF _Toc155283193 \h </w:instrText>
      </w:r>
      <w:r>
        <w:rPr>
          <w:noProof/>
        </w:rPr>
      </w:r>
      <w:r>
        <w:rPr>
          <w:noProof/>
        </w:rPr>
        <w:fldChar w:fldCharType="separate"/>
      </w:r>
      <w:r>
        <w:rPr>
          <w:noProof/>
        </w:rPr>
        <w:t>159</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4.2.5.10</w:t>
      </w:r>
      <w:r w:rsidRPr="00131735">
        <w:rPr>
          <w:rFonts w:ascii="Calibri" w:hAnsi="Calibri"/>
          <w:noProof/>
          <w:kern w:val="2"/>
          <w:sz w:val="22"/>
          <w:szCs w:val="22"/>
          <w:lang w:eastAsia="en-GB"/>
        </w:rPr>
        <w:tab/>
      </w:r>
      <w:r>
        <w:rPr>
          <w:noProof/>
        </w:rPr>
        <w:t>E-UTRAN stopping mechanisms for MDT</w:t>
      </w:r>
      <w:r>
        <w:rPr>
          <w:noProof/>
        </w:rPr>
        <w:tab/>
      </w:r>
      <w:r>
        <w:rPr>
          <w:noProof/>
        </w:rPr>
        <w:fldChar w:fldCharType="begin" w:fldLock="1"/>
      </w:r>
      <w:r>
        <w:rPr>
          <w:noProof/>
        </w:rPr>
        <w:instrText xml:space="preserve"> PAGEREF _Toc155283194 \h </w:instrText>
      </w:r>
      <w:r>
        <w:rPr>
          <w:noProof/>
        </w:rPr>
      </w:r>
      <w:r>
        <w:rPr>
          <w:noProof/>
        </w:rPr>
        <w:fldChar w:fldCharType="separate"/>
      </w:r>
      <w:r>
        <w:rPr>
          <w:noProof/>
        </w:rPr>
        <w:t>159</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4.2.5.11</w:t>
      </w:r>
      <w:r w:rsidRPr="00131735">
        <w:rPr>
          <w:rFonts w:ascii="Calibri" w:hAnsi="Calibri"/>
          <w:noProof/>
          <w:kern w:val="2"/>
          <w:sz w:val="22"/>
          <w:szCs w:val="22"/>
          <w:lang w:eastAsia="en-GB"/>
        </w:rPr>
        <w:tab/>
      </w:r>
      <w:r>
        <w:rPr>
          <w:noProof/>
        </w:rPr>
        <w:t>Stopping mechanisms at UE for MDT</w:t>
      </w:r>
      <w:r>
        <w:rPr>
          <w:noProof/>
        </w:rPr>
        <w:tab/>
      </w:r>
      <w:r>
        <w:rPr>
          <w:noProof/>
        </w:rPr>
        <w:fldChar w:fldCharType="begin" w:fldLock="1"/>
      </w:r>
      <w:r>
        <w:rPr>
          <w:noProof/>
        </w:rPr>
        <w:instrText xml:space="preserve"> PAGEREF _Toc155283195 \h </w:instrText>
      </w:r>
      <w:r>
        <w:rPr>
          <w:noProof/>
        </w:rPr>
      </w:r>
      <w:r>
        <w:rPr>
          <w:noProof/>
        </w:rPr>
        <w:fldChar w:fldCharType="separate"/>
      </w:r>
      <w:r>
        <w:rPr>
          <w:noProof/>
        </w:rPr>
        <w:t>159</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4.2.5.12</w:t>
      </w:r>
      <w:r w:rsidRPr="00131735">
        <w:rPr>
          <w:rFonts w:ascii="Calibri" w:hAnsi="Calibri"/>
          <w:noProof/>
          <w:kern w:val="2"/>
          <w:sz w:val="22"/>
          <w:szCs w:val="22"/>
          <w:lang w:eastAsia="en-GB"/>
        </w:rPr>
        <w:tab/>
      </w:r>
      <w:r>
        <w:rPr>
          <w:noProof/>
        </w:rPr>
        <w:t>5GC Domain stopping mechanisms</w:t>
      </w:r>
      <w:r>
        <w:rPr>
          <w:noProof/>
        </w:rPr>
        <w:tab/>
      </w:r>
      <w:r>
        <w:rPr>
          <w:noProof/>
        </w:rPr>
        <w:fldChar w:fldCharType="begin" w:fldLock="1"/>
      </w:r>
      <w:r>
        <w:rPr>
          <w:noProof/>
        </w:rPr>
        <w:instrText xml:space="preserve"> PAGEREF _Toc155283196 \h </w:instrText>
      </w:r>
      <w:r>
        <w:rPr>
          <w:noProof/>
        </w:rPr>
      </w:r>
      <w:r>
        <w:rPr>
          <w:noProof/>
        </w:rPr>
        <w:fldChar w:fldCharType="separate"/>
      </w:r>
      <w:r>
        <w:rPr>
          <w:noProof/>
        </w:rPr>
        <w:t>159</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4.2.5.13</w:t>
      </w:r>
      <w:r w:rsidRPr="00131735">
        <w:rPr>
          <w:rFonts w:ascii="Calibri" w:hAnsi="Calibri"/>
          <w:noProof/>
          <w:kern w:val="2"/>
          <w:sz w:val="22"/>
          <w:szCs w:val="22"/>
          <w:lang w:eastAsia="en-GB"/>
        </w:rPr>
        <w:tab/>
      </w:r>
      <w:r>
        <w:rPr>
          <w:noProof/>
        </w:rPr>
        <w:t>NG-RAN stopping mechanisms</w:t>
      </w:r>
      <w:r>
        <w:rPr>
          <w:noProof/>
        </w:rPr>
        <w:tab/>
      </w:r>
      <w:r>
        <w:rPr>
          <w:noProof/>
        </w:rPr>
        <w:fldChar w:fldCharType="begin" w:fldLock="1"/>
      </w:r>
      <w:r>
        <w:rPr>
          <w:noProof/>
        </w:rPr>
        <w:instrText xml:space="preserve"> PAGEREF _Toc155283197 \h </w:instrText>
      </w:r>
      <w:r>
        <w:rPr>
          <w:noProof/>
        </w:rPr>
      </w:r>
      <w:r>
        <w:rPr>
          <w:noProof/>
        </w:rPr>
        <w:fldChar w:fldCharType="separate"/>
      </w:r>
      <w:r>
        <w:rPr>
          <w:noProof/>
        </w:rPr>
        <w:t>159</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4.2.5.14</w:t>
      </w:r>
      <w:r w:rsidRPr="00131735">
        <w:rPr>
          <w:rFonts w:ascii="Calibri" w:hAnsi="Calibri"/>
          <w:noProof/>
          <w:kern w:val="2"/>
          <w:sz w:val="22"/>
          <w:szCs w:val="22"/>
          <w:lang w:eastAsia="en-GB"/>
        </w:rPr>
        <w:tab/>
      </w:r>
      <w:r>
        <w:rPr>
          <w:noProof/>
        </w:rPr>
        <w:t>5GC stopping mechanisms for signalling based MDT</w:t>
      </w:r>
      <w:r>
        <w:rPr>
          <w:noProof/>
        </w:rPr>
        <w:tab/>
      </w:r>
      <w:r>
        <w:rPr>
          <w:noProof/>
        </w:rPr>
        <w:fldChar w:fldCharType="begin" w:fldLock="1"/>
      </w:r>
      <w:r>
        <w:rPr>
          <w:noProof/>
        </w:rPr>
        <w:instrText xml:space="preserve"> PAGEREF _Toc155283198 \h </w:instrText>
      </w:r>
      <w:r>
        <w:rPr>
          <w:noProof/>
        </w:rPr>
      </w:r>
      <w:r>
        <w:rPr>
          <w:noProof/>
        </w:rPr>
        <w:fldChar w:fldCharType="separate"/>
      </w:r>
      <w:r>
        <w:rPr>
          <w:noProof/>
        </w:rPr>
        <w:t>159</w:t>
      </w:r>
      <w:r>
        <w:rPr>
          <w:noProof/>
        </w:rPr>
        <w:fldChar w:fldCharType="end"/>
      </w:r>
    </w:p>
    <w:p w:rsidR="00B92B1D" w:rsidRPr="00131735" w:rsidRDefault="00B92B1D">
      <w:pPr>
        <w:pStyle w:val="TOC4"/>
        <w:rPr>
          <w:rFonts w:ascii="Calibri" w:hAnsi="Calibri"/>
          <w:noProof/>
          <w:kern w:val="2"/>
          <w:sz w:val="22"/>
          <w:szCs w:val="22"/>
          <w:lang w:eastAsia="en-GB"/>
        </w:rPr>
      </w:pPr>
      <w:r>
        <w:rPr>
          <w:noProof/>
        </w:rPr>
        <w:t>4.2.5.15</w:t>
      </w:r>
      <w:r w:rsidRPr="00131735">
        <w:rPr>
          <w:rFonts w:ascii="Calibri" w:hAnsi="Calibri"/>
          <w:noProof/>
          <w:kern w:val="2"/>
          <w:sz w:val="22"/>
          <w:szCs w:val="22"/>
          <w:lang w:eastAsia="en-GB"/>
        </w:rPr>
        <w:tab/>
      </w:r>
      <w:r>
        <w:rPr>
          <w:noProof/>
        </w:rPr>
        <w:t>NG-RAN stopping mechanisms for signalling based MDT</w:t>
      </w:r>
      <w:r>
        <w:rPr>
          <w:noProof/>
        </w:rPr>
        <w:tab/>
      </w:r>
      <w:r>
        <w:rPr>
          <w:noProof/>
        </w:rPr>
        <w:fldChar w:fldCharType="begin" w:fldLock="1"/>
      </w:r>
      <w:r>
        <w:rPr>
          <w:noProof/>
        </w:rPr>
        <w:instrText xml:space="preserve"> PAGEREF _Toc155283199 \h </w:instrText>
      </w:r>
      <w:r>
        <w:rPr>
          <w:noProof/>
        </w:rPr>
      </w:r>
      <w:r>
        <w:rPr>
          <w:noProof/>
        </w:rPr>
        <w:fldChar w:fldCharType="separate"/>
      </w:r>
      <w:r>
        <w:rPr>
          <w:noProof/>
        </w:rPr>
        <w:t>160</w:t>
      </w:r>
      <w:r>
        <w:rPr>
          <w:noProof/>
        </w:rPr>
        <w:fldChar w:fldCharType="end"/>
      </w:r>
    </w:p>
    <w:p w:rsidR="00B92B1D" w:rsidRPr="00131735" w:rsidRDefault="00B92B1D">
      <w:pPr>
        <w:pStyle w:val="TOC3"/>
        <w:rPr>
          <w:rFonts w:ascii="Calibri" w:hAnsi="Calibri"/>
          <w:noProof/>
          <w:kern w:val="2"/>
          <w:sz w:val="22"/>
          <w:szCs w:val="22"/>
          <w:lang w:eastAsia="en-GB"/>
        </w:rPr>
      </w:pPr>
      <w:r w:rsidRPr="00550FE4">
        <w:rPr>
          <w:noProof/>
          <w:lang w:val="fi-FI"/>
        </w:rPr>
        <w:t>4.2.6</w:t>
      </w:r>
      <w:r w:rsidRPr="00131735">
        <w:rPr>
          <w:rFonts w:ascii="Calibri" w:hAnsi="Calibri"/>
          <w:noProof/>
          <w:kern w:val="2"/>
          <w:sz w:val="22"/>
          <w:szCs w:val="22"/>
          <w:lang w:eastAsia="en-GB"/>
        </w:rPr>
        <w:tab/>
      </w:r>
      <w:r w:rsidRPr="00550FE4">
        <w:rPr>
          <w:noProof/>
          <w:lang w:val="fi-FI"/>
        </w:rPr>
        <w:t>Void</w:t>
      </w:r>
      <w:r>
        <w:rPr>
          <w:noProof/>
        </w:rPr>
        <w:tab/>
      </w:r>
      <w:r>
        <w:rPr>
          <w:noProof/>
        </w:rPr>
        <w:fldChar w:fldCharType="begin" w:fldLock="1"/>
      </w:r>
      <w:r>
        <w:rPr>
          <w:noProof/>
        </w:rPr>
        <w:instrText xml:space="preserve"> PAGEREF _Toc155283200 \h </w:instrText>
      </w:r>
      <w:r>
        <w:rPr>
          <w:noProof/>
        </w:rPr>
      </w:r>
      <w:r>
        <w:rPr>
          <w:noProof/>
        </w:rPr>
        <w:fldChar w:fldCharType="separate"/>
      </w:r>
      <w:r>
        <w:rPr>
          <w:noProof/>
        </w:rPr>
        <w:t>160</w:t>
      </w:r>
      <w:r>
        <w:rPr>
          <w:noProof/>
        </w:rPr>
        <w:fldChar w:fldCharType="end"/>
      </w:r>
    </w:p>
    <w:p w:rsidR="00B92B1D" w:rsidRPr="00131735" w:rsidRDefault="00B92B1D">
      <w:pPr>
        <w:pStyle w:val="TOC3"/>
        <w:rPr>
          <w:rFonts w:ascii="Calibri" w:hAnsi="Calibri"/>
          <w:noProof/>
          <w:kern w:val="2"/>
          <w:sz w:val="22"/>
          <w:szCs w:val="22"/>
          <w:lang w:eastAsia="en-GB"/>
        </w:rPr>
      </w:pPr>
      <w:r w:rsidRPr="00550FE4">
        <w:rPr>
          <w:noProof/>
          <w:lang w:val="fi-FI"/>
        </w:rPr>
        <w:t>4.2.7</w:t>
      </w:r>
      <w:r w:rsidRPr="00131735">
        <w:rPr>
          <w:rFonts w:ascii="Calibri" w:hAnsi="Calibri"/>
          <w:noProof/>
          <w:kern w:val="2"/>
          <w:sz w:val="22"/>
          <w:szCs w:val="22"/>
          <w:lang w:eastAsia="en-GB"/>
        </w:rPr>
        <w:tab/>
      </w:r>
      <w:r w:rsidRPr="00550FE4">
        <w:rPr>
          <w:noProof/>
          <w:lang w:val="fi-FI"/>
        </w:rPr>
        <w:t>Void</w:t>
      </w:r>
      <w:r>
        <w:rPr>
          <w:noProof/>
        </w:rPr>
        <w:tab/>
      </w:r>
      <w:r>
        <w:rPr>
          <w:noProof/>
        </w:rPr>
        <w:fldChar w:fldCharType="begin" w:fldLock="1"/>
      </w:r>
      <w:r>
        <w:rPr>
          <w:noProof/>
        </w:rPr>
        <w:instrText xml:space="preserve"> PAGEREF _Toc155283201 \h </w:instrText>
      </w:r>
      <w:r>
        <w:rPr>
          <w:noProof/>
        </w:rPr>
      </w:r>
      <w:r>
        <w:rPr>
          <w:noProof/>
        </w:rPr>
        <w:fldChar w:fldCharType="separate"/>
      </w:r>
      <w:r>
        <w:rPr>
          <w:noProof/>
        </w:rPr>
        <w:t>160</w:t>
      </w:r>
      <w:r>
        <w:rPr>
          <w:noProof/>
        </w:rPr>
        <w:fldChar w:fldCharType="end"/>
      </w:r>
    </w:p>
    <w:p w:rsidR="00B92B1D" w:rsidRPr="00131735" w:rsidRDefault="00B92B1D">
      <w:pPr>
        <w:pStyle w:val="TOC3"/>
        <w:rPr>
          <w:rFonts w:ascii="Calibri" w:hAnsi="Calibri"/>
          <w:noProof/>
          <w:kern w:val="2"/>
          <w:sz w:val="22"/>
          <w:szCs w:val="22"/>
          <w:lang w:eastAsia="en-GB"/>
        </w:rPr>
      </w:pPr>
      <w:r w:rsidRPr="00550FE4">
        <w:rPr>
          <w:noProof/>
          <w:lang w:val="fi-FI"/>
        </w:rPr>
        <w:t>4.2.8</w:t>
      </w:r>
      <w:r w:rsidRPr="00131735">
        <w:rPr>
          <w:rFonts w:ascii="Calibri" w:hAnsi="Calibri"/>
          <w:noProof/>
          <w:kern w:val="2"/>
          <w:sz w:val="22"/>
          <w:szCs w:val="22"/>
          <w:lang w:eastAsia="en-GB"/>
        </w:rPr>
        <w:tab/>
      </w:r>
      <w:r w:rsidRPr="00550FE4">
        <w:rPr>
          <w:noProof/>
          <w:lang w:val="fi-FI"/>
        </w:rPr>
        <w:t>Void</w:t>
      </w:r>
      <w:r>
        <w:rPr>
          <w:noProof/>
        </w:rPr>
        <w:tab/>
      </w:r>
      <w:r>
        <w:rPr>
          <w:noProof/>
        </w:rPr>
        <w:fldChar w:fldCharType="begin" w:fldLock="1"/>
      </w:r>
      <w:r>
        <w:rPr>
          <w:noProof/>
        </w:rPr>
        <w:instrText xml:space="preserve"> PAGEREF _Toc155283202 \h </w:instrText>
      </w:r>
      <w:r>
        <w:rPr>
          <w:noProof/>
        </w:rPr>
      </w:r>
      <w:r>
        <w:rPr>
          <w:noProof/>
        </w:rPr>
        <w:fldChar w:fldCharType="separate"/>
      </w:r>
      <w:r>
        <w:rPr>
          <w:noProof/>
        </w:rPr>
        <w:t>160</w:t>
      </w:r>
      <w:r>
        <w:rPr>
          <w:noProof/>
        </w:rPr>
        <w:fldChar w:fldCharType="end"/>
      </w:r>
    </w:p>
    <w:p w:rsidR="00B92B1D" w:rsidRPr="00131735" w:rsidRDefault="00B92B1D">
      <w:pPr>
        <w:pStyle w:val="TOC4"/>
        <w:rPr>
          <w:rFonts w:ascii="Calibri" w:hAnsi="Calibri"/>
          <w:noProof/>
          <w:kern w:val="2"/>
          <w:sz w:val="22"/>
          <w:szCs w:val="22"/>
          <w:lang w:eastAsia="en-GB"/>
        </w:rPr>
      </w:pPr>
      <w:r w:rsidRPr="00550FE4">
        <w:rPr>
          <w:noProof/>
          <w:lang w:val="fi-FI"/>
        </w:rPr>
        <w:t>4.2.8.1</w:t>
      </w:r>
      <w:r w:rsidRPr="00131735">
        <w:rPr>
          <w:rFonts w:ascii="Calibri" w:hAnsi="Calibri"/>
          <w:noProof/>
          <w:kern w:val="2"/>
          <w:sz w:val="22"/>
          <w:szCs w:val="22"/>
          <w:lang w:eastAsia="en-GB"/>
        </w:rPr>
        <w:tab/>
      </w:r>
      <w:r w:rsidRPr="00550FE4">
        <w:rPr>
          <w:noProof/>
          <w:lang w:val="fi-FI"/>
        </w:rPr>
        <w:t>Void</w:t>
      </w:r>
      <w:r>
        <w:rPr>
          <w:noProof/>
        </w:rPr>
        <w:tab/>
      </w:r>
      <w:r>
        <w:rPr>
          <w:noProof/>
        </w:rPr>
        <w:fldChar w:fldCharType="begin" w:fldLock="1"/>
      </w:r>
      <w:r>
        <w:rPr>
          <w:noProof/>
        </w:rPr>
        <w:instrText xml:space="preserve"> PAGEREF _Toc155283203 \h </w:instrText>
      </w:r>
      <w:r>
        <w:rPr>
          <w:noProof/>
        </w:rPr>
      </w:r>
      <w:r>
        <w:rPr>
          <w:noProof/>
        </w:rPr>
        <w:fldChar w:fldCharType="separate"/>
      </w:r>
      <w:r>
        <w:rPr>
          <w:noProof/>
        </w:rPr>
        <w:t>160</w:t>
      </w:r>
      <w:r>
        <w:rPr>
          <w:noProof/>
        </w:rPr>
        <w:fldChar w:fldCharType="end"/>
      </w:r>
    </w:p>
    <w:p w:rsidR="00B92B1D" w:rsidRPr="00131735" w:rsidRDefault="00B92B1D">
      <w:pPr>
        <w:pStyle w:val="TOC4"/>
        <w:rPr>
          <w:rFonts w:ascii="Calibri" w:hAnsi="Calibri"/>
          <w:noProof/>
          <w:kern w:val="2"/>
          <w:sz w:val="22"/>
          <w:szCs w:val="22"/>
          <w:lang w:eastAsia="en-GB"/>
        </w:rPr>
      </w:pPr>
      <w:r w:rsidRPr="00550FE4">
        <w:rPr>
          <w:noProof/>
          <w:lang w:val="fi-FI"/>
        </w:rPr>
        <w:t>4.2.8.2</w:t>
      </w:r>
      <w:r w:rsidRPr="00131735">
        <w:rPr>
          <w:rFonts w:ascii="Calibri" w:hAnsi="Calibri"/>
          <w:noProof/>
          <w:kern w:val="2"/>
          <w:sz w:val="22"/>
          <w:szCs w:val="22"/>
          <w:lang w:eastAsia="en-GB"/>
        </w:rPr>
        <w:tab/>
      </w:r>
      <w:r w:rsidRPr="00550FE4">
        <w:rPr>
          <w:noProof/>
          <w:lang w:val="fi-FI"/>
        </w:rPr>
        <w:t>Void</w:t>
      </w:r>
      <w:r>
        <w:rPr>
          <w:noProof/>
        </w:rPr>
        <w:tab/>
      </w:r>
      <w:r>
        <w:rPr>
          <w:noProof/>
        </w:rPr>
        <w:fldChar w:fldCharType="begin" w:fldLock="1"/>
      </w:r>
      <w:r>
        <w:rPr>
          <w:noProof/>
        </w:rPr>
        <w:instrText xml:space="preserve"> PAGEREF _Toc155283204 \h </w:instrText>
      </w:r>
      <w:r>
        <w:rPr>
          <w:noProof/>
        </w:rPr>
      </w:r>
      <w:r>
        <w:rPr>
          <w:noProof/>
        </w:rPr>
        <w:fldChar w:fldCharType="separate"/>
      </w:r>
      <w:r>
        <w:rPr>
          <w:noProof/>
        </w:rPr>
        <w:t>160</w:t>
      </w:r>
      <w:r>
        <w:rPr>
          <w:noProof/>
        </w:rPr>
        <w:fldChar w:fldCharType="end"/>
      </w:r>
    </w:p>
    <w:p w:rsidR="00B92B1D" w:rsidRPr="00131735" w:rsidRDefault="00B92B1D">
      <w:pPr>
        <w:pStyle w:val="TOC3"/>
        <w:rPr>
          <w:rFonts w:ascii="Calibri" w:hAnsi="Calibri"/>
          <w:noProof/>
          <w:kern w:val="2"/>
          <w:sz w:val="22"/>
          <w:szCs w:val="22"/>
          <w:lang w:eastAsia="en-GB"/>
        </w:rPr>
      </w:pPr>
      <w:r w:rsidRPr="00550FE4">
        <w:rPr>
          <w:noProof/>
          <w:lang w:val="fi-FI"/>
        </w:rPr>
        <w:t>4.2.9</w:t>
      </w:r>
      <w:r w:rsidRPr="00131735">
        <w:rPr>
          <w:rFonts w:ascii="Calibri" w:hAnsi="Calibri"/>
          <w:noProof/>
          <w:kern w:val="2"/>
          <w:sz w:val="22"/>
          <w:szCs w:val="22"/>
          <w:lang w:eastAsia="en-GB"/>
        </w:rPr>
        <w:tab/>
      </w:r>
      <w:r w:rsidRPr="00550FE4">
        <w:rPr>
          <w:noProof/>
          <w:lang w:val="fi-FI"/>
        </w:rPr>
        <w:t>Void</w:t>
      </w:r>
      <w:r>
        <w:rPr>
          <w:noProof/>
        </w:rPr>
        <w:tab/>
      </w:r>
      <w:r>
        <w:rPr>
          <w:noProof/>
        </w:rPr>
        <w:fldChar w:fldCharType="begin" w:fldLock="1"/>
      </w:r>
      <w:r>
        <w:rPr>
          <w:noProof/>
        </w:rPr>
        <w:instrText xml:space="preserve"> PAGEREF _Toc155283205 \h </w:instrText>
      </w:r>
      <w:r>
        <w:rPr>
          <w:noProof/>
        </w:rPr>
      </w:r>
      <w:r>
        <w:rPr>
          <w:noProof/>
        </w:rPr>
        <w:fldChar w:fldCharType="separate"/>
      </w:r>
      <w:r>
        <w:rPr>
          <w:noProof/>
        </w:rPr>
        <w:t>160</w:t>
      </w:r>
      <w:r>
        <w:rPr>
          <w:noProof/>
        </w:rPr>
        <w:fldChar w:fldCharType="end"/>
      </w:r>
    </w:p>
    <w:p w:rsidR="00B92B1D" w:rsidRPr="00131735" w:rsidRDefault="00B92B1D">
      <w:pPr>
        <w:pStyle w:val="TOC2"/>
        <w:rPr>
          <w:rFonts w:ascii="Calibri" w:hAnsi="Calibri"/>
          <w:noProof/>
          <w:kern w:val="2"/>
          <w:sz w:val="22"/>
          <w:szCs w:val="22"/>
          <w:lang w:eastAsia="en-GB"/>
        </w:rPr>
      </w:pPr>
      <w:r>
        <w:rPr>
          <w:noProof/>
        </w:rPr>
        <w:t>4.3</w:t>
      </w:r>
      <w:r w:rsidRPr="00131735">
        <w:rPr>
          <w:rFonts w:ascii="Calibri" w:hAnsi="Calibri"/>
          <w:noProof/>
          <w:kern w:val="2"/>
          <w:sz w:val="22"/>
          <w:szCs w:val="22"/>
          <w:lang w:eastAsia="en-GB"/>
        </w:rPr>
        <w:tab/>
      </w:r>
      <w:r>
        <w:rPr>
          <w:noProof/>
        </w:rPr>
        <w:t>RLF reporting</w:t>
      </w:r>
      <w:r>
        <w:rPr>
          <w:noProof/>
        </w:rPr>
        <w:tab/>
      </w:r>
      <w:r>
        <w:rPr>
          <w:noProof/>
        </w:rPr>
        <w:fldChar w:fldCharType="begin" w:fldLock="1"/>
      </w:r>
      <w:r>
        <w:rPr>
          <w:noProof/>
        </w:rPr>
        <w:instrText xml:space="preserve"> PAGEREF _Toc155283206 \h </w:instrText>
      </w:r>
      <w:r>
        <w:rPr>
          <w:noProof/>
        </w:rPr>
      </w:r>
      <w:r>
        <w:rPr>
          <w:noProof/>
        </w:rPr>
        <w:fldChar w:fldCharType="separate"/>
      </w:r>
      <w:r>
        <w:rPr>
          <w:noProof/>
        </w:rPr>
        <w:t>160</w:t>
      </w:r>
      <w:r>
        <w:rPr>
          <w:noProof/>
        </w:rPr>
        <w:fldChar w:fldCharType="end"/>
      </w:r>
    </w:p>
    <w:p w:rsidR="00B92B1D" w:rsidRPr="00131735" w:rsidRDefault="00B92B1D">
      <w:pPr>
        <w:pStyle w:val="TOC3"/>
        <w:rPr>
          <w:rFonts w:ascii="Calibri" w:hAnsi="Calibri"/>
          <w:noProof/>
          <w:kern w:val="2"/>
          <w:sz w:val="22"/>
          <w:szCs w:val="22"/>
          <w:lang w:eastAsia="en-GB"/>
        </w:rPr>
      </w:pPr>
      <w:r>
        <w:rPr>
          <w:noProof/>
        </w:rPr>
        <w:t>4.</w:t>
      </w:r>
      <w:r>
        <w:rPr>
          <w:noProof/>
          <w:lang w:eastAsia="zh-CN"/>
        </w:rPr>
        <w:t>3.1</w:t>
      </w:r>
      <w:r w:rsidRPr="00131735">
        <w:rPr>
          <w:rFonts w:ascii="Calibri" w:hAnsi="Calibri"/>
          <w:noProof/>
          <w:kern w:val="2"/>
          <w:sz w:val="22"/>
          <w:szCs w:val="22"/>
          <w:lang w:eastAsia="en-GB"/>
        </w:rPr>
        <w:tab/>
      </w:r>
      <w:r>
        <w:rPr>
          <w:noProof/>
          <w:lang w:eastAsia="zh-CN"/>
        </w:rPr>
        <w:t>Trace session activation for RLF reporting in E-UTRAN</w:t>
      </w:r>
      <w:r>
        <w:rPr>
          <w:noProof/>
        </w:rPr>
        <w:tab/>
      </w:r>
      <w:r>
        <w:rPr>
          <w:noProof/>
        </w:rPr>
        <w:fldChar w:fldCharType="begin" w:fldLock="1"/>
      </w:r>
      <w:r>
        <w:rPr>
          <w:noProof/>
        </w:rPr>
        <w:instrText xml:space="preserve"> PAGEREF _Toc155283207 \h </w:instrText>
      </w:r>
      <w:r>
        <w:rPr>
          <w:noProof/>
        </w:rPr>
      </w:r>
      <w:r>
        <w:rPr>
          <w:noProof/>
        </w:rPr>
        <w:fldChar w:fldCharType="separate"/>
      </w:r>
      <w:r>
        <w:rPr>
          <w:noProof/>
        </w:rPr>
        <w:t>160</w:t>
      </w:r>
      <w:r>
        <w:rPr>
          <w:noProof/>
        </w:rPr>
        <w:fldChar w:fldCharType="end"/>
      </w:r>
    </w:p>
    <w:p w:rsidR="00B92B1D" w:rsidRPr="00131735" w:rsidRDefault="00B92B1D">
      <w:pPr>
        <w:pStyle w:val="TOC3"/>
        <w:rPr>
          <w:rFonts w:ascii="Calibri" w:hAnsi="Calibri"/>
          <w:noProof/>
          <w:kern w:val="2"/>
          <w:sz w:val="22"/>
          <w:szCs w:val="22"/>
          <w:lang w:eastAsia="en-GB"/>
        </w:rPr>
      </w:pPr>
      <w:r>
        <w:rPr>
          <w:noProof/>
        </w:rPr>
        <w:t>4.</w:t>
      </w:r>
      <w:r>
        <w:rPr>
          <w:noProof/>
          <w:lang w:eastAsia="zh-CN"/>
        </w:rPr>
        <w:t>3.2</w:t>
      </w:r>
      <w:r w:rsidRPr="00131735">
        <w:rPr>
          <w:rFonts w:ascii="Calibri" w:hAnsi="Calibri"/>
          <w:noProof/>
          <w:kern w:val="2"/>
          <w:sz w:val="22"/>
          <w:szCs w:val="22"/>
          <w:lang w:eastAsia="en-GB"/>
        </w:rPr>
        <w:tab/>
      </w:r>
      <w:r>
        <w:rPr>
          <w:noProof/>
          <w:lang w:eastAsia="zh-CN"/>
        </w:rPr>
        <w:t>Trace session deactivation for RLF reporting in E-UTRAN</w:t>
      </w:r>
      <w:r>
        <w:rPr>
          <w:noProof/>
        </w:rPr>
        <w:tab/>
      </w:r>
      <w:r>
        <w:rPr>
          <w:noProof/>
        </w:rPr>
        <w:fldChar w:fldCharType="begin" w:fldLock="1"/>
      </w:r>
      <w:r>
        <w:rPr>
          <w:noProof/>
        </w:rPr>
        <w:instrText xml:space="preserve"> PAGEREF _Toc155283208 \h </w:instrText>
      </w:r>
      <w:r>
        <w:rPr>
          <w:noProof/>
        </w:rPr>
      </w:r>
      <w:r>
        <w:rPr>
          <w:noProof/>
        </w:rPr>
        <w:fldChar w:fldCharType="separate"/>
      </w:r>
      <w:r>
        <w:rPr>
          <w:noProof/>
        </w:rPr>
        <w:t>163</w:t>
      </w:r>
      <w:r>
        <w:rPr>
          <w:noProof/>
        </w:rPr>
        <w:fldChar w:fldCharType="end"/>
      </w:r>
    </w:p>
    <w:p w:rsidR="00B92B1D" w:rsidRPr="00131735" w:rsidRDefault="00B92B1D">
      <w:pPr>
        <w:pStyle w:val="TOC3"/>
        <w:rPr>
          <w:rFonts w:ascii="Calibri" w:hAnsi="Calibri"/>
          <w:noProof/>
          <w:kern w:val="2"/>
          <w:sz w:val="22"/>
          <w:szCs w:val="22"/>
          <w:lang w:eastAsia="en-GB"/>
        </w:rPr>
      </w:pPr>
      <w:r>
        <w:rPr>
          <w:noProof/>
        </w:rPr>
        <w:t>4.</w:t>
      </w:r>
      <w:r>
        <w:rPr>
          <w:noProof/>
          <w:lang w:eastAsia="zh-CN"/>
        </w:rPr>
        <w:t>3.3</w:t>
      </w:r>
      <w:r w:rsidRPr="00131735">
        <w:rPr>
          <w:rFonts w:ascii="Calibri" w:hAnsi="Calibri"/>
          <w:noProof/>
          <w:kern w:val="2"/>
          <w:sz w:val="22"/>
          <w:szCs w:val="22"/>
          <w:lang w:eastAsia="en-GB"/>
        </w:rPr>
        <w:tab/>
      </w:r>
      <w:r>
        <w:rPr>
          <w:noProof/>
          <w:lang w:eastAsia="zh-CN"/>
        </w:rPr>
        <w:t>Trace session activation for RLF reporting in NG-RAN</w:t>
      </w:r>
      <w:r>
        <w:rPr>
          <w:noProof/>
        </w:rPr>
        <w:tab/>
      </w:r>
      <w:r>
        <w:rPr>
          <w:noProof/>
        </w:rPr>
        <w:fldChar w:fldCharType="begin" w:fldLock="1"/>
      </w:r>
      <w:r>
        <w:rPr>
          <w:noProof/>
        </w:rPr>
        <w:instrText xml:space="preserve"> PAGEREF _Toc155283209 \h </w:instrText>
      </w:r>
      <w:r>
        <w:rPr>
          <w:noProof/>
        </w:rPr>
      </w:r>
      <w:r>
        <w:rPr>
          <w:noProof/>
        </w:rPr>
        <w:fldChar w:fldCharType="separate"/>
      </w:r>
      <w:r>
        <w:rPr>
          <w:noProof/>
        </w:rPr>
        <w:t>163</w:t>
      </w:r>
      <w:r>
        <w:rPr>
          <w:noProof/>
        </w:rPr>
        <w:fldChar w:fldCharType="end"/>
      </w:r>
    </w:p>
    <w:p w:rsidR="00B92B1D" w:rsidRPr="00131735" w:rsidRDefault="00B92B1D">
      <w:pPr>
        <w:pStyle w:val="TOC3"/>
        <w:rPr>
          <w:rFonts w:ascii="Calibri" w:hAnsi="Calibri"/>
          <w:noProof/>
          <w:kern w:val="2"/>
          <w:sz w:val="22"/>
          <w:szCs w:val="22"/>
          <w:lang w:eastAsia="en-GB"/>
        </w:rPr>
      </w:pPr>
      <w:r>
        <w:rPr>
          <w:noProof/>
        </w:rPr>
        <w:t>4.</w:t>
      </w:r>
      <w:r>
        <w:rPr>
          <w:noProof/>
          <w:lang w:eastAsia="zh-CN"/>
        </w:rPr>
        <w:t>3.4</w:t>
      </w:r>
      <w:r w:rsidRPr="00131735">
        <w:rPr>
          <w:rFonts w:ascii="Calibri" w:hAnsi="Calibri"/>
          <w:noProof/>
          <w:kern w:val="2"/>
          <w:sz w:val="22"/>
          <w:szCs w:val="22"/>
          <w:lang w:eastAsia="en-GB"/>
        </w:rPr>
        <w:tab/>
      </w:r>
      <w:r>
        <w:rPr>
          <w:noProof/>
          <w:lang w:eastAsia="zh-CN"/>
        </w:rPr>
        <w:t>Trace session deactivation for RLF reporting in NG-RAN</w:t>
      </w:r>
      <w:r>
        <w:rPr>
          <w:noProof/>
        </w:rPr>
        <w:tab/>
      </w:r>
      <w:r>
        <w:rPr>
          <w:noProof/>
        </w:rPr>
        <w:fldChar w:fldCharType="begin" w:fldLock="1"/>
      </w:r>
      <w:r>
        <w:rPr>
          <w:noProof/>
        </w:rPr>
        <w:instrText xml:space="preserve"> PAGEREF _Toc155283210 \h </w:instrText>
      </w:r>
      <w:r>
        <w:rPr>
          <w:noProof/>
        </w:rPr>
      </w:r>
      <w:r>
        <w:rPr>
          <w:noProof/>
        </w:rPr>
        <w:fldChar w:fldCharType="separate"/>
      </w:r>
      <w:r>
        <w:rPr>
          <w:noProof/>
        </w:rPr>
        <w:t>166</w:t>
      </w:r>
      <w:r>
        <w:rPr>
          <w:noProof/>
        </w:rPr>
        <w:fldChar w:fldCharType="end"/>
      </w:r>
    </w:p>
    <w:p w:rsidR="00B92B1D" w:rsidRPr="00131735" w:rsidRDefault="00B92B1D">
      <w:pPr>
        <w:pStyle w:val="TOC2"/>
        <w:rPr>
          <w:rFonts w:ascii="Calibri" w:hAnsi="Calibri"/>
          <w:noProof/>
          <w:kern w:val="2"/>
          <w:sz w:val="22"/>
          <w:szCs w:val="22"/>
          <w:lang w:eastAsia="en-GB"/>
        </w:rPr>
      </w:pPr>
      <w:r>
        <w:rPr>
          <w:noProof/>
        </w:rPr>
        <w:t>4.4</w:t>
      </w:r>
      <w:r w:rsidRPr="00131735">
        <w:rPr>
          <w:rFonts w:ascii="Calibri" w:hAnsi="Calibri"/>
          <w:noProof/>
          <w:kern w:val="2"/>
          <w:sz w:val="22"/>
          <w:szCs w:val="22"/>
          <w:lang w:eastAsia="en-GB"/>
        </w:rPr>
        <w:tab/>
      </w:r>
      <w:r>
        <w:rPr>
          <w:noProof/>
        </w:rPr>
        <w:t>Handling of MDT Trace sessions at handover for Immediate MDT in UTRAN and E-UTRAN</w:t>
      </w:r>
      <w:r>
        <w:rPr>
          <w:noProof/>
        </w:rPr>
        <w:tab/>
      </w:r>
      <w:r>
        <w:rPr>
          <w:noProof/>
        </w:rPr>
        <w:fldChar w:fldCharType="begin" w:fldLock="1"/>
      </w:r>
      <w:r>
        <w:rPr>
          <w:noProof/>
        </w:rPr>
        <w:instrText xml:space="preserve"> PAGEREF _Toc155283211 \h </w:instrText>
      </w:r>
      <w:r>
        <w:rPr>
          <w:noProof/>
        </w:rPr>
      </w:r>
      <w:r>
        <w:rPr>
          <w:noProof/>
        </w:rPr>
        <w:fldChar w:fldCharType="separate"/>
      </w:r>
      <w:r>
        <w:rPr>
          <w:noProof/>
        </w:rPr>
        <w:t>166</w:t>
      </w:r>
      <w:r>
        <w:rPr>
          <w:noProof/>
        </w:rPr>
        <w:fldChar w:fldCharType="end"/>
      </w:r>
    </w:p>
    <w:p w:rsidR="00B92B1D" w:rsidRPr="00131735" w:rsidRDefault="00B92B1D">
      <w:pPr>
        <w:pStyle w:val="TOC2"/>
        <w:rPr>
          <w:rFonts w:ascii="Calibri" w:hAnsi="Calibri"/>
          <w:noProof/>
          <w:kern w:val="2"/>
          <w:sz w:val="22"/>
          <w:szCs w:val="22"/>
          <w:lang w:eastAsia="en-GB"/>
        </w:rPr>
      </w:pPr>
      <w:r>
        <w:rPr>
          <w:noProof/>
        </w:rPr>
        <w:t>4.5</w:t>
      </w:r>
      <w:r w:rsidRPr="00131735">
        <w:rPr>
          <w:rFonts w:ascii="Calibri" w:hAnsi="Calibri"/>
          <w:noProof/>
          <w:kern w:val="2"/>
          <w:sz w:val="22"/>
          <w:szCs w:val="22"/>
          <w:lang w:eastAsia="en-GB"/>
        </w:rPr>
        <w:tab/>
      </w:r>
      <w:r>
        <w:rPr>
          <w:noProof/>
        </w:rPr>
        <w:t>Handling of MDT Trace sessions at handover for Logged MDT and Logged MBSFN MDT</w:t>
      </w:r>
      <w:r>
        <w:rPr>
          <w:noProof/>
        </w:rPr>
        <w:tab/>
      </w:r>
      <w:r>
        <w:rPr>
          <w:noProof/>
        </w:rPr>
        <w:fldChar w:fldCharType="begin" w:fldLock="1"/>
      </w:r>
      <w:r>
        <w:rPr>
          <w:noProof/>
        </w:rPr>
        <w:instrText xml:space="preserve"> PAGEREF _Toc155283212 \h </w:instrText>
      </w:r>
      <w:r>
        <w:rPr>
          <w:noProof/>
        </w:rPr>
      </w:r>
      <w:r>
        <w:rPr>
          <w:noProof/>
        </w:rPr>
        <w:fldChar w:fldCharType="separate"/>
      </w:r>
      <w:r>
        <w:rPr>
          <w:noProof/>
        </w:rPr>
        <w:t>167</w:t>
      </w:r>
      <w:r>
        <w:rPr>
          <w:noProof/>
        </w:rPr>
        <w:fldChar w:fldCharType="end"/>
      </w:r>
    </w:p>
    <w:p w:rsidR="00B92B1D" w:rsidRPr="00131735" w:rsidRDefault="00B92B1D">
      <w:pPr>
        <w:pStyle w:val="TOC2"/>
        <w:rPr>
          <w:rFonts w:ascii="Calibri" w:hAnsi="Calibri"/>
          <w:noProof/>
          <w:kern w:val="2"/>
          <w:sz w:val="22"/>
          <w:szCs w:val="22"/>
          <w:lang w:eastAsia="en-GB"/>
        </w:rPr>
      </w:pPr>
      <w:r>
        <w:rPr>
          <w:noProof/>
        </w:rPr>
        <w:t>4.6</w:t>
      </w:r>
      <w:r w:rsidRPr="00131735">
        <w:rPr>
          <w:rFonts w:ascii="Calibri" w:hAnsi="Calibri"/>
          <w:noProof/>
          <w:kern w:val="2"/>
          <w:sz w:val="22"/>
          <w:szCs w:val="22"/>
          <w:lang w:eastAsia="en-GB"/>
        </w:rPr>
        <w:tab/>
      </w:r>
      <w:r>
        <w:rPr>
          <w:noProof/>
        </w:rPr>
        <w:t>User consent handling in MDT for UTRAN and E-UTRAN</w:t>
      </w:r>
      <w:r>
        <w:rPr>
          <w:noProof/>
        </w:rPr>
        <w:tab/>
      </w:r>
      <w:r>
        <w:rPr>
          <w:noProof/>
        </w:rPr>
        <w:fldChar w:fldCharType="begin" w:fldLock="1"/>
      </w:r>
      <w:r>
        <w:rPr>
          <w:noProof/>
        </w:rPr>
        <w:instrText xml:space="preserve"> PAGEREF _Toc155283213 \h </w:instrText>
      </w:r>
      <w:r>
        <w:rPr>
          <w:noProof/>
        </w:rPr>
      </w:r>
      <w:r>
        <w:rPr>
          <w:noProof/>
        </w:rPr>
        <w:fldChar w:fldCharType="separate"/>
      </w:r>
      <w:r>
        <w:rPr>
          <w:noProof/>
        </w:rPr>
        <w:t>168</w:t>
      </w:r>
      <w:r>
        <w:rPr>
          <w:noProof/>
        </w:rPr>
        <w:fldChar w:fldCharType="end"/>
      </w:r>
    </w:p>
    <w:p w:rsidR="00B92B1D" w:rsidRPr="00131735" w:rsidRDefault="00B92B1D">
      <w:pPr>
        <w:pStyle w:val="TOC3"/>
        <w:rPr>
          <w:rFonts w:ascii="Calibri" w:hAnsi="Calibri"/>
          <w:noProof/>
          <w:kern w:val="2"/>
          <w:sz w:val="22"/>
          <w:szCs w:val="22"/>
          <w:lang w:eastAsia="en-GB"/>
        </w:rPr>
      </w:pPr>
      <w:r>
        <w:rPr>
          <w:noProof/>
        </w:rPr>
        <w:t>4.6.1</w:t>
      </w:r>
      <w:r w:rsidRPr="00131735">
        <w:rPr>
          <w:rFonts w:ascii="Calibri" w:hAnsi="Calibri"/>
          <w:noProof/>
          <w:kern w:val="2"/>
          <w:sz w:val="22"/>
          <w:szCs w:val="22"/>
          <w:lang w:eastAsia="en-GB"/>
        </w:rPr>
        <w:tab/>
      </w:r>
      <w:r>
        <w:rPr>
          <w:noProof/>
        </w:rPr>
        <w:t>Signalling based MDT</w:t>
      </w:r>
      <w:r>
        <w:rPr>
          <w:noProof/>
        </w:rPr>
        <w:tab/>
      </w:r>
      <w:r>
        <w:rPr>
          <w:noProof/>
        </w:rPr>
        <w:fldChar w:fldCharType="begin" w:fldLock="1"/>
      </w:r>
      <w:r>
        <w:rPr>
          <w:noProof/>
        </w:rPr>
        <w:instrText xml:space="preserve"> PAGEREF _Toc155283214 \h </w:instrText>
      </w:r>
      <w:r>
        <w:rPr>
          <w:noProof/>
        </w:rPr>
      </w:r>
      <w:r>
        <w:rPr>
          <w:noProof/>
        </w:rPr>
        <w:fldChar w:fldCharType="separate"/>
      </w:r>
      <w:r>
        <w:rPr>
          <w:noProof/>
        </w:rPr>
        <w:t>168</w:t>
      </w:r>
      <w:r>
        <w:rPr>
          <w:noProof/>
        </w:rPr>
        <w:fldChar w:fldCharType="end"/>
      </w:r>
    </w:p>
    <w:p w:rsidR="00B92B1D" w:rsidRPr="00131735" w:rsidRDefault="00B92B1D">
      <w:pPr>
        <w:pStyle w:val="TOC3"/>
        <w:rPr>
          <w:rFonts w:ascii="Calibri" w:hAnsi="Calibri"/>
          <w:noProof/>
          <w:kern w:val="2"/>
          <w:sz w:val="22"/>
          <w:szCs w:val="22"/>
          <w:lang w:eastAsia="en-GB"/>
        </w:rPr>
      </w:pPr>
      <w:r>
        <w:rPr>
          <w:noProof/>
        </w:rPr>
        <w:t>4.6.2</w:t>
      </w:r>
      <w:r w:rsidRPr="00131735">
        <w:rPr>
          <w:rFonts w:ascii="Calibri" w:hAnsi="Calibri"/>
          <w:noProof/>
          <w:kern w:val="2"/>
          <w:sz w:val="22"/>
          <w:szCs w:val="22"/>
          <w:lang w:eastAsia="en-GB"/>
        </w:rPr>
        <w:tab/>
      </w:r>
      <w:r>
        <w:rPr>
          <w:noProof/>
        </w:rPr>
        <w:t>Management based MDT</w:t>
      </w:r>
      <w:r>
        <w:rPr>
          <w:noProof/>
        </w:rPr>
        <w:tab/>
      </w:r>
      <w:r>
        <w:rPr>
          <w:noProof/>
        </w:rPr>
        <w:fldChar w:fldCharType="begin" w:fldLock="1"/>
      </w:r>
      <w:r>
        <w:rPr>
          <w:noProof/>
        </w:rPr>
        <w:instrText xml:space="preserve"> PAGEREF _Toc155283215 \h </w:instrText>
      </w:r>
      <w:r>
        <w:rPr>
          <w:noProof/>
        </w:rPr>
      </w:r>
      <w:r>
        <w:rPr>
          <w:noProof/>
        </w:rPr>
        <w:fldChar w:fldCharType="separate"/>
      </w:r>
      <w:r>
        <w:rPr>
          <w:noProof/>
        </w:rPr>
        <w:t>169</w:t>
      </w:r>
      <w:r>
        <w:rPr>
          <w:noProof/>
        </w:rPr>
        <w:fldChar w:fldCharType="end"/>
      </w:r>
    </w:p>
    <w:p w:rsidR="00B92B1D" w:rsidRPr="00131735" w:rsidRDefault="00B92B1D">
      <w:pPr>
        <w:pStyle w:val="TOC2"/>
        <w:rPr>
          <w:rFonts w:ascii="Calibri" w:hAnsi="Calibri"/>
          <w:noProof/>
          <w:kern w:val="2"/>
          <w:sz w:val="22"/>
          <w:szCs w:val="22"/>
          <w:lang w:eastAsia="en-GB"/>
        </w:rPr>
      </w:pPr>
      <w:r>
        <w:rPr>
          <w:noProof/>
        </w:rPr>
        <w:t>4.7</w:t>
      </w:r>
      <w:r w:rsidRPr="00131735">
        <w:rPr>
          <w:rFonts w:ascii="Calibri" w:hAnsi="Calibri"/>
          <w:noProof/>
          <w:kern w:val="2"/>
          <w:sz w:val="22"/>
          <w:szCs w:val="22"/>
          <w:lang w:eastAsia="en-GB"/>
        </w:rPr>
        <w:tab/>
      </w:r>
      <w:r>
        <w:rPr>
          <w:noProof/>
        </w:rPr>
        <w:t>Anonymization of MDT data for management based MDT</w:t>
      </w:r>
      <w:r>
        <w:rPr>
          <w:noProof/>
        </w:rPr>
        <w:tab/>
      </w:r>
      <w:r>
        <w:rPr>
          <w:noProof/>
        </w:rPr>
        <w:fldChar w:fldCharType="begin" w:fldLock="1"/>
      </w:r>
      <w:r>
        <w:rPr>
          <w:noProof/>
        </w:rPr>
        <w:instrText xml:space="preserve"> PAGEREF _Toc155283216 \h </w:instrText>
      </w:r>
      <w:r>
        <w:rPr>
          <w:noProof/>
        </w:rPr>
      </w:r>
      <w:r>
        <w:rPr>
          <w:noProof/>
        </w:rPr>
        <w:fldChar w:fldCharType="separate"/>
      </w:r>
      <w:r>
        <w:rPr>
          <w:noProof/>
        </w:rPr>
        <w:t>170</w:t>
      </w:r>
      <w:r>
        <w:rPr>
          <w:noProof/>
        </w:rPr>
        <w:fldChar w:fldCharType="end"/>
      </w:r>
    </w:p>
    <w:p w:rsidR="00B92B1D" w:rsidRPr="00131735" w:rsidRDefault="00B92B1D">
      <w:pPr>
        <w:pStyle w:val="TOC2"/>
        <w:rPr>
          <w:rFonts w:ascii="Calibri" w:hAnsi="Calibri"/>
          <w:noProof/>
          <w:kern w:val="2"/>
          <w:sz w:val="22"/>
          <w:szCs w:val="22"/>
          <w:lang w:eastAsia="en-GB"/>
        </w:rPr>
      </w:pPr>
      <w:r>
        <w:rPr>
          <w:noProof/>
        </w:rPr>
        <w:t>4.8</w:t>
      </w:r>
      <w:r w:rsidRPr="00131735">
        <w:rPr>
          <w:rFonts w:ascii="Calibri" w:hAnsi="Calibri"/>
          <w:noProof/>
          <w:kern w:val="2"/>
          <w:sz w:val="22"/>
          <w:szCs w:val="22"/>
          <w:lang w:eastAsia="en-GB"/>
        </w:rPr>
        <w:tab/>
      </w:r>
      <w:r>
        <w:rPr>
          <w:noProof/>
        </w:rPr>
        <w:t>RCEF reporting</w:t>
      </w:r>
      <w:r>
        <w:rPr>
          <w:noProof/>
        </w:rPr>
        <w:tab/>
      </w:r>
      <w:r>
        <w:rPr>
          <w:noProof/>
        </w:rPr>
        <w:fldChar w:fldCharType="begin" w:fldLock="1"/>
      </w:r>
      <w:r>
        <w:rPr>
          <w:noProof/>
        </w:rPr>
        <w:instrText xml:space="preserve"> PAGEREF _Toc155283217 \h </w:instrText>
      </w:r>
      <w:r>
        <w:rPr>
          <w:noProof/>
        </w:rPr>
      </w:r>
      <w:r>
        <w:rPr>
          <w:noProof/>
        </w:rPr>
        <w:fldChar w:fldCharType="separate"/>
      </w:r>
      <w:r>
        <w:rPr>
          <w:noProof/>
        </w:rPr>
        <w:t>171</w:t>
      </w:r>
      <w:r>
        <w:rPr>
          <w:noProof/>
        </w:rPr>
        <w:fldChar w:fldCharType="end"/>
      </w:r>
    </w:p>
    <w:p w:rsidR="00B92B1D" w:rsidRPr="00131735" w:rsidRDefault="00B92B1D">
      <w:pPr>
        <w:pStyle w:val="TOC3"/>
        <w:rPr>
          <w:rFonts w:ascii="Calibri" w:hAnsi="Calibri"/>
          <w:noProof/>
          <w:kern w:val="2"/>
          <w:sz w:val="22"/>
          <w:szCs w:val="22"/>
          <w:lang w:eastAsia="en-GB"/>
        </w:rPr>
      </w:pPr>
      <w:r>
        <w:rPr>
          <w:noProof/>
        </w:rPr>
        <w:t>4.</w:t>
      </w:r>
      <w:r>
        <w:rPr>
          <w:noProof/>
          <w:lang w:eastAsia="zh-CN"/>
        </w:rPr>
        <w:t>8.1</w:t>
      </w:r>
      <w:r w:rsidRPr="00131735">
        <w:rPr>
          <w:rFonts w:ascii="Calibri" w:hAnsi="Calibri"/>
          <w:noProof/>
          <w:kern w:val="2"/>
          <w:sz w:val="22"/>
          <w:szCs w:val="22"/>
          <w:lang w:eastAsia="en-GB"/>
        </w:rPr>
        <w:tab/>
      </w:r>
      <w:r>
        <w:rPr>
          <w:noProof/>
          <w:lang w:eastAsia="zh-CN"/>
        </w:rPr>
        <w:t>Trace session activation for RCEF reporting in E-UTRAN</w:t>
      </w:r>
      <w:r>
        <w:rPr>
          <w:noProof/>
        </w:rPr>
        <w:tab/>
      </w:r>
      <w:r>
        <w:rPr>
          <w:noProof/>
        </w:rPr>
        <w:fldChar w:fldCharType="begin" w:fldLock="1"/>
      </w:r>
      <w:r>
        <w:rPr>
          <w:noProof/>
        </w:rPr>
        <w:instrText xml:space="preserve"> PAGEREF _Toc155283218 \h </w:instrText>
      </w:r>
      <w:r>
        <w:rPr>
          <w:noProof/>
        </w:rPr>
      </w:r>
      <w:r>
        <w:rPr>
          <w:noProof/>
        </w:rPr>
        <w:fldChar w:fldCharType="separate"/>
      </w:r>
      <w:r>
        <w:rPr>
          <w:noProof/>
        </w:rPr>
        <w:t>171</w:t>
      </w:r>
      <w:r>
        <w:rPr>
          <w:noProof/>
        </w:rPr>
        <w:fldChar w:fldCharType="end"/>
      </w:r>
    </w:p>
    <w:p w:rsidR="00B92B1D" w:rsidRPr="00131735" w:rsidRDefault="00B92B1D">
      <w:pPr>
        <w:pStyle w:val="TOC3"/>
        <w:rPr>
          <w:rFonts w:ascii="Calibri" w:hAnsi="Calibri"/>
          <w:noProof/>
          <w:kern w:val="2"/>
          <w:sz w:val="22"/>
          <w:szCs w:val="22"/>
          <w:lang w:eastAsia="en-GB"/>
        </w:rPr>
      </w:pPr>
      <w:r>
        <w:rPr>
          <w:noProof/>
        </w:rPr>
        <w:t>4.</w:t>
      </w:r>
      <w:r>
        <w:rPr>
          <w:noProof/>
          <w:lang w:eastAsia="zh-CN"/>
        </w:rPr>
        <w:t>8.2</w:t>
      </w:r>
      <w:r w:rsidRPr="00131735">
        <w:rPr>
          <w:rFonts w:ascii="Calibri" w:hAnsi="Calibri"/>
          <w:noProof/>
          <w:kern w:val="2"/>
          <w:sz w:val="22"/>
          <w:szCs w:val="22"/>
          <w:lang w:eastAsia="en-GB"/>
        </w:rPr>
        <w:tab/>
      </w:r>
      <w:r>
        <w:rPr>
          <w:noProof/>
          <w:lang w:eastAsia="zh-CN"/>
        </w:rPr>
        <w:t>Trace session deactivation for RCEF reporting in E-UTRAN</w:t>
      </w:r>
      <w:r>
        <w:rPr>
          <w:noProof/>
        </w:rPr>
        <w:tab/>
      </w:r>
      <w:r>
        <w:rPr>
          <w:noProof/>
        </w:rPr>
        <w:fldChar w:fldCharType="begin" w:fldLock="1"/>
      </w:r>
      <w:r>
        <w:rPr>
          <w:noProof/>
        </w:rPr>
        <w:instrText xml:space="preserve"> PAGEREF _Toc155283219 \h </w:instrText>
      </w:r>
      <w:r>
        <w:rPr>
          <w:noProof/>
        </w:rPr>
      </w:r>
      <w:r>
        <w:rPr>
          <w:noProof/>
        </w:rPr>
        <w:fldChar w:fldCharType="separate"/>
      </w:r>
      <w:r>
        <w:rPr>
          <w:noProof/>
        </w:rPr>
        <w:t>173</w:t>
      </w:r>
      <w:r>
        <w:rPr>
          <w:noProof/>
        </w:rPr>
        <w:fldChar w:fldCharType="end"/>
      </w:r>
    </w:p>
    <w:p w:rsidR="00B92B1D" w:rsidRPr="00131735" w:rsidRDefault="00B92B1D">
      <w:pPr>
        <w:pStyle w:val="TOC3"/>
        <w:rPr>
          <w:rFonts w:ascii="Calibri" w:hAnsi="Calibri"/>
          <w:noProof/>
          <w:kern w:val="2"/>
          <w:sz w:val="22"/>
          <w:szCs w:val="22"/>
          <w:lang w:eastAsia="en-GB"/>
        </w:rPr>
      </w:pPr>
      <w:r>
        <w:rPr>
          <w:noProof/>
        </w:rPr>
        <w:t>4.8.3</w:t>
      </w:r>
      <w:r w:rsidRPr="00131735">
        <w:rPr>
          <w:rFonts w:ascii="Calibri" w:hAnsi="Calibri"/>
          <w:noProof/>
          <w:kern w:val="2"/>
          <w:sz w:val="22"/>
          <w:szCs w:val="22"/>
          <w:lang w:eastAsia="en-GB"/>
        </w:rPr>
        <w:tab/>
      </w:r>
      <w:r>
        <w:rPr>
          <w:noProof/>
        </w:rPr>
        <w:t>Trace session activation for RCEF reporting in NG-RAN</w:t>
      </w:r>
      <w:r>
        <w:rPr>
          <w:noProof/>
        </w:rPr>
        <w:tab/>
      </w:r>
      <w:r>
        <w:rPr>
          <w:noProof/>
        </w:rPr>
        <w:fldChar w:fldCharType="begin" w:fldLock="1"/>
      </w:r>
      <w:r>
        <w:rPr>
          <w:noProof/>
        </w:rPr>
        <w:instrText xml:space="preserve"> PAGEREF _Toc155283220 \h </w:instrText>
      </w:r>
      <w:r>
        <w:rPr>
          <w:noProof/>
        </w:rPr>
      </w:r>
      <w:r>
        <w:rPr>
          <w:noProof/>
        </w:rPr>
        <w:fldChar w:fldCharType="separate"/>
      </w:r>
      <w:r>
        <w:rPr>
          <w:noProof/>
        </w:rPr>
        <w:t>174</w:t>
      </w:r>
      <w:r>
        <w:rPr>
          <w:noProof/>
        </w:rPr>
        <w:fldChar w:fldCharType="end"/>
      </w:r>
    </w:p>
    <w:p w:rsidR="00B92B1D" w:rsidRPr="00131735" w:rsidRDefault="00B92B1D">
      <w:pPr>
        <w:pStyle w:val="TOC3"/>
        <w:rPr>
          <w:rFonts w:ascii="Calibri" w:hAnsi="Calibri"/>
          <w:noProof/>
          <w:kern w:val="2"/>
          <w:sz w:val="22"/>
          <w:szCs w:val="22"/>
          <w:lang w:eastAsia="en-GB"/>
        </w:rPr>
      </w:pPr>
      <w:r>
        <w:rPr>
          <w:noProof/>
        </w:rPr>
        <w:t>4.8.4</w:t>
      </w:r>
      <w:r w:rsidRPr="00131735">
        <w:rPr>
          <w:rFonts w:ascii="Calibri" w:hAnsi="Calibri"/>
          <w:noProof/>
          <w:kern w:val="2"/>
          <w:sz w:val="22"/>
          <w:szCs w:val="22"/>
          <w:lang w:eastAsia="en-GB"/>
        </w:rPr>
        <w:tab/>
      </w:r>
      <w:r>
        <w:rPr>
          <w:noProof/>
        </w:rPr>
        <w:t>Trace session deactivation for RCEF reporting in NG-RAN</w:t>
      </w:r>
      <w:r>
        <w:rPr>
          <w:noProof/>
        </w:rPr>
        <w:tab/>
      </w:r>
      <w:r>
        <w:rPr>
          <w:noProof/>
        </w:rPr>
        <w:fldChar w:fldCharType="begin" w:fldLock="1"/>
      </w:r>
      <w:r>
        <w:rPr>
          <w:noProof/>
        </w:rPr>
        <w:instrText xml:space="preserve"> PAGEREF _Toc155283221 \h </w:instrText>
      </w:r>
      <w:r>
        <w:rPr>
          <w:noProof/>
        </w:rPr>
      </w:r>
      <w:r>
        <w:rPr>
          <w:noProof/>
        </w:rPr>
        <w:fldChar w:fldCharType="separate"/>
      </w:r>
      <w:r>
        <w:rPr>
          <w:noProof/>
        </w:rPr>
        <w:t>175</w:t>
      </w:r>
      <w:r>
        <w:rPr>
          <w:noProof/>
        </w:rPr>
        <w:fldChar w:fldCharType="end"/>
      </w:r>
    </w:p>
    <w:p w:rsidR="00B92B1D" w:rsidRPr="00131735" w:rsidRDefault="00B92B1D">
      <w:pPr>
        <w:pStyle w:val="TOC2"/>
        <w:rPr>
          <w:rFonts w:ascii="Calibri" w:hAnsi="Calibri"/>
          <w:noProof/>
          <w:kern w:val="2"/>
          <w:sz w:val="22"/>
          <w:szCs w:val="22"/>
          <w:lang w:eastAsia="en-GB"/>
        </w:rPr>
      </w:pPr>
      <w:r>
        <w:rPr>
          <w:noProof/>
        </w:rPr>
        <w:t>4.9</w:t>
      </w:r>
      <w:r w:rsidRPr="00131735">
        <w:rPr>
          <w:rFonts w:ascii="Calibri" w:hAnsi="Calibri"/>
          <w:noProof/>
          <w:kern w:val="2"/>
          <w:sz w:val="22"/>
          <w:szCs w:val="22"/>
          <w:lang w:eastAsia="en-GB"/>
        </w:rPr>
        <w:tab/>
      </w:r>
      <w:r>
        <w:rPr>
          <w:noProof/>
        </w:rPr>
        <w:t>User consent handling in MDT for NG-RAN</w:t>
      </w:r>
      <w:r>
        <w:rPr>
          <w:noProof/>
        </w:rPr>
        <w:tab/>
      </w:r>
      <w:r>
        <w:rPr>
          <w:noProof/>
        </w:rPr>
        <w:fldChar w:fldCharType="begin" w:fldLock="1"/>
      </w:r>
      <w:r>
        <w:rPr>
          <w:noProof/>
        </w:rPr>
        <w:instrText xml:space="preserve"> PAGEREF _Toc155283222 \h </w:instrText>
      </w:r>
      <w:r>
        <w:rPr>
          <w:noProof/>
        </w:rPr>
      </w:r>
      <w:r>
        <w:rPr>
          <w:noProof/>
        </w:rPr>
        <w:fldChar w:fldCharType="separate"/>
      </w:r>
      <w:r>
        <w:rPr>
          <w:noProof/>
        </w:rPr>
        <w:t>175</w:t>
      </w:r>
      <w:r>
        <w:rPr>
          <w:noProof/>
        </w:rPr>
        <w:fldChar w:fldCharType="end"/>
      </w:r>
    </w:p>
    <w:p w:rsidR="00B92B1D" w:rsidRPr="00131735" w:rsidRDefault="00B92B1D">
      <w:pPr>
        <w:pStyle w:val="TOC3"/>
        <w:rPr>
          <w:rFonts w:ascii="Calibri" w:hAnsi="Calibri"/>
          <w:noProof/>
          <w:kern w:val="2"/>
          <w:sz w:val="22"/>
          <w:szCs w:val="22"/>
          <w:lang w:eastAsia="en-GB"/>
        </w:rPr>
      </w:pPr>
      <w:r>
        <w:rPr>
          <w:noProof/>
        </w:rPr>
        <w:t>4.9.1</w:t>
      </w:r>
      <w:r w:rsidRPr="00131735">
        <w:rPr>
          <w:rFonts w:ascii="Calibri" w:hAnsi="Calibri"/>
          <w:noProof/>
          <w:kern w:val="2"/>
          <w:sz w:val="22"/>
          <w:szCs w:val="22"/>
          <w:lang w:eastAsia="en-GB"/>
        </w:rPr>
        <w:tab/>
      </w:r>
      <w:r>
        <w:rPr>
          <w:noProof/>
        </w:rPr>
        <w:t>Signalling based MDT</w:t>
      </w:r>
      <w:r>
        <w:rPr>
          <w:noProof/>
        </w:rPr>
        <w:tab/>
      </w:r>
      <w:r>
        <w:rPr>
          <w:noProof/>
        </w:rPr>
        <w:fldChar w:fldCharType="begin" w:fldLock="1"/>
      </w:r>
      <w:r>
        <w:rPr>
          <w:noProof/>
        </w:rPr>
        <w:instrText xml:space="preserve"> PAGEREF _Toc155283223 \h </w:instrText>
      </w:r>
      <w:r>
        <w:rPr>
          <w:noProof/>
        </w:rPr>
      </w:r>
      <w:r>
        <w:rPr>
          <w:noProof/>
        </w:rPr>
        <w:fldChar w:fldCharType="separate"/>
      </w:r>
      <w:r>
        <w:rPr>
          <w:noProof/>
        </w:rPr>
        <w:t>175</w:t>
      </w:r>
      <w:r>
        <w:rPr>
          <w:noProof/>
        </w:rPr>
        <w:fldChar w:fldCharType="end"/>
      </w:r>
    </w:p>
    <w:p w:rsidR="00B92B1D" w:rsidRPr="00131735" w:rsidRDefault="00B92B1D">
      <w:pPr>
        <w:pStyle w:val="TOC3"/>
        <w:rPr>
          <w:rFonts w:ascii="Calibri" w:hAnsi="Calibri"/>
          <w:noProof/>
          <w:kern w:val="2"/>
          <w:sz w:val="22"/>
          <w:szCs w:val="22"/>
          <w:lang w:eastAsia="en-GB"/>
        </w:rPr>
      </w:pPr>
      <w:r>
        <w:rPr>
          <w:noProof/>
        </w:rPr>
        <w:t>4.9.2</w:t>
      </w:r>
      <w:r w:rsidRPr="00131735">
        <w:rPr>
          <w:rFonts w:ascii="Calibri" w:hAnsi="Calibri"/>
          <w:noProof/>
          <w:kern w:val="2"/>
          <w:sz w:val="22"/>
          <w:szCs w:val="22"/>
          <w:lang w:eastAsia="en-GB"/>
        </w:rPr>
        <w:tab/>
      </w:r>
      <w:r>
        <w:rPr>
          <w:noProof/>
        </w:rPr>
        <w:t>Management  based MDT</w:t>
      </w:r>
      <w:r>
        <w:rPr>
          <w:noProof/>
        </w:rPr>
        <w:tab/>
      </w:r>
      <w:r>
        <w:rPr>
          <w:noProof/>
        </w:rPr>
        <w:fldChar w:fldCharType="begin" w:fldLock="1"/>
      </w:r>
      <w:r>
        <w:rPr>
          <w:noProof/>
        </w:rPr>
        <w:instrText xml:space="preserve"> PAGEREF _Toc155283224 \h </w:instrText>
      </w:r>
      <w:r>
        <w:rPr>
          <w:noProof/>
        </w:rPr>
      </w:r>
      <w:r>
        <w:rPr>
          <w:noProof/>
        </w:rPr>
        <w:fldChar w:fldCharType="separate"/>
      </w:r>
      <w:r>
        <w:rPr>
          <w:noProof/>
        </w:rPr>
        <w:t>176</w:t>
      </w:r>
      <w:r>
        <w:rPr>
          <w:noProof/>
        </w:rPr>
        <w:fldChar w:fldCharType="end"/>
      </w:r>
    </w:p>
    <w:p w:rsidR="00B92B1D" w:rsidRPr="00131735" w:rsidRDefault="00B92B1D">
      <w:pPr>
        <w:pStyle w:val="TOC2"/>
        <w:rPr>
          <w:rFonts w:ascii="Calibri" w:hAnsi="Calibri"/>
          <w:noProof/>
          <w:kern w:val="2"/>
          <w:sz w:val="22"/>
          <w:szCs w:val="22"/>
          <w:lang w:eastAsia="en-GB"/>
        </w:rPr>
      </w:pPr>
      <w:r>
        <w:rPr>
          <w:noProof/>
        </w:rPr>
        <w:t>4.10</w:t>
      </w:r>
      <w:r w:rsidRPr="00131735">
        <w:rPr>
          <w:rFonts w:ascii="Calibri" w:hAnsi="Calibri"/>
          <w:noProof/>
          <w:kern w:val="2"/>
          <w:sz w:val="22"/>
          <w:szCs w:val="22"/>
          <w:lang w:eastAsia="en-GB"/>
        </w:rPr>
        <w:tab/>
      </w:r>
      <w:r>
        <w:rPr>
          <w:noProof/>
        </w:rPr>
        <w:t>Handling of MDT trace sessions at handover for immediate MDT in NG-RAN</w:t>
      </w:r>
      <w:r>
        <w:rPr>
          <w:noProof/>
        </w:rPr>
        <w:tab/>
      </w:r>
      <w:r>
        <w:rPr>
          <w:noProof/>
        </w:rPr>
        <w:fldChar w:fldCharType="begin" w:fldLock="1"/>
      </w:r>
      <w:r>
        <w:rPr>
          <w:noProof/>
        </w:rPr>
        <w:instrText xml:space="preserve"> PAGEREF _Toc155283225 \h </w:instrText>
      </w:r>
      <w:r>
        <w:rPr>
          <w:noProof/>
        </w:rPr>
      </w:r>
      <w:r>
        <w:rPr>
          <w:noProof/>
        </w:rPr>
        <w:fldChar w:fldCharType="separate"/>
      </w:r>
      <w:r>
        <w:rPr>
          <w:noProof/>
        </w:rPr>
        <w:t>178</w:t>
      </w:r>
      <w:r>
        <w:rPr>
          <w:noProof/>
        </w:rPr>
        <w:fldChar w:fldCharType="end"/>
      </w:r>
    </w:p>
    <w:p w:rsidR="00B92B1D" w:rsidRPr="00131735" w:rsidRDefault="00B92B1D">
      <w:pPr>
        <w:pStyle w:val="TOC1"/>
        <w:rPr>
          <w:rFonts w:ascii="Calibri" w:hAnsi="Calibri"/>
          <w:noProof/>
          <w:kern w:val="2"/>
          <w:szCs w:val="22"/>
          <w:lang w:eastAsia="en-GB"/>
        </w:rPr>
      </w:pPr>
      <w:r>
        <w:rPr>
          <w:noProof/>
        </w:rPr>
        <w:t>5</w:t>
      </w:r>
      <w:r w:rsidRPr="00131735">
        <w:rPr>
          <w:rFonts w:ascii="Calibri" w:hAnsi="Calibri"/>
          <w:noProof/>
          <w:kern w:val="2"/>
          <w:szCs w:val="22"/>
          <w:lang w:eastAsia="en-GB"/>
        </w:rPr>
        <w:tab/>
      </w:r>
      <w:r>
        <w:rPr>
          <w:noProof/>
        </w:rPr>
        <w:t>Trace</w:t>
      </w:r>
      <w:r>
        <w:rPr>
          <w:noProof/>
          <w:lang w:eastAsia="zh-CN"/>
        </w:rPr>
        <w:t>/UE measurement</w:t>
      </w:r>
      <w:r>
        <w:rPr>
          <w:noProof/>
        </w:rPr>
        <w:t xml:space="preserve"> control and configuration parameters</w:t>
      </w:r>
      <w:r>
        <w:rPr>
          <w:noProof/>
        </w:rPr>
        <w:tab/>
      </w:r>
      <w:r>
        <w:rPr>
          <w:noProof/>
        </w:rPr>
        <w:fldChar w:fldCharType="begin" w:fldLock="1"/>
      </w:r>
      <w:r>
        <w:rPr>
          <w:noProof/>
        </w:rPr>
        <w:instrText xml:space="preserve"> PAGEREF _Toc155283226 \h </w:instrText>
      </w:r>
      <w:r>
        <w:rPr>
          <w:noProof/>
        </w:rPr>
      </w:r>
      <w:r>
        <w:rPr>
          <w:noProof/>
        </w:rPr>
        <w:fldChar w:fldCharType="separate"/>
      </w:r>
      <w:r>
        <w:rPr>
          <w:noProof/>
        </w:rPr>
        <w:t>180</w:t>
      </w:r>
      <w:r>
        <w:rPr>
          <w:noProof/>
        </w:rPr>
        <w:fldChar w:fldCharType="end"/>
      </w:r>
    </w:p>
    <w:p w:rsidR="00B92B1D" w:rsidRPr="00131735" w:rsidRDefault="00B92B1D">
      <w:pPr>
        <w:pStyle w:val="TOC2"/>
        <w:rPr>
          <w:rFonts w:ascii="Calibri" w:hAnsi="Calibri"/>
          <w:noProof/>
          <w:kern w:val="2"/>
          <w:sz w:val="22"/>
          <w:szCs w:val="22"/>
          <w:lang w:eastAsia="en-GB"/>
        </w:rPr>
      </w:pPr>
      <w:r>
        <w:rPr>
          <w:noProof/>
        </w:rPr>
        <w:t>5.1</w:t>
      </w:r>
      <w:r w:rsidRPr="00131735">
        <w:rPr>
          <w:rFonts w:ascii="Calibri" w:hAnsi="Calibri"/>
          <w:noProof/>
          <w:kern w:val="2"/>
          <w:sz w:val="22"/>
          <w:szCs w:val="22"/>
          <w:lang w:eastAsia="en-GB"/>
        </w:rPr>
        <w:tab/>
      </w:r>
      <w:r>
        <w:rPr>
          <w:noProof/>
        </w:rPr>
        <w:t>Triggering Events (CM)</w:t>
      </w:r>
      <w:r>
        <w:rPr>
          <w:noProof/>
        </w:rPr>
        <w:tab/>
      </w:r>
      <w:r>
        <w:rPr>
          <w:noProof/>
        </w:rPr>
        <w:fldChar w:fldCharType="begin" w:fldLock="1"/>
      </w:r>
      <w:r>
        <w:rPr>
          <w:noProof/>
        </w:rPr>
        <w:instrText xml:space="preserve"> PAGEREF _Toc155283227 \h </w:instrText>
      </w:r>
      <w:r>
        <w:rPr>
          <w:noProof/>
        </w:rPr>
      </w:r>
      <w:r>
        <w:rPr>
          <w:noProof/>
        </w:rPr>
        <w:fldChar w:fldCharType="separate"/>
      </w:r>
      <w:r>
        <w:rPr>
          <w:noProof/>
        </w:rPr>
        <w:t>180</w:t>
      </w:r>
      <w:r>
        <w:rPr>
          <w:noProof/>
        </w:rPr>
        <w:fldChar w:fldCharType="end"/>
      </w:r>
    </w:p>
    <w:p w:rsidR="00B92B1D" w:rsidRPr="00131735" w:rsidRDefault="00B92B1D">
      <w:pPr>
        <w:pStyle w:val="TOC2"/>
        <w:rPr>
          <w:rFonts w:ascii="Calibri" w:hAnsi="Calibri"/>
          <w:noProof/>
          <w:kern w:val="2"/>
          <w:sz w:val="22"/>
          <w:szCs w:val="22"/>
          <w:lang w:eastAsia="en-GB"/>
        </w:rPr>
      </w:pPr>
      <w:r>
        <w:rPr>
          <w:noProof/>
        </w:rPr>
        <w:t>5.2</w:t>
      </w:r>
      <w:r w:rsidRPr="00131735">
        <w:rPr>
          <w:rFonts w:ascii="Calibri" w:hAnsi="Calibri"/>
          <w:noProof/>
          <w:kern w:val="2"/>
          <w:sz w:val="22"/>
          <w:szCs w:val="22"/>
          <w:lang w:eastAsia="en-GB"/>
        </w:rPr>
        <w:tab/>
      </w:r>
      <w:r>
        <w:rPr>
          <w:noProof/>
        </w:rPr>
        <w:t>Void</w:t>
      </w:r>
      <w:r>
        <w:rPr>
          <w:noProof/>
        </w:rPr>
        <w:tab/>
      </w:r>
      <w:r>
        <w:rPr>
          <w:noProof/>
        </w:rPr>
        <w:fldChar w:fldCharType="begin" w:fldLock="1"/>
      </w:r>
      <w:r>
        <w:rPr>
          <w:noProof/>
        </w:rPr>
        <w:instrText xml:space="preserve"> PAGEREF _Toc155283228 \h </w:instrText>
      </w:r>
      <w:r>
        <w:rPr>
          <w:noProof/>
        </w:rPr>
      </w:r>
      <w:r>
        <w:rPr>
          <w:noProof/>
        </w:rPr>
        <w:fldChar w:fldCharType="separate"/>
      </w:r>
      <w:r>
        <w:rPr>
          <w:noProof/>
        </w:rPr>
        <w:t>189</w:t>
      </w:r>
      <w:r>
        <w:rPr>
          <w:noProof/>
        </w:rPr>
        <w:fldChar w:fldCharType="end"/>
      </w:r>
    </w:p>
    <w:p w:rsidR="00B92B1D" w:rsidRPr="00131735" w:rsidRDefault="00B92B1D">
      <w:pPr>
        <w:pStyle w:val="TOC2"/>
        <w:rPr>
          <w:rFonts w:ascii="Calibri" w:hAnsi="Calibri"/>
          <w:noProof/>
          <w:kern w:val="2"/>
          <w:sz w:val="22"/>
          <w:szCs w:val="22"/>
          <w:lang w:eastAsia="en-GB"/>
        </w:rPr>
      </w:pPr>
      <w:r>
        <w:rPr>
          <w:noProof/>
        </w:rPr>
        <w:t>5.3</w:t>
      </w:r>
      <w:r w:rsidRPr="00131735">
        <w:rPr>
          <w:rFonts w:ascii="Calibri" w:hAnsi="Calibri"/>
          <w:noProof/>
          <w:kern w:val="2"/>
          <w:sz w:val="22"/>
          <w:szCs w:val="22"/>
          <w:lang w:eastAsia="en-GB"/>
        </w:rPr>
        <w:tab/>
      </w:r>
      <w:r>
        <w:rPr>
          <w:noProof/>
        </w:rPr>
        <w:t>Trace Depth (CM)</w:t>
      </w:r>
      <w:r>
        <w:rPr>
          <w:noProof/>
        </w:rPr>
        <w:tab/>
      </w:r>
      <w:r>
        <w:rPr>
          <w:noProof/>
        </w:rPr>
        <w:fldChar w:fldCharType="begin" w:fldLock="1"/>
      </w:r>
      <w:r>
        <w:rPr>
          <w:noProof/>
        </w:rPr>
        <w:instrText xml:space="preserve"> PAGEREF _Toc155283229 \h </w:instrText>
      </w:r>
      <w:r>
        <w:rPr>
          <w:noProof/>
        </w:rPr>
      </w:r>
      <w:r>
        <w:rPr>
          <w:noProof/>
        </w:rPr>
        <w:fldChar w:fldCharType="separate"/>
      </w:r>
      <w:r>
        <w:rPr>
          <w:noProof/>
        </w:rPr>
        <w:t>189</w:t>
      </w:r>
      <w:r>
        <w:rPr>
          <w:noProof/>
        </w:rPr>
        <w:fldChar w:fldCharType="end"/>
      </w:r>
    </w:p>
    <w:p w:rsidR="00B92B1D" w:rsidRPr="00131735" w:rsidRDefault="00B92B1D">
      <w:pPr>
        <w:pStyle w:val="TOC2"/>
        <w:rPr>
          <w:rFonts w:ascii="Calibri" w:hAnsi="Calibri"/>
          <w:noProof/>
          <w:kern w:val="2"/>
          <w:sz w:val="22"/>
          <w:szCs w:val="22"/>
          <w:lang w:eastAsia="en-GB"/>
        </w:rPr>
      </w:pPr>
      <w:r>
        <w:rPr>
          <w:noProof/>
        </w:rPr>
        <w:t>5.4</w:t>
      </w:r>
      <w:r w:rsidRPr="00131735">
        <w:rPr>
          <w:rFonts w:ascii="Calibri" w:hAnsi="Calibri"/>
          <w:noProof/>
          <w:kern w:val="2"/>
          <w:sz w:val="22"/>
          <w:szCs w:val="22"/>
          <w:lang w:eastAsia="en-GB"/>
        </w:rPr>
        <w:tab/>
      </w:r>
      <w:r>
        <w:rPr>
          <w:noProof/>
        </w:rPr>
        <w:t>List of NE Types (CM)</w:t>
      </w:r>
      <w:r>
        <w:rPr>
          <w:noProof/>
        </w:rPr>
        <w:tab/>
      </w:r>
      <w:r>
        <w:rPr>
          <w:noProof/>
        </w:rPr>
        <w:fldChar w:fldCharType="begin" w:fldLock="1"/>
      </w:r>
      <w:r>
        <w:rPr>
          <w:noProof/>
        </w:rPr>
        <w:instrText xml:space="preserve"> PAGEREF _Toc155283230 \h </w:instrText>
      </w:r>
      <w:r>
        <w:rPr>
          <w:noProof/>
        </w:rPr>
      </w:r>
      <w:r>
        <w:rPr>
          <w:noProof/>
        </w:rPr>
        <w:fldChar w:fldCharType="separate"/>
      </w:r>
      <w:r>
        <w:rPr>
          <w:noProof/>
        </w:rPr>
        <w:t>189</w:t>
      </w:r>
      <w:r>
        <w:rPr>
          <w:noProof/>
        </w:rPr>
        <w:fldChar w:fldCharType="end"/>
      </w:r>
    </w:p>
    <w:p w:rsidR="00B92B1D" w:rsidRPr="00131735" w:rsidRDefault="00B92B1D">
      <w:pPr>
        <w:pStyle w:val="TOC2"/>
        <w:rPr>
          <w:rFonts w:ascii="Calibri" w:hAnsi="Calibri"/>
          <w:noProof/>
          <w:kern w:val="2"/>
          <w:sz w:val="22"/>
          <w:szCs w:val="22"/>
          <w:lang w:eastAsia="en-GB"/>
        </w:rPr>
      </w:pPr>
      <w:r>
        <w:rPr>
          <w:noProof/>
        </w:rPr>
        <w:t>5.5</w:t>
      </w:r>
      <w:r w:rsidRPr="00131735">
        <w:rPr>
          <w:rFonts w:ascii="Calibri" w:hAnsi="Calibri"/>
          <w:noProof/>
          <w:kern w:val="2"/>
          <w:sz w:val="22"/>
          <w:szCs w:val="22"/>
          <w:lang w:eastAsia="en-GB"/>
        </w:rPr>
        <w:tab/>
      </w:r>
      <w:r>
        <w:rPr>
          <w:noProof/>
        </w:rPr>
        <w:t>List of Interfaces (CO)</w:t>
      </w:r>
      <w:r>
        <w:rPr>
          <w:noProof/>
        </w:rPr>
        <w:tab/>
      </w:r>
      <w:r>
        <w:rPr>
          <w:noProof/>
        </w:rPr>
        <w:fldChar w:fldCharType="begin" w:fldLock="1"/>
      </w:r>
      <w:r>
        <w:rPr>
          <w:noProof/>
        </w:rPr>
        <w:instrText xml:space="preserve"> PAGEREF _Toc155283231 \h </w:instrText>
      </w:r>
      <w:r>
        <w:rPr>
          <w:noProof/>
        </w:rPr>
      </w:r>
      <w:r>
        <w:rPr>
          <w:noProof/>
        </w:rPr>
        <w:fldChar w:fldCharType="separate"/>
      </w:r>
      <w:r>
        <w:rPr>
          <w:noProof/>
        </w:rPr>
        <w:t>191</w:t>
      </w:r>
      <w:r>
        <w:rPr>
          <w:noProof/>
        </w:rPr>
        <w:fldChar w:fldCharType="end"/>
      </w:r>
    </w:p>
    <w:p w:rsidR="00B92B1D" w:rsidRPr="00131735" w:rsidRDefault="00B92B1D">
      <w:pPr>
        <w:pStyle w:val="TOC2"/>
        <w:rPr>
          <w:rFonts w:ascii="Calibri" w:hAnsi="Calibri"/>
          <w:noProof/>
          <w:kern w:val="2"/>
          <w:sz w:val="22"/>
          <w:szCs w:val="22"/>
          <w:lang w:eastAsia="en-GB"/>
        </w:rPr>
      </w:pPr>
      <w:r>
        <w:rPr>
          <w:noProof/>
        </w:rPr>
        <w:t>5.6</w:t>
      </w:r>
      <w:r w:rsidRPr="00131735">
        <w:rPr>
          <w:rFonts w:ascii="Calibri" w:hAnsi="Calibri"/>
          <w:noProof/>
          <w:kern w:val="2"/>
          <w:sz w:val="22"/>
          <w:szCs w:val="22"/>
          <w:lang w:eastAsia="en-GB"/>
        </w:rPr>
        <w:tab/>
      </w:r>
      <w:r>
        <w:rPr>
          <w:noProof/>
        </w:rPr>
        <w:t>Trace Reference (M)</w:t>
      </w:r>
      <w:r>
        <w:rPr>
          <w:noProof/>
        </w:rPr>
        <w:tab/>
      </w:r>
      <w:r>
        <w:rPr>
          <w:noProof/>
        </w:rPr>
        <w:fldChar w:fldCharType="begin" w:fldLock="1"/>
      </w:r>
      <w:r>
        <w:rPr>
          <w:noProof/>
        </w:rPr>
        <w:instrText xml:space="preserve"> PAGEREF _Toc155283232 \h </w:instrText>
      </w:r>
      <w:r>
        <w:rPr>
          <w:noProof/>
        </w:rPr>
      </w:r>
      <w:r>
        <w:rPr>
          <w:noProof/>
        </w:rPr>
        <w:fldChar w:fldCharType="separate"/>
      </w:r>
      <w:r>
        <w:rPr>
          <w:noProof/>
        </w:rPr>
        <w:t>194</w:t>
      </w:r>
      <w:r>
        <w:rPr>
          <w:noProof/>
        </w:rPr>
        <w:fldChar w:fldCharType="end"/>
      </w:r>
    </w:p>
    <w:p w:rsidR="00B92B1D" w:rsidRPr="00131735" w:rsidRDefault="00B92B1D">
      <w:pPr>
        <w:pStyle w:val="TOC2"/>
        <w:rPr>
          <w:rFonts w:ascii="Calibri" w:hAnsi="Calibri"/>
          <w:noProof/>
          <w:kern w:val="2"/>
          <w:sz w:val="22"/>
          <w:szCs w:val="22"/>
          <w:lang w:eastAsia="en-GB"/>
        </w:rPr>
      </w:pPr>
      <w:r>
        <w:rPr>
          <w:noProof/>
        </w:rPr>
        <w:t>5.7</w:t>
      </w:r>
      <w:r w:rsidRPr="00131735">
        <w:rPr>
          <w:rFonts w:ascii="Calibri" w:hAnsi="Calibri"/>
          <w:noProof/>
          <w:kern w:val="2"/>
          <w:sz w:val="22"/>
          <w:szCs w:val="22"/>
          <w:lang w:eastAsia="en-GB"/>
        </w:rPr>
        <w:tab/>
      </w:r>
      <w:r>
        <w:rPr>
          <w:noProof/>
        </w:rPr>
        <w:t>Trace Recording Session Reference (M)</w:t>
      </w:r>
      <w:r>
        <w:rPr>
          <w:noProof/>
        </w:rPr>
        <w:tab/>
      </w:r>
      <w:r>
        <w:rPr>
          <w:noProof/>
        </w:rPr>
        <w:fldChar w:fldCharType="begin" w:fldLock="1"/>
      </w:r>
      <w:r>
        <w:rPr>
          <w:noProof/>
        </w:rPr>
        <w:instrText xml:space="preserve"> PAGEREF _Toc155283233 \h </w:instrText>
      </w:r>
      <w:r>
        <w:rPr>
          <w:noProof/>
        </w:rPr>
      </w:r>
      <w:r>
        <w:rPr>
          <w:noProof/>
        </w:rPr>
        <w:fldChar w:fldCharType="separate"/>
      </w:r>
      <w:r>
        <w:rPr>
          <w:noProof/>
        </w:rPr>
        <w:t>195</w:t>
      </w:r>
      <w:r>
        <w:rPr>
          <w:noProof/>
        </w:rPr>
        <w:fldChar w:fldCharType="end"/>
      </w:r>
    </w:p>
    <w:p w:rsidR="00B92B1D" w:rsidRPr="00131735" w:rsidRDefault="00B92B1D">
      <w:pPr>
        <w:pStyle w:val="TOC2"/>
        <w:rPr>
          <w:rFonts w:ascii="Calibri" w:hAnsi="Calibri"/>
          <w:noProof/>
          <w:kern w:val="2"/>
          <w:sz w:val="22"/>
          <w:szCs w:val="22"/>
          <w:lang w:eastAsia="en-GB"/>
        </w:rPr>
      </w:pPr>
      <w:r>
        <w:rPr>
          <w:noProof/>
        </w:rPr>
        <w:t>5.8</w:t>
      </w:r>
      <w:r w:rsidRPr="00131735">
        <w:rPr>
          <w:rFonts w:ascii="Calibri" w:hAnsi="Calibri"/>
          <w:noProof/>
          <w:kern w:val="2"/>
          <w:sz w:val="22"/>
          <w:szCs w:val="22"/>
          <w:lang w:eastAsia="en-GB"/>
        </w:rPr>
        <w:tab/>
      </w:r>
      <w:r>
        <w:rPr>
          <w:noProof/>
        </w:rPr>
        <w:t>Void</w:t>
      </w:r>
      <w:r>
        <w:rPr>
          <w:noProof/>
        </w:rPr>
        <w:tab/>
      </w:r>
      <w:r>
        <w:rPr>
          <w:noProof/>
        </w:rPr>
        <w:fldChar w:fldCharType="begin" w:fldLock="1"/>
      </w:r>
      <w:r>
        <w:rPr>
          <w:noProof/>
        </w:rPr>
        <w:instrText xml:space="preserve"> PAGEREF _Toc155283234 \h </w:instrText>
      </w:r>
      <w:r>
        <w:rPr>
          <w:noProof/>
        </w:rPr>
      </w:r>
      <w:r>
        <w:rPr>
          <w:noProof/>
        </w:rPr>
        <w:fldChar w:fldCharType="separate"/>
      </w:r>
      <w:r>
        <w:rPr>
          <w:noProof/>
        </w:rPr>
        <w:t>195</w:t>
      </w:r>
      <w:r>
        <w:rPr>
          <w:noProof/>
        </w:rPr>
        <w:fldChar w:fldCharType="end"/>
      </w:r>
    </w:p>
    <w:p w:rsidR="00B92B1D" w:rsidRPr="00131735" w:rsidRDefault="00B92B1D">
      <w:pPr>
        <w:pStyle w:val="TOC2"/>
        <w:rPr>
          <w:rFonts w:ascii="Calibri" w:hAnsi="Calibri"/>
          <w:noProof/>
          <w:kern w:val="2"/>
          <w:sz w:val="22"/>
          <w:szCs w:val="22"/>
          <w:lang w:eastAsia="en-GB"/>
        </w:rPr>
      </w:pPr>
      <w:r>
        <w:rPr>
          <w:noProof/>
        </w:rPr>
        <w:t>5.9</w:t>
      </w:r>
      <w:r w:rsidRPr="00131735">
        <w:rPr>
          <w:rFonts w:ascii="Calibri" w:hAnsi="Calibri"/>
          <w:noProof/>
          <w:kern w:val="2"/>
          <w:sz w:val="22"/>
          <w:szCs w:val="22"/>
          <w:lang w:eastAsia="en-GB"/>
        </w:rPr>
        <w:tab/>
      </w:r>
      <w:r>
        <w:rPr>
          <w:noProof/>
        </w:rPr>
        <w:t>Trace Collection Entity (TCE) IP Address (CM,CO)</w:t>
      </w:r>
      <w:r>
        <w:rPr>
          <w:noProof/>
        </w:rPr>
        <w:tab/>
      </w:r>
      <w:r>
        <w:rPr>
          <w:noProof/>
        </w:rPr>
        <w:fldChar w:fldCharType="begin" w:fldLock="1"/>
      </w:r>
      <w:r>
        <w:rPr>
          <w:noProof/>
        </w:rPr>
        <w:instrText xml:space="preserve"> PAGEREF _Toc155283235 \h </w:instrText>
      </w:r>
      <w:r>
        <w:rPr>
          <w:noProof/>
        </w:rPr>
      </w:r>
      <w:r>
        <w:rPr>
          <w:noProof/>
        </w:rPr>
        <w:fldChar w:fldCharType="separate"/>
      </w:r>
      <w:r>
        <w:rPr>
          <w:noProof/>
        </w:rPr>
        <w:t>195</w:t>
      </w:r>
      <w:r>
        <w:rPr>
          <w:noProof/>
        </w:rPr>
        <w:fldChar w:fldCharType="end"/>
      </w:r>
    </w:p>
    <w:p w:rsidR="00B92B1D" w:rsidRPr="00131735" w:rsidRDefault="00B92B1D">
      <w:pPr>
        <w:pStyle w:val="TOC2"/>
        <w:rPr>
          <w:rFonts w:ascii="Calibri" w:hAnsi="Calibri"/>
          <w:noProof/>
          <w:kern w:val="2"/>
          <w:sz w:val="22"/>
          <w:szCs w:val="22"/>
          <w:lang w:eastAsia="en-GB"/>
        </w:rPr>
      </w:pPr>
      <w:r>
        <w:rPr>
          <w:noProof/>
        </w:rPr>
        <w:t>5.9a</w:t>
      </w:r>
      <w:r w:rsidRPr="00131735">
        <w:rPr>
          <w:rFonts w:ascii="Calibri" w:hAnsi="Calibri"/>
          <w:noProof/>
          <w:kern w:val="2"/>
          <w:sz w:val="22"/>
          <w:szCs w:val="22"/>
          <w:lang w:eastAsia="en-GB"/>
        </w:rPr>
        <w:tab/>
      </w:r>
      <w:r>
        <w:rPr>
          <w:noProof/>
        </w:rPr>
        <w:t>Job Type (M)</w:t>
      </w:r>
      <w:r>
        <w:rPr>
          <w:noProof/>
        </w:rPr>
        <w:tab/>
      </w:r>
      <w:r>
        <w:rPr>
          <w:noProof/>
        </w:rPr>
        <w:fldChar w:fldCharType="begin" w:fldLock="1"/>
      </w:r>
      <w:r>
        <w:rPr>
          <w:noProof/>
        </w:rPr>
        <w:instrText xml:space="preserve"> PAGEREF _Toc155283236 \h </w:instrText>
      </w:r>
      <w:r>
        <w:rPr>
          <w:noProof/>
        </w:rPr>
      </w:r>
      <w:r>
        <w:rPr>
          <w:noProof/>
        </w:rPr>
        <w:fldChar w:fldCharType="separate"/>
      </w:r>
      <w:r>
        <w:rPr>
          <w:noProof/>
        </w:rPr>
        <w:t>195</w:t>
      </w:r>
      <w:r>
        <w:rPr>
          <w:noProof/>
        </w:rPr>
        <w:fldChar w:fldCharType="end"/>
      </w:r>
    </w:p>
    <w:p w:rsidR="00B92B1D" w:rsidRPr="00131735" w:rsidRDefault="00B92B1D">
      <w:pPr>
        <w:pStyle w:val="TOC2"/>
        <w:rPr>
          <w:rFonts w:ascii="Calibri" w:hAnsi="Calibri"/>
          <w:noProof/>
          <w:kern w:val="2"/>
          <w:sz w:val="22"/>
          <w:szCs w:val="22"/>
          <w:lang w:eastAsia="en-GB"/>
        </w:rPr>
      </w:pPr>
      <w:r>
        <w:rPr>
          <w:noProof/>
        </w:rPr>
        <w:t>5.9b</w:t>
      </w:r>
      <w:r w:rsidRPr="00131735">
        <w:rPr>
          <w:rFonts w:ascii="Calibri" w:hAnsi="Calibri"/>
          <w:noProof/>
          <w:kern w:val="2"/>
          <w:sz w:val="22"/>
          <w:szCs w:val="22"/>
          <w:lang w:eastAsia="en-GB"/>
        </w:rPr>
        <w:tab/>
      </w:r>
      <w:r>
        <w:rPr>
          <w:noProof/>
        </w:rPr>
        <w:t>PLMN Target (CM)</w:t>
      </w:r>
      <w:r>
        <w:rPr>
          <w:noProof/>
        </w:rPr>
        <w:tab/>
      </w:r>
      <w:r>
        <w:rPr>
          <w:noProof/>
        </w:rPr>
        <w:fldChar w:fldCharType="begin" w:fldLock="1"/>
      </w:r>
      <w:r>
        <w:rPr>
          <w:noProof/>
        </w:rPr>
        <w:instrText xml:space="preserve"> PAGEREF _Toc155283237 \h </w:instrText>
      </w:r>
      <w:r>
        <w:rPr>
          <w:noProof/>
        </w:rPr>
      </w:r>
      <w:r>
        <w:rPr>
          <w:noProof/>
        </w:rPr>
        <w:fldChar w:fldCharType="separate"/>
      </w:r>
      <w:r>
        <w:rPr>
          <w:noProof/>
        </w:rPr>
        <w:t>195</w:t>
      </w:r>
      <w:r>
        <w:rPr>
          <w:noProof/>
        </w:rPr>
        <w:fldChar w:fldCharType="end"/>
      </w:r>
    </w:p>
    <w:p w:rsidR="00B92B1D" w:rsidRPr="00131735" w:rsidRDefault="00B92B1D">
      <w:pPr>
        <w:pStyle w:val="TOC2"/>
        <w:rPr>
          <w:rFonts w:ascii="Calibri" w:hAnsi="Calibri"/>
          <w:noProof/>
          <w:kern w:val="2"/>
          <w:sz w:val="22"/>
          <w:szCs w:val="22"/>
          <w:lang w:eastAsia="en-GB"/>
        </w:rPr>
      </w:pPr>
      <w:r>
        <w:rPr>
          <w:noProof/>
        </w:rPr>
        <w:t>5.9c</w:t>
      </w:r>
      <w:r w:rsidRPr="00131735">
        <w:rPr>
          <w:rFonts w:ascii="Calibri" w:hAnsi="Calibri"/>
          <w:noProof/>
          <w:kern w:val="2"/>
          <w:sz w:val="22"/>
          <w:szCs w:val="22"/>
          <w:lang w:eastAsia="en-GB"/>
        </w:rPr>
        <w:tab/>
      </w:r>
      <w:r w:rsidRPr="00550FE4">
        <w:rPr>
          <w:noProof/>
          <w:lang w:val="en-US"/>
        </w:rPr>
        <w:t xml:space="preserve">Trace Reporting Consumer </w:t>
      </w:r>
      <w:r>
        <w:rPr>
          <w:noProof/>
        </w:rPr>
        <w:t>URI (CM)</w:t>
      </w:r>
      <w:r>
        <w:rPr>
          <w:noProof/>
        </w:rPr>
        <w:tab/>
      </w:r>
      <w:r>
        <w:rPr>
          <w:noProof/>
        </w:rPr>
        <w:fldChar w:fldCharType="begin" w:fldLock="1"/>
      </w:r>
      <w:r>
        <w:rPr>
          <w:noProof/>
        </w:rPr>
        <w:instrText xml:space="preserve"> PAGEREF _Toc155283238 \h </w:instrText>
      </w:r>
      <w:r>
        <w:rPr>
          <w:noProof/>
        </w:rPr>
      </w:r>
      <w:r>
        <w:rPr>
          <w:noProof/>
        </w:rPr>
        <w:fldChar w:fldCharType="separate"/>
      </w:r>
      <w:r>
        <w:rPr>
          <w:noProof/>
        </w:rPr>
        <w:t>196</w:t>
      </w:r>
      <w:r>
        <w:rPr>
          <w:noProof/>
        </w:rPr>
        <w:fldChar w:fldCharType="end"/>
      </w:r>
    </w:p>
    <w:p w:rsidR="00B92B1D" w:rsidRPr="00131735" w:rsidRDefault="00B92B1D">
      <w:pPr>
        <w:pStyle w:val="TOC2"/>
        <w:rPr>
          <w:rFonts w:ascii="Calibri" w:hAnsi="Calibri"/>
          <w:noProof/>
          <w:kern w:val="2"/>
          <w:sz w:val="22"/>
          <w:szCs w:val="22"/>
          <w:lang w:eastAsia="en-GB"/>
        </w:rPr>
      </w:pPr>
      <w:r>
        <w:rPr>
          <w:noProof/>
        </w:rPr>
        <w:t>5.10</w:t>
      </w:r>
      <w:r w:rsidRPr="00131735">
        <w:rPr>
          <w:rFonts w:ascii="Calibri" w:hAnsi="Calibri"/>
          <w:noProof/>
          <w:kern w:val="2"/>
          <w:sz w:val="22"/>
          <w:szCs w:val="22"/>
          <w:lang w:eastAsia="en-GB"/>
        </w:rPr>
        <w:tab/>
      </w:r>
      <w:r>
        <w:rPr>
          <w:noProof/>
        </w:rPr>
        <w:t>MDT specific configuration parameters (CM)</w:t>
      </w:r>
      <w:r>
        <w:rPr>
          <w:noProof/>
        </w:rPr>
        <w:tab/>
      </w:r>
      <w:r>
        <w:rPr>
          <w:noProof/>
        </w:rPr>
        <w:fldChar w:fldCharType="begin" w:fldLock="1"/>
      </w:r>
      <w:r>
        <w:rPr>
          <w:noProof/>
        </w:rPr>
        <w:instrText xml:space="preserve"> PAGEREF _Toc155283239 \h </w:instrText>
      </w:r>
      <w:r>
        <w:rPr>
          <w:noProof/>
        </w:rPr>
      </w:r>
      <w:r>
        <w:rPr>
          <w:noProof/>
        </w:rPr>
        <w:fldChar w:fldCharType="separate"/>
      </w:r>
      <w:r>
        <w:rPr>
          <w:noProof/>
        </w:rPr>
        <w:t>196</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5.10.1</w:t>
      </w:r>
      <w:r w:rsidRPr="00131735">
        <w:rPr>
          <w:rFonts w:ascii="Calibri" w:hAnsi="Calibri"/>
          <w:noProof/>
          <w:kern w:val="2"/>
          <w:sz w:val="22"/>
          <w:szCs w:val="22"/>
          <w:lang w:eastAsia="en-GB"/>
        </w:rPr>
        <w:tab/>
      </w:r>
      <w:r>
        <w:rPr>
          <w:noProof/>
        </w:rPr>
        <w:t>Void</w:t>
      </w:r>
      <w:r>
        <w:rPr>
          <w:noProof/>
        </w:rPr>
        <w:tab/>
      </w:r>
      <w:r>
        <w:rPr>
          <w:noProof/>
        </w:rPr>
        <w:fldChar w:fldCharType="begin" w:fldLock="1"/>
      </w:r>
      <w:r>
        <w:rPr>
          <w:noProof/>
        </w:rPr>
        <w:instrText xml:space="preserve"> PAGEREF _Toc155283240 \h </w:instrText>
      </w:r>
      <w:r>
        <w:rPr>
          <w:noProof/>
        </w:rPr>
      </w:r>
      <w:r>
        <w:rPr>
          <w:noProof/>
        </w:rPr>
        <w:fldChar w:fldCharType="separate"/>
      </w:r>
      <w:r>
        <w:rPr>
          <w:noProof/>
        </w:rPr>
        <w:t>196</w:t>
      </w:r>
      <w:r>
        <w:rPr>
          <w:noProof/>
        </w:rPr>
        <w:fldChar w:fldCharType="end"/>
      </w:r>
    </w:p>
    <w:p w:rsidR="00B92B1D" w:rsidRPr="00131735" w:rsidRDefault="00B92B1D">
      <w:pPr>
        <w:pStyle w:val="TOC3"/>
        <w:rPr>
          <w:rFonts w:ascii="Calibri" w:hAnsi="Calibri"/>
          <w:noProof/>
          <w:kern w:val="2"/>
          <w:sz w:val="22"/>
          <w:szCs w:val="22"/>
          <w:lang w:eastAsia="en-GB"/>
        </w:rPr>
      </w:pPr>
      <w:r w:rsidRPr="00550FE4">
        <w:rPr>
          <w:rFonts w:eastAsia="SimSun" w:cs="Arial"/>
          <w:iCs/>
          <w:noProof/>
          <w:kern w:val="2"/>
          <w:lang w:eastAsia="zh-CN"/>
        </w:rPr>
        <w:t>5.10.2</w:t>
      </w:r>
      <w:r w:rsidRPr="00131735">
        <w:rPr>
          <w:rFonts w:ascii="Calibri" w:hAnsi="Calibri"/>
          <w:noProof/>
          <w:kern w:val="2"/>
          <w:sz w:val="22"/>
          <w:szCs w:val="22"/>
          <w:lang w:eastAsia="en-GB"/>
        </w:rPr>
        <w:tab/>
      </w:r>
      <w:r w:rsidRPr="00550FE4">
        <w:rPr>
          <w:rFonts w:eastAsia="SimSun" w:cs="Arial"/>
          <w:iCs/>
          <w:noProof/>
          <w:kern w:val="2"/>
          <w:lang w:eastAsia="zh-CN"/>
        </w:rPr>
        <w:t>Area Scope</w:t>
      </w:r>
      <w:r>
        <w:rPr>
          <w:noProof/>
        </w:rPr>
        <w:tab/>
      </w:r>
      <w:r>
        <w:rPr>
          <w:noProof/>
        </w:rPr>
        <w:fldChar w:fldCharType="begin" w:fldLock="1"/>
      </w:r>
      <w:r>
        <w:rPr>
          <w:noProof/>
        </w:rPr>
        <w:instrText xml:space="preserve"> PAGEREF _Toc155283241 \h </w:instrText>
      </w:r>
      <w:r>
        <w:rPr>
          <w:noProof/>
        </w:rPr>
      </w:r>
      <w:r>
        <w:rPr>
          <w:noProof/>
        </w:rPr>
        <w:fldChar w:fldCharType="separate"/>
      </w:r>
      <w:r>
        <w:rPr>
          <w:noProof/>
        </w:rPr>
        <w:t>196</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5.10.3</w:t>
      </w:r>
      <w:r w:rsidRPr="00131735">
        <w:rPr>
          <w:rFonts w:ascii="Calibri" w:hAnsi="Calibri"/>
          <w:noProof/>
          <w:kern w:val="2"/>
          <w:sz w:val="22"/>
          <w:szCs w:val="22"/>
          <w:lang w:eastAsia="en-GB"/>
        </w:rPr>
        <w:tab/>
      </w:r>
      <w:r>
        <w:rPr>
          <w:noProof/>
        </w:rPr>
        <w:t>List of Measurements</w:t>
      </w:r>
      <w:r>
        <w:rPr>
          <w:noProof/>
        </w:rPr>
        <w:tab/>
      </w:r>
      <w:r>
        <w:rPr>
          <w:noProof/>
        </w:rPr>
        <w:fldChar w:fldCharType="begin" w:fldLock="1"/>
      </w:r>
      <w:r>
        <w:rPr>
          <w:noProof/>
        </w:rPr>
        <w:instrText xml:space="preserve"> PAGEREF _Toc155283242 \h </w:instrText>
      </w:r>
      <w:r>
        <w:rPr>
          <w:noProof/>
        </w:rPr>
      </w:r>
      <w:r>
        <w:rPr>
          <w:noProof/>
        </w:rPr>
        <w:fldChar w:fldCharType="separate"/>
      </w:r>
      <w:r>
        <w:rPr>
          <w:noProof/>
        </w:rPr>
        <w:t>196</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5.10.4</w:t>
      </w:r>
      <w:r w:rsidRPr="00131735">
        <w:rPr>
          <w:rFonts w:ascii="Calibri" w:hAnsi="Calibri"/>
          <w:noProof/>
          <w:kern w:val="2"/>
          <w:sz w:val="22"/>
          <w:szCs w:val="22"/>
          <w:lang w:eastAsia="en-GB"/>
        </w:rPr>
        <w:tab/>
      </w:r>
      <w:r>
        <w:rPr>
          <w:noProof/>
        </w:rPr>
        <w:t>Reporting Trigger</w:t>
      </w:r>
      <w:r>
        <w:rPr>
          <w:noProof/>
        </w:rPr>
        <w:tab/>
      </w:r>
      <w:r>
        <w:rPr>
          <w:noProof/>
        </w:rPr>
        <w:fldChar w:fldCharType="begin" w:fldLock="1"/>
      </w:r>
      <w:r>
        <w:rPr>
          <w:noProof/>
        </w:rPr>
        <w:instrText xml:space="preserve"> PAGEREF _Toc155283243 \h </w:instrText>
      </w:r>
      <w:r>
        <w:rPr>
          <w:noProof/>
        </w:rPr>
      </w:r>
      <w:r>
        <w:rPr>
          <w:noProof/>
        </w:rPr>
        <w:fldChar w:fldCharType="separate"/>
      </w:r>
      <w:r>
        <w:rPr>
          <w:noProof/>
        </w:rPr>
        <w:t>198</w:t>
      </w:r>
      <w:r>
        <w:rPr>
          <w:noProof/>
        </w:rPr>
        <w:fldChar w:fldCharType="end"/>
      </w:r>
    </w:p>
    <w:p w:rsidR="00B92B1D" w:rsidRPr="00131735" w:rsidRDefault="00B92B1D">
      <w:pPr>
        <w:pStyle w:val="TOC3"/>
        <w:rPr>
          <w:rFonts w:ascii="Calibri" w:hAnsi="Calibri"/>
          <w:noProof/>
          <w:kern w:val="2"/>
          <w:sz w:val="22"/>
          <w:szCs w:val="22"/>
          <w:lang w:eastAsia="en-GB"/>
        </w:rPr>
      </w:pPr>
      <w:r>
        <w:rPr>
          <w:noProof/>
          <w:lang w:eastAsia="zh-CN"/>
        </w:rPr>
        <w:t>5.10.5</w:t>
      </w:r>
      <w:r w:rsidRPr="00131735">
        <w:rPr>
          <w:rFonts w:ascii="Calibri" w:hAnsi="Calibri"/>
          <w:noProof/>
          <w:kern w:val="2"/>
          <w:sz w:val="22"/>
          <w:szCs w:val="22"/>
          <w:lang w:eastAsia="en-GB"/>
        </w:rPr>
        <w:tab/>
      </w:r>
      <w:r>
        <w:rPr>
          <w:noProof/>
          <w:lang w:eastAsia="zh-CN"/>
        </w:rPr>
        <w:t>Report Interval</w:t>
      </w:r>
      <w:r>
        <w:rPr>
          <w:noProof/>
        </w:rPr>
        <w:tab/>
      </w:r>
      <w:r>
        <w:rPr>
          <w:noProof/>
        </w:rPr>
        <w:fldChar w:fldCharType="begin" w:fldLock="1"/>
      </w:r>
      <w:r>
        <w:rPr>
          <w:noProof/>
        </w:rPr>
        <w:instrText xml:space="preserve"> PAGEREF _Toc155283244 \h </w:instrText>
      </w:r>
      <w:r>
        <w:rPr>
          <w:noProof/>
        </w:rPr>
      </w:r>
      <w:r>
        <w:rPr>
          <w:noProof/>
        </w:rPr>
        <w:fldChar w:fldCharType="separate"/>
      </w:r>
      <w:r>
        <w:rPr>
          <w:noProof/>
        </w:rPr>
        <w:t>199</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5.10.6</w:t>
      </w:r>
      <w:r w:rsidRPr="00131735">
        <w:rPr>
          <w:rFonts w:ascii="Calibri" w:hAnsi="Calibri"/>
          <w:noProof/>
          <w:kern w:val="2"/>
          <w:sz w:val="22"/>
          <w:szCs w:val="22"/>
          <w:lang w:eastAsia="en-GB"/>
        </w:rPr>
        <w:tab/>
      </w:r>
      <w:r>
        <w:rPr>
          <w:noProof/>
        </w:rPr>
        <w:t>Report Amount</w:t>
      </w:r>
      <w:r>
        <w:rPr>
          <w:noProof/>
        </w:rPr>
        <w:tab/>
      </w:r>
      <w:r>
        <w:rPr>
          <w:noProof/>
        </w:rPr>
        <w:fldChar w:fldCharType="begin" w:fldLock="1"/>
      </w:r>
      <w:r>
        <w:rPr>
          <w:noProof/>
        </w:rPr>
        <w:instrText xml:space="preserve"> PAGEREF _Toc155283245 \h </w:instrText>
      </w:r>
      <w:r>
        <w:rPr>
          <w:noProof/>
        </w:rPr>
      </w:r>
      <w:r>
        <w:rPr>
          <w:noProof/>
        </w:rPr>
        <w:fldChar w:fldCharType="separate"/>
      </w:r>
      <w:r>
        <w:rPr>
          <w:noProof/>
        </w:rPr>
        <w:t>200</w:t>
      </w:r>
      <w:r>
        <w:rPr>
          <w:noProof/>
        </w:rPr>
        <w:fldChar w:fldCharType="end"/>
      </w:r>
    </w:p>
    <w:p w:rsidR="00B92B1D" w:rsidRPr="00131735" w:rsidRDefault="00B92B1D">
      <w:pPr>
        <w:pStyle w:val="TOC4"/>
        <w:rPr>
          <w:rFonts w:ascii="Calibri" w:hAnsi="Calibri"/>
          <w:noProof/>
          <w:kern w:val="2"/>
          <w:sz w:val="22"/>
          <w:szCs w:val="22"/>
          <w:lang w:eastAsia="en-GB"/>
        </w:rPr>
      </w:pPr>
      <w:r>
        <w:rPr>
          <w:noProof/>
        </w:rPr>
        <w:t>5.10.6.1</w:t>
      </w:r>
      <w:r w:rsidRPr="00131735">
        <w:rPr>
          <w:rFonts w:ascii="Calibri" w:hAnsi="Calibri"/>
          <w:noProof/>
          <w:kern w:val="2"/>
          <w:sz w:val="22"/>
          <w:szCs w:val="22"/>
          <w:lang w:eastAsia="en-GB"/>
        </w:rPr>
        <w:tab/>
      </w:r>
      <w:r>
        <w:rPr>
          <w:noProof/>
        </w:rPr>
        <w:t>Report Amount for M1 in NR</w:t>
      </w:r>
      <w:r>
        <w:rPr>
          <w:noProof/>
        </w:rPr>
        <w:tab/>
      </w:r>
      <w:r>
        <w:rPr>
          <w:noProof/>
        </w:rPr>
        <w:fldChar w:fldCharType="begin" w:fldLock="1"/>
      </w:r>
      <w:r>
        <w:rPr>
          <w:noProof/>
        </w:rPr>
        <w:instrText xml:space="preserve"> PAGEREF _Toc155283246 \h </w:instrText>
      </w:r>
      <w:r>
        <w:rPr>
          <w:noProof/>
        </w:rPr>
      </w:r>
      <w:r>
        <w:rPr>
          <w:noProof/>
        </w:rPr>
        <w:fldChar w:fldCharType="separate"/>
      </w:r>
      <w:r>
        <w:rPr>
          <w:noProof/>
        </w:rPr>
        <w:t>200</w:t>
      </w:r>
      <w:r>
        <w:rPr>
          <w:noProof/>
        </w:rPr>
        <w:fldChar w:fldCharType="end"/>
      </w:r>
    </w:p>
    <w:p w:rsidR="00B92B1D" w:rsidRPr="00131735" w:rsidRDefault="00B92B1D">
      <w:pPr>
        <w:pStyle w:val="TOC4"/>
        <w:rPr>
          <w:rFonts w:ascii="Calibri" w:hAnsi="Calibri"/>
          <w:noProof/>
          <w:kern w:val="2"/>
          <w:sz w:val="22"/>
          <w:szCs w:val="22"/>
          <w:lang w:eastAsia="en-GB"/>
        </w:rPr>
      </w:pPr>
      <w:r>
        <w:rPr>
          <w:noProof/>
        </w:rPr>
        <w:t>5.10.6.2</w:t>
      </w:r>
      <w:r w:rsidRPr="00131735">
        <w:rPr>
          <w:rFonts w:ascii="Calibri" w:hAnsi="Calibri"/>
          <w:noProof/>
          <w:kern w:val="2"/>
          <w:sz w:val="22"/>
          <w:szCs w:val="22"/>
          <w:lang w:eastAsia="en-GB"/>
        </w:rPr>
        <w:tab/>
      </w:r>
      <w:r>
        <w:rPr>
          <w:noProof/>
        </w:rPr>
        <w:t>Report Amount for M4 in NR</w:t>
      </w:r>
      <w:r>
        <w:rPr>
          <w:noProof/>
        </w:rPr>
        <w:tab/>
      </w:r>
      <w:r>
        <w:rPr>
          <w:noProof/>
        </w:rPr>
        <w:fldChar w:fldCharType="begin" w:fldLock="1"/>
      </w:r>
      <w:r>
        <w:rPr>
          <w:noProof/>
        </w:rPr>
        <w:instrText xml:space="preserve"> PAGEREF _Toc155283247 \h </w:instrText>
      </w:r>
      <w:r>
        <w:rPr>
          <w:noProof/>
        </w:rPr>
      </w:r>
      <w:r>
        <w:rPr>
          <w:noProof/>
        </w:rPr>
        <w:fldChar w:fldCharType="separate"/>
      </w:r>
      <w:r>
        <w:rPr>
          <w:noProof/>
        </w:rPr>
        <w:t>201</w:t>
      </w:r>
      <w:r>
        <w:rPr>
          <w:noProof/>
        </w:rPr>
        <w:fldChar w:fldCharType="end"/>
      </w:r>
    </w:p>
    <w:p w:rsidR="00B92B1D" w:rsidRPr="00131735" w:rsidRDefault="00B92B1D">
      <w:pPr>
        <w:pStyle w:val="TOC4"/>
        <w:rPr>
          <w:rFonts w:ascii="Calibri" w:hAnsi="Calibri"/>
          <w:noProof/>
          <w:kern w:val="2"/>
          <w:sz w:val="22"/>
          <w:szCs w:val="22"/>
          <w:lang w:eastAsia="en-GB"/>
        </w:rPr>
      </w:pPr>
      <w:r>
        <w:rPr>
          <w:noProof/>
        </w:rPr>
        <w:t>5.10.6.3</w:t>
      </w:r>
      <w:r w:rsidRPr="00131735">
        <w:rPr>
          <w:rFonts w:ascii="Calibri" w:hAnsi="Calibri"/>
          <w:noProof/>
          <w:kern w:val="2"/>
          <w:sz w:val="22"/>
          <w:szCs w:val="22"/>
          <w:lang w:eastAsia="en-GB"/>
        </w:rPr>
        <w:tab/>
      </w:r>
      <w:r>
        <w:rPr>
          <w:noProof/>
        </w:rPr>
        <w:t>Report Amount for M5 in NR</w:t>
      </w:r>
      <w:r>
        <w:rPr>
          <w:noProof/>
        </w:rPr>
        <w:tab/>
      </w:r>
      <w:r>
        <w:rPr>
          <w:noProof/>
        </w:rPr>
        <w:fldChar w:fldCharType="begin" w:fldLock="1"/>
      </w:r>
      <w:r>
        <w:rPr>
          <w:noProof/>
        </w:rPr>
        <w:instrText xml:space="preserve"> PAGEREF _Toc155283248 \h </w:instrText>
      </w:r>
      <w:r>
        <w:rPr>
          <w:noProof/>
        </w:rPr>
      </w:r>
      <w:r>
        <w:rPr>
          <w:noProof/>
        </w:rPr>
        <w:fldChar w:fldCharType="separate"/>
      </w:r>
      <w:r>
        <w:rPr>
          <w:noProof/>
        </w:rPr>
        <w:t>201</w:t>
      </w:r>
      <w:r>
        <w:rPr>
          <w:noProof/>
        </w:rPr>
        <w:fldChar w:fldCharType="end"/>
      </w:r>
    </w:p>
    <w:p w:rsidR="00B92B1D" w:rsidRPr="00131735" w:rsidRDefault="00B92B1D">
      <w:pPr>
        <w:pStyle w:val="TOC4"/>
        <w:rPr>
          <w:rFonts w:ascii="Calibri" w:hAnsi="Calibri"/>
          <w:noProof/>
          <w:kern w:val="2"/>
          <w:sz w:val="22"/>
          <w:szCs w:val="22"/>
          <w:lang w:eastAsia="en-GB"/>
        </w:rPr>
      </w:pPr>
      <w:r>
        <w:rPr>
          <w:noProof/>
        </w:rPr>
        <w:t>5.10.6.4</w:t>
      </w:r>
      <w:r w:rsidRPr="00131735">
        <w:rPr>
          <w:rFonts w:ascii="Calibri" w:hAnsi="Calibri"/>
          <w:noProof/>
          <w:kern w:val="2"/>
          <w:sz w:val="22"/>
          <w:szCs w:val="22"/>
          <w:lang w:eastAsia="en-GB"/>
        </w:rPr>
        <w:tab/>
      </w:r>
      <w:r>
        <w:rPr>
          <w:noProof/>
        </w:rPr>
        <w:t>Report Amount for M6 in NR</w:t>
      </w:r>
      <w:r>
        <w:rPr>
          <w:noProof/>
        </w:rPr>
        <w:tab/>
      </w:r>
      <w:r>
        <w:rPr>
          <w:noProof/>
        </w:rPr>
        <w:fldChar w:fldCharType="begin" w:fldLock="1"/>
      </w:r>
      <w:r>
        <w:rPr>
          <w:noProof/>
        </w:rPr>
        <w:instrText xml:space="preserve"> PAGEREF _Toc155283249 \h </w:instrText>
      </w:r>
      <w:r>
        <w:rPr>
          <w:noProof/>
        </w:rPr>
      </w:r>
      <w:r>
        <w:rPr>
          <w:noProof/>
        </w:rPr>
        <w:fldChar w:fldCharType="separate"/>
      </w:r>
      <w:r>
        <w:rPr>
          <w:noProof/>
        </w:rPr>
        <w:t>201</w:t>
      </w:r>
      <w:r>
        <w:rPr>
          <w:noProof/>
        </w:rPr>
        <w:fldChar w:fldCharType="end"/>
      </w:r>
    </w:p>
    <w:p w:rsidR="00B92B1D" w:rsidRPr="00131735" w:rsidRDefault="00B92B1D">
      <w:pPr>
        <w:pStyle w:val="TOC4"/>
        <w:rPr>
          <w:rFonts w:ascii="Calibri" w:hAnsi="Calibri"/>
          <w:noProof/>
          <w:kern w:val="2"/>
          <w:sz w:val="22"/>
          <w:szCs w:val="22"/>
          <w:lang w:eastAsia="en-GB"/>
        </w:rPr>
      </w:pPr>
      <w:r>
        <w:rPr>
          <w:noProof/>
        </w:rPr>
        <w:t>5.10.6.5</w:t>
      </w:r>
      <w:r w:rsidRPr="00131735">
        <w:rPr>
          <w:rFonts w:ascii="Calibri" w:hAnsi="Calibri"/>
          <w:noProof/>
          <w:kern w:val="2"/>
          <w:sz w:val="22"/>
          <w:szCs w:val="22"/>
          <w:lang w:eastAsia="en-GB"/>
        </w:rPr>
        <w:tab/>
      </w:r>
      <w:r>
        <w:rPr>
          <w:noProof/>
        </w:rPr>
        <w:t>Report Amount for M7 in NR</w:t>
      </w:r>
      <w:r>
        <w:rPr>
          <w:noProof/>
        </w:rPr>
        <w:tab/>
      </w:r>
      <w:r>
        <w:rPr>
          <w:noProof/>
        </w:rPr>
        <w:fldChar w:fldCharType="begin" w:fldLock="1"/>
      </w:r>
      <w:r>
        <w:rPr>
          <w:noProof/>
        </w:rPr>
        <w:instrText xml:space="preserve"> PAGEREF _Toc155283250 \h </w:instrText>
      </w:r>
      <w:r>
        <w:rPr>
          <w:noProof/>
        </w:rPr>
      </w:r>
      <w:r>
        <w:rPr>
          <w:noProof/>
        </w:rPr>
        <w:fldChar w:fldCharType="separate"/>
      </w:r>
      <w:r>
        <w:rPr>
          <w:noProof/>
        </w:rPr>
        <w:t>202</w:t>
      </w:r>
      <w:r>
        <w:rPr>
          <w:noProof/>
        </w:rPr>
        <w:fldChar w:fldCharType="end"/>
      </w:r>
    </w:p>
    <w:p w:rsidR="00B92B1D" w:rsidRPr="00131735" w:rsidRDefault="00B92B1D">
      <w:pPr>
        <w:pStyle w:val="TOC4"/>
        <w:rPr>
          <w:rFonts w:ascii="Calibri" w:hAnsi="Calibri"/>
          <w:noProof/>
          <w:kern w:val="2"/>
          <w:sz w:val="22"/>
          <w:szCs w:val="22"/>
          <w:lang w:eastAsia="en-GB"/>
        </w:rPr>
      </w:pPr>
      <w:r>
        <w:rPr>
          <w:noProof/>
        </w:rPr>
        <w:t>5.10.6.1</w:t>
      </w:r>
      <w:r w:rsidRPr="00131735">
        <w:rPr>
          <w:rFonts w:ascii="Calibri" w:hAnsi="Calibri"/>
          <w:noProof/>
          <w:kern w:val="2"/>
          <w:sz w:val="22"/>
          <w:szCs w:val="22"/>
          <w:lang w:eastAsia="en-GB"/>
        </w:rPr>
        <w:tab/>
      </w:r>
      <w:r>
        <w:rPr>
          <w:noProof/>
        </w:rPr>
        <w:t>General</w:t>
      </w:r>
      <w:r>
        <w:rPr>
          <w:noProof/>
        </w:rPr>
        <w:tab/>
      </w:r>
      <w:r>
        <w:rPr>
          <w:noProof/>
        </w:rPr>
        <w:fldChar w:fldCharType="begin" w:fldLock="1"/>
      </w:r>
      <w:r>
        <w:rPr>
          <w:noProof/>
        </w:rPr>
        <w:instrText xml:space="preserve"> PAGEREF _Toc155283251 \h </w:instrText>
      </w:r>
      <w:r>
        <w:rPr>
          <w:noProof/>
        </w:rPr>
      </w:r>
      <w:r>
        <w:rPr>
          <w:noProof/>
        </w:rPr>
        <w:fldChar w:fldCharType="separate"/>
      </w:r>
      <w:r>
        <w:rPr>
          <w:noProof/>
        </w:rPr>
        <w:t>202</w:t>
      </w:r>
      <w:r>
        <w:rPr>
          <w:noProof/>
        </w:rPr>
        <w:fldChar w:fldCharType="end"/>
      </w:r>
    </w:p>
    <w:p w:rsidR="00B92B1D" w:rsidRPr="00131735" w:rsidRDefault="00B92B1D">
      <w:pPr>
        <w:pStyle w:val="TOC4"/>
        <w:rPr>
          <w:rFonts w:ascii="Calibri" w:hAnsi="Calibri"/>
          <w:noProof/>
          <w:kern w:val="2"/>
          <w:sz w:val="22"/>
          <w:szCs w:val="22"/>
          <w:lang w:eastAsia="en-GB"/>
        </w:rPr>
      </w:pPr>
      <w:r>
        <w:rPr>
          <w:noProof/>
        </w:rPr>
        <w:t>5.10.6.2</w:t>
      </w:r>
      <w:r w:rsidRPr="00131735">
        <w:rPr>
          <w:rFonts w:ascii="Calibri" w:hAnsi="Calibri"/>
          <w:noProof/>
          <w:kern w:val="2"/>
          <w:sz w:val="22"/>
          <w:szCs w:val="22"/>
          <w:lang w:eastAsia="en-GB"/>
        </w:rPr>
        <w:tab/>
      </w:r>
      <w:r>
        <w:rPr>
          <w:noProof/>
        </w:rPr>
        <w:t>Report Amount in UMTS and NR</w:t>
      </w:r>
      <w:r>
        <w:rPr>
          <w:noProof/>
        </w:rPr>
        <w:tab/>
      </w:r>
      <w:r>
        <w:rPr>
          <w:noProof/>
        </w:rPr>
        <w:fldChar w:fldCharType="begin" w:fldLock="1"/>
      </w:r>
      <w:r>
        <w:rPr>
          <w:noProof/>
        </w:rPr>
        <w:instrText xml:space="preserve"> PAGEREF _Toc155283252 \h </w:instrText>
      </w:r>
      <w:r>
        <w:rPr>
          <w:noProof/>
        </w:rPr>
      </w:r>
      <w:r>
        <w:rPr>
          <w:noProof/>
        </w:rPr>
        <w:fldChar w:fldCharType="separate"/>
      </w:r>
      <w:r>
        <w:rPr>
          <w:noProof/>
        </w:rPr>
        <w:t>202</w:t>
      </w:r>
      <w:r>
        <w:rPr>
          <w:noProof/>
        </w:rPr>
        <w:fldChar w:fldCharType="end"/>
      </w:r>
    </w:p>
    <w:p w:rsidR="00B92B1D" w:rsidRPr="00131735" w:rsidRDefault="00B92B1D">
      <w:pPr>
        <w:pStyle w:val="TOC4"/>
        <w:rPr>
          <w:rFonts w:ascii="Calibri" w:hAnsi="Calibri"/>
          <w:noProof/>
          <w:kern w:val="2"/>
          <w:sz w:val="22"/>
          <w:szCs w:val="22"/>
          <w:lang w:eastAsia="en-GB"/>
        </w:rPr>
      </w:pPr>
      <w:r>
        <w:rPr>
          <w:noProof/>
        </w:rPr>
        <w:t>5.10.6.3</w:t>
      </w:r>
      <w:r w:rsidRPr="00131735">
        <w:rPr>
          <w:rFonts w:ascii="Calibri" w:hAnsi="Calibri"/>
          <w:noProof/>
          <w:kern w:val="2"/>
          <w:sz w:val="22"/>
          <w:szCs w:val="22"/>
          <w:lang w:eastAsia="en-GB"/>
        </w:rPr>
        <w:tab/>
      </w:r>
      <w:r>
        <w:rPr>
          <w:noProof/>
        </w:rPr>
        <w:t>Report Amount for M1 in LTE</w:t>
      </w:r>
      <w:r>
        <w:rPr>
          <w:noProof/>
        </w:rPr>
        <w:tab/>
      </w:r>
      <w:r>
        <w:rPr>
          <w:noProof/>
        </w:rPr>
        <w:fldChar w:fldCharType="begin" w:fldLock="1"/>
      </w:r>
      <w:r>
        <w:rPr>
          <w:noProof/>
        </w:rPr>
        <w:instrText xml:space="preserve"> PAGEREF _Toc155283253 \h </w:instrText>
      </w:r>
      <w:r>
        <w:rPr>
          <w:noProof/>
        </w:rPr>
      </w:r>
      <w:r>
        <w:rPr>
          <w:noProof/>
        </w:rPr>
        <w:fldChar w:fldCharType="separate"/>
      </w:r>
      <w:r>
        <w:rPr>
          <w:noProof/>
        </w:rPr>
        <w:t>202</w:t>
      </w:r>
      <w:r>
        <w:rPr>
          <w:noProof/>
        </w:rPr>
        <w:fldChar w:fldCharType="end"/>
      </w:r>
    </w:p>
    <w:p w:rsidR="00B92B1D" w:rsidRPr="00131735" w:rsidRDefault="00B92B1D">
      <w:pPr>
        <w:pStyle w:val="TOC4"/>
        <w:rPr>
          <w:rFonts w:ascii="Calibri" w:hAnsi="Calibri"/>
          <w:noProof/>
          <w:kern w:val="2"/>
          <w:sz w:val="22"/>
          <w:szCs w:val="22"/>
          <w:lang w:eastAsia="en-GB"/>
        </w:rPr>
      </w:pPr>
      <w:r>
        <w:rPr>
          <w:noProof/>
        </w:rPr>
        <w:t>5.10.6.4</w:t>
      </w:r>
      <w:r w:rsidRPr="00131735">
        <w:rPr>
          <w:rFonts w:ascii="Calibri" w:hAnsi="Calibri"/>
          <w:noProof/>
          <w:kern w:val="2"/>
          <w:sz w:val="22"/>
          <w:szCs w:val="22"/>
          <w:lang w:eastAsia="en-GB"/>
        </w:rPr>
        <w:tab/>
      </w:r>
      <w:r>
        <w:rPr>
          <w:noProof/>
        </w:rPr>
        <w:t>Report Amount for M4 in LTE</w:t>
      </w:r>
      <w:r>
        <w:rPr>
          <w:noProof/>
        </w:rPr>
        <w:tab/>
      </w:r>
      <w:r>
        <w:rPr>
          <w:noProof/>
        </w:rPr>
        <w:fldChar w:fldCharType="begin" w:fldLock="1"/>
      </w:r>
      <w:r>
        <w:rPr>
          <w:noProof/>
        </w:rPr>
        <w:instrText xml:space="preserve"> PAGEREF _Toc155283254 \h </w:instrText>
      </w:r>
      <w:r>
        <w:rPr>
          <w:noProof/>
        </w:rPr>
      </w:r>
      <w:r>
        <w:rPr>
          <w:noProof/>
        </w:rPr>
        <w:fldChar w:fldCharType="separate"/>
      </w:r>
      <w:r>
        <w:rPr>
          <w:noProof/>
        </w:rPr>
        <w:t>203</w:t>
      </w:r>
      <w:r>
        <w:rPr>
          <w:noProof/>
        </w:rPr>
        <w:fldChar w:fldCharType="end"/>
      </w:r>
    </w:p>
    <w:p w:rsidR="00B92B1D" w:rsidRPr="00131735" w:rsidRDefault="00B92B1D">
      <w:pPr>
        <w:pStyle w:val="TOC4"/>
        <w:rPr>
          <w:rFonts w:ascii="Calibri" w:hAnsi="Calibri"/>
          <w:noProof/>
          <w:kern w:val="2"/>
          <w:sz w:val="22"/>
          <w:szCs w:val="22"/>
          <w:lang w:eastAsia="en-GB"/>
        </w:rPr>
      </w:pPr>
      <w:r>
        <w:rPr>
          <w:noProof/>
        </w:rPr>
        <w:t>5.10.6.5</w:t>
      </w:r>
      <w:r w:rsidRPr="00131735">
        <w:rPr>
          <w:rFonts w:ascii="Calibri" w:hAnsi="Calibri"/>
          <w:noProof/>
          <w:kern w:val="2"/>
          <w:sz w:val="22"/>
          <w:szCs w:val="22"/>
          <w:lang w:eastAsia="en-GB"/>
        </w:rPr>
        <w:tab/>
      </w:r>
      <w:r>
        <w:rPr>
          <w:noProof/>
        </w:rPr>
        <w:t>Report Amount for M5 in LTE</w:t>
      </w:r>
      <w:r>
        <w:rPr>
          <w:noProof/>
        </w:rPr>
        <w:tab/>
      </w:r>
      <w:r>
        <w:rPr>
          <w:noProof/>
        </w:rPr>
        <w:fldChar w:fldCharType="begin" w:fldLock="1"/>
      </w:r>
      <w:r>
        <w:rPr>
          <w:noProof/>
        </w:rPr>
        <w:instrText xml:space="preserve"> PAGEREF _Toc155283255 \h </w:instrText>
      </w:r>
      <w:r>
        <w:rPr>
          <w:noProof/>
        </w:rPr>
      </w:r>
      <w:r>
        <w:rPr>
          <w:noProof/>
        </w:rPr>
        <w:fldChar w:fldCharType="separate"/>
      </w:r>
      <w:r>
        <w:rPr>
          <w:noProof/>
        </w:rPr>
        <w:t>203</w:t>
      </w:r>
      <w:r>
        <w:rPr>
          <w:noProof/>
        </w:rPr>
        <w:fldChar w:fldCharType="end"/>
      </w:r>
    </w:p>
    <w:p w:rsidR="00B92B1D" w:rsidRPr="00131735" w:rsidRDefault="00B92B1D">
      <w:pPr>
        <w:pStyle w:val="TOC4"/>
        <w:rPr>
          <w:rFonts w:ascii="Calibri" w:hAnsi="Calibri"/>
          <w:noProof/>
          <w:kern w:val="2"/>
          <w:sz w:val="22"/>
          <w:szCs w:val="22"/>
          <w:lang w:eastAsia="en-GB"/>
        </w:rPr>
      </w:pPr>
      <w:r>
        <w:rPr>
          <w:noProof/>
        </w:rPr>
        <w:t>5.10.6.6</w:t>
      </w:r>
      <w:r w:rsidRPr="00131735">
        <w:rPr>
          <w:rFonts w:ascii="Calibri" w:hAnsi="Calibri"/>
          <w:noProof/>
          <w:kern w:val="2"/>
          <w:sz w:val="22"/>
          <w:szCs w:val="22"/>
          <w:lang w:eastAsia="en-GB"/>
        </w:rPr>
        <w:tab/>
      </w:r>
      <w:r>
        <w:rPr>
          <w:noProof/>
        </w:rPr>
        <w:t>Report Amount for M6 in LTE</w:t>
      </w:r>
      <w:r>
        <w:rPr>
          <w:noProof/>
        </w:rPr>
        <w:tab/>
      </w:r>
      <w:r>
        <w:rPr>
          <w:noProof/>
        </w:rPr>
        <w:fldChar w:fldCharType="begin" w:fldLock="1"/>
      </w:r>
      <w:r>
        <w:rPr>
          <w:noProof/>
        </w:rPr>
        <w:instrText xml:space="preserve"> PAGEREF _Toc155283256 \h </w:instrText>
      </w:r>
      <w:r>
        <w:rPr>
          <w:noProof/>
        </w:rPr>
      </w:r>
      <w:r>
        <w:rPr>
          <w:noProof/>
        </w:rPr>
        <w:fldChar w:fldCharType="separate"/>
      </w:r>
      <w:r>
        <w:rPr>
          <w:noProof/>
        </w:rPr>
        <w:t>203</w:t>
      </w:r>
      <w:r>
        <w:rPr>
          <w:noProof/>
        </w:rPr>
        <w:fldChar w:fldCharType="end"/>
      </w:r>
    </w:p>
    <w:p w:rsidR="00B92B1D" w:rsidRPr="00131735" w:rsidRDefault="00B92B1D">
      <w:pPr>
        <w:pStyle w:val="TOC4"/>
        <w:rPr>
          <w:rFonts w:ascii="Calibri" w:hAnsi="Calibri"/>
          <w:noProof/>
          <w:kern w:val="2"/>
          <w:sz w:val="22"/>
          <w:szCs w:val="22"/>
          <w:lang w:eastAsia="en-GB"/>
        </w:rPr>
      </w:pPr>
      <w:r>
        <w:rPr>
          <w:noProof/>
        </w:rPr>
        <w:t>5.10.6.7</w:t>
      </w:r>
      <w:r w:rsidRPr="00131735">
        <w:rPr>
          <w:rFonts w:ascii="Calibri" w:hAnsi="Calibri"/>
          <w:noProof/>
          <w:kern w:val="2"/>
          <w:sz w:val="22"/>
          <w:szCs w:val="22"/>
          <w:lang w:eastAsia="en-GB"/>
        </w:rPr>
        <w:tab/>
      </w:r>
      <w:r>
        <w:rPr>
          <w:noProof/>
        </w:rPr>
        <w:t>Report Amount for M7 in LTE</w:t>
      </w:r>
      <w:r>
        <w:rPr>
          <w:noProof/>
        </w:rPr>
        <w:tab/>
      </w:r>
      <w:r>
        <w:rPr>
          <w:noProof/>
        </w:rPr>
        <w:fldChar w:fldCharType="begin" w:fldLock="1"/>
      </w:r>
      <w:r>
        <w:rPr>
          <w:noProof/>
        </w:rPr>
        <w:instrText xml:space="preserve"> PAGEREF _Toc155283257 \h </w:instrText>
      </w:r>
      <w:r>
        <w:rPr>
          <w:noProof/>
        </w:rPr>
      </w:r>
      <w:r>
        <w:rPr>
          <w:noProof/>
        </w:rPr>
        <w:fldChar w:fldCharType="separate"/>
      </w:r>
      <w:r>
        <w:rPr>
          <w:noProof/>
        </w:rPr>
        <w:t>203</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5.10.7</w:t>
      </w:r>
      <w:r w:rsidRPr="00131735">
        <w:rPr>
          <w:rFonts w:ascii="Calibri" w:hAnsi="Calibri"/>
          <w:noProof/>
          <w:kern w:val="2"/>
          <w:sz w:val="22"/>
          <w:szCs w:val="22"/>
          <w:lang w:eastAsia="en-GB"/>
        </w:rPr>
        <w:tab/>
      </w:r>
      <w:r>
        <w:rPr>
          <w:noProof/>
        </w:rPr>
        <w:t>Event Threshold for Event A2</w:t>
      </w:r>
      <w:r>
        <w:rPr>
          <w:noProof/>
        </w:rPr>
        <w:tab/>
      </w:r>
      <w:r>
        <w:rPr>
          <w:noProof/>
        </w:rPr>
        <w:fldChar w:fldCharType="begin" w:fldLock="1"/>
      </w:r>
      <w:r>
        <w:rPr>
          <w:noProof/>
        </w:rPr>
        <w:instrText xml:space="preserve"> PAGEREF _Toc155283258 \h </w:instrText>
      </w:r>
      <w:r>
        <w:rPr>
          <w:noProof/>
        </w:rPr>
      </w:r>
      <w:r>
        <w:rPr>
          <w:noProof/>
        </w:rPr>
        <w:fldChar w:fldCharType="separate"/>
      </w:r>
      <w:r>
        <w:rPr>
          <w:noProof/>
        </w:rPr>
        <w:t>204</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5.10.7a</w:t>
      </w:r>
      <w:r w:rsidRPr="00131735">
        <w:rPr>
          <w:rFonts w:ascii="Calibri" w:hAnsi="Calibri"/>
          <w:noProof/>
          <w:kern w:val="2"/>
          <w:sz w:val="22"/>
          <w:szCs w:val="22"/>
          <w:lang w:eastAsia="en-GB"/>
        </w:rPr>
        <w:tab/>
      </w:r>
      <w:r>
        <w:rPr>
          <w:noProof/>
        </w:rPr>
        <w:t>Void</w:t>
      </w:r>
      <w:r>
        <w:rPr>
          <w:noProof/>
        </w:rPr>
        <w:tab/>
      </w:r>
      <w:r>
        <w:rPr>
          <w:noProof/>
        </w:rPr>
        <w:fldChar w:fldCharType="begin" w:fldLock="1"/>
      </w:r>
      <w:r>
        <w:rPr>
          <w:noProof/>
        </w:rPr>
        <w:instrText xml:space="preserve"> PAGEREF _Toc155283259 \h </w:instrText>
      </w:r>
      <w:r>
        <w:rPr>
          <w:noProof/>
        </w:rPr>
      </w:r>
      <w:r>
        <w:rPr>
          <w:noProof/>
        </w:rPr>
        <w:fldChar w:fldCharType="separate"/>
      </w:r>
      <w:r>
        <w:rPr>
          <w:noProof/>
        </w:rPr>
        <w:t>204</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5.10.8</w:t>
      </w:r>
      <w:r w:rsidRPr="00131735">
        <w:rPr>
          <w:rFonts w:ascii="Calibri" w:hAnsi="Calibri"/>
          <w:noProof/>
          <w:kern w:val="2"/>
          <w:sz w:val="22"/>
          <w:szCs w:val="22"/>
          <w:lang w:eastAsia="en-GB"/>
        </w:rPr>
        <w:tab/>
      </w:r>
      <w:r>
        <w:rPr>
          <w:noProof/>
        </w:rPr>
        <w:t>Logging Interval</w:t>
      </w:r>
      <w:r>
        <w:rPr>
          <w:noProof/>
        </w:rPr>
        <w:tab/>
      </w:r>
      <w:r>
        <w:rPr>
          <w:noProof/>
        </w:rPr>
        <w:fldChar w:fldCharType="begin" w:fldLock="1"/>
      </w:r>
      <w:r>
        <w:rPr>
          <w:noProof/>
        </w:rPr>
        <w:instrText xml:space="preserve"> PAGEREF _Toc155283260 \h </w:instrText>
      </w:r>
      <w:r>
        <w:rPr>
          <w:noProof/>
        </w:rPr>
      </w:r>
      <w:r>
        <w:rPr>
          <w:noProof/>
        </w:rPr>
        <w:fldChar w:fldCharType="separate"/>
      </w:r>
      <w:r>
        <w:rPr>
          <w:noProof/>
        </w:rPr>
        <w:t>204</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5.10.9</w:t>
      </w:r>
      <w:r w:rsidRPr="00131735">
        <w:rPr>
          <w:rFonts w:ascii="Calibri" w:hAnsi="Calibri"/>
          <w:noProof/>
          <w:kern w:val="2"/>
          <w:sz w:val="22"/>
          <w:szCs w:val="22"/>
          <w:lang w:eastAsia="en-GB"/>
        </w:rPr>
        <w:tab/>
      </w:r>
      <w:r>
        <w:rPr>
          <w:noProof/>
        </w:rPr>
        <w:t>Logging Duration</w:t>
      </w:r>
      <w:r>
        <w:rPr>
          <w:noProof/>
        </w:rPr>
        <w:tab/>
      </w:r>
      <w:r>
        <w:rPr>
          <w:noProof/>
        </w:rPr>
        <w:fldChar w:fldCharType="begin" w:fldLock="1"/>
      </w:r>
      <w:r>
        <w:rPr>
          <w:noProof/>
        </w:rPr>
        <w:instrText xml:space="preserve"> PAGEREF _Toc155283261 \h </w:instrText>
      </w:r>
      <w:r>
        <w:rPr>
          <w:noProof/>
        </w:rPr>
      </w:r>
      <w:r>
        <w:rPr>
          <w:noProof/>
        </w:rPr>
        <w:fldChar w:fldCharType="separate"/>
      </w:r>
      <w:r>
        <w:rPr>
          <w:noProof/>
        </w:rPr>
        <w:t>205</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5.10.10</w:t>
      </w:r>
      <w:r w:rsidRPr="00131735">
        <w:rPr>
          <w:rFonts w:ascii="Calibri" w:hAnsi="Calibri"/>
          <w:noProof/>
          <w:kern w:val="2"/>
          <w:sz w:val="22"/>
          <w:szCs w:val="22"/>
          <w:lang w:eastAsia="en-GB"/>
        </w:rPr>
        <w:tab/>
      </w:r>
      <w:r>
        <w:rPr>
          <w:noProof/>
          <w:lang w:eastAsia="zh-CN"/>
        </w:rPr>
        <w:t>Void</w:t>
      </w:r>
      <w:r>
        <w:rPr>
          <w:noProof/>
        </w:rPr>
        <w:tab/>
      </w:r>
      <w:r>
        <w:rPr>
          <w:noProof/>
        </w:rPr>
        <w:fldChar w:fldCharType="begin" w:fldLock="1"/>
      </w:r>
      <w:r>
        <w:rPr>
          <w:noProof/>
        </w:rPr>
        <w:instrText xml:space="preserve"> PAGEREF _Toc155283262 \h </w:instrText>
      </w:r>
      <w:r>
        <w:rPr>
          <w:noProof/>
        </w:rPr>
      </w:r>
      <w:r>
        <w:rPr>
          <w:noProof/>
        </w:rPr>
        <w:fldChar w:fldCharType="separate"/>
      </w:r>
      <w:r>
        <w:rPr>
          <w:noProof/>
        </w:rPr>
        <w:t>206</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5.10.11</w:t>
      </w:r>
      <w:r w:rsidRPr="00131735">
        <w:rPr>
          <w:rFonts w:ascii="Calibri" w:hAnsi="Calibri"/>
          <w:noProof/>
          <w:kern w:val="2"/>
          <w:sz w:val="22"/>
          <w:szCs w:val="22"/>
          <w:lang w:eastAsia="en-GB"/>
        </w:rPr>
        <w:tab/>
      </w:r>
      <w:r>
        <w:rPr>
          <w:noProof/>
        </w:rPr>
        <w:t>Trace Collection Entity (TCE) Id</w:t>
      </w:r>
      <w:r>
        <w:rPr>
          <w:noProof/>
        </w:rPr>
        <w:tab/>
      </w:r>
      <w:r>
        <w:rPr>
          <w:noProof/>
        </w:rPr>
        <w:fldChar w:fldCharType="begin" w:fldLock="1"/>
      </w:r>
      <w:r>
        <w:rPr>
          <w:noProof/>
        </w:rPr>
        <w:instrText xml:space="preserve"> PAGEREF _Toc155283263 \h </w:instrText>
      </w:r>
      <w:r>
        <w:rPr>
          <w:noProof/>
        </w:rPr>
      </w:r>
      <w:r>
        <w:rPr>
          <w:noProof/>
        </w:rPr>
        <w:fldChar w:fldCharType="separate"/>
      </w:r>
      <w:r>
        <w:rPr>
          <w:noProof/>
        </w:rPr>
        <w:t>206</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5.10.12</w:t>
      </w:r>
      <w:r w:rsidRPr="00131735">
        <w:rPr>
          <w:rFonts w:ascii="Calibri" w:hAnsi="Calibri"/>
          <w:noProof/>
          <w:kern w:val="2"/>
          <w:sz w:val="22"/>
          <w:szCs w:val="22"/>
          <w:lang w:eastAsia="en-GB"/>
        </w:rPr>
        <w:tab/>
      </w:r>
      <w:r>
        <w:rPr>
          <w:noProof/>
        </w:rPr>
        <w:t>Anonymization of MDT Data</w:t>
      </w:r>
      <w:r>
        <w:rPr>
          <w:noProof/>
        </w:rPr>
        <w:tab/>
      </w:r>
      <w:r>
        <w:rPr>
          <w:noProof/>
        </w:rPr>
        <w:fldChar w:fldCharType="begin" w:fldLock="1"/>
      </w:r>
      <w:r>
        <w:rPr>
          <w:noProof/>
        </w:rPr>
        <w:instrText xml:space="preserve"> PAGEREF _Toc155283264 \h </w:instrText>
      </w:r>
      <w:r>
        <w:rPr>
          <w:noProof/>
        </w:rPr>
      </w:r>
      <w:r>
        <w:rPr>
          <w:noProof/>
        </w:rPr>
        <w:fldChar w:fldCharType="separate"/>
      </w:r>
      <w:r>
        <w:rPr>
          <w:noProof/>
        </w:rPr>
        <w:t>206</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5.10.13</w:t>
      </w:r>
      <w:r w:rsidRPr="00131735">
        <w:rPr>
          <w:rFonts w:ascii="Calibri" w:hAnsi="Calibri"/>
          <w:noProof/>
          <w:kern w:val="2"/>
          <w:sz w:val="22"/>
          <w:szCs w:val="22"/>
          <w:lang w:eastAsia="en-GB"/>
        </w:rPr>
        <w:tab/>
      </w:r>
      <w:r>
        <w:rPr>
          <w:noProof/>
        </w:rPr>
        <w:t>Event Threshold for Event 1f</w:t>
      </w:r>
      <w:r>
        <w:rPr>
          <w:noProof/>
        </w:rPr>
        <w:tab/>
      </w:r>
      <w:r>
        <w:rPr>
          <w:noProof/>
        </w:rPr>
        <w:fldChar w:fldCharType="begin" w:fldLock="1"/>
      </w:r>
      <w:r>
        <w:rPr>
          <w:noProof/>
        </w:rPr>
        <w:instrText xml:space="preserve"> PAGEREF _Toc155283265 \h </w:instrText>
      </w:r>
      <w:r>
        <w:rPr>
          <w:noProof/>
        </w:rPr>
      </w:r>
      <w:r>
        <w:rPr>
          <w:noProof/>
        </w:rPr>
        <w:fldChar w:fldCharType="separate"/>
      </w:r>
      <w:r>
        <w:rPr>
          <w:noProof/>
        </w:rPr>
        <w:t>206</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5.10.14</w:t>
      </w:r>
      <w:r w:rsidRPr="00131735">
        <w:rPr>
          <w:rFonts w:ascii="Calibri" w:hAnsi="Calibri"/>
          <w:noProof/>
          <w:kern w:val="2"/>
          <w:sz w:val="22"/>
          <w:szCs w:val="22"/>
          <w:lang w:eastAsia="en-GB"/>
        </w:rPr>
        <w:tab/>
      </w:r>
      <w:r>
        <w:rPr>
          <w:noProof/>
        </w:rPr>
        <w:t>Event Threshold for Event 1i</w:t>
      </w:r>
      <w:r>
        <w:rPr>
          <w:noProof/>
        </w:rPr>
        <w:tab/>
      </w:r>
      <w:r>
        <w:rPr>
          <w:noProof/>
        </w:rPr>
        <w:fldChar w:fldCharType="begin" w:fldLock="1"/>
      </w:r>
      <w:r>
        <w:rPr>
          <w:noProof/>
        </w:rPr>
        <w:instrText xml:space="preserve"> PAGEREF _Toc155283266 \h </w:instrText>
      </w:r>
      <w:r>
        <w:rPr>
          <w:noProof/>
        </w:rPr>
      </w:r>
      <w:r>
        <w:rPr>
          <w:noProof/>
        </w:rPr>
        <w:fldChar w:fldCharType="separate"/>
      </w:r>
      <w:r>
        <w:rPr>
          <w:noProof/>
        </w:rPr>
        <w:t>206</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5.10.15</w:t>
      </w:r>
      <w:r w:rsidRPr="00131735">
        <w:rPr>
          <w:rFonts w:ascii="Calibri" w:hAnsi="Calibri"/>
          <w:noProof/>
          <w:kern w:val="2"/>
          <w:sz w:val="22"/>
          <w:szCs w:val="22"/>
          <w:lang w:eastAsia="en-GB"/>
        </w:rPr>
        <w:tab/>
      </w:r>
      <w:r>
        <w:rPr>
          <w:noProof/>
        </w:rPr>
        <w:t>Measurement Quantity</w:t>
      </w:r>
      <w:r>
        <w:rPr>
          <w:noProof/>
        </w:rPr>
        <w:tab/>
      </w:r>
      <w:r>
        <w:rPr>
          <w:noProof/>
        </w:rPr>
        <w:fldChar w:fldCharType="begin" w:fldLock="1"/>
      </w:r>
      <w:r>
        <w:rPr>
          <w:noProof/>
        </w:rPr>
        <w:instrText xml:space="preserve"> PAGEREF _Toc155283267 \h </w:instrText>
      </w:r>
      <w:r>
        <w:rPr>
          <w:noProof/>
        </w:rPr>
      </w:r>
      <w:r>
        <w:rPr>
          <w:noProof/>
        </w:rPr>
        <w:fldChar w:fldCharType="separate"/>
      </w:r>
      <w:r>
        <w:rPr>
          <w:noProof/>
        </w:rPr>
        <w:t>207</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5.10.16</w:t>
      </w:r>
      <w:r w:rsidRPr="00131735">
        <w:rPr>
          <w:rFonts w:ascii="Calibri" w:hAnsi="Calibri"/>
          <w:noProof/>
          <w:kern w:val="2"/>
          <w:sz w:val="22"/>
          <w:szCs w:val="22"/>
          <w:lang w:eastAsia="en-GB"/>
        </w:rPr>
        <w:tab/>
      </w:r>
      <w:r>
        <w:rPr>
          <w:noProof/>
        </w:rPr>
        <w:t>void</w:t>
      </w:r>
      <w:r>
        <w:rPr>
          <w:noProof/>
        </w:rPr>
        <w:tab/>
      </w:r>
      <w:r>
        <w:rPr>
          <w:noProof/>
        </w:rPr>
        <w:fldChar w:fldCharType="begin" w:fldLock="1"/>
      </w:r>
      <w:r>
        <w:rPr>
          <w:noProof/>
        </w:rPr>
        <w:instrText xml:space="preserve"> PAGEREF _Toc155283268 \h </w:instrText>
      </w:r>
      <w:r>
        <w:rPr>
          <w:noProof/>
        </w:rPr>
      </w:r>
      <w:r>
        <w:rPr>
          <w:noProof/>
        </w:rPr>
        <w:fldChar w:fldCharType="separate"/>
      </w:r>
      <w:r>
        <w:rPr>
          <w:noProof/>
        </w:rPr>
        <w:t>207</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5.10.17</w:t>
      </w:r>
      <w:r w:rsidRPr="00131735">
        <w:rPr>
          <w:rFonts w:ascii="Calibri" w:hAnsi="Calibri"/>
          <w:noProof/>
          <w:kern w:val="2"/>
          <w:sz w:val="22"/>
          <w:szCs w:val="22"/>
          <w:lang w:eastAsia="en-GB"/>
        </w:rPr>
        <w:tab/>
      </w:r>
      <w:r>
        <w:rPr>
          <w:noProof/>
        </w:rPr>
        <w:t>void</w:t>
      </w:r>
      <w:r>
        <w:rPr>
          <w:noProof/>
        </w:rPr>
        <w:tab/>
      </w:r>
      <w:r>
        <w:rPr>
          <w:noProof/>
        </w:rPr>
        <w:fldChar w:fldCharType="begin" w:fldLock="1"/>
      </w:r>
      <w:r>
        <w:rPr>
          <w:noProof/>
        </w:rPr>
        <w:instrText xml:space="preserve"> PAGEREF _Toc155283269 \h </w:instrText>
      </w:r>
      <w:r>
        <w:rPr>
          <w:noProof/>
        </w:rPr>
      </w:r>
      <w:r>
        <w:rPr>
          <w:noProof/>
        </w:rPr>
        <w:fldChar w:fldCharType="separate"/>
      </w:r>
      <w:r>
        <w:rPr>
          <w:noProof/>
        </w:rPr>
        <w:t>207</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5.10.18</w:t>
      </w:r>
      <w:r w:rsidRPr="00131735">
        <w:rPr>
          <w:rFonts w:ascii="Calibri" w:hAnsi="Calibri"/>
          <w:noProof/>
          <w:kern w:val="2"/>
          <w:sz w:val="22"/>
          <w:szCs w:val="22"/>
          <w:lang w:eastAsia="en-GB"/>
        </w:rPr>
        <w:tab/>
      </w:r>
      <w:r>
        <w:rPr>
          <w:noProof/>
        </w:rPr>
        <w:t>void</w:t>
      </w:r>
      <w:r>
        <w:rPr>
          <w:noProof/>
        </w:rPr>
        <w:tab/>
      </w:r>
      <w:r>
        <w:rPr>
          <w:noProof/>
        </w:rPr>
        <w:fldChar w:fldCharType="begin" w:fldLock="1"/>
      </w:r>
      <w:r>
        <w:rPr>
          <w:noProof/>
        </w:rPr>
        <w:instrText xml:space="preserve"> PAGEREF _Toc155283270 \h </w:instrText>
      </w:r>
      <w:r>
        <w:rPr>
          <w:noProof/>
        </w:rPr>
      </w:r>
      <w:r>
        <w:rPr>
          <w:noProof/>
        </w:rPr>
        <w:fldChar w:fldCharType="separate"/>
      </w:r>
      <w:r>
        <w:rPr>
          <w:noProof/>
        </w:rPr>
        <w:t>207</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5.10.19</w:t>
      </w:r>
      <w:r w:rsidRPr="00131735">
        <w:rPr>
          <w:rFonts w:ascii="Calibri" w:hAnsi="Calibri"/>
          <w:noProof/>
          <w:kern w:val="2"/>
          <w:sz w:val="22"/>
          <w:szCs w:val="22"/>
          <w:lang w:eastAsia="en-GB"/>
        </w:rPr>
        <w:tab/>
      </w:r>
      <w:r>
        <w:rPr>
          <w:noProof/>
        </w:rPr>
        <w:t>Positioning Method</w:t>
      </w:r>
      <w:r>
        <w:rPr>
          <w:noProof/>
        </w:rPr>
        <w:tab/>
      </w:r>
      <w:r>
        <w:rPr>
          <w:noProof/>
        </w:rPr>
        <w:fldChar w:fldCharType="begin" w:fldLock="1"/>
      </w:r>
      <w:r>
        <w:rPr>
          <w:noProof/>
        </w:rPr>
        <w:instrText xml:space="preserve"> PAGEREF _Toc155283271 \h </w:instrText>
      </w:r>
      <w:r>
        <w:rPr>
          <w:noProof/>
        </w:rPr>
      </w:r>
      <w:r>
        <w:rPr>
          <w:noProof/>
        </w:rPr>
        <w:fldChar w:fldCharType="separate"/>
      </w:r>
      <w:r>
        <w:rPr>
          <w:noProof/>
        </w:rPr>
        <w:t>207</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5.10.20</w:t>
      </w:r>
      <w:r w:rsidRPr="00131735">
        <w:rPr>
          <w:rFonts w:ascii="Calibri" w:hAnsi="Calibri"/>
          <w:noProof/>
          <w:kern w:val="2"/>
          <w:sz w:val="22"/>
          <w:szCs w:val="22"/>
          <w:lang w:eastAsia="en-GB"/>
        </w:rPr>
        <w:tab/>
      </w:r>
      <w:r>
        <w:rPr>
          <w:noProof/>
        </w:rPr>
        <w:t>Collection Period for RRM Measurements LTE</w:t>
      </w:r>
      <w:r>
        <w:rPr>
          <w:noProof/>
        </w:rPr>
        <w:tab/>
      </w:r>
      <w:r>
        <w:rPr>
          <w:noProof/>
        </w:rPr>
        <w:fldChar w:fldCharType="begin" w:fldLock="1"/>
      </w:r>
      <w:r>
        <w:rPr>
          <w:noProof/>
        </w:rPr>
        <w:instrText xml:space="preserve"> PAGEREF _Toc155283272 \h </w:instrText>
      </w:r>
      <w:r>
        <w:rPr>
          <w:noProof/>
        </w:rPr>
      </w:r>
      <w:r>
        <w:rPr>
          <w:noProof/>
        </w:rPr>
        <w:fldChar w:fldCharType="separate"/>
      </w:r>
      <w:r>
        <w:rPr>
          <w:noProof/>
        </w:rPr>
        <w:t>207</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5.10.21</w:t>
      </w:r>
      <w:r w:rsidRPr="00131735">
        <w:rPr>
          <w:rFonts w:ascii="Calibri" w:hAnsi="Calibri"/>
          <w:noProof/>
          <w:kern w:val="2"/>
          <w:sz w:val="22"/>
          <w:szCs w:val="22"/>
          <w:lang w:eastAsia="en-GB"/>
        </w:rPr>
        <w:tab/>
      </w:r>
      <w:r>
        <w:rPr>
          <w:noProof/>
        </w:rPr>
        <w:t>Collection Period for RRM Measurements UMTS</w:t>
      </w:r>
      <w:r>
        <w:rPr>
          <w:noProof/>
        </w:rPr>
        <w:tab/>
      </w:r>
      <w:r>
        <w:rPr>
          <w:noProof/>
        </w:rPr>
        <w:fldChar w:fldCharType="begin" w:fldLock="1"/>
      </w:r>
      <w:r>
        <w:rPr>
          <w:noProof/>
        </w:rPr>
        <w:instrText xml:space="preserve"> PAGEREF _Toc155283273 \h </w:instrText>
      </w:r>
      <w:r>
        <w:rPr>
          <w:noProof/>
        </w:rPr>
      </w:r>
      <w:r>
        <w:rPr>
          <w:noProof/>
        </w:rPr>
        <w:fldChar w:fldCharType="separate"/>
      </w:r>
      <w:r>
        <w:rPr>
          <w:noProof/>
        </w:rPr>
        <w:t>208</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5.10.22</w:t>
      </w:r>
      <w:r w:rsidRPr="00131735">
        <w:rPr>
          <w:rFonts w:ascii="Calibri" w:hAnsi="Calibri"/>
          <w:noProof/>
          <w:kern w:val="2"/>
          <w:sz w:val="22"/>
          <w:szCs w:val="22"/>
          <w:lang w:eastAsia="en-GB"/>
        </w:rPr>
        <w:tab/>
      </w:r>
      <w:r>
        <w:rPr>
          <w:noProof/>
        </w:rPr>
        <w:t>Measurement Period UMTS</w:t>
      </w:r>
      <w:r>
        <w:rPr>
          <w:noProof/>
        </w:rPr>
        <w:tab/>
      </w:r>
      <w:r>
        <w:rPr>
          <w:noProof/>
        </w:rPr>
        <w:fldChar w:fldCharType="begin" w:fldLock="1"/>
      </w:r>
      <w:r>
        <w:rPr>
          <w:noProof/>
        </w:rPr>
        <w:instrText xml:space="preserve"> PAGEREF _Toc155283274 \h </w:instrText>
      </w:r>
      <w:r>
        <w:rPr>
          <w:noProof/>
        </w:rPr>
      </w:r>
      <w:r>
        <w:rPr>
          <w:noProof/>
        </w:rPr>
        <w:fldChar w:fldCharType="separate"/>
      </w:r>
      <w:r>
        <w:rPr>
          <w:noProof/>
        </w:rPr>
        <w:t>208</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5.10.23</w:t>
      </w:r>
      <w:r w:rsidRPr="00131735">
        <w:rPr>
          <w:rFonts w:ascii="Calibri" w:hAnsi="Calibri"/>
          <w:noProof/>
          <w:kern w:val="2"/>
          <w:sz w:val="22"/>
          <w:szCs w:val="22"/>
          <w:lang w:eastAsia="en-GB"/>
        </w:rPr>
        <w:tab/>
      </w:r>
      <w:r>
        <w:rPr>
          <w:noProof/>
        </w:rPr>
        <w:t>Measurement Period LTE</w:t>
      </w:r>
      <w:r>
        <w:rPr>
          <w:noProof/>
        </w:rPr>
        <w:tab/>
      </w:r>
      <w:r>
        <w:rPr>
          <w:noProof/>
        </w:rPr>
        <w:fldChar w:fldCharType="begin" w:fldLock="1"/>
      </w:r>
      <w:r>
        <w:rPr>
          <w:noProof/>
        </w:rPr>
        <w:instrText xml:space="preserve"> PAGEREF _Toc155283275 \h </w:instrText>
      </w:r>
      <w:r>
        <w:rPr>
          <w:noProof/>
        </w:rPr>
      </w:r>
      <w:r>
        <w:rPr>
          <w:noProof/>
        </w:rPr>
        <w:fldChar w:fldCharType="separate"/>
      </w:r>
      <w:r>
        <w:rPr>
          <w:noProof/>
        </w:rPr>
        <w:t>209</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5.10.24</w:t>
      </w:r>
      <w:r w:rsidRPr="00131735">
        <w:rPr>
          <w:rFonts w:ascii="Calibri" w:hAnsi="Calibri"/>
          <w:noProof/>
          <w:kern w:val="2"/>
          <w:sz w:val="22"/>
          <w:szCs w:val="22"/>
          <w:lang w:eastAsia="en-GB"/>
        </w:rPr>
        <w:tab/>
      </w:r>
      <w:r>
        <w:rPr>
          <w:noProof/>
        </w:rPr>
        <w:t>MDT PLMN List</w:t>
      </w:r>
      <w:r>
        <w:rPr>
          <w:noProof/>
        </w:rPr>
        <w:tab/>
      </w:r>
      <w:r>
        <w:rPr>
          <w:noProof/>
        </w:rPr>
        <w:fldChar w:fldCharType="begin" w:fldLock="1"/>
      </w:r>
      <w:r>
        <w:rPr>
          <w:noProof/>
        </w:rPr>
        <w:instrText xml:space="preserve"> PAGEREF _Toc155283276 \h </w:instrText>
      </w:r>
      <w:r>
        <w:rPr>
          <w:noProof/>
        </w:rPr>
      </w:r>
      <w:r>
        <w:rPr>
          <w:noProof/>
        </w:rPr>
        <w:fldChar w:fldCharType="separate"/>
      </w:r>
      <w:r>
        <w:rPr>
          <w:noProof/>
        </w:rPr>
        <w:t>210</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5.10.25</w:t>
      </w:r>
      <w:r w:rsidRPr="00131735">
        <w:rPr>
          <w:rFonts w:ascii="Calibri" w:hAnsi="Calibri"/>
          <w:noProof/>
          <w:kern w:val="2"/>
          <w:sz w:val="22"/>
          <w:szCs w:val="22"/>
          <w:lang w:eastAsia="en-GB"/>
        </w:rPr>
        <w:tab/>
      </w:r>
      <w:r>
        <w:rPr>
          <w:noProof/>
        </w:rPr>
        <w:t>MBSFN Area List</w:t>
      </w:r>
      <w:r>
        <w:rPr>
          <w:noProof/>
        </w:rPr>
        <w:tab/>
      </w:r>
      <w:r>
        <w:rPr>
          <w:noProof/>
        </w:rPr>
        <w:fldChar w:fldCharType="begin" w:fldLock="1"/>
      </w:r>
      <w:r>
        <w:rPr>
          <w:noProof/>
        </w:rPr>
        <w:instrText xml:space="preserve"> PAGEREF _Toc155283277 \h </w:instrText>
      </w:r>
      <w:r>
        <w:rPr>
          <w:noProof/>
        </w:rPr>
      </w:r>
      <w:r>
        <w:rPr>
          <w:noProof/>
        </w:rPr>
        <w:fldChar w:fldCharType="separate"/>
      </w:r>
      <w:r>
        <w:rPr>
          <w:noProof/>
        </w:rPr>
        <w:t>210</w:t>
      </w:r>
      <w:r>
        <w:rPr>
          <w:noProof/>
        </w:rPr>
        <w:fldChar w:fldCharType="end"/>
      </w:r>
    </w:p>
    <w:p w:rsidR="00B92B1D" w:rsidRPr="00131735" w:rsidRDefault="00B92B1D">
      <w:pPr>
        <w:pStyle w:val="TOC3"/>
        <w:rPr>
          <w:rFonts w:ascii="Calibri" w:hAnsi="Calibri"/>
          <w:noProof/>
          <w:kern w:val="2"/>
          <w:sz w:val="22"/>
          <w:szCs w:val="22"/>
          <w:lang w:eastAsia="en-GB"/>
        </w:rPr>
      </w:pPr>
      <w:r w:rsidRPr="00550FE4">
        <w:rPr>
          <w:rFonts w:eastAsia="SimSun" w:cs="Arial"/>
          <w:noProof/>
          <w:kern w:val="2"/>
          <w:lang w:val="en-US" w:eastAsia="zh-CN"/>
        </w:rPr>
        <w:t>5.10.26</w:t>
      </w:r>
      <w:r w:rsidRPr="00131735">
        <w:rPr>
          <w:rFonts w:ascii="Calibri" w:hAnsi="Calibri"/>
          <w:noProof/>
          <w:kern w:val="2"/>
          <w:sz w:val="22"/>
          <w:szCs w:val="22"/>
          <w:lang w:eastAsia="en-GB"/>
        </w:rPr>
        <w:tab/>
      </w:r>
      <w:r w:rsidRPr="00550FE4">
        <w:rPr>
          <w:rFonts w:eastAsia="SimSun" w:cs="Arial"/>
          <w:noProof/>
          <w:kern w:val="2"/>
          <w:lang w:val="en-US" w:eastAsia="zh-CN"/>
        </w:rPr>
        <w:t>Area Configuration for Neighbouring Cells</w:t>
      </w:r>
      <w:r>
        <w:rPr>
          <w:noProof/>
        </w:rPr>
        <w:tab/>
      </w:r>
      <w:r>
        <w:rPr>
          <w:noProof/>
        </w:rPr>
        <w:fldChar w:fldCharType="begin" w:fldLock="1"/>
      </w:r>
      <w:r>
        <w:rPr>
          <w:noProof/>
        </w:rPr>
        <w:instrText xml:space="preserve"> PAGEREF _Toc155283278 \h </w:instrText>
      </w:r>
      <w:r>
        <w:rPr>
          <w:noProof/>
        </w:rPr>
      </w:r>
      <w:r>
        <w:rPr>
          <w:noProof/>
        </w:rPr>
        <w:fldChar w:fldCharType="separate"/>
      </w:r>
      <w:r>
        <w:rPr>
          <w:noProof/>
        </w:rPr>
        <w:t>210</w:t>
      </w:r>
      <w:r>
        <w:rPr>
          <w:noProof/>
        </w:rPr>
        <w:fldChar w:fldCharType="end"/>
      </w:r>
    </w:p>
    <w:p w:rsidR="00B92B1D" w:rsidRPr="00131735" w:rsidRDefault="00B92B1D">
      <w:pPr>
        <w:pStyle w:val="TOC3"/>
        <w:rPr>
          <w:rFonts w:ascii="Calibri" w:hAnsi="Calibri"/>
          <w:noProof/>
          <w:kern w:val="2"/>
          <w:sz w:val="22"/>
          <w:szCs w:val="22"/>
          <w:lang w:eastAsia="en-GB"/>
        </w:rPr>
      </w:pPr>
      <w:r w:rsidRPr="00550FE4">
        <w:rPr>
          <w:rFonts w:eastAsia="SimSun" w:cs="Arial"/>
          <w:noProof/>
          <w:kern w:val="2"/>
          <w:lang w:val="en-US" w:eastAsia="zh-CN"/>
        </w:rPr>
        <w:t>5.10.27</w:t>
      </w:r>
      <w:r w:rsidRPr="00131735">
        <w:rPr>
          <w:rFonts w:ascii="Calibri" w:hAnsi="Calibri"/>
          <w:noProof/>
          <w:kern w:val="2"/>
          <w:sz w:val="22"/>
          <w:szCs w:val="22"/>
          <w:lang w:eastAsia="en-GB"/>
        </w:rPr>
        <w:tab/>
      </w:r>
      <w:r w:rsidRPr="00550FE4">
        <w:rPr>
          <w:rFonts w:eastAsia="SimSun" w:cs="Arial"/>
          <w:noProof/>
          <w:kern w:val="2"/>
          <w:lang w:val="en-US" w:eastAsia="zh-CN"/>
        </w:rPr>
        <w:t>Report Type for Logged MDT</w:t>
      </w:r>
      <w:r>
        <w:rPr>
          <w:noProof/>
        </w:rPr>
        <w:tab/>
      </w:r>
      <w:r>
        <w:rPr>
          <w:noProof/>
        </w:rPr>
        <w:fldChar w:fldCharType="begin" w:fldLock="1"/>
      </w:r>
      <w:r>
        <w:rPr>
          <w:noProof/>
        </w:rPr>
        <w:instrText xml:space="preserve"> PAGEREF _Toc155283279 \h </w:instrText>
      </w:r>
      <w:r>
        <w:rPr>
          <w:noProof/>
        </w:rPr>
      </w:r>
      <w:r>
        <w:rPr>
          <w:noProof/>
        </w:rPr>
        <w:fldChar w:fldCharType="separate"/>
      </w:r>
      <w:r>
        <w:rPr>
          <w:noProof/>
        </w:rPr>
        <w:t>210</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5.10.28</w:t>
      </w:r>
      <w:r w:rsidRPr="00131735">
        <w:rPr>
          <w:rFonts w:ascii="Calibri" w:hAnsi="Calibri"/>
          <w:noProof/>
          <w:kern w:val="2"/>
          <w:sz w:val="22"/>
          <w:szCs w:val="22"/>
          <w:lang w:eastAsia="en-GB"/>
        </w:rPr>
        <w:tab/>
      </w:r>
      <w:r>
        <w:rPr>
          <w:noProof/>
        </w:rPr>
        <w:t>Event List for Event Triggered Measurement</w:t>
      </w:r>
      <w:r>
        <w:rPr>
          <w:noProof/>
        </w:rPr>
        <w:tab/>
      </w:r>
      <w:r>
        <w:rPr>
          <w:noProof/>
        </w:rPr>
        <w:fldChar w:fldCharType="begin" w:fldLock="1"/>
      </w:r>
      <w:r>
        <w:rPr>
          <w:noProof/>
        </w:rPr>
        <w:instrText xml:space="preserve"> PAGEREF _Toc155283280 \h </w:instrText>
      </w:r>
      <w:r>
        <w:rPr>
          <w:noProof/>
        </w:rPr>
      </w:r>
      <w:r>
        <w:rPr>
          <w:noProof/>
        </w:rPr>
        <w:fldChar w:fldCharType="separate"/>
      </w:r>
      <w:r>
        <w:rPr>
          <w:noProof/>
        </w:rPr>
        <w:t>210</w:t>
      </w:r>
      <w:r>
        <w:rPr>
          <w:noProof/>
        </w:rPr>
        <w:fldChar w:fldCharType="end"/>
      </w:r>
    </w:p>
    <w:p w:rsidR="00B92B1D" w:rsidRPr="00131735" w:rsidRDefault="00B92B1D">
      <w:pPr>
        <w:pStyle w:val="TOC3"/>
        <w:rPr>
          <w:rFonts w:ascii="Calibri" w:hAnsi="Calibri"/>
          <w:noProof/>
          <w:kern w:val="2"/>
          <w:sz w:val="22"/>
          <w:szCs w:val="22"/>
          <w:lang w:eastAsia="en-GB"/>
        </w:rPr>
      </w:pPr>
      <w:r w:rsidRPr="00550FE4">
        <w:rPr>
          <w:rFonts w:eastAsia="SimSun" w:cs="Arial"/>
          <w:noProof/>
          <w:kern w:val="2"/>
          <w:lang w:val="en-US" w:eastAsia="zh-CN"/>
        </w:rPr>
        <w:t>5.10.29</w:t>
      </w:r>
      <w:r w:rsidRPr="00131735">
        <w:rPr>
          <w:rFonts w:ascii="Calibri" w:hAnsi="Calibri"/>
          <w:noProof/>
          <w:kern w:val="2"/>
          <w:sz w:val="22"/>
          <w:szCs w:val="22"/>
          <w:lang w:eastAsia="en-GB"/>
        </w:rPr>
        <w:tab/>
      </w:r>
      <w:r w:rsidRPr="00550FE4">
        <w:rPr>
          <w:rFonts w:eastAsia="SimSun" w:cs="Arial"/>
          <w:noProof/>
          <w:kern w:val="2"/>
          <w:lang w:val="en-US" w:eastAsia="zh-CN"/>
        </w:rPr>
        <w:t>Sensor Information</w:t>
      </w:r>
      <w:r>
        <w:rPr>
          <w:noProof/>
        </w:rPr>
        <w:tab/>
      </w:r>
      <w:r>
        <w:rPr>
          <w:noProof/>
        </w:rPr>
        <w:fldChar w:fldCharType="begin" w:fldLock="1"/>
      </w:r>
      <w:r>
        <w:rPr>
          <w:noProof/>
        </w:rPr>
        <w:instrText xml:space="preserve"> PAGEREF _Toc155283281 \h </w:instrText>
      </w:r>
      <w:r>
        <w:rPr>
          <w:noProof/>
        </w:rPr>
      </w:r>
      <w:r>
        <w:rPr>
          <w:noProof/>
        </w:rPr>
        <w:fldChar w:fldCharType="separate"/>
      </w:r>
      <w:r>
        <w:rPr>
          <w:noProof/>
        </w:rPr>
        <w:t>210</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5.10.30</w:t>
      </w:r>
      <w:r w:rsidRPr="00131735">
        <w:rPr>
          <w:rFonts w:ascii="Calibri" w:hAnsi="Calibri"/>
          <w:noProof/>
          <w:kern w:val="2"/>
          <w:sz w:val="22"/>
          <w:szCs w:val="22"/>
          <w:lang w:eastAsia="en-GB"/>
        </w:rPr>
        <w:tab/>
      </w:r>
      <w:r>
        <w:rPr>
          <w:noProof/>
        </w:rPr>
        <w:t>Collection Period for RRM Measurements NR</w:t>
      </w:r>
      <w:r>
        <w:rPr>
          <w:noProof/>
        </w:rPr>
        <w:tab/>
      </w:r>
      <w:r>
        <w:rPr>
          <w:noProof/>
        </w:rPr>
        <w:fldChar w:fldCharType="begin" w:fldLock="1"/>
      </w:r>
      <w:r>
        <w:rPr>
          <w:noProof/>
        </w:rPr>
        <w:instrText xml:space="preserve"> PAGEREF _Toc155283282 \h </w:instrText>
      </w:r>
      <w:r>
        <w:rPr>
          <w:noProof/>
        </w:rPr>
      </w:r>
      <w:r>
        <w:rPr>
          <w:noProof/>
        </w:rPr>
        <w:fldChar w:fldCharType="separate"/>
      </w:r>
      <w:r>
        <w:rPr>
          <w:noProof/>
        </w:rPr>
        <w:t>211</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5.10.31</w:t>
      </w:r>
      <w:r w:rsidRPr="00131735">
        <w:rPr>
          <w:rFonts w:ascii="Calibri" w:hAnsi="Calibri"/>
          <w:noProof/>
          <w:kern w:val="2"/>
          <w:sz w:val="22"/>
          <w:szCs w:val="22"/>
          <w:lang w:eastAsia="en-GB"/>
        </w:rPr>
        <w:tab/>
      </w:r>
      <w:r>
        <w:rPr>
          <w:noProof/>
        </w:rPr>
        <w:t>Void</w:t>
      </w:r>
      <w:r>
        <w:rPr>
          <w:noProof/>
        </w:rPr>
        <w:tab/>
      </w:r>
      <w:r>
        <w:rPr>
          <w:noProof/>
        </w:rPr>
        <w:fldChar w:fldCharType="begin" w:fldLock="1"/>
      </w:r>
      <w:r>
        <w:rPr>
          <w:noProof/>
        </w:rPr>
        <w:instrText xml:space="preserve"> PAGEREF _Toc155283283 \h </w:instrText>
      </w:r>
      <w:r>
        <w:rPr>
          <w:noProof/>
        </w:rPr>
      </w:r>
      <w:r>
        <w:rPr>
          <w:noProof/>
        </w:rPr>
        <w:fldChar w:fldCharType="separate"/>
      </w:r>
      <w:r>
        <w:rPr>
          <w:noProof/>
        </w:rPr>
        <w:t>211</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5.10.32</w:t>
      </w:r>
      <w:r w:rsidRPr="00131735">
        <w:rPr>
          <w:rFonts w:ascii="Calibri" w:hAnsi="Calibri"/>
          <w:noProof/>
          <w:kern w:val="2"/>
          <w:sz w:val="22"/>
          <w:szCs w:val="22"/>
          <w:lang w:eastAsia="en-GB"/>
        </w:rPr>
        <w:tab/>
      </w:r>
      <w:r>
        <w:rPr>
          <w:noProof/>
        </w:rPr>
        <w:t>Collection Period M6 in LTE</w:t>
      </w:r>
      <w:r>
        <w:rPr>
          <w:noProof/>
        </w:rPr>
        <w:tab/>
      </w:r>
      <w:r>
        <w:rPr>
          <w:noProof/>
        </w:rPr>
        <w:fldChar w:fldCharType="begin" w:fldLock="1"/>
      </w:r>
      <w:r>
        <w:rPr>
          <w:noProof/>
        </w:rPr>
        <w:instrText xml:space="preserve"> PAGEREF _Toc155283284 \h </w:instrText>
      </w:r>
      <w:r>
        <w:rPr>
          <w:noProof/>
        </w:rPr>
      </w:r>
      <w:r>
        <w:rPr>
          <w:noProof/>
        </w:rPr>
        <w:fldChar w:fldCharType="separate"/>
      </w:r>
      <w:r>
        <w:rPr>
          <w:noProof/>
        </w:rPr>
        <w:t>211</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5.10.33</w:t>
      </w:r>
      <w:r w:rsidRPr="00131735">
        <w:rPr>
          <w:rFonts w:ascii="Calibri" w:hAnsi="Calibri"/>
          <w:noProof/>
          <w:kern w:val="2"/>
          <w:sz w:val="22"/>
          <w:szCs w:val="22"/>
          <w:lang w:eastAsia="en-GB"/>
        </w:rPr>
        <w:tab/>
      </w:r>
      <w:r>
        <w:rPr>
          <w:noProof/>
        </w:rPr>
        <w:t>Collection Period M7 in LTE</w:t>
      </w:r>
      <w:r>
        <w:rPr>
          <w:noProof/>
        </w:rPr>
        <w:tab/>
      </w:r>
      <w:r>
        <w:rPr>
          <w:noProof/>
        </w:rPr>
        <w:fldChar w:fldCharType="begin" w:fldLock="1"/>
      </w:r>
      <w:r>
        <w:rPr>
          <w:noProof/>
        </w:rPr>
        <w:instrText xml:space="preserve"> PAGEREF _Toc155283285 \h </w:instrText>
      </w:r>
      <w:r>
        <w:rPr>
          <w:noProof/>
        </w:rPr>
      </w:r>
      <w:r>
        <w:rPr>
          <w:noProof/>
        </w:rPr>
        <w:fldChar w:fldCharType="separate"/>
      </w:r>
      <w:r>
        <w:rPr>
          <w:noProof/>
        </w:rPr>
        <w:t>211</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5.10.34</w:t>
      </w:r>
      <w:r w:rsidRPr="00131735">
        <w:rPr>
          <w:rFonts w:ascii="Calibri" w:hAnsi="Calibri"/>
          <w:noProof/>
          <w:kern w:val="2"/>
          <w:sz w:val="22"/>
          <w:szCs w:val="22"/>
          <w:lang w:eastAsia="en-GB"/>
        </w:rPr>
        <w:tab/>
      </w:r>
      <w:r>
        <w:rPr>
          <w:noProof/>
        </w:rPr>
        <w:t>Collection Period M6 in NR</w:t>
      </w:r>
      <w:r>
        <w:rPr>
          <w:noProof/>
        </w:rPr>
        <w:tab/>
      </w:r>
      <w:r>
        <w:rPr>
          <w:noProof/>
        </w:rPr>
        <w:fldChar w:fldCharType="begin" w:fldLock="1"/>
      </w:r>
      <w:r>
        <w:rPr>
          <w:noProof/>
        </w:rPr>
        <w:instrText xml:space="preserve"> PAGEREF _Toc155283286 \h </w:instrText>
      </w:r>
      <w:r>
        <w:rPr>
          <w:noProof/>
        </w:rPr>
      </w:r>
      <w:r>
        <w:rPr>
          <w:noProof/>
        </w:rPr>
        <w:fldChar w:fldCharType="separate"/>
      </w:r>
      <w:r>
        <w:rPr>
          <w:noProof/>
        </w:rPr>
        <w:t>212</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5.10.35</w:t>
      </w:r>
      <w:r w:rsidRPr="00131735">
        <w:rPr>
          <w:rFonts w:ascii="Calibri" w:hAnsi="Calibri"/>
          <w:noProof/>
          <w:kern w:val="2"/>
          <w:sz w:val="22"/>
          <w:szCs w:val="22"/>
          <w:lang w:eastAsia="en-GB"/>
        </w:rPr>
        <w:tab/>
      </w:r>
      <w:r>
        <w:rPr>
          <w:noProof/>
        </w:rPr>
        <w:t>Collection Period M7 in NR</w:t>
      </w:r>
      <w:r>
        <w:rPr>
          <w:noProof/>
        </w:rPr>
        <w:tab/>
      </w:r>
      <w:r>
        <w:rPr>
          <w:noProof/>
        </w:rPr>
        <w:fldChar w:fldCharType="begin" w:fldLock="1"/>
      </w:r>
      <w:r>
        <w:rPr>
          <w:noProof/>
        </w:rPr>
        <w:instrText xml:space="preserve"> PAGEREF _Toc155283287 \h </w:instrText>
      </w:r>
      <w:r>
        <w:rPr>
          <w:noProof/>
        </w:rPr>
      </w:r>
      <w:r>
        <w:rPr>
          <w:noProof/>
        </w:rPr>
        <w:fldChar w:fldCharType="separate"/>
      </w:r>
      <w:r>
        <w:rPr>
          <w:noProof/>
        </w:rPr>
        <w:t>212</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5.10.36</w:t>
      </w:r>
      <w:r w:rsidRPr="00131735">
        <w:rPr>
          <w:rFonts w:ascii="Calibri" w:hAnsi="Calibri"/>
          <w:noProof/>
          <w:kern w:val="2"/>
          <w:sz w:val="22"/>
          <w:szCs w:val="22"/>
          <w:lang w:eastAsia="en-GB"/>
        </w:rPr>
        <w:tab/>
      </w:r>
      <w:r>
        <w:rPr>
          <w:noProof/>
        </w:rPr>
        <w:t>Event Threshold for L1 Event</w:t>
      </w:r>
      <w:r>
        <w:rPr>
          <w:noProof/>
        </w:rPr>
        <w:tab/>
      </w:r>
      <w:r>
        <w:rPr>
          <w:noProof/>
        </w:rPr>
        <w:fldChar w:fldCharType="begin" w:fldLock="1"/>
      </w:r>
      <w:r>
        <w:rPr>
          <w:noProof/>
        </w:rPr>
        <w:instrText xml:space="preserve"> PAGEREF _Toc155283288 \h </w:instrText>
      </w:r>
      <w:r>
        <w:rPr>
          <w:noProof/>
        </w:rPr>
      </w:r>
      <w:r>
        <w:rPr>
          <w:noProof/>
        </w:rPr>
        <w:fldChar w:fldCharType="separate"/>
      </w:r>
      <w:r>
        <w:rPr>
          <w:noProof/>
        </w:rPr>
        <w:t>213</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5.10.37</w:t>
      </w:r>
      <w:r w:rsidRPr="00131735">
        <w:rPr>
          <w:rFonts w:ascii="Calibri" w:hAnsi="Calibri"/>
          <w:noProof/>
          <w:kern w:val="2"/>
          <w:sz w:val="22"/>
          <w:szCs w:val="22"/>
          <w:lang w:eastAsia="en-GB"/>
        </w:rPr>
        <w:tab/>
      </w:r>
      <w:r>
        <w:rPr>
          <w:noProof/>
        </w:rPr>
        <w:t>Hysteresis for L1 Event</w:t>
      </w:r>
      <w:r>
        <w:rPr>
          <w:noProof/>
        </w:rPr>
        <w:tab/>
      </w:r>
      <w:r>
        <w:rPr>
          <w:noProof/>
        </w:rPr>
        <w:fldChar w:fldCharType="begin" w:fldLock="1"/>
      </w:r>
      <w:r>
        <w:rPr>
          <w:noProof/>
        </w:rPr>
        <w:instrText xml:space="preserve"> PAGEREF _Toc155283289 \h </w:instrText>
      </w:r>
      <w:r>
        <w:rPr>
          <w:noProof/>
        </w:rPr>
      </w:r>
      <w:r>
        <w:rPr>
          <w:noProof/>
        </w:rPr>
        <w:fldChar w:fldCharType="separate"/>
      </w:r>
      <w:r>
        <w:rPr>
          <w:noProof/>
        </w:rPr>
        <w:t>213</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5.10.38</w:t>
      </w:r>
      <w:r w:rsidRPr="00131735">
        <w:rPr>
          <w:rFonts w:ascii="Calibri" w:hAnsi="Calibri"/>
          <w:noProof/>
          <w:kern w:val="2"/>
          <w:sz w:val="22"/>
          <w:szCs w:val="22"/>
          <w:lang w:eastAsia="en-GB"/>
        </w:rPr>
        <w:tab/>
      </w:r>
      <w:r>
        <w:rPr>
          <w:noProof/>
        </w:rPr>
        <w:t>Time to Trigger for L1 Event</w:t>
      </w:r>
      <w:r>
        <w:rPr>
          <w:noProof/>
        </w:rPr>
        <w:tab/>
      </w:r>
      <w:r>
        <w:rPr>
          <w:noProof/>
        </w:rPr>
        <w:fldChar w:fldCharType="begin" w:fldLock="1"/>
      </w:r>
      <w:r>
        <w:rPr>
          <w:noProof/>
        </w:rPr>
        <w:instrText xml:space="preserve"> PAGEREF _Toc155283290 \h </w:instrText>
      </w:r>
      <w:r>
        <w:rPr>
          <w:noProof/>
        </w:rPr>
      </w:r>
      <w:r>
        <w:rPr>
          <w:noProof/>
        </w:rPr>
        <w:fldChar w:fldCharType="separate"/>
      </w:r>
      <w:r>
        <w:rPr>
          <w:noProof/>
        </w:rPr>
        <w:t>213</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5.10.39</w:t>
      </w:r>
      <w:r w:rsidRPr="00131735">
        <w:rPr>
          <w:rFonts w:ascii="Calibri" w:hAnsi="Calibri"/>
          <w:noProof/>
          <w:kern w:val="2"/>
          <w:sz w:val="22"/>
          <w:szCs w:val="22"/>
          <w:lang w:eastAsia="en-GB"/>
        </w:rPr>
        <w:tab/>
      </w:r>
      <w:r>
        <w:rPr>
          <w:noProof/>
        </w:rPr>
        <w:t>Event Threshold for UE Power Headroom (UPH) Measurement UMTS</w:t>
      </w:r>
      <w:r>
        <w:rPr>
          <w:noProof/>
        </w:rPr>
        <w:tab/>
      </w:r>
      <w:r>
        <w:rPr>
          <w:noProof/>
        </w:rPr>
        <w:fldChar w:fldCharType="begin" w:fldLock="1"/>
      </w:r>
      <w:r>
        <w:rPr>
          <w:noProof/>
        </w:rPr>
        <w:instrText xml:space="preserve"> PAGEREF _Toc155283291 \h </w:instrText>
      </w:r>
      <w:r>
        <w:rPr>
          <w:noProof/>
        </w:rPr>
      </w:r>
      <w:r>
        <w:rPr>
          <w:noProof/>
        </w:rPr>
        <w:fldChar w:fldCharType="separate"/>
      </w:r>
      <w:r>
        <w:rPr>
          <w:noProof/>
        </w:rPr>
        <w:t>214</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5.10.40</w:t>
      </w:r>
      <w:r w:rsidRPr="00131735">
        <w:rPr>
          <w:rFonts w:ascii="Calibri" w:hAnsi="Calibri"/>
          <w:noProof/>
          <w:kern w:val="2"/>
          <w:sz w:val="22"/>
          <w:szCs w:val="22"/>
          <w:lang w:eastAsia="en-GB"/>
        </w:rPr>
        <w:tab/>
      </w:r>
      <w:r>
        <w:rPr>
          <w:noProof/>
        </w:rPr>
        <w:t>Beam level measurement</w:t>
      </w:r>
      <w:r>
        <w:rPr>
          <w:noProof/>
        </w:rPr>
        <w:tab/>
      </w:r>
      <w:r>
        <w:rPr>
          <w:noProof/>
        </w:rPr>
        <w:fldChar w:fldCharType="begin" w:fldLock="1"/>
      </w:r>
      <w:r>
        <w:rPr>
          <w:noProof/>
        </w:rPr>
        <w:instrText xml:space="preserve"> PAGEREF _Toc155283292 \h </w:instrText>
      </w:r>
      <w:r>
        <w:rPr>
          <w:noProof/>
        </w:rPr>
      </w:r>
      <w:r>
        <w:rPr>
          <w:noProof/>
        </w:rPr>
        <w:fldChar w:fldCharType="separate"/>
      </w:r>
      <w:r>
        <w:rPr>
          <w:noProof/>
        </w:rPr>
        <w:t>214</w:t>
      </w:r>
      <w:r>
        <w:rPr>
          <w:noProof/>
        </w:rPr>
        <w:fldChar w:fldCharType="end"/>
      </w:r>
    </w:p>
    <w:p w:rsidR="00B92B1D" w:rsidRPr="00131735" w:rsidRDefault="00B92B1D">
      <w:pPr>
        <w:pStyle w:val="TOC3"/>
        <w:rPr>
          <w:rFonts w:ascii="Calibri" w:hAnsi="Calibri"/>
          <w:noProof/>
          <w:kern w:val="2"/>
          <w:sz w:val="22"/>
          <w:szCs w:val="22"/>
          <w:lang w:eastAsia="en-GB"/>
        </w:rPr>
      </w:pPr>
      <w:r>
        <w:rPr>
          <w:noProof/>
        </w:rPr>
        <w:t>5.10.41</w:t>
      </w:r>
      <w:r w:rsidRPr="00131735">
        <w:rPr>
          <w:rFonts w:ascii="Calibri" w:hAnsi="Calibri"/>
          <w:noProof/>
          <w:kern w:val="2"/>
          <w:sz w:val="22"/>
          <w:szCs w:val="22"/>
          <w:lang w:eastAsia="en-GB"/>
        </w:rPr>
        <w:tab/>
      </w:r>
      <w:r>
        <w:rPr>
          <w:noProof/>
        </w:rPr>
        <w:t>Excess packet delay thresholds</w:t>
      </w:r>
      <w:r>
        <w:rPr>
          <w:noProof/>
        </w:rPr>
        <w:tab/>
      </w:r>
      <w:r>
        <w:rPr>
          <w:noProof/>
        </w:rPr>
        <w:fldChar w:fldCharType="begin" w:fldLock="1"/>
      </w:r>
      <w:r>
        <w:rPr>
          <w:noProof/>
        </w:rPr>
        <w:instrText xml:space="preserve"> PAGEREF _Toc155283293 \h </w:instrText>
      </w:r>
      <w:r>
        <w:rPr>
          <w:noProof/>
        </w:rPr>
      </w:r>
      <w:r>
        <w:rPr>
          <w:noProof/>
        </w:rPr>
        <w:fldChar w:fldCharType="separate"/>
      </w:r>
      <w:r>
        <w:rPr>
          <w:noProof/>
        </w:rPr>
        <w:t>214</w:t>
      </w:r>
      <w:r>
        <w:rPr>
          <w:noProof/>
        </w:rPr>
        <w:fldChar w:fldCharType="end"/>
      </w:r>
    </w:p>
    <w:p w:rsidR="00B92B1D" w:rsidRPr="00131735" w:rsidRDefault="00B92B1D">
      <w:pPr>
        <w:pStyle w:val="TOC2"/>
        <w:rPr>
          <w:rFonts w:ascii="Calibri" w:hAnsi="Calibri"/>
          <w:noProof/>
          <w:kern w:val="2"/>
          <w:sz w:val="22"/>
          <w:szCs w:val="22"/>
          <w:lang w:eastAsia="en-GB"/>
        </w:rPr>
      </w:pPr>
      <w:r>
        <w:rPr>
          <w:noProof/>
        </w:rPr>
        <w:t>5.11</w:t>
      </w:r>
      <w:r w:rsidRPr="00131735">
        <w:rPr>
          <w:rFonts w:ascii="Calibri" w:hAnsi="Calibri"/>
          <w:noProof/>
          <w:kern w:val="2"/>
          <w:sz w:val="22"/>
          <w:szCs w:val="22"/>
          <w:lang w:eastAsia="en-GB"/>
        </w:rPr>
        <w:tab/>
      </w:r>
      <w:r>
        <w:rPr>
          <w:noProof/>
        </w:rPr>
        <w:t>Void</w:t>
      </w:r>
      <w:r>
        <w:rPr>
          <w:noProof/>
        </w:rPr>
        <w:tab/>
      </w:r>
      <w:r>
        <w:rPr>
          <w:noProof/>
        </w:rPr>
        <w:fldChar w:fldCharType="begin" w:fldLock="1"/>
      </w:r>
      <w:r>
        <w:rPr>
          <w:noProof/>
        </w:rPr>
        <w:instrText xml:space="preserve"> PAGEREF _Toc155283294 \h </w:instrText>
      </w:r>
      <w:r>
        <w:rPr>
          <w:noProof/>
        </w:rPr>
      </w:r>
      <w:r>
        <w:rPr>
          <w:noProof/>
        </w:rPr>
        <w:fldChar w:fldCharType="separate"/>
      </w:r>
      <w:r>
        <w:rPr>
          <w:noProof/>
        </w:rPr>
        <w:t>214</w:t>
      </w:r>
      <w:r>
        <w:rPr>
          <w:noProof/>
        </w:rPr>
        <w:fldChar w:fldCharType="end"/>
      </w:r>
    </w:p>
    <w:p w:rsidR="00B92B1D" w:rsidRPr="00131735" w:rsidRDefault="00B92B1D">
      <w:pPr>
        <w:pStyle w:val="TOC2"/>
        <w:rPr>
          <w:rFonts w:ascii="Calibri" w:hAnsi="Calibri"/>
          <w:noProof/>
          <w:kern w:val="2"/>
          <w:sz w:val="22"/>
          <w:szCs w:val="22"/>
          <w:lang w:eastAsia="en-GB"/>
        </w:rPr>
      </w:pPr>
      <w:r>
        <w:rPr>
          <w:noProof/>
        </w:rPr>
        <w:t>5.12</w:t>
      </w:r>
      <w:r w:rsidRPr="00131735">
        <w:rPr>
          <w:rFonts w:ascii="Calibri" w:hAnsi="Calibri"/>
          <w:noProof/>
          <w:kern w:val="2"/>
          <w:sz w:val="22"/>
          <w:szCs w:val="22"/>
          <w:lang w:eastAsia="en-GB"/>
        </w:rPr>
        <w:tab/>
      </w:r>
      <w:r>
        <w:rPr>
          <w:noProof/>
        </w:rPr>
        <w:t>Trace Target (M)</w:t>
      </w:r>
      <w:r>
        <w:rPr>
          <w:noProof/>
        </w:rPr>
        <w:tab/>
      </w:r>
      <w:r>
        <w:rPr>
          <w:noProof/>
        </w:rPr>
        <w:fldChar w:fldCharType="begin" w:fldLock="1"/>
      </w:r>
      <w:r>
        <w:rPr>
          <w:noProof/>
        </w:rPr>
        <w:instrText xml:space="preserve"> PAGEREF _Toc155283295 \h </w:instrText>
      </w:r>
      <w:r>
        <w:rPr>
          <w:noProof/>
        </w:rPr>
      </w:r>
      <w:r>
        <w:rPr>
          <w:noProof/>
        </w:rPr>
        <w:fldChar w:fldCharType="separate"/>
      </w:r>
      <w:r>
        <w:rPr>
          <w:noProof/>
        </w:rPr>
        <w:t>214</w:t>
      </w:r>
      <w:r>
        <w:rPr>
          <w:noProof/>
        </w:rPr>
        <w:fldChar w:fldCharType="end"/>
      </w:r>
    </w:p>
    <w:p w:rsidR="00B92B1D" w:rsidRPr="00131735" w:rsidRDefault="00B92B1D">
      <w:pPr>
        <w:pStyle w:val="TOC1"/>
        <w:rPr>
          <w:rFonts w:ascii="Calibri" w:hAnsi="Calibri"/>
          <w:noProof/>
          <w:kern w:val="2"/>
          <w:szCs w:val="22"/>
          <w:lang w:eastAsia="en-GB"/>
        </w:rPr>
      </w:pPr>
      <w:r>
        <w:rPr>
          <w:noProof/>
        </w:rPr>
        <w:t>6</w:t>
      </w:r>
      <w:r w:rsidRPr="00131735">
        <w:rPr>
          <w:rFonts w:ascii="Calibri" w:hAnsi="Calibri"/>
          <w:noProof/>
          <w:kern w:val="2"/>
          <w:szCs w:val="22"/>
          <w:lang w:eastAsia="en-GB"/>
        </w:rPr>
        <w:tab/>
      </w:r>
      <w:r>
        <w:rPr>
          <w:noProof/>
        </w:rPr>
        <w:t>MDT Reporting</w:t>
      </w:r>
      <w:r>
        <w:rPr>
          <w:noProof/>
        </w:rPr>
        <w:tab/>
      </w:r>
      <w:r>
        <w:rPr>
          <w:noProof/>
        </w:rPr>
        <w:fldChar w:fldCharType="begin" w:fldLock="1"/>
      </w:r>
      <w:r>
        <w:rPr>
          <w:noProof/>
        </w:rPr>
        <w:instrText xml:space="preserve"> PAGEREF _Toc155283296 \h </w:instrText>
      </w:r>
      <w:r>
        <w:rPr>
          <w:noProof/>
        </w:rPr>
      </w:r>
      <w:r>
        <w:rPr>
          <w:noProof/>
        </w:rPr>
        <w:fldChar w:fldCharType="separate"/>
      </w:r>
      <w:r>
        <w:rPr>
          <w:noProof/>
        </w:rPr>
        <w:t>216</w:t>
      </w:r>
      <w:r>
        <w:rPr>
          <w:noProof/>
        </w:rPr>
        <w:fldChar w:fldCharType="end"/>
      </w:r>
    </w:p>
    <w:p w:rsidR="00B92B1D" w:rsidRPr="00131735" w:rsidRDefault="00B92B1D">
      <w:pPr>
        <w:pStyle w:val="TOC2"/>
        <w:rPr>
          <w:rFonts w:ascii="Calibri" w:hAnsi="Calibri"/>
          <w:noProof/>
          <w:kern w:val="2"/>
          <w:sz w:val="22"/>
          <w:szCs w:val="22"/>
          <w:lang w:eastAsia="en-GB"/>
        </w:rPr>
      </w:pPr>
      <w:r>
        <w:rPr>
          <w:noProof/>
        </w:rPr>
        <w:t>6.1</w:t>
      </w:r>
      <w:r w:rsidRPr="00131735">
        <w:rPr>
          <w:rFonts w:ascii="Calibri" w:hAnsi="Calibri"/>
          <w:noProof/>
          <w:kern w:val="2"/>
          <w:sz w:val="22"/>
          <w:szCs w:val="22"/>
          <w:lang w:eastAsia="en-GB"/>
        </w:rPr>
        <w:tab/>
      </w:r>
      <w:r>
        <w:rPr>
          <w:noProof/>
        </w:rPr>
        <w:t>MDT reporting in case of Immediate MDT for UTRAN and E-UTRAN</w:t>
      </w:r>
      <w:r>
        <w:rPr>
          <w:noProof/>
        </w:rPr>
        <w:tab/>
      </w:r>
      <w:r>
        <w:rPr>
          <w:noProof/>
        </w:rPr>
        <w:fldChar w:fldCharType="begin" w:fldLock="1"/>
      </w:r>
      <w:r>
        <w:rPr>
          <w:noProof/>
        </w:rPr>
        <w:instrText xml:space="preserve"> PAGEREF _Toc155283297 \h </w:instrText>
      </w:r>
      <w:r>
        <w:rPr>
          <w:noProof/>
        </w:rPr>
      </w:r>
      <w:r>
        <w:rPr>
          <w:noProof/>
        </w:rPr>
        <w:fldChar w:fldCharType="separate"/>
      </w:r>
      <w:r>
        <w:rPr>
          <w:noProof/>
        </w:rPr>
        <w:t>216</w:t>
      </w:r>
      <w:r>
        <w:rPr>
          <w:noProof/>
        </w:rPr>
        <w:fldChar w:fldCharType="end"/>
      </w:r>
    </w:p>
    <w:p w:rsidR="00B92B1D" w:rsidRPr="00131735" w:rsidRDefault="00B92B1D">
      <w:pPr>
        <w:pStyle w:val="TOC2"/>
        <w:rPr>
          <w:rFonts w:ascii="Calibri" w:hAnsi="Calibri"/>
          <w:noProof/>
          <w:kern w:val="2"/>
          <w:sz w:val="22"/>
          <w:szCs w:val="22"/>
          <w:lang w:eastAsia="en-GB"/>
        </w:rPr>
      </w:pPr>
      <w:r>
        <w:rPr>
          <w:noProof/>
        </w:rPr>
        <w:t>6.2</w:t>
      </w:r>
      <w:r w:rsidRPr="00131735">
        <w:rPr>
          <w:rFonts w:ascii="Calibri" w:hAnsi="Calibri"/>
          <w:noProof/>
          <w:kern w:val="2"/>
          <w:sz w:val="22"/>
          <w:szCs w:val="22"/>
          <w:lang w:eastAsia="en-GB"/>
        </w:rPr>
        <w:tab/>
      </w:r>
      <w:r>
        <w:rPr>
          <w:noProof/>
        </w:rPr>
        <w:t>MDT reporting in case of Logged MDT for UTRAN and E-UTRAN</w:t>
      </w:r>
      <w:r>
        <w:rPr>
          <w:noProof/>
        </w:rPr>
        <w:tab/>
      </w:r>
      <w:r>
        <w:rPr>
          <w:noProof/>
        </w:rPr>
        <w:fldChar w:fldCharType="begin" w:fldLock="1"/>
      </w:r>
      <w:r>
        <w:rPr>
          <w:noProof/>
        </w:rPr>
        <w:instrText xml:space="preserve"> PAGEREF _Toc155283298 \h </w:instrText>
      </w:r>
      <w:r>
        <w:rPr>
          <w:noProof/>
        </w:rPr>
      </w:r>
      <w:r>
        <w:rPr>
          <w:noProof/>
        </w:rPr>
        <w:fldChar w:fldCharType="separate"/>
      </w:r>
      <w:r>
        <w:rPr>
          <w:noProof/>
        </w:rPr>
        <w:t>217</w:t>
      </w:r>
      <w:r>
        <w:rPr>
          <w:noProof/>
        </w:rPr>
        <w:fldChar w:fldCharType="end"/>
      </w:r>
    </w:p>
    <w:p w:rsidR="00B92B1D" w:rsidRPr="00131735" w:rsidRDefault="00B92B1D">
      <w:pPr>
        <w:pStyle w:val="TOC2"/>
        <w:rPr>
          <w:rFonts w:ascii="Calibri" w:hAnsi="Calibri"/>
          <w:noProof/>
          <w:kern w:val="2"/>
          <w:sz w:val="22"/>
          <w:szCs w:val="22"/>
          <w:lang w:eastAsia="en-GB"/>
        </w:rPr>
      </w:pPr>
      <w:r>
        <w:rPr>
          <w:noProof/>
        </w:rPr>
        <w:t>6.3</w:t>
      </w:r>
      <w:r w:rsidRPr="00131735">
        <w:rPr>
          <w:rFonts w:ascii="Calibri" w:hAnsi="Calibri"/>
          <w:noProof/>
          <w:kern w:val="2"/>
          <w:sz w:val="22"/>
          <w:szCs w:val="22"/>
          <w:lang w:eastAsia="en-GB"/>
        </w:rPr>
        <w:tab/>
      </w:r>
      <w:r>
        <w:rPr>
          <w:noProof/>
        </w:rPr>
        <w:t>MDT reporting in case of Logged MBSFN MDT</w:t>
      </w:r>
      <w:r>
        <w:rPr>
          <w:noProof/>
        </w:rPr>
        <w:tab/>
      </w:r>
      <w:r>
        <w:rPr>
          <w:noProof/>
        </w:rPr>
        <w:fldChar w:fldCharType="begin" w:fldLock="1"/>
      </w:r>
      <w:r>
        <w:rPr>
          <w:noProof/>
        </w:rPr>
        <w:instrText xml:space="preserve"> PAGEREF _Toc155283299 \h </w:instrText>
      </w:r>
      <w:r>
        <w:rPr>
          <w:noProof/>
        </w:rPr>
      </w:r>
      <w:r>
        <w:rPr>
          <w:noProof/>
        </w:rPr>
        <w:fldChar w:fldCharType="separate"/>
      </w:r>
      <w:r>
        <w:rPr>
          <w:noProof/>
        </w:rPr>
        <w:t>218</w:t>
      </w:r>
      <w:r>
        <w:rPr>
          <w:noProof/>
        </w:rPr>
        <w:fldChar w:fldCharType="end"/>
      </w:r>
    </w:p>
    <w:p w:rsidR="00B92B1D" w:rsidRPr="00131735" w:rsidRDefault="00B92B1D">
      <w:pPr>
        <w:pStyle w:val="TOC2"/>
        <w:rPr>
          <w:rFonts w:ascii="Calibri" w:hAnsi="Calibri"/>
          <w:noProof/>
          <w:kern w:val="2"/>
          <w:sz w:val="22"/>
          <w:szCs w:val="22"/>
          <w:lang w:eastAsia="en-GB"/>
        </w:rPr>
      </w:pPr>
      <w:r>
        <w:rPr>
          <w:noProof/>
        </w:rPr>
        <w:t>6.4</w:t>
      </w:r>
      <w:r w:rsidRPr="00131735">
        <w:rPr>
          <w:rFonts w:ascii="Calibri" w:hAnsi="Calibri"/>
          <w:noProof/>
          <w:kern w:val="2"/>
          <w:sz w:val="22"/>
          <w:szCs w:val="22"/>
          <w:lang w:eastAsia="en-GB"/>
        </w:rPr>
        <w:tab/>
      </w:r>
      <w:r>
        <w:rPr>
          <w:noProof/>
        </w:rPr>
        <w:t>MDT reporting in case of Immediate MDT for NG-RAN</w:t>
      </w:r>
      <w:r>
        <w:rPr>
          <w:noProof/>
        </w:rPr>
        <w:tab/>
      </w:r>
      <w:r>
        <w:rPr>
          <w:noProof/>
        </w:rPr>
        <w:fldChar w:fldCharType="begin" w:fldLock="1"/>
      </w:r>
      <w:r>
        <w:rPr>
          <w:noProof/>
        </w:rPr>
        <w:instrText xml:space="preserve"> PAGEREF _Toc155283300 \h </w:instrText>
      </w:r>
      <w:r>
        <w:rPr>
          <w:noProof/>
        </w:rPr>
      </w:r>
      <w:r>
        <w:rPr>
          <w:noProof/>
        </w:rPr>
        <w:fldChar w:fldCharType="separate"/>
      </w:r>
      <w:r>
        <w:rPr>
          <w:noProof/>
        </w:rPr>
        <w:t>219</w:t>
      </w:r>
      <w:r>
        <w:rPr>
          <w:noProof/>
        </w:rPr>
        <w:fldChar w:fldCharType="end"/>
      </w:r>
    </w:p>
    <w:p w:rsidR="00B92B1D" w:rsidRPr="00131735" w:rsidRDefault="00B92B1D">
      <w:pPr>
        <w:pStyle w:val="TOC2"/>
        <w:rPr>
          <w:rFonts w:ascii="Calibri" w:hAnsi="Calibri"/>
          <w:noProof/>
          <w:kern w:val="2"/>
          <w:sz w:val="22"/>
          <w:szCs w:val="22"/>
          <w:lang w:eastAsia="en-GB"/>
        </w:rPr>
      </w:pPr>
      <w:r>
        <w:rPr>
          <w:noProof/>
        </w:rPr>
        <w:t>6.5</w:t>
      </w:r>
      <w:r w:rsidRPr="00131735">
        <w:rPr>
          <w:rFonts w:ascii="Calibri" w:hAnsi="Calibri"/>
          <w:noProof/>
          <w:kern w:val="2"/>
          <w:sz w:val="22"/>
          <w:szCs w:val="22"/>
          <w:lang w:eastAsia="en-GB"/>
        </w:rPr>
        <w:tab/>
      </w:r>
      <w:r>
        <w:rPr>
          <w:noProof/>
        </w:rPr>
        <w:t>MDT reporting in case of Logged MDT for NG-RAN</w:t>
      </w:r>
      <w:r>
        <w:rPr>
          <w:noProof/>
        </w:rPr>
        <w:tab/>
      </w:r>
      <w:r>
        <w:rPr>
          <w:noProof/>
        </w:rPr>
        <w:fldChar w:fldCharType="begin" w:fldLock="1"/>
      </w:r>
      <w:r>
        <w:rPr>
          <w:noProof/>
        </w:rPr>
        <w:instrText xml:space="preserve"> PAGEREF _Toc155283301 \h </w:instrText>
      </w:r>
      <w:r>
        <w:rPr>
          <w:noProof/>
        </w:rPr>
      </w:r>
      <w:r>
        <w:rPr>
          <w:noProof/>
        </w:rPr>
        <w:fldChar w:fldCharType="separate"/>
      </w:r>
      <w:r>
        <w:rPr>
          <w:noProof/>
        </w:rPr>
        <w:t>220</w:t>
      </w:r>
      <w:r>
        <w:rPr>
          <w:noProof/>
        </w:rPr>
        <w:fldChar w:fldCharType="end"/>
      </w:r>
    </w:p>
    <w:p w:rsidR="00B92B1D" w:rsidRPr="00131735" w:rsidRDefault="00B92B1D">
      <w:pPr>
        <w:pStyle w:val="TOC1"/>
        <w:rPr>
          <w:rFonts w:ascii="Calibri" w:hAnsi="Calibri"/>
          <w:noProof/>
          <w:kern w:val="2"/>
          <w:szCs w:val="22"/>
          <w:lang w:eastAsia="en-GB"/>
        </w:rPr>
      </w:pPr>
      <w:r>
        <w:rPr>
          <w:noProof/>
        </w:rPr>
        <w:t>7</w:t>
      </w:r>
      <w:r w:rsidRPr="00131735">
        <w:rPr>
          <w:rFonts w:ascii="Calibri" w:hAnsi="Calibri"/>
          <w:noProof/>
          <w:kern w:val="2"/>
          <w:szCs w:val="22"/>
          <w:lang w:eastAsia="en-GB"/>
        </w:rPr>
        <w:tab/>
      </w:r>
      <w:r>
        <w:rPr>
          <w:noProof/>
        </w:rPr>
        <w:t>Trace reporting</w:t>
      </w:r>
      <w:r>
        <w:rPr>
          <w:noProof/>
        </w:rPr>
        <w:tab/>
      </w:r>
      <w:r>
        <w:rPr>
          <w:noProof/>
        </w:rPr>
        <w:fldChar w:fldCharType="begin" w:fldLock="1"/>
      </w:r>
      <w:r>
        <w:rPr>
          <w:noProof/>
        </w:rPr>
        <w:instrText xml:space="preserve"> PAGEREF _Toc155283302 \h </w:instrText>
      </w:r>
      <w:r>
        <w:rPr>
          <w:noProof/>
        </w:rPr>
      </w:r>
      <w:r>
        <w:rPr>
          <w:noProof/>
        </w:rPr>
        <w:fldChar w:fldCharType="separate"/>
      </w:r>
      <w:r>
        <w:rPr>
          <w:noProof/>
        </w:rPr>
        <w:t>221</w:t>
      </w:r>
      <w:r>
        <w:rPr>
          <w:noProof/>
        </w:rPr>
        <w:fldChar w:fldCharType="end"/>
      </w:r>
    </w:p>
    <w:p w:rsidR="00B92B1D" w:rsidRPr="00131735" w:rsidRDefault="00B92B1D">
      <w:pPr>
        <w:pStyle w:val="TOC2"/>
        <w:rPr>
          <w:rFonts w:ascii="Calibri" w:hAnsi="Calibri"/>
          <w:noProof/>
          <w:kern w:val="2"/>
          <w:sz w:val="22"/>
          <w:szCs w:val="22"/>
          <w:lang w:eastAsia="en-GB"/>
        </w:rPr>
      </w:pPr>
      <w:r>
        <w:rPr>
          <w:noProof/>
        </w:rPr>
        <w:t>7.1</w:t>
      </w:r>
      <w:r w:rsidRPr="00131735">
        <w:rPr>
          <w:rFonts w:ascii="Calibri" w:hAnsi="Calibri"/>
          <w:noProof/>
          <w:kern w:val="2"/>
          <w:sz w:val="22"/>
          <w:szCs w:val="22"/>
          <w:lang w:eastAsia="en-GB"/>
        </w:rPr>
        <w:tab/>
      </w:r>
      <w:r>
        <w:rPr>
          <w:noProof/>
        </w:rPr>
        <w:t>Single operator case</w:t>
      </w:r>
      <w:r>
        <w:rPr>
          <w:noProof/>
        </w:rPr>
        <w:tab/>
      </w:r>
      <w:r>
        <w:rPr>
          <w:noProof/>
        </w:rPr>
        <w:fldChar w:fldCharType="begin" w:fldLock="1"/>
      </w:r>
      <w:r>
        <w:rPr>
          <w:noProof/>
        </w:rPr>
        <w:instrText xml:space="preserve"> PAGEREF _Toc155283303 \h </w:instrText>
      </w:r>
      <w:r>
        <w:rPr>
          <w:noProof/>
        </w:rPr>
      </w:r>
      <w:r>
        <w:rPr>
          <w:noProof/>
        </w:rPr>
        <w:fldChar w:fldCharType="separate"/>
      </w:r>
      <w:r>
        <w:rPr>
          <w:noProof/>
        </w:rPr>
        <w:t>221</w:t>
      </w:r>
      <w:r>
        <w:rPr>
          <w:noProof/>
        </w:rPr>
        <w:fldChar w:fldCharType="end"/>
      </w:r>
    </w:p>
    <w:p w:rsidR="00B92B1D" w:rsidRPr="00131735" w:rsidRDefault="00B92B1D">
      <w:pPr>
        <w:pStyle w:val="TOC3"/>
        <w:rPr>
          <w:rFonts w:ascii="Calibri" w:hAnsi="Calibri"/>
          <w:noProof/>
          <w:kern w:val="2"/>
          <w:sz w:val="22"/>
          <w:szCs w:val="22"/>
          <w:lang w:eastAsia="en-GB"/>
        </w:rPr>
      </w:pPr>
      <w:r>
        <w:rPr>
          <w:noProof/>
        </w:rPr>
        <w:t>7.1.1</w:t>
      </w:r>
      <w:r w:rsidRPr="00131735">
        <w:rPr>
          <w:rFonts w:ascii="Calibri" w:hAnsi="Calibri"/>
          <w:noProof/>
          <w:kern w:val="2"/>
          <w:sz w:val="22"/>
          <w:szCs w:val="22"/>
          <w:lang w:eastAsia="en-GB"/>
        </w:rPr>
        <w:tab/>
      </w:r>
      <w:r>
        <w:rPr>
          <w:noProof/>
        </w:rPr>
        <w:t>File-based trace reporting in single operator case</w:t>
      </w:r>
      <w:r>
        <w:rPr>
          <w:noProof/>
        </w:rPr>
        <w:tab/>
      </w:r>
      <w:r>
        <w:rPr>
          <w:noProof/>
        </w:rPr>
        <w:fldChar w:fldCharType="begin" w:fldLock="1"/>
      </w:r>
      <w:r>
        <w:rPr>
          <w:noProof/>
        </w:rPr>
        <w:instrText xml:space="preserve"> PAGEREF _Toc155283304 \h </w:instrText>
      </w:r>
      <w:r>
        <w:rPr>
          <w:noProof/>
        </w:rPr>
      </w:r>
      <w:r>
        <w:rPr>
          <w:noProof/>
        </w:rPr>
        <w:fldChar w:fldCharType="separate"/>
      </w:r>
      <w:r>
        <w:rPr>
          <w:noProof/>
        </w:rPr>
        <w:t>221</w:t>
      </w:r>
      <w:r>
        <w:rPr>
          <w:noProof/>
        </w:rPr>
        <w:fldChar w:fldCharType="end"/>
      </w:r>
    </w:p>
    <w:p w:rsidR="00B92B1D" w:rsidRPr="00131735" w:rsidRDefault="00B92B1D">
      <w:pPr>
        <w:pStyle w:val="TOC3"/>
        <w:rPr>
          <w:rFonts w:ascii="Calibri" w:hAnsi="Calibri"/>
          <w:noProof/>
          <w:kern w:val="2"/>
          <w:sz w:val="22"/>
          <w:szCs w:val="22"/>
          <w:lang w:eastAsia="en-GB"/>
        </w:rPr>
      </w:pPr>
      <w:r>
        <w:rPr>
          <w:noProof/>
        </w:rPr>
        <w:t>7.1.2</w:t>
      </w:r>
      <w:r w:rsidRPr="00131735">
        <w:rPr>
          <w:rFonts w:ascii="Calibri" w:hAnsi="Calibri"/>
          <w:noProof/>
          <w:kern w:val="2"/>
          <w:sz w:val="22"/>
          <w:szCs w:val="22"/>
          <w:lang w:eastAsia="en-GB"/>
        </w:rPr>
        <w:tab/>
      </w:r>
      <w:r>
        <w:rPr>
          <w:noProof/>
        </w:rPr>
        <w:t>Streaming trace reporting in single operator case</w:t>
      </w:r>
      <w:r>
        <w:rPr>
          <w:noProof/>
        </w:rPr>
        <w:tab/>
      </w:r>
      <w:r>
        <w:rPr>
          <w:noProof/>
        </w:rPr>
        <w:fldChar w:fldCharType="begin" w:fldLock="1"/>
      </w:r>
      <w:r>
        <w:rPr>
          <w:noProof/>
        </w:rPr>
        <w:instrText xml:space="preserve"> PAGEREF _Toc155283305 \h </w:instrText>
      </w:r>
      <w:r>
        <w:rPr>
          <w:noProof/>
        </w:rPr>
      </w:r>
      <w:r>
        <w:rPr>
          <w:noProof/>
        </w:rPr>
        <w:fldChar w:fldCharType="separate"/>
      </w:r>
      <w:r>
        <w:rPr>
          <w:noProof/>
        </w:rPr>
        <w:t>222</w:t>
      </w:r>
      <w:r>
        <w:rPr>
          <w:noProof/>
        </w:rPr>
        <w:fldChar w:fldCharType="end"/>
      </w:r>
    </w:p>
    <w:p w:rsidR="00B92B1D" w:rsidRPr="00131735" w:rsidRDefault="00B92B1D">
      <w:pPr>
        <w:pStyle w:val="TOC2"/>
        <w:rPr>
          <w:rFonts w:ascii="Calibri" w:hAnsi="Calibri"/>
          <w:noProof/>
          <w:kern w:val="2"/>
          <w:sz w:val="22"/>
          <w:szCs w:val="22"/>
          <w:lang w:eastAsia="en-GB"/>
        </w:rPr>
      </w:pPr>
      <w:r>
        <w:rPr>
          <w:noProof/>
        </w:rPr>
        <w:t>7.2</w:t>
      </w:r>
      <w:r w:rsidRPr="00131735">
        <w:rPr>
          <w:rFonts w:ascii="Calibri" w:hAnsi="Calibri"/>
          <w:noProof/>
          <w:kern w:val="2"/>
          <w:sz w:val="22"/>
          <w:szCs w:val="22"/>
          <w:lang w:eastAsia="en-GB"/>
        </w:rPr>
        <w:tab/>
      </w:r>
      <w:r>
        <w:rPr>
          <w:noProof/>
        </w:rPr>
        <w:t>Shared network case for Participating Operator</w:t>
      </w:r>
      <w:r>
        <w:rPr>
          <w:noProof/>
        </w:rPr>
        <w:tab/>
      </w:r>
      <w:r>
        <w:rPr>
          <w:noProof/>
        </w:rPr>
        <w:fldChar w:fldCharType="begin" w:fldLock="1"/>
      </w:r>
      <w:r>
        <w:rPr>
          <w:noProof/>
        </w:rPr>
        <w:instrText xml:space="preserve"> PAGEREF _Toc155283306 \h </w:instrText>
      </w:r>
      <w:r>
        <w:rPr>
          <w:noProof/>
        </w:rPr>
      </w:r>
      <w:r>
        <w:rPr>
          <w:noProof/>
        </w:rPr>
        <w:fldChar w:fldCharType="separate"/>
      </w:r>
      <w:r>
        <w:rPr>
          <w:noProof/>
        </w:rPr>
        <w:t>223</w:t>
      </w:r>
      <w:r>
        <w:rPr>
          <w:noProof/>
        </w:rPr>
        <w:fldChar w:fldCharType="end"/>
      </w:r>
    </w:p>
    <w:p w:rsidR="00B92B1D" w:rsidRPr="00131735" w:rsidRDefault="00B92B1D">
      <w:pPr>
        <w:pStyle w:val="TOC3"/>
        <w:rPr>
          <w:rFonts w:ascii="Calibri" w:hAnsi="Calibri"/>
          <w:noProof/>
          <w:kern w:val="2"/>
          <w:sz w:val="22"/>
          <w:szCs w:val="22"/>
          <w:lang w:eastAsia="en-GB"/>
        </w:rPr>
      </w:pPr>
      <w:r>
        <w:rPr>
          <w:noProof/>
        </w:rPr>
        <w:t>7.2.1</w:t>
      </w:r>
      <w:r w:rsidRPr="00131735">
        <w:rPr>
          <w:rFonts w:ascii="Calibri" w:hAnsi="Calibri"/>
          <w:noProof/>
          <w:kern w:val="2"/>
          <w:sz w:val="22"/>
          <w:szCs w:val="22"/>
          <w:lang w:eastAsia="en-GB"/>
        </w:rPr>
        <w:tab/>
      </w:r>
      <w:r>
        <w:rPr>
          <w:noProof/>
        </w:rPr>
        <w:t>File-based trace reporting in shared network case for Participating Operator</w:t>
      </w:r>
      <w:r>
        <w:rPr>
          <w:noProof/>
        </w:rPr>
        <w:tab/>
      </w:r>
      <w:r>
        <w:rPr>
          <w:noProof/>
        </w:rPr>
        <w:fldChar w:fldCharType="begin" w:fldLock="1"/>
      </w:r>
      <w:r>
        <w:rPr>
          <w:noProof/>
        </w:rPr>
        <w:instrText xml:space="preserve"> PAGEREF _Toc155283307 \h </w:instrText>
      </w:r>
      <w:r>
        <w:rPr>
          <w:noProof/>
        </w:rPr>
      </w:r>
      <w:r>
        <w:rPr>
          <w:noProof/>
        </w:rPr>
        <w:fldChar w:fldCharType="separate"/>
      </w:r>
      <w:r>
        <w:rPr>
          <w:noProof/>
        </w:rPr>
        <w:t>223</w:t>
      </w:r>
      <w:r>
        <w:rPr>
          <w:noProof/>
        </w:rPr>
        <w:fldChar w:fldCharType="end"/>
      </w:r>
    </w:p>
    <w:p w:rsidR="00B92B1D" w:rsidRPr="00131735" w:rsidRDefault="00B92B1D">
      <w:pPr>
        <w:pStyle w:val="TOC3"/>
        <w:rPr>
          <w:rFonts w:ascii="Calibri" w:hAnsi="Calibri"/>
          <w:noProof/>
          <w:kern w:val="2"/>
          <w:sz w:val="22"/>
          <w:szCs w:val="22"/>
          <w:lang w:eastAsia="en-GB"/>
        </w:rPr>
      </w:pPr>
      <w:r>
        <w:rPr>
          <w:noProof/>
        </w:rPr>
        <w:t>7.2.2</w:t>
      </w:r>
      <w:r w:rsidRPr="00131735">
        <w:rPr>
          <w:rFonts w:ascii="Calibri" w:hAnsi="Calibri"/>
          <w:noProof/>
          <w:kern w:val="2"/>
          <w:sz w:val="22"/>
          <w:szCs w:val="22"/>
          <w:lang w:eastAsia="en-GB"/>
        </w:rPr>
        <w:tab/>
      </w:r>
      <w:r>
        <w:rPr>
          <w:noProof/>
        </w:rPr>
        <w:t>Streaming trace reporting in shared network case for Participating Operator</w:t>
      </w:r>
      <w:r>
        <w:rPr>
          <w:noProof/>
        </w:rPr>
        <w:tab/>
      </w:r>
      <w:r>
        <w:rPr>
          <w:noProof/>
        </w:rPr>
        <w:fldChar w:fldCharType="begin" w:fldLock="1"/>
      </w:r>
      <w:r>
        <w:rPr>
          <w:noProof/>
        </w:rPr>
        <w:instrText xml:space="preserve"> PAGEREF _Toc155283308 \h </w:instrText>
      </w:r>
      <w:r>
        <w:rPr>
          <w:noProof/>
        </w:rPr>
      </w:r>
      <w:r>
        <w:rPr>
          <w:noProof/>
        </w:rPr>
        <w:fldChar w:fldCharType="separate"/>
      </w:r>
      <w:r>
        <w:rPr>
          <w:noProof/>
        </w:rPr>
        <w:t>224</w:t>
      </w:r>
      <w:r>
        <w:rPr>
          <w:noProof/>
        </w:rPr>
        <w:fldChar w:fldCharType="end"/>
      </w:r>
    </w:p>
    <w:p w:rsidR="00B92B1D" w:rsidRPr="00131735" w:rsidRDefault="00B92B1D">
      <w:pPr>
        <w:pStyle w:val="TOC1"/>
        <w:rPr>
          <w:rFonts w:ascii="Calibri" w:hAnsi="Calibri"/>
          <w:noProof/>
          <w:kern w:val="2"/>
          <w:szCs w:val="22"/>
          <w:lang w:eastAsia="en-GB"/>
        </w:rPr>
      </w:pPr>
      <w:r>
        <w:rPr>
          <w:noProof/>
        </w:rPr>
        <w:t>8</w:t>
      </w:r>
      <w:r w:rsidRPr="00131735">
        <w:rPr>
          <w:rFonts w:ascii="Calibri" w:hAnsi="Calibri"/>
          <w:noProof/>
          <w:kern w:val="2"/>
          <w:szCs w:val="22"/>
          <w:lang w:eastAsia="en-GB"/>
        </w:rPr>
        <w:tab/>
      </w:r>
      <w:r>
        <w:rPr>
          <w:noProof/>
        </w:rPr>
        <w:t>RLF Reporting</w:t>
      </w:r>
      <w:r>
        <w:rPr>
          <w:noProof/>
        </w:rPr>
        <w:tab/>
      </w:r>
      <w:r>
        <w:rPr>
          <w:noProof/>
        </w:rPr>
        <w:fldChar w:fldCharType="begin" w:fldLock="1"/>
      </w:r>
      <w:r>
        <w:rPr>
          <w:noProof/>
        </w:rPr>
        <w:instrText xml:space="preserve"> PAGEREF _Toc155283309 \h </w:instrText>
      </w:r>
      <w:r>
        <w:rPr>
          <w:noProof/>
        </w:rPr>
      </w:r>
      <w:r>
        <w:rPr>
          <w:noProof/>
        </w:rPr>
        <w:fldChar w:fldCharType="separate"/>
      </w:r>
      <w:r>
        <w:rPr>
          <w:noProof/>
        </w:rPr>
        <w:t>225</w:t>
      </w:r>
      <w:r>
        <w:rPr>
          <w:noProof/>
        </w:rPr>
        <w:fldChar w:fldCharType="end"/>
      </w:r>
    </w:p>
    <w:p w:rsidR="00B92B1D" w:rsidRPr="00131735" w:rsidRDefault="00B92B1D">
      <w:pPr>
        <w:pStyle w:val="TOC1"/>
        <w:rPr>
          <w:rFonts w:ascii="Calibri" w:hAnsi="Calibri"/>
          <w:noProof/>
          <w:kern w:val="2"/>
          <w:szCs w:val="22"/>
          <w:lang w:eastAsia="en-GB"/>
        </w:rPr>
      </w:pPr>
      <w:r>
        <w:rPr>
          <w:noProof/>
        </w:rPr>
        <w:t>9</w:t>
      </w:r>
      <w:r w:rsidRPr="00131735">
        <w:rPr>
          <w:rFonts w:ascii="Calibri" w:hAnsi="Calibri"/>
          <w:noProof/>
          <w:kern w:val="2"/>
          <w:szCs w:val="22"/>
          <w:lang w:eastAsia="en-GB"/>
        </w:rPr>
        <w:tab/>
      </w:r>
      <w:r>
        <w:rPr>
          <w:noProof/>
        </w:rPr>
        <w:t>RCEF Reporting</w:t>
      </w:r>
      <w:r>
        <w:rPr>
          <w:noProof/>
        </w:rPr>
        <w:tab/>
      </w:r>
      <w:r>
        <w:rPr>
          <w:noProof/>
        </w:rPr>
        <w:fldChar w:fldCharType="begin" w:fldLock="1"/>
      </w:r>
      <w:r>
        <w:rPr>
          <w:noProof/>
        </w:rPr>
        <w:instrText xml:space="preserve"> PAGEREF _Toc155283310 \h </w:instrText>
      </w:r>
      <w:r>
        <w:rPr>
          <w:noProof/>
        </w:rPr>
      </w:r>
      <w:r>
        <w:rPr>
          <w:noProof/>
        </w:rPr>
        <w:fldChar w:fldCharType="separate"/>
      </w:r>
      <w:r>
        <w:rPr>
          <w:noProof/>
        </w:rPr>
        <w:t>225</w:t>
      </w:r>
      <w:r>
        <w:rPr>
          <w:noProof/>
        </w:rPr>
        <w:fldChar w:fldCharType="end"/>
      </w:r>
    </w:p>
    <w:p w:rsidR="00B92B1D" w:rsidRPr="00131735" w:rsidRDefault="00B92B1D">
      <w:pPr>
        <w:pStyle w:val="TOC1"/>
        <w:rPr>
          <w:rFonts w:ascii="Calibri" w:hAnsi="Calibri"/>
          <w:noProof/>
          <w:kern w:val="2"/>
          <w:szCs w:val="22"/>
          <w:lang w:eastAsia="en-GB"/>
        </w:rPr>
      </w:pPr>
      <w:r>
        <w:rPr>
          <w:noProof/>
        </w:rPr>
        <w:t>10</w:t>
      </w:r>
      <w:r w:rsidRPr="00131735">
        <w:rPr>
          <w:rFonts w:ascii="Calibri" w:hAnsi="Calibri"/>
          <w:noProof/>
          <w:kern w:val="2"/>
          <w:szCs w:val="22"/>
          <w:lang w:eastAsia="en-GB"/>
        </w:rPr>
        <w:tab/>
      </w:r>
      <w:r>
        <w:rPr>
          <w:noProof/>
        </w:rPr>
        <w:t>Metric identifier</w:t>
      </w:r>
      <w:r>
        <w:rPr>
          <w:noProof/>
        </w:rPr>
        <w:tab/>
      </w:r>
      <w:r>
        <w:rPr>
          <w:noProof/>
        </w:rPr>
        <w:fldChar w:fldCharType="begin" w:fldLock="1"/>
      </w:r>
      <w:r>
        <w:rPr>
          <w:noProof/>
        </w:rPr>
        <w:instrText xml:space="preserve"> PAGEREF _Toc155283311 \h </w:instrText>
      </w:r>
      <w:r>
        <w:rPr>
          <w:noProof/>
        </w:rPr>
      </w:r>
      <w:r>
        <w:rPr>
          <w:noProof/>
        </w:rPr>
        <w:fldChar w:fldCharType="separate"/>
      </w:r>
      <w:r>
        <w:rPr>
          <w:noProof/>
        </w:rPr>
        <w:t>225</w:t>
      </w:r>
      <w:r>
        <w:rPr>
          <w:noProof/>
        </w:rPr>
        <w:fldChar w:fldCharType="end"/>
      </w:r>
    </w:p>
    <w:p w:rsidR="00B92B1D" w:rsidRPr="00131735" w:rsidRDefault="00B92B1D">
      <w:pPr>
        <w:pStyle w:val="TOC2"/>
        <w:rPr>
          <w:rFonts w:ascii="Calibri" w:hAnsi="Calibri"/>
          <w:noProof/>
          <w:kern w:val="2"/>
          <w:sz w:val="22"/>
          <w:szCs w:val="22"/>
          <w:lang w:eastAsia="en-GB"/>
        </w:rPr>
      </w:pPr>
      <w:r>
        <w:rPr>
          <w:noProof/>
        </w:rPr>
        <w:t>10.1</w:t>
      </w:r>
      <w:r w:rsidRPr="00131735">
        <w:rPr>
          <w:rFonts w:ascii="Calibri" w:hAnsi="Calibri"/>
          <w:noProof/>
          <w:kern w:val="2"/>
          <w:sz w:val="22"/>
          <w:szCs w:val="22"/>
          <w:lang w:eastAsia="en-GB"/>
        </w:rPr>
        <w:tab/>
      </w:r>
      <w:r>
        <w:rPr>
          <w:noProof/>
        </w:rPr>
        <w:t>General</w:t>
      </w:r>
      <w:r>
        <w:rPr>
          <w:noProof/>
        </w:rPr>
        <w:tab/>
      </w:r>
      <w:r>
        <w:rPr>
          <w:noProof/>
        </w:rPr>
        <w:fldChar w:fldCharType="begin" w:fldLock="1"/>
      </w:r>
      <w:r>
        <w:rPr>
          <w:noProof/>
        </w:rPr>
        <w:instrText xml:space="preserve"> PAGEREF _Toc155283312 \h </w:instrText>
      </w:r>
      <w:r>
        <w:rPr>
          <w:noProof/>
        </w:rPr>
      </w:r>
      <w:r>
        <w:rPr>
          <w:noProof/>
        </w:rPr>
        <w:fldChar w:fldCharType="separate"/>
      </w:r>
      <w:r>
        <w:rPr>
          <w:noProof/>
        </w:rPr>
        <w:t>225</w:t>
      </w:r>
      <w:r>
        <w:rPr>
          <w:noProof/>
        </w:rPr>
        <w:fldChar w:fldCharType="end"/>
      </w:r>
    </w:p>
    <w:p w:rsidR="00B92B1D" w:rsidRPr="00131735" w:rsidRDefault="00B92B1D">
      <w:pPr>
        <w:pStyle w:val="TOC2"/>
        <w:rPr>
          <w:rFonts w:ascii="Calibri" w:hAnsi="Calibri"/>
          <w:noProof/>
          <w:kern w:val="2"/>
          <w:sz w:val="22"/>
          <w:szCs w:val="22"/>
          <w:lang w:eastAsia="en-GB"/>
        </w:rPr>
      </w:pPr>
      <w:r>
        <w:rPr>
          <w:noProof/>
        </w:rPr>
        <w:t>10.2</w:t>
      </w:r>
      <w:r w:rsidRPr="00131735">
        <w:rPr>
          <w:rFonts w:ascii="Calibri" w:hAnsi="Calibri"/>
          <w:noProof/>
          <w:kern w:val="2"/>
          <w:sz w:val="22"/>
          <w:szCs w:val="22"/>
          <w:lang w:eastAsia="en-GB"/>
        </w:rPr>
        <w:tab/>
      </w:r>
      <w:r>
        <w:rPr>
          <w:noProof/>
        </w:rPr>
        <w:t>Immediate MDT</w:t>
      </w:r>
      <w:r>
        <w:rPr>
          <w:noProof/>
        </w:rPr>
        <w:tab/>
      </w:r>
      <w:r>
        <w:rPr>
          <w:noProof/>
        </w:rPr>
        <w:fldChar w:fldCharType="begin" w:fldLock="1"/>
      </w:r>
      <w:r>
        <w:rPr>
          <w:noProof/>
        </w:rPr>
        <w:instrText xml:space="preserve"> PAGEREF _Toc155283313 \h </w:instrText>
      </w:r>
      <w:r>
        <w:rPr>
          <w:noProof/>
        </w:rPr>
      </w:r>
      <w:r>
        <w:rPr>
          <w:noProof/>
        </w:rPr>
        <w:fldChar w:fldCharType="separate"/>
      </w:r>
      <w:r>
        <w:rPr>
          <w:noProof/>
        </w:rPr>
        <w:t>225</w:t>
      </w:r>
      <w:r>
        <w:rPr>
          <w:noProof/>
        </w:rPr>
        <w:fldChar w:fldCharType="end"/>
      </w:r>
    </w:p>
    <w:p w:rsidR="00B92B1D" w:rsidRPr="00131735" w:rsidRDefault="00B92B1D">
      <w:pPr>
        <w:pStyle w:val="TOC2"/>
        <w:rPr>
          <w:rFonts w:ascii="Calibri" w:hAnsi="Calibri"/>
          <w:noProof/>
          <w:kern w:val="2"/>
          <w:sz w:val="22"/>
          <w:szCs w:val="22"/>
          <w:lang w:eastAsia="en-GB"/>
        </w:rPr>
      </w:pPr>
      <w:r>
        <w:rPr>
          <w:noProof/>
        </w:rPr>
        <w:t>10.3</w:t>
      </w:r>
      <w:r w:rsidRPr="00131735">
        <w:rPr>
          <w:rFonts w:ascii="Calibri" w:hAnsi="Calibri"/>
          <w:noProof/>
          <w:kern w:val="2"/>
          <w:sz w:val="22"/>
          <w:szCs w:val="22"/>
          <w:lang w:eastAsia="en-GB"/>
        </w:rPr>
        <w:tab/>
      </w:r>
      <w:r>
        <w:rPr>
          <w:noProof/>
        </w:rPr>
        <w:t>Logged MDT and Logged MBSFN MDT</w:t>
      </w:r>
      <w:r>
        <w:rPr>
          <w:noProof/>
        </w:rPr>
        <w:tab/>
      </w:r>
      <w:r>
        <w:rPr>
          <w:noProof/>
        </w:rPr>
        <w:fldChar w:fldCharType="begin" w:fldLock="1"/>
      </w:r>
      <w:r>
        <w:rPr>
          <w:noProof/>
        </w:rPr>
        <w:instrText xml:space="preserve"> PAGEREF _Toc155283314 \h </w:instrText>
      </w:r>
      <w:r>
        <w:rPr>
          <w:noProof/>
        </w:rPr>
      </w:r>
      <w:r>
        <w:rPr>
          <w:noProof/>
        </w:rPr>
        <w:fldChar w:fldCharType="separate"/>
      </w:r>
      <w:r>
        <w:rPr>
          <w:noProof/>
        </w:rPr>
        <w:t>226</w:t>
      </w:r>
      <w:r>
        <w:rPr>
          <w:noProof/>
        </w:rPr>
        <w:fldChar w:fldCharType="end"/>
      </w:r>
    </w:p>
    <w:p w:rsidR="00B92B1D" w:rsidRPr="00131735" w:rsidRDefault="00B92B1D">
      <w:pPr>
        <w:pStyle w:val="TOC2"/>
        <w:rPr>
          <w:rFonts w:ascii="Calibri" w:hAnsi="Calibri"/>
          <w:noProof/>
          <w:kern w:val="2"/>
          <w:sz w:val="22"/>
          <w:szCs w:val="22"/>
          <w:lang w:eastAsia="en-GB"/>
        </w:rPr>
      </w:pPr>
      <w:r>
        <w:rPr>
          <w:noProof/>
        </w:rPr>
        <w:t>10.4</w:t>
      </w:r>
      <w:r w:rsidRPr="00131735">
        <w:rPr>
          <w:rFonts w:ascii="Calibri" w:hAnsi="Calibri"/>
          <w:noProof/>
          <w:kern w:val="2"/>
          <w:sz w:val="22"/>
          <w:szCs w:val="22"/>
          <w:lang w:eastAsia="en-GB"/>
        </w:rPr>
        <w:tab/>
      </w:r>
      <w:r>
        <w:rPr>
          <w:noProof/>
        </w:rPr>
        <w:t>Trace</w:t>
      </w:r>
      <w:r>
        <w:rPr>
          <w:noProof/>
        </w:rPr>
        <w:tab/>
      </w:r>
      <w:r>
        <w:rPr>
          <w:noProof/>
        </w:rPr>
        <w:fldChar w:fldCharType="begin" w:fldLock="1"/>
      </w:r>
      <w:r>
        <w:rPr>
          <w:noProof/>
        </w:rPr>
        <w:instrText xml:space="preserve"> PAGEREF _Toc155283315 \h </w:instrText>
      </w:r>
      <w:r>
        <w:rPr>
          <w:noProof/>
        </w:rPr>
      </w:r>
      <w:r>
        <w:rPr>
          <w:noProof/>
        </w:rPr>
        <w:fldChar w:fldCharType="separate"/>
      </w:r>
      <w:r>
        <w:rPr>
          <w:noProof/>
        </w:rPr>
        <w:t>226</w:t>
      </w:r>
      <w:r>
        <w:rPr>
          <w:noProof/>
        </w:rPr>
        <w:fldChar w:fldCharType="end"/>
      </w:r>
    </w:p>
    <w:p w:rsidR="00B92B1D" w:rsidRPr="00131735" w:rsidRDefault="00B92B1D">
      <w:pPr>
        <w:pStyle w:val="TOC2"/>
        <w:rPr>
          <w:rFonts w:ascii="Calibri" w:hAnsi="Calibri"/>
          <w:noProof/>
          <w:kern w:val="2"/>
          <w:sz w:val="22"/>
          <w:szCs w:val="22"/>
          <w:lang w:eastAsia="en-GB"/>
        </w:rPr>
      </w:pPr>
      <w:r>
        <w:rPr>
          <w:noProof/>
        </w:rPr>
        <w:t>10.5</w:t>
      </w:r>
      <w:r w:rsidRPr="00131735">
        <w:rPr>
          <w:rFonts w:ascii="Calibri" w:hAnsi="Calibri"/>
          <w:noProof/>
          <w:kern w:val="2"/>
          <w:sz w:val="22"/>
          <w:szCs w:val="22"/>
          <w:lang w:eastAsia="en-GB"/>
        </w:rPr>
        <w:tab/>
      </w:r>
      <w:r>
        <w:rPr>
          <w:noProof/>
        </w:rPr>
        <w:t>RLF report and RCEF report</w:t>
      </w:r>
      <w:r>
        <w:rPr>
          <w:noProof/>
        </w:rPr>
        <w:tab/>
      </w:r>
      <w:r>
        <w:rPr>
          <w:noProof/>
        </w:rPr>
        <w:fldChar w:fldCharType="begin" w:fldLock="1"/>
      </w:r>
      <w:r>
        <w:rPr>
          <w:noProof/>
        </w:rPr>
        <w:instrText xml:space="preserve"> PAGEREF _Toc155283316 \h </w:instrText>
      </w:r>
      <w:r>
        <w:rPr>
          <w:noProof/>
        </w:rPr>
      </w:r>
      <w:r>
        <w:rPr>
          <w:noProof/>
        </w:rPr>
        <w:fldChar w:fldCharType="separate"/>
      </w:r>
      <w:r>
        <w:rPr>
          <w:noProof/>
        </w:rPr>
        <w:t>226</w:t>
      </w:r>
      <w:r>
        <w:rPr>
          <w:noProof/>
        </w:rPr>
        <w:fldChar w:fldCharType="end"/>
      </w:r>
    </w:p>
    <w:p w:rsidR="00B92B1D" w:rsidRPr="00131735" w:rsidRDefault="00B92B1D" w:rsidP="00B92B1D">
      <w:pPr>
        <w:pStyle w:val="TOC8"/>
        <w:rPr>
          <w:rFonts w:ascii="Calibri" w:hAnsi="Calibri"/>
          <w:b w:val="0"/>
          <w:noProof/>
          <w:kern w:val="2"/>
          <w:szCs w:val="22"/>
          <w:lang w:eastAsia="en-GB"/>
        </w:rPr>
      </w:pPr>
      <w:r>
        <w:rPr>
          <w:noProof/>
        </w:rPr>
        <w:t xml:space="preserve">Annex </w:t>
      </w:r>
      <w:r>
        <w:rPr>
          <w:noProof/>
          <w:lang w:eastAsia="zh-CN"/>
        </w:rPr>
        <w:t>A</w:t>
      </w:r>
      <w:r>
        <w:rPr>
          <w:noProof/>
        </w:rPr>
        <w:t xml:space="preserve"> (normative):</w:t>
      </w:r>
      <w:r>
        <w:rPr>
          <w:noProof/>
          <w:lang w:eastAsia="zh-CN"/>
        </w:rPr>
        <w:t>Trace failure notification</w:t>
      </w:r>
      <w:r>
        <w:rPr>
          <w:noProof/>
        </w:rPr>
        <w:t xml:space="preserve"> </w:t>
      </w:r>
      <w:r>
        <w:rPr>
          <w:noProof/>
          <w:lang w:eastAsia="zh-CN"/>
        </w:rPr>
        <w:t>file</w:t>
      </w:r>
      <w:r>
        <w:rPr>
          <w:noProof/>
        </w:rPr>
        <w:t xml:space="preserve"> format</w:t>
      </w:r>
      <w:r>
        <w:rPr>
          <w:noProof/>
        </w:rPr>
        <w:tab/>
      </w:r>
      <w:r>
        <w:rPr>
          <w:noProof/>
        </w:rPr>
        <w:fldChar w:fldCharType="begin" w:fldLock="1"/>
      </w:r>
      <w:r>
        <w:rPr>
          <w:noProof/>
        </w:rPr>
        <w:instrText xml:space="preserve"> PAGEREF _Toc155283317 \h </w:instrText>
      </w:r>
      <w:r>
        <w:rPr>
          <w:noProof/>
        </w:rPr>
      </w:r>
      <w:r>
        <w:rPr>
          <w:noProof/>
        </w:rPr>
        <w:fldChar w:fldCharType="separate"/>
      </w:r>
      <w:r>
        <w:rPr>
          <w:noProof/>
        </w:rPr>
        <w:t>228</w:t>
      </w:r>
      <w:r>
        <w:rPr>
          <w:noProof/>
        </w:rPr>
        <w:fldChar w:fldCharType="end"/>
      </w:r>
    </w:p>
    <w:p w:rsidR="00B92B1D" w:rsidRPr="00131735" w:rsidRDefault="00B92B1D">
      <w:pPr>
        <w:pStyle w:val="TOC1"/>
        <w:rPr>
          <w:rFonts w:ascii="Calibri" w:hAnsi="Calibri"/>
          <w:noProof/>
          <w:kern w:val="2"/>
          <w:szCs w:val="22"/>
          <w:lang w:eastAsia="en-GB"/>
        </w:rPr>
      </w:pPr>
      <w:r>
        <w:rPr>
          <w:noProof/>
        </w:rPr>
        <w:t>A.1</w:t>
      </w:r>
      <w:r w:rsidRPr="00131735">
        <w:rPr>
          <w:rFonts w:ascii="Calibri" w:hAnsi="Calibri"/>
          <w:noProof/>
          <w:kern w:val="2"/>
          <w:szCs w:val="22"/>
          <w:lang w:eastAsia="en-GB"/>
        </w:rPr>
        <w:tab/>
      </w:r>
      <w:r>
        <w:rPr>
          <w:noProof/>
          <w:lang w:eastAsia="zh-CN"/>
        </w:rPr>
        <w:t>Global</w:t>
      </w:r>
      <w:r>
        <w:rPr>
          <w:noProof/>
        </w:rPr>
        <w:t xml:space="preserve"> structure</w:t>
      </w:r>
      <w:r>
        <w:rPr>
          <w:noProof/>
        </w:rPr>
        <w:tab/>
      </w:r>
      <w:r>
        <w:rPr>
          <w:noProof/>
        </w:rPr>
        <w:fldChar w:fldCharType="begin" w:fldLock="1"/>
      </w:r>
      <w:r>
        <w:rPr>
          <w:noProof/>
        </w:rPr>
        <w:instrText xml:space="preserve"> PAGEREF _Toc155283318 \h </w:instrText>
      </w:r>
      <w:r>
        <w:rPr>
          <w:noProof/>
        </w:rPr>
      </w:r>
      <w:r>
        <w:rPr>
          <w:noProof/>
        </w:rPr>
        <w:fldChar w:fldCharType="separate"/>
      </w:r>
      <w:r>
        <w:rPr>
          <w:noProof/>
        </w:rPr>
        <w:t>228</w:t>
      </w:r>
      <w:r>
        <w:rPr>
          <w:noProof/>
        </w:rPr>
        <w:fldChar w:fldCharType="end"/>
      </w:r>
    </w:p>
    <w:p w:rsidR="00B92B1D" w:rsidRPr="00131735" w:rsidRDefault="00B92B1D">
      <w:pPr>
        <w:pStyle w:val="TOC1"/>
        <w:rPr>
          <w:rFonts w:ascii="Calibri" w:hAnsi="Calibri"/>
          <w:noProof/>
          <w:kern w:val="2"/>
          <w:szCs w:val="22"/>
          <w:lang w:eastAsia="en-GB"/>
        </w:rPr>
      </w:pPr>
      <w:r>
        <w:rPr>
          <w:noProof/>
          <w:lang w:eastAsia="zh-CN"/>
        </w:rPr>
        <w:t>A</w:t>
      </w:r>
      <w:r>
        <w:rPr>
          <w:noProof/>
        </w:rPr>
        <w:t>.2</w:t>
      </w:r>
      <w:r w:rsidRPr="00131735">
        <w:rPr>
          <w:rFonts w:ascii="Calibri" w:hAnsi="Calibri"/>
          <w:noProof/>
          <w:kern w:val="2"/>
          <w:szCs w:val="22"/>
          <w:lang w:eastAsia="en-GB"/>
        </w:rPr>
        <w:tab/>
      </w:r>
      <w:r>
        <w:rPr>
          <w:noProof/>
        </w:rPr>
        <w:t xml:space="preserve">XML </w:t>
      </w:r>
      <w:r>
        <w:rPr>
          <w:noProof/>
          <w:lang w:eastAsia="zh-CN"/>
        </w:rPr>
        <w:t>elements</w:t>
      </w:r>
      <w:r>
        <w:rPr>
          <w:noProof/>
        </w:rPr>
        <w:t xml:space="preserve"> fileHeader and fileFooter</w:t>
      </w:r>
      <w:r>
        <w:rPr>
          <w:noProof/>
        </w:rPr>
        <w:tab/>
      </w:r>
      <w:r>
        <w:rPr>
          <w:noProof/>
        </w:rPr>
        <w:fldChar w:fldCharType="begin" w:fldLock="1"/>
      </w:r>
      <w:r>
        <w:rPr>
          <w:noProof/>
        </w:rPr>
        <w:instrText xml:space="preserve"> PAGEREF _Toc155283319 \h </w:instrText>
      </w:r>
      <w:r>
        <w:rPr>
          <w:noProof/>
        </w:rPr>
      </w:r>
      <w:r>
        <w:rPr>
          <w:noProof/>
        </w:rPr>
        <w:fldChar w:fldCharType="separate"/>
      </w:r>
      <w:r>
        <w:rPr>
          <w:noProof/>
        </w:rPr>
        <w:t>228</w:t>
      </w:r>
      <w:r>
        <w:rPr>
          <w:noProof/>
        </w:rPr>
        <w:fldChar w:fldCharType="end"/>
      </w:r>
    </w:p>
    <w:p w:rsidR="00B92B1D" w:rsidRPr="00131735" w:rsidRDefault="00B92B1D">
      <w:pPr>
        <w:pStyle w:val="TOC2"/>
        <w:rPr>
          <w:rFonts w:ascii="Calibri" w:hAnsi="Calibri"/>
          <w:noProof/>
          <w:kern w:val="2"/>
          <w:sz w:val="22"/>
          <w:szCs w:val="22"/>
          <w:lang w:eastAsia="en-GB"/>
        </w:rPr>
      </w:pPr>
      <w:r>
        <w:rPr>
          <w:noProof/>
          <w:lang w:eastAsia="zh-CN"/>
        </w:rPr>
        <w:t>A</w:t>
      </w:r>
      <w:r>
        <w:rPr>
          <w:noProof/>
        </w:rPr>
        <w:t>.2.1</w:t>
      </w:r>
      <w:r w:rsidRPr="00131735">
        <w:rPr>
          <w:rFonts w:ascii="Calibri" w:hAnsi="Calibri"/>
          <w:noProof/>
          <w:kern w:val="2"/>
          <w:sz w:val="22"/>
          <w:szCs w:val="22"/>
          <w:lang w:eastAsia="en-GB"/>
        </w:rPr>
        <w:tab/>
      </w:r>
      <w:r>
        <w:rPr>
          <w:noProof/>
        </w:rPr>
        <w:t xml:space="preserve">XML elements </w:t>
      </w:r>
      <w:r w:rsidRPr="00550FE4">
        <w:rPr>
          <w:rFonts w:ascii="Courier New" w:hAnsi="Courier New"/>
          <w:noProof/>
        </w:rPr>
        <w:t>fileHeader</w:t>
      </w:r>
      <w:r>
        <w:rPr>
          <w:noProof/>
        </w:rPr>
        <w:tab/>
      </w:r>
      <w:r>
        <w:rPr>
          <w:noProof/>
        </w:rPr>
        <w:fldChar w:fldCharType="begin" w:fldLock="1"/>
      </w:r>
      <w:r>
        <w:rPr>
          <w:noProof/>
        </w:rPr>
        <w:instrText xml:space="preserve"> PAGEREF _Toc155283320 \h </w:instrText>
      </w:r>
      <w:r>
        <w:rPr>
          <w:noProof/>
        </w:rPr>
      </w:r>
      <w:r>
        <w:rPr>
          <w:noProof/>
        </w:rPr>
        <w:fldChar w:fldCharType="separate"/>
      </w:r>
      <w:r>
        <w:rPr>
          <w:noProof/>
        </w:rPr>
        <w:t>228</w:t>
      </w:r>
      <w:r>
        <w:rPr>
          <w:noProof/>
        </w:rPr>
        <w:fldChar w:fldCharType="end"/>
      </w:r>
    </w:p>
    <w:p w:rsidR="00B92B1D" w:rsidRPr="00131735" w:rsidRDefault="00B92B1D">
      <w:pPr>
        <w:pStyle w:val="TOC2"/>
        <w:rPr>
          <w:rFonts w:ascii="Calibri" w:hAnsi="Calibri"/>
          <w:noProof/>
          <w:kern w:val="2"/>
          <w:sz w:val="22"/>
          <w:szCs w:val="22"/>
          <w:lang w:eastAsia="en-GB"/>
        </w:rPr>
      </w:pPr>
      <w:r>
        <w:rPr>
          <w:noProof/>
          <w:lang w:eastAsia="zh-CN"/>
        </w:rPr>
        <w:t>A</w:t>
      </w:r>
      <w:r>
        <w:rPr>
          <w:noProof/>
        </w:rPr>
        <w:t>.2.2</w:t>
      </w:r>
      <w:r w:rsidRPr="00131735">
        <w:rPr>
          <w:rFonts w:ascii="Calibri" w:hAnsi="Calibri"/>
          <w:noProof/>
          <w:kern w:val="2"/>
          <w:sz w:val="22"/>
          <w:szCs w:val="22"/>
          <w:lang w:eastAsia="en-GB"/>
        </w:rPr>
        <w:tab/>
      </w:r>
      <w:r>
        <w:rPr>
          <w:noProof/>
        </w:rPr>
        <w:t xml:space="preserve">XML element </w:t>
      </w:r>
      <w:r w:rsidRPr="00550FE4">
        <w:rPr>
          <w:rFonts w:ascii="Courier New" w:hAnsi="Courier New"/>
          <w:noProof/>
        </w:rPr>
        <w:t>fileFooter</w:t>
      </w:r>
      <w:r>
        <w:rPr>
          <w:noProof/>
        </w:rPr>
        <w:tab/>
      </w:r>
      <w:r>
        <w:rPr>
          <w:noProof/>
        </w:rPr>
        <w:fldChar w:fldCharType="begin" w:fldLock="1"/>
      </w:r>
      <w:r>
        <w:rPr>
          <w:noProof/>
        </w:rPr>
        <w:instrText xml:space="preserve"> PAGEREF _Toc155283321 \h </w:instrText>
      </w:r>
      <w:r>
        <w:rPr>
          <w:noProof/>
        </w:rPr>
      </w:r>
      <w:r>
        <w:rPr>
          <w:noProof/>
        </w:rPr>
        <w:fldChar w:fldCharType="separate"/>
      </w:r>
      <w:r>
        <w:rPr>
          <w:noProof/>
        </w:rPr>
        <w:t>228</w:t>
      </w:r>
      <w:r>
        <w:rPr>
          <w:noProof/>
        </w:rPr>
        <w:fldChar w:fldCharType="end"/>
      </w:r>
    </w:p>
    <w:p w:rsidR="00B92B1D" w:rsidRPr="00131735" w:rsidRDefault="00B92B1D">
      <w:pPr>
        <w:pStyle w:val="TOC1"/>
        <w:rPr>
          <w:rFonts w:ascii="Calibri" w:hAnsi="Calibri"/>
          <w:noProof/>
          <w:kern w:val="2"/>
          <w:szCs w:val="22"/>
          <w:lang w:eastAsia="en-GB"/>
        </w:rPr>
      </w:pPr>
      <w:r>
        <w:rPr>
          <w:noProof/>
          <w:lang w:eastAsia="zh-CN"/>
        </w:rPr>
        <w:t>A</w:t>
      </w:r>
      <w:r>
        <w:rPr>
          <w:noProof/>
        </w:rPr>
        <w:t>.3</w:t>
      </w:r>
      <w:r w:rsidRPr="00131735">
        <w:rPr>
          <w:rFonts w:ascii="Calibri" w:hAnsi="Calibri"/>
          <w:noProof/>
          <w:kern w:val="2"/>
          <w:szCs w:val="22"/>
          <w:lang w:eastAsia="en-GB"/>
        </w:rPr>
        <w:tab/>
      </w:r>
      <w:r>
        <w:rPr>
          <w:noProof/>
          <w:lang w:eastAsia="zh-CN"/>
        </w:rPr>
        <w:t>Trace failure notification</w:t>
      </w:r>
      <w:r>
        <w:rPr>
          <w:noProof/>
        </w:rPr>
        <w:t xml:space="preserve"> specific XML elements</w:t>
      </w:r>
      <w:r>
        <w:rPr>
          <w:noProof/>
        </w:rPr>
        <w:tab/>
      </w:r>
      <w:r>
        <w:rPr>
          <w:noProof/>
        </w:rPr>
        <w:fldChar w:fldCharType="begin" w:fldLock="1"/>
      </w:r>
      <w:r>
        <w:rPr>
          <w:noProof/>
        </w:rPr>
        <w:instrText xml:space="preserve"> PAGEREF _Toc155283322 \h </w:instrText>
      </w:r>
      <w:r>
        <w:rPr>
          <w:noProof/>
        </w:rPr>
      </w:r>
      <w:r>
        <w:rPr>
          <w:noProof/>
        </w:rPr>
        <w:fldChar w:fldCharType="separate"/>
      </w:r>
      <w:r>
        <w:rPr>
          <w:noProof/>
        </w:rPr>
        <w:t>228</w:t>
      </w:r>
      <w:r>
        <w:rPr>
          <w:noProof/>
        </w:rPr>
        <w:fldChar w:fldCharType="end"/>
      </w:r>
    </w:p>
    <w:p w:rsidR="00B92B1D" w:rsidRPr="00131735" w:rsidRDefault="00B92B1D">
      <w:pPr>
        <w:pStyle w:val="TOC1"/>
        <w:rPr>
          <w:rFonts w:ascii="Calibri" w:hAnsi="Calibri"/>
          <w:noProof/>
          <w:kern w:val="2"/>
          <w:szCs w:val="22"/>
          <w:lang w:eastAsia="en-GB"/>
        </w:rPr>
      </w:pPr>
      <w:r>
        <w:rPr>
          <w:noProof/>
          <w:lang w:eastAsia="zh-CN"/>
        </w:rPr>
        <w:t>A</w:t>
      </w:r>
      <w:r>
        <w:rPr>
          <w:noProof/>
        </w:rPr>
        <w:t>.4</w:t>
      </w:r>
      <w:r w:rsidRPr="00131735">
        <w:rPr>
          <w:rFonts w:ascii="Calibri" w:hAnsi="Calibri"/>
          <w:noProof/>
          <w:kern w:val="2"/>
          <w:szCs w:val="22"/>
          <w:lang w:eastAsia="en-GB"/>
        </w:rPr>
        <w:tab/>
      </w:r>
      <w:r>
        <w:rPr>
          <w:noProof/>
        </w:rPr>
        <w:t xml:space="preserve">Trace </w:t>
      </w:r>
      <w:r>
        <w:rPr>
          <w:noProof/>
          <w:lang w:eastAsia="zh-CN"/>
        </w:rPr>
        <w:t>IRP</w:t>
      </w:r>
      <w:r>
        <w:rPr>
          <w:noProof/>
        </w:rPr>
        <w:t xml:space="preserve"> XML File Name Conventions</w:t>
      </w:r>
      <w:r>
        <w:rPr>
          <w:noProof/>
        </w:rPr>
        <w:tab/>
      </w:r>
      <w:r>
        <w:rPr>
          <w:noProof/>
        </w:rPr>
        <w:fldChar w:fldCharType="begin" w:fldLock="1"/>
      </w:r>
      <w:r>
        <w:rPr>
          <w:noProof/>
        </w:rPr>
        <w:instrText xml:space="preserve"> PAGEREF _Toc155283323 \h </w:instrText>
      </w:r>
      <w:r>
        <w:rPr>
          <w:noProof/>
        </w:rPr>
      </w:r>
      <w:r>
        <w:rPr>
          <w:noProof/>
        </w:rPr>
        <w:fldChar w:fldCharType="separate"/>
      </w:r>
      <w:r>
        <w:rPr>
          <w:noProof/>
        </w:rPr>
        <w:t>228</w:t>
      </w:r>
      <w:r>
        <w:rPr>
          <w:noProof/>
        </w:rPr>
        <w:fldChar w:fldCharType="end"/>
      </w:r>
    </w:p>
    <w:p w:rsidR="00B92B1D" w:rsidRPr="00131735" w:rsidRDefault="00B92B1D">
      <w:pPr>
        <w:pStyle w:val="TOC1"/>
        <w:rPr>
          <w:rFonts w:ascii="Calibri" w:hAnsi="Calibri"/>
          <w:noProof/>
          <w:kern w:val="2"/>
          <w:szCs w:val="22"/>
          <w:lang w:eastAsia="en-GB"/>
        </w:rPr>
      </w:pPr>
      <w:r>
        <w:rPr>
          <w:noProof/>
          <w:lang w:eastAsia="zh-CN"/>
        </w:rPr>
        <w:t>A.5</w:t>
      </w:r>
      <w:r w:rsidRPr="00131735">
        <w:rPr>
          <w:rFonts w:ascii="Calibri" w:hAnsi="Calibri"/>
          <w:noProof/>
          <w:kern w:val="2"/>
          <w:szCs w:val="22"/>
          <w:lang w:eastAsia="en-GB"/>
        </w:rPr>
        <w:tab/>
      </w:r>
      <w:r>
        <w:rPr>
          <w:noProof/>
          <w:lang w:eastAsia="zh-CN"/>
        </w:rPr>
        <w:t>Trace failure notification</w:t>
      </w:r>
      <w:r>
        <w:rPr>
          <w:noProof/>
        </w:rPr>
        <w:t xml:space="preserve"> </w:t>
      </w:r>
      <w:r>
        <w:rPr>
          <w:noProof/>
          <w:lang w:eastAsia="zh-CN"/>
        </w:rPr>
        <w:t>file</w:t>
      </w:r>
      <w:r>
        <w:rPr>
          <w:noProof/>
        </w:rPr>
        <w:t xml:space="preserve"> XML</w:t>
      </w:r>
      <w:r>
        <w:rPr>
          <w:noProof/>
          <w:lang w:eastAsia="zh-CN"/>
        </w:rPr>
        <w:t xml:space="preserve"> </w:t>
      </w:r>
      <w:r>
        <w:rPr>
          <w:noProof/>
        </w:rPr>
        <w:t>schema</w:t>
      </w:r>
      <w:r>
        <w:rPr>
          <w:noProof/>
        </w:rPr>
        <w:tab/>
      </w:r>
      <w:r>
        <w:rPr>
          <w:noProof/>
        </w:rPr>
        <w:fldChar w:fldCharType="begin" w:fldLock="1"/>
      </w:r>
      <w:r>
        <w:rPr>
          <w:noProof/>
        </w:rPr>
        <w:instrText xml:space="preserve"> PAGEREF _Toc155283324 \h </w:instrText>
      </w:r>
      <w:r>
        <w:rPr>
          <w:noProof/>
        </w:rPr>
      </w:r>
      <w:r>
        <w:rPr>
          <w:noProof/>
        </w:rPr>
        <w:fldChar w:fldCharType="separate"/>
      </w:r>
      <w:r>
        <w:rPr>
          <w:noProof/>
        </w:rPr>
        <w:t>229</w:t>
      </w:r>
      <w:r>
        <w:rPr>
          <w:noProof/>
        </w:rPr>
        <w:fldChar w:fldCharType="end"/>
      </w:r>
    </w:p>
    <w:p w:rsidR="00B92B1D" w:rsidRPr="00131735" w:rsidRDefault="00B92B1D" w:rsidP="00B92B1D">
      <w:pPr>
        <w:pStyle w:val="TOC8"/>
        <w:rPr>
          <w:rFonts w:ascii="Calibri" w:hAnsi="Calibri"/>
          <w:b w:val="0"/>
          <w:noProof/>
          <w:kern w:val="2"/>
          <w:szCs w:val="22"/>
          <w:lang w:eastAsia="en-GB"/>
        </w:rPr>
      </w:pPr>
      <w:r>
        <w:rPr>
          <w:noProof/>
        </w:rPr>
        <w:t xml:space="preserve">Annex B (informative):Examples for alternative ways to route the </w:t>
      </w:r>
      <w:r>
        <w:rPr>
          <w:noProof/>
          <w:lang w:eastAsia="zh-CN"/>
        </w:rPr>
        <w:t>Trace file to the TCE</w:t>
      </w:r>
      <w:r>
        <w:rPr>
          <w:noProof/>
        </w:rPr>
        <w:tab/>
      </w:r>
      <w:r>
        <w:rPr>
          <w:noProof/>
        </w:rPr>
        <w:fldChar w:fldCharType="begin" w:fldLock="1"/>
      </w:r>
      <w:r>
        <w:rPr>
          <w:noProof/>
        </w:rPr>
        <w:instrText xml:space="preserve"> PAGEREF _Toc155283325 \h </w:instrText>
      </w:r>
      <w:r>
        <w:rPr>
          <w:noProof/>
        </w:rPr>
      </w:r>
      <w:r>
        <w:rPr>
          <w:noProof/>
        </w:rPr>
        <w:fldChar w:fldCharType="separate"/>
      </w:r>
      <w:r>
        <w:rPr>
          <w:noProof/>
        </w:rPr>
        <w:t>230</w:t>
      </w:r>
      <w:r>
        <w:rPr>
          <w:noProof/>
        </w:rPr>
        <w:fldChar w:fldCharType="end"/>
      </w:r>
    </w:p>
    <w:p w:rsidR="00B92B1D" w:rsidRPr="00131735" w:rsidRDefault="00B92B1D">
      <w:pPr>
        <w:pStyle w:val="TOC1"/>
        <w:rPr>
          <w:rFonts w:ascii="Calibri" w:hAnsi="Calibri"/>
          <w:noProof/>
          <w:kern w:val="2"/>
          <w:szCs w:val="22"/>
          <w:lang w:eastAsia="en-GB"/>
        </w:rPr>
      </w:pPr>
      <w:r>
        <w:rPr>
          <w:noProof/>
        </w:rPr>
        <w:t>B.1</w:t>
      </w:r>
      <w:r w:rsidRPr="00131735">
        <w:rPr>
          <w:rFonts w:ascii="Calibri" w:hAnsi="Calibri"/>
          <w:noProof/>
          <w:kern w:val="2"/>
          <w:szCs w:val="22"/>
          <w:lang w:eastAsia="en-GB"/>
        </w:rPr>
        <w:tab/>
      </w:r>
      <w:r>
        <w:rPr>
          <w:noProof/>
        </w:rPr>
        <w:t>Routing the Trace file directly to the TCE</w:t>
      </w:r>
      <w:r>
        <w:rPr>
          <w:noProof/>
        </w:rPr>
        <w:tab/>
      </w:r>
      <w:r>
        <w:rPr>
          <w:noProof/>
        </w:rPr>
        <w:fldChar w:fldCharType="begin" w:fldLock="1"/>
      </w:r>
      <w:r>
        <w:rPr>
          <w:noProof/>
        </w:rPr>
        <w:instrText xml:space="preserve"> PAGEREF _Toc155283326 \h </w:instrText>
      </w:r>
      <w:r>
        <w:rPr>
          <w:noProof/>
        </w:rPr>
      </w:r>
      <w:r>
        <w:rPr>
          <w:noProof/>
        </w:rPr>
        <w:fldChar w:fldCharType="separate"/>
      </w:r>
      <w:r>
        <w:rPr>
          <w:noProof/>
        </w:rPr>
        <w:t>230</w:t>
      </w:r>
      <w:r>
        <w:rPr>
          <w:noProof/>
        </w:rPr>
        <w:fldChar w:fldCharType="end"/>
      </w:r>
    </w:p>
    <w:p w:rsidR="00B92B1D" w:rsidRPr="00131735" w:rsidRDefault="00B92B1D">
      <w:pPr>
        <w:pStyle w:val="TOC1"/>
        <w:rPr>
          <w:rFonts w:ascii="Calibri" w:hAnsi="Calibri"/>
          <w:noProof/>
          <w:kern w:val="2"/>
          <w:szCs w:val="22"/>
          <w:lang w:eastAsia="en-GB"/>
        </w:rPr>
      </w:pPr>
      <w:r>
        <w:rPr>
          <w:noProof/>
        </w:rPr>
        <w:t>B.2</w:t>
      </w:r>
      <w:r w:rsidRPr="00131735">
        <w:rPr>
          <w:rFonts w:ascii="Calibri" w:hAnsi="Calibri"/>
          <w:noProof/>
          <w:kern w:val="2"/>
          <w:szCs w:val="22"/>
          <w:lang w:eastAsia="en-GB"/>
        </w:rPr>
        <w:tab/>
      </w:r>
      <w:r>
        <w:rPr>
          <w:noProof/>
        </w:rPr>
        <w:t>Routing the Trace file via the management system</w:t>
      </w:r>
      <w:r>
        <w:rPr>
          <w:noProof/>
        </w:rPr>
        <w:tab/>
      </w:r>
      <w:r>
        <w:rPr>
          <w:noProof/>
        </w:rPr>
        <w:fldChar w:fldCharType="begin" w:fldLock="1"/>
      </w:r>
      <w:r>
        <w:rPr>
          <w:noProof/>
        </w:rPr>
        <w:instrText xml:space="preserve"> PAGEREF _Toc155283327 \h </w:instrText>
      </w:r>
      <w:r>
        <w:rPr>
          <w:noProof/>
        </w:rPr>
      </w:r>
      <w:r>
        <w:rPr>
          <w:noProof/>
        </w:rPr>
        <w:fldChar w:fldCharType="separate"/>
      </w:r>
      <w:r>
        <w:rPr>
          <w:noProof/>
        </w:rPr>
        <w:t>231</w:t>
      </w:r>
      <w:r>
        <w:rPr>
          <w:noProof/>
        </w:rPr>
        <w:fldChar w:fldCharType="end"/>
      </w:r>
    </w:p>
    <w:p w:rsidR="00B92B1D" w:rsidRPr="00131735" w:rsidRDefault="00B92B1D" w:rsidP="00B92B1D">
      <w:pPr>
        <w:pStyle w:val="TOC8"/>
        <w:rPr>
          <w:rFonts w:ascii="Calibri" w:hAnsi="Calibri"/>
          <w:b w:val="0"/>
          <w:noProof/>
          <w:kern w:val="2"/>
          <w:szCs w:val="22"/>
          <w:lang w:eastAsia="en-GB"/>
        </w:rPr>
      </w:pPr>
      <w:r>
        <w:rPr>
          <w:noProof/>
        </w:rPr>
        <w:t>Annex C (informative):Change history</w:t>
      </w:r>
      <w:r>
        <w:rPr>
          <w:noProof/>
        </w:rPr>
        <w:tab/>
      </w:r>
      <w:r>
        <w:rPr>
          <w:noProof/>
        </w:rPr>
        <w:fldChar w:fldCharType="begin" w:fldLock="1"/>
      </w:r>
      <w:r>
        <w:rPr>
          <w:noProof/>
        </w:rPr>
        <w:instrText xml:space="preserve"> PAGEREF _Toc155283328 \h </w:instrText>
      </w:r>
      <w:r>
        <w:rPr>
          <w:noProof/>
        </w:rPr>
      </w:r>
      <w:r>
        <w:rPr>
          <w:noProof/>
        </w:rPr>
        <w:fldChar w:fldCharType="separate"/>
      </w:r>
      <w:r>
        <w:rPr>
          <w:noProof/>
        </w:rPr>
        <w:t>232</w:t>
      </w:r>
      <w:r>
        <w:rPr>
          <w:noProof/>
        </w:rPr>
        <w:fldChar w:fldCharType="end"/>
      </w:r>
    </w:p>
    <w:p w:rsidR="00292C5A" w:rsidRDefault="0047202D">
      <w:r>
        <w:rPr>
          <w:noProof/>
          <w:sz w:val="22"/>
        </w:rPr>
        <w:fldChar w:fldCharType="end"/>
      </w:r>
    </w:p>
    <w:p w:rsidR="00292C5A" w:rsidRDefault="00292C5A">
      <w:pPr>
        <w:pStyle w:val="Heading1"/>
      </w:pPr>
      <w:r>
        <w:br w:type="page"/>
      </w:r>
      <w:bookmarkStart w:id="6" w:name="_Toc516654755"/>
      <w:bookmarkStart w:id="7" w:name="_Toc28277940"/>
      <w:bookmarkStart w:id="8" w:name="_Toc36134196"/>
      <w:bookmarkStart w:id="9" w:name="_Toc44686681"/>
      <w:bookmarkStart w:id="10" w:name="_Toc51928447"/>
      <w:bookmarkStart w:id="11" w:name="_Toc51929016"/>
      <w:bookmarkStart w:id="12" w:name="_Toc155283026"/>
      <w:r>
        <w:t>Foreword</w:t>
      </w:r>
      <w:bookmarkEnd w:id="6"/>
      <w:bookmarkEnd w:id="7"/>
      <w:bookmarkEnd w:id="8"/>
      <w:bookmarkEnd w:id="9"/>
      <w:bookmarkEnd w:id="10"/>
      <w:bookmarkEnd w:id="11"/>
      <w:bookmarkEnd w:id="12"/>
    </w:p>
    <w:p w:rsidR="00292C5A" w:rsidRDefault="00292C5A">
      <w:r>
        <w:t>This Technical Specification has been produced by the 3</w:t>
      </w:r>
      <w:r>
        <w:rPr>
          <w:vertAlign w:val="superscript"/>
        </w:rPr>
        <w:t>rd</w:t>
      </w:r>
      <w:r>
        <w:t xml:space="preserve"> Generation Partnership Project (3GPP).</w:t>
      </w:r>
    </w:p>
    <w:p w:rsidR="00292C5A" w:rsidRDefault="00292C5A">
      <w: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rsidR="00292C5A" w:rsidRDefault="00292C5A">
      <w:pPr>
        <w:pStyle w:val="B10"/>
      </w:pPr>
      <w:r>
        <w:t>Version x.y.z</w:t>
      </w:r>
    </w:p>
    <w:p w:rsidR="00292C5A" w:rsidRDefault="00292C5A">
      <w:pPr>
        <w:pStyle w:val="B10"/>
      </w:pPr>
      <w:r>
        <w:t>where:</w:t>
      </w:r>
    </w:p>
    <w:p w:rsidR="00292C5A" w:rsidRDefault="00292C5A">
      <w:pPr>
        <w:pStyle w:val="B20"/>
      </w:pPr>
      <w:r>
        <w:t>x</w:t>
      </w:r>
      <w:r>
        <w:tab/>
        <w:t>the first digit:</w:t>
      </w:r>
    </w:p>
    <w:p w:rsidR="00292C5A" w:rsidRDefault="00292C5A">
      <w:pPr>
        <w:pStyle w:val="B30"/>
      </w:pPr>
      <w:r>
        <w:t>1</w:t>
      </w:r>
      <w:r>
        <w:tab/>
        <w:t>presented to TSG for information;</w:t>
      </w:r>
    </w:p>
    <w:p w:rsidR="00292C5A" w:rsidRDefault="00292C5A">
      <w:pPr>
        <w:pStyle w:val="B30"/>
      </w:pPr>
      <w:r>
        <w:t>2</w:t>
      </w:r>
      <w:r>
        <w:tab/>
        <w:t>presented to TSG for approval;</w:t>
      </w:r>
    </w:p>
    <w:p w:rsidR="00292C5A" w:rsidRDefault="00292C5A">
      <w:pPr>
        <w:pStyle w:val="B30"/>
      </w:pPr>
      <w:r>
        <w:t>3</w:t>
      </w:r>
      <w:r>
        <w:tab/>
        <w:t>or greater indicates TSG approved document under change control.</w:t>
      </w:r>
    </w:p>
    <w:p w:rsidR="00292C5A" w:rsidRDefault="00292C5A">
      <w:pPr>
        <w:pStyle w:val="B20"/>
      </w:pPr>
      <w:r>
        <w:t>y</w:t>
      </w:r>
      <w:r>
        <w:tab/>
        <w:t>the second digit is incremented for all changes of substance, i.e. technical enhancements, corrections, updates, etc.</w:t>
      </w:r>
    </w:p>
    <w:p w:rsidR="00292C5A" w:rsidRDefault="00292C5A">
      <w:pPr>
        <w:pStyle w:val="B20"/>
      </w:pPr>
      <w:r>
        <w:t>z</w:t>
      </w:r>
      <w:r>
        <w:tab/>
        <w:t>the third digit is incremented when editorial only changes have been incorporated in the document.</w:t>
      </w:r>
    </w:p>
    <w:p w:rsidR="00292C5A" w:rsidRDefault="00292C5A">
      <w:pPr>
        <w:pStyle w:val="Heading1"/>
      </w:pPr>
      <w:bookmarkStart w:id="13" w:name="_Toc516654756"/>
      <w:bookmarkStart w:id="14" w:name="_Toc28277941"/>
      <w:bookmarkStart w:id="15" w:name="_Toc36134197"/>
      <w:bookmarkStart w:id="16" w:name="_Toc44686682"/>
      <w:bookmarkStart w:id="17" w:name="_Toc51928448"/>
      <w:bookmarkStart w:id="18" w:name="_Toc51929017"/>
      <w:bookmarkStart w:id="19" w:name="_Toc155283027"/>
      <w:r>
        <w:t>Introduction</w:t>
      </w:r>
      <w:bookmarkEnd w:id="13"/>
      <w:bookmarkEnd w:id="14"/>
      <w:bookmarkEnd w:id="15"/>
      <w:bookmarkEnd w:id="16"/>
      <w:bookmarkEnd w:id="17"/>
      <w:bookmarkEnd w:id="18"/>
      <w:bookmarkEnd w:id="19"/>
    </w:p>
    <w:p w:rsidR="00292C5A" w:rsidRDefault="00292C5A">
      <w:r>
        <w:t xml:space="preserve">The present document is part of a TS-family covering the 3rd Generation Partnership Project; Technical Specification Group Services and System Aspects; Telecommunication management, as identified below: </w:t>
      </w:r>
    </w:p>
    <w:p w:rsidR="00292C5A" w:rsidRDefault="00292C5A" w:rsidP="003C7ED5">
      <w:pPr>
        <w:pStyle w:val="B10"/>
      </w:pPr>
      <w:r>
        <w:t>TS 32.421</w:t>
      </w:r>
      <w:r w:rsidR="00152834">
        <w:t xml:space="preserve"> [2]</w:t>
      </w:r>
      <w:r>
        <w:t>:</w:t>
      </w:r>
      <w:r>
        <w:tab/>
      </w:r>
      <w:r w:rsidR="005D1D39">
        <w:t>"</w:t>
      </w:r>
      <w:r>
        <w:t>Subscriber and equipment trace: Trace concepts and requirements</w:t>
      </w:r>
      <w:r w:rsidR="005D1D39">
        <w:t>"</w:t>
      </w:r>
      <w:r>
        <w:t>;</w:t>
      </w:r>
    </w:p>
    <w:p w:rsidR="00292C5A" w:rsidRDefault="00292C5A" w:rsidP="003C7ED5">
      <w:pPr>
        <w:pStyle w:val="B10"/>
        <w:rPr>
          <w:b/>
        </w:rPr>
      </w:pPr>
      <w:r>
        <w:rPr>
          <w:b/>
        </w:rPr>
        <w:t>TS 32.422:</w:t>
      </w:r>
      <w:r>
        <w:rPr>
          <w:b/>
        </w:rPr>
        <w:tab/>
      </w:r>
      <w:r w:rsidR="005D1D39">
        <w:rPr>
          <w:b/>
        </w:rPr>
        <w:t>"</w:t>
      </w:r>
      <w:r>
        <w:rPr>
          <w:b/>
        </w:rPr>
        <w:t>Subscriber and equipment trace: Trace control and configuration management</w:t>
      </w:r>
      <w:r w:rsidR="005D1D39">
        <w:rPr>
          <w:b/>
        </w:rPr>
        <w:t>"</w:t>
      </w:r>
      <w:r>
        <w:rPr>
          <w:b/>
        </w:rPr>
        <w:t>;</w:t>
      </w:r>
    </w:p>
    <w:p w:rsidR="00292C5A" w:rsidRDefault="00292C5A" w:rsidP="003C7ED5">
      <w:pPr>
        <w:pStyle w:val="B10"/>
      </w:pPr>
      <w:r>
        <w:t>TS 32.423</w:t>
      </w:r>
      <w:r w:rsidR="00152834">
        <w:t xml:space="preserve"> [3]</w:t>
      </w:r>
      <w:r>
        <w:t>:</w:t>
      </w:r>
      <w:r>
        <w:tab/>
      </w:r>
      <w:r w:rsidR="005D1D39">
        <w:t>"</w:t>
      </w:r>
      <w:r>
        <w:t>Subscriber and equipment trace: Trace data definition and management</w:t>
      </w:r>
      <w:r w:rsidR="005D1D39">
        <w:t>"</w:t>
      </w:r>
      <w:r>
        <w:t>;</w:t>
      </w:r>
    </w:p>
    <w:p w:rsidR="00292C5A" w:rsidRDefault="00292C5A">
      <w:r>
        <w:t>Additionally, there is a GSM only Subscriber and Equipment Trace specification: 3GPP TS 52.008 [5].</w:t>
      </w:r>
    </w:p>
    <w:p w:rsidR="00292C5A" w:rsidRDefault="00292C5A">
      <w:r>
        <w:t>Subscriber and Equipment Trace provide very detailed information at call level on one or more specific mobile(s). This data is an additional source of information to Performance Measurements and allows going further in monitoring and optimisation operations.</w:t>
      </w:r>
    </w:p>
    <w:p w:rsidR="00292C5A" w:rsidRDefault="00292C5A">
      <w:r>
        <w:t xml:space="preserve">Contrary to Performance Measurements, which are a permanent source of information, Trace is activated on user demand for a limited period of time for specific analysis purposes. </w:t>
      </w:r>
    </w:p>
    <w:p w:rsidR="00292C5A" w:rsidRDefault="00292C5A">
      <w:r>
        <w:t>Trace plays a major role in activities such as determination of the root cause of a malfunctioning mobile, advanced troubleshooting, optimisation of resource usage and quality, RF coverage control and capacity improvement, dropped call analysis, Core Network, UTRAN, EPC</w:t>
      </w:r>
      <w:r w:rsidR="00D962D2">
        <w:t>, 5GC,</w:t>
      </w:r>
      <w:r>
        <w:t xml:space="preserve"> E-UTRAN </w:t>
      </w:r>
      <w:r w:rsidR="00D962D2">
        <w:t xml:space="preserve">and NG-RAN </w:t>
      </w:r>
      <w:r>
        <w:t>procedure validation.</w:t>
      </w:r>
    </w:p>
    <w:p w:rsidR="00292C5A" w:rsidRDefault="00292C5A">
      <w:r>
        <w:t>The capability to log data on any interface at call level for a specific user (e.g. IMSI</w:t>
      </w:r>
      <w:r w:rsidR="00D962D2">
        <w:t xml:space="preserve"> or SUPI</w:t>
      </w:r>
      <w:r>
        <w:t>) or mobile type (e.g. IMEI or IMEISV), or service initiated from a UE allows getting information which cannot be deduced from Performance Measurements such as perception of end-user QoS during his call (e.g. requested QoS vs. provided QoS), correlation between protocol messages and RF measurements, or interoperability with specific mobile vendors.</w:t>
      </w:r>
    </w:p>
    <w:p w:rsidR="00292C5A" w:rsidRDefault="00292C5A">
      <w:r>
        <w:t>Moreover, Performance Measurements provide values aggregated on an observation period, Subscriber and Equipment Trace give instantaneous values for a specific event (e.g., call, location update, etc.).</w:t>
      </w:r>
    </w:p>
    <w:p w:rsidR="00292C5A" w:rsidRDefault="00292C5A">
      <w:r>
        <w:t>If Performance Measurements are mandatory for daily operations, future network planning and primary trouble shooting, Subscriber and Equipment Trace is the easy way to go deeper into investigation and network optimisation.</w:t>
      </w:r>
    </w:p>
    <w:p w:rsidR="00292C5A" w:rsidRDefault="00292C5A">
      <w:pPr>
        <w:spacing w:after="0"/>
      </w:pPr>
      <w:r>
        <w:t>In order to produce this data, Subscriber and Equipment Trace are carried out in the NEs, which comprise the network. The data can then be transferred to an external system (e.g. an Operations System (OS) in TMN terminology, for further evaluation).</w:t>
      </w:r>
    </w:p>
    <w:p w:rsidR="00292C5A" w:rsidRDefault="00292C5A">
      <w:pPr>
        <w:pStyle w:val="Heading1"/>
      </w:pPr>
      <w:r>
        <w:br w:type="page"/>
      </w:r>
      <w:bookmarkStart w:id="20" w:name="_Toc516654757"/>
      <w:bookmarkStart w:id="21" w:name="_Toc28277942"/>
      <w:bookmarkStart w:id="22" w:name="_Toc36134198"/>
      <w:bookmarkStart w:id="23" w:name="_Toc44686683"/>
      <w:bookmarkStart w:id="24" w:name="_Toc51928449"/>
      <w:bookmarkStart w:id="25" w:name="_Toc51929018"/>
      <w:bookmarkStart w:id="26" w:name="_Toc155283028"/>
      <w:r>
        <w:t>1</w:t>
      </w:r>
      <w:r>
        <w:tab/>
        <w:t>Scope</w:t>
      </w:r>
      <w:bookmarkEnd w:id="20"/>
      <w:bookmarkEnd w:id="21"/>
      <w:bookmarkEnd w:id="22"/>
      <w:bookmarkEnd w:id="23"/>
      <w:bookmarkEnd w:id="24"/>
      <w:bookmarkEnd w:id="25"/>
      <w:bookmarkEnd w:id="26"/>
    </w:p>
    <w:p w:rsidR="00292C5A" w:rsidRDefault="00292C5A">
      <w:r>
        <w:t>The present document describes the mechanisms used for the control and configuration of the Trace</w:t>
      </w:r>
      <w:r>
        <w:rPr>
          <w:rFonts w:hint="eastAsia"/>
          <w:lang w:eastAsia="zh-CN"/>
        </w:rPr>
        <w:t>, Minimization of Drive Test (MDT)</w:t>
      </w:r>
      <w:r w:rsidR="00287B72" w:rsidRPr="00287B72">
        <w:rPr>
          <w:lang w:eastAsia="zh-CN"/>
        </w:rPr>
        <w:t xml:space="preserve">, </w:t>
      </w:r>
      <w:r>
        <w:rPr>
          <w:rFonts w:hint="eastAsia"/>
          <w:lang w:eastAsia="zh-CN"/>
        </w:rPr>
        <w:t xml:space="preserve">Radio Link Failure (RLF) </w:t>
      </w:r>
      <w:r w:rsidR="00287B72" w:rsidRPr="00287B72">
        <w:rPr>
          <w:lang w:eastAsia="zh-CN"/>
        </w:rPr>
        <w:t xml:space="preserve">and RRC Connection Establishment Failure (RCEF) </w:t>
      </w:r>
      <w:r>
        <w:rPr>
          <w:rFonts w:hint="eastAsia"/>
          <w:lang w:eastAsia="zh-CN"/>
        </w:rPr>
        <w:t>reporting</w:t>
      </w:r>
      <w:r>
        <w:t xml:space="preserve"> functionality at the </w:t>
      </w:r>
      <w:r w:rsidR="00D962D2">
        <w:t>management system (at the Element Manager (EM) and or Network Manager (NMs) in UMTS and EPS)</w:t>
      </w:r>
      <w:r>
        <w:t xml:space="preserve">, </w:t>
      </w:r>
      <w:r w:rsidR="00D962D2">
        <w:t xml:space="preserve">Network Elements (NEs) </w:t>
      </w:r>
      <w:r>
        <w:t xml:space="preserve">and </w:t>
      </w:r>
      <w:r w:rsidR="00D962D2">
        <w:t>User Equipment (UEs)</w:t>
      </w:r>
      <w:r>
        <w:t>.</w:t>
      </w:r>
      <w:r>
        <w:rPr>
          <w:lang w:eastAsia="zh-CN"/>
        </w:rPr>
        <w:t xml:space="preserve"> F</w:t>
      </w:r>
      <w:r>
        <w:rPr>
          <w:rFonts w:hint="eastAsia"/>
          <w:lang w:eastAsia="zh-CN"/>
        </w:rPr>
        <w:t>or Trace functionality, i</w:t>
      </w:r>
      <w:r>
        <w:t xml:space="preserve">t covers the triggering events for starting/stopping of subscriber/UE activity traced over 3GPP standardized signalling interfaces, the types of trace mechanisms, configuration of a trace, level of detail available in the trace data, the generation of Trace results in the NEs and UE and the transfer of these results to </w:t>
      </w:r>
      <w:r w:rsidR="00D962D2">
        <w:t>management system</w:t>
      </w:r>
      <w:r>
        <w:t>.</w:t>
      </w:r>
      <w:r>
        <w:rPr>
          <w:rFonts w:hint="eastAsia"/>
          <w:lang w:eastAsia="zh-CN"/>
        </w:rPr>
        <w:t xml:space="preserve"> For MDT, it also covers logged MDT and immediate MDT mechanims in both </w:t>
      </w:r>
      <w:r w:rsidR="00FE387F">
        <w:rPr>
          <w:lang w:eastAsia="zh-CN"/>
        </w:rPr>
        <w:t>management</w:t>
      </w:r>
      <w:r w:rsidR="00FE387F">
        <w:rPr>
          <w:rFonts w:hint="eastAsia"/>
          <w:lang w:eastAsia="zh-CN"/>
        </w:rPr>
        <w:t xml:space="preserve"> </w:t>
      </w:r>
      <w:r>
        <w:rPr>
          <w:rFonts w:hint="eastAsia"/>
          <w:lang w:eastAsia="zh-CN"/>
        </w:rPr>
        <w:t>based and signalling based scenarios. GSM is excluded from the RAT systems which the present document can be applied to.</w:t>
      </w:r>
    </w:p>
    <w:p w:rsidR="00292C5A" w:rsidRDefault="00292C5A">
      <w:r>
        <w:t>The mechanisms for Trace</w:t>
      </w:r>
      <w:r>
        <w:rPr>
          <w:rFonts w:hint="eastAsia"/>
          <w:lang w:eastAsia="zh-CN"/>
        </w:rPr>
        <w:t>, MDT</w:t>
      </w:r>
      <w:r w:rsidR="00287B72" w:rsidRPr="00287B72">
        <w:rPr>
          <w:lang w:eastAsia="zh-CN"/>
        </w:rPr>
        <w:t>,</w:t>
      </w:r>
      <w:r>
        <w:rPr>
          <w:rFonts w:hint="eastAsia"/>
          <w:lang w:eastAsia="zh-CN"/>
        </w:rPr>
        <w:t xml:space="preserve"> RLF </w:t>
      </w:r>
      <w:r w:rsidR="00287B72" w:rsidRPr="00287B72">
        <w:rPr>
          <w:lang w:eastAsia="zh-CN"/>
        </w:rPr>
        <w:t xml:space="preserve">and RCEF </w:t>
      </w:r>
      <w:r>
        <w:rPr>
          <w:rFonts w:hint="eastAsia"/>
          <w:lang w:eastAsia="zh-CN"/>
        </w:rPr>
        <w:t>reporting</w:t>
      </w:r>
      <w:r>
        <w:t xml:space="preserve"> activation/deactivation are detailed in clause 4; clause 5 details the various Trace</w:t>
      </w:r>
      <w:r>
        <w:rPr>
          <w:rFonts w:hint="eastAsia"/>
          <w:lang w:eastAsia="zh-CN"/>
        </w:rPr>
        <w:t>, MDT</w:t>
      </w:r>
      <w:r w:rsidR="00287B72" w:rsidRPr="00287B72">
        <w:rPr>
          <w:lang w:eastAsia="zh-CN"/>
        </w:rPr>
        <w:t xml:space="preserve">, </w:t>
      </w:r>
      <w:r>
        <w:rPr>
          <w:rFonts w:hint="eastAsia"/>
          <w:lang w:eastAsia="zh-CN"/>
        </w:rPr>
        <w:t xml:space="preserve">RLF </w:t>
      </w:r>
      <w:r w:rsidR="00287B72" w:rsidRPr="00287B72">
        <w:rPr>
          <w:lang w:eastAsia="zh-CN"/>
        </w:rPr>
        <w:t xml:space="preserve">and RCEF </w:t>
      </w:r>
      <w:r>
        <w:rPr>
          <w:rFonts w:hint="eastAsia"/>
          <w:lang w:eastAsia="zh-CN"/>
        </w:rPr>
        <w:t>reporting</w:t>
      </w:r>
      <w:r>
        <w:t xml:space="preserve"> control and configuration parameters and the triggering events that can be set in a network. Trace</w:t>
      </w:r>
      <w:r>
        <w:rPr>
          <w:rFonts w:hint="eastAsia"/>
          <w:lang w:eastAsia="zh-CN"/>
        </w:rPr>
        <w:t>, MDT</w:t>
      </w:r>
      <w:r w:rsidR="00287B72" w:rsidRPr="00287B72">
        <w:rPr>
          <w:lang w:eastAsia="zh-CN"/>
        </w:rPr>
        <w:t xml:space="preserve">, </w:t>
      </w:r>
      <w:r>
        <w:rPr>
          <w:rFonts w:hint="eastAsia"/>
          <w:lang w:eastAsia="zh-CN"/>
        </w:rPr>
        <w:t xml:space="preserve">RLF </w:t>
      </w:r>
      <w:r w:rsidR="00287B72" w:rsidRPr="00287B72">
        <w:rPr>
          <w:lang w:eastAsia="zh-CN"/>
        </w:rPr>
        <w:t xml:space="preserve">and RCEF </w:t>
      </w:r>
      <w:r>
        <w:rPr>
          <w:rFonts w:hint="eastAsia"/>
          <w:lang w:eastAsia="zh-CN"/>
        </w:rPr>
        <w:t>reporting</w:t>
      </w:r>
      <w:r>
        <w:t xml:space="preserve"> concepts and requirements are covered in 3GPP TS 32.421 [2] while Trace</w:t>
      </w:r>
      <w:r>
        <w:rPr>
          <w:rFonts w:hint="eastAsia"/>
          <w:lang w:eastAsia="zh-CN"/>
        </w:rPr>
        <w:t xml:space="preserve"> and MDT</w:t>
      </w:r>
      <w:r>
        <w:t xml:space="preserve"> data definition and management is covered in 3GPP TS 32.423 [3]. </w:t>
      </w:r>
    </w:p>
    <w:p w:rsidR="00292C5A" w:rsidRDefault="00292C5A">
      <w:r>
        <w:t>The conditions for supporting Network Sharing are stated in 3GPP TS 32.421 [2].</w:t>
      </w:r>
    </w:p>
    <w:p w:rsidR="00292C5A" w:rsidRDefault="00E74485">
      <w:pPr>
        <w:pStyle w:val="Heading1"/>
      </w:pPr>
      <w:r>
        <w:t xml:space="preserve">The condition for supporting user consent handling for MDT </w:t>
      </w:r>
      <w:r w:rsidRPr="007C47B8">
        <w:t xml:space="preserve">does not apply to </w:t>
      </w:r>
      <w:r>
        <w:t>S</w:t>
      </w:r>
      <w:r w:rsidRPr="007C47B8">
        <w:t xml:space="preserve">tandalone </w:t>
      </w:r>
      <w:r>
        <w:t>Non-Public</w:t>
      </w:r>
      <w:r w:rsidRPr="007C47B8">
        <w:t xml:space="preserve"> </w:t>
      </w:r>
      <w:r>
        <w:t>N</w:t>
      </w:r>
      <w:r w:rsidRPr="007C47B8">
        <w:t xml:space="preserve">etwork, </w:t>
      </w:r>
      <w:r>
        <w:t>i.e.,</w:t>
      </w:r>
      <w:r w:rsidRPr="007C47B8">
        <w:t xml:space="preserve"> SNPN as per TS</w:t>
      </w:r>
      <w:r>
        <w:t xml:space="preserve"> </w:t>
      </w:r>
      <w:r w:rsidRPr="007C47B8">
        <w:t>23.501</w:t>
      </w:r>
      <w:r>
        <w:t>[40]</w:t>
      </w:r>
      <w:r w:rsidRPr="007C47B8">
        <w:t>.</w:t>
      </w:r>
      <w:bookmarkStart w:id="27" w:name="_Toc516654758"/>
      <w:bookmarkStart w:id="28" w:name="_Toc28277943"/>
      <w:bookmarkStart w:id="29" w:name="_Toc36134199"/>
      <w:bookmarkStart w:id="30" w:name="_Toc44686684"/>
      <w:bookmarkStart w:id="31" w:name="_Toc51928450"/>
      <w:bookmarkStart w:id="32" w:name="_Toc51929019"/>
      <w:bookmarkStart w:id="33" w:name="_Toc155283029"/>
      <w:r w:rsidR="00292C5A">
        <w:t>2</w:t>
      </w:r>
      <w:r w:rsidR="00292C5A">
        <w:tab/>
        <w:t>References</w:t>
      </w:r>
      <w:bookmarkEnd w:id="27"/>
      <w:bookmarkEnd w:id="28"/>
      <w:bookmarkEnd w:id="29"/>
      <w:bookmarkEnd w:id="30"/>
      <w:bookmarkEnd w:id="31"/>
      <w:bookmarkEnd w:id="32"/>
      <w:bookmarkEnd w:id="33"/>
    </w:p>
    <w:p w:rsidR="00292C5A" w:rsidRDefault="00292C5A">
      <w:r>
        <w:t>The following documents contain provisions, which, through reference in this text, constitute provisions of the present document.</w:t>
      </w:r>
    </w:p>
    <w:p w:rsidR="00292C5A" w:rsidRDefault="008E0787" w:rsidP="008E0787">
      <w:pPr>
        <w:pStyle w:val="B10"/>
      </w:pPr>
      <w:r>
        <w:t>-</w:t>
      </w:r>
      <w:r>
        <w:tab/>
      </w:r>
      <w:r w:rsidR="00292C5A">
        <w:t>References are either specific (identified by date of publication, edition number, version number, etc.) or non</w:t>
      </w:r>
      <w:r w:rsidR="00292C5A">
        <w:noBreakHyphen/>
        <w:t>specific.</w:t>
      </w:r>
    </w:p>
    <w:p w:rsidR="00292C5A" w:rsidRDefault="008E0787" w:rsidP="008E0787">
      <w:pPr>
        <w:pStyle w:val="B10"/>
      </w:pPr>
      <w:r>
        <w:t>-</w:t>
      </w:r>
      <w:r>
        <w:tab/>
      </w:r>
      <w:r w:rsidR="00292C5A">
        <w:t>For a specific reference, subsequent revisions do not apply.</w:t>
      </w:r>
    </w:p>
    <w:p w:rsidR="00292C5A" w:rsidRDefault="008E0787" w:rsidP="008E0787">
      <w:pPr>
        <w:pStyle w:val="B10"/>
      </w:pPr>
      <w:r>
        <w:t>-</w:t>
      </w:r>
      <w:r>
        <w:tab/>
      </w:r>
      <w:r w:rsidR="00292C5A">
        <w:t xml:space="preserve">For a non-specific reference, the latest version applies. In the case of a reference to a 3GPP document (including a GSM document), a non-specific reference implicitly refers to the latest version of that document </w:t>
      </w:r>
      <w:r w:rsidR="00292C5A">
        <w:rPr>
          <w:i/>
        </w:rPr>
        <w:t>in the same Release as the present document</w:t>
      </w:r>
      <w:r w:rsidR="00292C5A">
        <w:t>.</w:t>
      </w:r>
    </w:p>
    <w:p w:rsidR="00292C5A" w:rsidRDefault="00292C5A">
      <w:pPr>
        <w:pStyle w:val="NO"/>
      </w:pPr>
      <w:r>
        <w:t>NOTE:</w:t>
      </w:r>
      <w:r>
        <w:tab/>
        <w:t>Overall management principles are defined in 3GPP TS 32.101 [1].</w:t>
      </w:r>
    </w:p>
    <w:p w:rsidR="00292C5A" w:rsidRDefault="00292C5A">
      <w:pPr>
        <w:pStyle w:val="EX"/>
      </w:pPr>
      <w:r>
        <w:t>[1]</w:t>
      </w:r>
      <w:r>
        <w:tab/>
        <w:t xml:space="preserve">3GPP TS 32.101: </w:t>
      </w:r>
      <w:r w:rsidR="005D1D39">
        <w:t>"</w:t>
      </w:r>
      <w:r>
        <w:t>Telecommunication management; Principles and high level requirements</w:t>
      </w:r>
      <w:r w:rsidR="005D1D39">
        <w:t>"</w:t>
      </w:r>
      <w:r>
        <w:t>.</w:t>
      </w:r>
    </w:p>
    <w:p w:rsidR="00292C5A" w:rsidRDefault="00292C5A">
      <w:pPr>
        <w:pStyle w:val="EX"/>
      </w:pPr>
      <w:r>
        <w:t>[2]</w:t>
      </w:r>
      <w:r>
        <w:tab/>
        <w:t xml:space="preserve">3GPP TS 32.421: </w:t>
      </w:r>
      <w:r w:rsidR="005D1D39">
        <w:t>"</w:t>
      </w:r>
      <w:r>
        <w:t>Telecommunication management; Subscriber and equipment trace: Trace concepts and requirements</w:t>
      </w:r>
      <w:r w:rsidR="005D1D39">
        <w:t>"</w:t>
      </w:r>
      <w:r>
        <w:t>.</w:t>
      </w:r>
    </w:p>
    <w:p w:rsidR="00292C5A" w:rsidRDefault="00292C5A">
      <w:pPr>
        <w:pStyle w:val="EX"/>
      </w:pPr>
      <w:r>
        <w:t>[3]</w:t>
      </w:r>
      <w:r>
        <w:tab/>
        <w:t xml:space="preserve">3GPP TS 32.423: </w:t>
      </w:r>
      <w:r w:rsidR="005D1D39">
        <w:t>"</w:t>
      </w:r>
      <w:r>
        <w:t>Telecommunication management; Subscriber and equipment trace: Trace data definition and management</w:t>
      </w:r>
      <w:r w:rsidR="005D1D39">
        <w:t>"</w:t>
      </w:r>
      <w:r>
        <w:t>.</w:t>
      </w:r>
    </w:p>
    <w:p w:rsidR="00292C5A" w:rsidRDefault="00292C5A">
      <w:pPr>
        <w:pStyle w:val="EX"/>
      </w:pPr>
      <w:r>
        <w:t>[4]</w:t>
      </w:r>
      <w:r>
        <w:tab/>
        <w:t xml:space="preserve">3GPP TR 21.905: </w:t>
      </w:r>
      <w:r w:rsidR="005D1D39">
        <w:t>"</w:t>
      </w:r>
      <w:r>
        <w:t>Vocabulary for 3GPP Specifications</w:t>
      </w:r>
      <w:r w:rsidR="005D1D39">
        <w:t>"</w:t>
      </w:r>
      <w:r>
        <w:t>.</w:t>
      </w:r>
    </w:p>
    <w:p w:rsidR="00292C5A" w:rsidRDefault="00292C5A">
      <w:pPr>
        <w:pStyle w:val="EX"/>
      </w:pPr>
      <w:r>
        <w:t>[5]</w:t>
      </w:r>
      <w:r>
        <w:tab/>
        <w:t xml:space="preserve">3GPP TS 52.008: </w:t>
      </w:r>
      <w:r w:rsidR="005D1D39">
        <w:t>"</w:t>
      </w:r>
      <w:r>
        <w:t>Telecommunication management; GSM subscriber and equipment trace</w:t>
      </w:r>
      <w:r w:rsidR="005D1D39">
        <w:t>"</w:t>
      </w:r>
      <w:r>
        <w:t>.</w:t>
      </w:r>
    </w:p>
    <w:p w:rsidR="00292C5A" w:rsidRDefault="00292C5A">
      <w:pPr>
        <w:pStyle w:val="EX"/>
      </w:pPr>
      <w:r>
        <w:t>[6]</w:t>
      </w:r>
      <w:r>
        <w:tab/>
        <w:t xml:space="preserve">3GPP TS 23.060: </w:t>
      </w:r>
      <w:r w:rsidR="005D1D39">
        <w:t>"</w:t>
      </w:r>
      <w:r>
        <w:t>General Packet Radio Service (GPRS) Service description; Stage 2</w:t>
      </w:r>
      <w:r w:rsidR="005D1D39">
        <w:t>"</w:t>
      </w:r>
      <w:r>
        <w:t>.</w:t>
      </w:r>
    </w:p>
    <w:p w:rsidR="00292C5A" w:rsidRDefault="00292C5A">
      <w:pPr>
        <w:pStyle w:val="EX"/>
      </w:pPr>
      <w:r>
        <w:t>[7]</w:t>
      </w:r>
      <w:r>
        <w:tab/>
        <w:t xml:space="preserve">3GPP TS 23.205: </w:t>
      </w:r>
      <w:r w:rsidR="005D1D39">
        <w:t>"</w:t>
      </w:r>
      <w:r>
        <w:t>Bearer-independent circuit-switched core network; Stage 2</w:t>
      </w:r>
      <w:r w:rsidR="005D1D39">
        <w:t>"</w:t>
      </w:r>
      <w:r>
        <w:t>.</w:t>
      </w:r>
    </w:p>
    <w:p w:rsidR="00292C5A" w:rsidRDefault="00292C5A">
      <w:pPr>
        <w:pStyle w:val="EX"/>
      </w:pPr>
      <w:r>
        <w:t>[8]</w:t>
      </w:r>
      <w:r>
        <w:tab/>
        <w:t xml:space="preserve">3GPP TS 23.108: </w:t>
      </w:r>
      <w:r w:rsidR="005D1D39">
        <w:t>"</w:t>
      </w:r>
      <w:r>
        <w:t>Mobile radio interface layer 3 specification, core network protocols; Stage 2 (structured procedures)</w:t>
      </w:r>
      <w:r w:rsidR="005D1D39">
        <w:t>"</w:t>
      </w:r>
      <w:r>
        <w:t>.</w:t>
      </w:r>
    </w:p>
    <w:p w:rsidR="00292C5A" w:rsidRDefault="00292C5A">
      <w:pPr>
        <w:pStyle w:val="EX"/>
      </w:pPr>
      <w:r>
        <w:t>[9]</w:t>
      </w:r>
      <w:r>
        <w:tab/>
        <w:t xml:space="preserve">3GPP TS 23.246: </w:t>
      </w:r>
      <w:r w:rsidR="005D1D39">
        <w:t>"</w:t>
      </w:r>
      <w:r>
        <w:t>Multimedia Broadcast/Multicast Service (MBMS); Architecture and functional description</w:t>
      </w:r>
      <w:r w:rsidR="005D1D39">
        <w:t>"</w:t>
      </w:r>
      <w:r>
        <w:t>.</w:t>
      </w:r>
    </w:p>
    <w:p w:rsidR="00292C5A" w:rsidRDefault="00292C5A">
      <w:pPr>
        <w:pStyle w:val="EX"/>
      </w:pPr>
      <w:r>
        <w:t>[10]</w:t>
      </w:r>
      <w:r>
        <w:tab/>
        <w:t xml:space="preserve">3GPP TS 29.232: </w:t>
      </w:r>
      <w:r w:rsidR="005D1D39">
        <w:t>"</w:t>
      </w:r>
      <w:r>
        <w:t>Media Gateway Controller (MGC) - Media Gateway (MGW); interface; Stage 3</w:t>
      </w:r>
      <w:r w:rsidR="005D1D39">
        <w:t>"</w:t>
      </w:r>
      <w:r>
        <w:t>.</w:t>
      </w:r>
    </w:p>
    <w:p w:rsidR="00292C5A" w:rsidRPr="00FE2657" w:rsidRDefault="00292C5A">
      <w:pPr>
        <w:pStyle w:val="EX"/>
        <w:rPr>
          <w:lang w:val="en-US"/>
        </w:rPr>
      </w:pPr>
      <w:r w:rsidRPr="00FE2657">
        <w:rPr>
          <w:lang w:val="en-US"/>
        </w:rPr>
        <w:t>[11]</w:t>
      </w:r>
      <w:r w:rsidRPr="00FE2657">
        <w:rPr>
          <w:lang w:val="en-US"/>
        </w:rPr>
        <w:tab/>
        <w:t xml:space="preserve">3GPP TS 29.002: </w:t>
      </w:r>
      <w:r w:rsidR="005D1D39">
        <w:rPr>
          <w:lang w:val="en-US"/>
        </w:rPr>
        <w:t>"</w:t>
      </w:r>
      <w:r w:rsidRPr="00FE2657">
        <w:rPr>
          <w:lang w:val="en-US"/>
        </w:rPr>
        <w:t>Mobile Application Part (MAP) specification</w:t>
      </w:r>
      <w:r w:rsidR="005D1D39">
        <w:rPr>
          <w:lang w:val="en-US"/>
        </w:rPr>
        <w:t>"</w:t>
      </w:r>
      <w:r w:rsidRPr="00FE2657">
        <w:rPr>
          <w:lang w:val="en-US"/>
        </w:rPr>
        <w:t xml:space="preserve">. </w:t>
      </w:r>
    </w:p>
    <w:p w:rsidR="00292C5A" w:rsidRDefault="00292C5A">
      <w:pPr>
        <w:pStyle w:val="EX"/>
      </w:pPr>
      <w:r>
        <w:t>[12]</w:t>
      </w:r>
      <w:r>
        <w:tab/>
        <w:t xml:space="preserve">3GPP TS 29.060: </w:t>
      </w:r>
      <w:r w:rsidR="005D1D39">
        <w:t>"</w:t>
      </w:r>
      <w:r>
        <w:t>General Packet Radio Service (GPRS); GPRS Tunnelling Protocol (GTP) across the Gn and Gp interface</w:t>
      </w:r>
      <w:r w:rsidR="005D1D39">
        <w:t>"</w:t>
      </w:r>
      <w:r>
        <w:t>.</w:t>
      </w:r>
    </w:p>
    <w:p w:rsidR="00292C5A" w:rsidRDefault="00292C5A">
      <w:pPr>
        <w:pStyle w:val="EX"/>
      </w:pPr>
      <w:r>
        <w:t>[13]</w:t>
      </w:r>
      <w:r>
        <w:tab/>
        <w:t xml:space="preserve">3GPP TS 25.413: </w:t>
      </w:r>
      <w:r w:rsidR="005D1D39">
        <w:t>"</w:t>
      </w:r>
      <w:r>
        <w:t>UTRAN Iu interface Radio Access Network Application Part (RANAP) signalling</w:t>
      </w:r>
      <w:r w:rsidR="005D1D39">
        <w:t>"</w:t>
      </w:r>
      <w:r>
        <w:t>.</w:t>
      </w:r>
    </w:p>
    <w:p w:rsidR="00292C5A" w:rsidRDefault="00292C5A">
      <w:pPr>
        <w:pStyle w:val="EX"/>
      </w:pPr>
      <w:r>
        <w:t>[14]</w:t>
      </w:r>
      <w:r>
        <w:tab/>
      </w:r>
      <w:r>
        <w:rPr>
          <w:rFonts w:eastAsia="MS Mincho"/>
          <w:color w:val="000000"/>
          <w:lang w:eastAsia="zh-CN"/>
        </w:rPr>
        <w:t xml:space="preserve">3GPP TS 23.218: </w:t>
      </w:r>
      <w:r w:rsidR="005D1D39">
        <w:rPr>
          <w:rFonts w:eastAsia="MS Mincho"/>
          <w:color w:val="000000"/>
          <w:lang w:eastAsia="zh-CN"/>
        </w:rPr>
        <w:t>"</w:t>
      </w:r>
      <w:r>
        <w:rPr>
          <w:rFonts w:eastAsia="MS Mincho"/>
          <w:color w:val="000000"/>
          <w:lang w:eastAsia="zh-CN"/>
        </w:rPr>
        <w:t>IP Multimedia (IM) session handling; IM call model; Stage 2</w:t>
      </w:r>
      <w:r w:rsidR="005D1D39">
        <w:rPr>
          <w:rFonts w:eastAsia="MS Mincho"/>
          <w:color w:val="000000"/>
          <w:lang w:eastAsia="zh-CN"/>
        </w:rPr>
        <w:t>"</w:t>
      </w:r>
      <w:r>
        <w:rPr>
          <w:rFonts w:eastAsia="MS Mincho"/>
          <w:color w:val="000000"/>
          <w:lang w:eastAsia="zh-CN"/>
        </w:rPr>
        <w:t>.</w:t>
      </w:r>
    </w:p>
    <w:p w:rsidR="00292C5A" w:rsidRDefault="00292C5A">
      <w:pPr>
        <w:pStyle w:val="EX"/>
      </w:pPr>
      <w:r>
        <w:t>[15]</w:t>
      </w:r>
      <w:r>
        <w:tab/>
      </w:r>
      <w:r>
        <w:rPr>
          <w:rFonts w:eastAsia="MS Mincho"/>
          <w:color w:val="000000"/>
          <w:lang w:eastAsia="zh-CN"/>
        </w:rPr>
        <w:t xml:space="preserve">3GPP TS 23.228: </w:t>
      </w:r>
      <w:r w:rsidR="005D1D39">
        <w:rPr>
          <w:rFonts w:eastAsia="MS Mincho"/>
          <w:color w:val="000000"/>
          <w:lang w:eastAsia="zh-CN"/>
        </w:rPr>
        <w:t>"</w:t>
      </w:r>
      <w:r>
        <w:rPr>
          <w:rFonts w:eastAsia="MS Mincho"/>
          <w:color w:val="000000"/>
          <w:lang w:eastAsia="zh-CN"/>
        </w:rPr>
        <w:t>IP Multimedia Subsystem (IMS); Stage 2</w:t>
      </w:r>
      <w:r w:rsidR="005D1D39">
        <w:rPr>
          <w:rFonts w:eastAsia="MS Mincho"/>
          <w:color w:val="000000"/>
          <w:lang w:eastAsia="zh-CN"/>
        </w:rPr>
        <w:t>"</w:t>
      </w:r>
      <w:r>
        <w:rPr>
          <w:rFonts w:eastAsia="MS Mincho"/>
          <w:color w:val="000000"/>
          <w:lang w:eastAsia="zh-CN"/>
        </w:rPr>
        <w:t>.</w:t>
      </w:r>
    </w:p>
    <w:p w:rsidR="00292C5A" w:rsidRDefault="00292C5A">
      <w:pPr>
        <w:pStyle w:val="EX"/>
      </w:pPr>
      <w:r>
        <w:t>[16]</w:t>
      </w:r>
      <w:r>
        <w:tab/>
        <w:t xml:space="preserve">3GPP TS 29.228: </w:t>
      </w:r>
      <w:r w:rsidR="005D1D39">
        <w:t>"</w:t>
      </w:r>
      <w:r>
        <w:t>IP Multimedia (IM) Subsystem Cx and Dx Interfaces; Signalling flows and message contents</w:t>
      </w:r>
      <w:r w:rsidR="005D1D39">
        <w:t>"</w:t>
      </w:r>
      <w:r>
        <w:t>.</w:t>
      </w:r>
    </w:p>
    <w:p w:rsidR="00292C5A" w:rsidRDefault="00292C5A">
      <w:pPr>
        <w:pStyle w:val="EX"/>
      </w:pPr>
      <w:r>
        <w:t>[17]</w:t>
      </w:r>
      <w:r>
        <w:tab/>
        <w:t xml:space="preserve">3GPP TS 29.328: </w:t>
      </w:r>
      <w:r w:rsidR="005D1D39">
        <w:t>"</w:t>
      </w:r>
      <w:r>
        <w:t>IP Multimedia Subsystem (IMS) Sh interface; Signalling flows and message contents</w:t>
      </w:r>
      <w:r w:rsidR="005D1D39">
        <w:t>"</w:t>
      </w:r>
      <w:r>
        <w:t>.</w:t>
      </w:r>
    </w:p>
    <w:p w:rsidR="00292C5A" w:rsidRDefault="00292C5A">
      <w:pPr>
        <w:pStyle w:val="EX"/>
      </w:pPr>
      <w:r>
        <w:t>[18]</w:t>
      </w:r>
      <w:r>
        <w:tab/>
        <w:t>Enabler Release Definition for OMA Device Management Specifications, version 1.2, The Open Mobile Alliance</w:t>
      </w:r>
      <w:r>
        <w:rPr>
          <w:rFonts w:cs="Arial"/>
        </w:rPr>
        <w:t xml:space="preserve">™ </w:t>
      </w:r>
      <w:r>
        <w:t>(</w:t>
      </w:r>
      <w:hyperlink r:id="rId12" w:history="1">
        <w:r>
          <w:rPr>
            <w:rStyle w:val="Hyperlink"/>
          </w:rPr>
          <w:t>URL:http://www.openmobil</w:t>
        </w:r>
        <w:r>
          <w:rPr>
            <w:rStyle w:val="Hyperlink"/>
          </w:rPr>
          <w:t>e</w:t>
        </w:r>
        <w:r>
          <w:rPr>
            <w:rStyle w:val="Hyperlink"/>
          </w:rPr>
          <w:t>alliance.org/</w:t>
        </w:r>
      </w:hyperlink>
      <w:r>
        <w:t>).</w:t>
      </w:r>
    </w:p>
    <w:p w:rsidR="00292C5A" w:rsidRDefault="00292C5A">
      <w:pPr>
        <w:pStyle w:val="EX"/>
      </w:pPr>
      <w:r>
        <w:t>[19]</w:t>
      </w:r>
      <w:r>
        <w:tab/>
        <w:t xml:space="preserve">3GPP TS 32.240: </w:t>
      </w:r>
      <w:r w:rsidR="005D1D39">
        <w:t>"</w:t>
      </w:r>
      <w:r>
        <w:t>Telecommunication management; Charging management; Charging architecture and principles</w:t>
      </w:r>
      <w:r w:rsidR="005D1D39">
        <w:t>"</w:t>
      </w:r>
      <w:r>
        <w:t>.</w:t>
      </w:r>
    </w:p>
    <w:p w:rsidR="00292C5A" w:rsidRDefault="00292C5A">
      <w:pPr>
        <w:pStyle w:val="EX"/>
      </w:pPr>
      <w:r>
        <w:t>[20]</w:t>
      </w:r>
      <w:r>
        <w:tab/>
        <w:t xml:space="preserve">3GPP TS 32.260: </w:t>
      </w:r>
      <w:r w:rsidR="005D1D39">
        <w:t>"</w:t>
      </w:r>
      <w:r>
        <w:t>Telecommunication management; Charging management; IP Multimedia Subsystem (IMS) charging</w:t>
      </w:r>
      <w:r w:rsidR="005D1D39">
        <w:t>"</w:t>
      </w:r>
      <w:r>
        <w:t>.</w:t>
      </w:r>
    </w:p>
    <w:p w:rsidR="00292C5A" w:rsidRDefault="00292C5A">
      <w:pPr>
        <w:pStyle w:val="EX"/>
      </w:pPr>
      <w:r>
        <w:t>[21]</w:t>
      </w:r>
      <w:r>
        <w:tab/>
      </w:r>
      <w:r w:rsidR="00FE387F">
        <w:t>Void</w:t>
      </w:r>
    </w:p>
    <w:p w:rsidR="00292C5A" w:rsidRDefault="00292C5A">
      <w:pPr>
        <w:pStyle w:val="EX"/>
      </w:pPr>
      <w:r>
        <w:t>[22]</w:t>
      </w:r>
      <w:r>
        <w:tab/>
        <w:t xml:space="preserve">3GPP TS 23.402: </w:t>
      </w:r>
      <w:r w:rsidR="005D1D39">
        <w:t>"</w:t>
      </w:r>
      <w:r>
        <w:t>Architecture enhancements for non-3GPP accesses</w:t>
      </w:r>
      <w:r w:rsidR="005D1D39">
        <w:t>"</w:t>
      </w:r>
      <w:r>
        <w:t>.</w:t>
      </w:r>
    </w:p>
    <w:p w:rsidR="00292C5A" w:rsidRDefault="00292C5A">
      <w:pPr>
        <w:pStyle w:val="EX"/>
      </w:pPr>
      <w:r>
        <w:t>[23]</w:t>
      </w:r>
      <w:r>
        <w:tab/>
      </w:r>
      <w:r w:rsidR="00FE387F">
        <w:t>Void</w:t>
      </w:r>
    </w:p>
    <w:p w:rsidR="00292C5A" w:rsidRDefault="00292C5A">
      <w:pPr>
        <w:pStyle w:val="EX"/>
      </w:pPr>
      <w:r>
        <w:t>[24]</w:t>
      </w:r>
      <w:r>
        <w:tab/>
        <w:t xml:space="preserve">3GPP TS 32.442: </w:t>
      </w:r>
      <w:r w:rsidR="005D1D39">
        <w:t>"</w:t>
      </w:r>
      <w:r>
        <w:t>Telecommunication management; Trace management Integration Reference Point (IRP); Information Service (IS)</w:t>
      </w:r>
      <w:r w:rsidR="005D1D39">
        <w:t>"</w:t>
      </w:r>
      <w:r>
        <w:t>.</w:t>
      </w:r>
    </w:p>
    <w:p w:rsidR="00292C5A" w:rsidRDefault="00292C5A">
      <w:pPr>
        <w:pStyle w:val="EX"/>
      </w:pPr>
      <w:r>
        <w:t>[25]</w:t>
      </w:r>
      <w:r>
        <w:tab/>
        <w:t xml:space="preserve">3GPP TS 29.273: </w:t>
      </w:r>
      <w:r w:rsidR="005D1D39">
        <w:t>"</w:t>
      </w:r>
      <w:r>
        <w:t>Evolved Packet System (EPS); 3GPP EPS AAA interfaces</w:t>
      </w:r>
      <w:r w:rsidR="005D1D39">
        <w:t>"</w:t>
      </w:r>
      <w:r>
        <w:t>.</w:t>
      </w:r>
    </w:p>
    <w:p w:rsidR="00292C5A" w:rsidRDefault="00292C5A">
      <w:pPr>
        <w:pStyle w:val="EX"/>
      </w:pPr>
      <w:r>
        <w:t>[26]</w:t>
      </w:r>
      <w:r>
        <w:tab/>
        <w:t xml:space="preserve">3GPP TS 29.272: </w:t>
      </w:r>
      <w:r w:rsidR="005D1D39">
        <w:t>"</w:t>
      </w:r>
      <w:r>
        <w:t>Evolved Packet System (EPS); Mobility Management Entity (MME) and Serving GPRS Support Node (SGSN) related interfaces based on Diameter protocol</w:t>
      </w:r>
      <w:r w:rsidR="005D1D39">
        <w:t>"</w:t>
      </w:r>
      <w:r>
        <w:t>.</w:t>
      </w:r>
    </w:p>
    <w:p w:rsidR="00292C5A" w:rsidRDefault="00292C5A">
      <w:pPr>
        <w:pStyle w:val="EX"/>
        <w:overflowPunct/>
        <w:autoSpaceDE/>
        <w:autoSpaceDN/>
        <w:adjustRightInd/>
        <w:textAlignment w:val="auto"/>
      </w:pPr>
      <w:r>
        <w:t>[</w:t>
      </w:r>
      <w:r>
        <w:rPr>
          <w:lang w:eastAsia="zh-CN"/>
        </w:rPr>
        <w:t>27</w:t>
      </w:r>
      <w:r>
        <w:t>]</w:t>
      </w:r>
      <w:r>
        <w:rPr>
          <w:rFonts w:hint="eastAsia"/>
          <w:lang w:eastAsia="zh-CN"/>
        </w:rPr>
        <w:tab/>
      </w:r>
      <w:r>
        <w:t xml:space="preserve">3GPP TS 32.615: </w:t>
      </w:r>
      <w:r w:rsidR="005D1D39">
        <w:t>"</w:t>
      </w:r>
      <w:r>
        <w:t>Telecommunication management; Configuration Management (CM); Bulk CM Integration Reference Point (IRP): eXtensible Markup Language (XML) definitions</w:t>
      </w:r>
      <w:r w:rsidR="005D1D39">
        <w:t>"</w:t>
      </w:r>
      <w:r>
        <w:t>.</w:t>
      </w:r>
    </w:p>
    <w:p w:rsidR="00292C5A" w:rsidRDefault="00292C5A">
      <w:pPr>
        <w:pStyle w:val="EX"/>
      </w:pPr>
      <w:r>
        <w:t>[</w:t>
      </w:r>
      <w:r>
        <w:rPr>
          <w:lang w:eastAsia="zh-CN"/>
        </w:rPr>
        <w:t>28</w:t>
      </w:r>
      <w:r>
        <w:t>]</w:t>
      </w:r>
      <w:r>
        <w:tab/>
        <w:t xml:space="preserve">3GPP TS 32.342: </w:t>
      </w:r>
      <w:r w:rsidR="005D1D39">
        <w:t>"</w:t>
      </w:r>
      <w:r>
        <w:t>Telecommunication management; File Transfer (FT) Integration Reference Point (IRP): Information Service (IS)</w:t>
      </w:r>
      <w:r w:rsidR="005D1D39">
        <w:t>"</w:t>
      </w:r>
      <w:r>
        <w:t>.</w:t>
      </w:r>
    </w:p>
    <w:p w:rsidR="00292C5A" w:rsidRDefault="00292C5A">
      <w:pPr>
        <w:pStyle w:val="EX"/>
      </w:pPr>
      <w:r>
        <w:t>[29]</w:t>
      </w:r>
      <w:r>
        <w:tab/>
        <w:t xml:space="preserve">3GPP TS 29.212: </w:t>
      </w:r>
      <w:r w:rsidR="005D1D39">
        <w:t>"</w:t>
      </w:r>
      <w:r>
        <w:rPr>
          <w:bCs/>
          <w:lang w:eastAsia="ja-JP"/>
        </w:rPr>
        <w:t xml:space="preserve"> </w:t>
      </w:r>
      <w:r>
        <w:rPr>
          <w:bCs/>
        </w:rPr>
        <w:t>Policy and Charging Control (PCC);Reference points</w:t>
      </w:r>
      <w:r w:rsidR="005D1D39">
        <w:t>"</w:t>
      </w:r>
      <w:r>
        <w:t>.</w:t>
      </w:r>
    </w:p>
    <w:p w:rsidR="00292C5A" w:rsidRDefault="00292C5A">
      <w:pPr>
        <w:pStyle w:val="EX"/>
      </w:pPr>
      <w:r>
        <w:t>[30]</w:t>
      </w:r>
      <w:r>
        <w:tab/>
        <w:t xml:space="preserve">3GPP TS 37.320: </w:t>
      </w:r>
      <w:r w:rsidR="005D1D39">
        <w:t>"</w:t>
      </w:r>
      <w:r>
        <w:t>Universal Terrestrial Radio Access (UTRA) and Evolved Universal Terrestrial Radio Access (E-UTRA); Radio measurement collection for Minimization of Drive Tests (MDT);Overall description; Stage 2</w:t>
      </w:r>
      <w:r w:rsidR="005D1D39">
        <w:t>"</w:t>
      </w:r>
      <w:r>
        <w:t>.</w:t>
      </w:r>
    </w:p>
    <w:p w:rsidR="00292C5A" w:rsidRDefault="00292C5A">
      <w:pPr>
        <w:pStyle w:val="EX"/>
      </w:pPr>
      <w:r>
        <w:t>[31]</w:t>
      </w:r>
      <w:r>
        <w:tab/>
        <w:t xml:space="preserve">3GPP TS 25.331: </w:t>
      </w:r>
      <w:r w:rsidR="005D1D39">
        <w:t>"</w:t>
      </w:r>
      <w:r>
        <w:t>Radio Resource Control (RRC); Protocol specification</w:t>
      </w:r>
      <w:r w:rsidR="005D1D39">
        <w:t>"</w:t>
      </w:r>
    </w:p>
    <w:p w:rsidR="00292C5A" w:rsidRDefault="00292C5A">
      <w:pPr>
        <w:pStyle w:val="EX"/>
      </w:pPr>
      <w:r>
        <w:t>[32]</w:t>
      </w:r>
      <w:r>
        <w:tab/>
        <w:t xml:space="preserve">3GPP TS 36.331: </w:t>
      </w:r>
      <w:r w:rsidR="005D1D39">
        <w:t>"</w:t>
      </w:r>
      <w:r>
        <w:t>Evolved Universal Terrestrial Radio Access (E-UTRA); Radio Resource Control (RRC); Protocol specification</w:t>
      </w:r>
      <w:r w:rsidR="005D1D39">
        <w:t>"</w:t>
      </w:r>
      <w:r>
        <w:t>.</w:t>
      </w:r>
    </w:p>
    <w:p w:rsidR="00292C5A" w:rsidRDefault="00292C5A">
      <w:pPr>
        <w:pStyle w:val="EX"/>
      </w:pPr>
      <w:r>
        <w:t>[33]</w:t>
      </w:r>
      <w:r>
        <w:tab/>
        <w:t xml:space="preserve">3GPP TS 24.301: </w:t>
      </w:r>
      <w:r w:rsidR="005D1D39">
        <w:t>"</w:t>
      </w:r>
      <w:r>
        <w:t>Non-Access-Stratum (NAS) protocol for Evolved Packet System (EPS); Stage 3</w:t>
      </w:r>
      <w:r w:rsidR="005D1D39">
        <w:t>"</w:t>
      </w:r>
      <w:r>
        <w:t>.</w:t>
      </w:r>
    </w:p>
    <w:p w:rsidR="00292C5A" w:rsidRDefault="00292C5A">
      <w:pPr>
        <w:pStyle w:val="EX"/>
      </w:pPr>
      <w:r>
        <w:t>[34]</w:t>
      </w:r>
      <w:r>
        <w:tab/>
        <w:t xml:space="preserve">3GPP TS 29.274: </w:t>
      </w:r>
      <w:r w:rsidR="005D1D39">
        <w:t>"</w:t>
      </w:r>
      <w:r>
        <w:t>3GPP Evolved Packet System (EPS); Evolved General Packet Radio Service (GPRS) Tunnelling Protocol for Control plane (GTPv2-C); Stage 3</w:t>
      </w:r>
      <w:r w:rsidR="005D1D39">
        <w:t>"</w:t>
      </w:r>
      <w:r>
        <w:t>.</w:t>
      </w:r>
    </w:p>
    <w:p w:rsidR="00292C5A" w:rsidRDefault="00292C5A">
      <w:pPr>
        <w:pStyle w:val="EX"/>
      </w:pPr>
      <w:r>
        <w:t>[35]</w:t>
      </w:r>
      <w:r>
        <w:tab/>
        <w:t xml:space="preserve">3GPP TS 32.622: </w:t>
      </w:r>
      <w:r w:rsidR="005D1D39">
        <w:t>"</w:t>
      </w:r>
      <w:r>
        <w:t>Telecommunication management; Configuration Management (CM); Generic network resources Integration Reference Point (IRP): Network Resource Model (NRM)</w:t>
      </w:r>
      <w:r w:rsidR="005D1D39">
        <w:t>"</w:t>
      </w:r>
      <w:r>
        <w:t>.</w:t>
      </w:r>
    </w:p>
    <w:p w:rsidR="00292C5A" w:rsidRDefault="00292C5A">
      <w:pPr>
        <w:pStyle w:val="EX"/>
        <w:jc w:val="both"/>
        <w:rPr>
          <w:lang w:val="sv-SE"/>
        </w:rPr>
      </w:pPr>
      <w:r>
        <w:rPr>
          <w:lang w:val="sv-SE"/>
        </w:rPr>
        <w:t>[</w:t>
      </w:r>
      <w:r>
        <w:rPr>
          <w:rFonts w:hint="eastAsia"/>
          <w:lang w:val="sv-SE" w:eastAsia="zh-CN"/>
        </w:rPr>
        <w:t>36</w:t>
      </w:r>
      <w:r>
        <w:rPr>
          <w:lang w:val="sv-SE"/>
        </w:rPr>
        <w:t>]</w:t>
      </w:r>
      <w:r>
        <w:rPr>
          <w:lang w:val="sv-SE"/>
        </w:rPr>
        <w:tab/>
        <w:t xml:space="preserve">3GPP TS </w:t>
      </w:r>
      <w:r>
        <w:rPr>
          <w:rFonts w:hint="eastAsia"/>
          <w:lang w:val="sv-SE" w:eastAsia="zh-CN"/>
        </w:rPr>
        <w:t>36</w:t>
      </w:r>
      <w:r>
        <w:rPr>
          <w:lang w:val="sv-SE"/>
        </w:rPr>
        <w:t xml:space="preserve">.413: </w:t>
      </w:r>
      <w:r w:rsidR="005D1D39">
        <w:rPr>
          <w:lang w:val="sv-SE"/>
        </w:rPr>
        <w:t>"</w:t>
      </w:r>
      <w:r>
        <w:t xml:space="preserve">Evolved Universal Terrestrial Radio Access </w:t>
      </w:r>
      <w:r>
        <w:rPr>
          <w:rFonts w:hint="eastAsia"/>
          <w:lang w:eastAsia="zh-CN"/>
        </w:rPr>
        <w:t>Network</w:t>
      </w:r>
      <w:r>
        <w:rPr>
          <w:lang w:eastAsia="zh-CN"/>
        </w:rPr>
        <w:t xml:space="preserve"> </w:t>
      </w:r>
      <w:r>
        <w:t>(E-UTRA</w:t>
      </w:r>
      <w:r>
        <w:rPr>
          <w:rFonts w:hint="eastAsia"/>
          <w:lang w:eastAsia="zh-CN"/>
        </w:rPr>
        <w:t>N</w:t>
      </w:r>
      <w:r>
        <w:t>)</w:t>
      </w:r>
      <w:r>
        <w:rPr>
          <w:rFonts w:hint="eastAsia"/>
          <w:lang w:eastAsia="zh-CN"/>
        </w:rPr>
        <w:t>;</w:t>
      </w:r>
      <w:r>
        <w:rPr>
          <w:lang w:eastAsia="zh-CN"/>
        </w:rPr>
        <w:t xml:space="preserve"> </w:t>
      </w:r>
      <w:r>
        <w:rPr>
          <w:rFonts w:hint="eastAsia"/>
          <w:lang w:val="sv-SE" w:eastAsia="zh-CN"/>
        </w:rPr>
        <w:t>S1</w:t>
      </w:r>
      <w:r>
        <w:rPr>
          <w:lang w:val="sv-SE"/>
        </w:rPr>
        <w:t xml:space="preserve"> </w:t>
      </w:r>
      <w:r>
        <w:rPr>
          <w:rFonts w:hint="eastAsia"/>
          <w:lang w:val="sv-SE" w:eastAsia="zh-CN"/>
        </w:rPr>
        <w:t>Application Protocol</w:t>
      </w:r>
      <w:r w:rsidR="005D1D39">
        <w:rPr>
          <w:lang w:val="sv-SE"/>
        </w:rPr>
        <w:t>"</w:t>
      </w:r>
      <w:r>
        <w:rPr>
          <w:lang w:val="sv-SE"/>
        </w:rPr>
        <w:t>.</w:t>
      </w:r>
    </w:p>
    <w:p w:rsidR="00595D60" w:rsidRDefault="00292C5A" w:rsidP="00595D60">
      <w:pPr>
        <w:pStyle w:val="EX"/>
        <w:jc w:val="both"/>
        <w:rPr>
          <w:lang w:eastAsia="zh-CN"/>
        </w:rPr>
      </w:pPr>
      <w:r>
        <w:rPr>
          <w:rFonts w:hint="eastAsia"/>
          <w:lang w:eastAsia="zh-CN"/>
        </w:rPr>
        <w:t>[3</w:t>
      </w:r>
      <w:r>
        <w:rPr>
          <w:lang w:eastAsia="zh-CN"/>
        </w:rPr>
        <w:t>7</w:t>
      </w:r>
      <w:r>
        <w:rPr>
          <w:rFonts w:hint="eastAsia"/>
          <w:lang w:eastAsia="zh-CN"/>
        </w:rPr>
        <w:t>]</w:t>
      </w:r>
      <w:r>
        <w:rPr>
          <w:rFonts w:hint="eastAsia"/>
          <w:lang w:eastAsia="zh-CN"/>
        </w:rPr>
        <w:tab/>
        <w:t xml:space="preserve">3GPP TS 36.300: </w:t>
      </w:r>
      <w:r w:rsidR="005D1D39">
        <w:rPr>
          <w:lang w:eastAsia="zh-CN"/>
        </w:rPr>
        <w:t>"</w:t>
      </w:r>
      <w:r>
        <w:t>Evolved Universal Terrestrial Radio Access (E-UTRA)</w:t>
      </w:r>
      <w:r>
        <w:rPr>
          <w:rFonts w:hint="eastAsia"/>
          <w:lang w:eastAsia="zh-CN"/>
        </w:rPr>
        <w:t xml:space="preserve"> and </w:t>
      </w:r>
      <w:r>
        <w:t xml:space="preserve">Evolved Universal Terrestrial Radio Access </w:t>
      </w:r>
      <w:r>
        <w:rPr>
          <w:rFonts w:hint="eastAsia"/>
          <w:lang w:eastAsia="zh-CN"/>
        </w:rPr>
        <w:t xml:space="preserve">Network </w:t>
      </w:r>
      <w:r>
        <w:t>(E-UTRA</w:t>
      </w:r>
      <w:r>
        <w:rPr>
          <w:rFonts w:hint="eastAsia"/>
          <w:lang w:eastAsia="zh-CN"/>
        </w:rPr>
        <w:t>N</w:t>
      </w:r>
      <w:r>
        <w:t>)</w:t>
      </w:r>
      <w:r>
        <w:rPr>
          <w:rFonts w:hint="eastAsia"/>
          <w:lang w:eastAsia="zh-CN"/>
        </w:rPr>
        <w:t>: Overall description stage 2</w:t>
      </w:r>
      <w:r w:rsidR="005D1D39">
        <w:rPr>
          <w:lang w:eastAsia="zh-CN"/>
        </w:rPr>
        <w:t>"</w:t>
      </w:r>
      <w:r>
        <w:rPr>
          <w:rFonts w:hint="eastAsia"/>
          <w:lang w:eastAsia="zh-CN"/>
        </w:rPr>
        <w:t>.</w:t>
      </w:r>
    </w:p>
    <w:p w:rsidR="007D4E69" w:rsidRDefault="00595D60" w:rsidP="007D4E69">
      <w:pPr>
        <w:pStyle w:val="EX"/>
        <w:jc w:val="both"/>
        <w:rPr>
          <w:lang w:eastAsia="zh-CN"/>
        </w:rPr>
      </w:pPr>
      <w:r>
        <w:rPr>
          <w:rFonts w:hint="eastAsia"/>
          <w:lang w:eastAsia="zh-CN"/>
        </w:rPr>
        <w:t>[</w:t>
      </w:r>
      <w:r>
        <w:rPr>
          <w:lang w:eastAsia="zh-CN"/>
        </w:rPr>
        <w:t>38</w:t>
      </w:r>
      <w:r>
        <w:rPr>
          <w:rFonts w:hint="eastAsia"/>
          <w:lang w:eastAsia="zh-CN"/>
        </w:rPr>
        <w:t>]</w:t>
      </w:r>
      <w:r>
        <w:rPr>
          <w:rFonts w:hint="eastAsia"/>
          <w:lang w:eastAsia="zh-CN"/>
        </w:rPr>
        <w:tab/>
      </w:r>
      <w:r w:rsidRPr="00D05729">
        <w:rPr>
          <w:lang w:eastAsia="zh-CN"/>
        </w:rPr>
        <w:t>3GPP TS 36.214</w:t>
      </w:r>
      <w:r>
        <w:rPr>
          <w:rFonts w:hint="eastAsia"/>
          <w:lang w:eastAsia="zh-CN"/>
        </w:rPr>
        <w:t xml:space="preserve">: </w:t>
      </w:r>
      <w:r w:rsidR="005D1D39">
        <w:rPr>
          <w:lang w:eastAsia="zh-CN"/>
        </w:rPr>
        <w:t>"</w:t>
      </w:r>
      <w:r w:rsidRPr="00D05729">
        <w:rPr>
          <w:lang w:eastAsia="zh-CN"/>
        </w:rPr>
        <w:t>Evolved Universal Terrestrial Radio Access (E-UTRA); Physical layer - Measurements</w:t>
      </w:r>
      <w:r w:rsidR="005D1D39">
        <w:rPr>
          <w:lang w:eastAsia="zh-CN"/>
        </w:rPr>
        <w:t>"</w:t>
      </w:r>
      <w:r w:rsidRPr="00D05729">
        <w:rPr>
          <w:lang w:eastAsia="zh-CN"/>
        </w:rPr>
        <w:t>.</w:t>
      </w:r>
    </w:p>
    <w:p w:rsidR="00292C5A" w:rsidRDefault="007D4E69" w:rsidP="007D4E69">
      <w:pPr>
        <w:pStyle w:val="EX"/>
        <w:jc w:val="both"/>
      </w:pPr>
      <w:r>
        <w:t>[39]</w:t>
      </w:r>
      <w:r>
        <w:tab/>
      </w:r>
      <w:r w:rsidR="007F3B6B">
        <w:t>Void</w:t>
      </w:r>
    </w:p>
    <w:p w:rsidR="00D962D2" w:rsidRDefault="00D962D2" w:rsidP="00D962D2">
      <w:pPr>
        <w:pStyle w:val="EX"/>
        <w:jc w:val="both"/>
      </w:pPr>
      <w:r>
        <w:t>[40]</w:t>
      </w:r>
      <w:r>
        <w:tab/>
        <w:t>3GPP TS 23.501: "System Architecture for the 5G System; Stage 2".</w:t>
      </w:r>
    </w:p>
    <w:p w:rsidR="00D962D2" w:rsidRDefault="00D962D2" w:rsidP="00D962D2">
      <w:pPr>
        <w:pStyle w:val="EX"/>
        <w:jc w:val="both"/>
      </w:pPr>
      <w:r>
        <w:t>[41]</w:t>
      </w:r>
      <w:r>
        <w:tab/>
        <w:t>3GPP TS 23.502: "Procedures for the 5G System; Stage 2"</w:t>
      </w:r>
    </w:p>
    <w:p w:rsidR="00D962D2" w:rsidRDefault="00D962D2" w:rsidP="00D962D2">
      <w:pPr>
        <w:pStyle w:val="EX"/>
        <w:jc w:val="both"/>
      </w:pPr>
      <w:r>
        <w:t>[42]</w:t>
      </w:r>
      <w:r>
        <w:tab/>
        <w:t>3GPP TS 38.300: "NR and NG-RAN Overall Description; Stage 2".</w:t>
      </w:r>
    </w:p>
    <w:p w:rsidR="00D962D2" w:rsidRDefault="00D962D2" w:rsidP="00D962D2">
      <w:pPr>
        <w:pStyle w:val="EX"/>
        <w:jc w:val="both"/>
      </w:pPr>
      <w:r>
        <w:t>[43]</w:t>
      </w:r>
      <w:r>
        <w:tab/>
        <w:t>3GPP TS 38.331: "</w:t>
      </w:r>
      <w:r w:rsidRPr="00547FB6">
        <w:t>NR; Radio Resource Control (RRC); Protocol specification</w:t>
      </w:r>
      <w:r>
        <w:t>".</w:t>
      </w:r>
    </w:p>
    <w:p w:rsidR="00D962D2" w:rsidRDefault="00D962D2" w:rsidP="00D962D2">
      <w:pPr>
        <w:pStyle w:val="EX"/>
        <w:jc w:val="both"/>
      </w:pPr>
      <w:r>
        <w:t>[44]</w:t>
      </w:r>
      <w:r>
        <w:tab/>
        <w:t>3GPP TS 38.401: "NG-RAN; Architecture Description".</w:t>
      </w:r>
    </w:p>
    <w:p w:rsidR="00D962D2" w:rsidRDefault="00D962D2" w:rsidP="00D962D2">
      <w:pPr>
        <w:pStyle w:val="EX"/>
        <w:jc w:val="both"/>
      </w:pPr>
      <w:r>
        <w:t>[45]</w:t>
      </w:r>
      <w:r>
        <w:tab/>
        <w:t>3GPP TS 24.501: "</w:t>
      </w:r>
      <w:r w:rsidRPr="00A36DA8">
        <w:t>Non-Access-Stratum (NAS) protocol for 5G System (5GS); Stage 3</w:t>
      </w:r>
      <w:r>
        <w:t>"</w:t>
      </w:r>
      <w:r w:rsidR="0089789C">
        <w:t>.</w:t>
      </w:r>
    </w:p>
    <w:p w:rsidR="0089789C" w:rsidRDefault="0089789C" w:rsidP="00D962D2">
      <w:pPr>
        <w:pStyle w:val="EX"/>
        <w:jc w:val="both"/>
      </w:pPr>
      <w:r>
        <w:t>[46]</w:t>
      </w:r>
      <w:r>
        <w:tab/>
        <w:t>3GPP TS 28.541: "</w:t>
      </w:r>
      <w:r w:rsidR="000E5869">
        <w:t xml:space="preserve">5G </w:t>
      </w:r>
      <w:r w:rsidRPr="0073027A">
        <w:t>Network Resource Model (NRM); Stage 2 and stage 3</w:t>
      </w:r>
      <w:r>
        <w:t>".</w:t>
      </w:r>
    </w:p>
    <w:p w:rsidR="000E5869" w:rsidRDefault="000E5869" w:rsidP="000E5869">
      <w:pPr>
        <w:pStyle w:val="EX"/>
        <w:jc w:val="both"/>
      </w:pPr>
      <w:r>
        <w:t>[4</w:t>
      </w:r>
      <w:r w:rsidR="005B3D65">
        <w:t>7</w:t>
      </w:r>
      <w:r>
        <w:t>]</w:t>
      </w:r>
      <w:r>
        <w:tab/>
        <w:t>3GPP TS 28.532: "Management and orchestration; Generic management services"</w:t>
      </w:r>
    </w:p>
    <w:p w:rsidR="000E5869" w:rsidRDefault="000E5869" w:rsidP="000E5869">
      <w:pPr>
        <w:pStyle w:val="EX"/>
        <w:jc w:val="both"/>
      </w:pPr>
      <w:r>
        <w:t>[4</w:t>
      </w:r>
      <w:r w:rsidR="005B3D65">
        <w:t>8</w:t>
      </w:r>
      <w:r>
        <w:t>]</w:t>
      </w:r>
      <w:r>
        <w:tab/>
        <w:t>3GPP TS 28.533: "Management and orchestration; Architecture framework"</w:t>
      </w:r>
      <w:r w:rsidR="00B718F9">
        <w:t>.</w:t>
      </w:r>
    </w:p>
    <w:p w:rsidR="00B718F9" w:rsidRPr="0073027A" w:rsidRDefault="00B718F9" w:rsidP="000E5869">
      <w:pPr>
        <w:pStyle w:val="EX"/>
        <w:jc w:val="both"/>
      </w:pPr>
      <w:r>
        <w:t>[49]</w:t>
      </w:r>
      <w:r>
        <w:tab/>
      </w:r>
      <w:r w:rsidRPr="0073027A">
        <w:t>3GPP TS 38.413: "NG-RAN; NG Application Protocol (NGAP)".</w:t>
      </w:r>
    </w:p>
    <w:p w:rsidR="000272C9" w:rsidRPr="0073027A" w:rsidRDefault="000272C9" w:rsidP="000E5869">
      <w:pPr>
        <w:pStyle w:val="EX"/>
        <w:jc w:val="both"/>
      </w:pPr>
      <w:r>
        <w:t>[50]</w:t>
      </w:r>
      <w:r>
        <w:tab/>
      </w:r>
      <w:r w:rsidRPr="0073027A">
        <w:t>3GPP TS 38.314: "NR; Layer 2 measurements".</w:t>
      </w:r>
    </w:p>
    <w:p w:rsidR="004F74F9" w:rsidRPr="0073027A" w:rsidRDefault="004F74F9" w:rsidP="000E5869">
      <w:pPr>
        <w:pStyle w:val="EX"/>
        <w:jc w:val="both"/>
      </w:pPr>
      <w:r>
        <w:t>[51]</w:t>
      </w:r>
      <w:r>
        <w:tab/>
      </w:r>
      <w:r w:rsidRPr="0073027A">
        <w:t>3GPP TS 38.321: "NR; Medium Access Control (MAC) protocol specification".</w:t>
      </w:r>
    </w:p>
    <w:p w:rsidR="00ED4F8F" w:rsidRPr="0073027A" w:rsidRDefault="00ED4F8F" w:rsidP="000E5869">
      <w:pPr>
        <w:pStyle w:val="EX"/>
        <w:jc w:val="both"/>
      </w:pPr>
      <w:r w:rsidRPr="0073027A">
        <w:t>[52]</w:t>
      </w:r>
      <w:r w:rsidRPr="0073027A">
        <w:tab/>
        <w:t>3GPP TS 38.305: "NG Radio Access Network (NG-RAN); Stage 2 functional specification of User Equipment (UE) positioning in NG-RAN".</w:t>
      </w:r>
    </w:p>
    <w:p w:rsidR="00BB1E1E" w:rsidRDefault="00BB1E1E" w:rsidP="000E5869">
      <w:pPr>
        <w:pStyle w:val="EX"/>
        <w:jc w:val="both"/>
      </w:pPr>
      <w:r w:rsidRPr="0073027A">
        <w:t>[</w:t>
      </w:r>
      <w:r w:rsidR="00EF288B">
        <w:t>53</w:t>
      </w:r>
      <w:r w:rsidRPr="0073027A">
        <w:t>]</w:t>
      </w:r>
      <w:r w:rsidRPr="0073027A">
        <w:tab/>
        <w:t xml:space="preserve">3GPP TS 32.158: "Management and orchestration; </w:t>
      </w:r>
      <w:r w:rsidRPr="00BB1E1E">
        <w:t>Design rules for R</w:t>
      </w:r>
      <w:r w:rsidRPr="0073027A">
        <w:t>e</w:t>
      </w:r>
      <w:r w:rsidRPr="00BB1E1E">
        <w:t>presentational State Transfer (REST) Solution Sets (SS)</w:t>
      </w:r>
      <w:r w:rsidRPr="0073027A">
        <w:t>"</w:t>
      </w:r>
      <w:r w:rsidR="00E3449F">
        <w:t>.</w:t>
      </w:r>
    </w:p>
    <w:p w:rsidR="00E3449F" w:rsidRDefault="00E3449F" w:rsidP="00E3449F">
      <w:pPr>
        <w:pStyle w:val="EX"/>
        <w:jc w:val="both"/>
      </w:pPr>
      <w:r>
        <w:t>[54]</w:t>
      </w:r>
      <w:r>
        <w:tab/>
        <w:t>3GPP TS 25.215: "Physical layer; Measurements (FDD)".</w:t>
      </w:r>
    </w:p>
    <w:p w:rsidR="00E3449F" w:rsidRDefault="00E3449F" w:rsidP="00E3449F">
      <w:pPr>
        <w:pStyle w:val="EX"/>
        <w:jc w:val="both"/>
      </w:pPr>
      <w:r>
        <w:t>[55]</w:t>
      </w:r>
      <w:r>
        <w:tab/>
        <w:t>3GPP TS 25.321: "</w:t>
      </w:r>
      <w:r w:rsidRPr="00715FBB">
        <w:t>Medium Access Control (MAC) protocol specification</w:t>
      </w:r>
      <w:r>
        <w:t>".</w:t>
      </w:r>
    </w:p>
    <w:p w:rsidR="00E3449F" w:rsidRDefault="00E3449F" w:rsidP="00E3449F">
      <w:pPr>
        <w:pStyle w:val="EX"/>
        <w:jc w:val="both"/>
      </w:pPr>
      <w:r>
        <w:t>[56]</w:t>
      </w:r>
      <w:r>
        <w:tab/>
        <w:t>3GPP TS 36.314: "Evolved Universal Terrestrial Radio Access (E-UTRA); Layer 2 - Measurements".</w:t>
      </w:r>
    </w:p>
    <w:p w:rsidR="00E3449F" w:rsidRDefault="00E3449F" w:rsidP="00E3449F">
      <w:pPr>
        <w:pStyle w:val="EX"/>
        <w:jc w:val="both"/>
      </w:pPr>
      <w:r>
        <w:t>[57]</w:t>
      </w:r>
      <w:r>
        <w:tab/>
        <w:t>3GPP TS 36.321: "Evolved Universal Terrestrial Radio Access (E-UTRA); Medium Access Control (MAC) protocol specification".</w:t>
      </w:r>
    </w:p>
    <w:p w:rsidR="00E3449F" w:rsidRDefault="00E3449F" w:rsidP="00E3449F">
      <w:pPr>
        <w:pStyle w:val="EX"/>
        <w:jc w:val="both"/>
      </w:pPr>
      <w:r>
        <w:t>[58]</w:t>
      </w:r>
      <w:r>
        <w:tab/>
        <w:t>3GPP TS 28.552:"Management and Orchestration; 5G performance measurements".</w:t>
      </w:r>
    </w:p>
    <w:p w:rsidR="00727E3C" w:rsidRDefault="00727E3C" w:rsidP="00727E3C">
      <w:pPr>
        <w:pStyle w:val="EX"/>
        <w:jc w:val="both"/>
      </w:pPr>
      <w:r>
        <w:t>[59]</w:t>
      </w:r>
      <w:r>
        <w:tab/>
        <w:t>3GPP TS 25.123:</w:t>
      </w:r>
      <w:r w:rsidR="00207560">
        <w:t xml:space="preserve"> </w:t>
      </w:r>
      <w:r>
        <w:t>" Requirements for support of radio resource management (TDD)".</w:t>
      </w:r>
    </w:p>
    <w:p w:rsidR="008E5E60" w:rsidRDefault="00727E3C" w:rsidP="00727E3C">
      <w:pPr>
        <w:pStyle w:val="EX"/>
        <w:jc w:val="both"/>
      </w:pPr>
      <w:r>
        <w:t>[60]</w:t>
      </w:r>
      <w:r>
        <w:tab/>
        <w:t>3GPP TS 25.133:</w:t>
      </w:r>
      <w:r w:rsidR="00207560">
        <w:t xml:space="preserve"> </w:t>
      </w:r>
      <w:r>
        <w:t>" Requirements for support of radio resource management (FDD) ".</w:t>
      </w:r>
    </w:p>
    <w:p w:rsidR="000952B2" w:rsidRPr="0036190D" w:rsidRDefault="000952B2" w:rsidP="00727E3C">
      <w:pPr>
        <w:pStyle w:val="EX"/>
        <w:jc w:val="both"/>
        <w:rPr>
          <w:lang w:val="fr-FR"/>
        </w:rPr>
      </w:pPr>
      <w:r w:rsidRPr="0036190D">
        <w:rPr>
          <w:lang w:val="fr-FR"/>
        </w:rPr>
        <w:t>[61]</w:t>
      </w:r>
      <w:r w:rsidRPr="0036190D">
        <w:rPr>
          <w:lang w:val="fr-FR"/>
        </w:rPr>
        <w:tab/>
      </w:r>
      <w:r>
        <w:rPr>
          <w:lang w:val="fr-FR"/>
        </w:rPr>
        <w:t>3GPP TS 32.156: "Fixed Mobile Convergence (FMC) Model repertoire".</w:t>
      </w:r>
    </w:p>
    <w:p w:rsidR="00292C5A" w:rsidRDefault="00292C5A">
      <w:pPr>
        <w:pStyle w:val="Heading1"/>
      </w:pPr>
      <w:bookmarkStart w:id="34" w:name="_Toc516654759"/>
      <w:bookmarkStart w:id="35" w:name="_Toc28277944"/>
      <w:bookmarkStart w:id="36" w:name="_Toc36134200"/>
      <w:bookmarkStart w:id="37" w:name="_Toc44686685"/>
      <w:bookmarkStart w:id="38" w:name="_Toc51928451"/>
      <w:bookmarkStart w:id="39" w:name="_Toc51929020"/>
      <w:bookmarkStart w:id="40" w:name="_Toc155283030"/>
      <w:r>
        <w:t>3</w:t>
      </w:r>
      <w:r>
        <w:tab/>
        <w:t>Definitions and abbreviations</w:t>
      </w:r>
      <w:bookmarkEnd w:id="34"/>
      <w:bookmarkEnd w:id="35"/>
      <w:bookmarkEnd w:id="36"/>
      <w:bookmarkEnd w:id="37"/>
      <w:bookmarkEnd w:id="38"/>
      <w:bookmarkEnd w:id="39"/>
      <w:bookmarkEnd w:id="40"/>
    </w:p>
    <w:p w:rsidR="00292C5A" w:rsidRDefault="00292C5A">
      <w:pPr>
        <w:pStyle w:val="Heading2"/>
        <w:rPr>
          <w:kern w:val="2"/>
          <w:lang w:eastAsia="zh-CN"/>
        </w:rPr>
      </w:pPr>
      <w:bookmarkStart w:id="41" w:name="_Toc516654760"/>
      <w:bookmarkStart w:id="42" w:name="_Toc28277945"/>
      <w:bookmarkStart w:id="43" w:name="_Toc36134201"/>
      <w:bookmarkStart w:id="44" w:name="_Toc44686686"/>
      <w:bookmarkStart w:id="45" w:name="_Toc51928452"/>
      <w:bookmarkStart w:id="46" w:name="_Toc51929021"/>
      <w:bookmarkStart w:id="47" w:name="_Toc155283031"/>
      <w:r>
        <w:rPr>
          <w:kern w:val="2"/>
          <w:lang w:eastAsia="zh-CN"/>
        </w:rPr>
        <w:t>3.1</w:t>
      </w:r>
      <w:r>
        <w:rPr>
          <w:kern w:val="2"/>
          <w:lang w:eastAsia="zh-CN"/>
        </w:rPr>
        <w:tab/>
        <w:t>Definitions</w:t>
      </w:r>
      <w:bookmarkEnd w:id="41"/>
      <w:bookmarkEnd w:id="42"/>
      <w:bookmarkEnd w:id="43"/>
      <w:bookmarkEnd w:id="44"/>
      <w:bookmarkEnd w:id="45"/>
      <w:bookmarkEnd w:id="46"/>
      <w:bookmarkEnd w:id="47"/>
    </w:p>
    <w:p w:rsidR="00292C5A" w:rsidRDefault="00292C5A">
      <w:r>
        <w:t>For the purposes of the present document, the terms and definitions given in TR 21.905 [4]</w:t>
      </w:r>
      <w:r w:rsidR="00D962D2" w:rsidRPr="00D962D2">
        <w:t xml:space="preserve"> </w:t>
      </w:r>
      <w:r w:rsidR="00D962D2">
        <w:t xml:space="preserve">, </w:t>
      </w:r>
      <w:r w:rsidR="004A3AA8">
        <w:t xml:space="preserve">TS </w:t>
      </w:r>
      <w:r w:rsidR="00D962D2">
        <w:t xml:space="preserve">23.501 [40], </w:t>
      </w:r>
      <w:r w:rsidR="004A3AA8">
        <w:t xml:space="preserve">TS </w:t>
      </w:r>
      <w:r w:rsidR="00D962D2">
        <w:t>38.300 [42]</w:t>
      </w:r>
      <w:r>
        <w:t xml:space="preserve"> and the following apply. A term defined in the present document takes precedence over the definition of the same term, if any, in TR 21.905 [4]</w:t>
      </w:r>
      <w:r w:rsidR="00D962D2" w:rsidRPr="00236540">
        <w:t xml:space="preserve"> </w:t>
      </w:r>
      <w:r w:rsidR="00D962D2">
        <w:t xml:space="preserve">, </w:t>
      </w:r>
      <w:r w:rsidR="004A3AA8">
        <w:t xml:space="preserve">TS </w:t>
      </w:r>
      <w:r w:rsidR="00D962D2">
        <w:t xml:space="preserve">23.501 [40] or </w:t>
      </w:r>
      <w:r w:rsidR="004A3AA8">
        <w:t xml:space="preserve">TS </w:t>
      </w:r>
      <w:r w:rsidR="00D962D2">
        <w:t>38.300 [42]</w:t>
      </w:r>
      <w:r>
        <w:t>.</w:t>
      </w:r>
    </w:p>
    <w:p w:rsidR="00292C5A" w:rsidRDefault="00834F10">
      <w:r>
        <w:rPr>
          <w:b/>
        </w:rPr>
        <w:t>Management</w:t>
      </w:r>
      <w:r w:rsidR="00292C5A">
        <w:rPr>
          <w:b/>
        </w:rPr>
        <w:t xml:space="preserve"> based MDT:</w:t>
      </w:r>
      <w:r w:rsidR="00292C5A">
        <w:rPr>
          <w:rFonts w:ascii="Arial" w:hAnsi="Arial" w:cs="Arial"/>
          <w:color w:val="0000FF"/>
          <w:kern w:val="2"/>
          <w:lang w:eastAsia="zh-CN"/>
        </w:rPr>
        <w:t xml:space="preserve"> </w:t>
      </w:r>
      <w:r w:rsidR="00292C5A">
        <w:t xml:space="preserve">MDT data is collected from UEs in a specified area. The area is defined as a list of cells (UTRAN or E-UTRAN) or as a list of tracking/routing/location areas. The </w:t>
      </w:r>
      <w:r>
        <w:t xml:space="preserve">management </w:t>
      </w:r>
      <w:r w:rsidR="00292C5A">
        <w:t xml:space="preserve"> based MDT is an enhancement of the management based trace functionality. </w:t>
      </w:r>
      <w:r>
        <w:t>Management</w:t>
      </w:r>
      <w:r w:rsidR="00292C5A">
        <w:t xml:space="preserve"> based MDT can be either a logged MDT or Immediate MDT.</w:t>
      </w:r>
    </w:p>
    <w:p w:rsidR="00292C5A" w:rsidRDefault="00292C5A">
      <w:r>
        <w:rPr>
          <w:b/>
        </w:rPr>
        <w:t xml:space="preserve">Immediate MDT: </w:t>
      </w:r>
      <w:r w:rsidR="00834F10">
        <w:t>See 3GPP TS 37.320 [30]</w:t>
      </w:r>
    </w:p>
    <w:p w:rsidR="003C7ED5" w:rsidRDefault="00292C5A" w:rsidP="003C7ED5">
      <w:r>
        <w:rPr>
          <w:b/>
        </w:rPr>
        <w:t>Logged MDT:</w:t>
      </w:r>
      <w:r>
        <w:t xml:space="preserve"> </w:t>
      </w:r>
      <w:r w:rsidR="00834F10">
        <w:t>See 3GPP TS 37.320 [30]</w:t>
      </w:r>
    </w:p>
    <w:p w:rsidR="00292C5A" w:rsidRDefault="003C7ED5" w:rsidP="003C7ED5">
      <w:r w:rsidRPr="00D5461F">
        <w:rPr>
          <w:b/>
        </w:rPr>
        <w:t>Logged MBSFN MDT</w:t>
      </w:r>
      <w:r>
        <w:t>: Collection of MBSFN measurements in idle and connected mode. Applicable only for eUTRAN.</w:t>
      </w:r>
    </w:p>
    <w:p w:rsidR="003C7ED5" w:rsidRDefault="00292C5A" w:rsidP="003C7ED5">
      <w:r>
        <w:rPr>
          <w:b/>
        </w:rPr>
        <w:t>Signalling based MDT</w:t>
      </w:r>
      <w:r>
        <w:rPr>
          <w:rFonts w:ascii="Arial" w:hAnsi="Arial" w:cs="Arial"/>
          <w:b/>
          <w:color w:val="0000FF"/>
          <w:kern w:val="2"/>
          <w:lang w:eastAsia="zh-CN"/>
        </w:rPr>
        <w:t>:</w:t>
      </w:r>
      <w:r>
        <w:t>MDT data is collected from one specific UE. The UE that is participating in the MDT data collection is specified as IMEI(SV) or as IMSI. The signalling based MDT is an enhancement of the signalling based subscriber and equipment trace. A signalling based MDT can be either a logged MDT or Immediate MDT.</w:t>
      </w:r>
      <w:r w:rsidR="003C7ED5" w:rsidRPr="003C7ED5">
        <w:t xml:space="preserve"> </w:t>
      </w:r>
    </w:p>
    <w:p w:rsidR="003C7ED5" w:rsidRPr="001B7475" w:rsidRDefault="003C7ED5" w:rsidP="003C7ED5">
      <w:r w:rsidRPr="001B7475">
        <w:rPr>
          <w:b/>
          <w:kern w:val="2"/>
        </w:rPr>
        <w:t>MBSFN Area</w:t>
      </w:r>
      <w:r w:rsidRPr="001B7475">
        <w:rPr>
          <w:kern w:val="2"/>
        </w:rPr>
        <w:t xml:space="preserve">: </w:t>
      </w:r>
      <w:r>
        <w:rPr>
          <w:kern w:val="2"/>
        </w:rPr>
        <w:t>See 3GPP TS 36.300 [37]</w:t>
      </w:r>
    </w:p>
    <w:p w:rsidR="003C7ED5" w:rsidRPr="00571061" w:rsidRDefault="003C7ED5" w:rsidP="003C7ED5">
      <w:r w:rsidRPr="001B7475">
        <w:rPr>
          <w:b/>
          <w:kern w:val="2"/>
          <w:lang w:eastAsia="zh-CN"/>
        </w:rPr>
        <w:t>MBSFN Area Reserved Cell</w:t>
      </w:r>
      <w:r w:rsidRPr="001B7475">
        <w:rPr>
          <w:kern w:val="2"/>
          <w:lang w:eastAsia="zh-CN"/>
        </w:rPr>
        <w:t xml:space="preserve">: </w:t>
      </w:r>
      <w:r>
        <w:rPr>
          <w:kern w:val="2"/>
        </w:rPr>
        <w:t>See 3GPP TS 36.300 [37]</w:t>
      </w:r>
    </w:p>
    <w:p w:rsidR="00292C5A" w:rsidRDefault="00292C5A"/>
    <w:p w:rsidR="00292C5A" w:rsidRDefault="00292C5A">
      <w:pPr>
        <w:pStyle w:val="Heading2"/>
        <w:rPr>
          <w:kern w:val="2"/>
          <w:lang w:eastAsia="zh-CN"/>
        </w:rPr>
      </w:pPr>
      <w:bookmarkStart w:id="48" w:name="_Toc516654761"/>
      <w:bookmarkStart w:id="49" w:name="_Toc28277946"/>
      <w:bookmarkStart w:id="50" w:name="_Toc36134202"/>
      <w:bookmarkStart w:id="51" w:name="_Toc44686687"/>
      <w:bookmarkStart w:id="52" w:name="_Toc51928453"/>
      <w:bookmarkStart w:id="53" w:name="_Toc51929022"/>
      <w:bookmarkStart w:id="54" w:name="_Toc155283032"/>
      <w:r>
        <w:rPr>
          <w:kern w:val="2"/>
          <w:lang w:eastAsia="zh-CN"/>
        </w:rPr>
        <w:t>3.2</w:t>
      </w:r>
      <w:r>
        <w:rPr>
          <w:kern w:val="2"/>
          <w:lang w:eastAsia="zh-CN"/>
        </w:rPr>
        <w:tab/>
        <w:t>Abbreviations</w:t>
      </w:r>
      <w:bookmarkEnd w:id="48"/>
      <w:bookmarkEnd w:id="49"/>
      <w:bookmarkEnd w:id="50"/>
      <w:bookmarkEnd w:id="51"/>
      <w:bookmarkEnd w:id="52"/>
      <w:bookmarkEnd w:id="53"/>
      <w:bookmarkEnd w:id="54"/>
    </w:p>
    <w:p w:rsidR="00292C5A" w:rsidRDefault="00292C5A">
      <w:pPr>
        <w:keepNext/>
      </w:pPr>
      <w:r>
        <w:t>For the purposes of the present document, the abbreviations given in TR 21.905 [4], TS 32.101 [1]</w:t>
      </w:r>
      <w:r w:rsidR="00D962D2" w:rsidRPr="00D962D2">
        <w:t xml:space="preserve"> </w:t>
      </w:r>
      <w:r w:rsidR="00D962D2">
        <w:t xml:space="preserve">, </w:t>
      </w:r>
      <w:r w:rsidR="00834F10">
        <w:t xml:space="preserve">TS </w:t>
      </w:r>
      <w:r w:rsidR="00D962D2">
        <w:t xml:space="preserve">23.501 [40], </w:t>
      </w:r>
      <w:r w:rsidR="00834F10">
        <w:t xml:space="preserve">TS </w:t>
      </w:r>
      <w:r w:rsidR="00D962D2">
        <w:t>38.300 [42]</w:t>
      </w:r>
      <w:r>
        <w:t xml:space="preserve"> and the following apply. An abbreviation defined in the present document takes precedence over the definition of the same abbreviation, if any, in TR 21.905 [4].</w:t>
      </w:r>
    </w:p>
    <w:p w:rsidR="00292C5A" w:rsidRDefault="00292C5A">
      <w:pPr>
        <w:pStyle w:val="EW"/>
      </w:pPr>
      <w:r>
        <w:t>AS</w:t>
      </w:r>
      <w:r>
        <w:tab/>
        <w:t>Application Server</w:t>
      </w:r>
    </w:p>
    <w:p w:rsidR="00292C5A" w:rsidRDefault="00292C5A">
      <w:pPr>
        <w:pStyle w:val="EW"/>
      </w:pPr>
      <w:r>
        <w:t>BGCF</w:t>
      </w:r>
      <w:r>
        <w:tab/>
        <w:t>Breakout Gateway Control Function</w:t>
      </w:r>
    </w:p>
    <w:p w:rsidR="00DD7E92" w:rsidRDefault="00DD7E92" w:rsidP="00DD7E92">
      <w:pPr>
        <w:pStyle w:val="EW"/>
      </w:pPr>
      <w:r>
        <w:t>CAG</w:t>
      </w:r>
      <w:r>
        <w:tab/>
      </w:r>
      <w:r w:rsidRPr="001B7C50">
        <w:t>Closed Access Group</w:t>
      </w:r>
    </w:p>
    <w:p w:rsidR="00292C5A" w:rsidRDefault="00292C5A">
      <w:pPr>
        <w:pStyle w:val="EW"/>
      </w:pPr>
      <w:r>
        <w:t>CSCF</w:t>
      </w:r>
      <w:r>
        <w:tab/>
        <w:t>Call Session Control Function</w:t>
      </w:r>
    </w:p>
    <w:p w:rsidR="00292C5A" w:rsidRDefault="00292C5A">
      <w:pPr>
        <w:pStyle w:val="EW"/>
      </w:pPr>
      <w:r>
        <w:t>I-CSCF</w:t>
      </w:r>
      <w:r>
        <w:tab/>
        <w:t>Interrogating-CSCF</w:t>
      </w:r>
    </w:p>
    <w:p w:rsidR="00292C5A" w:rsidRDefault="00292C5A">
      <w:pPr>
        <w:pStyle w:val="EW"/>
      </w:pPr>
      <w:r>
        <w:t>IM CN SS</w:t>
      </w:r>
      <w:r>
        <w:tab/>
        <w:t>IP Multimedia Core Network Subsystem</w:t>
      </w:r>
    </w:p>
    <w:p w:rsidR="00DD7E92" w:rsidRDefault="00292C5A">
      <w:pPr>
        <w:pStyle w:val="EW"/>
        <w:rPr>
          <w:lang w:val="fr-FR"/>
        </w:rPr>
      </w:pPr>
      <w:r w:rsidRPr="00FE2657">
        <w:rPr>
          <w:lang w:val="fr-FR"/>
        </w:rPr>
        <w:t>IMEI-TAC</w:t>
      </w:r>
      <w:r w:rsidRPr="00FE2657">
        <w:rPr>
          <w:lang w:val="fr-FR"/>
        </w:rPr>
        <w:tab/>
        <w:t>IMEI Type Allocation Code</w:t>
      </w:r>
    </w:p>
    <w:p w:rsidR="00F87BBF" w:rsidRPr="00DD7E92" w:rsidRDefault="00DD7E92" w:rsidP="00DD7E92">
      <w:pPr>
        <w:pStyle w:val="EW"/>
      </w:pPr>
      <w:r>
        <w:t>NID</w:t>
      </w:r>
      <w:r>
        <w:tab/>
        <w:t>Network ID</w:t>
      </w:r>
      <w:r w:rsidR="00292C5A" w:rsidRPr="00DD7E92">
        <w:t xml:space="preserve"> </w:t>
      </w:r>
    </w:p>
    <w:p w:rsidR="00292C5A" w:rsidRDefault="00292C5A">
      <w:pPr>
        <w:pStyle w:val="EW"/>
      </w:pPr>
      <w:r w:rsidRPr="00D63567">
        <w:t>P-CSCF</w:t>
      </w:r>
      <w:r w:rsidRPr="00D63567">
        <w:tab/>
        <w:t xml:space="preserve">Proxy </w:t>
      </w:r>
      <w:r w:rsidR="00DD7E92">
        <w:t>–</w:t>
      </w:r>
      <w:r w:rsidRPr="00D63567">
        <w:t xml:space="preserve"> CSCF</w:t>
      </w:r>
    </w:p>
    <w:p w:rsidR="00292C5A" w:rsidRDefault="00DD7E92">
      <w:pPr>
        <w:pStyle w:val="EW"/>
      </w:pPr>
      <w:r w:rsidRPr="001B7C50">
        <w:rPr>
          <w:rFonts w:eastAsia="SimSun"/>
          <w:lang w:eastAsia="zh-CN"/>
        </w:rPr>
        <w:t>PNI-NPN</w:t>
      </w:r>
      <w:r w:rsidRPr="001B7C50">
        <w:rPr>
          <w:rFonts w:eastAsia="SimSun"/>
          <w:lang w:eastAsia="zh-CN"/>
        </w:rPr>
        <w:tab/>
        <w:t>Public Network Integrated Non-Public Network</w:t>
      </w:r>
      <w:r w:rsidR="00292C5A">
        <w:t>RCEF</w:t>
      </w:r>
      <w:r w:rsidR="00292C5A">
        <w:tab/>
        <w:t>RRC Connection Establishment Failure</w:t>
      </w:r>
    </w:p>
    <w:p w:rsidR="00292C5A" w:rsidRDefault="00292C5A">
      <w:pPr>
        <w:pStyle w:val="EW"/>
      </w:pPr>
      <w:r>
        <w:rPr>
          <w:rFonts w:hint="eastAsia"/>
          <w:lang w:eastAsia="zh-CN"/>
        </w:rPr>
        <w:t>RLF</w:t>
      </w:r>
      <w:r>
        <w:rPr>
          <w:rFonts w:hint="eastAsia"/>
          <w:lang w:eastAsia="zh-CN"/>
        </w:rPr>
        <w:tab/>
        <w:t>Radio Link Failure</w:t>
      </w:r>
    </w:p>
    <w:p w:rsidR="00292C5A" w:rsidRDefault="00292C5A">
      <w:pPr>
        <w:pStyle w:val="EW"/>
      </w:pPr>
      <w:r>
        <w:t>S-CSCF</w:t>
      </w:r>
      <w:r>
        <w:tab/>
        <w:t>Serving-CSCF</w:t>
      </w:r>
    </w:p>
    <w:p w:rsidR="00292C5A" w:rsidRDefault="00E74485" w:rsidP="005145F3">
      <w:pPr>
        <w:pStyle w:val="EW"/>
      </w:pPr>
      <w:r>
        <w:t>SNPN</w:t>
      </w:r>
      <w:r>
        <w:tab/>
        <w:t>Stand-alone Non-Public Network</w:t>
      </w:r>
      <w:r w:rsidR="00292C5A">
        <w:t>TAU</w:t>
      </w:r>
      <w:r w:rsidR="00292C5A">
        <w:tab/>
        <w:t>Tracking Area Update</w:t>
      </w:r>
    </w:p>
    <w:p w:rsidR="0052659C" w:rsidRDefault="0052659C" w:rsidP="005145F3">
      <w:pPr>
        <w:pStyle w:val="EW"/>
      </w:pPr>
      <w:r>
        <w:t>TRSR</w:t>
      </w:r>
      <w:r>
        <w:tab/>
        <w:t>Trace Recording Session Reference</w:t>
      </w:r>
    </w:p>
    <w:p w:rsidR="0052659C" w:rsidRDefault="0052659C" w:rsidP="005145F3">
      <w:pPr>
        <w:pStyle w:val="EW"/>
      </w:pPr>
      <w:r>
        <w:t>TR</w:t>
      </w:r>
      <w:r>
        <w:tab/>
        <w:t>Trace Reference</w:t>
      </w:r>
    </w:p>
    <w:p w:rsidR="00292C5A" w:rsidRDefault="00292C5A">
      <w:pPr>
        <w:pStyle w:val="Heading1"/>
      </w:pPr>
      <w:bookmarkStart w:id="55" w:name="_Toc516654762"/>
      <w:bookmarkStart w:id="56" w:name="_Toc28277947"/>
      <w:bookmarkStart w:id="57" w:name="_Toc36134203"/>
      <w:bookmarkStart w:id="58" w:name="_Toc44686688"/>
      <w:bookmarkStart w:id="59" w:name="_Toc51928454"/>
      <w:bookmarkStart w:id="60" w:name="_Toc51929023"/>
      <w:bookmarkStart w:id="61" w:name="_Toc155283033"/>
      <w:r>
        <w:t>4</w:t>
      </w:r>
      <w:r>
        <w:tab/>
        <w:t>Trace/UE measurements activation and deactivation</w:t>
      </w:r>
      <w:bookmarkEnd w:id="55"/>
      <w:bookmarkEnd w:id="56"/>
      <w:bookmarkEnd w:id="57"/>
      <w:bookmarkEnd w:id="58"/>
      <w:bookmarkEnd w:id="59"/>
      <w:bookmarkEnd w:id="60"/>
      <w:bookmarkEnd w:id="61"/>
    </w:p>
    <w:p w:rsidR="00292C5A" w:rsidRDefault="00292C5A">
      <w:pPr>
        <w:pStyle w:val="Heading2"/>
      </w:pPr>
      <w:bookmarkStart w:id="62" w:name="_Toc516654763"/>
      <w:bookmarkStart w:id="63" w:name="_Toc28277948"/>
      <w:bookmarkStart w:id="64" w:name="_Toc36134204"/>
      <w:bookmarkStart w:id="65" w:name="_Toc44686689"/>
      <w:bookmarkStart w:id="66" w:name="_Toc51928455"/>
      <w:bookmarkStart w:id="67" w:name="_Toc51929024"/>
      <w:bookmarkStart w:id="68" w:name="_Toc155283034"/>
      <w:r>
        <w:t>4.1</w:t>
      </w:r>
      <w:r>
        <w:tab/>
        <w:t>Trace Session activation / deactivation for Trace and MDT</w:t>
      </w:r>
      <w:bookmarkEnd w:id="62"/>
      <w:bookmarkEnd w:id="63"/>
      <w:bookmarkEnd w:id="64"/>
      <w:bookmarkEnd w:id="65"/>
      <w:bookmarkEnd w:id="66"/>
      <w:bookmarkEnd w:id="67"/>
      <w:bookmarkEnd w:id="68"/>
    </w:p>
    <w:p w:rsidR="00292C5A" w:rsidRDefault="00292C5A">
      <w:pPr>
        <w:pStyle w:val="Heading3"/>
      </w:pPr>
      <w:bookmarkStart w:id="69" w:name="_Toc516654764"/>
      <w:bookmarkStart w:id="70" w:name="_Toc28277949"/>
      <w:bookmarkStart w:id="71" w:name="_Toc36134205"/>
      <w:bookmarkStart w:id="72" w:name="_Toc44686690"/>
      <w:bookmarkStart w:id="73" w:name="_Toc51928456"/>
      <w:bookmarkStart w:id="74" w:name="_Toc51929025"/>
      <w:bookmarkStart w:id="75" w:name="_Toc155283035"/>
      <w:r>
        <w:t>4.1.1</w:t>
      </w:r>
      <w:r>
        <w:tab/>
        <w:t>Management activation</w:t>
      </w:r>
      <w:bookmarkEnd w:id="69"/>
      <w:bookmarkEnd w:id="70"/>
      <w:bookmarkEnd w:id="71"/>
      <w:bookmarkEnd w:id="72"/>
      <w:bookmarkEnd w:id="73"/>
      <w:bookmarkEnd w:id="74"/>
      <w:bookmarkEnd w:id="75"/>
    </w:p>
    <w:p w:rsidR="00292C5A" w:rsidRDefault="00292C5A">
      <w:pPr>
        <w:pStyle w:val="Heading4"/>
      </w:pPr>
      <w:bookmarkStart w:id="76" w:name="_Toc516654765"/>
      <w:bookmarkStart w:id="77" w:name="_Toc28277950"/>
      <w:bookmarkStart w:id="78" w:name="_Toc36134206"/>
      <w:bookmarkStart w:id="79" w:name="_Toc44686691"/>
      <w:bookmarkStart w:id="80" w:name="_Toc51928457"/>
      <w:bookmarkStart w:id="81" w:name="_Toc51929026"/>
      <w:bookmarkStart w:id="82" w:name="_Toc155283036"/>
      <w:r>
        <w:t>4.1.1.1</w:t>
      </w:r>
      <w:r>
        <w:tab/>
        <w:t>General</w:t>
      </w:r>
      <w:bookmarkEnd w:id="76"/>
      <w:bookmarkEnd w:id="77"/>
      <w:bookmarkEnd w:id="78"/>
      <w:bookmarkEnd w:id="79"/>
      <w:bookmarkEnd w:id="80"/>
      <w:bookmarkEnd w:id="81"/>
      <w:bookmarkEnd w:id="82"/>
    </w:p>
    <w:p w:rsidR="00BB532D" w:rsidRPr="00BB532D" w:rsidRDefault="00BB532D" w:rsidP="009139C9">
      <w:pPr>
        <w:pStyle w:val="Heading5"/>
      </w:pPr>
      <w:bookmarkStart w:id="83" w:name="_Toc28277951"/>
      <w:bookmarkStart w:id="84" w:name="_Toc36134207"/>
      <w:bookmarkStart w:id="85" w:name="_Toc44686692"/>
      <w:bookmarkStart w:id="86" w:name="_Toc51928458"/>
      <w:bookmarkStart w:id="87" w:name="_Toc51929027"/>
      <w:bookmarkStart w:id="88" w:name="_Toc155283037"/>
      <w:r>
        <w:t>4.1.1.1.1</w:t>
      </w:r>
      <w:r>
        <w:tab/>
        <w:t>General management activation mechanisms for UMTS and EPS</w:t>
      </w:r>
      <w:bookmarkEnd w:id="83"/>
      <w:bookmarkEnd w:id="84"/>
      <w:bookmarkEnd w:id="85"/>
      <w:bookmarkEnd w:id="86"/>
      <w:bookmarkEnd w:id="87"/>
      <w:bookmarkEnd w:id="88"/>
    </w:p>
    <w:p w:rsidR="00292C5A" w:rsidRDefault="00292C5A">
      <w:r>
        <w:t xml:space="preserve">In Management activation, the Trace Control and Configuration parameters are sent directly to the concerned NE </w:t>
      </w:r>
      <w:r w:rsidR="00DE74D8">
        <w:t xml:space="preserve">by its management system in UMTS or EPS </w:t>
      </w:r>
      <w:r>
        <w:t xml:space="preserve">(by its EM). This NE shall not propagate the received data to any other NE's - whether or not it is involved in the actual recording of the call. </w:t>
      </w:r>
    </w:p>
    <w:p w:rsidR="00292C5A" w:rsidRDefault="00292C5A">
      <w:r>
        <w:t xml:space="preserve">Once the parameters have been provided, the NE looks for the IMSI or IMEI (IMEISV) passing through it. If it does not have them, these shall be provided to the NE (that performs the trace recording) as part of traffic signalling by the CN. </w:t>
      </w:r>
    </w:p>
    <w:p w:rsidR="00292C5A" w:rsidRDefault="00292C5A">
      <w:r>
        <w:t xml:space="preserve">The following figure represents the management based trace functionality within a PLMN. The figure represents a typical PLMN network. A dotted arrow with </w:t>
      </w:r>
      <w:r w:rsidR="005D1D39">
        <w:t>"</w:t>
      </w:r>
      <w:r>
        <w:t>Trace Parameter Configuration</w:t>
      </w:r>
      <w:r w:rsidR="005D1D39">
        <w:t>"</w:t>
      </w:r>
      <w:r>
        <w:t xml:space="preserve"> represents the availability of the management based trace functionality at the EM for that domain. </w:t>
      </w:r>
    </w:p>
    <w:p w:rsidR="00292C5A" w:rsidRDefault="00292C5A">
      <w:pPr>
        <w:pStyle w:val="NO"/>
      </w:pPr>
      <w:r>
        <w:t>NOTE:</w:t>
      </w:r>
      <w:r>
        <w:tab/>
        <w:t>There is no propagation of trace parameters in management based trace activation.</w:t>
      </w:r>
    </w:p>
    <w:p w:rsidR="00292C5A" w:rsidRDefault="00292C5A">
      <w:pPr>
        <w:pStyle w:val="TH"/>
      </w:pPr>
      <w:r>
        <w:object w:dxaOrig="11128" w:dyaOrig="11386">
          <v:shape id="_x0000_i1027" type="#_x0000_t75" style="width:482.1pt;height:492.75pt" o:ole="">
            <v:imagedata r:id="rId13" o:title=""/>
          </v:shape>
          <o:OLEObject Type="Embed" ProgID="Visio.Drawing.6" ShapeID="_x0000_i1027" DrawAspect="Content" ObjectID="_1771925591" r:id="rId14"/>
        </w:object>
      </w:r>
    </w:p>
    <w:p w:rsidR="00292C5A" w:rsidRDefault="00292C5A">
      <w:pPr>
        <w:pStyle w:val="TF"/>
      </w:pPr>
      <w:r>
        <w:t>Figure 4.1.1.1.1: Overview of management activation for an UMTS system</w:t>
      </w:r>
    </w:p>
    <w:p w:rsidR="00292C5A" w:rsidRDefault="00292C5A">
      <w:pPr>
        <w:rPr>
          <w:lang w:eastAsia="zh-CN"/>
        </w:rPr>
      </w:pPr>
      <w:r>
        <w:t xml:space="preserve">If the NE failed to activate the Trace Session, a Trace failure notification shall be sent to the TCE, and the Trace failure notification has </w:t>
      </w:r>
      <w:r>
        <w:rPr>
          <w:rFonts w:hint="eastAsia"/>
          <w:lang w:eastAsia="zh-CN"/>
        </w:rPr>
        <w:t xml:space="preserve">the </w:t>
      </w:r>
      <w:r>
        <w:rPr>
          <w:lang w:eastAsia="zh-CN"/>
        </w:rPr>
        <w:t>the same parameters as the notification</w:t>
      </w:r>
      <w:r>
        <w:rPr>
          <w:rFonts w:ascii="Courier New" w:hAnsi="Courier New" w:cs="Courier New"/>
        </w:rPr>
        <w:t xml:space="preserve"> notifyTraceRecordingSessionFailure</w:t>
      </w:r>
      <w:r>
        <w:rPr>
          <w:lang w:eastAsia="zh-CN"/>
        </w:rPr>
        <w:t xml:space="preserve"> defined in 3GPP TS 32.442 [24], the</w:t>
      </w:r>
      <w:r>
        <w:t xml:space="preserve"> Trace failure notification</w:t>
      </w:r>
      <w:r>
        <w:rPr>
          <w:lang w:eastAsia="zh-CN"/>
        </w:rPr>
        <w:t xml:space="preserve"> file XML schema is defined in Annex A.</w:t>
      </w:r>
    </w:p>
    <w:p w:rsidR="00BB532D" w:rsidRDefault="00BB532D" w:rsidP="00BB532D">
      <w:pPr>
        <w:pStyle w:val="Heading5"/>
        <w:rPr>
          <w:lang w:eastAsia="zh-CN"/>
        </w:rPr>
      </w:pPr>
      <w:bookmarkStart w:id="89" w:name="_Toc28277952"/>
      <w:bookmarkStart w:id="90" w:name="_Toc36134208"/>
      <w:bookmarkStart w:id="91" w:name="_Toc44686693"/>
      <w:bookmarkStart w:id="92" w:name="_Toc51928459"/>
      <w:bookmarkStart w:id="93" w:name="_Toc51929028"/>
      <w:bookmarkStart w:id="94" w:name="_Toc155283038"/>
      <w:r>
        <w:rPr>
          <w:lang w:eastAsia="zh-CN"/>
        </w:rPr>
        <w:t>4.1.1.1.2</w:t>
      </w:r>
      <w:r>
        <w:rPr>
          <w:lang w:eastAsia="zh-CN"/>
        </w:rPr>
        <w:tab/>
        <w:t>General management activation mechanisms for 5GS</w:t>
      </w:r>
      <w:bookmarkEnd w:id="89"/>
      <w:bookmarkEnd w:id="90"/>
      <w:bookmarkEnd w:id="91"/>
      <w:bookmarkEnd w:id="92"/>
      <w:bookmarkEnd w:id="93"/>
      <w:bookmarkEnd w:id="94"/>
    </w:p>
    <w:p w:rsidR="00BB532D" w:rsidRDefault="00BB532D" w:rsidP="00BB532D">
      <w:r>
        <w:t>In 5GS the management trace activation utilizes the Services Based Management Architecture (SBMA) defined in</w:t>
      </w:r>
      <w:r>
        <w:rPr>
          <w:lang w:eastAsia="zh-CN"/>
        </w:rPr>
        <w:t xml:space="preserve"> TS 28.533 </w:t>
      </w:r>
      <w:r w:rsidR="004A6FCD">
        <w:rPr>
          <w:lang w:eastAsia="zh-CN"/>
        </w:rPr>
        <w:t>[48]</w:t>
      </w:r>
      <w:r>
        <w:rPr>
          <w:lang w:eastAsia="zh-CN"/>
        </w:rPr>
        <w:t xml:space="preserve">. The NE is configured with </w:t>
      </w:r>
      <w:r>
        <w:t xml:space="preserve">Trace Control and Configuration parameters via interaction between Provisioning MnS (see definitions in TS 28.532 </w:t>
      </w:r>
      <w:r w:rsidR="004A6FCD">
        <w:t>[47]</w:t>
      </w:r>
      <w:r>
        <w:t>) consumer and Provisioning MnS producer. Figure 4.1.1.1.2-1 below illustrates the 5GS management activation where the role of a Provisioning MnS producer is played by the NE and the role of a Provisioning MnS consumer is played by the Management System. The configured NE shall not propagate the received Trace Control and Configuration parameters to any other NE's - whether or not it is involved in the actual recording of the call.</w:t>
      </w:r>
    </w:p>
    <w:p w:rsidR="00BB532D" w:rsidRDefault="006368C5" w:rsidP="00BB532D">
      <w:pPr>
        <w:pStyle w:val="TH"/>
      </w:pPr>
      <w:r w:rsidRPr="00296E16">
        <w:rPr>
          <w:noProof/>
        </w:rPr>
        <w:pict>
          <v:shape id="Picture 3" o:spid="_x0000_i1028" type="#_x0000_t75" style="width:482.1pt;height:251.05pt;visibility:visible">
            <v:imagedata r:id="rId15" o:title=""/>
          </v:shape>
        </w:pict>
      </w:r>
    </w:p>
    <w:p w:rsidR="00BB532D" w:rsidRDefault="00BB532D" w:rsidP="00BB532D">
      <w:pPr>
        <w:pStyle w:val="TF"/>
      </w:pPr>
      <w:r>
        <w:t>Figure 4.1.1.1.2-1: Overview of management activation for 5GS</w:t>
      </w:r>
    </w:p>
    <w:p w:rsidR="00BB532D" w:rsidRDefault="00BB532D" w:rsidP="00BB532D">
      <w:r>
        <w:t>Once configured with Trace Control and Configuration parameters, the NE shall activate the Trace Session. If the NE failed to activate the Trace Session in a file-based reporting case, a Trace failure notification shall be sent to the TCE</w:t>
      </w:r>
      <w:r w:rsidR="005E4F22" w:rsidRPr="005E4F22">
        <w:t xml:space="preserve">. XML based encoding of </w:t>
      </w:r>
      <w:r>
        <w:rPr>
          <w:lang w:eastAsia="zh-CN"/>
        </w:rPr>
        <w:t>the</w:t>
      </w:r>
      <w:r>
        <w:t xml:space="preserve"> Trace failure notification</w:t>
      </w:r>
      <w:r>
        <w:rPr>
          <w:lang w:eastAsia="zh-CN"/>
        </w:rPr>
        <w:t xml:space="preserve"> </w:t>
      </w:r>
      <w:r w:rsidR="005E4F22" w:rsidRPr="005E4F22">
        <w:rPr>
          <w:lang w:eastAsia="zh-CN"/>
        </w:rPr>
        <w:t>file</w:t>
      </w:r>
      <w:r w:rsidR="005E4F22" w:rsidRPr="005E4F22">
        <w:t xml:space="preserve"> </w:t>
      </w:r>
      <w:r w:rsidR="005E4F22" w:rsidRPr="005E4F22">
        <w:rPr>
          <w:lang w:eastAsia="zh-CN"/>
        </w:rPr>
        <w:t>is</w:t>
      </w:r>
      <w:r w:rsidR="0052659C" w:rsidRPr="0052659C">
        <w:rPr>
          <w:lang w:eastAsia="zh-CN"/>
        </w:rPr>
        <w:t xml:space="preserve"> </w:t>
      </w:r>
      <w:r>
        <w:rPr>
          <w:lang w:eastAsia="zh-CN"/>
        </w:rPr>
        <w:t xml:space="preserve">defined in Annex A. </w:t>
      </w:r>
      <w:r w:rsidR="005E4F22" w:rsidRPr="005E4F22">
        <w:rPr>
          <w:lang w:eastAsia="zh-CN"/>
        </w:rPr>
        <w:t>Administrative messages can also be used if the NE failed to activate a Trace Session, or if there are errors for an ongoing session, and are included in the trace data.  An example of an administrative message is the Trace Recording Session Not Started administrative message (see TS 32.423 [3]).</w:t>
      </w:r>
      <w:r w:rsidR="006368C5">
        <w:rPr>
          <w:lang w:eastAsia="zh-CN"/>
        </w:rPr>
        <w:t xml:space="preserve"> </w:t>
      </w:r>
    </w:p>
    <w:p w:rsidR="00BB532D" w:rsidRDefault="00BB532D">
      <w:pPr>
        <w:rPr>
          <w:lang w:eastAsia="zh-CN"/>
        </w:rPr>
      </w:pPr>
    </w:p>
    <w:p w:rsidR="00292C5A" w:rsidRDefault="00292C5A">
      <w:pPr>
        <w:pStyle w:val="Heading4"/>
      </w:pPr>
      <w:bookmarkStart w:id="95" w:name="_Toc516654766"/>
      <w:bookmarkStart w:id="96" w:name="_Toc28277953"/>
      <w:bookmarkStart w:id="97" w:name="_Toc36134209"/>
      <w:bookmarkStart w:id="98" w:name="_Toc44686694"/>
      <w:bookmarkStart w:id="99" w:name="_Toc51928460"/>
      <w:bookmarkStart w:id="100" w:name="_Toc51929029"/>
      <w:bookmarkStart w:id="101" w:name="_Toc155283039"/>
      <w:r>
        <w:t>4.1.1.2</w:t>
      </w:r>
      <w:r>
        <w:tab/>
        <w:t>UTRAN activation mechanisms</w:t>
      </w:r>
      <w:bookmarkEnd w:id="95"/>
      <w:bookmarkEnd w:id="96"/>
      <w:bookmarkEnd w:id="97"/>
      <w:bookmarkEnd w:id="98"/>
      <w:bookmarkEnd w:id="99"/>
      <w:bookmarkEnd w:id="100"/>
      <w:bookmarkEnd w:id="101"/>
    </w:p>
    <w:p w:rsidR="00292C5A" w:rsidRDefault="00292C5A">
      <w:pPr>
        <w:keepNext/>
        <w:keepLines/>
      </w:pPr>
      <w:r>
        <w:t>When an RNC receives Trace Session activation from the EM it shall start a Trace Session. The trace control and configuration parameters of the Trace Session are received in Trace Session activation from the EM. The RNC shall not forward these trace control and configuration parameters to other nodes. The received trace control and configuration parameters shall be saved and used to determine when and how to start a Trace Recording Session. (Starting a Trace Recording Session is described in subclause 4.2.2.1). A Trace Session may be requested for a limited geographical area.</w:t>
      </w:r>
    </w:p>
    <w:p w:rsidR="00292C5A" w:rsidRDefault="00292C5A">
      <w:pPr>
        <w:keepNext/>
      </w:pPr>
      <w:r>
        <w:t>Since a RNC has visibility of an IMSI, it can start an IMSI Trace all by itself when a Trace session is requested for an IMSI or a list of IMSI’s. However, a RNC does not have visibility of the IMEI(SV). Hence, when a Trace session is requested for an IMEI(SV) or a list of IMEI(SV), the RNC shall send the requested IMEI(SV) / list of IMEI(SV)s in an 'Uplink Information Exchange Request' message to the interacting MSC Server(s) and SGSN(s). The MSC Servers and SGSNs shall store the requested IMEI(SV)s per RNC. For each subscriber/UE activity the MSC Servers and SGSNs shall request IMEI(SV), if it is not already provided. For each subscriber/UE activity the MSC server/SGSN shall check whether a trace request is active in an RNC for the IMEI(SV). If a match is found, the MSC Server/SGSN shall inform the RNC about the IMEI(SV) in CN Invoke Trace, so that the RNC can trace the control signalling according to the trace control and configuration parameters that are received from its EM.</w:t>
      </w:r>
    </w:p>
    <w:p w:rsidR="00292C5A" w:rsidRDefault="00292C5A">
      <w:pPr>
        <w:keepNext/>
      </w:pPr>
      <w:r>
        <w:t>If an Inter-MSC SRNS Relocation or an Inter-SGSN SRNS relocation occurs, the anchor MSC Server or source SGSN shall transfer the IMSI and IMEI(SV) for the subscriber/UE activity to the non anchor MSC Server or target SGSN. The non anchor MSC Server/target SGSN shall check whether it has received a trace request from the target RNC for the transferred IMEI(SV). If a match is found on the IMEI(SV) in the non anchor MSC Server/target SGSN, the MSC Server/SGSN shall inform the RNC about the IMEI(SV) in the CN Invoke Trace. The IMSI shall be transferred from the non anchor MSC Server/target SGSN to the target RNC in Relocation Request. The RNC can then trace the subscriber/UE activity according to the trace control and configuration parameters that are received from its EM.</w:t>
      </w:r>
    </w:p>
    <w:p w:rsidR="00292C5A" w:rsidRDefault="00292C5A">
      <w:pPr>
        <w:pStyle w:val="Heading4"/>
      </w:pPr>
      <w:bookmarkStart w:id="102" w:name="_Toc516654767"/>
      <w:bookmarkStart w:id="103" w:name="_Toc28277954"/>
      <w:bookmarkStart w:id="104" w:name="_Toc36134210"/>
      <w:bookmarkStart w:id="105" w:name="_Toc44686695"/>
      <w:bookmarkStart w:id="106" w:name="_Toc51928461"/>
      <w:bookmarkStart w:id="107" w:name="_Toc51929030"/>
      <w:bookmarkStart w:id="108" w:name="_Toc155283040"/>
      <w:r>
        <w:t>4.1.1.2a</w:t>
      </w:r>
      <w:r>
        <w:tab/>
        <w:t>UTRAN activation mechanisms for</w:t>
      </w:r>
      <w:r w:rsidR="00F87BBF">
        <w:t xml:space="preserve"> management-</w:t>
      </w:r>
      <w:r>
        <w:t>based MDT data collections without IMSI/IMEI(SV) selection</w:t>
      </w:r>
      <w:bookmarkEnd w:id="102"/>
      <w:bookmarkEnd w:id="103"/>
      <w:bookmarkEnd w:id="104"/>
      <w:bookmarkEnd w:id="105"/>
      <w:bookmarkEnd w:id="106"/>
      <w:bookmarkEnd w:id="107"/>
      <w:bookmarkEnd w:id="108"/>
    </w:p>
    <w:p w:rsidR="00292C5A" w:rsidRDefault="00292C5A">
      <w:r>
        <w:t xml:space="preserve">In case of </w:t>
      </w:r>
      <w:r w:rsidR="00834F10">
        <w:t>management</w:t>
      </w:r>
      <w:r>
        <w:t xml:space="preserve"> based MDT data collection, the UE selection should be done in the radio network at RNC based on the input information received from OAM, like device capability information and area scope. In this case there is no IMSI, IMEI(SV) selection. </w:t>
      </w:r>
    </w:p>
    <w:p w:rsidR="00292C5A" w:rsidRDefault="00292C5A">
      <w:r>
        <w:t>The following figure shows an example scenario how the MDT configuration is done utilising the cell traffic trace functionality:</w:t>
      </w:r>
      <w:r>
        <w:br/>
      </w:r>
    </w:p>
    <w:p w:rsidR="00292C5A" w:rsidRDefault="00292C5A">
      <w:pPr>
        <w:keepNext/>
        <w:keepLines/>
        <w:spacing w:before="60"/>
        <w:jc w:val="center"/>
        <w:rPr>
          <w:rFonts w:ascii="Arial" w:hAnsi="Arial" w:hint="eastAsia"/>
          <w:b/>
          <w:lang w:eastAsia="zh-CN"/>
        </w:rPr>
      </w:pPr>
    </w:p>
    <w:p w:rsidR="00292C5A" w:rsidRDefault="00292C5A">
      <w:pPr>
        <w:keepNext/>
        <w:keepLines/>
        <w:spacing w:before="60"/>
        <w:jc w:val="center"/>
        <w:rPr>
          <w:rFonts w:hint="eastAsia"/>
          <w:lang w:eastAsia="zh-CN"/>
        </w:rPr>
      </w:pPr>
    </w:p>
    <w:p w:rsidR="00292C5A" w:rsidRDefault="00292C5A">
      <w:pPr>
        <w:pStyle w:val="TH"/>
      </w:pPr>
      <w:r>
        <w:object w:dxaOrig="11890" w:dyaOrig="14389">
          <v:shape id="_x0000_i1029" type="#_x0000_t75" style="width:481.45pt;height:582.9pt" o:ole="">
            <v:imagedata r:id="rId16" o:title=""/>
          </v:shape>
          <o:OLEObject Type="Embed" ProgID="Visio.Drawing.11" ShapeID="_x0000_i1029" DrawAspect="Content" ObjectID="_1771925592" r:id="rId17"/>
        </w:object>
      </w:r>
    </w:p>
    <w:p w:rsidR="00292C5A" w:rsidRDefault="00292C5A">
      <w:pPr>
        <w:pStyle w:val="TF"/>
      </w:pPr>
      <w:r>
        <w:t>Figure 4.1.1.2a.1: Example for</w:t>
      </w:r>
      <w:r w:rsidR="00834F10">
        <w:t>management</w:t>
      </w:r>
      <w:r>
        <w:t xml:space="preserve">  based MDT activation in UTRAN</w:t>
      </w:r>
    </w:p>
    <w:p w:rsidR="00292C5A" w:rsidRDefault="00292C5A">
      <w:pPr>
        <w:pStyle w:val="B10"/>
      </w:pPr>
      <w:r>
        <w:t>1)</w:t>
      </w:r>
      <w:r>
        <w:tab/>
        <w:t>The EM sends a Trace Session activation request to the RNC. This request includes the parameters for configuring MDT data collection:</w:t>
      </w:r>
    </w:p>
    <w:p w:rsidR="00292C5A" w:rsidRDefault="00292C5A">
      <w:pPr>
        <w:pStyle w:val="B20"/>
        <w:ind w:left="852"/>
      </w:pPr>
      <w:r>
        <w:t>-</w:t>
      </w:r>
      <w:r>
        <w:tab/>
      </w:r>
      <w:r w:rsidR="0052659C" w:rsidRPr="0052659C">
        <w:t>A</w:t>
      </w:r>
      <w:r>
        <w:t xml:space="preserve">rea </w:t>
      </w:r>
      <w:r w:rsidR="0052659C" w:rsidRPr="0052659C">
        <w:t xml:space="preserve">Scope </w:t>
      </w:r>
      <w:r>
        <w:t>where the MDT data should be collected: list of UTRAN cells. Routing Area or Location Area should be converted to UTRAN cells.</w:t>
      </w:r>
    </w:p>
    <w:p w:rsidR="00292C5A" w:rsidRDefault="00292C5A">
      <w:pPr>
        <w:pStyle w:val="B20"/>
        <w:ind w:left="852"/>
      </w:pPr>
      <w:r>
        <w:t>-</w:t>
      </w:r>
      <w:r>
        <w:tab/>
        <w:t xml:space="preserve">Job </w:t>
      </w:r>
      <w:r w:rsidR="0052659C" w:rsidRPr="0052659C">
        <w:t>T</w:t>
      </w:r>
      <w:r>
        <w:t xml:space="preserve">ype </w:t>
      </w:r>
    </w:p>
    <w:p w:rsidR="00292C5A" w:rsidRDefault="00292C5A">
      <w:pPr>
        <w:pStyle w:val="B20"/>
        <w:ind w:left="852"/>
      </w:pPr>
      <w:r>
        <w:t>-</w:t>
      </w:r>
      <w:r>
        <w:tab/>
        <w:t xml:space="preserve">List of </w:t>
      </w:r>
      <w:r w:rsidR="0052659C" w:rsidRPr="0052659C">
        <w:t>M</w:t>
      </w:r>
      <w:r>
        <w:t>easurements</w:t>
      </w:r>
    </w:p>
    <w:p w:rsidR="00292C5A" w:rsidRDefault="00292C5A">
      <w:pPr>
        <w:pStyle w:val="B20"/>
        <w:ind w:left="852"/>
      </w:pPr>
      <w:r>
        <w:t>-</w:t>
      </w:r>
      <w:r>
        <w:tab/>
        <w:t>Reporting Trigger (only in case of Immediate MDT)</w:t>
      </w:r>
    </w:p>
    <w:p w:rsidR="00292C5A" w:rsidRDefault="00292C5A">
      <w:pPr>
        <w:pStyle w:val="B20"/>
        <w:ind w:left="852"/>
      </w:pPr>
      <w:r>
        <w:t>-</w:t>
      </w:r>
      <w:r>
        <w:tab/>
        <w:t>Report Interval (only in case of Immediate MDT)</w:t>
      </w:r>
    </w:p>
    <w:p w:rsidR="00292C5A" w:rsidRDefault="00292C5A">
      <w:pPr>
        <w:pStyle w:val="B20"/>
        <w:ind w:left="852"/>
      </w:pPr>
      <w:r>
        <w:t>-</w:t>
      </w:r>
      <w:r>
        <w:tab/>
        <w:t>Report Amount (only in case of Immediate MDT)</w:t>
      </w:r>
    </w:p>
    <w:p w:rsidR="00292C5A" w:rsidRDefault="00292C5A">
      <w:pPr>
        <w:pStyle w:val="B20"/>
        <w:ind w:left="852"/>
      </w:pPr>
      <w:r>
        <w:t>-</w:t>
      </w:r>
      <w:r>
        <w:tab/>
        <w:t>Event Threshold (Only in case of Immediate MDT)</w:t>
      </w:r>
    </w:p>
    <w:p w:rsidR="00292C5A" w:rsidRDefault="00292C5A">
      <w:pPr>
        <w:pStyle w:val="B20"/>
        <w:ind w:left="852"/>
      </w:pPr>
      <w:r>
        <w:t>-</w:t>
      </w:r>
      <w:r>
        <w:tab/>
        <w:t>Logging Interval (Only in case of Logged MDT)</w:t>
      </w:r>
    </w:p>
    <w:p w:rsidR="00292C5A" w:rsidRDefault="00292C5A">
      <w:pPr>
        <w:pStyle w:val="B20"/>
        <w:ind w:left="852"/>
      </w:pPr>
      <w:r>
        <w:t>-</w:t>
      </w:r>
      <w:r>
        <w:tab/>
        <w:t>Logging Duration (Only in case of Logged MDT)</w:t>
      </w:r>
    </w:p>
    <w:p w:rsidR="00292C5A" w:rsidRDefault="00292C5A">
      <w:pPr>
        <w:pStyle w:val="B20"/>
        <w:ind w:left="852"/>
      </w:pPr>
      <w:r>
        <w:t>-</w:t>
      </w:r>
      <w:r>
        <w:tab/>
        <w:t>Trace Reference</w:t>
      </w:r>
    </w:p>
    <w:p w:rsidR="00292C5A" w:rsidRDefault="00292C5A">
      <w:pPr>
        <w:pStyle w:val="B20"/>
        <w:ind w:left="852"/>
      </w:pPr>
      <w:r>
        <w:t>-</w:t>
      </w:r>
      <w:r>
        <w:tab/>
        <w:t>TCE</w:t>
      </w:r>
      <w:r w:rsidR="0052659C" w:rsidRPr="0052659C">
        <w:t xml:space="preserve"> IP Address</w:t>
      </w:r>
    </w:p>
    <w:p w:rsidR="00292C5A" w:rsidRDefault="00292C5A">
      <w:pPr>
        <w:pStyle w:val="B20"/>
        <w:ind w:left="852"/>
      </w:pPr>
      <w:r>
        <w:t>-</w:t>
      </w:r>
      <w:r>
        <w:tab/>
        <w:t xml:space="preserve">Anonymization of MDT </w:t>
      </w:r>
      <w:r w:rsidR="0052659C" w:rsidRPr="0052659C">
        <w:t>D</w:t>
      </w:r>
      <w:r>
        <w:t>ata.</w:t>
      </w:r>
    </w:p>
    <w:p w:rsidR="00292C5A" w:rsidRDefault="00292C5A">
      <w:pPr>
        <w:pStyle w:val="B20"/>
        <w:ind w:left="852"/>
      </w:pPr>
      <w:r>
        <w:t>-</w:t>
      </w:r>
      <w:r>
        <w:tab/>
        <w:t xml:space="preserve">Measurement </w:t>
      </w:r>
      <w:r w:rsidR="0052659C" w:rsidRPr="0052659C">
        <w:t>Q</w:t>
      </w:r>
      <w:r>
        <w:t>uantity</w:t>
      </w:r>
    </w:p>
    <w:p w:rsidR="00292C5A" w:rsidRDefault="00292C5A">
      <w:pPr>
        <w:pStyle w:val="B20"/>
        <w:ind w:left="852"/>
      </w:pPr>
      <w:r>
        <w:t>-</w:t>
      </w:r>
      <w:r>
        <w:tab/>
        <w:t>Measurement Period UMTS (Only in case of Immediate MDT and if either of the measurements M6, M7 is requested in the list of measurement parameter).</w:t>
      </w:r>
    </w:p>
    <w:p w:rsidR="00292C5A" w:rsidRDefault="00292C5A">
      <w:pPr>
        <w:pStyle w:val="B20"/>
        <w:ind w:left="852"/>
      </w:pPr>
      <w:r>
        <w:t>-</w:t>
      </w:r>
      <w:r>
        <w:tab/>
        <w:t xml:space="preserve">Collection </w:t>
      </w:r>
      <w:r w:rsidR="0052659C" w:rsidRPr="0052659C">
        <w:t>P</w:t>
      </w:r>
      <w:r>
        <w:t xml:space="preserve">eriod for RRM </w:t>
      </w:r>
      <w:r w:rsidR="0052659C" w:rsidRPr="0052659C">
        <w:t>M</w:t>
      </w:r>
      <w:r>
        <w:t>easurements UMTS (present only if any of M4 or M5 measurements are requested).</w:t>
      </w:r>
    </w:p>
    <w:p w:rsidR="00292C5A" w:rsidRDefault="00292C5A">
      <w:pPr>
        <w:pStyle w:val="B20"/>
        <w:ind w:left="852"/>
      </w:pPr>
      <w:r>
        <w:t>-</w:t>
      </w:r>
      <w:r>
        <w:tab/>
        <w:t xml:space="preserve">Positioning </w:t>
      </w:r>
      <w:r w:rsidR="0052659C" w:rsidRPr="0052659C">
        <w:t>M</w:t>
      </w:r>
      <w:r>
        <w:t>ethod</w:t>
      </w:r>
    </w:p>
    <w:p w:rsidR="00292C5A" w:rsidRDefault="00292C5A">
      <w:pPr>
        <w:pStyle w:val="B10"/>
      </w:pPr>
      <w:r>
        <w:t>2)</w:t>
      </w:r>
      <w:r>
        <w:tab/>
        <w:t>When RNC receives the Trace Session activation request from its EM, it shall start a Trace Session and should save the parameters associated to the Trace Session.</w:t>
      </w:r>
    </w:p>
    <w:p w:rsidR="00292C5A" w:rsidRDefault="00292C5A">
      <w:pPr>
        <w:pStyle w:val="B10"/>
      </w:pPr>
      <w:r>
        <w:t>3)</w:t>
      </w:r>
      <w:r>
        <w:tab/>
        <w:t>Void.</w:t>
      </w:r>
    </w:p>
    <w:p w:rsidR="00292C5A" w:rsidRDefault="00292C5A">
      <w:pPr>
        <w:pStyle w:val="B10"/>
      </w:pPr>
      <w:r>
        <w:t>4)</w:t>
      </w:r>
      <w:r>
        <w:tab/>
        <w:t xml:space="preserve">RNC shall select the suitable UEs for MDT data collection. The selection is based on the area received from the EM and the area where UE is roaming, user consent information received from the core network (As described in clause 4.6.2 of the present document).If the user is not in the specified area or if  the </w:t>
      </w:r>
      <w:r>
        <w:rPr>
          <w:bCs/>
          <w:i/>
          <w:noProof/>
        </w:rPr>
        <w:t>Management Based MDT Allowed</w:t>
      </w:r>
      <w:r>
        <w:rPr>
          <w:bCs/>
          <w:noProof/>
        </w:rPr>
        <w:t xml:space="preserve"> IE is not received from the Core Network (which indicates lacking user consent)</w:t>
      </w:r>
      <w:r>
        <w:t>the UE shall not be selected by the RNC for MDT data collection. During UE selection , the RNC shall take into account also the UE capability (MDT capability) when it selects UE for logged MDT configuration. If the UE does not support logged MDT the UE shall not be selected. The RNC should also start the Data Volume measurement if it is requested in the MDT configuration.</w:t>
      </w:r>
    </w:p>
    <w:p w:rsidR="00292C5A" w:rsidRDefault="00292C5A">
      <w:pPr>
        <w:pStyle w:val="B10"/>
      </w:pPr>
      <w:r>
        <w:t>5)</w:t>
      </w:r>
      <w:r>
        <w:tab/>
        <w:t>RNC shall activate the MDT functionality to the selected UEs. As part of this operation the RNC shall allocate a Trace Recording Session Reference and send at least the following configuration information to the UE in case of Logged MDT:</w:t>
      </w:r>
    </w:p>
    <w:p w:rsidR="00292C5A" w:rsidRDefault="00292C5A">
      <w:pPr>
        <w:pStyle w:val="B20"/>
        <w:ind w:left="852"/>
      </w:pPr>
      <w:r>
        <w:t>-</w:t>
      </w:r>
      <w:r>
        <w:tab/>
        <w:t>Trace Reference</w:t>
      </w:r>
    </w:p>
    <w:p w:rsidR="00292C5A" w:rsidRDefault="00292C5A">
      <w:pPr>
        <w:pStyle w:val="B20"/>
        <w:ind w:left="852"/>
      </w:pPr>
      <w:r>
        <w:t>-</w:t>
      </w:r>
      <w:r>
        <w:tab/>
        <w:t>Trace Recording Session Reference</w:t>
      </w:r>
    </w:p>
    <w:p w:rsidR="00292C5A" w:rsidRDefault="00292C5A">
      <w:pPr>
        <w:pStyle w:val="B20"/>
        <w:ind w:left="852"/>
      </w:pPr>
      <w:r>
        <w:t>-</w:t>
      </w:r>
      <w:r>
        <w:tab/>
        <w:t>TCE Id (The value signalled as IP address of TCE from the EM is mapped to a TCE Id, using a configured mapping in the RNC)</w:t>
      </w:r>
    </w:p>
    <w:p w:rsidR="00292C5A" w:rsidRDefault="00292C5A">
      <w:pPr>
        <w:pStyle w:val="B20"/>
        <w:ind w:left="852"/>
      </w:pPr>
      <w:r>
        <w:t>-</w:t>
      </w:r>
      <w:r>
        <w:tab/>
        <w:t>Logging Interval</w:t>
      </w:r>
    </w:p>
    <w:p w:rsidR="00292C5A" w:rsidRDefault="00292C5A">
      <w:pPr>
        <w:pStyle w:val="B20"/>
        <w:ind w:left="852"/>
      </w:pPr>
      <w:r>
        <w:t>-</w:t>
      </w:r>
      <w:r>
        <w:tab/>
        <w:t xml:space="preserve">Logging </w:t>
      </w:r>
      <w:r w:rsidR="00300420">
        <w:t>Duration</w:t>
      </w:r>
    </w:p>
    <w:p w:rsidR="00292C5A" w:rsidRDefault="00292C5A">
      <w:pPr>
        <w:pStyle w:val="B20"/>
        <w:ind w:left="852"/>
        <w:rPr>
          <w:rFonts w:hint="eastAsia"/>
        </w:rPr>
      </w:pPr>
      <w:r>
        <w:t>-</w:t>
      </w:r>
      <w:r>
        <w:tab/>
        <w:t>Absolute time reference</w:t>
      </w:r>
    </w:p>
    <w:p w:rsidR="00292C5A" w:rsidRDefault="00292C5A">
      <w:pPr>
        <w:pStyle w:val="B20"/>
        <w:ind w:left="852"/>
      </w:pPr>
      <w:r>
        <w:t>-</w:t>
      </w:r>
      <w:r>
        <w:tab/>
      </w:r>
      <w:r w:rsidR="00300420" w:rsidRPr="00300420">
        <w:t>Area Scope</w:t>
      </w:r>
      <w:r>
        <w:t xml:space="preserve"> where the MDT data should be collected: list of UTRAN cells</w:t>
      </w:r>
      <w:r>
        <w:rPr>
          <w:rFonts w:hint="eastAsia"/>
          <w:lang w:eastAsia="zh-CN"/>
        </w:rPr>
        <w:t>/RA/LA</w:t>
      </w:r>
    </w:p>
    <w:p w:rsidR="00292C5A" w:rsidRDefault="00292C5A">
      <w:pPr>
        <w:pStyle w:val="B10"/>
        <w:ind w:firstLine="0"/>
      </w:pPr>
      <w:r>
        <w:t>In case of Immediate MDT only the measurements and their parameters needs to be sent to the UE:</w:t>
      </w:r>
    </w:p>
    <w:p w:rsidR="00292C5A" w:rsidRDefault="00292C5A">
      <w:pPr>
        <w:pStyle w:val="B20"/>
      </w:pPr>
      <w:r>
        <w:t>-</w:t>
      </w:r>
      <w:r>
        <w:tab/>
        <w:t xml:space="preserve">List of </w:t>
      </w:r>
      <w:r w:rsidR="00300420" w:rsidRPr="00300420">
        <w:t>M</w:t>
      </w:r>
      <w:r>
        <w:t>easurements</w:t>
      </w:r>
    </w:p>
    <w:p w:rsidR="00292C5A" w:rsidRDefault="00292C5A">
      <w:pPr>
        <w:pStyle w:val="B20"/>
      </w:pPr>
      <w:r>
        <w:t>-</w:t>
      </w:r>
      <w:r>
        <w:tab/>
        <w:t xml:space="preserve">Reporting </w:t>
      </w:r>
      <w:r w:rsidR="00300420" w:rsidRPr="00300420">
        <w:t>T</w:t>
      </w:r>
      <w:r>
        <w:t>rigger</w:t>
      </w:r>
    </w:p>
    <w:p w:rsidR="00292C5A" w:rsidRDefault="00292C5A">
      <w:pPr>
        <w:pStyle w:val="B20"/>
      </w:pPr>
      <w:r>
        <w:t>-</w:t>
      </w:r>
      <w:r>
        <w:tab/>
        <w:t>Report Interval</w:t>
      </w:r>
    </w:p>
    <w:p w:rsidR="00292C5A" w:rsidRDefault="00292C5A">
      <w:pPr>
        <w:pStyle w:val="B20"/>
      </w:pPr>
      <w:r>
        <w:t>-</w:t>
      </w:r>
      <w:r>
        <w:tab/>
        <w:t>Report Amount</w:t>
      </w:r>
    </w:p>
    <w:p w:rsidR="00292C5A" w:rsidRDefault="00292C5A">
      <w:pPr>
        <w:pStyle w:val="B20"/>
      </w:pPr>
      <w:r>
        <w:t>-</w:t>
      </w:r>
      <w:r>
        <w:tab/>
        <w:t xml:space="preserve">Event </w:t>
      </w:r>
      <w:r w:rsidR="00300420" w:rsidRPr="00300420">
        <w:t>T</w:t>
      </w:r>
      <w:r>
        <w:t xml:space="preserve">hreshold (only if event based reporting is configured in reporting trigger) </w:t>
      </w:r>
    </w:p>
    <w:p w:rsidR="00292C5A" w:rsidRDefault="00292C5A">
      <w:pPr>
        <w:pStyle w:val="B10"/>
        <w:rPr>
          <w:lang w:eastAsia="zh-CN"/>
        </w:rPr>
      </w:pPr>
      <w:r>
        <w:t>6)</w:t>
      </w:r>
      <w:r>
        <w:tab/>
        <w:t>When UE receives the MDT activation it shall start the MDT functionality based on the received configuration parameters. The MDT related measurements are reported to the RNC via RRC signalling. In case of Logged MDT the MDT reporting is done when the network requests the log</w:t>
      </w:r>
      <w:r w:rsidR="00300420" w:rsidRPr="00300420">
        <w:t>.</w:t>
      </w:r>
      <w:r>
        <w:t xml:space="preserve"> The MDT log is requested if UE’s rPLMN matches the PLMN where TCE used to collect MDT data resides (e.g. RNC’s primary PLMN) by sending the UEInformationRequest message. The MDT log is sent by the UE in the UEInformationResponse message. </w:t>
      </w:r>
      <w:r>
        <w:rPr>
          <w:rFonts w:hint="eastAsia"/>
          <w:lang w:eastAsia="zh-CN"/>
        </w:rPr>
        <w:t>I</w:t>
      </w:r>
      <w:r>
        <w:t>f the MDT anonymization requires the IMEI-TAC in the MDT record</w:t>
      </w:r>
      <w:r>
        <w:rPr>
          <w:rFonts w:hint="eastAsia"/>
          <w:lang w:eastAsia="zh-CN"/>
        </w:rPr>
        <w:t>,</w:t>
      </w:r>
      <w:r>
        <w:t xml:space="preserve"> </w:t>
      </w:r>
      <w:r>
        <w:rPr>
          <w:rFonts w:hint="eastAsia"/>
          <w:lang w:eastAsia="zh-CN"/>
        </w:rPr>
        <w:t>RNC</w:t>
      </w:r>
      <w:r>
        <w:rPr>
          <w:lang w:eastAsia="zh-CN"/>
        </w:rPr>
        <w:t xml:space="preserve"> shall</w:t>
      </w:r>
      <w:r>
        <w:rPr>
          <w:rFonts w:hint="eastAsia"/>
          <w:lang w:eastAsia="zh-CN"/>
        </w:rPr>
        <w:t xml:space="preserve"> send </w:t>
      </w:r>
      <w:r>
        <w:t>the Trace Recording Session Reference</w:t>
      </w:r>
      <w:r>
        <w:rPr>
          <w:rFonts w:hint="eastAsia"/>
          <w:lang w:eastAsia="zh-CN"/>
        </w:rPr>
        <w:t xml:space="preserve">, </w:t>
      </w:r>
      <w:r>
        <w:t>Trace Reference</w:t>
      </w:r>
      <w:r>
        <w:rPr>
          <w:rFonts w:hint="eastAsia"/>
          <w:lang w:eastAsia="zh-CN"/>
        </w:rPr>
        <w:t xml:space="preserve">, serving Cell Identifier (containing serving cell PLMN and Cell ID, for immediate MDT only), TCE </w:t>
      </w:r>
      <w:r w:rsidR="00300420" w:rsidRPr="00300420">
        <w:rPr>
          <w:lang w:eastAsia="zh-CN"/>
        </w:rPr>
        <w:t>IP A</w:t>
      </w:r>
      <w:r>
        <w:rPr>
          <w:rFonts w:hint="eastAsia"/>
          <w:lang w:eastAsia="zh-CN"/>
        </w:rPr>
        <w:t>ddress and IMSI in the</w:t>
      </w:r>
      <w:r>
        <w:t xml:space="preserve"> </w:t>
      </w:r>
      <w:r>
        <w:rPr>
          <w:rFonts w:hint="eastAsia"/>
          <w:lang w:eastAsia="zh-CN"/>
        </w:rPr>
        <w:t>UPLINK INFORMATION EXCHANGE</w:t>
      </w:r>
      <w:r>
        <w:t xml:space="preserve"> </w:t>
      </w:r>
      <w:r>
        <w:rPr>
          <w:rFonts w:hint="eastAsia"/>
          <w:lang w:eastAsia="zh-CN"/>
        </w:rPr>
        <w:t xml:space="preserve">REQUEST </w:t>
      </w:r>
      <w:r>
        <w:t xml:space="preserve">message to the </w:t>
      </w:r>
      <w:r>
        <w:rPr>
          <w:rFonts w:hint="eastAsia"/>
          <w:lang w:eastAsia="zh-CN"/>
        </w:rPr>
        <w:t>SGSN/MSC Server</w:t>
      </w:r>
      <w:r>
        <w:t xml:space="preserve"> via </w:t>
      </w:r>
      <w:r>
        <w:rPr>
          <w:rFonts w:hint="eastAsia"/>
          <w:lang w:eastAsia="zh-CN"/>
        </w:rPr>
        <w:t>Iu</w:t>
      </w:r>
      <w:r>
        <w:t xml:space="preserve"> connection.</w:t>
      </w:r>
      <w:r>
        <w:rPr>
          <w:rFonts w:hint="eastAsia"/>
          <w:lang w:eastAsia="zh-CN"/>
        </w:rPr>
        <w:t xml:space="preserve"> </w:t>
      </w:r>
      <w:r>
        <w:t xml:space="preserve">When </w:t>
      </w:r>
      <w:r>
        <w:rPr>
          <w:rFonts w:hint="eastAsia"/>
          <w:lang w:eastAsia="zh-CN"/>
        </w:rPr>
        <w:t>SGSN/MSC Server</w:t>
      </w:r>
      <w:r>
        <w:t xml:space="preserve"> receives this </w:t>
      </w:r>
      <w:r>
        <w:rPr>
          <w:rFonts w:hint="eastAsia"/>
          <w:lang w:eastAsia="zh-CN"/>
        </w:rPr>
        <w:t>Iu</w:t>
      </w:r>
      <w:r>
        <w:t xml:space="preserve"> signalling message containing the Trace Recording Session Reference, Trace Reference</w:t>
      </w:r>
      <w:r>
        <w:rPr>
          <w:rFonts w:hint="eastAsia"/>
          <w:lang w:eastAsia="zh-CN"/>
        </w:rPr>
        <w:t xml:space="preserve">, TCE </w:t>
      </w:r>
      <w:r w:rsidR="00300420" w:rsidRPr="00300420">
        <w:rPr>
          <w:lang w:eastAsia="zh-CN"/>
        </w:rPr>
        <w:t xml:space="preserve"> IP A</w:t>
      </w:r>
      <w:r w:rsidR="00300420" w:rsidRPr="00300420">
        <w:rPr>
          <w:rFonts w:hint="eastAsia"/>
          <w:lang w:eastAsia="zh-CN"/>
        </w:rPr>
        <w:t xml:space="preserve"> </w:t>
      </w:r>
      <w:r>
        <w:rPr>
          <w:rFonts w:hint="eastAsia"/>
          <w:lang w:eastAsia="zh-CN"/>
        </w:rPr>
        <w:t>ddress, IMSI, the</w:t>
      </w:r>
      <w:r>
        <w:rPr>
          <w:lang w:eastAsia="zh-CN"/>
        </w:rPr>
        <w:t xml:space="preserve"> </w:t>
      </w:r>
      <w:r>
        <w:rPr>
          <w:rFonts w:hint="eastAsia"/>
          <w:lang w:eastAsia="zh-CN"/>
        </w:rPr>
        <w:t>SGSN/MSC Server</w:t>
      </w:r>
      <w:r>
        <w:t xml:space="preserve"> shall look up the</w:t>
      </w:r>
      <w:r>
        <w:rPr>
          <w:rFonts w:hint="eastAsia"/>
          <w:lang w:eastAsia="zh-CN"/>
        </w:rPr>
        <w:t xml:space="preserve"> corresponding</w:t>
      </w:r>
      <w:r>
        <w:t xml:space="preserve"> </w:t>
      </w:r>
      <w:r>
        <w:rPr>
          <w:rFonts w:hint="eastAsia"/>
          <w:lang w:eastAsia="zh-CN"/>
        </w:rPr>
        <w:t>equipment</w:t>
      </w:r>
      <w:r>
        <w:t xml:space="preserve"> identities (IMEI</w:t>
      </w:r>
      <w:r>
        <w:rPr>
          <w:rFonts w:hint="eastAsia"/>
          <w:lang w:eastAsia="zh-CN"/>
        </w:rPr>
        <w:t xml:space="preserve"> </w:t>
      </w:r>
      <w:r>
        <w:t>(SV)</w:t>
      </w:r>
      <w:r>
        <w:rPr>
          <w:rFonts w:hint="eastAsia"/>
          <w:lang w:eastAsia="zh-CN"/>
        </w:rPr>
        <w:t>)</w:t>
      </w:r>
      <w:r>
        <w:t xml:space="preserve"> of the given </w:t>
      </w:r>
      <w:r>
        <w:rPr>
          <w:rFonts w:hint="eastAsia"/>
          <w:lang w:eastAsia="zh-CN"/>
        </w:rPr>
        <w:t>IMSI</w:t>
      </w:r>
      <w:r>
        <w:t xml:space="preserve"> from its database</w:t>
      </w:r>
      <w:r>
        <w:rPr>
          <w:rFonts w:hint="eastAsia"/>
          <w:lang w:eastAsia="zh-CN"/>
        </w:rPr>
        <w:t>,</w:t>
      </w:r>
      <w:r>
        <w:t xml:space="preserve"> and</w:t>
      </w:r>
      <w:r>
        <w:rPr>
          <w:rFonts w:hint="eastAsia"/>
          <w:lang w:eastAsia="zh-CN"/>
        </w:rPr>
        <w:t xml:space="preserve"> </w:t>
      </w:r>
      <w:r>
        <w:t>send the IMEI-TAC together with the Trace Recording Session Reference and Trace Reference to the T</w:t>
      </w:r>
      <w:r>
        <w:rPr>
          <w:rFonts w:hint="eastAsia"/>
          <w:lang w:eastAsia="zh-CN"/>
        </w:rPr>
        <w:t>CE</w:t>
      </w:r>
      <w:r>
        <w:rPr>
          <w:lang w:eastAsia="zh-CN"/>
        </w:rPr>
        <w:t xml:space="preserve">, as described in </w:t>
      </w:r>
      <w:r>
        <w:t xml:space="preserve">section 4.7 of the present document. For logged MDT, </w:t>
      </w:r>
      <w:r>
        <w:rPr>
          <w:rFonts w:hint="eastAsia"/>
          <w:lang w:eastAsia="zh-CN"/>
        </w:rPr>
        <w:t>SGSN/MSC Server shall</w:t>
      </w:r>
      <w:r>
        <w:t xml:space="preserve"> send the IMEI-TAC together with the Trace Recording Session Reference, Trace Reference to the TCE.</w:t>
      </w:r>
    </w:p>
    <w:p w:rsidR="00292C5A" w:rsidRDefault="00292C5A">
      <w:pPr>
        <w:pStyle w:val="B10"/>
        <w:ind w:left="567" w:firstLine="0"/>
        <w:rPr>
          <w:rFonts w:hint="eastAsia"/>
          <w:lang w:eastAsia="zh-CN"/>
        </w:rPr>
      </w:pPr>
      <w:r>
        <w:rPr>
          <w:rFonts w:hint="eastAsia"/>
          <w:lang w:eastAsia="zh-CN"/>
        </w:rPr>
        <w:t>For immediate MDT, RNC shall include the</w:t>
      </w:r>
      <w:r>
        <w:rPr>
          <w:lang w:eastAsia="zh-CN"/>
        </w:rPr>
        <w:t xml:space="preserve"> serving cell identifier in the UPLINK INFORMATION EXCHANGE REQUEST message.</w:t>
      </w:r>
    </w:p>
    <w:p w:rsidR="00292C5A" w:rsidRDefault="00292C5A">
      <w:pPr>
        <w:pStyle w:val="B10"/>
      </w:pPr>
      <w:r>
        <w:tab/>
        <w:t xml:space="preserve">The UE should report the Trace Reference, Trace Recording Session Reference and TCE </w:t>
      </w:r>
      <w:r>
        <w:rPr>
          <w:rFonts w:hint="eastAsia"/>
          <w:lang w:eastAsia="zh-CN"/>
        </w:rPr>
        <w:t>Id</w:t>
      </w:r>
      <w:r>
        <w:t xml:space="preserve"> together with the MDT reports to the network in case of Logged MDT.</w:t>
      </w:r>
    </w:p>
    <w:p w:rsidR="00292C5A" w:rsidRDefault="00292C5A">
      <w:pPr>
        <w:pStyle w:val="B10"/>
      </w:pPr>
      <w:r>
        <w:t>7)</w:t>
      </w:r>
      <w:r>
        <w:tab/>
        <w:t xml:space="preserve">When RNC receives the MDT report from the UE the RNC shall compare the Trace PLMN (PLMN portion of Trace Reference) with the PLMN where TCE used to collect MDT data resides (e.g. its primary PLMN). In case of a match, </w:t>
      </w:r>
      <w:r>
        <w:rPr>
          <w:rFonts w:hint="eastAsia"/>
          <w:lang w:eastAsia="zh-CN"/>
        </w:rPr>
        <w:t xml:space="preserve">for immediate MDT, </w:t>
      </w:r>
      <w:r>
        <w:t xml:space="preserve">it shall capture it and put </w:t>
      </w:r>
      <w:r>
        <w:rPr>
          <w:rFonts w:hint="eastAsia"/>
          <w:lang w:eastAsia="zh-CN"/>
        </w:rPr>
        <w:t>the UE</w:t>
      </w:r>
      <w:r>
        <w:rPr>
          <w:lang w:eastAsia="zh-CN"/>
        </w:rPr>
        <w:t>’</w:t>
      </w:r>
      <w:r>
        <w:rPr>
          <w:rFonts w:hint="eastAsia"/>
          <w:lang w:eastAsia="zh-CN"/>
        </w:rPr>
        <w:t>s serving cell CGI together with the MDT report from the UE</w:t>
      </w:r>
      <w:r>
        <w:t xml:space="preserve"> to the trace record. In case of a match, for logged MDT, </w:t>
      </w:r>
      <w:r>
        <w:rPr>
          <w:lang w:eastAsia="zh-CN"/>
        </w:rPr>
        <w:t xml:space="preserve">the RNC shall capture it and put it to the trace record. </w:t>
      </w:r>
      <w:r>
        <w:rPr>
          <w:rFonts w:hint="eastAsia"/>
          <w:lang w:eastAsia="zh-CN"/>
        </w:rPr>
        <w:t>O</w:t>
      </w:r>
      <w:r>
        <w:t>therwise it shall discard the MDT report.</w:t>
      </w:r>
    </w:p>
    <w:p w:rsidR="00292C5A" w:rsidRDefault="00292C5A">
      <w:pPr>
        <w:pStyle w:val="NO"/>
      </w:pPr>
      <w:r>
        <w:rPr>
          <w:rFonts w:hint="eastAsia"/>
          <w:lang w:eastAsia="zh-CN"/>
        </w:rPr>
        <w:t>NOTE:</w:t>
      </w:r>
      <w:r>
        <w:rPr>
          <w:lang w:eastAsia="zh-CN"/>
        </w:rPr>
        <w:tab/>
      </w:r>
      <w:r>
        <w:rPr>
          <w:rFonts w:hint="eastAsia"/>
          <w:lang w:eastAsia="zh-CN"/>
        </w:rPr>
        <w:t xml:space="preserve">For </w:t>
      </w:r>
      <w:r w:rsidR="00834F10">
        <w:rPr>
          <w:lang w:eastAsia="zh-CN"/>
        </w:rPr>
        <w:t>management</w:t>
      </w:r>
      <w:r>
        <w:rPr>
          <w:rFonts w:hint="eastAsia"/>
          <w:lang w:eastAsia="zh-CN"/>
        </w:rPr>
        <w:t xml:space="preserve"> based Immediate MDT, TRSR may be duplicated among different RNCs when multiple cells are selected as the area scope for the same MDT job. In this case, the combination of TRSR and the UE</w:t>
      </w:r>
      <w:r>
        <w:rPr>
          <w:lang w:eastAsia="zh-CN"/>
        </w:rPr>
        <w:t>’</w:t>
      </w:r>
      <w:r>
        <w:rPr>
          <w:rFonts w:hint="eastAsia"/>
          <w:lang w:eastAsia="zh-CN"/>
        </w:rPr>
        <w:t>s serving cell CGI in the MDT report can uniquely identify one trace recording session</w:t>
      </w:r>
      <w:r>
        <w:rPr>
          <w:lang w:eastAsia="zh-CN"/>
        </w:rPr>
        <w:t>.</w:t>
      </w:r>
    </w:p>
    <w:p w:rsidR="00292C5A" w:rsidRDefault="00292C5A">
      <w:pPr>
        <w:pStyle w:val="B10"/>
      </w:pPr>
      <w:r>
        <w:t>8)</w:t>
      </w:r>
      <w:r>
        <w:tab/>
        <w:t xml:space="preserve">The Trace Records shall be forwarded to the Trace Collection Entity indicated in the MDT report received from the UE in case of Logged MDT. The RNC translates the TCE Id received from the UE to the TCE </w:t>
      </w:r>
      <w:r w:rsidR="00300420" w:rsidRPr="00300420">
        <w:t xml:space="preserve"> IP A</w:t>
      </w:r>
      <w:r>
        <w:t>ddress before it forwards the measurement records to the TCE. (The address translation is done by using configured mapping in the RNC.) The RNC shall not provide the IMSI in the MDT.</w:t>
      </w:r>
    </w:p>
    <w:p w:rsidR="00292C5A" w:rsidRDefault="00292C5A">
      <w:r>
        <w:t>The Immediate MDT measurement configuration is deleted in the UE together with the RRC context when entering idle mode.</w:t>
      </w:r>
    </w:p>
    <w:p w:rsidR="00292C5A" w:rsidRDefault="00292C5A">
      <w:pPr>
        <w:rPr>
          <w:bCs/>
        </w:rPr>
      </w:pPr>
      <w:r>
        <w:rPr>
          <w:bCs/>
        </w:rPr>
        <w:t xml:space="preserve">The Logged MDT trace session is preserved in the UE until the duration time of the trace session expires, including also multiple idle periods interrupted by idle-connected-idle state transitions. </w:t>
      </w:r>
    </w:p>
    <w:p w:rsidR="00292C5A" w:rsidRDefault="00292C5A">
      <w:pPr>
        <w:rPr>
          <w:bCs/>
        </w:rPr>
      </w:pPr>
      <w:r>
        <w:rPr>
          <w:bCs/>
        </w:rPr>
        <w:t>The Logged MDT trace session context of the UE is stored in the network as long as the trace session is active, including also the periods when the UE is in connected state.</w:t>
      </w:r>
    </w:p>
    <w:p w:rsidR="00292C5A" w:rsidRDefault="00292C5A">
      <w:pPr>
        <w:rPr>
          <w:kern w:val="2"/>
          <w:lang w:eastAsia="zh-CN"/>
        </w:rPr>
      </w:pPr>
      <w:r>
        <w:rPr>
          <w:kern w:val="2"/>
          <w:lang w:eastAsia="zh-CN"/>
        </w:rPr>
        <w:t xml:space="preserve">EM shall validate that the MCC and MNC in the Trace </w:t>
      </w:r>
      <w:r w:rsidR="00300420" w:rsidRPr="00300420">
        <w:rPr>
          <w:kern w:val="2"/>
          <w:lang w:eastAsia="zh-CN"/>
        </w:rPr>
        <w:t>R</w:t>
      </w:r>
      <w:r>
        <w:rPr>
          <w:kern w:val="2"/>
          <w:lang w:eastAsia="zh-CN"/>
        </w:rPr>
        <w:t>eference is the same as the PLMN supported by all the RNCs specified in the area scope. If the RNC receives a request with a PLMN in the TraceReference that does not match any PLMN in its list</w:t>
      </w:r>
      <w:r>
        <w:rPr>
          <w:color w:val="000000"/>
          <w:kern w:val="2"/>
          <w:lang w:eastAsia="zh-CN"/>
        </w:rPr>
        <w:t>, it shall ignore the request.</w:t>
      </w:r>
    </w:p>
    <w:p w:rsidR="00292C5A" w:rsidRDefault="00292C5A">
      <w:pPr>
        <w:pStyle w:val="Heading4"/>
      </w:pPr>
      <w:bookmarkStart w:id="109" w:name="_Toc516654768"/>
      <w:bookmarkStart w:id="110" w:name="_Toc28277955"/>
      <w:bookmarkStart w:id="111" w:name="_Toc36134211"/>
      <w:bookmarkStart w:id="112" w:name="_Toc44686696"/>
      <w:bookmarkStart w:id="113" w:name="_Toc51928462"/>
      <w:bookmarkStart w:id="114" w:name="_Toc51929031"/>
      <w:bookmarkStart w:id="115" w:name="_Toc155283041"/>
      <w:r>
        <w:t>4.1.1.3</w:t>
      </w:r>
      <w:r>
        <w:tab/>
        <w:t>PS Domain activation mechanisms</w:t>
      </w:r>
      <w:bookmarkEnd w:id="109"/>
      <w:bookmarkEnd w:id="110"/>
      <w:bookmarkEnd w:id="111"/>
      <w:bookmarkEnd w:id="112"/>
      <w:bookmarkEnd w:id="113"/>
      <w:bookmarkEnd w:id="114"/>
      <w:bookmarkEnd w:id="115"/>
    </w:p>
    <w:p w:rsidR="00292C5A" w:rsidRDefault="00292C5A">
      <w:r>
        <w:t>When a SGSN, GGSN or BM-SC receives Trace Session activation from the EM it shall start a Trace Session. The trace control and configuration parameters of the Trace Session are received in the Trace Session activation from the EM. The SGSN/GGSN/BM-SC shall not forward these trace control and configuration parameters to other nodes. The received trace control and configuration parameters shall be saved and used to determine when and how to start a Trace Recording Session. (Starting a Trace Recording Session is described in subclause 4.2.2.2).</w:t>
      </w:r>
    </w:p>
    <w:p w:rsidR="00292C5A" w:rsidRDefault="00292C5A">
      <w:pPr>
        <w:pStyle w:val="Heading4"/>
      </w:pPr>
      <w:bookmarkStart w:id="116" w:name="_Toc516654769"/>
      <w:bookmarkStart w:id="117" w:name="_Toc28277956"/>
      <w:bookmarkStart w:id="118" w:name="_Toc36134212"/>
      <w:bookmarkStart w:id="119" w:name="_Toc44686697"/>
      <w:bookmarkStart w:id="120" w:name="_Toc51928463"/>
      <w:bookmarkStart w:id="121" w:name="_Toc51929032"/>
      <w:bookmarkStart w:id="122" w:name="_Toc155283042"/>
      <w:r>
        <w:t>4.1.1.4</w:t>
      </w:r>
      <w:r>
        <w:tab/>
        <w:t>CS Domain activation mechanisms</w:t>
      </w:r>
      <w:bookmarkEnd w:id="116"/>
      <w:bookmarkEnd w:id="117"/>
      <w:bookmarkEnd w:id="118"/>
      <w:bookmarkEnd w:id="119"/>
      <w:bookmarkEnd w:id="120"/>
      <w:bookmarkEnd w:id="121"/>
      <w:bookmarkEnd w:id="122"/>
    </w:p>
    <w:p w:rsidR="00292C5A" w:rsidRDefault="00292C5A">
      <w:r>
        <w:t>When a MSC Server receives Trace Session activation from the EM it shall start a Trace Session. The trace control and configuration parameters of the Trace Session are received in the Trace Session activation from the EM. The MSC Server shall not forward these trace control and configuration parameters to other nodes. The received trace control and configuration parameters shall be saved and used to determine when and how to start a Trace Recording Session. (Starting a Trace Recording Session is described in subclause 4.2.2.3).</w:t>
      </w:r>
    </w:p>
    <w:p w:rsidR="00292C5A" w:rsidRDefault="00292C5A">
      <w:pPr>
        <w:pStyle w:val="Heading4"/>
      </w:pPr>
      <w:bookmarkStart w:id="123" w:name="_Toc516654770"/>
      <w:bookmarkStart w:id="124" w:name="_Toc28277957"/>
      <w:bookmarkStart w:id="125" w:name="_Toc36134213"/>
      <w:bookmarkStart w:id="126" w:name="_Toc44686698"/>
      <w:bookmarkStart w:id="127" w:name="_Toc51928464"/>
      <w:bookmarkStart w:id="128" w:name="_Toc51929033"/>
      <w:bookmarkStart w:id="129" w:name="_Toc155283043"/>
      <w:r>
        <w:t>4.1.1.5</w:t>
      </w:r>
      <w:r>
        <w:tab/>
        <w:t>IP Multimedia Subsystem activation mechanisms</w:t>
      </w:r>
      <w:bookmarkEnd w:id="123"/>
      <w:bookmarkEnd w:id="124"/>
      <w:bookmarkEnd w:id="125"/>
      <w:bookmarkEnd w:id="126"/>
      <w:bookmarkEnd w:id="127"/>
      <w:bookmarkEnd w:id="128"/>
      <w:bookmarkEnd w:id="129"/>
    </w:p>
    <w:p w:rsidR="00292C5A" w:rsidRDefault="00292C5A">
      <w:pPr>
        <w:keepNext/>
      </w:pPr>
      <w:r>
        <w:t>When a S-CSCF/P-CSCF receives Trace Session activation from EM, the S-CSCF/P-CSCF shall start a Trace Session. The Trace control and configuration parameters of the Trace Session, received from EM in the Trace Session activation, shall be saved. The Trace control and configuration parameters define when the S-CSCF and P-CSCF shall start and stop a Trace Recording Session.</w:t>
      </w:r>
    </w:p>
    <w:p w:rsidR="00292C5A" w:rsidRDefault="00292C5A">
      <w:pPr>
        <w:keepNext/>
      </w:pPr>
      <w:r>
        <w:t>The following figure illustrates the Trace Session activation in S-CSCF and in P-CSCF in case of Management based activation.</w:t>
      </w:r>
    </w:p>
    <w:p w:rsidR="00292C5A" w:rsidRDefault="00292C5A">
      <w:pPr>
        <w:pStyle w:val="TH"/>
      </w:pPr>
      <w:r>
        <w:object w:dxaOrig="5115" w:dyaOrig="3029">
          <v:shape id="_x0000_i1030" type="#_x0000_t75" style="width:341.2pt;height:202.25pt" o:ole="">
            <v:imagedata r:id="rId18" o:title=""/>
          </v:shape>
          <o:OLEObject Type="Embed" ProgID="Word.Picture.8" ShapeID="_x0000_i1030" DrawAspect="Content" ObjectID="_1771925593" r:id="rId19"/>
        </w:object>
      </w:r>
    </w:p>
    <w:p w:rsidR="00292C5A" w:rsidRDefault="00292C5A">
      <w:pPr>
        <w:pStyle w:val="TF"/>
      </w:pPr>
      <w:r>
        <w:t>Figure 4.1.1.5.1: Trace Session activation in IMS</w:t>
      </w:r>
    </w:p>
    <w:p w:rsidR="00292C5A" w:rsidRDefault="00292C5A">
      <w:pPr>
        <w:pStyle w:val="Heading4"/>
      </w:pPr>
      <w:bookmarkStart w:id="130" w:name="_Toc516654771"/>
      <w:bookmarkStart w:id="131" w:name="_Toc28277958"/>
      <w:bookmarkStart w:id="132" w:name="_Toc36134214"/>
      <w:bookmarkStart w:id="133" w:name="_Toc44686699"/>
      <w:bookmarkStart w:id="134" w:name="_Toc51928465"/>
      <w:bookmarkStart w:id="135" w:name="_Toc51929034"/>
      <w:bookmarkStart w:id="136" w:name="_Toc155283044"/>
      <w:r>
        <w:t>4.1.1.6</w:t>
      </w:r>
      <w:r>
        <w:tab/>
        <w:t>E-UTRAN activation mechanisms</w:t>
      </w:r>
      <w:bookmarkEnd w:id="130"/>
      <w:bookmarkEnd w:id="131"/>
      <w:bookmarkEnd w:id="132"/>
      <w:bookmarkEnd w:id="133"/>
      <w:bookmarkEnd w:id="134"/>
      <w:bookmarkEnd w:id="135"/>
      <w:bookmarkEnd w:id="136"/>
    </w:p>
    <w:p w:rsidR="00292C5A" w:rsidRDefault="00292C5A">
      <w:r>
        <w:t>In E-UTRAN the Management Based Trace Activation can be fulfilled with the E-UTRAN Cell Traffic trace functionality. In this case the Trace Session Activation is done to one or a list E-UTRAN cells within one eNodeB, where Trace Session is activated.</w:t>
      </w:r>
    </w:p>
    <w:p w:rsidR="00292C5A" w:rsidRDefault="00292C5A">
      <w:pPr>
        <w:rPr>
          <w:rFonts w:hint="eastAsia"/>
          <w:lang w:eastAsia="zh-CN"/>
        </w:rPr>
      </w:pPr>
      <w:r>
        <w:t xml:space="preserve">The following trace control and configuration parameters of the Trace Session are received </w:t>
      </w:r>
      <w:r>
        <w:rPr>
          <w:rFonts w:hint="eastAsia"/>
          <w:lang w:eastAsia="zh-CN"/>
        </w:rPr>
        <w:t xml:space="preserve">by eNodeB </w:t>
      </w:r>
      <w:r>
        <w:t xml:space="preserve">in the Trace Session activation </w:t>
      </w:r>
      <w:r>
        <w:rPr>
          <w:rFonts w:hint="eastAsia"/>
          <w:lang w:eastAsia="zh-CN"/>
        </w:rPr>
        <w:t xml:space="preserve">message </w:t>
      </w:r>
      <w:r>
        <w:t>from the EM:</w:t>
      </w:r>
    </w:p>
    <w:p w:rsidR="00292C5A" w:rsidRDefault="007D4E69" w:rsidP="007D4E69">
      <w:pPr>
        <w:pStyle w:val="B10"/>
      </w:pPr>
      <w:r>
        <w:rPr>
          <w:lang w:eastAsia="zh-CN"/>
        </w:rPr>
        <w:t>-</w:t>
      </w:r>
      <w:r>
        <w:rPr>
          <w:lang w:eastAsia="zh-CN"/>
        </w:rPr>
        <w:tab/>
      </w:r>
      <w:r w:rsidR="00292C5A">
        <w:rPr>
          <w:lang w:eastAsia="zh-CN"/>
        </w:rPr>
        <w:t>Trace</w:t>
      </w:r>
      <w:r w:rsidR="00292C5A">
        <w:t xml:space="preserve"> Reference</w:t>
      </w:r>
    </w:p>
    <w:p w:rsidR="00292C5A" w:rsidRDefault="007D4E69" w:rsidP="007D4E69">
      <w:pPr>
        <w:pStyle w:val="B10"/>
      </w:pPr>
      <w:r>
        <w:t>-</w:t>
      </w:r>
      <w:r>
        <w:tab/>
      </w:r>
      <w:r w:rsidR="00292C5A">
        <w:t>Trace Depth</w:t>
      </w:r>
    </w:p>
    <w:p w:rsidR="00292C5A" w:rsidRDefault="007D4E69" w:rsidP="007D4E69">
      <w:pPr>
        <w:pStyle w:val="B10"/>
        <w:rPr>
          <w:rFonts w:hint="eastAsia"/>
        </w:rPr>
      </w:pPr>
      <w:r>
        <w:t>-</w:t>
      </w:r>
      <w:r>
        <w:tab/>
      </w:r>
      <w:r w:rsidR="00300420" w:rsidRPr="00300420">
        <w:t xml:space="preserve">Trace Target: list of </w:t>
      </w:r>
      <w:r w:rsidR="00292C5A">
        <w:t xml:space="preserve">E-UTRAN cells </w:t>
      </w:r>
    </w:p>
    <w:p w:rsidR="00292C5A" w:rsidRDefault="007D4E69" w:rsidP="007D4E69">
      <w:pPr>
        <w:pStyle w:val="B10"/>
        <w:rPr>
          <w:rFonts w:hint="eastAsia"/>
        </w:rPr>
      </w:pPr>
      <w:r>
        <w:t>-</w:t>
      </w:r>
      <w:r>
        <w:tab/>
      </w:r>
      <w:r w:rsidR="00292C5A">
        <w:t xml:space="preserve">List of </w:t>
      </w:r>
      <w:r w:rsidR="00300420" w:rsidRPr="00300420">
        <w:t>I</w:t>
      </w:r>
      <w:r w:rsidR="00292C5A">
        <w:t xml:space="preserve">nterfaces for eNB </w:t>
      </w:r>
    </w:p>
    <w:p w:rsidR="00292C5A" w:rsidRDefault="007D4E69" w:rsidP="007D4E69">
      <w:pPr>
        <w:pStyle w:val="B10"/>
      </w:pPr>
      <w:r>
        <w:t>-</w:t>
      </w:r>
      <w:r>
        <w:tab/>
      </w:r>
      <w:r w:rsidR="00292C5A">
        <w:t>Trace Collection Entity</w:t>
      </w:r>
      <w:r w:rsidR="00300420" w:rsidRPr="00300420">
        <w:t xml:space="preserve"> IP Address</w:t>
      </w:r>
    </w:p>
    <w:p w:rsidR="00292C5A" w:rsidRDefault="00292C5A">
      <w:r>
        <w:t>When eNodeB receives the Trace Session Activation message from the EM for a given or a list of E-UTRAN cell(s) the eNodeB shall start a Trace Session for the given or list of E-UTRAN cell(s).</w:t>
      </w:r>
      <w:r w:rsidR="00620931" w:rsidRPr="00620931">
        <w:t xml:space="preserve"> If no list of E-UTRAN cell(s) is present the eNodeB shall start a Trace Session for all cells.</w:t>
      </w:r>
    </w:p>
    <w:p w:rsidR="00292C5A" w:rsidRDefault="00292C5A">
      <w:pPr>
        <w:pStyle w:val="Heading4"/>
      </w:pPr>
      <w:bookmarkStart w:id="137" w:name="_Toc516654772"/>
      <w:bookmarkStart w:id="138" w:name="_Toc28277959"/>
      <w:bookmarkStart w:id="139" w:name="_Toc36134215"/>
      <w:bookmarkStart w:id="140" w:name="_Toc44686700"/>
      <w:bookmarkStart w:id="141" w:name="_Toc51928466"/>
      <w:bookmarkStart w:id="142" w:name="_Toc51929035"/>
      <w:bookmarkStart w:id="143" w:name="_Toc155283045"/>
      <w:r>
        <w:t>4.1.1.6a</w:t>
      </w:r>
      <w:r>
        <w:tab/>
        <w:t xml:space="preserve">E-UTRAN activation mechanisms for </w:t>
      </w:r>
      <w:r w:rsidR="00834F10">
        <w:t>management</w:t>
      </w:r>
      <w:r>
        <w:t xml:space="preserve"> based MDT data collections without IMSI/IMEI(SV) selection</w:t>
      </w:r>
      <w:bookmarkEnd w:id="137"/>
      <w:bookmarkEnd w:id="138"/>
      <w:bookmarkEnd w:id="139"/>
      <w:bookmarkEnd w:id="140"/>
      <w:bookmarkEnd w:id="141"/>
      <w:bookmarkEnd w:id="142"/>
      <w:bookmarkEnd w:id="143"/>
    </w:p>
    <w:p w:rsidR="00292C5A" w:rsidRDefault="00292C5A">
      <w:pPr>
        <w:rPr>
          <w:rFonts w:hint="eastAsia"/>
          <w:lang w:eastAsia="zh-CN"/>
        </w:rPr>
      </w:pPr>
      <w:r>
        <w:t xml:space="preserve">For </w:t>
      </w:r>
      <w:r w:rsidR="00834F10">
        <w:t>management</w:t>
      </w:r>
      <w:r>
        <w:t xml:space="preserve"> based MDT data collection with no IMSI/IMEI(SV) criteria, the UE selection can be done in the radio network at eNB based on the input information received from EM and the user consent information stored in the eNB. </w:t>
      </w:r>
      <w:r>
        <w:rPr>
          <w:rFonts w:hint="eastAsia"/>
          <w:lang w:eastAsia="zh-CN"/>
        </w:rPr>
        <w:t xml:space="preserve">This mechanism works for the following </w:t>
      </w:r>
      <w:r>
        <w:rPr>
          <w:lang w:eastAsia="zh-CN"/>
        </w:rPr>
        <w:t xml:space="preserve">OAM </w:t>
      </w:r>
      <w:r>
        <w:rPr>
          <w:rFonts w:hint="eastAsia"/>
          <w:lang w:eastAsia="zh-CN"/>
        </w:rPr>
        <w:t xml:space="preserve">input parameters: </w:t>
      </w:r>
    </w:p>
    <w:p w:rsidR="00292C5A" w:rsidRDefault="007D4E69" w:rsidP="007D4E69">
      <w:pPr>
        <w:pStyle w:val="B10"/>
        <w:rPr>
          <w:rFonts w:hint="eastAsia"/>
        </w:rPr>
      </w:pPr>
      <w:r>
        <w:t>-</w:t>
      </w:r>
      <w:r>
        <w:tab/>
      </w:r>
      <w:r w:rsidR="00292C5A">
        <w:t>A</w:t>
      </w:r>
      <w:r w:rsidR="00292C5A">
        <w:rPr>
          <w:rFonts w:hint="eastAsia"/>
        </w:rPr>
        <w:t xml:space="preserve">rea information only </w:t>
      </w:r>
    </w:p>
    <w:p w:rsidR="00292C5A" w:rsidRDefault="00292C5A">
      <w:r>
        <w:t>The following figure summarizes the flow how the MDT configuration is done utilising the cell traffic trace functionality for this scenario:</w:t>
      </w:r>
    </w:p>
    <w:p w:rsidR="00292C5A" w:rsidRDefault="00292C5A">
      <w:pPr>
        <w:pStyle w:val="TH"/>
      </w:pPr>
      <w:r>
        <w:object w:dxaOrig="9230" w:dyaOrig="11529">
          <v:shape id="_x0000_i1031" type="#_x0000_t75" style="width:461.45pt;height:576.65pt" o:ole="">
            <v:imagedata r:id="rId20" o:title=""/>
          </v:shape>
          <o:OLEObject Type="Embed" ProgID="Visio.Drawing.11" ShapeID="_x0000_i1031" DrawAspect="Content" ObjectID="_1771925594" r:id="rId21"/>
        </w:object>
      </w:r>
    </w:p>
    <w:p w:rsidR="00292C5A" w:rsidRDefault="00292C5A">
      <w:pPr>
        <w:pStyle w:val="TF"/>
      </w:pPr>
      <w:r>
        <w:t>Figure 4.1.1.6a.1: Example for</w:t>
      </w:r>
      <w:r w:rsidR="00834F10">
        <w:t>management</w:t>
      </w:r>
      <w:r>
        <w:t xml:space="preserve">  based MDT activation in E-UTRAN</w:t>
      </w:r>
    </w:p>
    <w:p w:rsidR="00292C5A" w:rsidRDefault="00292C5A" w:rsidP="003C7ED5">
      <w:pPr>
        <w:pStyle w:val="B10"/>
      </w:pPr>
      <w:r>
        <w:t>0</w:t>
      </w:r>
      <w:r w:rsidR="00F87BBF">
        <w:t>)</w:t>
      </w:r>
      <w:r>
        <w:tab/>
        <w:t xml:space="preserve">Whenever the eNB receives the Management based MDT allowed IE in Initial Context Setup Request or in Handover Request message, it shall save it for possible later usage. </w:t>
      </w:r>
    </w:p>
    <w:p w:rsidR="00292C5A" w:rsidRDefault="003C7ED5" w:rsidP="003C7ED5">
      <w:pPr>
        <w:pStyle w:val="B10"/>
      </w:pPr>
      <w:r>
        <w:t>1)</w:t>
      </w:r>
      <w:r>
        <w:tab/>
      </w:r>
      <w:r w:rsidR="00292C5A">
        <w:t>The EM sends a Trace Session activation request to the eNB. This request includes the parameters for configuring UE measurements:</w:t>
      </w:r>
    </w:p>
    <w:p w:rsidR="00292C5A" w:rsidRDefault="005A4DC8" w:rsidP="005A4DC8">
      <w:pPr>
        <w:pStyle w:val="B30"/>
      </w:pPr>
      <w:r>
        <w:t>-</w:t>
      </w:r>
      <w:r>
        <w:tab/>
      </w:r>
      <w:r w:rsidR="00292C5A">
        <w:t xml:space="preserve">Job </w:t>
      </w:r>
      <w:r w:rsidR="00300420" w:rsidRPr="00300420">
        <w:t>T</w:t>
      </w:r>
      <w:r w:rsidR="00292C5A">
        <w:t xml:space="preserve">ype </w:t>
      </w:r>
    </w:p>
    <w:p w:rsidR="00292C5A" w:rsidRDefault="005A4DC8" w:rsidP="005A4DC8">
      <w:pPr>
        <w:pStyle w:val="B30"/>
      </w:pPr>
      <w:r>
        <w:t>-</w:t>
      </w:r>
      <w:r>
        <w:tab/>
      </w:r>
      <w:r w:rsidR="00292C5A">
        <w:t xml:space="preserve">Area </w:t>
      </w:r>
      <w:r w:rsidR="00300420" w:rsidRPr="00300420">
        <w:t>S</w:t>
      </w:r>
      <w:r w:rsidR="00292C5A">
        <w:t>cope where the UE measurements should be collected: list of E-UTRAN cells. Tracking Area should be converted to E-UTRAN cell.</w:t>
      </w:r>
    </w:p>
    <w:p w:rsidR="00292C5A" w:rsidRDefault="005A4DC8" w:rsidP="005A4DC8">
      <w:pPr>
        <w:pStyle w:val="B30"/>
      </w:pPr>
      <w:r>
        <w:t>-</w:t>
      </w:r>
      <w:r>
        <w:tab/>
      </w:r>
      <w:r w:rsidR="00292C5A">
        <w:t xml:space="preserve">List of </w:t>
      </w:r>
      <w:r w:rsidR="00300420" w:rsidRPr="00300420">
        <w:t>M</w:t>
      </w:r>
      <w:r w:rsidR="00292C5A">
        <w:t>easurements</w:t>
      </w:r>
    </w:p>
    <w:p w:rsidR="00292C5A" w:rsidRDefault="005A4DC8" w:rsidP="005A4DC8">
      <w:pPr>
        <w:pStyle w:val="B30"/>
      </w:pPr>
      <w:r>
        <w:t>-</w:t>
      </w:r>
      <w:r>
        <w:tab/>
      </w:r>
      <w:r w:rsidR="00292C5A">
        <w:t>Reporting Trigger</w:t>
      </w:r>
    </w:p>
    <w:p w:rsidR="00292C5A" w:rsidRDefault="005A4DC8" w:rsidP="005A4DC8">
      <w:pPr>
        <w:pStyle w:val="B30"/>
      </w:pPr>
      <w:r>
        <w:t>-</w:t>
      </w:r>
      <w:r>
        <w:tab/>
      </w:r>
      <w:r w:rsidR="00292C5A">
        <w:t>Report Interval</w:t>
      </w:r>
    </w:p>
    <w:p w:rsidR="00292C5A" w:rsidRDefault="005A4DC8" w:rsidP="005A4DC8">
      <w:pPr>
        <w:pStyle w:val="B30"/>
      </w:pPr>
      <w:r>
        <w:t>-</w:t>
      </w:r>
      <w:r>
        <w:tab/>
      </w:r>
      <w:r w:rsidR="00292C5A">
        <w:t>Report Amount</w:t>
      </w:r>
    </w:p>
    <w:p w:rsidR="00292C5A" w:rsidRDefault="005A4DC8" w:rsidP="005A4DC8">
      <w:pPr>
        <w:pStyle w:val="B30"/>
      </w:pPr>
      <w:r>
        <w:t>-</w:t>
      </w:r>
      <w:r>
        <w:tab/>
      </w:r>
      <w:r w:rsidR="00292C5A">
        <w:t>Event Threshold</w:t>
      </w:r>
    </w:p>
    <w:p w:rsidR="00292C5A" w:rsidRDefault="005A4DC8" w:rsidP="005A4DC8">
      <w:pPr>
        <w:pStyle w:val="B30"/>
      </w:pPr>
      <w:r>
        <w:t>-</w:t>
      </w:r>
      <w:r>
        <w:tab/>
      </w:r>
      <w:r w:rsidR="00292C5A">
        <w:t>Logging Interval</w:t>
      </w:r>
    </w:p>
    <w:p w:rsidR="00292C5A" w:rsidRDefault="005A4DC8" w:rsidP="005A4DC8">
      <w:pPr>
        <w:pStyle w:val="B30"/>
      </w:pPr>
      <w:r>
        <w:t>-</w:t>
      </w:r>
      <w:r>
        <w:tab/>
      </w:r>
      <w:r w:rsidR="00292C5A">
        <w:t>Logging Duration</w:t>
      </w:r>
    </w:p>
    <w:p w:rsidR="00292C5A" w:rsidRDefault="005A4DC8" w:rsidP="005A4DC8">
      <w:pPr>
        <w:pStyle w:val="B30"/>
      </w:pPr>
      <w:r>
        <w:t>-</w:t>
      </w:r>
      <w:r>
        <w:tab/>
      </w:r>
      <w:r w:rsidR="00292C5A">
        <w:t>Trace Reference</w:t>
      </w:r>
    </w:p>
    <w:p w:rsidR="00292C5A" w:rsidRDefault="005A4DC8" w:rsidP="005A4DC8">
      <w:pPr>
        <w:pStyle w:val="B30"/>
      </w:pPr>
      <w:r>
        <w:t>-</w:t>
      </w:r>
      <w:r>
        <w:tab/>
      </w:r>
      <w:r w:rsidR="00292C5A">
        <w:t>TCE</w:t>
      </w:r>
      <w:r w:rsidR="00300420" w:rsidRPr="00300420">
        <w:t xml:space="preserve"> IP Address</w:t>
      </w:r>
    </w:p>
    <w:p w:rsidR="00292C5A" w:rsidRDefault="005A4DC8" w:rsidP="005A4DC8">
      <w:pPr>
        <w:pStyle w:val="B30"/>
      </w:pPr>
      <w:r>
        <w:t>-</w:t>
      </w:r>
      <w:r>
        <w:tab/>
      </w:r>
      <w:r w:rsidR="00292C5A">
        <w:t xml:space="preserve">Anonymization of MDT </w:t>
      </w:r>
      <w:r w:rsidR="00300420" w:rsidRPr="00300420">
        <w:t>D</w:t>
      </w:r>
      <w:r w:rsidR="00292C5A">
        <w:t xml:space="preserve">ata. </w:t>
      </w:r>
    </w:p>
    <w:p w:rsidR="00292C5A" w:rsidRDefault="005A4DC8" w:rsidP="005A4DC8">
      <w:pPr>
        <w:pStyle w:val="B30"/>
      </w:pPr>
      <w:r>
        <w:t>-</w:t>
      </w:r>
      <w:r>
        <w:tab/>
      </w:r>
      <w:r w:rsidR="00292C5A">
        <w:t xml:space="preserve">Measurement </w:t>
      </w:r>
      <w:r w:rsidR="00300420" w:rsidRPr="00300420">
        <w:t>P</w:t>
      </w:r>
      <w:r w:rsidR="00292C5A">
        <w:t>eriod LTE (if either of the measurements M4, M5 is requested)</w:t>
      </w:r>
    </w:p>
    <w:p w:rsidR="00300420" w:rsidRDefault="005A4DC8" w:rsidP="00300420">
      <w:pPr>
        <w:pStyle w:val="B30"/>
      </w:pPr>
      <w:r>
        <w:t>-</w:t>
      </w:r>
      <w:r>
        <w:tab/>
      </w:r>
      <w:r w:rsidR="00292C5A">
        <w:t xml:space="preserve">Collection </w:t>
      </w:r>
      <w:r w:rsidR="00300420" w:rsidRPr="00300420">
        <w:t>P</w:t>
      </w:r>
      <w:r w:rsidR="00292C5A">
        <w:t xml:space="preserve">eriod for RRM </w:t>
      </w:r>
      <w:r w:rsidR="00300420" w:rsidRPr="00300420">
        <w:t>M</w:t>
      </w:r>
      <w:r w:rsidR="00292C5A">
        <w:t>easurements LTE (present only if M3 measurements are requested).</w:t>
      </w:r>
    </w:p>
    <w:p w:rsidR="00300420" w:rsidRDefault="00300420" w:rsidP="00300420">
      <w:pPr>
        <w:pStyle w:val="B30"/>
      </w:pPr>
      <w:r>
        <w:t>-</w:t>
      </w:r>
      <w:r>
        <w:tab/>
        <w:t>Collection Period M6 in LTE (present only if any of M6 measurements (DL or UL) is requested).</w:t>
      </w:r>
    </w:p>
    <w:p w:rsidR="00292C5A" w:rsidRDefault="00300420" w:rsidP="00300420">
      <w:pPr>
        <w:pStyle w:val="B30"/>
      </w:pPr>
      <w:r>
        <w:t>-</w:t>
      </w:r>
      <w:r>
        <w:tab/>
        <w:t>Collection Period M7 in LTE (present only if any of M7 measurements (DL or UL)is requested).</w:t>
      </w:r>
    </w:p>
    <w:p w:rsidR="005A4DC8" w:rsidRDefault="005A4DC8" w:rsidP="005A4DC8">
      <w:pPr>
        <w:pStyle w:val="B30"/>
      </w:pPr>
      <w:r>
        <w:t>-</w:t>
      </w:r>
      <w:r>
        <w:tab/>
      </w:r>
      <w:r w:rsidR="00292C5A">
        <w:t xml:space="preserve">Positioning </w:t>
      </w:r>
      <w:r w:rsidR="00300420" w:rsidRPr="00300420">
        <w:t>M</w:t>
      </w:r>
      <w:r w:rsidR="00292C5A">
        <w:t>ethod</w:t>
      </w:r>
      <w:r w:rsidRPr="005A4DC8">
        <w:t xml:space="preserve"> </w:t>
      </w:r>
    </w:p>
    <w:p w:rsidR="00292C5A" w:rsidRDefault="005A4DC8" w:rsidP="005A4DC8">
      <w:pPr>
        <w:pStyle w:val="B30"/>
      </w:pPr>
      <w:r>
        <w:t>-</w:t>
      </w:r>
      <w:r>
        <w:tab/>
        <w:t>MDT PLMN List</w:t>
      </w:r>
    </w:p>
    <w:p w:rsidR="00292C5A" w:rsidRDefault="00292C5A" w:rsidP="005A4DC8">
      <w:pPr>
        <w:overflowPunct/>
        <w:autoSpaceDE/>
        <w:autoSpaceDN/>
        <w:adjustRightInd/>
        <w:textAlignment w:val="auto"/>
      </w:pPr>
      <w:r>
        <w:t>Note that at the same time not all the parameters can be present. The criteria for which parameters are present are described in clause 5 of the present document.</w:t>
      </w:r>
    </w:p>
    <w:p w:rsidR="00292C5A" w:rsidRDefault="003C7ED5" w:rsidP="003C7ED5">
      <w:pPr>
        <w:pStyle w:val="B10"/>
      </w:pPr>
      <w:r>
        <w:t>2)</w:t>
      </w:r>
      <w:r>
        <w:tab/>
      </w:r>
      <w:r w:rsidR="00292C5A">
        <w:t>When eNB receives the Trace Session activation request from its EM, it shall start a Trace Session and should save the parameters associated to the Trace Session.</w:t>
      </w:r>
    </w:p>
    <w:p w:rsidR="00292C5A" w:rsidRDefault="003C7ED5" w:rsidP="003C7ED5">
      <w:pPr>
        <w:pStyle w:val="B10"/>
        <w:rPr>
          <w:rFonts w:hint="eastAsia"/>
        </w:rPr>
      </w:pPr>
      <w:r>
        <w:rPr>
          <w:lang w:eastAsia="zh-CN"/>
        </w:rPr>
        <w:t>3)</w:t>
      </w:r>
      <w:r>
        <w:rPr>
          <w:lang w:eastAsia="zh-CN"/>
        </w:rPr>
        <w:tab/>
      </w:r>
      <w:r w:rsidR="00292C5A">
        <w:rPr>
          <w:rFonts w:hint="eastAsia"/>
          <w:lang w:eastAsia="zh-CN"/>
        </w:rPr>
        <w:t>eNB</w:t>
      </w:r>
      <w:r w:rsidR="00292C5A">
        <w:t xml:space="preserve"> shall select the suitable UEs for MDT data collection. The selection is based on the area received from the EM and the area where UE is</w:t>
      </w:r>
      <w:r w:rsidR="00292C5A">
        <w:rPr>
          <w:rFonts w:hint="eastAsia"/>
          <w:lang w:eastAsia="zh-CN"/>
        </w:rPr>
        <w:t>located</w:t>
      </w:r>
      <w:r w:rsidR="00292C5A">
        <w:t xml:space="preserve">, user consent information received from the core network as part of the Management Based MDT Allowed IE (As described in section in 4.6. of this document).If the user is not in the specified area or if the Management Based MDT Allowed IE is not present in the UE context the UE shall not be selected by the </w:t>
      </w:r>
      <w:r w:rsidR="00292C5A">
        <w:rPr>
          <w:rFonts w:hint="eastAsia"/>
          <w:lang w:eastAsia="zh-CN"/>
        </w:rPr>
        <w:t>eNB</w:t>
      </w:r>
      <w:r w:rsidR="00292C5A">
        <w:t xml:space="preserve"> for MDT data collection.</w:t>
      </w:r>
      <w:r w:rsidR="00292C5A">
        <w:rPr>
          <w:rFonts w:hint="eastAsia"/>
          <w:lang w:eastAsia="zh-CN"/>
        </w:rPr>
        <w:t xml:space="preserve"> </w:t>
      </w:r>
      <w:r w:rsidR="00292C5A">
        <w:t xml:space="preserve">During UE selection, the </w:t>
      </w:r>
      <w:r w:rsidR="00292C5A">
        <w:rPr>
          <w:rFonts w:hint="eastAsia"/>
          <w:lang w:eastAsia="zh-CN"/>
        </w:rPr>
        <w:t>eNB</w:t>
      </w:r>
      <w:r w:rsidR="00292C5A">
        <w:t xml:space="preserve"> shall take into account also the UE capability (MDT capability) when it selects UE for logged MDT configuration. If the UE does not support logged MDT the UE shall not be selected. </w:t>
      </w:r>
      <w:r w:rsidR="00292C5A">
        <w:br/>
        <w:t>If M4 or M5 measurements are requested in the MDT configuration, eNB should start the measurement according to the received configuration. Details of the measurements are defined in TS 36.314 [</w:t>
      </w:r>
      <w:r w:rsidR="00F87BBF">
        <w:t>56</w:t>
      </w:r>
      <w:r w:rsidR="00292C5A">
        <w:t>].</w:t>
      </w:r>
    </w:p>
    <w:p w:rsidR="00292C5A" w:rsidRDefault="003C7ED5" w:rsidP="003C7ED5">
      <w:pPr>
        <w:pStyle w:val="B10"/>
      </w:pPr>
      <w:r>
        <w:t>4)</w:t>
      </w:r>
      <w:r>
        <w:tab/>
      </w:r>
      <w:r w:rsidR="00292C5A">
        <w:t>eNB shall activate the MDT functionality to the selected UEs. When eNB selects a UE it shall take into account the availability of Management Based MDT Allowed IE in the user context and the area scope parameter received in MDT configuration (Trace Session activation). Detailed description about user consent handling and how it is provided to the eNB is described in section 4.6.2. If there is no Management Based MDT Allowed IE in the user context or the user is outside the area scope defined in the MDT configuration, the UE shall not be selected for MDT data collection. The eNB shall assign Trace Recording Session Reference corresponding to the selected UE. The eNB shall send at least the following configuration information to the UE in case of Logged MDT:</w:t>
      </w:r>
    </w:p>
    <w:p w:rsidR="00292C5A" w:rsidRDefault="005A4DC8" w:rsidP="005A4DC8">
      <w:pPr>
        <w:pStyle w:val="B30"/>
      </w:pPr>
      <w:r>
        <w:t>-</w:t>
      </w:r>
      <w:r>
        <w:tab/>
      </w:r>
      <w:r w:rsidR="00292C5A">
        <w:t>Trace Reference</w:t>
      </w:r>
    </w:p>
    <w:p w:rsidR="00292C5A" w:rsidRDefault="005A4DC8" w:rsidP="005A4DC8">
      <w:pPr>
        <w:pStyle w:val="B30"/>
      </w:pPr>
      <w:r>
        <w:t>-</w:t>
      </w:r>
      <w:r>
        <w:tab/>
      </w:r>
      <w:r w:rsidR="00292C5A">
        <w:t>Trace Recording Session Reference</w:t>
      </w:r>
    </w:p>
    <w:p w:rsidR="00292C5A" w:rsidRDefault="005A4DC8" w:rsidP="005A4DC8">
      <w:pPr>
        <w:pStyle w:val="B30"/>
      </w:pPr>
      <w:r>
        <w:t>-</w:t>
      </w:r>
      <w:r>
        <w:tab/>
      </w:r>
      <w:r w:rsidR="00292C5A">
        <w:t>TCE Id (The value signalled as IP address of TCE from the EM is mapped to a TCE Id, using a configured mapping in the eNB)</w:t>
      </w:r>
    </w:p>
    <w:p w:rsidR="00292C5A" w:rsidRDefault="005A4DC8" w:rsidP="005A4DC8">
      <w:pPr>
        <w:pStyle w:val="B30"/>
      </w:pPr>
      <w:r>
        <w:t>-</w:t>
      </w:r>
      <w:r>
        <w:tab/>
      </w:r>
      <w:r w:rsidR="00292C5A">
        <w:t>Logging Interval</w:t>
      </w:r>
    </w:p>
    <w:p w:rsidR="00292C5A" w:rsidRDefault="005A4DC8" w:rsidP="005A4DC8">
      <w:pPr>
        <w:pStyle w:val="B30"/>
      </w:pPr>
      <w:r>
        <w:t>-</w:t>
      </w:r>
      <w:r>
        <w:tab/>
      </w:r>
      <w:r w:rsidR="00292C5A">
        <w:t>Logging Duration</w:t>
      </w:r>
    </w:p>
    <w:p w:rsidR="00292C5A" w:rsidRDefault="005A4DC8" w:rsidP="005A4DC8">
      <w:pPr>
        <w:pStyle w:val="B30"/>
      </w:pPr>
      <w:r>
        <w:t>-</w:t>
      </w:r>
      <w:r>
        <w:tab/>
      </w:r>
      <w:r w:rsidR="00292C5A">
        <w:t>Absolute time reference</w:t>
      </w:r>
    </w:p>
    <w:p w:rsidR="00292C5A" w:rsidRDefault="005A4DC8" w:rsidP="005A4DC8">
      <w:pPr>
        <w:pStyle w:val="B30"/>
      </w:pPr>
      <w:r>
        <w:t>-</w:t>
      </w:r>
      <w:r>
        <w:tab/>
      </w:r>
      <w:r w:rsidR="00292C5A">
        <w:t xml:space="preserve">Area </w:t>
      </w:r>
      <w:r w:rsidR="00300420" w:rsidRPr="00300420">
        <w:rPr>
          <w:lang w:eastAsia="zh-CN"/>
        </w:rPr>
        <w:t>S</w:t>
      </w:r>
      <w:r w:rsidR="00292C5A">
        <w:rPr>
          <w:rFonts w:hint="eastAsia"/>
          <w:lang w:eastAsia="zh-CN"/>
        </w:rPr>
        <w:t>cope</w:t>
      </w:r>
      <w:r w:rsidR="00292C5A">
        <w:t xml:space="preserve"> where the UE measurements should be collected: list of E-UTRAN cells</w:t>
      </w:r>
      <w:r w:rsidR="00292C5A">
        <w:rPr>
          <w:rFonts w:hint="eastAsia"/>
          <w:lang w:eastAsia="zh-CN"/>
        </w:rPr>
        <w:t>/TA.</w:t>
      </w:r>
    </w:p>
    <w:p w:rsidR="005A4DC8" w:rsidRDefault="005A4DC8" w:rsidP="005A4DC8">
      <w:pPr>
        <w:pStyle w:val="B30"/>
      </w:pPr>
      <w:r>
        <w:t>-</w:t>
      </w:r>
      <w:r>
        <w:tab/>
        <w:t>MDT PLMN List</w:t>
      </w:r>
    </w:p>
    <w:p w:rsidR="00292C5A" w:rsidRDefault="00292C5A">
      <w:pPr>
        <w:pStyle w:val="NO"/>
      </w:pPr>
      <w:r>
        <w:t>NOTE:</w:t>
      </w:r>
      <w:r>
        <w:tab/>
        <w:t>For UEs currently being in idle mode and camping in the cell the logged MDT configuration cannot be sent. These UEs may be configured when they initiate some activity (e.g., Service Request or Tracking Area Update) at next time.</w:t>
      </w:r>
    </w:p>
    <w:p w:rsidR="00292C5A" w:rsidRDefault="00292C5A">
      <w:pPr>
        <w:ind w:left="720"/>
      </w:pPr>
      <w:r>
        <w:t>In case of Immediate MDT the following parameters shall be sent to the UE:</w:t>
      </w:r>
    </w:p>
    <w:p w:rsidR="00292C5A" w:rsidRDefault="005A4DC8" w:rsidP="005A4DC8">
      <w:pPr>
        <w:pStyle w:val="B30"/>
      </w:pPr>
      <w:r>
        <w:t>-</w:t>
      </w:r>
      <w:r>
        <w:tab/>
      </w:r>
      <w:r w:rsidR="00292C5A">
        <w:t xml:space="preserve">List of </w:t>
      </w:r>
      <w:r w:rsidR="00300420" w:rsidRPr="00300420">
        <w:t>M</w:t>
      </w:r>
      <w:r w:rsidR="00292C5A">
        <w:t>easurements</w:t>
      </w:r>
    </w:p>
    <w:p w:rsidR="00292C5A" w:rsidRDefault="005A4DC8" w:rsidP="005A4DC8">
      <w:pPr>
        <w:pStyle w:val="B30"/>
      </w:pPr>
      <w:r>
        <w:t>-</w:t>
      </w:r>
      <w:r>
        <w:tab/>
      </w:r>
      <w:r w:rsidR="00292C5A">
        <w:t xml:space="preserve">Reporting </w:t>
      </w:r>
      <w:r w:rsidR="00300420" w:rsidRPr="00300420">
        <w:t>T</w:t>
      </w:r>
      <w:r w:rsidR="00292C5A">
        <w:t>rigger</w:t>
      </w:r>
    </w:p>
    <w:p w:rsidR="00292C5A" w:rsidRDefault="005A4DC8" w:rsidP="005A4DC8">
      <w:pPr>
        <w:pStyle w:val="B30"/>
      </w:pPr>
      <w:r>
        <w:t>-</w:t>
      </w:r>
      <w:r>
        <w:tab/>
      </w:r>
      <w:r w:rsidR="00292C5A">
        <w:t>Report Interval</w:t>
      </w:r>
    </w:p>
    <w:p w:rsidR="00292C5A" w:rsidRDefault="005A4DC8" w:rsidP="005A4DC8">
      <w:pPr>
        <w:pStyle w:val="B30"/>
      </w:pPr>
      <w:r>
        <w:t>-</w:t>
      </w:r>
      <w:r>
        <w:tab/>
      </w:r>
      <w:r w:rsidR="00292C5A">
        <w:t>Report Amount</w:t>
      </w:r>
    </w:p>
    <w:p w:rsidR="00292C5A" w:rsidRDefault="005A4DC8" w:rsidP="005A4DC8">
      <w:pPr>
        <w:pStyle w:val="B30"/>
      </w:pPr>
      <w:r>
        <w:t>-</w:t>
      </w:r>
      <w:r>
        <w:tab/>
      </w:r>
      <w:r w:rsidR="00292C5A">
        <w:t>Event Threshold</w:t>
      </w:r>
    </w:p>
    <w:p w:rsidR="00292C5A" w:rsidRDefault="00292C5A" w:rsidP="005A4DC8">
      <w:pPr>
        <w:ind w:left="852"/>
      </w:pPr>
      <w:r>
        <w:t xml:space="preserve">Note that at the same time not all the parameters can be present. Conditions of the parameters are described in clause 5 of the present document. </w:t>
      </w:r>
    </w:p>
    <w:p w:rsidR="00292C5A" w:rsidRDefault="00292C5A" w:rsidP="005A4DC8">
      <w:pPr>
        <w:ind w:left="852"/>
      </w:pPr>
      <w:r>
        <w:t xml:space="preserve">If positioning method indicates GNSS positioning, eNB should activate the GNSS module of the UE via RRC as specified in TS 36.331 [32]. </w:t>
      </w:r>
      <w:r>
        <w:rPr>
          <w:rFonts w:eastAsia="SimSun"/>
          <w:color w:val="000000"/>
        </w:rPr>
        <w:t>If positioning method indicates E-Cell ID positioning,</w:t>
      </w:r>
      <w:r>
        <w:rPr>
          <w:rFonts w:eastAsia="SimSun"/>
        </w:rPr>
        <w:t xml:space="preserve"> the eNB should collect the UE reported UE Rx-Tx time difference measurements as specified in TS 36.331[32] measurement procedures, as well as, any available eNB measured eNB Rx-Tx time differenc</w:t>
      </w:r>
      <w:r w:rsidR="00171AB8">
        <w:rPr>
          <w:rFonts w:hint="eastAsia"/>
          <w:lang w:eastAsia="zh-CN"/>
        </w:rPr>
        <w:t>, Angle of Arrival</w:t>
      </w:r>
      <w:r>
        <w:rPr>
          <w:rFonts w:eastAsia="SimSun"/>
          <w:color w:val="000000"/>
        </w:rPr>
        <w:t xml:space="preserve"> measurements </w:t>
      </w:r>
      <w:r w:rsidR="00595D60">
        <w:rPr>
          <w:rFonts w:hint="eastAsia"/>
          <w:color w:val="000000"/>
          <w:lang w:eastAsia="zh-CN"/>
        </w:rPr>
        <w:t>as specified in TS 36.214 [</w:t>
      </w:r>
      <w:r w:rsidR="00595D60">
        <w:rPr>
          <w:color w:val="000000"/>
          <w:lang w:eastAsia="zh-CN"/>
        </w:rPr>
        <w:t>38</w:t>
      </w:r>
      <w:r w:rsidR="00595D60">
        <w:rPr>
          <w:rFonts w:hint="eastAsia"/>
          <w:color w:val="000000"/>
          <w:lang w:eastAsia="zh-CN"/>
        </w:rPr>
        <w:t xml:space="preserve">] </w:t>
      </w:r>
      <w:r>
        <w:rPr>
          <w:rFonts w:eastAsia="SimSun"/>
          <w:color w:val="000000"/>
        </w:rPr>
        <w:t>and capture it in MDT trace record.</w:t>
      </w:r>
      <w:r>
        <w:t xml:space="preserve"> </w:t>
      </w:r>
    </w:p>
    <w:p w:rsidR="00292C5A" w:rsidRDefault="00292C5A" w:rsidP="005A4DC8">
      <w:pPr>
        <w:ind w:left="852"/>
      </w:pPr>
      <w:r>
        <w:t xml:space="preserve">If Reporting Trigger parameter indicates that all configured RRM measurement trigger should be reported in MDT, then eNB should ask the UE to provide the </w:t>
      </w:r>
      <w:r w:rsidR="005D1D39">
        <w:t>"</w:t>
      </w:r>
      <w:r>
        <w:t>best effort</w:t>
      </w:r>
      <w:r w:rsidR="005D1D39">
        <w:t>"</w:t>
      </w:r>
      <w:r>
        <w:t xml:space="preserve"> location information together with the measurement reporting by setting the </w:t>
      </w:r>
      <w:r>
        <w:rPr>
          <w:i/>
          <w:iCs/>
        </w:rPr>
        <w:t xml:space="preserve">includeLocationInfo </w:t>
      </w:r>
      <w:r>
        <w:t>IE in all RRC measurement reporting configurations.</w:t>
      </w:r>
    </w:p>
    <w:p w:rsidR="00292C5A" w:rsidRDefault="003C7ED5" w:rsidP="003C7ED5">
      <w:pPr>
        <w:pStyle w:val="B10"/>
      </w:pPr>
      <w:r>
        <w:t>5)</w:t>
      </w:r>
      <w:r>
        <w:tab/>
      </w:r>
      <w:r w:rsidR="00292C5A">
        <w:t>When UE receives the MDT activation it shall start the MDT functionality based on the received configuration parameters.</w:t>
      </w:r>
    </w:p>
    <w:p w:rsidR="00292C5A" w:rsidRDefault="003C7ED5" w:rsidP="003C7ED5">
      <w:pPr>
        <w:pStyle w:val="B10"/>
      </w:pPr>
      <w:r>
        <w:t>6)</w:t>
      </w:r>
      <w:r>
        <w:tab/>
      </w:r>
      <w:r w:rsidR="00292C5A">
        <w:t xml:space="preserve">The eNodeB shall not retrieve MDT report from the UE if UE’s rPLMN does not match the PLMN where TCE used to collect MDT data resides (e.g. eNodeB’s primary PLMN). When the eNodeB </w:t>
      </w:r>
      <w:r w:rsidR="00292C5A">
        <w:rPr>
          <w:rFonts w:hint="eastAsia"/>
          <w:lang w:eastAsia="zh-CN"/>
        </w:rPr>
        <w:t xml:space="preserve">receives the MDT </w:t>
      </w:r>
      <w:r w:rsidR="00292C5A">
        <w:rPr>
          <w:lang w:eastAsia="zh-CN"/>
        </w:rPr>
        <w:t>report</w:t>
      </w:r>
      <w:r w:rsidR="00292C5A">
        <w:rPr>
          <w:rFonts w:hint="eastAsia"/>
          <w:lang w:eastAsia="zh-CN"/>
        </w:rPr>
        <w:t xml:space="preserve"> from UE,</w:t>
      </w:r>
      <w:r w:rsidR="00292C5A">
        <w:t xml:space="preserve"> </w:t>
      </w:r>
      <w:r w:rsidR="00292C5A">
        <w:rPr>
          <w:rFonts w:hint="eastAsia"/>
          <w:lang w:eastAsia="zh-CN"/>
        </w:rPr>
        <w:t>t</w:t>
      </w:r>
      <w:r w:rsidR="00292C5A">
        <w:t xml:space="preserve">he eNodeB shall </w:t>
      </w:r>
      <w:r w:rsidR="00292C5A">
        <w:rPr>
          <w:rFonts w:hint="eastAsia"/>
          <w:lang w:eastAsia="zh-CN"/>
        </w:rPr>
        <w:t>get</w:t>
      </w:r>
      <w:r w:rsidR="00292C5A">
        <w:t xml:space="preserve"> the Trace Recording Session Reference</w:t>
      </w:r>
      <w:r w:rsidR="00292C5A">
        <w:rPr>
          <w:rFonts w:hint="eastAsia"/>
          <w:lang w:eastAsia="zh-CN"/>
        </w:rPr>
        <w:t xml:space="preserve">, </w:t>
      </w:r>
      <w:r w:rsidR="00292C5A">
        <w:t xml:space="preserve">Trace Reference </w:t>
      </w:r>
      <w:r w:rsidR="00292C5A">
        <w:rPr>
          <w:rFonts w:hint="eastAsia"/>
          <w:lang w:eastAsia="zh-CN"/>
        </w:rPr>
        <w:t xml:space="preserve">and TCE Id from the </w:t>
      </w:r>
      <w:r w:rsidR="00292C5A">
        <w:rPr>
          <w:lang w:eastAsia="zh-CN"/>
        </w:rPr>
        <w:t>report</w:t>
      </w:r>
      <w:r w:rsidR="00292C5A">
        <w:rPr>
          <w:rFonts w:hint="eastAsia"/>
          <w:lang w:eastAsia="zh-CN"/>
        </w:rPr>
        <w:t xml:space="preserve">, </w:t>
      </w:r>
      <w:r w:rsidR="00292C5A">
        <w:rPr>
          <w:lang w:eastAsia="zh-CN"/>
        </w:rPr>
        <w:t xml:space="preserve">and compare the </w:t>
      </w:r>
      <w:r w:rsidR="00292C5A">
        <w:t xml:space="preserve">Trace PLMN (PLMN portion of Trace Reference) with the PLMN where TCE used to collect MDT data resides (e.g. its primary PLMN) and discard MDT report in case of a mismatch. Otherwise if the MDT anonymization requires the IMEI-TAC in the MDT record </w:t>
      </w:r>
      <w:r w:rsidR="00292C5A">
        <w:rPr>
          <w:lang w:eastAsia="zh-CN"/>
        </w:rPr>
        <w:t>eNodeB shall</w:t>
      </w:r>
      <w:r w:rsidR="00292C5A">
        <w:rPr>
          <w:rFonts w:hint="eastAsia"/>
          <w:lang w:eastAsia="zh-CN"/>
        </w:rPr>
        <w:t xml:space="preserve"> send </w:t>
      </w:r>
      <w:r w:rsidR="00292C5A">
        <w:t>the Trace Recording Session Reference</w:t>
      </w:r>
      <w:r w:rsidR="00292C5A">
        <w:rPr>
          <w:rFonts w:hint="eastAsia"/>
          <w:lang w:eastAsia="zh-CN"/>
        </w:rPr>
        <w:t xml:space="preserve">, </w:t>
      </w:r>
      <w:r w:rsidR="00292C5A">
        <w:t>Trace Reference</w:t>
      </w:r>
      <w:r w:rsidR="00292C5A">
        <w:rPr>
          <w:rFonts w:hint="eastAsia"/>
          <w:lang w:eastAsia="zh-CN"/>
        </w:rPr>
        <w:t>, serving cell CGI,</w:t>
      </w:r>
      <w:r w:rsidR="00292C5A">
        <w:t xml:space="preserve"> </w:t>
      </w:r>
      <w:r w:rsidR="00292C5A">
        <w:rPr>
          <w:rFonts w:hint="eastAsia"/>
          <w:lang w:eastAsia="zh-CN"/>
        </w:rPr>
        <w:t xml:space="preserve">and TCE </w:t>
      </w:r>
      <w:r w:rsidR="00300420" w:rsidRPr="00300420">
        <w:rPr>
          <w:lang w:eastAsia="zh-CN"/>
        </w:rPr>
        <w:t>IP A</w:t>
      </w:r>
      <w:r w:rsidR="00292C5A">
        <w:rPr>
          <w:rFonts w:hint="eastAsia"/>
          <w:lang w:eastAsia="zh-CN"/>
        </w:rPr>
        <w:t xml:space="preserve">ddress </w:t>
      </w:r>
      <w:r w:rsidR="00292C5A">
        <w:t>in the CELL TRAFFIC</w:t>
      </w:r>
      <w:r w:rsidR="00292C5A">
        <w:rPr>
          <w:rFonts w:hint="eastAsia"/>
          <w:lang w:eastAsia="zh-CN"/>
        </w:rPr>
        <w:t xml:space="preserve"> </w:t>
      </w:r>
      <w:r w:rsidR="00292C5A">
        <w:t>TRACE message to the MME via the S1 connection.</w:t>
      </w:r>
      <w:r w:rsidR="00292C5A">
        <w:rPr>
          <w:rFonts w:hint="eastAsia"/>
          <w:lang w:eastAsia="zh-CN"/>
        </w:rPr>
        <w:t xml:space="preserve"> </w:t>
      </w:r>
      <w:r w:rsidR="00292C5A">
        <w:t xml:space="preserve">When MME receives this S1 signalling message containing the Trace Recording Session Reference </w:t>
      </w:r>
      <w:r w:rsidR="00292C5A">
        <w:rPr>
          <w:rFonts w:hint="eastAsia"/>
          <w:lang w:eastAsia="zh-CN"/>
        </w:rPr>
        <w:t>,</w:t>
      </w:r>
      <w:r w:rsidR="00292C5A">
        <w:t xml:space="preserve"> Trace Reference,</w:t>
      </w:r>
      <w:r w:rsidR="00292C5A">
        <w:rPr>
          <w:rFonts w:hint="eastAsia"/>
          <w:lang w:eastAsia="zh-CN"/>
        </w:rPr>
        <w:t xml:space="preserve"> serving cell CGI</w:t>
      </w:r>
      <w:r w:rsidR="00292C5A">
        <w:t>,</w:t>
      </w:r>
      <w:r w:rsidR="00292C5A">
        <w:rPr>
          <w:lang w:eastAsia="zh-CN"/>
        </w:rPr>
        <w:t xml:space="preserve"> and the Privacy Indicator (that shall be set to </w:t>
      </w:r>
      <w:r w:rsidR="00292C5A">
        <w:rPr>
          <w:i/>
          <w:lang w:eastAsia="zh-CN"/>
        </w:rPr>
        <w:t>Logged MDT</w:t>
      </w:r>
      <w:r w:rsidR="00292C5A">
        <w:rPr>
          <w:lang w:eastAsia="zh-CN"/>
        </w:rPr>
        <w:t xml:space="preserve"> or </w:t>
      </w:r>
      <w:r w:rsidR="00292C5A">
        <w:rPr>
          <w:i/>
          <w:lang w:eastAsia="zh-CN"/>
        </w:rPr>
        <w:t>Immediate MDT</w:t>
      </w:r>
      <w:r w:rsidR="00292C5A">
        <w:rPr>
          <w:lang w:eastAsia="zh-CN"/>
        </w:rPr>
        <w:t xml:space="preserve"> depending on the configured </w:t>
      </w:r>
      <w:r w:rsidR="00300420" w:rsidRPr="00300420">
        <w:rPr>
          <w:lang w:eastAsia="zh-CN"/>
        </w:rPr>
        <w:t>Job Type</w:t>
      </w:r>
      <w:r w:rsidR="00292C5A">
        <w:rPr>
          <w:lang w:eastAsia="zh-CN"/>
        </w:rPr>
        <w:t xml:space="preserve">) if so indicated in the privacy indicator, </w:t>
      </w:r>
      <w:r w:rsidR="00292C5A">
        <w:t>the MME shall look up the subscriber identities (IMEI</w:t>
      </w:r>
      <w:r w:rsidR="00292C5A">
        <w:rPr>
          <w:rFonts w:hint="eastAsia"/>
          <w:lang w:eastAsia="zh-CN"/>
        </w:rPr>
        <w:t xml:space="preserve"> </w:t>
      </w:r>
      <w:r w:rsidR="00292C5A">
        <w:t>(SV)</w:t>
      </w:r>
      <w:r w:rsidR="00292C5A">
        <w:rPr>
          <w:rFonts w:hint="eastAsia"/>
          <w:lang w:eastAsia="zh-CN"/>
        </w:rPr>
        <w:t>)</w:t>
      </w:r>
      <w:r w:rsidR="00292C5A">
        <w:t xml:space="preserve"> of the given call from its database</w:t>
      </w:r>
      <w:r w:rsidR="00292C5A">
        <w:rPr>
          <w:rFonts w:hint="eastAsia"/>
          <w:lang w:eastAsia="zh-CN"/>
        </w:rPr>
        <w:t>,</w:t>
      </w:r>
      <w:r w:rsidR="00292C5A">
        <w:t xml:space="preserve"> and</w:t>
      </w:r>
      <w:r w:rsidR="00292C5A">
        <w:rPr>
          <w:rFonts w:hint="eastAsia"/>
          <w:lang w:eastAsia="zh-CN"/>
        </w:rPr>
        <w:t xml:space="preserve"> </w:t>
      </w:r>
      <w:r w:rsidR="00292C5A">
        <w:t xml:space="preserve">send the IMEI-TAC together with the Trace Recording Session Reference and Trace Reference </w:t>
      </w:r>
      <w:r w:rsidR="00292C5A">
        <w:rPr>
          <w:rFonts w:hint="eastAsia"/>
          <w:lang w:eastAsia="zh-CN"/>
        </w:rPr>
        <w:t xml:space="preserve">and </w:t>
      </w:r>
      <w:r w:rsidR="00292C5A">
        <w:rPr>
          <w:lang w:eastAsia="zh-CN"/>
        </w:rPr>
        <w:t>for immediate MDT also the</w:t>
      </w:r>
      <w:r w:rsidR="00292C5A">
        <w:rPr>
          <w:rFonts w:hint="eastAsia"/>
          <w:lang w:eastAsia="zh-CN"/>
        </w:rPr>
        <w:t xml:space="preserve"> serving cell CGI </w:t>
      </w:r>
      <w:r w:rsidR="00292C5A">
        <w:t>to the T</w:t>
      </w:r>
      <w:r w:rsidR="00292C5A">
        <w:rPr>
          <w:rFonts w:hint="eastAsia"/>
          <w:lang w:eastAsia="zh-CN"/>
        </w:rPr>
        <w:t>CE</w:t>
      </w:r>
      <w:r w:rsidR="00292C5A">
        <w:rPr>
          <w:lang w:eastAsia="zh-CN"/>
        </w:rPr>
        <w:t xml:space="preserve">, as described in </w:t>
      </w:r>
      <w:r w:rsidR="00292C5A">
        <w:t>section 4.7 of the present document. For logged MDT, MME will send the IMEI-TAC together with the Trace Recording Session Reference, Trace Reference to the TCE.</w:t>
      </w:r>
    </w:p>
    <w:p w:rsidR="00292C5A" w:rsidRDefault="00292C5A" w:rsidP="003C7ED5">
      <w:pPr>
        <w:pStyle w:val="NO"/>
        <w:rPr>
          <w:rFonts w:hint="eastAsia"/>
        </w:rPr>
      </w:pPr>
      <w:r>
        <w:rPr>
          <w:rFonts w:hint="eastAsia"/>
          <w:lang w:eastAsia="zh-CN"/>
        </w:rPr>
        <w:t xml:space="preserve">NOTE: For </w:t>
      </w:r>
      <w:r w:rsidR="00834F10">
        <w:rPr>
          <w:lang w:eastAsia="zh-CN"/>
        </w:rPr>
        <w:t>management</w:t>
      </w:r>
      <w:r>
        <w:rPr>
          <w:rFonts w:hint="eastAsia"/>
          <w:lang w:eastAsia="zh-CN"/>
        </w:rPr>
        <w:t xml:space="preserve"> based Immediate MDT, TRSR may be duplicated among different eNodeBs when multiple cells are selected as the area scope for the same MDT job. In this case, the combination of TRSR and the UE</w:t>
      </w:r>
      <w:r>
        <w:rPr>
          <w:lang w:eastAsia="zh-CN"/>
        </w:rPr>
        <w:t>’</w:t>
      </w:r>
      <w:r>
        <w:rPr>
          <w:rFonts w:hint="eastAsia"/>
          <w:lang w:eastAsia="zh-CN"/>
        </w:rPr>
        <w:t>s serving cell CGI in the MDT report can uniquely identify one trace recording session.</w:t>
      </w:r>
    </w:p>
    <w:p w:rsidR="00292C5A" w:rsidRDefault="003C7ED5" w:rsidP="003C7ED5">
      <w:pPr>
        <w:pStyle w:val="B10"/>
      </w:pPr>
      <w:r>
        <w:t>7)</w:t>
      </w:r>
      <w:r>
        <w:tab/>
      </w:r>
      <w:r w:rsidR="00292C5A">
        <w:t xml:space="preserve">For Immediate MDT when the eNB receives the MDT report from the UE in the RRC message the eNB shall capture it and put </w:t>
      </w:r>
      <w:r w:rsidR="00292C5A">
        <w:rPr>
          <w:rFonts w:hint="eastAsia"/>
          <w:lang w:eastAsia="zh-CN"/>
        </w:rPr>
        <w:t>the UE</w:t>
      </w:r>
      <w:r w:rsidR="00292C5A">
        <w:rPr>
          <w:lang w:eastAsia="zh-CN"/>
        </w:rPr>
        <w:t>’</w:t>
      </w:r>
      <w:r w:rsidR="00292C5A">
        <w:rPr>
          <w:rFonts w:hint="eastAsia"/>
          <w:lang w:eastAsia="zh-CN"/>
        </w:rPr>
        <w:t>s serving cell CGI together with the MDT report from the UE</w:t>
      </w:r>
      <w:r w:rsidR="00292C5A">
        <w:t xml:space="preserve"> to the trace record. </w:t>
      </w:r>
      <w:r w:rsidR="00292C5A">
        <w:rPr>
          <w:lang w:val="en-US"/>
        </w:rPr>
        <w:t xml:space="preserve">A UE configured to perform Logged MDT measurements in IDLE indicates </w:t>
      </w:r>
      <w:r w:rsidR="00292C5A">
        <w:rPr>
          <w:rFonts w:hint="eastAsia"/>
          <w:lang w:val="en-US" w:eastAsia="ja-JP"/>
        </w:rPr>
        <w:t>the availability of</w:t>
      </w:r>
      <w:r w:rsidR="00292C5A">
        <w:rPr>
          <w:lang w:val="en-US" w:eastAsia="ja-JP"/>
        </w:rPr>
        <w:t xml:space="preserve"> MDT </w:t>
      </w:r>
      <w:r w:rsidR="00292C5A">
        <w:rPr>
          <w:rFonts w:hint="eastAsia"/>
          <w:lang w:val="en-US" w:eastAsia="ja-JP"/>
        </w:rPr>
        <w:t>measurement</w:t>
      </w:r>
      <w:r w:rsidR="00292C5A">
        <w:rPr>
          <w:lang w:val="en-US" w:eastAsia="ja-JP"/>
        </w:rPr>
        <w:t>s,</w:t>
      </w:r>
      <w:r w:rsidR="00292C5A">
        <w:rPr>
          <w:lang w:val="en-US"/>
        </w:rPr>
        <w:t xml:space="preserve"> by means of a one bit indicator, in </w:t>
      </w:r>
      <w:r w:rsidR="00292C5A">
        <w:rPr>
          <w:i/>
          <w:iCs/>
          <w:lang w:val="en-US"/>
        </w:rPr>
        <w:t>RRCConnectionSetupComplete</w:t>
      </w:r>
      <w:r w:rsidR="00292C5A">
        <w:rPr>
          <w:lang w:val="en-US"/>
        </w:rPr>
        <w:t xml:space="preserve"> message during connection establishment as specified in [2].</w:t>
      </w:r>
      <w:r w:rsidR="00292C5A">
        <w:rPr>
          <w:rFonts w:hint="eastAsia"/>
          <w:lang w:val="en-US" w:eastAsia="ja-JP"/>
        </w:rPr>
        <w:t xml:space="preserve"> The</w:t>
      </w:r>
      <w:r w:rsidR="00292C5A">
        <w:rPr>
          <w:lang w:val="en-US"/>
        </w:rPr>
        <w:t xml:space="preserve"> eNB can </w:t>
      </w:r>
      <w:r w:rsidR="00292C5A">
        <w:rPr>
          <w:rFonts w:hint="eastAsia"/>
          <w:lang w:val="en-US" w:eastAsia="ja-JP"/>
        </w:rPr>
        <w:t>decide to</w:t>
      </w:r>
      <w:r w:rsidR="00292C5A">
        <w:rPr>
          <w:lang w:val="en-US"/>
        </w:rPr>
        <w:t xml:space="preserve"> retrieve the logged </w:t>
      </w:r>
      <w:r w:rsidR="00292C5A">
        <w:rPr>
          <w:rFonts w:hint="eastAsia"/>
          <w:lang w:val="en-US" w:eastAsia="ja-JP"/>
        </w:rPr>
        <w:t>measurement</w:t>
      </w:r>
      <w:r w:rsidR="00292C5A">
        <w:rPr>
          <w:lang w:val="en-US" w:eastAsia="ja-JP"/>
        </w:rPr>
        <w:t>s</w:t>
      </w:r>
      <w:r w:rsidR="00292C5A">
        <w:rPr>
          <w:rFonts w:hint="eastAsia"/>
          <w:lang w:val="en-US" w:eastAsia="ja-JP"/>
        </w:rPr>
        <w:t xml:space="preserve"> based on this indication</w:t>
      </w:r>
      <w:r w:rsidR="00292C5A">
        <w:rPr>
          <w:lang w:val="en-US"/>
        </w:rPr>
        <w:t xml:space="preserve"> by sending the UEInformationRequest message to the UE. The UE can answer with the collected MDT logs in UEInformationResponse message.</w:t>
      </w:r>
    </w:p>
    <w:p w:rsidR="00292C5A" w:rsidRDefault="003C7ED5" w:rsidP="003C7ED5">
      <w:pPr>
        <w:pStyle w:val="B10"/>
      </w:pPr>
      <w:r>
        <w:t>8)</w:t>
      </w:r>
      <w:r>
        <w:tab/>
      </w:r>
      <w:r w:rsidR="00292C5A">
        <w:t>The eNB shall forward the Trace Records to the Trace Collection Entity (TCE). In case of logged MDT, the TCE</w:t>
      </w:r>
      <w:r w:rsidR="00292C5A">
        <w:rPr>
          <w:rFonts w:hint="eastAsia"/>
          <w:lang w:eastAsia="zh-CN"/>
        </w:rPr>
        <w:t xml:space="preserve"> Id</w:t>
      </w:r>
      <w:r w:rsidR="00292C5A">
        <w:t xml:space="preserve"> is indicated in the MDT report is translated to the actual IP address of the TCE by the eNB before it forwards the measurement records. (The address translation is using configured mapping in the eNB.) In case of immediate MDT, the IP address of the TCE is indicated for the eNB in the trace configuration. </w:t>
      </w:r>
    </w:p>
    <w:p w:rsidR="00292C5A" w:rsidRDefault="00292C5A">
      <w:pPr>
        <w:overflowPunct/>
        <w:autoSpaceDE/>
        <w:autoSpaceDN/>
        <w:adjustRightInd/>
        <w:textAlignment w:val="auto"/>
      </w:pPr>
      <w:r>
        <w:t>The Immediate MDT measurement configuration is deleted in the UE together with the RRC context when entering idle mode.</w:t>
      </w:r>
    </w:p>
    <w:p w:rsidR="00292C5A" w:rsidRDefault="00292C5A">
      <w:pPr>
        <w:rPr>
          <w:bCs/>
        </w:rPr>
      </w:pPr>
      <w:r>
        <w:rPr>
          <w:bCs/>
        </w:rPr>
        <w:t xml:space="preserve">The Logged MDT trace session is preserved in the UE until the duration time of the trace session expires, including also multiple idle periods interrupted by idle-connected-idle state transitions. </w:t>
      </w:r>
    </w:p>
    <w:p w:rsidR="00292C5A" w:rsidRDefault="00292C5A">
      <w:pPr>
        <w:rPr>
          <w:bCs/>
        </w:rPr>
      </w:pPr>
      <w:r>
        <w:rPr>
          <w:bCs/>
        </w:rPr>
        <w:t>The Logged MDT trace session context of the UE is stored in the network as long as the trace session is active, including also the periods when the UE is in connected state.</w:t>
      </w:r>
    </w:p>
    <w:p w:rsidR="00292C5A" w:rsidRDefault="00292C5A">
      <w:pPr>
        <w:rPr>
          <w:color w:val="000000"/>
          <w:kern w:val="2"/>
          <w:lang w:eastAsia="zh-CN"/>
        </w:rPr>
      </w:pPr>
      <w:r>
        <w:rPr>
          <w:kern w:val="2"/>
          <w:lang w:eastAsia="zh-CN"/>
        </w:rPr>
        <w:t xml:space="preserve">EM shall validate that the MCC and MNC specified in the Trace </w:t>
      </w:r>
      <w:r w:rsidR="00300420" w:rsidRPr="00300420">
        <w:rPr>
          <w:kern w:val="2"/>
          <w:lang w:eastAsia="zh-CN"/>
        </w:rPr>
        <w:t>R</w:t>
      </w:r>
      <w:r>
        <w:rPr>
          <w:kern w:val="2"/>
          <w:lang w:eastAsia="zh-CN"/>
        </w:rPr>
        <w:t>eference is the same as the PLMN supported by all the cells specified in the area scope. If the eNodeB receives a request with a PLMN in the TraceReference that does not match any PLMN in its list</w:t>
      </w:r>
      <w:r>
        <w:rPr>
          <w:color w:val="000000"/>
          <w:kern w:val="2"/>
          <w:lang w:eastAsia="zh-CN"/>
        </w:rPr>
        <w:t>, it shall ignore the request.</w:t>
      </w:r>
    </w:p>
    <w:p w:rsidR="003C7ED5" w:rsidRDefault="003C7ED5" w:rsidP="003C7ED5">
      <w:pPr>
        <w:pStyle w:val="Heading4"/>
      </w:pPr>
      <w:bookmarkStart w:id="144" w:name="_Toc516654773"/>
      <w:bookmarkStart w:id="145" w:name="_Toc28277960"/>
      <w:bookmarkStart w:id="146" w:name="_Toc36134216"/>
      <w:bookmarkStart w:id="147" w:name="_Toc44686701"/>
      <w:bookmarkStart w:id="148" w:name="_Toc51928467"/>
      <w:bookmarkStart w:id="149" w:name="_Toc51929036"/>
      <w:bookmarkStart w:id="150" w:name="_Toc155283046"/>
      <w:r>
        <w:t>4.1.1.6b</w:t>
      </w:r>
      <w:r>
        <w:tab/>
        <w:t xml:space="preserve">E-UTRAN activation mechanisms for </w:t>
      </w:r>
      <w:r w:rsidR="00F87BBF">
        <w:t>management-</w:t>
      </w:r>
      <w:r>
        <w:t>based Logged MBSFN MDT data collections without IMSI/IMEI(SV) selection</w:t>
      </w:r>
      <w:bookmarkEnd w:id="144"/>
      <w:bookmarkEnd w:id="145"/>
      <w:bookmarkEnd w:id="146"/>
      <w:bookmarkEnd w:id="147"/>
      <w:bookmarkEnd w:id="148"/>
      <w:bookmarkEnd w:id="149"/>
      <w:bookmarkEnd w:id="150"/>
    </w:p>
    <w:p w:rsidR="003C7ED5" w:rsidRDefault="003C7ED5" w:rsidP="003C7ED5">
      <w:r>
        <w:t xml:space="preserve">For </w:t>
      </w:r>
      <w:r w:rsidR="00F87BBF">
        <w:t>management-</w:t>
      </w:r>
      <w:r>
        <w:t xml:space="preserve">based Logged MBSFN MDT data collection with no IMSI/IMEI(SV) criteria, the UE selection can  be done in the radio network at eNB based on the input information received from EM, the device capability (MDT capable and UEs capable of logging Measurements for MBSFN) and the user consent information stored in the eNB. </w:t>
      </w:r>
      <w:r>
        <w:rPr>
          <w:rFonts w:hint="eastAsia"/>
          <w:lang w:eastAsia="zh-CN"/>
        </w:rPr>
        <w:t xml:space="preserve">This mechanism works for the following </w:t>
      </w:r>
      <w:r>
        <w:rPr>
          <w:lang w:eastAsia="zh-CN"/>
        </w:rPr>
        <w:t xml:space="preserve">OAM </w:t>
      </w:r>
      <w:r>
        <w:rPr>
          <w:rFonts w:hint="eastAsia"/>
          <w:lang w:eastAsia="zh-CN"/>
        </w:rPr>
        <w:t xml:space="preserve">input parameters: </w:t>
      </w:r>
    </w:p>
    <w:p w:rsidR="003C7ED5" w:rsidRDefault="003C7ED5" w:rsidP="003C7ED5">
      <w:pPr>
        <w:pStyle w:val="B10"/>
      </w:pPr>
      <w:r>
        <w:t>-</w:t>
      </w:r>
      <w:r>
        <w:tab/>
        <w:t xml:space="preserve">Area Information </w:t>
      </w:r>
    </w:p>
    <w:p w:rsidR="003C7ED5" w:rsidRDefault="003C7ED5" w:rsidP="003C7ED5">
      <w:pPr>
        <w:pStyle w:val="B10"/>
      </w:pPr>
      <w:r>
        <w:t>-</w:t>
      </w:r>
      <w:r>
        <w:tab/>
        <w:t>MBSFN Area List</w:t>
      </w:r>
      <w:r>
        <w:rPr>
          <w:rFonts w:hint="eastAsia"/>
        </w:rPr>
        <w:t xml:space="preserve"> </w:t>
      </w:r>
    </w:p>
    <w:p w:rsidR="003C7ED5" w:rsidRDefault="003C7ED5" w:rsidP="003C7ED5">
      <w:r>
        <w:t>The following figure summarizes the flow how the Logged MBSFN MDT configuration is done utilising the cell traffic trace functionality for this scenario:</w:t>
      </w:r>
    </w:p>
    <w:p w:rsidR="003C7ED5" w:rsidRDefault="003C7ED5" w:rsidP="003C7ED5">
      <w:pPr>
        <w:pStyle w:val="TH"/>
      </w:pPr>
      <w:r>
        <w:object w:dxaOrig="12819" w:dyaOrig="11702">
          <v:shape id="_x0000_i1032" type="#_x0000_t75" style="width:619.85pt;height:586pt" o:ole="">
            <v:imagedata r:id="rId22" o:title=""/>
          </v:shape>
          <o:OLEObject Type="Embed" ProgID="Visio.Drawing.11" ShapeID="_x0000_i1032" DrawAspect="Content" ObjectID="_1771925595" r:id="rId23"/>
        </w:object>
      </w:r>
    </w:p>
    <w:p w:rsidR="003C7ED5" w:rsidRDefault="003C7ED5" w:rsidP="003C7ED5">
      <w:pPr>
        <w:pStyle w:val="TF"/>
      </w:pPr>
      <w:r>
        <w:t xml:space="preserve">Figure 4.1.1.6b.1: Example for </w:t>
      </w:r>
      <w:r w:rsidR="00F87BBF">
        <w:t>management-</w:t>
      </w:r>
      <w:r>
        <w:t>based MBSFN Logged MDT activation in E-UTRAN</w:t>
      </w:r>
    </w:p>
    <w:p w:rsidR="003C7ED5" w:rsidRDefault="003C7ED5" w:rsidP="003C7ED5">
      <w:pPr>
        <w:pStyle w:val="B10"/>
        <w:ind w:left="284"/>
      </w:pPr>
      <w:r>
        <w:t>0)</w:t>
      </w:r>
      <w:r>
        <w:tab/>
        <w:t xml:space="preserve">Whenever the eNB receives the Management based MDT allowed IE in Initial Context Setup Request or in Handover Request message, it shall save it for possible later usage. </w:t>
      </w:r>
    </w:p>
    <w:p w:rsidR="003C7ED5" w:rsidRDefault="003C7ED5" w:rsidP="003C7ED5">
      <w:pPr>
        <w:pStyle w:val="B10"/>
        <w:ind w:left="426"/>
      </w:pPr>
      <w:r>
        <w:t>1)</w:t>
      </w:r>
      <w:r>
        <w:tab/>
        <w:t>The EM sends a Trace Session activation request to the eNB. This request includes the parameters for configuring UE measurements:</w:t>
      </w:r>
    </w:p>
    <w:p w:rsidR="003C7ED5" w:rsidRDefault="003C7ED5" w:rsidP="003C7ED5">
      <w:pPr>
        <w:pStyle w:val="B30"/>
      </w:pPr>
      <w:r>
        <w:t>-</w:t>
      </w:r>
      <w:r>
        <w:tab/>
        <w:t xml:space="preserve">Job </w:t>
      </w:r>
      <w:r w:rsidR="00300420" w:rsidRPr="00300420">
        <w:t>T</w:t>
      </w:r>
      <w:r>
        <w:t>ype  - Logged MBSFN MDT</w:t>
      </w:r>
    </w:p>
    <w:p w:rsidR="003C7ED5" w:rsidRDefault="003C7ED5" w:rsidP="003C7ED5">
      <w:pPr>
        <w:pStyle w:val="B30"/>
      </w:pPr>
      <w:r>
        <w:t>-</w:t>
      </w:r>
      <w:r>
        <w:tab/>
        <w:t xml:space="preserve">Area </w:t>
      </w:r>
      <w:r w:rsidR="00300420" w:rsidRPr="00300420">
        <w:t>S</w:t>
      </w:r>
      <w:r>
        <w:t xml:space="preserve">cope where the UE measurements should be collected: list of E-UTRAN cells. Tracking Area, should be converted to E-UTRAN cell. </w:t>
      </w:r>
    </w:p>
    <w:p w:rsidR="003C7ED5" w:rsidRDefault="003C7ED5" w:rsidP="003C7ED5">
      <w:pPr>
        <w:pStyle w:val="B30"/>
      </w:pPr>
      <w:r>
        <w:t>-</w:t>
      </w:r>
      <w:r>
        <w:tab/>
        <w:t>Logging Interval</w:t>
      </w:r>
    </w:p>
    <w:p w:rsidR="003C7ED5" w:rsidRDefault="003C7ED5" w:rsidP="003C7ED5">
      <w:pPr>
        <w:pStyle w:val="B30"/>
      </w:pPr>
      <w:r>
        <w:t>-</w:t>
      </w:r>
      <w:r>
        <w:tab/>
        <w:t>Logging Duration</w:t>
      </w:r>
    </w:p>
    <w:p w:rsidR="003C7ED5" w:rsidRDefault="003C7ED5" w:rsidP="003C7ED5">
      <w:pPr>
        <w:pStyle w:val="B30"/>
      </w:pPr>
      <w:r>
        <w:t>-</w:t>
      </w:r>
      <w:r>
        <w:tab/>
        <w:t>Trace Reference</w:t>
      </w:r>
    </w:p>
    <w:p w:rsidR="003C7ED5" w:rsidRDefault="003C7ED5" w:rsidP="003C7ED5">
      <w:pPr>
        <w:pStyle w:val="B30"/>
      </w:pPr>
      <w:r>
        <w:t>-</w:t>
      </w:r>
      <w:r>
        <w:tab/>
        <w:t>TCE</w:t>
      </w:r>
      <w:r w:rsidR="00300420" w:rsidRPr="00300420">
        <w:t xml:space="preserve"> IP Address</w:t>
      </w:r>
    </w:p>
    <w:p w:rsidR="003C7ED5" w:rsidRDefault="003C7ED5" w:rsidP="003C7ED5">
      <w:pPr>
        <w:pStyle w:val="B30"/>
      </w:pPr>
      <w:r>
        <w:t>-</w:t>
      </w:r>
      <w:r>
        <w:tab/>
        <w:t xml:space="preserve">Anonymization of MDT </w:t>
      </w:r>
      <w:r w:rsidR="00300420" w:rsidRPr="00300420">
        <w:t>D</w:t>
      </w:r>
      <w:r>
        <w:t xml:space="preserve">ata. </w:t>
      </w:r>
    </w:p>
    <w:p w:rsidR="003C7ED5" w:rsidRDefault="003C7ED5" w:rsidP="003C7ED5">
      <w:pPr>
        <w:pStyle w:val="B30"/>
      </w:pPr>
      <w:r>
        <w:t>-</w:t>
      </w:r>
      <w:r>
        <w:tab/>
        <w:t>MDT PLMN List</w:t>
      </w:r>
    </w:p>
    <w:p w:rsidR="003C7ED5" w:rsidRDefault="003C7ED5" w:rsidP="003C7ED5">
      <w:pPr>
        <w:pStyle w:val="B30"/>
      </w:pPr>
      <w:r>
        <w:t>-</w:t>
      </w:r>
      <w:r>
        <w:tab/>
        <w:t xml:space="preserve">MBSFN Area List (applicable if </w:t>
      </w:r>
      <w:r w:rsidR="00300420" w:rsidRPr="00300420">
        <w:t>Job Type</w:t>
      </w:r>
      <w:r>
        <w:t xml:space="preserve"> is Logged MBSFN MDT)</w:t>
      </w:r>
    </w:p>
    <w:p w:rsidR="003C7ED5" w:rsidRDefault="003C7ED5" w:rsidP="003C7ED5">
      <w:pPr>
        <w:pStyle w:val="NO"/>
      </w:pPr>
      <w:r>
        <w:t>NOTE: The criteria for which parameters are present are described in clause 5 of the present document.</w:t>
      </w:r>
    </w:p>
    <w:p w:rsidR="003C7ED5" w:rsidRDefault="003C7ED5" w:rsidP="003C7ED5">
      <w:pPr>
        <w:pStyle w:val="B10"/>
        <w:tabs>
          <w:tab w:val="left" w:pos="284"/>
        </w:tabs>
      </w:pPr>
      <w:r>
        <w:t>2)</w:t>
      </w:r>
      <w:r>
        <w:tab/>
        <w:t>When eNB receives the Trace Session activation request from its EM, it shall start a Trace Session and should save the parameters associated to the Trace Session.</w:t>
      </w:r>
    </w:p>
    <w:p w:rsidR="003C7ED5" w:rsidRDefault="003C7ED5" w:rsidP="003C7ED5">
      <w:pPr>
        <w:pStyle w:val="B10"/>
        <w:tabs>
          <w:tab w:val="left" w:pos="284"/>
        </w:tabs>
      </w:pPr>
      <w:r>
        <w:rPr>
          <w:lang w:eastAsia="zh-CN"/>
        </w:rPr>
        <w:t>3)</w:t>
      </w:r>
      <w:r>
        <w:rPr>
          <w:lang w:eastAsia="zh-CN"/>
        </w:rPr>
        <w:tab/>
      </w:r>
      <w:r>
        <w:rPr>
          <w:rFonts w:hint="eastAsia"/>
          <w:lang w:eastAsia="zh-CN"/>
        </w:rPr>
        <w:t>eNB</w:t>
      </w:r>
      <w:r>
        <w:t xml:space="preserve"> shall select the suitable UEs for MDT data collection. The selection is based user consent information received from the core network as part of the Management Based MDT Allowed IE (As described in section in 4.6. of this document).If the Management Based MDT Allowed IE is not present in the UE context the UE shall not be selected by the </w:t>
      </w:r>
      <w:r>
        <w:rPr>
          <w:rFonts w:hint="eastAsia"/>
          <w:lang w:eastAsia="zh-CN"/>
        </w:rPr>
        <w:t>eNB</w:t>
      </w:r>
      <w:r>
        <w:t xml:space="preserve"> for MDT data collection.</w:t>
      </w:r>
      <w:r>
        <w:rPr>
          <w:rFonts w:hint="eastAsia"/>
          <w:lang w:eastAsia="zh-CN"/>
        </w:rPr>
        <w:t xml:space="preserve"> </w:t>
      </w:r>
      <w:r>
        <w:t xml:space="preserve">During UE selection, the </w:t>
      </w:r>
      <w:r>
        <w:rPr>
          <w:rFonts w:hint="eastAsia"/>
          <w:lang w:eastAsia="zh-CN"/>
        </w:rPr>
        <w:t>eNB</w:t>
      </w:r>
      <w:r>
        <w:t xml:space="preserve"> shall take into account also the UE capability (MDT capability and MBSFN logging capability). If the UE does not support MBSFN logging capability the UE shall not be selected for Logged MBSFN MDT.</w:t>
      </w:r>
    </w:p>
    <w:p w:rsidR="003C7ED5" w:rsidRDefault="003C7ED5" w:rsidP="003C7ED5">
      <w:pPr>
        <w:pStyle w:val="B10"/>
        <w:tabs>
          <w:tab w:val="left" w:pos="284"/>
        </w:tabs>
      </w:pPr>
      <w:r>
        <w:t>4)</w:t>
      </w:r>
      <w:r>
        <w:tab/>
        <w:t>eNB shall activate the Logged MBSFN MDT functionality to the selected UEs. The eNB shall assign Trace Recording Session Reference corresponding to the selected UE. The eNB shall send at least the following configuration information to the UE in case of Logged MDT or Logged MBSFN MDT:</w:t>
      </w:r>
    </w:p>
    <w:p w:rsidR="003C7ED5" w:rsidRDefault="003C7ED5" w:rsidP="003C7ED5">
      <w:pPr>
        <w:pStyle w:val="B30"/>
      </w:pPr>
      <w:r>
        <w:t>-</w:t>
      </w:r>
      <w:r>
        <w:tab/>
        <w:t>Trace Reference</w:t>
      </w:r>
    </w:p>
    <w:p w:rsidR="003C7ED5" w:rsidRDefault="003C7ED5" w:rsidP="003C7ED5">
      <w:pPr>
        <w:pStyle w:val="B30"/>
      </w:pPr>
      <w:r>
        <w:t>-</w:t>
      </w:r>
      <w:r>
        <w:tab/>
        <w:t>Trace Recording Session Reference</w:t>
      </w:r>
    </w:p>
    <w:p w:rsidR="003C7ED5" w:rsidRDefault="003C7ED5" w:rsidP="003C7ED5">
      <w:pPr>
        <w:pStyle w:val="B30"/>
      </w:pPr>
      <w:r>
        <w:t>-</w:t>
      </w:r>
      <w:r>
        <w:tab/>
        <w:t>TCE Id (The value signalled as IP address of TCE from the EM is mapped to a TCE Id, using a configured mapping in the eNB)</w:t>
      </w:r>
    </w:p>
    <w:p w:rsidR="003C7ED5" w:rsidRDefault="003C7ED5" w:rsidP="003C7ED5">
      <w:pPr>
        <w:pStyle w:val="B30"/>
      </w:pPr>
      <w:r>
        <w:t>-</w:t>
      </w:r>
      <w:r>
        <w:tab/>
        <w:t>Logging Interval</w:t>
      </w:r>
    </w:p>
    <w:p w:rsidR="003C7ED5" w:rsidRDefault="003C7ED5" w:rsidP="003C7ED5">
      <w:pPr>
        <w:pStyle w:val="B30"/>
      </w:pPr>
      <w:r>
        <w:t>-</w:t>
      </w:r>
      <w:r>
        <w:tab/>
        <w:t>Logging Duration</w:t>
      </w:r>
    </w:p>
    <w:p w:rsidR="003C7ED5" w:rsidRDefault="003C7ED5" w:rsidP="003C7ED5">
      <w:pPr>
        <w:pStyle w:val="B30"/>
      </w:pPr>
      <w:r>
        <w:t>-</w:t>
      </w:r>
      <w:r>
        <w:tab/>
        <w:t>Absolute time reference</w:t>
      </w:r>
    </w:p>
    <w:p w:rsidR="003C7ED5" w:rsidRDefault="003C7ED5" w:rsidP="003C7ED5">
      <w:pPr>
        <w:pStyle w:val="B30"/>
      </w:pPr>
      <w:r>
        <w:t>-</w:t>
      </w:r>
      <w:r>
        <w:tab/>
        <w:t xml:space="preserve">Area </w:t>
      </w:r>
      <w:r w:rsidR="00300420" w:rsidRPr="00300420">
        <w:t>S</w:t>
      </w:r>
      <w:r>
        <w:rPr>
          <w:rFonts w:hint="eastAsia"/>
          <w:lang w:eastAsia="zh-CN"/>
        </w:rPr>
        <w:t>cope</w:t>
      </w:r>
      <w:r>
        <w:t xml:space="preserve"> where the UE measurements should be collected: list of E-UTRAN cells</w:t>
      </w:r>
      <w:r>
        <w:rPr>
          <w:rFonts w:hint="eastAsia"/>
          <w:lang w:eastAsia="zh-CN"/>
        </w:rPr>
        <w:t>/TA</w:t>
      </w:r>
    </w:p>
    <w:p w:rsidR="003C7ED5" w:rsidRDefault="003C7ED5" w:rsidP="003C7ED5">
      <w:pPr>
        <w:pStyle w:val="B30"/>
      </w:pPr>
      <w:r>
        <w:t>-</w:t>
      </w:r>
      <w:r>
        <w:tab/>
        <w:t>MDT PLMN List</w:t>
      </w:r>
    </w:p>
    <w:p w:rsidR="003C7ED5" w:rsidRDefault="003C7ED5" w:rsidP="003C7ED5">
      <w:pPr>
        <w:pStyle w:val="B30"/>
      </w:pPr>
      <w:r>
        <w:rPr>
          <w:lang w:eastAsia="zh-CN"/>
        </w:rPr>
        <w:t>-</w:t>
      </w:r>
      <w:r>
        <w:rPr>
          <w:lang w:eastAsia="zh-CN"/>
        </w:rPr>
        <w:tab/>
        <w:t xml:space="preserve">MBSFN Area List </w:t>
      </w:r>
    </w:p>
    <w:p w:rsidR="003C7ED5" w:rsidRDefault="003C7ED5" w:rsidP="003C7ED5">
      <w:pPr>
        <w:pStyle w:val="NO"/>
      </w:pPr>
      <w:r>
        <w:t>NOTE:</w:t>
      </w:r>
      <w:r>
        <w:tab/>
        <w:t>For UEs currently being in idle mode and camping in the cell the logged MBSFN MDT configuration cannot be sent. These UEs may be configured when they initiate some activity (e.g., Service Request or Tracking Area Update) at next time.</w:t>
      </w:r>
    </w:p>
    <w:p w:rsidR="003C7ED5" w:rsidRDefault="003C7ED5" w:rsidP="003C7ED5">
      <w:pPr>
        <w:pStyle w:val="NO"/>
      </w:pPr>
      <w:r>
        <w:t xml:space="preserve">NOTE: Conditions of the parameters are described in clause 5 of the present document. </w:t>
      </w:r>
    </w:p>
    <w:p w:rsidR="003C7ED5" w:rsidRDefault="003C7ED5" w:rsidP="003C7ED5">
      <w:pPr>
        <w:pStyle w:val="B10"/>
        <w:ind w:left="426"/>
      </w:pPr>
      <w:r>
        <w:t>5)</w:t>
      </w:r>
      <w:r>
        <w:tab/>
        <w:t>When UE receives the MDT activation it shall start the MDT functionality based on the received configuration parameters.</w:t>
      </w:r>
    </w:p>
    <w:p w:rsidR="003C7ED5" w:rsidRDefault="003C7ED5" w:rsidP="003C7ED5">
      <w:pPr>
        <w:pStyle w:val="B10"/>
        <w:ind w:left="426"/>
      </w:pPr>
      <w:r>
        <w:t>6)</w:t>
      </w:r>
      <w:r>
        <w:tab/>
        <w:t xml:space="preserve">The eNodeB shall not retrieve MDT report from the UE if UE’s rPLMN does not match the PLMN where TCE used to collect MDT data resides (e.g. eNodeB’s primary PLMN). When the eNodeB </w:t>
      </w:r>
      <w:r>
        <w:rPr>
          <w:rFonts w:hint="eastAsia"/>
          <w:lang w:eastAsia="zh-CN"/>
        </w:rPr>
        <w:t xml:space="preserve">receives the MDT </w:t>
      </w:r>
      <w:r>
        <w:rPr>
          <w:lang w:eastAsia="zh-CN"/>
        </w:rPr>
        <w:t>report</w:t>
      </w:r>
      <w:r>
        <w:rPr>
          <w:rFonts w:hint="eastAsia"/>
          <w:lang w:eastAsia="zh-CN"/>
        </w:rPr>
        <w:t xml:space="preserve"> from UE,</w:t>
      </w:r>
      <w:r>
        <w:t xml:space="preserve"> </w:t>
      </w:r>
      <w:r>
        <w:rPr>
          <w:rFonts w:hint="eastAsia"/>
          <w:lang w:eastAsia="zh-CN"/>
        </w:rPr>
        <w:t>t</w:t>
      </w:r>
      <w:r>
        <w:t xml:space="preserve">he eNodeB shall </w:t>
      </w:r>
      <w:r>
        <w:rPr>
          <w:rFonts w:hint="eastAsia"/>
          <w:lang w:eastAsia="zh-CN"/>
        </w:rPr>
        <w:t>get</w:t>
      </w:r>
      <w:r>
        <w:t xml:space="preserve"> the Trace Recording Session Reference</w:t>
      </w:r>
      <w:r>
        <w:rPr>
          <w:rFonts w:hint="eastAsia"/>
          <w:lang w:eastAsia="zh-CN"/>
        </w:rPr>
        <w:t xml:space="preserve">, </w:t>
      </w:r>
      <w:r>
        <w:t xml:space="preserve">Trace Reference </w:t>
      </w:r>
      <w:r>
        <w:rPr>
          <w:rFonts w:hint="eastAsia"/>
          <w:lang w:eastAsia="zh-CN"/>
        </w:rPr>
        <w:t xml:space="preserve">and TCE Id from the </w:t>
      </w:r>
      <w:r>
        <w:rPr>
          <w:lang w:eastAsia="zh-CN"/>
        </w:rPr>
        <w:t>report</w:t>
      </w:r>
      <w:r>
        <w:rPr>
          <w:rFonts w:hint="eastAsia"/>
          <w:lang w:eastAsia="zh-CN"/>
        </w:rPr>
        <w:t xml:space="preserve">, </w:t>
      </w:r>
      <w:r>
        <w:rPr>
          <w:lang w:eastAsia="zh-CN"/>
        </w:rPr>
        <w:t xml:space="preserve">and compare the </w:t>
      </w:r>
      <w:r>
        <w:t xml:space="preserve">Trace PLMN (PLMN portion of Trace Reference) with the PLMN where TCE used to collect MDT data resides (e.g. its primary PLMN) and discard MDT report in case of a mismatch. Otherwise if the MDT anonymization requires the IMEI-TAC in the MDT record </w:t>
      </w:r>
      <w:r>
        <w:rPr>
          <w:lang w:eastAsia="zh-CN"/>
        </w:rPr>
        <w:t>eNodeB shall</w:t>
      </w:r>
      <w:r>
        <w:rPr>
          <w:rFonts w:hint="eastAsia"/>
          <w:lang w:eastAsia="zh-CN"/>
        </w:rPr>
        <w:t xml:space="preserve"> send </w:t>
      </w:r>
      <w:r>
        <w:t>the Trace Recording Session Reference</w:t>
      </w:r>
      <w:r>
        <w:rPr>
          <w:rFonts w:hint="eastAsia"/>
          <w:lang w:eastAsia="zh-CN"/>
        </w:rPr>
        <w:t xml:space="preserve">, </w:t>
      </w:r>
      <w:r>
        <w:t>Trace Reference</w:t>
      </w:r>
      <w:r>
        <w:rPr>
          <w:rFonts w:hint="eastAsia"/>
          <w:lang w:eastAsia="zh-CN"/>
        </w:rPr>
        <w:t>, serving cell CGI,</w:t>
      </w:r>
      <w:r>
        <w:t xml:space="preserve"> </w:t>
      </w:r>
      <w:r>
        <w:rPr>
          <w:rFonts w:hint="eastAsia"/>
          <w:lang w:eastAsia="zh-CN"/>
        </w:rPr>
        <w:t xml:space="preserve">and TCE </w:t>
      </w:r>
      <w:r w:rsidR="00300420" w:rsidRPr="00300420">
        <w:rPr>
          <w:lang w:eastAsia="zh-CN"/>
        </w:rPr>
        <w:t>IP A</w:t>
      </w:r>
      <w:r>
        <w:rPr>
          <w:rFonts w:hint="eastAsia"/>
          <w:lang w:eastAsia="zh-CN"/>
        </w:rPr>
        <w:t xml:space="preserve">ddress </w:t>
      </w:r>
      <w:r>
        <w:t>in the CELL TRAFFIC</w:t>
      </w:r>
      <w:r>
        <w:rPr>
          <w:rFonts w:hint="eastAsia"/>
          <w:lang w:eastAsia="zh-CN"/>
        </w:rPr>
        <w:t xml:space="preserve"> </w:t>
      </w:r>
      <w:r>
        <w:t>TRACE message to the MME via the S1 connection.</w:t>
      </w:r>
      <w:r>
        <w:rPr>
          <w:rFonts w:hint="eastAsia"/>
          <w:lang w:eastAsia="zh-CN"/>
        </w:rPr>
        <w:t xml:space="preserve"> </w:t>
      </w:r>
      <w:r>
        <w:t xml:space="preserve">When MME receives this S1 signalling message containing the Trace Recording Session Reference </w:t>
      </w:r>
      <w:r>
        <w:rPr>
          <w:rFonts w:hint="eastAsia"/>
          <w:lang w:eastAsia="zh-CN"/>
        </w:rPr>
        <w:t>,</w:t>
      </w:r>
      <w:r>
        <w:t xml:space="preserve"> Trace Reference,</w:t>
      </w:r>
      <w:r>
        <w:rPr>
          <w:rFonts w:hint="eastAsia"/>
          <w:lang w:eastAsia="zh-CN"/>
        </w:rPr>
        <w:t xml:space="preserve"> serving cell CGI</w:t>
      </w:r>
      <w:r>
        <w:t>,</w:t>
      </w:r>
      <w:r>
        <w:rPr>
          <w:lang w:eastAsia="zh-CN"/>
        </w:rPr>
        <w:t xml:space="preserve"> and the Privacy Indicator (that shall be set to Logged MDT – for  ) if so indicated in the privacy indicator, </w:t>
      </w:r>
      <w:r>
        <w:t>the MME shall look up the subscriber identities (IMEI</w:t>
      </w:r>
      <w:r>
        <w:rPr>
          <w:rFonts w:hint="eastAsia"/>
          <w:lang w:eastAsia="zh-CN"/>
        </w:rPr>
        <w:t xml:space="preserve"> </w:t>
      </w:r>
      <w:r>
        <w:t>(SV)</w:t>
      </w:r>
      <w:r>
        <w:rPr>
          <w:rFonts w:hint="eastAsia"/>
          <w:lang w:eastAsia="zh-CN"/>
        </w:rPr>
        <w:t>)</w:t>
      </w:r>
      <w:r>
        <w:t xml:space="preserve"> of the given call from its database</w:t>
      </w:r>
      <w:r>
        <w:rPr>
          <w:rFonts w:hint="eastAsia"/>
          <w:lang w:eastAsia="zh-CN"/>
        </w:rPr>
        <w:t>,</w:t>
      </w:r>
      <w:r>
        <w:t xml:space="preserve"> and</w:t>
      </w:r>
      <w:r>
        <w:rPr>
          <w:rFonts w:hint="eastAsia"/>
          <w:lang w:eastAsia="zh-CN"/>
        </w:rPr>
        <w:t xml:space="preserve"> </w:t>
      </w:r>
      <w:r>
        <w:t>send the IMEI-TAC together with the Trace Recording Session Reference and Trace Reference to the TCE.</w:t>
      </w:r>
    </w:p>
    <w:p w:rsidR="003C7ED5" w:rsidRDefault="003C7ED5" w:rsidP="003C7ED5">
      <w:pPr>
        <w:pStyle w:val="NO"/>
        <w:rPr>
          <w:lang w:eastAsia="zh-CN"/>
        </w:rPr>
      </w:pPr>
      <w:r>
        <w:rPr>
          <w:rFonts w:hint="eastAsia"/>
          <w:lang w:eastAsia="zh-CN"/>
        </w:rPr>
        <w:t xml:space="preserve">NOTE: For </w:t>
      </w:r>
      <w:r w:rsidR="00F87BBF">
        <w:rPr>
          <w:lang w:eastAsia="zh-CN"/>
        </w:rPr>
        <w:t>management-</w:t>
      </w:r>
      <w:r>
        <w:rPr>
          <w:rFonts w:hint="eastAsia"/>
          <w:lang w:eastAsia="zh-CN"/>
        </w:rPr>
        <w:t>based Immediate MDT, TRSR may be duplicated among different eNodeBs when multiple cells are selected as the area scope for the same MDT job. In this case, the combination of TRSR and the UE</w:t>
      </w:r>
      <w:r>
        <w:rPr>
          <w:lang w:eastAsia="zh-CN"/>
        </w:rPr>
        <w:t>’</w:t>
      </w:r>
      <w:r>
        <w:rPr>
          <w:rFonts w:hint="eastAsia"/>
          <w:lang w:eastAsia="zh-CN"/>
        </w:rPr>
        <w:t>s serving cell CGI in the MDT report can uniquely identify one trace recording session.</w:t>
      </w:r>
    </w:p>
    <w:p w:rsidR="003C7ED5" w:rsidRDefault="003C7ED5" w:rsidP="003C7ED5">
      <w:pPr>
        <w:pStyle w:val="B10"/>
        <w:ind w:left="426"/>
      </w:pPr>
      <w:r>
        <w:rPr>
          <w:lang w:val="en-US"/>
        </w:rPr>
        <w:t>7)</w:t>
      </w:r>
      <w:r>
        <w:rPr>
          <w:lang w:val="en-US"/>
        </w:rPr>
        <w:tab/>
        <w:t xml:space="preserve">A  UE configured to perform Logged MBSFN MDT in IDLE or CONNECTED mode (when MBMS service is available)  indicates the </w:t>
      </w:r>
      <w:r>
        <w:rPr>
          <w:rFonts w:hint="eastAsia"/>
          <w:lang w:val="en-US" w:eastAsia="ja-JP"/>
        </w:rPr>
        <w:t>availability of</w:t>
      </w:r>
      <w:r>
        <w:rPr>
          <w:lang w:val="en-US" w:eastAsia="ja-JP"/>
        </w:rPr>
        <w:t xml:space="preserve"> MDT </w:t>
      </w:r>
      <w:r>
        <w:rPr>
          <w:rFonts w:hint="eastAsia"/>
          <w:lang w:val="en-US" w:eastAsia="ja-JP"/>
        </w:rPr>
        <w:t>measurement</w:t>
      </w:r>
      <w:r>
        <w:rPr>
          <w:lang w:val="en-US" w:eastAsia="ja-JP"/>
        </w:rPr>
        <w:t>s,</w:t>
      </w:r>
      <w:r>
        <w:rPr>
          <w:lang w:val="en-US"/>
        </w:rPr>
        <w:t xml:space="preserve"> by means of a one bit indicator, in </w:t>
      </w:r>
      <w:r>
        <w:rPr>
          <w:i/>
          <w:iCs/>
          <w:lang w:val="en-US"/>
        </w:rPr>
        <w:t>RRCConnectionSetupComplete</w:t>
      </w:r>
      <w:r>
        <w:rPr>
          <w:lang w:val="en-US"/>
        </w:rPr>
        <w:t xml:space="preserve"> message during connection establishment as specified in [2].</w:t>
      </w:r>
      <w:r>
        <w:rPr>
          <w:rFonts w:hint="eastAsia"/>
          <w:lang w:val="en-US" w:eastAsia="ja-JP"/>
        </w:rPr>
        <w:t xml:space="preserve"> The</w:t>
      </w:r>
      <w:r>
        <w:rPr>
          <w:lang w:val="en-US"/>
        </w:rPr>
        <w:t xml:space="preserve"> eNB can </w:t>
      </w:r>
      <w:r>
        <w:rPr>
          <w:rFonts w:hint="eastAsia"/>
          <w:lang w:val="en-US" w:eastAsia="ja-JP"/>
        </w:rPr>
        <w:t>decide to</w:t>
      </w:r>
      <w:r>
        <w:rPr>
          <w:lang w:val="en-US"/>
        </w:rPr>
        <w:t xml:space="preserve"> retrieve the logged </w:t>
      </w:r>
      <w:r>
        <w:rPr>
          <w:rFonts w:hint="eastAsia"/>
          <w:lang w:val="en-US" w:eastAsia="ja-JP"/>
        </w:rPr>
        <w:t>measurement</w:t>
      </w:r>
      <w:r>
        <w:rPr>
          <w:lang w:val="en-US" w:eastAsia="ja-JP"/>
        </w:rPr>
        <w:t>s</w:t>
      </w:r>
      <w:r>
        <w:rPr>
          <w:rFonts w:hint="eastAsia"/>
          <w:lang w:val="en-US" w:eastAsia="ja-JP"/>
        </w:rPr>
        <w:t xml:space="preserve"> based on this indication</w:t>
      </w:r>
      <w:r>
        <w:rPr>
          <w:lang w:val="en-US"/>
        </w:rPr>
        <w:t xml:space="preserve"> by sending the UEInformationRequest message to the UE. The UE can answer with the collected MDT logs in UEInformationResponse message.</w:t>
      </w:r>
    </w:p>
    <w:p w:rsidR="003C7ED5" w:rsidRDefault="003C7ED5" w:rsidP="003C7ED5">
      <w:pPr>
        <w:pStyle w:val="B10"/>
        <w:ind w:left="426"/>
      </w:pPr>
      <w:r>
        <w:t>8)</w:t>
      </w:r>
      <w:r>
        <w:tab/>
        <w:t>The TCE</w:t>
      </w:r>
      <w:r>
        <w:rPr>
          <w:rFonts w:hint="eastAsia"/>
          <w:lang w:eastAsia="zh-CN"/>
        </w:rPr>
        <w:t xml:space="preserve"> Id</w:t>
      </w:r>
      <w:r>
        <w:t xml:space="preserve"> indicated in the MDT report is translated to the actual IP address of the TCE by the eNB before it forwards the measurement records. (The address translation is using configured mapping in the eNB.) </w:t>
      </w:r>
    </w:p>
    <w:p w:rsidR="003C7ED5" w:rsidRDefault="003C7ED5" w:rsidP="003C7ED5">
      <w:pPr>
        <w:rPr>
          <w:bCs/>
        </w:rPr>
      </w:pPr>
      <w:r>
        <w:rPr>
          <w:bCs/>
        </w:rPr>
        <w:t xml:space="preserve">The Logged MBSFN MDT session is preserved in the UE until the duration time of the trace session expires, including also multiple idle periods interrupted by idle-connected-idle state transitions. </w:t>
      </w:r>
    </w:p>
    <w:p w:rsidR="003C7ED5" w:rsidRDefault="003C7ED5" w:rsidP="003C7ED5">
      <w:pPr>
        <w:rPr>
          <w:bCs/>
        </w:rPr>
      </w:pPr>
      <w:r>
        <w:rPr>
          <w:bCs/>
        </w:rPr>
        <w:t>The Logged MBSFN MDT trace session context of the UE is stored in the network as long as the trace session is active, while UE is in idle or connected state.</w:t>
      </w:r>
    </w:p>
    <w:p w:rsidR="003C7ED5" w:rsidRDefault="003C7ED5">
      <w:pPr>
        <w:rPr>
          <w:color w:val="000000"/>
          <w:kern w:val="2"/>
          <w:lang w:eastAsia="zh-CN"/>
        </w:rPr>
      </w:pPr>
      <w:r>
        <w:rPr>
          <w:kern w:val="2"/>
          <w:lang w:eastAsia="zh-CN"/>
        </w:rPr>
        <w:t xml:space="preserve">EM shall validate that the MCC and MNC specified in the Trace </w:t>
      </w:r>
      <w:r w:rsidR="00300420" w:rsidRPr="00300420">
        <w:rPr>
          <w:kern w:val="2"/>
          <w:lang w:eastAsia="zh-CN"/>
        </w:rPr>
        <w:t>R</w:t>
      </w:r>
      <w:r>
        <w:rPr>
          <w:kern w:val="2"/>
          <w:lang w:eastAsia="zh-CN"/>
        </w:rPr>
        <w:t>eference is the same as the PLMN supported by all the cells specified in the area scope. If the eNodeB receives a request with a PLMN in the TraceReference that does not match any PLMN in its list</w:t>
      </w:r>
      <w:r>
        <w:rPr>
          <w:color w:val="000000"/>
          <w:kern w:val="2"/>
          <w:lang w:eastAsia="zh-CN"/>
        </w:rPr>
        <w:t>, it shall ignore the request.</w:t>
      </w:r>
    </w:p>
    <w:p w:rsidR="00292C5A" w:rsidRDefault="00292C5A">
      <w:pPr>
        <w:pStyle w:val="Heading4"/>
      </w:pPr>
      <w:bookmarkStart w:id="151" w:name="_Toc516654774"/>
      <w:bookmarkStart w:id="152" w:name="_Toc28277961"/>
      <w:bookmarkStart w:id="153" w:name="_Toc36134217"/>
      <w:bookmarkStart w:id="154" w:name="_Toc44686702"/>
      <w:bookmarkStart w:id="155" w:name="_Toc51928468"/>
      <w:bookmarkStart w:id="156" w:name="_Toc51929037"/>
      <w:bookmarkStart w:id="157" w:name="_Toc155283047"/>
      <w:r>
        <w:t>4.1.1.7</w:t>
      </w:r>
      <w:r>
        <w:tab/>
        <w:t>EPC Domain activation mechanisms</w:t>
      </w:r>
      <w:bookmarkEnd w:id="151"/>
      <w:bookmarkEnd w:id="152"/>
      <w:bookmarkEnd w:id="153"/>
      <w:bookmarkEnd w:id="154"/>
      <w:bookmarkEnd w:id="155"/>
      <w:bookmarkEnd w:id="156"/>
      <w:bookmarkEnd w:id="157"/>
    </w:p>
    <w:p w:rsidR="00292C5A" w:rsidRDefault="00292C5A">
      <w:r>
        <w:t>When a MME, SGW or PGW receives Trace Session activation from the EM</w:t>
      </w:r>
      <w:r>
        <w:rPr>
          <w:rFonts w:hint="eastAsia"/>
          <w:lang w:eastAsia="zh-CN"/>
        </w:rPr>
        <w:t>,</w:t>
      </w:r>
      <w:r>
        <w:t xml:space="preserve"> it shall start a Trace Session. The following trace control and configuration parameters of the Trace Session are received in the Trace Session activation from the EM:</w:t>
      </w:r>
    </w:p>
    <w:p w:rsidR="00292C5A" w:rsidRDefault="005A4DC8" w:rsidP="005A4DC8">
      <w:pPr>
        <w:pStyle w:val="B10"/>
      </w:pPr>
      <w:r>
        <w:t>-</w:t>
      </w:r>
      <w:r>
        <w:tab/>
      </w:r>
      <w:r w:rsidR="00300420" w:rsidRPr="00300420">
        <w:t xml:space="preserve">Trace Target: </w:t>
      </w:r>
      <w:r w:rsidR="00292C5A">
        <w:t>IMSI or IMEISV</w:t>
      </w:r>
    </w:p>
    <w:p w:rsidR="00292C5A" w:rsidRDefault="005A4DC8" w:rsidP="005A4DC8">
      <w:pPr>
        <w:pStyle w:val="B10"/>
      </w:pPr>
      <w:r>
        <w:t>-</w:t>
      </w:r>
      <w:r>
        <w:tab/>
      </w:r>
      <w:r w:rsidR="00292C5A">
        <w:t>Trace Reference</w:t>
      </w:r>
    </w:p>
    <w:p w:rsidR="00292C5A" w:rsidRDefault="005A4DC8" w:rsidP="005A4DC8">
      <w:pPr>
        <w:pStyle w:val="B10"/>
      </w:pPr>
      <w:r>
        <w:t>-</w:t>
      </w:r>
      <w:r>
        <w:tab/>
      </w:r>
      <w:r w:rsidR="00292C5A">
        <w:t xml:space="preserve">Triggering </w:t>
      </w:r>
      <w:r w:rsidR="00300420" w:rsidRPr="00300420">
        <w:t>E</w:t>
      </w:r>
      <w:r w:rsidR="00292C5A">
        <w:t>vents for this network element</w:t>
      </w:r>
    </w:p>
    <w:p w:rsidR="00292C5A" w:rsidRDefault="005A4DC8" w:rsidP="005A4DC8">
      <w:pPr>
        <w:pStyle w:val="B10"/>
      </w:pPr>
      <w:r>
        <w:t>-</w:t>
      </w:r>
      <w:r>
        <w:tab/>
      </w:r>
      <w:r w:rsidR="00292C5A">
        <w:t>Trace Depth</w:t>
      </w:r>
    </w:p>
    <w:p w:rsidR="00292C5A" w:rsidRDefault="005A4DC8" w:rsidP="005A4DC8">
      <w:pPr>
        <w:pStyle w:val="B10"/>
      </w:pPr>
      <w:r>
        <w:t>-</w:t>
      </w:r>
      <w:r>
        <w:tab/>
      </w:r>
      <w:r w:rsidR="00292C5A">
        <w:t>List of Interfaces for this network element</w:t>
      </w:r>
    </w:p>
    <w:p w:rsidR="00292C5A" w:rsidRDefault="005A4DC8" w:rsidP="005A4DC8">
      <w:pPr>
        <w:pStyle w:val="B10"/>
      </w:pPr>
      <w:r>
        <w:t>-</w:t>
      </w:r>
      <w:r>
        <w:tab/>
      </w:r>
      <w:r w:rsidR="00292C5A">
        <w:t>Trace Collection Entity</w:t>
      </w:r>
      <w:r w:rsidR="00300420" w:rsidRPr="00300420">
        <w:t xml:space="preserve"> IP Address</w:t>
      </w:r>
    </w:p>
    <w:p w:rsidR="00292C5A" w:rsidRDefault="00292C5A">
      <w:r>
        <w:t>The MME</w:t>
      </w:r>
      <w:r>
        <w:rPr>
          <w:rFonts w:hint="eastAsia"/>
          <w:lang w:eastAsia="zh-CN"/>
        </w:rPr>
        <w:t xml:space="preserve">, </w:t>
      </w:r>
      <w:r>
        <w:t>SGW</w:t>
      </w:r>
      <w:r>
        <w:rPr>
          <w:rFonts w:hint="eastAsia"/>
          <w:lang w:eastAsia="zh-CN"/>
        </w:rPr>
        <w:t xml:space="preserve"> or PGW</w:t>
      </w:r>
      <w:r>
        <w:t xml:space="preserve"> shall not forward these trace control and configuration parameters to other nodes. The received trace control and configuration parameters shall be saved and used to determine when and how to start a Trace Recording Session. (Starting a Trace Recording Session is described in subclause 4.2.2.6).</w:t>
      </w:r>
    </w:p>
    <w:p w:rsidR="00DE74D8" w:rsidRDefault="00DE74D8" w:rsidP="00DE74D8">
      <w:pPr>
        <w:pStyle w:val="Heading4"/>
      </w:pPr>
      <w:bookmarkStart w:id="158" w:name="_Toc516654775"/>
      <w:bookmarkStart w:id="159" w:name="_Toc28277962"/>
      <w:bookmarkStart w:id="160" w:name="_Toc36134218"/>
      <w:bookmarkStart w:id="161" w:name="_Toc44686703"/>
      <w:bookmarkStart w:id="162" w:name="_Toc51928469"/>
      <w:bookmarkStart w:id="163" w:name="_Toc51929038"/>
      <w:bookmarkStart w:id="164" w:name="_Toc155283048"/>
      <w:r>
        <w:t>4.1.1.8</w:t>
      </w:r>
      <w:r>
        <w:tab/>
        <w:t>5GC Domain activation mechanisms</w:t>
      </w:r>
      <w:bookmarkEnd w:id="158"/>
      <w:bookmarkEnd w:id="159"/>
      <w:bookmarkEnd w:id="160"/>
      <w:bookmarkEnd w:id="161"/>
      <w:bookmarkEnd w:id="162"/>
      <w:bookmarkEnd w:id="163"/>
      <w:bookmarkEnd w:id="164"/>
    </w:p>
    <w:p w:rsidR="00DE74D8" w:rsidRDefault="00DE74D8" w:rsidP="00DE74D8">
      <w:r>
        <w:t xml:space="preserve">When an </w:t>
      </w:r>
      <w:bookmarkStart w:id="165" w:name="_Hlk509465342"/>
      <w:r>
        <w:t>AF, AMF, AUSF, NEF, NRF, NSSF, PCF, SMF, SMSF, UPF or UDM</w:t>
      </w:r>
      <w:bookmarkEnd w:id="165"/>
      <w:r>
        <w:t xml:space="preserve"> receives Trace Session activation from the management function</w:t>
      </w:r>
      <w:r>
        <w:rPr>
          <w:rFonts w:hint="eastAsia"/>
          <w:lang w:eastAsia="zh-CN"/>
        </w:rPr>
        <w:t>,</w:t>
      </w:r>
      <w:r>
        <w:t xml:space="preserve"> it shall start a Trace Session. The following trace control and configuration parameters of the Trace Session are received in the Trace Session activation from the management function:</w:t>
      </w:r>
    </w:p>
    <w:p w:rsidR="00DE74D8" w:rsidRDefault="00DE74D8" w:rsidP="00DE74D8">
      <w:pPr>
        <w:pStyle w:val="B10"/>
      </w:pPr>
      <w:r>
        <w:t>-</w:t>
      </w:r>
      <w:r>
        <w:tab/>
      </w:r>
      <w:r w:rsidR="00300420" w:rsidRPr="00300420">
        <w:t xml:space="preserve">Trace Target: </w:t>
      </w:r>
      <w:r>
        <w:t>SUPI or IMEISV.</w:t>
      </w:r>
    </w:p>
    <w:p w:rsidR="00DE74D8" w:rsidRDefault="00DE74D8" w:rsidP="00DE74D8">
      <w:pPr>
        <w:pStyle w:val="B10"/>
      </w:pPr>
      <w:r>
        <w:t>-</w:t>
      </w:r>
      <w:r>
        <w:tab/>
        <w:t>Trace Reference.</w:t>
      </w:r>
    </w:p>
    <w:p w:rsidR="00DE74D8" w:rsidRDefault="00DE74D8" w:rsidP="00DE74D8">
      <w:pPr>
        <w:pStyle w:val="B10"/>
      </w:pPr>
      <w:r>
        <w:t>-</w:t>
      </w:r>
      <w:r>
        <w:tab/>
        <w:t xml:space="preserve">Triggering </w:t>
      </w:r>
      <w:r w:rsidR="00300420" w:rsidRPr="00300420">
        <w:t>E</w:t>
      </w:r>
      <w:r>
        <w:t>vents for this network element.</w:t>
      </w:r>
    </w:p>
    <w:p w:rsidR="00DE74D8" w:rsidRDefault="00DE74D8" w:rsidP="00DE74D8">
      <w:pPr>
        <w:pStyle w:val="B10"/>
      </w:pPr>
      <w:r>
        <w:t>-</w:t>
      </w:r>
      <w:r>
        <w:tab/>
        <w:t>Trace Depth.</w:t>
      </w:r>
    </w:p>
    <w:p w:rsidR="00DE74D8" w:rsidRDefault="00DE74D8" w:rsidP="00DE74D8">
      <w:pPr>
        <w:pStyle w:val="B10"/>
      </w:pPr>
      <w:r>
        <w:t>-</w:t>
      </w:r>
      <w:r>
        <w:tab/>
        <w:t>List of Interfaces for this network element.</w:t>
      </w:r>
    </w:p>
    <w:p w:rsidR="00DE74D8" w:rsidRDefault="00DE74D8" w:rsidP="00DE74D8">
      <w:pPr>
        <w:pStyle w:val="B10"/>
      </w:pPr>
      <w:r>
        <w:t>-</w:t>
      </w:r>
      <w:r>
        <w:tab/>
        <w:t>Trace Collection Entity</w:t>
      </w:r>
      <w:r w:rsidR="00F65A36">
        <w:t xml:space="preserve"> </w:t>
      </w:r>
      <w:r w:rsidR="00300420" w:rsidRPr="00300420">
        <w:t xml:space="preserve">IP Address </w:t>
      </w:r>
      <w:r w:rsidR="00F65A36">
        <w:t xml:space="preserve">for the file-based trace reporting or </w:t>
      </w:r>
      <w:r w:rsidR="00300420" w:rsidRPr="00300420">
        <w:t xml:space="preserve">Trace Reporting Consumer </w:t>
      </w:r>
      <w:r w:rsidR="00F65A36" w:rsidRPr="003B365C">
        <w:t xml:space="preserve">URI </w:t>
      </w:r>
      <w:r w:rsidR="00F65A36">
        <w:t>for the streaming trace reporting</w:t>
      </w:r>
      <w:r>
        <w:t>.</w:t>
      </w:r>
    </w:p>
    <w:p w:rsidR="00DE74D8" w:rsidRDefault="00DE74D8" w:rsidP="0042279D">
      <w:pPr>
        <w:pStyle w:val="B10"/>
      </w:pPr>
      <w:r>
        <w:t>The AF, AMF, AUSF, NEF, NRF, NSSF, PCF, SMF, SMSF, UPF or UDM shall not forward these trace control and configuration parameters to other nodes. The received trace control and configuration parameters shall be saved and used to determine when and how to start a Trace Recording Session. (Starting a Trace Recording Session is described in subclause 4.2.2.9).</w:t>
      </w:r>
    </w:p>
    <w:p w:rsidR="00DE74D8" w:rsidRDefault="00DE74D8" w:rsidP="00DE74D8">
      <w:pPr>
        <w:pStyle w:val="Heading4"/>
      </w:pPr>
      <w:bookmarkStart w:id="166" w:name="_Toc516654776"/>
      <w:bookmarkStart w:id="167" w:name="_Toc28277963"/>
      <w:bookmarkStart w:id="168" w:name="_Toc36134219"/>
      <w:bookmarkStart w:id="169" w:name="_Toc44686704"/>
      <w:bookmarkStart w:id="170" w:name="_Toc51928470"/>
      <w:bookmarkStart w:id="171" w:name="_Toc51929039"/>
      <w:bookmarkStart w:id="172" w:name="_Toc155283049"/>
      <w:r>
        <w:t>4.1.1.9</w:t>
      </w:r>
      <w:r>
        <w:tab/>
        <w:t>NG-RAN activation mechanisms</w:t>
      </w:r>
      <w:bookmarkEnd w:id="166"/>
      <w:bookmarkEnd w:id="167"/>
      <w:bookmarkEnd w:id="168"/>
      <w:bookmarkEnd w:id="169"/>
      <w:bookmarkEnd w:id="170"/>
      <w:bookmarkEnd w:id="171"/>
      <w:bookmarkEnd w:id="172"/>
    </w:p>
    <w:p w:rsidR="000272C9" w:rsidRPr="000272C9" w:rsidRDefault="000272C9" w:rsidP="00D33809">
      <w:pPr>
        <w:pStyle w:val="Heading5"/>
      </w:pPr>
      <w:bookmarkStart w:id="173" w:name="_Toc36134220"/>
      <w:bookmarkStart w:id="174" w:name="_Toc44686705"/>
      <w:bookmarkStart w:id="175" w:name="_Toc51928471"/>
      <w:bookmarkStart w:id="176" w:name="_Toc51929040"/>
      <w:bookmarkStart w:id="177" w:name="_Toc155283050"/>
      <w:r w:rsidRPr="001A3A02">
        <w:t>4.1.1.9.</w:t>
      </w:r>
      <w:r>
        <w:t>1</w:t>
      </w:r>
      <w:r>
        <w:tab/>
      </w:r>
      <w:r w:rsidRPr="001A3A02">
        <w:t>General</w:t>
      </w:r>
      <w:bookmarkEnd w:id="173"/>
      <w:bookmarkEnd w:id="174"/>
      <w:bookmarkEnd w:id="175"/>
      <w:bookmarkEnd w:id="176"/>
      <w:bookmarkEnd w:id="177"/>
    </w:p>
    <w:p w:rsidR="00DE74D8" w:rsidRDefault="00DE74D8" w:rsidP="00DE74D8">
      <w:r>
        <w:t>In NG-RAN the Management Based Trace Activation can be fulfilled with the NG-RAN Cell Traffic trace functionality. In this case the Trace Session Activation is done to one or a list NG-RAN cells within one NG-RAN node, where Trace Session is activated.</w:t>
      </w:r>
    </w:p>
    <w:p w:rsidR="00DE74D8" w:rsidRDefault="00DE74D8" w:rsidP="00DE74D8">
      <w:pPr>
        <w:rPr>
          <w:rFonts w:hint="eastAsia"/>
          <w:lang w:eastAsia="zh-CN"/>
        </w:rPr>
      </w:pPr>
      <w:r>
        <w:t xml:space="preserve">The following trace control and configuration parameters of the Trace Session are received </w:t>
      </w:r>
      <w:r>
        <w:rPr>
          <w:rFonts w:hint="eastAsia"/>
          <w:lang w:eastAsia="zh-CN"/>
        </w:rPr>
        <w:t xml:space="preserve">by </w:t>
      </w:r>
      <w:r>
        <w:rPr>
          <w:lang w:eastAsia="zh-CN"/>
        </w:rPr>
        <w:t>NG-RAN node</w:t>
      </w:r>
      <w:r>
        <w:rPr>
          <w:rFonts w:hint="eastAsia"/>
          <w:lang w:eastAsia="zh-CN"/>
        </w:rPr>
        <w:t xml:space="preserve"> </w:t>
      </w:r>
      <w:r>
        <w:t xml:space="preserve">in the Trace Session activation </w:t>
      </w:r>
      <w:r>
        <w:rPr>
          <w:rFonts w:hint="eastAsia"/>
          <w:lang w:eastAsia="zh-CN"/>
        </w:rPr>
        <w:t xml:space="preserve">message </w:t>
      </w:r>
      <w:r>
        <w:t>from the management system:</w:t>
      </w:r>
    </w:p>
    <w:p w:rsidR="00DE74D8" w:rsidRDefault="00DE74D8" w:rsidP="00DE74D8">
      <w:pPr>
        <w:pStyle w:val="B10"/>
      </w:pPr>
      <w:r>
        <w:rPr>
          <w:lang w:eastAsia="zh-CN"/>
        </w:rPr>
        <w:t>-</w:t>
      </w:r>
      <w:r>
        <w:rPr>
          <w:lang w:eastAsia="zh-CN"/>
        </w:rPr>
        <w:tab/>
        <w:t>Trace</w:t>
      </w:r>
      <w:r>
        <w:t xml:space="preserve"> Reference.</w:t>
      </w:r>
    </w:p>
    <w:p w:rsidR="00DE74D8" w:rsidRDefault="00DE74D8" w:rsidP="00DE74D8">
      <w:pPr>
        <w:pStyle w:val="B10"/>
      </w:pPr>
      <w:r>
        <w:t>-</w:t>
      </w:r>
      <w:r>
        <w:tab/>
        <w:t>Trace Depth.</w:t>
      </w:r>
    </w:p>
    <w:p w:rsidR="00DE74D8" w:rsidRDefault="00DE74D8" w:rsidP="00DE74D8">
      <w:pPr>
        <w:pStyle w:val="B10"/>
        <w:rPr>
          <w:rFonts w:hint="eastAsia"/>
        </w:rPr>
      </w:pPr>
      <w:r>
        <w:t>-</w:t>
      </w:r>
      <w:r>
        <w:tab/>
      </w:r>
      <w:r w:rsidR="00300420" w:rsidRPr="00300420">
        <w:t xml:space="preserve">Trace Target: </w:t>
      </w:r>
      <w:r>
        <w:t>NG-RAN cells list.</w:t>
      </w:r>
    </w:p>
    <w:p w:rsidR="00DE74D8" w:rsidRDefault="00DE74D8" w:rsidP="00DE74D8">
      <w:pPr>
        <w:pStyle w:val="B10"/>
        <w:rPr>
          <w:rFonts w:hint="eastAsia"/>
        </w:rPr>
      </w:pPr>
      <w:r>
        <w:t>-</w:t>
      </w:r>
      <w:r>
        <w:tab/>
        <w:t xml:space="preserve">List of </w:t>
      </w:r>
      <w:r w:rsidR="00300420" w:rsidRPr="00300420">
        <w:t>I</w:t>
      </w:r>
      <w:r>
        <w:t>nterfaces for NG-RAN node.</w:t>
      </w:r>
    </w:p>
    <w:p w:rsidR="00FE1424" w:rsidRDefault="00DE74D8" w:rsidP="00FE1424">
      <w:pPr>
        <w:pStyle w:val="B10"/>
      </w:pPr>
      <w:r>
        <w:t>-</w:t>
      </w:r>
      <w:r>
        <w:tab/>
        <w:t>Trace Collection Entity</w:t>
      </w:r>
      <w:r w:rsidR="00FE1424">
        <w:t xml:space="preserve"> </w:t>
      </w:r>
      <w:r w:rsidR="00300420" w:rsidRPr="00300420">
        <w:t xml:space="preserve">IP Address </w:t>
      </w:r>
      <w:r w:rsidR="00FE1424">
        <w:t xml:space="preserve">for the file-based trace reporting or </w:t>
      </w:r>
      <w:r w:rsidR="00300420" w:rsidRPr="00300420">
        <w:t xml:space="preserve">Trace Reporting Consumer </w:t>
      </w:r>
      <w:r w:rsidR="00FE1424" w:rsidRPr="003B365C">
        <w:t xml:space="preserve">URI </w:t>
      </w:r>
      <w:r w:rsidR="00FE1424">
        <w:t>for the streaming trace reporting.</w:t>
      </w:r>
    </w:p>
    <w:p w:rsidR="00DE74D8" w:rsidRDefault="00DE74D8" w:rsidP="0042279D">
      <w:pPr>
        <w:pStyle w:val="B10"/>
      </w:pPr>
      <w:r>
        <w:t>When NG-RAN node receives the Trace Session Activation message from the management system for a given or a list of NG-RAN cell(s) the NG-RAN node shall start a Trace Session for the given or list of NG-RAN cell(s).</w:t>
      </w:r>
      <w:r w:rsidR="00620931" w:rsidRPr="00620931">
        <w:t xml:space="preserve"> If no list of NG-RAN cell(s) is present the NG-RAN node shall start a Trace Session for all cells.</w:t>
      </w:r>
    </w:p>
    <w:p w:rsidR="000272C9" w:rsidRDefault="000272C9" w:rsidP="00D33809">
      <w:pPr>
        <w:pStyle w:val="Heading5"/>
      </w:pPr>
      <w:bookmarkStart w:id="178" w:name="_Toc36134221"/>
      <w:bookmarkStart w:id="179" w:name="_Toc44686706"/>
      <w:bookmarkStart w:id="180" w:name="_Toc51928472"/>
      <w:bookmarkStart w:id="181" w:name="_Toc51929041"/>
      <w:bookmarkStart w:id="182" w:name="_Toc155283051"/>
      <w:r>
        <w:t>4.1.1.9.2</w:t>
      </w:r>
      <w:r>
        <w:tab/>
        <w:t>NG-RAN activation mechanisms for management based MDT data collections without IMSI/IMEI(SV)/SUPI selection in the case of non-split architecture</w:t>
      </w:r>
      <w:bookmarkEnd w:id="178"/>
      <w:bookmarkEnd w:id="179"/>
      <w:bookmarkEnd w:id="180"/>
      <w:bookmarkEnd w:id="181"/>
      <w:bookmarkEnd w:id="182"/>
    </w:p>
    <w:p w:rsidR="000272C9" w:rsidRDefault="000272C9" w:rsidP="000272C9">
      <w:pPr>
        <w:rPr>
          <w:lang w:eastAsia="zh-CN"/>
        </w:rPr>
      </w:pPr>
      <w:r>
        <w:t xml:space="preserve">For management based MDT data collection with no IMSI/IMEI(SV)/SUPI criteria in the case of non-split architecture, the UE selection can be done in the radio network at gNB based on the input information received from management system and the user consent information stored in the gNB. </w:t>
      </w:r>
      <w:r>
        <w:rPr>
          <w:lang w:eastAsia="zh-CN"/>
        </w:rPr>
        <w:t xml:space="preserve">This mechanism works for the following OAM input parameters: </w:t>
      </w:r>
    </w:p>
    <w:p w:rsidR="000272C9" w:rsidRDefault="000272C9" w:rsidP="000272C9">
      <w:pPr>
        <w:pStyle w:val="B10"/>
      </w:pPr>
      <w:r>
        <w:t>-</w:t>
      </w:r>
      <w:r>
        <w:tab/>
        <w:t xml:space="preserve">Area information only </w:t>
      </w:r>
    </w:p>
    <w:p w:rsidR="000272C9" w:rsidRDefault="000272C9" w:rsidP="000272C9">
      <w:r>
        <w:t>The following figure summarizes the flow as an example how the MDT configuration is done utilising the cell traffic trace functionality for this scenario:</w:t>
      </w:r>
    </w:p>
    <w:p w:rsidR="000272C9" w:rsidRDefault="000272C9" w:rsidP="000272C9"/>
    <w:p w:rsidR="000272C9" w:rsidRDefault="000272C9" w:rsidP="000272C9">
      <w:pPr>
        <w:pStyle w:val="TH"/>
      </w:pPr>
      <w:r w:rsidRPr="003467FC">
        <w:t xml:space="preserve"> </w:t>
      </w:r>
      <w:r w:rsidR="00591956">
        <w:object w:dxaOrig="9210" w:dyaOrig="11510">
          <v:shape id="_x0000_i1033" type="#_x0000_t75" style="width:461.45pt;height:8in" o:ole="">
            <v:imagedata r:id="rId24" o:title=""/>
          </v:shape>
          <o:OLEObject Type="Embed" ProgID="Visio.Drawing.11" ShapeID="_x0000_i1033" DrawAspect="Content" ObjectID="_1771925596" r:id="rId25"/>
        </w:object>
      </w:r>
    </w:p>
    <w:p w:rsidR="000272C9" w:rsidRDefault="000272C9" w:rsidP="000272C9">
      <w:pPr>
        <w:pStyle w:val="TF"/>
      </w:pPr>
      <w:r>
        <w:t>Figure 4.1.1.9.2.1: Example for management based MDT activation in NG-RAN in the case of non-split architecture</w:t>
      </w:r>
    </w:p>
    <w:p w:rsidR="000272C9" w:rsidRDefault="000272C9" w:rsidP="000272C9">
      <w:pPr>
        <w:pStyle w:val="B10"/>
      </w:pPr>
      <w:r>
        <w:t xml:space="preserve">Whenever the gNB receives the Management based MDT allowed IE in Initial Context Setup Request or in Handover Request message, it shall save it for possible later usage. </w:t>
      </w:r>
    </w:p>
    <w:p w:rsidR="000272C9" w:rsidRDefault="000272C9" w:rsidP="000272C9">
      <w:pPr>
        <w:pStyle w:val="B10"/>
      </w:pPr>
      <w:r>
        <w:t>1)</w:t>
      </w:r>
      <w:r>
        <w:tab/>
        <w:t>The management system sends a Trace Session activation request to the gNB. This request includes the parameters for configuring UE measurements:</w:t>
      </w:r>
    </w:p>
    <w:p w:rsidR="000272C9" w:rsidRDefault="000272C9" w:rsidP="000272C9">
      <w:pPr>
        <w:pStyle w:val="B30"/>
      </w:pPr>
      <w:r>
        <w:t>-</w:t>
      </w:r>
      <w:r>
        <w:tab/>
        <w:t xml:space="preserve">Job </w:t>
      </w:r>
      <w:r w:rsidR="00300420" w:rsidRPr="00300420">
        <w:t>T</w:t>
      </w:r>
      <w:r>
        <w:t>ype</w:t>
      </w:r>
      <w:r w:rsidR="008C61AC">
        <w:t>.</w:t>
      </w:r>
      <w:r>
        <w:t xml:space="preserve"> </w:t>
      </w:r>
    </w:p>
    <w:p w:rsidR="000272C9" w:rsidRDefault="000272C9" w:rsidP="000272C9">
      <w:pPr>
        <w:pStyle w:val="B30"/>
      </w:pPr>
      <w:r>
        <w:t>-</w:t>
      </w:r>
      <w:r>
        <w:tab/>
        <w:t xml:space="preserve">Area </w:t>
      </w:r>
      <w:r w:rsidR="00300420" w:rsidRPr="00300420">
        <w:t>S</w:t>
      </w:r>
      <w:r>
        <w:t>cope where the UE measurements should be collected: list of NG-RAN cells. Tracking Area should be converted to NG-RAN cell</w:t>
      </w:r>
      <w:r w:rsidR="00DD7E92">
        <w:t>, s, additionally a list of NPN IDs in NG</w:t>
      </w:r>
      <w:r w:rsidR="00DD7E92" w:rsidRPr="00CC243A">
        <w:t>-RAN</w:t>
      </w:r>
      <w:r>
        <w:t>.</w:t>
      </w:r>
    </w:p>
    <w:p w:rsidR="000272C9" w:rsidRDefault="000272C9" w:rsidP="000272C9">
      <w:pPr>
        <w:pStyle w:val="B30"/>
      </w:pPr>
      <w:r>
        <w:t>-</w:t>
      </w:r>
      <w:r>
        <w:tab/>
        <w:t xml:space="preserve">List of </w:t>
      </w:r>
      <w:r w:rsidR="00300420" w:rsidRPr="00300420">
        <w:t>M</w:t>
      </w:r>
      <w:r>
        <w:t>easurements</w:t>
      </w:r>
      <w:r w:rsidR="008C61AC">
        <w:t>.</w:t>
      </w:r>
    </w:p>
    <w:p w:rsidR="000272C9" w:rsidRDefault="000272C9" w:rsidP="000272C9">
      <w:pPr>
        <w:pStyle w:val="B30"/>
      </w:pPr>
      <w:r>
        <w:t>-</w:t>
      </w:r>
      <w:r>
        <w:tab/>
        <w:t>Reporting Trigger</w:t>
      </w:r>
      <w:r w:rsidR="008C61AC">
        <w:t>.</w:t>
      </w:r>
    </w:p>
    <w:p w:rsidR="000272C9" w:rsidRDefault="000272C9" w:rsidP="000272C9">
      <w:pPr>
        <w:pStyle w:val="B30"/>
      </w:pPr>
      <w:r>
        <w:t>-</w:t>
      </w:r>
      <w:r>
        <w:tab/>
        <w:t>Report Interval</w:t>
      </w:r>
      <w:r w:rsidR="008C61AC">
        <w:t>.</w:t>
      </w:r>
    </w:p>
    <w:p w:rsidR="000272C9" w:rsidRDefault="000272C9" w:rsidP="000272C9">
      <w:pPr>
        <w:pStyle w:val="B30"/>
      </w:pPr>
      <w:r>
        <w:t>-</w:t>
      </w:r>
      <w:r>
        <w:tab/>
        <w:t>Report Amount</w:t>
      </w:r>
      <w:r w:rsidR="008C61AC">
        <w:t>.</w:t>
      </w:r>
    </w:p>
    <w:p w:rsidR="000272C9" w:rsidRDefault="000272C9" w:rsidP="000272C9">
      <w:pPr>
        <w:pStyle w:val="B30"/>
      </w:pPr>
      <w:r>
        <w:t>-</w:t>
      </w:r>
      <w:r>
        <w:tab/>
        <w:t>Event Threshold</w:t>
      </w:r>
      <w:r w:rsidR="008C61AC">
        <w:t>.</w:t>
      </w:r>
    </w:p>
    <w:p w:rsidR="000272C9" w:rsidRDefault="000272C9" w:rsidP="000272C9">
      <w:pPr>
        <w:pStyle w:val="B30"/>
      </w:pPr>
      <w:r>
        <w:t>-</w:t>
      </w:r>
      <w:r>
        <w:tab/>
        <w:t>Logging Interval</w:t>
      </w:r>
      <w:r w:rsidR="008C61AC">
        <w:t>.</w:t>
      </w:r>
    </w:p>
    <w:p w:rsidR="000272C9" w:rsidRDefault="000272C9" w:rsidP="000272C9">
      <w:pPr>
        <w:pStyle w:val="B30"/>
      </w:pPr>
      <w:r>
        <w:t>-</w:t>
      </w:r>
      <w:r>
        <w:tab/>
        <w:t>Logging Duration</w:t>
      </w:r>
      <w:r w:rsidR="008C61AC">
        <w:t>.</w:t>
      </w:r>
    </w:p>
    <w:p w:rsidR="000272C9" w:rsidRDefault="000272C9" w:rsidP="000272C9">
      <w:pPr>
        <w:pStyle w:val="B30"/>
      </w:pPr>
      <w:r>
        <w:t>-</w:t>
      </w:r>
      <w:r>
        <w:tab/>
        <w:t>Trace Reference</w:t>
      </w:r>
      <w:r w:rsidR="008C61AC">
        <w:t>.</w:t>
      </w:r>
    </w:p>
    <w:p w:rsidR="000272C9" w:rsidRDefault="000272C9" w:rsidP="000272C9">
      <w:pPr>
        <w:pStyle w:val="B30"/>
      </w:pPr>
      <w:r>
        <w:t>-</w:t>
      </w:r>
      <w:r>
        <w:tab/>
        <w:t>TCE</w:t>
      </w:r>
      <w:r w:rsidR="00300420" w:rsidRPr="00300420">
        <w:t xml:space="preserve"> IP Address</w:t>
      </w:r>
      <w:r w:rsidR="008C61AC">
        <w:t>.</w:t>
      </w:r>
    </w:p>
    <w:p w:rsidR="000272C9" w:rsidRDefault="000272C9" w:rsidP="00911D1F">
      <w:pPr>
        <w:pStyle w:val="B30"/>
      </w:pPr>
      <w:r>
        <w:t>-</w:t>
      </w:r>
      <w:r>
        <w:tab/>
        <w:t xml:space="preserve">Anonymization of MDT </w:t>
      </w:r>
      <w:r w:rsidR="00300420" w:rsidRPr="00300420">
        <w:t>D</w:t>
      </w:r>
      <w:r>
        <w:t xml:space="preserve">ata. </w:t>
      </w:r>
    </w:p>
    <w:p w:rsidR="00300420" w:rsidRDefault="000272C9" w:rsidP="00300420">
      <w:pPr>
        <w:pStyle w:val="B30"/>
      </w:pPr>
      <w:r>
        <w:t>-</w:t>
      </w:r>
      <w:r>
        <w:tab/>
        <w:t xml:space="preserve">Collection </w:t>
      </w:r>
      <w:r w:rsidR="00300420" w:rsidRPr="00300420">
        <w:t>P</w:t>
      </w:r>
      <w:r>
        <w:t xml:space="preserve">eriod for RRM </w:t>
      </w:r>
      <w:r w:rsidR="00300420" w:rsidRPr="00300420">
        <w:t>M</w:t>
      </w:r>
      <w:r>
        <w:t xml:space="preserve">easurements NR (present only if any of </w:t>
      </w:r>
      <w:r w:rsidR="00911D1F">
        <w:t>M4</w:t>
      </w:r>
      <w:r w:rsidR="00300420" w:rsidRPr="00300420">
        <w:t xml:space="preserve"> or</w:t>
      </w:r>
      <w:r w:rsidR="00911D1F">
        <w:t xml:space="preserve"> M5</w:t>
      </w:r>
      <w:r>
        <w:t xml:space="preserve"> measurements are requested).</w:t>
      </w:r>
    </w:p>
    <w:p w:rsidR="00300420" w:rsidRDefault="00300420" w:rsidP="00300420">
      <w:pPr>
        <w:pStyle w:val="B30"/>
      </w:pPr>
      <w:r>
        <w:t>-</w:t>
      </w:r>
      <w:r>
        <w:tab/>
        <w:t>Collection Period M6 in NR (present only if any of M6 measurements (DL or UL) is requested).</w:t>
      </w:r>
    </w:p>
    <w:p w:rsidR="000272C9" w:rsidRDefault="00300420" w:rsidP="00300420">
      <w:pPr>
        <w:pStyle w:val="B30"/>
      </w:pPr>
      <w:r>
        <w:t>-</w:t>
      </w:r>
      <w:r>
        <w:tab/>
        <w:t>Collection Period M7 in NR (present only if any of M7 measurements (DL or UL)is requested).</w:t>
      </w:r>
    </w:p>
    <w:p w:rsidR="000272C9" w:rsidRDefault="000272C9" w:rsidP="000272C9">
      <w:pPr>
        <w:pStyle w:val="B30"/>
      </w:pPr>
      <w:r>
        <w:t>-</w:t>
      </w:r>
      <w:r>
        <w:tab/>
        <w:t xml:space="preserve">Positioning </w:t>
      </w:r>
      <w:r w:rsidR="005937E1">
        <w:t>M</w:t>
      </w:r>
      <w:r>
        <w:t>ethod</w:t>
      </w:r>
      <w:r w:rsidR="008C61AC">
        <w:t>.</w:t>
      </w:r>
      <w:r w:rsidRPr="005A4DC8">
        <w:t xml:space="preserve"> </w:t>
      </w:r>
    </w:p>
    <w:p w:rsidR="000272C9" w:rsidRDefault="000272C9" w:rsidP="000272C9">
      <w:pPr>
        <w:pStyle w:val="B30"/>
      </w:pPr>
      <w:r>
        <w:t>-</w:t>
      </w:r>
      <w:r>
        <w:tab/>
        <w:t>MDT PLMN List</w:t>
      </w:r>
      <w:r w:rsidR="008C61AC">
        <w:t>.</w:t>
      </w:r>
    </w:p>
    <w:p w:rsidR="008C61AC" w:rsidRDefault="00ED4F8F" w:rsidP="008C61AC">
      <w:pPr>
        <w:pStyle w:val="B30"/>
      </w:pPr>
      <w:r>
        <w:t>-</w:t>
      </w:r>
      <w:r>
        <w:tab/>
      </w:r>
      <w:r w:rsidR="008D6F02" w:rsidRPr="008D6F02">
        <w:t>R</w:t>
      </w:r>
      <w:r w:rsidR="000272C9">
        <w:t xml:space="preserve">eport </w:t>
      </w:r>
      <w:r w:rsidR="008D6F02" w:rsidRPr="008D6F02">
        <w:t>T</w:t>
      </w:r>
      <w:r w:rsidR="000272C9">
        <w:t xml:space="preserve">ype </w:t>
      </w:r>
      <w:r w:rsidR="008D6F02" w:rsidRPr="008D6F02">
        <w:t xml:space="preserve">for Logged MDT </w:t>
      </w:r>
      <w:r w:rsidR="000272C9">
        <w:t>(periodical logged or event-triggered measurement) for logged MDT only</w:t>
      </w:r>
      <w:r w:rsidR="008C61AC">
        <w:t>.</w:t>
      </w:r>
    </w:p>
    <w:p w:rsidR="000272C9" w:rsidRPr="001764C6" w:rsidRDefault="008C61AC" w:rsidP="008C61AC">
      <w:pPr>
        <w:pStyle w:val="B30"/>
        <w:rPr>
          <w:b/>
          <w:bCs/>
        </w:rPr>
      </w:pPr>
      <w:bookmarkStart w:id="183" w:name="_Hlk79782220"/>
      <w:r>
        <w:t xml:space="preserve">- </w:t>
      </w:r>
      <w:r>
        <w:tab/>
        <w:t xml:space="preserve">Event Threshold, Hysteresis and Time to </w:t>
      </w:r>
      <w:r w:rsidR="008D6F02" w:rsidRPr="008D6F02">
        <w:t>T</w:t>
      </w:r>
      <w:r>
        <w:t>rigger (present only if L1 event is configured for logged MDT)</w:t>
      </w:r>
      <w:bookmarkEnd w:id="183"/>
    </w:p>
    <w:p w:rsidR="000272C9" w:rsidRDefault="00ED4F8F" w:rsidP="000272C9">
      <w:pPr>
        <w:pStyle w:val="B30"/>
      </w:pPr>
      <w:r>
        <w:t>-</w:t>
      </w:r>
      <w:r>
        <w:tab/>
      </w:r>
      <w:r w:rsidR="008D6F02" w:rsidRPr="008D6F02">
        <w:t>E</w:t>
      </w:r>
      <w:r w:rsidR="000272C9">
        <w:t xml:space="preserve">vent </w:t>
      </w:r>
      <w:r w:rsidR="008D6F02" w:rsidRPr="008D6F02">
        <w:t>L</w:t>
      </w:r>
      <w:r w:rsidR="000272C9">
        <w:t xml:space="preserve">ist for </w:t>
      </w:r>
      <w:r w:rsidR="008D6F02" w:rsidRPr="008D6F02">
        <w:t>E</w:t>
      </w:r>
      <w:r w:rsidR="000272C9">
        <w:t>vent</w:t>
      </w:r>
      <w:r w:rsidR="008D6F02" w:rsidRPr="008D6F02">
        <w:t xml:space="preserve"> T</w:t>
      </w:r>
      <w:r w:rsidR="000272C9">
        <w:t xml:space="preserve">riggered </w:t>
      </w:r>
      <w:r w:rsidR="008D6F02" w:rsidRPr="008D6F02">
        <w:t>M</w:t>
      </w:r>
      <w:r w:rsidR="000272C9">
        <w:t>easurement for logged MDT only</w:t>
      </w:r>
      <w:r w:rsidR="008C61AC">
        <w:t>.</w:t>
      </w:r>
    </w:p>
    <w:p w:rsidR="000272C9" w:rsidRDefault="00ED4F8F" w:rsidP="000272C9">
      <w:pPr>
        <w:pStyle w:val="B30"/>
      </w:pPr>
      <w:r>
        <w:t>-</w:t>
      </w:r>
      <w:r>
        <w:tab/>
      </w:r>
      <w:r w:rsidR="000272C9">
        <w:t xml:space="preserve">Area </w:t>
      </w:r>
      <w:r w:rsidR="00911D1F">
        <w:t xml:space="preserve">Configuration </w:t>
      </w:r>
      <w:r w:rsidR="000272C9">
        <w:t xml:space="preserve">for </w:t>
      </w:r>
      <w:r w:rsidR="008D6F02" w:rsidRPr="008D6F02">
        <w:t>N</w:t>
      </w:r>
      <w:r w:rsidR="000272C9">
        <w:t xml:space="preserve">eighbouring </w:t>
      </w:r>
      <w:r w:rsidR="008D6F02" w:rsidRPr="008D6F02">
        <w:t>C</w:t>
      </w:r>
      <w:r w:rsidR="000272C9">
        <w:t>ells for logged MDT only</w:t>
      </w:r>
      <w:r w:rsidR="008C61AC">
        <w:t>.</w:t>
      </w:r>
    </w:p>
    <w:p w:rsidR="00CE7025" w:rsidRPr="00CE7025" w:rsidRDefault="00ED4F8F" w:rsidP="00CE7025">
      <w:pPr>
        <w:pStyle w:val="B30"/>
        <w:rPr>
          <w:rFonts w:ascii="Segoe UI" w:hAnsi="Segoe UI" w:cs="Segoe UI"/>
          <w:color w:val="000000"/>
        </w:rPr>
      </w:pPr>
      <w:r>
        <w:t>-</w:t>
      </w:r>
      <w:r>
        <w:tab/>
      </w:r>
      <w:r w:rsidR="000272C9">
        <w:t xml:space="preserve">Sensor </w:t>
      </w:r>
      <w:r w:rsidR="008D6F02">
        <w:t xml:space="preserve">Information </w:t>
      </w:r>
      <w:r w:rsidR="000272C9">
        <w:t>for logged MDT and immediate MDT</w:t>
      </w:r>
      <w:r w:rsidR="008C61AC">
        <w:t>.</w:t>
      </w:r>
      <w:r w:rsidR="000272C9" w:rsidRPr="00AF3749">
        <w:rPr>
          <w:rFonts w:ascii="Segoe UI" w:hAnsi="Segoe UI" w:cs="Segoe UI"/>
          <w:color w:val="000000"/>
        </w:rPr>
        <w:t xml:space="preserve"> </w:t>
      </w:r>
    </w:p>
    <w:p w:rsidR="000272C9" w:rsidRPr="00E36B9C" w:rsidRDefault="00CE7025" w:rsidP="00CE7025">
      <w:pPr>
        <w:pStyle w:val="B30"/>
      </w:pPr>
      <w:r w:rsidRPr="00CE7025">
        <w:rPr>
          <w:rFonts w:ascii="Segoe UI" w:hAnsi="Segoe UI" w:cs="Segoe UI"/>
          <w:color w:val="000000"/>
        </w:rPr>
        <w:t>-</w:t>
      </w:r>
      <w:r w:rsidRPr="00CE7025">
        <w:rPr>
          <w:rFonts w:ascii="Segoe UI" w:hAnsi="Segoe UI" w:cs="Segoe UI"/>
          <w:color w:val="000000"/>
        </w:rPr>
        <w:tab/>
        <w:t>Excess packet delay thresholds (present only if M6 measurements are requested).</w:t>
      </w:r>
    </w:p>
    <w:p w:rsidR="000272C9" w:rsidRDefault="000272C9" w:rsidP="000272C9">
      <w:pPr>
        <w:pStyle w:val="B30"/>
      </w:pPr>
    </w:p>
    <w:p w:rsidR="000272C9" w:rsidRDefault="000272C9" w:rsidP="000272C9">
      <w:pPr>
        <w:rPr>
          <w:lang w:val="en-US"/>
        </w:rPr>
      </w:pPr>
      <w:bookmarkStart w:id="184" w:name="_Hlk33773810"/>
      <w:r>
        <w:t>Note that at the same time not all the parameters can be present. The criteria for which parameters are present are described in clause 5 of the present document.</w:t>
      </w:r>
    </w:p>
    <w:p w:rsidR="000272C9" w:rsidRDefault="000272C9" w:rsidP="000272C9">
      <w:pPr>
        <w:pStyle w:val="B10"/>
      </w:pPr>
      <w:r>
        <w:t>2)</w:t>
      </w:r>
      <w:r>
        <w:tab/>
        <w:t>When gNB receives the Trace Session activation request from its management system, it shall start a Trace Session and should save the parameters associated to the Trace Session.</w:t>
      </w:r>
    </w:p>
    <w:p w:rsidR="000272C9" w:rsidRDefault="000272C9" w:rsidP="000272C9">
      <w:pPr>
        <w:pStyle w:val="B10"/>
      </w:pPr>
      <w:r>
        <w:rPr>
          <w:lang w:eastAsia="zh-CN"/>
        </w:rPr>
        <w:t>3)</w:t>
      </w:r>
      <w:r>
        <w:rPr>
          <w:lang w:eastAsia="zh-CN"/>
        </w:rPr>
        <w:tab/>
        <w:t>gNB</w:t>
      </w:r>
      <w:r>
        <w:t xml:space="preserve"> shall select the suitable UEs for MDT data collection. The selection is based on the area received from the management system and the area where UE is </w:t>
      </w:r>
      <w:r>
        <w:rPr>
          <w:lang w:eastAsia="zh-CN"/>
        </w:rPr>
        <w:t>located</w:t>
      </w:r>
      <w:r>
        <w:t xml:space="preserve">, user consent information received from the core network as part of the </w:t>
      </w:r>
      <w:r w:rsidR="00591956">
        <w:rPr>
          <w:lang w:eastAsia="zh-CN"/>
        </w:rPr>
        <w:t>Management based MDT PLMN List IE</w:t>
      </w:r>
      <w:r w:rsidR="00591956">
        <w:t xml:space="preserve"> </w:t>
      </w:r>
      <w:r>
        <w:t>(As described in section in 4.</w:t>
      </w:r>
      <w:r w:rsidR="00591956">
        <w:t>9</w:t>
      </w:r>
      <w:r>
        <w:t>.</w:t>
      </w:r>
      <w:r w:rsidR="00591956">
        <w:t>2</w:t>
      </w:r>
      <w:r>
        <w:t xml:space="preserve"> of this document). If the user is not in the specified area or if the </w:t>
      </w:r>
      <w:r w:rsidR="00591956" w:rsidRPr="009C3290">
        <w:rPr>
          <w:lang w:eastAsia="zh-CN"/>
        </w:rPr>
        <w:t xml:space="preserve"> </w:t>
      </w:r>
      <w:r w:rsidR="00591956">
        <w:rPr>
          <w:lang w:eastAsia="zh-CN"/>
        </w:rPr>
        <w:t xml:space="preserve">Management based MDT PLMN List IE </w:t>
      </w:r>
      <w:r>
        <w:t xml:space="preserve">is not present in the UE context the UE shall not be selected by the </w:t>
      </w:r>
      <w:r>
        <w:rPr>
          <w:lang w:eastAsia="zh-CN"/>
        </w:rPr>
        <w:t>gNB</w:t>
      </w:r>
      <w:r>
        <w:t xml:space="preserve"> for MDT data collection.</w:t>
      </w:r>
      <w:r>
        <w:rPr>
          <w:lang w:eastAsia="zh-CN"/>
        </w:rPr>
        <w:t xml:space="preserve"> </w:t>
      </w:r>
      <w:r>
        <w:t xml:space="preserve">During UE selection, the </w:t>
      </w:r>
      <w:r>
        <w:rPr>
          <w:lang w:eastAsia="zh-CN"/>
        </w:rPr>
        <w:t>gNB</w:t>
      </w:r>
      <w:r>
        <w:t xml:space="preserve"> shall take into account also the UE capability (MDT capability) when it selects UE for logged MDT configuration. If the UE does not support logged MDT, the UE shall not be selected. </w:t>
      </w:r>
      <w:r>
        <w:br/>
        <w:t>If M4 or M5 measurements are requested in the MDT configuration, gNB should start the measurement according to the received configuration. Details of the measurements are defined in TS 38.314 [</w:t>
      </w:r>
      <w:r w:rsidR="00591956">
        <w:t>50</w:t>
      </w:r>
      <w:r>
        <w:t>].</w:t>
      </w:r>
    </w:p>
    <w:p w:rsidR="000272C9" w:rsidRDefault="000272C9" w:rsidP="000272C9">
      <w:pPr>
        <w:pStyle w:val="B10"/>
      </w:pPr>
      <w:r>
        <w:t>4)</w:t>
      </w:r>
      <w:r>
        <w:tab/>
        <w:t xml:space="preserve">gNB shall activate the MDT functionality to the selected UEs. When gNB selects a UE, it shall take into account the availability of </w:t>
      </w:r>
      <w:r w:rsidR="00591956">
        <w:rPr>
          <w:lang w:eastAsia="zh-CN"/>
        </w:rPr>
        <w:t>Management based MDT PLMN List IE</w:t>
      </w:r>
      <w:r w:rsidR="00591956">
        <w:t xml:space="preserve"> </w:t>
      </w:r>
      <w:r>
        <w:t>in the user context and the area scope parameter received in MDT configuration (Trace Session activation). Detailed description about user consent handling and how it is provided to the gNB is described in section 4.</w:t>
      </w:r>
      <w:r w:rsidR="00591956">
        <w:t>9</w:t>
      </w:r>
      <w:r>
        <w:t xml:space="preserve">.2. If there is no </w:t>
      </w:r>
      <w:r w:rsidR="00591956">
        <w:rPr>
          <w:lang w:eastAsia="zh-CN"/>
        </w:rPr>
        <w:t>Management based MDT PLMN List IE</w:t>
      </w:r>
      <w:r>
        <w:t xml:space="preserve"> in the user context or the user is outside the area scope defined in the MDT configuration, the UE shall not be selected for MDT data collection. The gNB shall assign Trace Recording Session Reference corresponding to the selected UE. The gNB shall send at least the following configuration information to the UE in case of Logged MDT:</w:t>
      </w:r>
    </w:p>
    <w:p w:rsidR="000272C9" w:rsidRDefault="000272C9" w:rsidP="000272C9">
      <w:pPr>
        <w:pStyle w:val="B30"/>
      </w:pPr>
      <w:r>
        <w:t>-</w:t>
      </w:r>
      <w:r>
        <w:tab/>
        <w:t>Trace Reference</w:t>
      </w:r>
    </w:p>
    <w:p w:rsidR="000272C9" w:rsidRDefault="000272C9" w:rsidP="000272C9">
      <w:pPr>
        <w:pStyle w:val="B30"/>
      </w:pPr>
      <w:r>
        <w:t>-</w:t>
      </w:r>
      <w:r>
        <w:tab/>
        <w:t>Trace Recording Session Reference</w:t>
      </w:r>
    </w:p>
    <w:p w:rsidR="000272C9" w:rsidRDefault="000272C9" w:rsidP="000272C9">
      <w:pPr>
        <w:pStyle w:val="B30"/>
      </w:pPr>
      <w:r>
        <w:t>-</w:t>
      </w:r>
      <w:r>
        <w:tab/>
        <w:t>TCE Id (The value signalled as IP address of TCE from the EM is mapped to a TCE Id, using a configured mapping in the gNB)</w:t>
      </w:r>
    </w:p>
    <w:p w:rsidR="000272C9" w:rsidRDefault="000272C9" w:rsidP="000272C9">
      <w:pPr>
        <w:pStyle w:val="B30"/>
      </w:pPr>
      <w:r>
        <w:t>-</w:t>
      </w:r>
      <w:r>
        <w:tab/>
        <w:t>Logging Interval</w:t>
      </w:r>
    </w:p>
    <w:p w:rsidR="000272C9" w:rsidRDefault="000272C9" w:rsidP="000272C9">
      <w:pPr>
        <w:pStyle w:val="B30"/>
      </w:pPr>
      <w:r>
        <w:t>-</w:t>
      </w:r>
      <w:r>
        <w:tab/>
        <w:t>Logging Duration</w:t>
      </w:r>
    </w:p>
    <w:p w:rsidR="000272C9" w:rsidRDefault="000272C9" w:rsidP="000272C9">
      <w:pPr>
        <w:pStyle w:val="B30"/>
      </w:pPr>
      <w:r>
        <w:t>-</w:t>
      </w:r>
      <w:r>
        <w:tab/>
        <w:t>Absolute time reference</w:t>
      </w:r>
    </w:p>
    <w:p w:rsidR="00DD7E92" w:rsidRPr="00CC243A" w:rsidRDefault="000272C9" w:rsidP="00DD7E92">
      <w:pPr>
        <w:pStyle w:val="B30"/>
      </w:pPr>
      <w:r>
        <w:t>-</w:t>
      </w:r>
      <w:r>
        <w:tab/>
        <w:t xml:space="preserve">Area </w:t>
      </w:r>
      <w:r w:rsidR="008D6F02" w:rsidRPr="008D6F02">
        <w:rPr>
          <w:lang w:eastAsia="zh-CN"/>
        </w:rPr>
        <w:t>S</w:t>
      </w:r>
      <w:r>
        <w:rPr>
          <w:rFonts w:hint="eastAsia"/>
          <w:lang w:eastAsia="zh-CN"/>
        </w:rPr>
        <w:t>cope</w:t>
      </w:r>
      <w:r>
        <w:t xml:space="preserve"> where the UE measurements should be collected: list of NG-RAN cells</w:t>
      </w:r>
      <w:r>
        <w:rPr>
          <w:rFonts w:hint="eastAsia"/>
          <w:lang w:eastAsia="zh-CN"/>
        </w:rPr>
        <w:t>/TA</w:t>
      </w:r>
      <w:r w:rsidR="00DD7E92">
        <w:rPr>
          <w:lang w:eastAsia="zh-CN"/>
        </w:rPr>
        <w:t xml:space="preserve">, </w:t>
      </w:r>
      <w:r w:rsidR="00DD7E92">
        <w:t>additionally a list of NPN IDs in NR</w:t>
      </w:r>
      <w:r w:rsidR="00DD7E92" w:rsidRPr="00CC243A">
        <w:rPr>
          <w:rFonts w:hint="eastAsia"/>
          <w:lang w:eastAsia="zh-CN"/>
        </w:rPr>
        <w:t>.</w:t>
      </w:r>
    </w:p>
    <w:p w:rsidR="000272C9" w:rsidRDefault="000272C9" w:rsidP="000272C9">
      <w:pPr>
        <w:pStyle w:val="B30"/>
      </w:pPr>
      <w:r>
        <w:rPr>
          <w:rFonts w:hint="eastAsia"/>
          <w:lang w:eastAsia="zh-CN"/>
        </w:rPr>
        <w:t>.</w:t>
      </w:r>
    </w:p>
    <w:p w:rsidR="000272C9" w:rsidRDefault="000272C9" w:rsidP="000272C9">
      <w:pPr>
        <w:pStyle w:val="B30"/>
      </w:pPr>
      <w:r>
        <w:t>-</w:t>
      </w:r>
      <w:r>
        <w:tab/>
        <w:t>MDT PLMN List</w:t>
      </w:r>
    </w:p>
    <w:bookmarkEnd w:id="184"/>
    <w:p w:rsidR="000272C9" w:rsidRDefault="000272C9" w:rsidP="000272C9">
      <w:pPr>
        <w:pStyle w:val="B30"/>
      </w:pPr>
    </w:p>
    <w:p w:rsidR="000272C9" w:rsidRDefault="000272C9" w:rsidP="000272C9">
      <w:pPr>
        <w:pStyle w:val="NO"/>
      </w:pPr>
      <w:r>
        <w:t>NOTE:</w:t>
      </w:r>
      <w:r>
        <w:tab/>
        <w:t>For UEs currently being in idle</w:t>
      </w:r>
      <w:r w:rsidR="00F87BBF" w:rsidRPr="00F87BBF">
        <w:t xml:space="preserve"> or inactive</w:t>
      </w:r>
      <w:r>
        <w:t xml:space="preserve"> mode and camping in the cell the logged MDT configuration cannot be sent. These UEs may be configured when they initiate some activity (e.g., Service Request or Tracking Area Update) at next time.</w:t>
      </w:r>
    </w:p>
    <w:p w:rsidR="000272C9" w:rsidRDefault="000272C9" w:rsidP="000272C9">
      <w:pPr>
        <w:ind w:left="720"/>
      </w:pPr>
      <w:r>
        <w:t>In case of Immediate MDT, the following parameters shall be sent to the UE:</w:t>
      </w:r>
    </w:p>
    <w:p w:rsidR="000272C9" w:rsidRDefault="000272C9" w:rsidP="000272C9">
      <w:pPr>
        <w:pStyle w:val="B30"/>
      </w:pPr>
      <w:r>
        <w:t>-</w:t>
      </w:r>
      <w:r>
        <w:tab/>
        <w:t xml:space="preserve">List of </w:t>
      </w:r>
      <w:r w:rsidR="008D6F02" w:rsidRPr="008D6F02">
        <w:t>M</w:t>
      </w:r>
      <w:r>
        <w:t>easurements</w:t>
      </w:r>
    </w:p>
    <w:p w:rsidR="000272C9" w:rsidRDefault="000272C9" w:rsidP="000272C9">
      <w:pPr>
        <w:pStyle w:val="B30"/>
      </w:pPr>
      <w:r>
        <w:t>-</w:t>
      </w:r>
      <w:r>
        <w:tab/>
        <w:t xml:space="preserve">Reporting </w:t>
      </w:r>
      <w:r w:rsidR="008D6F02" w:rsidRPr="008D6F02">
        <w:t>T</w:t>
      </w:r>
      <w:r>
        <w:t>rigger</w:t>
      </w:r>
    </w:p>
    <w:p w:rsidR="000272C9" w:rsidRDefault="000272C9" w:rsidP="000272C9">
      <w:pPr>
        <w:pStyle w:val="B30"/>
      </w:pPr>
      <w:r>
        <w:t>-</w:t>
      </w:r>
      <w:r>
        <w:tab/>
        <w:t>Report Interval</w:t>
      </w:r>
    </w:p>
    <w:p w:rsidR="000272C9" w:rsidRDefault="000272C9" w:rsidP="000272C9">
      <w:pPr>
        <w:pStyle w:val="B30"/>
      </w:pPr>
      <w:r>
        <w:t>-</w:t>
      </w:r>
      <w:r>
        <w:tab/>
        <w:t>Report Amount</w:t>
      </w:r>
    </w:p>
    <w:p w:rsidR="00CE7025" w:rsidRDefault="000272C9" w:rsidP="00CE7025">
      <w:pPr>
        <w:pStyle w:val="B30"/>
      </w:pPr>
      <w:r>
        <w:t>-</w:t>
      </w:r>
      <w:r>
        <w:tab/>
        <w:t>Event Threshold</w:t>
      </w:r>
    </w:p>
    <w:p w:rsidR="000272C9" w:rsidRDefault="00CE7025" w:rsidP="00CE7025">
      <w:pPr>
        <w:pStyle w:val="B30"/>
      </w:pPr>
      <w:r>
        <w:t>-</w:t>
      </w:r>
      <w:r>
        <w:tab/>
        <w:t>Excess packet delay thresholds (present only if M6 UL measurements are requested)</w:t>
      </w:r>
    </w:p>
    <w:p w:rsidR="000272C9" w:rsidRDefault="000272C9" w:rsidP="000272C9">
      <w:pPr>
        <w:ind w:left="852"/>
      </w:pPr>
      <w:r>
        <w:t xml:space="preserve">Note that at the same time not all the parameters can be present. Conditions of the parameters are described in clause 5 of the present document. </w:t>
      </w:r>
    </w:p>
    <w:p w:rsidR="000272C9" w:rsidRDefault="0055033E" w:rsidP="000272C9">
      <w:pPr>
        <w:ind w:left="852"/>
      </w:pPr>
      <w:r>
        <w:t>gNB performs necessary actions (e.g. activates GNSS module of the UE, enables and collects certain positioning measurements) specified in TS 38.305 [</w:t>
      </w:r>
      <w:r w:rsidR="00DD7E92">
        <w:t>52</w:t>
      </w:r>
      <w:r>
        <w:t>] according to the value of Positioning Method (see clause 5.10.19) received in the Trace configuration. gNB captures location information and/or positioning measurements in the MDT trace record.</w:t>
      </w:r>
      <w:r w:rsidR="000272C9">
        <w:t xml:space="preserve"> </w:t>
      </w:r>
    </w:p>
    <w:p w:rsidR="000272C9" w:rsidRDefault="000272C9" w:rsidP="000272C9">
      <w:pPr>
        <w:ind w:left="852"/>
      </w:pPr>
      <w:r>
        <w:t xml:space="preserve">If Reporting Trigger parameter indicates that all configured RRM measurement trigger should be reported in MDT, then gNB should ask the UE to provide the "best effort" location information together with the measurement reporting by setting the </w:t>
      </w:r>
      <w:r>
        <w:rPr>
          <w:i/>
          <w:iCs/>
        </w:rPr>
        <w:t>include</w:t>
      </w:r>
      <w:r w:rsidR="007322C3" w:rsidRPr="007322C3">
        <w:rPr>
          <w:i/>
          <w:iCs/>
        </w:rPr>
        <w:t>Common</w:t>
      </w:r>
      <w:r>
        <w:rPr>
          <w:i/>
          <w:iCs/>
        </w:rPr>
        <w:t xml:space="preserve">LocationInfo </w:t>
      </w:r>
      <w:r>
        <w:t>IE in all RRC measurement reporting configurations.</w:t>
      </w:r>
    </w:p>
    <w:p w:rsidR="000272C9" w:rsidRDefault="000272C9" w:rsidP="000272C9">
      <w:pPr>
        <w:pStyle w:val="B10"/>
      </w:pPr>
      <w:r>
        <w:t>5)</w:t>
      </w:r>
      <w:r>
        <w:tab/>
        <w:t>When UE receives the MDT activation it shall start the MDT functionality based on the received configuration parameters.</w:t>
      </w:r>
    </w:p>
    <w:p w:rsidR="000272C9" w:rsidRDefault="000272C9" w:rsidP="000272C9">
      <w:pPr>
        <w:pStyle w:val="B10"/>
      </w:pPr>
      <w:r>
        <w:t>6)</w:t>
      </w:r>
      <w:r>
        <w:tab/>
        <w:t xml:space="preserve">The gNB shall not retrieve MDT report from the UE if UE’s rPLMN does not match the PLMN where TCE used to collect MDT data resides (e.g. gNB’s primary PLMN). When the </w:t>
      </w:r>
      <w:r w:rsidR="003A3EB3">
        <w:t>g</w:t>
      </w:r>
      <w:r>
        <w:t xml:space="preserve">NB </w:t>
      </w:r>
      <w:r>
        <w:rPr>
          <w:rFonts w:hint="eastAsia"/>
          <w:lang w:eastAsia="zh-CN"/>
        </w:rPr>
        <w:t xml:space="preserve">receives the MDT </w:t>
      </w:r>
      <w:r>
        <w:rPr>
          <w:lang w:eastAsia="zh-CN"/>
        </w:rPr>
        <w:t>report</w:t>
      </w:r>
      <w:r>
        <w:rPr>
          <w:rFonts w:hint="eastAsia"/>
          <w:lang w:eastAsia="zh-CN"/>
        </w:rPr>
        <w:t xml:space="preserve"> from UE,</w:t>
      </w:r>
      <w:r>
        <w:t xml:space="preserve"> </w:t>
      </w:r>
      <w:r>
        <w:rPr>
          <w:rFonts w:hint="eastAsia"/>
          <w:lang w:eastAsia="zh-CN"/>
        </w:rPr>
        <w:t>t</w:t>
      </w:r>
      <w:r>
        <w:t xml:space="preserve">he gNB shall </w:t>
      </w:r>
      <w:r>
        <w:rPr>
          <w:rFonts w:hint="eastAsia"/>
          <w:lang w:eastAsia="zh-CN"/>
        </w:rPr>
        <w:t>get</w:t>
      </w:r>
      <w:r>
        <w:t xml:space="preserve"> the Trace Recording Session Reference</w:t>
      </w:r>
      <w:r>
        <w:rPr>
          <w:rFonts w:hint="eastAsia"/>
          <w:lang w:eastAsia="zh-CN"/>
        </w:rPr>
        <w:t xml:space="preserve">, </w:t>
      </w:r>
      <w:r>
        <w:t xml:space="preserve">Trace Reference </w:t>
      </w:r>
      <w:r>
        <w:rPr>
          <w:rFonts w:hint="eastAsia"/>
          <w:lang w:eastAsia="zh-CN"/>
        </w:rPr>
        <w:t xml:space="preserve">and TCE Id from the </w:t>
      </w:r>
      <w:r>
        <w:rPr>
          <w:lang w:eastAsia="zh-CN"/>
        </w:rPr>
        <w:t>report</w:t>
      </w:r>
      <w:r>
        <w:rPr>
          <w:rFonts w:hint="eastAsia"/>
          <w:lang w:eastAsia="zh-CN"/>
        </w:rPr>
        <w:t xml:space="preserve">, </w:t>
      </w:r>
      <w:r>
        <w:rPr>
          <w:lang w:eastAsia="zh-CN"/>
        </w:rPr>
        <w:t xml:space="preserve">and compare the </w:t>
      </w:r>
      <w:r>
        <w:t xml:space="preserve">Trace PLMN (PLMN portion of Trace Reference) with the PLMN where TCE used to collect MDT data resides (e.g. its primary PLMN) and discard MDT report in case of a mismatch. Otherwise if the MDT anonymization requires the IMEI-TAC in the MDT record </w:t>
      </w:r>
      <w:r w:rsidR="003A3EB3">
        <w:rPr>
          <w:lang w:eastAsia="zh-CN"/>
        </w:rPr>
        <w:t>g</w:t>
      </w:r>
      <w:r>
        <w:rPr>
          <w:lang w:eastAsia="zh-CN"/>
        </w:rPr>
        <w:t>NB shall</w:t>
      </w:r>
      <w:r>
        <w:rPr>
          <w:rFonts w:hint="eastAsia"/>
          <w:lang w:eastAsia="zh-CN"/>
        </w:rPr>
        <w:t xml:space="preserve"> send </w:t>
      </w:r>
      <w:r>
        <w:t>the Trace Recording Session Reference</w:t>
      </w:r>
      <w:r>
        <w:rPr>
          <w:rFonts w:hint="eastAsia"/>
          <w:lang w:eastAsia="zh-CN"/>
        </w:rPr>
        <w:t xml:space="preserve">, </w:t>
      </w:r>
      <w:r>
        <w:t>Trace Reference</w:t>
      </w:r>
      <w:r>
        <w:rPr>
          <w:rFonts w:hint="eastAsia"/>
          <w:lang w:eastAsia="zh-CN"/>
        </w:rPr>
        <w:t>, serving cell CGI,</w:t>
      </w:r>
      <w:r>
        <w:t xml:space="preserve"> </w:t>
      </w:r>
      <w:r>
        <w:rPr>
          <w:rFonts w:hint="eastAsia"/>
          <w:lang w:eastAsia="zh-CN"/>
        </w:rPr>
        <w:t xml:space="preserve">and TCE </w:t>
      </w:r>
      <w:r w:rsidR="008D6F02" w:rsidRPr="008D6F02">
        <w:rPr>
          <w:lang w:eastAsia="zh-CN"/>
        </w:rPr>
        <w:t>IP A</w:t>
      </w:r>
      <w:r>
        <w:rPr>
          <w:rFonts w:hint="eastAsia"/>
          <w:lang w:eastAsia="zh-CN"/>
        </w:rPr>
        <w:t xml:space="preserve">ddress </w:t>
      </w:r>
      <w:r>
        <w:t>in the CELL TRAFFIC</w:t>
      </w:r>
      <w:r>
        <w:rPr>
          <w:rFonts w:hint="eastAsia"/>
          <w:lang w:eastAsia="zh-CN"/>
        </w:rPr>
        <w:t xml:space="preserve"> </w:t>
      </w:r>
      <w:r>
        <w:t>TRACE message to the AMF via the NG connection.</w:t>
      </w:r>
      <w:r>
        <w:rPr>
          <w:rFonts w:hint="eastAsia"/>
          <w:lang w:eastAsia="zh-CN"/>
        </w:rPr>
        <w:t xml:space="preserve"> </w:t>
      </w:r>
      <w:r>
        <w:t>When AMF receives this NG signalling message containing the Trace Recording Session Reference</w:t>
      </w:r>
      <w:r>
        <w:rPr>
          <w:rFonts w:hint="eastAsia"/>
          <w:lang w:eastAsia="zh-CN"/>
        </w:rPr>
        <w:t>,</w:t>
      </w:r>
      <w:r>
        <w:t xml:space="preserve"> Trace Reference,</w:t>
      </w:r>
      <w:r>
        <w:rPr>
          <w:rFonts w:hint="eastAsia"/>
          <w:lang w:eastAsia="zh-CN"/>
        </w:rPr>
        <w:t xml:space="preserve"> serving cell CGI</w:t>
      </w:r>
      <w:r>
        <w:t>,</w:t>
      </w:r>
      <w:r>
        <w:rPr>
          <w:lang w:eastAsia="zh-CN"/>
        </w:rPr>
        <w:t xml:space="preserve"> and the Privacy Indicator (that shall be set to </w:t>
      </w:r>
      <w:r>
        <w:rPr>
          <w:i/>
          <w:lang w:eastAsia="zh-CN"/>
        </w:rPr>
        <w:t>Logged MDT</w:t>
      </w:r>
      <w:r>
        <w:rPr>
          <w:lang w:eastAsia="zh-CN"/>
        </w:rPr>
        <w:t xml:space="preserve"> or </w:t>
      </w:r>
      <w:r>
        <w:rPr>
          <w:i/>
          <w:lang w:eastAsia="zh-CN"/>
        </w:rPr>
        <w:t>Immediate MDT</w:t>
      </w:r>
      <w:r>
        <w:rPr>
          <w:lang w:eastAsia="zh-CN"/>
        </w:rPr>
        <w:t xml:space="preserve"> depending on the configured </w:t>
      </w:r>
      <w:r w:rsidR="008D6F02" w:rsidRPr="008D6F02">
        <w:rPr>
          <w:lang w:eastAsia="zh-CN"/>
        </w:rPr>
        <w:t>Job Type</w:t>
      </w:r>
      <w:r>
        <w:rPr>
          <w:lang w:eastAsia="zh-CN"/>
        </w:rPr>
        <w:t xml:space="preserve">) if so indicated in the privacy indicator, </w:t>
      </w:r>
      <w:r>
        <w:t>the AMF shall look up the subscriber identities (IMEI(SV)</w:t>
      </w:r>
      <w:r>
        <w:rPr>
          <w:rFonts w:hint="eastAsia"/>
          <w:lang w:eastAsia="zh-CN"/>
        </w:rPr>
        <w:t>)</w:t>
      </w:r>
      <w:r>
        <w:t xml:space="preserve"> of the given call from its database</w:t>
      </w:r>
      <w:r>
        <w:rPr>
          <w:rFonts w:hint="eastAsia"/>
          <w:lang w:eastAsia="zh-CN"/>
        </w:rPr>
        <w:t>,</w:t>
      </w:r>
      <w:r>
        <w:t xml:space="preserve"> and</w:t>
      </w:r>
      <w:r>
        <w:rPr>
          <w:rFonts w:hint="eastAsia"/>
          <w:lang w:eastAsia="zh-CN"/>
        </w:rPr>
        <w:t xml:space="preserve"> </w:t>
      </w:r>
      <w:r>
        <w:t xml:space="preserve">send the IMEI-TAC together with the Trace Recording Session Reference and Trace Reference </w:t>
      </w:r>
      <w:r>
        <w:rPr>
          <w:rFonts w:hint="eastAsia"/>
          <w:lang w:eastAsia="zh-CN"/>
        </w:rPr>
        <w:t xml:space="preserve">and </w:t>
      </w:r>
      <w:r>
        <w:rPr>
          <w:lang w:eastAsia="zh-CN"/>
        </w:rPr>
        <w:t>for immediate MDT also the</w:t>
      </w:r>
      <w:r>
        <w:rPr>
          <w:rFonts w:hint="eastAsia"/>
          <w:lang w:eastAsia="zh-CN"/>
        </w:rPr>
        <w:t xml:space="preserve"> serving cell CGI </w:t>
      </w:r>
      <w:r>
        <w:t>to the T</w:t>
      </w:r>
      <w:r>
        <w:rPr>
          <w:rFonts w:hint="eastAsia"/>
          <w:lang w:eastAsia="zh-CN"/>
        </w:rPr>
        <w:t>CE</w:t>
      </w:r>
      <w:r>
        <w:rPr>
          <w:lang w:eastAsia="zh-CN"/>
        </w:rPr>
        <w:t xml:space="preserve">, as described in </w:t>
      </w:r>
      <w:r>
        <w:t xml:space="preserve">section 4.7 of the present document. For logged MDT, </w:t>
      </w:r>
      <w:r w:rsidR="003A3EB3">
        <w:t>AMF</w:t>
      </w:r>
      <w:r>
        <w:t xml:space="preserve"> will send the IMEI-TAC together with the Trace Recording Session Reference, Trace Reference to the TCE.</w:t>
      </w:r>
    </w:p>
    <w:p w:rsidR="000272C9" w:rsidRDefault="000272C9" w:rsidP="000272C9">
      <w:pPr>
        <w:pStyle w:val="NO"/>
      </w:pPr>
      <w:r>
        <w:rPr>
          <w:rFonts w:hint="eastAsia"/>
          <w:lang w:eastAsia="zh-CN"/>
        </w:rPr>
        <w:t xml:space="preserve">NOTE: For </w:t>
      </w:r>
      <w:r>
        <w:rPr>
          <w:lang w:eastAsia="zh-CN"/>
        </w:rPr>
        <w:t>management</w:t>
      </w:r>
      <w:r>
        <w:rPr>
          <w:rFonts w:hint="eastAsia"/>
          <w:lang w:eastAsia="zh-CN"/>
        </w:rPr>
        <w:t xml:space="preserve"> based Immediate MDT, TRSR may be duplicated among different </w:t>
      </w:r>
      <w:r w:rsidR="003A3EB3">
        <w:rPr>
          <w:lang w:eastAsia="zh-CN"/>
        </w:rPr>
        <w:t>g</w:t>
      </w:r>
      <w:r>
        <w:rPr>
          <w:rFonts w:hint="eastAsia"/>
          <w:lang w:eastAsia="zh-CN"/>
        </w:rPr>
        <w:t>NBs when multiple cells are selected as the area scope for the same MDT job. In this case, the combination of TRSR and the UE</w:t>
      </w:r>
      <w:r>
        <w:rPr>
          <w:lang w:eastAsia="zh-CN"/>
        </w:rPr>
        <w:t>’</w:t>
      </w:r>
      <w:r>
        <w:rPr>
          <w:rFonts w:hint="eastAsia"/>
          <w:lang w:eastAsia="zh-CN"/>
        </w:rPr>
        <w:t>s serving cell CGI in the MDT report can uniquely identify one trace recording session.</w:t>
      </w:r>
    </w:p>
    <w:p w:rsidR="000272C9" w:rsidRDefault="000272C9" w:rsidP="000272C9">
      <w:pPr>
        <w:pStyle w:val="B10"/>
      </w:pPr>
      <w:r>
        <w:t>7)</w:t>
      </w:r>
      <w:r>
        <w:tab/>
        <w:t xml:space="preserve">For Immediate MDT when the gNB receives the MDT report from the UE in the RRC message the gNB shall capture it and put </w:t>
      </w:r>
      <w:r>
        <w:rPr>
          <w:rFonts w:hint="eastAsia"/>
          <w:lang w:eastAsia="zh-CN"/>
        </w:rPr>
        <w:t>the UE</w:t>
      </w:r>
      <w:r>
        <w:rPr>
          <w:lang w:eastAsia="zh-CN"/>
        </w:rPr>
        <w:t>’</w:t>
      </w:r>
      <w:r>
        <w:rPr>
          <w:rFonts w:hint="eastAsia"/>
          <w:lang w:eastAsia="zh-CN"/>
        </w:rPr>
        <w:t>s serving cell CGI together with the MDT report from the UE</w:t>
      </w:r>
      <w:r>
        <w:t xml:space="preserve"> to the trace record. </w:t>
      </w:r>
      <w:r>
        <w:rPr>
          <w:lang w:val="en-US"/>
        </w:rPr>
        <w:t xml:space="preserve">A UE configured to perform Logged MDT measurements in IDLE </w:t>
      </w:r>
      <w:r w:rsidR="00F87BBF" w:rsidRPr="00F87BBF">
        <w:rPr>
          <w:lang w:val="en-US"/>
        </w:rPr>
        <w:t xml:space="preserve">or INACTIVE </w:t>
      </w:r>
      <w:r>
        <w:rPr>
          <w:lang w:val="en-US"/>
        </w:rPr>
        <w:t xml:space="preserve">indicates </w:t>
      </w:r>
      <w:r>
        <w:rPr>
          <w:rFonts w:hint="eastAsia"/>
          <w:lang w:val="en-US" w:eastAsia="ja-JP"/>
        </w:rPr>
        <w:t>the availability of</w:t>
      </w:r>
      <w:r>
        <w:rPr>
          <w:lang w:val="en-US" w:eastAsia="ja-JP"/>
        </w:rPr>
        <w:t xml:space="preserve"> MDT </w:t>
      </w:r>
      <w:r>
        <w:rPr>
          <w:rFonts w:hint="eastAsia"/>
          <w:lang w:val="en-US" w:eastAsia="ja-JP"/>
        </w:rPr>
        <w:t>measurement</w:t>
      </w:r>
      <w:r>
        <w:rPr>
          <w:lang w:val="en-US" w:eastAsia="ja-JP"/>
        </w:rPr>
        <w:t>s,</w:t>
      </w:r>
      <w:r>
        <w:rPr>
          <w:lang w:val="en-US"/>
        </w:rPr>
        <w:t xml:space="preserve"> by means of a one-bit indicator, in </w:t>
      </w:r>
      <w:r>
        <w:rPr>
          <w:i/>
          <w:iCs/>
          <w:lang w:val="en-US"/>
        </w:rPr>
        <w:t>RRCConnectionSetupComplete</w:t>
      </w:r>
      <w:r>
        <w:rPr>
          <w:lang w:val="en-US"/>
        </w:rPr>
        <w:t xml:space="preserve"> message during connection establishment as specified in </w:t>
      </w:r>
      <w:r>
        <w:t xml:space="preserve">3GPP TS 32.421 </w:t>
      </w:r>
      <w:r>
        <w:rPr>
          <w:lang w:val="en-US"/>
        </w:rPr>
        <w:t>[2].</w:t>
      </w:r>
      <w:r>
        <w:rPr>
          <w:rFonts w:hint="eastAsia"/>
          <w:lang w:val="en-US" w:eastAsia="ja-JP"/>
        </w:rPr>
        <w:t xml:space="preserve"> The</w:t>
      </w:r>
      <w:r>
        <w:rPr>
          <w:lang w:val="en-US"/>
        </w:rPr>
        <w:t xml:space="preserve"> gNB can </w:t>
      </w:r>
      <w:r>
        <w:rPr>
          <w:rFonts w:hint="eastAsia"/>
          <w:lang w:val="en-US" w:eastAsia="ja-JP"/>
        </w:rPr>
        <w:t>decide to</w:t>
      </w:r>
      <w:r>
        <w:rPr>
          <w:lang w:val="en-US"/>
        </w:rPr>
        <w:t xml:space="preserve"> retrieve the logged </w:t>
      </w:r>
      <w:r>
        <w:rPr>
          <w:rFonts w:hint="eastAsia"/>
          <w:lang w:val="en-US" w:eastAsia="ja-JP"/>
        </w:rPr>
        <w:t>measurement</w:t>
      </w:r>
      <w:r>
        <w:rPr>
          <w:lang w:val="en-US" w:eastAsia="ja-JP"/>
        </w:rPr>
        <w:t>s</w:t>
      </w:r>
      <w:r>
        <w:rPr>
          <w:rFonts w:hint="eastAsia"/>
          <w:lang w:val="en-US" w:eastAsia="ja-JP"/>
        </w:rPr>
        <w:t xml:space="preserve"> based on this indication</w:t>
      </w:r>
      <w:r>
        <w:rPr>
          <w:lang w:val="en-US"/>
        </w:rPr>
        <w:t xml:space="preserve"> by sending the UEInformationRequest message to the UE. The UE can answer with the collected MDT logs in UEInformationResponse message.</w:t>
      </w:r>
    </w:p>
    <w:p w:rsidR="000272C9" w:rsidRDefault="000272C9" w:rsidP="000272C9">
      <w:pPr>
        <w:pStyle w:val="B10"/>
      </w:pPr>
      <w:r>
        <w:t>8)</w:t>
      </w:r>
      <w:r>
        <w:tab/>
        <w:t>The gNB shall forward the Trace Records to the Trace Collection Entity (TCE). In case of logged MDT, the TCE</w:t>
      </w:r>
      <w:r>
        <w:rPr>
          <w:rFonts w:hint="eastAsia"/>
          <w:lang w:eastAsia="zh-CN"/>
        </w:rPr>
        <w:t xml:space="preserve"> Id</w:t>
      </w:r>
      <w:r>
        <w:t xml:space="preserve"> is indicated in the MDT report is translated to the actual IP address of the TCE by the gNB before it forwards the measurement records. (The address translation is using configured mapping in the gNB.) In case of immediate MDT, the IP address of the TCE is indicated for the gNB in the trace configuration. </w:t>
      </w:r>
    </w:p>
    <w:p w:rsidR="000272C9" w:rsidRDefault="000272C9" w:rsidP="000272C9">
      <w:r>
        <w:t>The Immediate MDT measurement configuration is deleted in the UE together with the RRC context when entering idle or inactive mode.</w:t>
      </w:r>
    </w:p>
    <w:p w:rsidR="000272C9" w:rsidRDefault="000272C9" w:rsidP="000272C9">
      <w:pPr>
        <w:rPr>
          <w:bCs/>
        </w:rPr>
      </w:pPr>
      <w:r>
        <w:rPr>
          <w:bCs/>
        </w:rPr>
        <w:t xml:space="preserve">The Logged MDT trace session is preserved in the UE until the duration time of the trace session expires, including also multiple idle </w:t>
      </w:r>
      <w:r w:rsidR="00F87BBF" w:rsidRPr="00F87BBF">
        <w:rPr>
          <w:bCs/>
        </w:rPr>
        <w:t xml:space="preserve">or inactive </w:t>
      </w:r>
      <w:r>
        <w:rPr>
          <w:bCs/>
        </w:rPr>
        <w:t xml:space="preserve">periods interrupted by various state transistions such as idle-connected-idlestate transitions. </w:t>
      </w:r>
    </w:p>
    <w:p w:rsidR="000272C9" w:rsidRDefault="000272C9" w:rsidP="000272C9">
      <w:pPr>
        <w:rPr>
          <w:bCs/>
        </w:rPr>
      </w:pPr>
      <w:r>
        <w:rPr>
          <w:bCs/>
        </w:rPr>
        <w:t>The Logged MDT trace session context of the UE is stored in the network as long as the trace session is active, including also the periods when the UE is in connected state.</w:t>
      </w:r>
    </w:p>
    <w:p w:rsidR="000272C9" w:rsidRPr="00D33809" w:rsidRDefault="000272C9" w:rsidP="000272C9">
      <w:pPr>
        <w:rPr>
          <w:color w:val="000000"/>
          <w:kern w:val="2"/>
          <w:lang w:eastAsia="zh-CN"/>
        </w:rPr>
      </w:pPr>
      <w:r>
        <w:rPr>
          <w:kern w:val="2"/>
          <w:lang w:eastAsia="zh-CN"/>
        </w:rPr>
        <w:t xml:space="preserve">Management system shall validate that the MCC and MNC specified in the Trace </w:t>
      </w:r>
      <w:r w:rsidR="008D6F02">
        <w:rPr>
          <w:kern w:val="2"/>
          <w:lang w:eastAsia="zh-CN"/>
        </w:rPr>
        <w:t>R</w:t>
      </w:r>
      <w:r>
        <w:rPr>
          <w:kern w:val="2"/>
          <w:lang w:eastAsia="zh-CN"/>
        </w:rPr>
        <w:t>eference is the same as the PLMN supported by all the cells specified in the area scope. If the gNB receives a request with a PLMN in the TraceReference that does not match any PLMN in its list</w:t>
      </w:r>
      <w:r>
        <w:rPr>
          <w:color w:val="000000"/>
          <w:kern w:val="2"/>
          <w:lang w:eastAsia="zh-CN"/>
        </w:rPr>
        <w:t>, it shall ignore the request.</w:t>
      </w:r>
    </w:p>
    <w:p w:rsidR="005D3D0B" w:rsidRDefault="005D3D0B" w:rsidP="005145F3">
      <w:pPr>
        <w:pStyle w:val="Heading5"/>
      </w:pPr>
      <w:bookmarkStart w:id="185" w:name="_Toc155283052"/>
      <w:r>
        <w:t>4.1.1.9.3</w:t>
      </w:r>
      <w:r>
        <w:tab/>
        <w:t>NG-RAN activation mechanisms for management based MDT data collections without IMSI/IMEI(SV)/SUPI selection in the case of split RAN architecture</w:t>
      </w:r>
      <w:bookmarkEnd w:id="185"/>
    </w:p>
    <w:p w:rsidR="005D3D0B" w:rsidRDefault="005D3D0B" w:rsidP="005145F3">
      <w:r>
        <w:t>For management based MDT data collection with no IMSI/IMEI(SV)/SUPI criteria in the case of split RAN architecture, the UE selection can be done in the radio network at gNB-CU-CP, gNB-CU-UP and gNB-DU based on the input information received from management system and the user consent information stored in the gNB-CU-CP, gNB-CU-UP, gNB-DU. The area scope as optional parameter is needed to apply this mechanism.</w:t>
      </w:r>
    </w:p>
    <w:p w:rsidR="005D3D0B" w:rsidRDefault="005D3D0B" w:rsidP="005D3D0B">
      <w:r>
        <w:t>The following figure summarizes an example of the flow how the MDT configuration for gNB-CU-CP is done utilising the cell traffic trace functionality for this scenario:</w:t>
      </w:r>
    </w:p>
    <w:p w:rsidR="005D3D0B" w:rsidRPr="0027265A" w:rsidRDefault="005D3D0B" w:rsidP="005145F3">
      <w:pPr>
        <w:pStyle w:val="TH"/>
      </w:pPr>
      <w:r>
        <w:object w:dxaOrig="14868" w:dyaOrig="12504">
          <v:shape id="_x0000_i1034" type="#_x0000_t75" style="width:632.35pt;height:594.8pt" o:ole="">
            <v:imagedata r:id="rId26" o:title=""/>
          </v:shape>
          <o:OLEObject Type="Embed" ProgID="Visio.Drawing.11" ShapeID="_x0000_i1034" DrawAspect="Content" ObjectID="_1771925597" r:id="rId27"/>
        </w:object>
      </w:r>
    </w:p>
    <w:p w:rsidR="005D3D0B" w:rsidRDefault="005D3D0B" w:rsidP="005D3D0B">
      <w:pPr>
        <w:pStyle w:val="TF"/>
      </w:pPr>
      <w:r>
        <w:t>Figure 4.1.1.9.3.1: Example for management based MDT activation for gNB-CU-CP in NG-RAN in the case of split architecture</w:t>
      </w:r>
    </w:p>
    <w:p w:rsidR="005D3D0B" w:rsidRPr="00CE7025" w:rsidRDefault="005D3D0B" w:rsidP="005145F3">
      <w:pPr>
        <w:rPr>
          <w:rStyle w:val="normaltextrun"/>
          <w:lang w:eastAsia="zh-CN"/>
        </w:rPr>
      </w:pPr>
      <w:r w:rsidRPr="00CE7025">
        <w:rPr>
          <w:rStyle w:val="normaltextrun"/>
          <w:lang w:val="en-US"/>
        </w:rPr>
        <w:t xml:space="preserve">In the case of split RAN architecture, the management system may send the MDT activation directly to gNB-CU-CP, gNB-DU, or gNB-CU-UP. If a </w:t>
      </w:r>
      <w:r w:rsidRPr="00CE7025">
        <w:rPr>
          <w:rStyle w:val="spellingerror"/>
          <w:lang w:val="en-US"/>
        </w:rPr>
        <w:t>gNB</w:t>
      </w:r>
      <w:r w:rsidRPr="00CE7025">
        <w:rPr>
          <w:rStyle w:val="normaltextrun"/>
          <w:lang w:val="en-US"/>
        </w:rPr>
        <w:t xml:space="preserve">-CU-CP receives a </w:t>
      </w:r>
      <w:r w:rsidRPr="00CE7025">
        <w:rPr>
          <w:rStyle w:val="contextualspellingandgrammarerror"/>
          <w:lang w:val="en-US"/>
        </w:rPr>
        <w:t>management based</w:t>
      </w:r>
      <w:r w:rsidRPr="00CE7025">
        <w:rPr>
          <w:rStyle w:val="normaltextrun"/>
          <w:lang w:val="en-US"/>
        </w:rPr>
        <w:t xml:space="preserve"> MDT activation, it may propagate the MDT configuration to gNB-DUs and/or gNB-CU-UPs over F1 and E1 in case that </w:t>
      </w:r>
      <w:r w:rsidRPr="00CE7025">
        <w:rPr>
          <w:lang w:val="en-US"/>
        </w:rPr>
        <w:t xml:space="preserve">the activation involves measurements collected by multiple nodes under the same gNB-CU-CP control in split RAN architecture. </w:t>
      </w:r>
    </w:p>
    <w:p w:rsidR="000272C9" w:rsidRPr="005145F3" w:rsidRDefault="005D3D0B" w:rsidP="00DE74D8">
      <w:pPr>
        <w:rPr>
          <w:lang w:val="en-US"/>
        </w:rPr>
      </w:pPr>
      <w:r w:rsidRPr="00CE7025">
        <w:rPr>
          <w:rStyle w:val="normaltextrun"/>
          <w:lang w:val="en-US"/>
        </w:rPr>
        <w:t>The overall description for management-based MDT activation in a split architecture is defined in TS 38.401 [44].</w:t>
      </w:r>
    </w:p>
    <w:p w:rsidR="00292C5A" w:rsidRDefault="00292C5A">
      <w:pPr>
        <w:pStyle w:val="Heading3"/>
      </w:pPr>
      <w:bookmarkStart w:id="186" w:name="_Toc516654777"/>
      <w:bookmarkStart w:id="187" w:name="_Toc28277964"/>
      <w:bookmarkStart w:id="188" w:name="_Toc36134222"/>
      <w:bookmarkStart w:id="189" w:name="_Toc44686707"/>
      <w:bookmarkStart w:id="190" w:name="_Toc51928473"/>
      <w:bookmarkStart w:id="191" w:name="_Toc51929042"/>
      <w:bookmarkStart w:id="192" w:name="_Toc155283053"/>
      <w:r>
        <w:t>4.1.2</w:t>
      </w:r>
      <w:r>
        <w:tab/>
        <w:t>Signalling activation</w:t>
      </w:r>
      <w:bookmarkEnd w:id="186"/>
      <w:bookmarkEnd w:id="187"/>
      <w:bookmarkEnd w:id="188"/>
      <w:bookmarkEnd w:id="189"/>
      <w:bookmarkEnd w:id="190"/>
      <w:bookmarkEnd w:id="191"/>
      <w:bookmarkEnd w:id="192"/>
    </w:p>
    <w:p w:rsidR="00292C5A" w:rsidRDefault="00292C5A">
      <w:pPr>
        <w:pStyle w:val="Heading4"/>
      </w:pPr>
      <w:bookmarkStart w:id="193" w:name="_Toc516654778"/>
      <w:bookmarkStart w:id="194" w:name="_Toc28277965"/>
      <w:bookmarkStart w:id="195" w:name="_Toc36134223"/>
      <w:bookmarkStart w:id="196" w:name="_Toc44686708"/>
      <w:bookmarkStart w:id="197" w:name="_Toc51928474"/>
      <w:bookmarkStart w:id="198" w:name="_Toc51929043"/>
      <w:bookmarkStart w:id="199" w:name="_Toc155283054"/>
      <w:r>
        <w:t>4.1.2.1</w:t>
      </w:r>
      <w:r>
        <w:tab/>
        <w:t>General</w:t>
      </w:r>
      <w:bookmarkEnd w:id="193"/>
      <w:bookmarkEnd w:id="194"/>
      <w:bookmarkEnd w:id="195"/>
      <w:bookmarkEnd w:id="196"/>
      <w:bookmarkEnd w:id="197"/>
      <w:bookmarkEnd w:id="198"/>
      <w:bookmarkEnd w:id="199"/>
    </w:p>
    <w:p w:rsidR="00E05B51" w:rsidRPr="00E05B51" w:rsidRDefault="00E05B51" w:rsidP="009139C9">
      <w:pPr>
        <w:pStyle w:val="Heading5"/>
      </w:pPr>
      <w:bookmarkStart w:id="200" w:name="_Toc28277966"/>
      <w:bookmarkStart w:id="201" w:name="_Toc36134224"/>
      <w:bookmarkStart w:id="202" w:name="_Toc44686709"/>
      <w:bookmarkStart w:id="203" w:name="_Toc51928475"/>
      <w:bookmarkStart w:id="204" w:name="_Toc51929044"/>
      <w:bookmarkStart w:id="205" w:name="_Toc155283055"/>
      <w:r>
        <w:t>4.1.2.1.1</w:t>
      </w:r>
      <w:r>
        <w:tab/>
        <w:t>General signalling activation mechanisms for UMTS and EPS</w:t>
      </w:r>
      <w:bookmarkEnd w:id="200"/>
      <w:bookmarkEnd w:id="201"/>
      <w:bookmarkEnd w:id="202"/>
      <w:bookmarkEnd w:id="203"/>
      <w:bookmarkEnd w:id="204"/>
      <w:bookmarkEnd w:id="205"/>
    </w:p>
    <w:p w:rsidR="00292C5A" w:rsidRDefault="00292C5A">
      <w:r>
        <w:t>In Signalling activation, the Trace Activation shall be carried out from the Core Network EM only [EM (PS), EM (CS), EM (HSS), EM (UE) and EM(EPC) are generally considered to be in the Core Network. A Core Network EM can be any of these or their combinations].</w:t>
      </w:r>
    </w:p>
    <w:p w:rsidR="00292C5A" w:rsidRDefault="00292C5A">
      <w:r>
        <w:t>In case of home subscriber trace (i.e. in the HPLMN) the Trace Session activation shall go to the HSS / MSC Server / SGSN / MME. Instances where the home subscriber is roaming in a VPLMN, the HSS may initiate a trace in that VPLMN. The VPLMN may reject such requests.</w:t>
      </w:r>
    </w:p>
    <w:p w:rsidR="00292C5A" w:rsidRDefault="00292C5A">
      <w:r>
        <w:t>In case of foreign subscriber trace (i.e. the HPLMN operator wishes to trace foreign subscribers roaming in his PLMN) the Trace Session activation shall go the MSC Server/VLR, SGSN / MME. Depending on the Trace Control and Configuration parameters received, the Core Network shall propagate the activation to selected NE's in the entire network – RAN and Core Network.</w:t>
      </w:r>
    </w:p>
    <w:p w:rsidR="00292C5A" w:rsidRDefault="00292C5A">
      <w:pPr>
        <w:rPr>
          <w:lang w:eastAsia="zh-CN"/>
        </w:rPr>
      </w:pPr>
      <w:r>
        <w:t xml:space="preserve">If the NE failed to activate the Trace Session, a Trace failure notification shall be sent to the TCE, and the Trace failure notification has </w:t>
      </w:r>
      <w:r>
        <w:rPr>
          <w:rFonts w:hint="eastAsia"/>
          <w:lang w:eastAsia="zh-CN"/>
        </w:rPr>
        <w:t xml:space="preserve">the </w:t>
      </w:r>
      <w:r>
        <w:rPr>
          <w:lang w:eastAsia="zh-CN"/>
        </w:rPr>
        <w:t>the same parameters as the notification</w:t>
      </w:r>
      <w:r>
        <w:rPr>
          <w:rFonts w:ascii="Courier New" w:hAnsi="Courier New" w:cs="Courier New"/>
        </w:rPr>
        <w:t xml:space="preserve"> notifyTraceRecordingSessionFailure</w:t>
      </w:r>
      <w:r>
        <w:rPr>
          <w:lang w:eastAsia="zh-CN"/>
        </w:rPr>
        <w:t xml:space="preserve"> defined in 3GPP TS 32.442 [24], the</w:t>
      </w:r>
      <w:r>
        <w:t xml:space="preserve"> Trace failure notification</w:t>
      </w:r>
      <w:r>
        <w:rPr>
          <w:lang w:eastAsia="zh-CN"/>
        </w:rPr>
        <w:t xml:space="preserve"> file XML schema is defined in Annex A.</w:t>
      </w:r>
    </w:p>
    <w:p w:rsidR="00E05B51" w:rsidRDefault="00E05B51" w:rsidP="00E05B51">
      <w:pPr>
        <w:pStyle w:val="Heading5"/>
        <w:rPr>
          <w:lang w:eastAsia="zh-CN"/>
        </w:rPr>
      </w:pPr>
      <w:bookmarkStart w:id="206" w:name="_Toc28277967"/>
      <w:bookmarkStart w:id="207" w:name="_Toc36134225"/>
      <w:bookmarkStart w:id="208" w:name="_Toc44686710"/>
      <w:bookmarkStart w:id="209" w:name="_Toc51928476"/>
      <w:bookmarkStart w:id="210" w:name="_Toc51929045"/>
      <w:bookmarkStart w:id="211" w:name="_Toc155283056"/>
      <w:r>
        <w:rPr>
          <w:lang w:eastAsia="zh-CN"/>
        </w:rPr>
        <w:t>4.1.2.1.2</w:t>
      </w:r>
      <w:r>
        <w:rPr>
          <w:lang w:eastAsia="zh-CN"/>
        </w:rPr>
        <w:tab/>
        <w:t>General signalling activation mechanisms for 5GS</w:t>
      </w:r>
      <w:bookmarkEnd w:id="206"/>
      <w:bookmarkEnd w:id="207"/>
      <w:bookmarkEnd w:id="208"/>
      <w:bookmarkEnd w:id="209"/>
      <w:bookmarkEnd w:id="210"/>
      <w:bookmarkEnd w:id="211"/>
    </w:p>
    <w:p w:rsidR="005D6C13" w:rsidRDefault="00E05B51" w:rsidP="00CD569B">
      <w:pPr>
        <w:ind w:left="1" w:hanging="1"/>
      </w:pPr>
      <w:r>
        <w:rPr>
          <w:lang w:eastAsia="zh-CN"/>
        </w:rPr>
        <w:t xml:space="preserve">In 5GS the signaling </w:t>
      </w:r>
      <w:r>
        <w:t>trace activation utilizes the Services Based Management Architecture (SBMA) defined in</w:t>
      </w:r>
      <w:r>
        <w:rPr>
          <w:lang w:eastAsia="zh-CN"/>
        </w:rPr>
        <w:t xml:space="preserve"> TS 28.533 </w:t>
      </w:r>
      <w:r w:rsidR="004A6FCD">
        <w:rPr>
          <w:lang w:eastAsia="zh-CN"/>
        </w:rPr>
        <w:t>[48]</w:t>
      </w:r>
      <w:r>
        <w:rPr>
          <w:lang w:eastAsia="zh-CN"/>
        </w:rPr>
        <w:t xml:space="preserve">. A 5GC NE is configured with </w:t>
      </w:r>
      <w:r>
        <w:t xml:space="preserve">Trace Control and Configuration parameters via interaction between Provisioning MnS (see definitions in TS 28.532 </w:t>
      </w:r>
      <w:r w:rsidR="004A6FCD">
        <w:t>[47]</w:t>
      </w:r>
      <w:r>
        <w:t xml:space="preserve">) consumer and Provisioning MnS producer. Figure 4.1.2.1.2-1 below illustrates the 5GS signaling activation where the role of a Provisioning MnS producer is played by the 5GC NE and the role of a Provisioning MnS consumer is played by the Management System. </w:t>
      </w:r>
    </w:p>
    <w:p w:rsidR="005D6C13" w:rsidRDefault="005D6C13" w:rsidP="00CD569B">
      <w:pPr>
        <w:ind w:left="1" w:hanging="1"/>
      </w:pPr>
      <w:r>
        <w:t>In case of home subscriber trace (i.e. in the HPLMN), the Trace Session activation shall go to the 5GC NE which played as the Provisioning MnS producer, such as UDM, AMF and SMF. Instances where the home subscriber is roaming in a VPLMN, the Provisioning MnS producer may initiate a trace in that VPLMN. The VPLMN may reject such requests.</w:t>
      </w:r>
    </w:p>
    <w:p w:rsidR="005D6C13" w:rsidRDefault="005D6C13" w:rsidP="00CD569B">
      <w:pPr>
        <w:ind w:left="1" w:hanging="1"/>
      </w:pPr>
      <w:r>
        <w:t>In case of foreign subscriber trace (i.e. the HPLMN operator wishes to trace foreign subscribers roaming in his PLMN), the Trace Session activation shall go to the 5GC NE located in the PLMN operator (i.e. the 5GC NE belongs to VPLMN as described in clause 4.2.4 of TS 23.501 [40], such as AMF/SMF).</w:t>
      </w:r>
    </w:p>
    <w:p w:rsidR="00E05B51" w:rsidRDefault="00E05B51" w:rsidP="00CD569B">
      <w:pPr>
        <w:ind w:left="1" w:hanging="1"/>
      </w:pPr>
      <w:r>
        <w:t>Depending on the Trace Control and Configuration parameters received, the configured 5GC NE shall propagate the activation to selected NE's in the entire network – RAN and Core Network.</w:t>
      </w:r>
    </w:p>
    <w:p w:rsidR="00E05B51" w:rsidRDefault="006368C5" w:rsidP="00E05B51">
      <w:pPr>
        <w:pStyle w:val="TH"/>
      </w:pPr>
      <w:r w:rsidRPr="00296E16">
        <w:rPr>
          <w:noProof/>
        </w:rPr>
        <w:pict>
          <v:shape id="Picture 4" o:spid="_x0000_i1035" type="#_x0000_t75" style="width:481.45pt;height:355.6pt;visibility:visible">
            <v:imagedata r:id="rId28" o:title=""/>
          </v:shape>
        </w:pict>
      </w:r>
    </w:p>
    <w:p w:rsidR="00E05B51" w:rsidRDefault="00E05B51" w:rsidP="00E05B51">
      <w:pPr>
        <w:pStyle w:val="TF"/>
      </w:pPr>
      <w:r>
        <w:t>Figure 4.1.2.1.2-1: Overview of signaling activation for 5GS</w:t>
      </w:r>
    </w:p>
    <w:p w:rsidR="00E05B51" w:rsidRPr="001207BC" w:rsidRDefault="00E05B51" w:rsidP="00CD569B">
      <w:pPr>
        <w:ind w:left="1" w:hanging="1"/>
      </w:pPr>
      <w:r>
        <w:t>If the NE failed to activate the Trace Session in a file-based reporting case, a Trace failure notification shall be sent to the TCE</w:t>
      </w:r>
      <w:r w:rsidR="005E4F22" w:rsidRPr="005E4F22">
        <w:t xml:space="preserve">. </w:t>
      </w:r>
      <w:r w:rsidR="005E4F22" w:rsidRPr="005E4F22">
        <w:rPr>
          <w:lang w:eastAsia="zh-CN"/>
        </w:rPr>
        <w:t>XML based encoding of the Trace failure notification shall follow the Trace failure notification file XML schema defined in Annex A. Administrative messages can also be used if the NE failed to activate a Trace Session, or if there are errors for an ongoing session, and are included in the trace data. An example of an administrative message is the Trace File Abnormal Closed administrative message (see 3GPP TS 32.423 [3]).</w:t>
      </w:r>
    </w:p>
    <w:p w:rsidR="00E05B51" w:rsidRDefault="00E05B51"/>
    <w:p w:rsidR="00292C5A" w:rsidRDefault="00292C5A">
      <w:pPr>
        <w:pStyle w:val="Heading4"/>
      </w:pPr>
      <w:bookmarkStart w:id="212" w:name="_Toc516654779"/>
      <w:bookmarkStart w:id="213" w:name="_Toc28277968"/>
      <w:bookmarkStart w:id="214" w:name="_Toc36134226"/>
      <w:bookmarkStart w:id="215" w:name="_Toc44686711"/>
      <w:bookmarkStart w:id="216" w:name="_Toc51928477"/>
      <w:bookmarkStart w:id="217" w:name="_Toc51929046"/>
      <w:bookmarkStart w:id="218" w:name="_Toc155283057"/>
      <w:r>
        <w:t>4.1.2.2</w:t>
      </w:r>
      <w:r>
        <w:tab/>
        <w:t>Intra PLMN signalling activation</w:t>
      </w:r>
      <w:bookmarkEnd w:id="212"/>
      <w:r w:rsidR="004A26FD">
        <w:t xml:space="preserve"> for UMTS and EPS</w:t>
      </w:r>
      <w:bookmarkEnd w:id="213"/>
      <w:bookmarkEnd w:id="214"/>
      <w:bookmarkEnd w:id="215"/>
      <w:bookmarkEnd w:id="216"/>
      <w:bookmarkEnd w:id="217"/>
      <w:bookmarkEnd w:id="218"/>
    </w:p>
    <w:p w:rsidR="00292C5A" w:rsidRDefault="00292C5A" w:rsidP="00CD569B">
      <w:pPr>
        <w:keepNext/>
        <w:keepLines/>
        <w:ind w:left="1" w:hanging="1"/>
      </w:pPr>
      <w:r>
        <w:t xml:space="preserve">The following figure represents the signalling based trace functionality within a PLMN. The figure represents a typical PLMN network. A dotted arrow with </w:t>
      </w:r>
      <w:r w:rsidR="005D1D39">
        <w:t>"</w:t>
      </w:r>
      <w:r>
        <w:t>Trace Parameter Configuration</w:t>
      </w:r>
      <w:r w:rsidR="005D1D39">
        <w:t>"</w:t>
      </w:r>
      <w:r>
        <w:t xml:space="preserve"> represents the availability of the trace functionality at the EM for that domain. </w:t>
      </w:r>
      <w:r w:rsidR="00595D60">
        <w:t>However, it can be done</w:t>
      </w:r>
      <w:r>
        <w:t xml:space="preserve"> from the EM (CS Domain). Similarly </w:t>
      </w:r>
      <w:r w:rsidR="005D1D39">
        <w:t>"</w:t>
      </w:r>
      <w:r>
        <w:t>Trace Parameter Propagation</w:t>
      </w:r>
      <w:r w:rsidR="005D1D39">
        <w:t>"</w:t>
      </w:r>
      <w:r>
        <w:t xml:space="preserve"> is allowed only for the interfaces indicated in the figure. E.g. there is no parameter propagation over Iu-B. </w:t>
      </w:r>
    </w:p>
    <w:p w:rsidR="00292C5A" w:rsidRDefault="00292C5A" w:rsidP="00CD569B">
      <w:pPr>
        <w:keepNext/>
        <w:keepLines/>
        <w:ind w:left="1" w:hanging="1"/>
      </w:pPr>
      <w:r>
        <w:t>The trace propagation across multiple PLMNs of the same operator (e.g. deployment scenario where UMTS part of the network has one PLMN and LTE part of the network as another PLMN) follows the rules of the Intra-PLMN signalling activation.</w:t>
      </w:r>
    </w:p>
    <w:p w:rsidR="00292C5A" w:rsidRDefault="00292C5A">
      <w:pPr>
        <w:pStyle w:val="NO"/>
        <w:keepNext/>
      </w:pPr>
      <w:r>
        <w:t>NOTE:</w:t>
      </w:r>
      <w:r>
        <w:tab/>
        <w:t>For tracing on the basis of IMEI(SV), the signalling based activation can be only initiated from the MSC/VLR or SGSN.</w:t>
      </w:r>
    </w:p>
    <w:p w:rsidR="00292C5A" w:rsidRDefault="00292C5A">
      <w:pPr>
        <w:pStyle w:val="TH"/>
      </w:pPr>
      <w:r>
        <w:object w:dxaOrig="12552" w:dyaOrig="11411">
          <v:shape id="_x0000_i1036" type="#_x0000_t75" style="width:481.45pt;height:437.65pt" o:ole="">
            <v:imagedata r:id="rId29" o:title=""/>
          </v:shape>
          <o:OLEObject Type="Embed" ProgID="Visio.Drawing.11" ShapeID="_x0000_i1036" DrawAspect="Content" ObjectID="_1771925598" r:id="rId30"/>
        </w:object>
      </w:r>
    </w:p>
    <w:p w:rsidR="00292C5A" w:rsidRDefault="00292C5A">
      <w:pPr>
        <w:pStyle w:val="TF"/>
      </w:pPr>
      <w:r>
        <w:t xml:space="preserve">Figure 4.1.2.2.1: Overview of Intra-PLMN Signalling Activation </w:t>
      </w:r>
      <w:r w:rsidR="004A26FD">
        <w:t>for UMTS and EPS</w:t>
      </w:r>
    </w:p>
    <w:p w:rsidR="00292C5A" w:rsidRDefault="00292C5A">
      <w:pPr>
        <w:pStyle w:val="Heading4"/>
      </w:pPr>
      <w:r>
        <w:br w:type="page"/>
      </w:r>
      <w:bookmarkStart w:id="219" w:name="_Toc516654780"/>
      <w:bookmarkStart w:id="220" w:name="_Toc28277969"/>
      <w:bookmarkStart w:id="221" w:name="_Toc36134227"/>
      <w:bookmarkStart w:id="222" w:name="_Toc44686712"/>
      <w:bookmarkStart w:id="223" w:name="_Toc51928478"/>
      <w:bookmarkStart w:id="224" w:name="_Toc51929047"/>
      <w:bookmarkStart w:id="225" w:name="_Toc155283058"/>
      <w:r>
        <w:t>4.1.2.3</w:t>
      </w:r>
      <w:r>
        <w:tab/>
        <w:t>Inter PLMN Signalling Activation</w:t>
      </w:r>
      <w:bookmarkEnd w:id="219"/>
      <w:r w:rsidR="001C4B79">
        <w:t xml:space="preserve"> for UMTS and EPS</w:t>
      </w:r>
      <w:bookmarkEnd w:id="220"/>
      <w:bookmarkEnd w:id="221"/>
      <w:bookmarkEnd w:id="222"/>
      <w:bookmarkEnd w:id="223"/>
      <w:bookmarkEnd w:id="224"/>
      <w:bookmarkEnd w:id="225"/>
    </w:p>
    <w:p w:rsidR="00292C5A" w:rsidRDefault="00292C5A">
      <w:pPr>
        <w:keepNext/>
        <w:keepLines/>
      </w:pPr>
      <w:r>
        <w:t xml:space="preserve">The following figure represents the signalling based trace functionality between PLMNs. This is particularly useful when a roaming subscriber needs to be traced in a network. The figure represents a typical PLMN network and its connections with another PLMN’s HSS. A dotted arrow with </w:t>
      </w:r>
      <w:r w:rsidR="005D1D39">
        <w:t>"</w:t>
      </w:r>
      <w:r>
        <w:t>Trace Parameter Configuration</w:t>
      </w:r>
      <w:r w:rsidR="005D1D39">
        <w:t>"</w:t>
      </w:r>
      <w:r>
        <w:t xml:space="preserve"> represents the availability of the trace functionality at the EM for that domain. E.g. you cannot invoke a Signalling Trace at the EM (UTRAN) because there is no such arrow shown in the figure. You can however do it from the EM (CS Domain). Similarly </w:t>
      </w:r>
      <w:r w:rsidR="005D1D39">
        <w:t>"</w:t>
      </w:r>
      <w:r>
        <w:t>Trace Parameter Propagation</w:t>
      </w:r>
      <w:r w:rsidR="005D1D39">
        <w:t>"</w:t>
      </w:r>
      <w:r>
        <w:t xml:space="preserve"> is allowed only for the interfaces indicated in the figure. E.g. there is no parameter propagation over Iu-B.</w:t>
      </w:r>
    </w:p>
    <w:p w:rsidR="00292C5A" w:rsidRDefault="00292C5A">
      <w:pPr>
        <w:pStyle w:val="NO"/>
      </w:pPr>
      <w:r>
        <w:t>NOTE:</w:t>
      </w:r>
      <w:r>
        <w:tab/>
        <w:t>There is no intention to allow tracing of a home subscriber roaming in a foreign network i.e. the trace function is limited to PLMNs of a single operator.</w:t>
      </w:r>
    </w:p>
    <w:p w:rsidR="00292C5A" w:rsidRDefault="00292C5A">
      <w:pPr>
        <w:pStyle w:val="TH"/>
      </w:pPr>
      <w:r>
        <w:object w:dxaOrig="11588" w:dyaOrig="15301">
          <v:shape id="_x0000_i1037" type="#_x0000_t75" style="width:481.45pt;height:635.5pt" o:ole="">
            <v:imagedata r:id="rId31" o:title=""/>
          </v:shape>
          <o:OLEObject Type="Embed" ProgID="Visio.Drawing.11" ShapeID="_x0000_i1037" DrawAspect="Content" ObjectID="_1771925599" r:id="rId32"/>
        </w:object>
      </w:r>
    </w:p>
    <w:p w:rsidR="00292C5A" w:rsidRDefault="00292C5A">
      <w:pPr>
        <w:pStyle w:val="TF"/>
      </w:pPr>
      <w:r>
        <w:t xml:space="preserve">Figure 4.1.2.3.1: Overview of Inter-PLMN Signalling Activation </w:t>
      </w:r>
      <w:r w:rsidR="00AE059E">
        <w:t>for UMTS and EPS</w:t>
      </w:r>
    </w:p>
    <w:p w:rsidR="00292C5A" w:rsidRDefault="00292C5A">
      <w:pPr>
        <w:pStyle w:val="Heading4"/>
      </w:pPr>
      <w:r>
        <w:br w:type="page"/>
      </w:r>
      <w:bookmarkStart w:id="226" w:name="_Toc516654781"/>
      <w:bookmarkStart w:id="227" w:name="_Toc28277970"/>
      <w:bookmarkStart w:id="228" w:name="_Toc36134228"/>
      <w:bookmarkStart w:id="229" w:name="_Toc44686713"/>
      <w:bookmarkStart w:id="230" w:name="_Toc51928479"/>
      <w:bookmarkStart w:id="231" w:name="_Toc51929048"/>
      <w:bookmarkStart w:id="232" w:name="_Toc155283059"/>
      <w:r>
        <w:t>4.1.2.4</w:t>
      </w:r>
      <w:r>
        <w:tab/>
        <w:t>UTRAN activation mechanisms</w:t>
      </w:r>
      <w:bookmarkEnd w:id="226"/>
      <w:bookmarkEnd w:id="227"/>
      <w:bookmarkEnd w:id="228"/>
      <w:bookmarkEnd w:id="229"/>
      <w:bookmarkEnd w:id="230"/>
      <w:bookmarkEnd w:id="231"/>
      <w:bookmarkEnd w:id="232"/>
    </w:p>
    <w:p w:rsidR="00292C5A" w:rsidRDefault="00292C5A">
      <w:r>
        <w:t>See subclause 4.2.3.1.</w:t>
      </w:r>
    </w:p>
    <w:p w:rsidR="00292C5A" w:rsidRDefault="00292C5A">
      <w:pPr>
        <w:pStyle w:val="Heading4"/>
      </w:pPr>
      <w:bookmarkStart w:id="233" w:name="_Toc516654782"/>
      <w:bookmarkStart w:id="234" w:name="_Toc28277971"/>
      <w:bookmarkStart w:id="235" w:name="_Toc36134229"/>
      <w:bookmarkStart w:id="236" w:name="_Toc44686714"/>
      <w:bookmarkStart w:id="237" w:name="_Toc51928480"/>
      <w:bookmarkStart w:id="238" w:name="_Toc51929049"/>
      <w:bookmarkStart w:id="239" w:name="_Toc155283060"/>
      <w:r>
        <w:t>4.1.2.5</w:t>
      </w:r>
      <w:r>
        <w:tab/>
        <w:t>PS Domain activation mechanisms</w:t>
      </w:r>
      <w:bookmarkEnd w:id="233"/>
      <w:bookmarkEnd w:id="234"/>
      <w:bookmarkEnd w:id="235"/>
      <w:bookmarkEnd w:id="236"/>
      <w:bookmarkEnd w:id="237"/>
      <w:bookmarkEnd w:id="238"/>
      <w:bookmarkEnd w:id="239"/>
    </w:p>
    <w:p w:rsidR="00292C5A" w:rsidRDefault="00292C5A">
      <w:r>
        <w:t>The following figure shows the Trace Session activation in the PS domain. The figure is an example of tracing PDP context.</w:t>
      </w:r>
    </w:p>
    <w:p w:rsidR="00292C5A" w:rsidRDefault="00292C5A">
      <w:pPr>
        <w:pStyle w:val="TH"/>
      </w:pPr>
      <w:r>
        <w:object w:dxaOrig="10752" w:dyaOrig="8842">
          <v:shape id="_x0000_i1038" type="#_x0000_t75" style="width:467.7pt;height:386.3pt" o:ole="">
            <v:imagedata r:id="rId33" o:title=""/>
          </v:shape>
          <o:OLEObject Type="Embed" ProgID="Visio.Drawing.6" ShapeID="_x0000_i1038" DrawAspect="Content" ObjectID="_1771925600" r:id="rId34"/>
        </w:object>
      </w:r>
    </w:p>
    <w:p w:rsidR="00292C5A" w:rsidRDefault="00292C5A">
      <w:pPr>
        <w:pStyle w:val="TF"/>
      </w:pPr>
      <w:r>
        <w:t>Figure 4.1.2.5.1: Trace session activation in PS domain for PDP Context</w:t>
      </w:r>
    </w:p>
    <w:p w:rsidR="00292C5A" w:rsidRDefault="00292C5A">
      <w:r>
        <w:t>When a UE registers with the network by sending an ATTACH_REQUEST message to the SGSN, it updates the location information in the HSS by sending the UPDATE_GPRS_LOCATION message to the HSS. The HSS checks if the UE is being traced. If it is being traced, the HSS shall propagate the trace control and configuration parameters to the SGSN by sending a MAP-ACTIVATE_TRACE_MODE - see 3GPP TS 29.002 [11] message to the SGSN. When an inter-SGSN routing area update occurs, HSS shall send the MAP-ACTIVATE_TRACE_MODE message to the new SGSN.</w:t>
      </w:r>
    </w:p>
    <w:p w:rsidR="00292C5A" w:rsidRDefault="00292C5A">
      <w:r>
        <w:t>When SGSN receives the MAP-ACTIVATE_TRACE_MODE message it shall store the trace control and configuration parameters and shall start a Trace Session.</w:t>
      </w:r>
    </w:p>
    <w:p w:rsidR="00292C5A" w:rsidRDefault="00292C5A">
      <w:pPr>
        <w:keepNext/>
        <w:keepLines/>
      </w:pPr>
      <w:r>
        <w:t>When any of the triggering events defined in the trace control and configuration parameters occur, (e.g. PS session is started (i.e. a ACTIVATE PDP CONTEXT REQUEST message is received from the UE)) the SGSN shall propagate the trace control and configuration parameters to the GGSN (by sending a GTP-CREATE_PDP_CONTEXT_REQUEST message) and to the radio network (by sending a RANAP-CN_INVOKE_TRACE message), if it is defined in the trace control and configuration parameters (NE types to trace). The Trace Session activation to UTRAN is described in clauses 4.1.2.4.</w:t>
      </w:r>
    </w:p>
    <w:p w:rsidR="00292C5A" w:rsidRDefault="00292C5A">
      <w:pPr>
        <w:keepNext/>
        <w:keepLines/>
      </w:pPr>
      <w:r>
        <w:t>When HSS sends the MAP-ACTIVATE_TRACE_MODE message to SGSN it shall include the following parameters to the message (The values related to the EPS domain shall be used for the Trace Session activation through the S3 interface in case of an Inter-RAT handover event.):</w:t>
      </w:r>
    </w:p>
    <w:p w:rsidR="00292C5A" w:rsidRDefault="00AC78E4" w:rsidP="009139C9">
      <w:pPr>
        <w:pStyle w:val="B10"/>
      </w:pPr>
      <w:r>
        <w:t>-</w:t>
      </w:r>
      <w:r>
        <w:tab/>
      </w:r>
      <w:r w:rsidR="008D6F02" w:rsidRPr="008D6F02">
        <w:t xml:space="preserve">Trace Target: </w:t>
      </w:r>
      <w:r w:rsidR="00292C5A">
        <w:t>IMSI (M).</w:t>
      </w:r>
    </w:p>
    <w:p w:rsidR="00292C5A" w:rsidRDefault="00AC78E4" w:rsidP="009139C9">
      <w:pPr>
        <w:pStyle w:val="B10"/>
      </w:pPr>
      <w:r>
        <w:t>-</w:t>
      </w:r>
      <w:r>
        <w:tab/>
      </w:r>
      <w:r w:rsidR="00292C5A">
        <w:t xml:space="preserve">Trace </w:t>
      </w:r>
      <w:r w:rsidR="008D6F02" w:rsidRPr="008D6F02">
        <w:t>R</w:t>
      </w:r>
      <w:r w:rsidR="00292C5A">
        <w:t>eference (M).</w:t>
      </w:r>
    </w:p>
    <w:p w:rsidR="00292C5A" w:rsidRDefault="00AC78E4" w:rsidP="009139C9">
      <w:pPr>
        <w:pStyle w:val="B10"/>
      </w:pPr>
      <w:r>
        <w:t>-</w:t>
      </w:r>
      <w:r>
        <w:tab/>
      </w:r>
      <w:r w:rsidR="00292C5A">
        <w:t xml:space="preserve">Triggering </w:t>
      </w:r>
      <w:r w:rsidR="008D6F02" w:rsidRPr="008D6F02">
        <w:t>E</w:t>
      </w:r>
      <w:r w:rsidR="00292C5A">
        <w:t>vents for SGSN (M) , GGSN (M) , MME (M), Serving GW(M) and PDN GW(M).</w:t>
      </w:r>
    </w:p>
    <w:p w:rsidR="00292C5A" w:rsidRDefault="00AC78E4" w:rsidP="009139C9">
      <w:pPr>
        <w:pStyle w:val="B10"/>
      </w:pPr>
      <w:r>
        <w:t>-</w:t>
      </w:r>
      <w:r>
        <w:tab/>
      </w:r>
      <w:r w:rsidR="00292C5A">
        <w:t>Trace Depth (M).</w:t>
      </w:r>
    </w:p>
    <w:p w:rsidR="00292C5A" w:rsidRDefault="00AC78E4" w:rsidP="009139C9">
      <w:pPr>
        <w:pStyle w:val="B10"/>
      </w:pPr>
      <w:r>
        <w:t>-</w:t>
      </w:r>
      <w:r>
        <w:tab/>
      </w:r>
      <w:r w:rsidR="00292C5A">
        <w:t xml:space="preserve">List of NE </w:t>
      </w:r>
      <w:r w:rsidR="008D6F02">
        <w:t>T</w:t>
      </w:r>
      <w:r w:rsidR="00292C5A">
        <w:t>ypes to trace (M).</w:t>
      </w:r>
    </w:p>
    <w:p w:rsidR="00292C5A" w:rsidRDefault="00AC78E4" w:rsidP="009139C9">
      <w:pPr>
        <w:pStyle w:val="B10"/>
      </w:pPr>
      <w:r>
        <w:t>-</w:t>
      </w:r>
      <w:r>
        <w:tab/>
      </w:r>
      <w:r w:rsidR="00292C5A">
        <w:t xml:space="preserve">List of </w:t>
      </w:r>
      <w:r w:rsidR="008D6F02">
        <w:t xml:space="preserve">Interfaces </w:t>
      </w:r>
      <w:r w:rsidR="00292C5A">
        <w:t>for SGSN (O), GGSN (O) and/or RNC (O) , MME (O), Serving GW (O), PDN GW(O), eNB(O).</w:t>
      </w:r>
    </w:p>
    <w:p w:rsidR="00292C5A" w:rsidRDefault="00AC78E4" w:rsidP="009139C9">
      <w:pPr>
        <w:pStyle w:val="B10"/>
      </w:pPr>
      <w:r>
        <w:t>-</w:t>
      </w:r>
      <w:r>
        <w:tab/>
      </w:r>
      <w:r w:rsidR="00292C5A">
        <w:t>Trace Collection Entity</w:t>
      </w:r>
      <w:r w:rsidR="00292C5A">
        <w:rPr>
          <w:rFonts w:hint="eastAsia"/>
          <w:lang w:eastAsia="zh-CN"/>
        </w:rPr>
        <w:t xml:space="preserve"> </w:t>
      </w:r>
      <w:r w:rsidR="008D6F02" w:rsidRPr="008D6F02">
        <w:rPr>
          <w:lang w:eastAsia="zh-CN"/>
        </w:rPr>
        <w:t xml:space="preserve">IP Address </w:t>
      </w:r>
      <w:r w:rsidR="00292C5A">
        <w:rPr>
          <w:rFonts w:hint="eastAsia"/>
          <w:lang w:eastAsia="zh-CN"/>
        </w:rPr>
        <w:t>(O).</w:t>
      </w:r>
    </w:p>
    <w:p w:rsidR="00292C5A" w:rsidRDefault="00292C5A">
      <w:r>
        <w:t>When the SGSN sends the GTP-CREATE_PDP_CONTEXT_REQUEST message to GGSN it shall include the following parameters to the message:</w:t>
      </w:r>
    </w:p>
    <w:p w:rsidR="00292C5A" w:rsidRDefault="00AC78E4" w:rsidP="009139C9">
      <w:pPr>
        <w:pStyle w:val="B10"/>
        <w:rPr>
          <w:lang w:val="pt-BR"/>
        </w:rPr>
      </w:pPr>
      <w:r>
        <w:rPr>
          <w:lang w:val="pt-BR"/>
        </w:rPr>
        <w:t>-</w:t>
      </w:r>
      <w:r>
        <w:rPr>
          <w:lang w:val="pt-BR"/>
        </w:rPr>
        <w:tab/>
      </w:r>
      <w:r w:rsidR="008D6F02" w:rsidRPr="008D6F02">
        <w:rPr>
          <w:lang w:val="pt-BR"/>
        </w:rPr>
        <w:t xml:space="preserve">Trace Target: </w:t>
      </w:r>
      <w:r w:rsidR="00292C5A">
        <w:rPr>
          <w:lang w:val="pt-BR"/>
        </w:rPr>
        <w:t>IMSI or IMEI(SV) (M).</w:t>
      </w:r>
    </w:p>
    <w:p w:rsidR="00292C5A" w:rsidRDefault="00AC78E4" w:rsidP="009139C9">
      <w:pPr>
        <w:pStyle w:val="B10"/>
      </w:pPr>
      <w:r>
        <w:t>-</w:t>
      </w:r>
      <w:r>
        <w:tab/>
      </w:r>
      <w:r w:rsidR="00292C5A">
        <w:t xml:space="preserve">Trace </w:t>
      </w:r>
      <w:r w:rsidR="008D6F02" w:rsidRPr="008D6F02">
        <w:t>R</w:t>
      </w:r>
      <w:r w:rsidR="00292C5A">
        <w:t>eference (M).</w:t>
      </w:r>
    </w:p>
    <w:p w:rsidR="00292C5A" w:rsidRDefault="00AC78E4" w:rsidP="009139C9">
      <w:pPr>
        <w:pStyle w:val="B10"/>
      </w:pPr>
      <w:r>
        <w:t>-</w:t>
      </w:r>
      <w:r>
        <w:tab/>
      </w:r>
      <w:r w:rsidR="00292C5A">
        <w:t>Trace Recording Session Reference (M).</w:t>
      </w:r>
    </w:p>
    <w:p w:rsidR="00292C5A" w:rsidRDefault="00AC78E4" w:rsidP="009139C9">
      <w:pPr>
        <w:pStyle w:val="B10"/>
      </w:pPr>
      <w:r>
        <w:t>-</w:t>
      </w:r>
      <w:r>
        <w:tab/>
      </w:r>
      <w:r w:rsidR="00292C5A">
        <w:t xml:space="preserve">Triggering </w:t>
      </w:r>
      <w:r w:rsidR="008D6F02" w:rsidRPr="008D6F02">
        <w:t>E</w:t>
      </w:r>
      <w:r w:rsidR="00292C5A">
        <w:t>vents for GGSN (M).</w:t>
      </w:r>
    </w:p>
    <w:p w:rsidR="00292C5A" w:rsidRDefault="00AC78E4" w:rsidP="009139C9">
      <w:pPr>
        <w:pStyle w:val="B10"/>
      </w:pPr>
      <w:r>
        <w:t>-</w:t>
      </w:r>
      <w:r>
        <w:tab/>
      </w:r>
      <w:r w:rsidR="00292C5A">
        <w:t>Trace Depth (M).</w:t>
      </w:r>
    </w:p>
    <w:p w:rsidR="00292C5A" w:rsidRDefault="00AC78E4" w:rsidP="009139C9">
      <w:pPr>
        <w:pStyle w:val="B10"/>
      </w:pPr>
      <w:r>
        <w:t>-</w:t>
      </w:r>
      <w:r>
        <w:tab/>
      </w:r>
      <w:r w:rsidR="00292C5A">
        <w:t xml:space="preserve">List of </w:t>
      </w:r>
      <w:r w:rsidR="008D6F02" w:rsidRPr="008D6F02">
        <w:t>I</w:t>
      </w:r>
      <w:r w:rsidR="00292C5A">
        <w:t>nterfaces for GGSN (O).</w:t>
      </w:r>
    </w:p>
    <w:p w:rsidR="00292C5A" w:rsidRDefault="00AC78E4" w:rsidP="009139C9">
      <w:pPr>
        <w:pStyle w:val="B10"/>
      </w:pPr>
      <w:r>
        <w:t>-</w:t>
      </w:r>
      <w:r>
        <w:tab/>
      </w:r>
      <w:r w:rsidR="00292C5A">
        <w:t>Trace Collection Entity</w:t>
      </w:r>
      <w:r w:rsidR="00292C5A">
        <w:rPr>
          <w:rFonts w:hint="eastAsia"/>
          <w:lang w:eastAsia="zh-CN"/>
        </w:rPr>
        <w:t xml:space="preserve"> </w:t>
      </w:r>
      <w:r w:rsidR="008D6F02" w:rsidRPr="008D6F02">
        <w:rPr>
          <w:lang w:eastAsia="zh-CN"/>
        </w:rPr>
        <w:t xml:space="preserve">IP Address </w:t>
      </w:r>
      <w:r w:rsidR="00292C5A">
        <w:rPr>
          <w:rFonts w:hint="eastAsia"/>
          <w:lang w:eastAsia="zh-CN"/>
        </w:rPr>
        <w:t>(O).</w:t>
      </w:r>
    </w:p>
    <w:p w:rsidR="00292C5A" w:rsidRDefault="00292C5A">
      <w:r>
        <w:t>Figure 4.1.2.5.2 is an example of tracing for MBMS Context.</w:t>
      </w:r>
    </w:p>
    <w:p w:rsidR="00292C5A" w:rsidRDefault="00292C5A">
      <w:pPr>
        <w:pStyle w:val="TH"/>
      </w:pPr>
      <w:r>
        <w:object w:dxaOrig="8025" w:dyaOrig="5760">
          <v:shape id="_x0000_i1039" type="#_x0000_t75" style="width:478.35pt;height:343.7pt" o:ole="" fillcolor="window">
            <v:imagedata r:id="rId35" o:title=""/>
          </v:shape>
          <o:OLEObject Type="Embed" ProgID="Word.Picture.8" ShapeID="_x0000_i1039" DrawAspect="Content" ObjectID="_1771925601" r:id="rId36"/>
        </w:object>
      </w:r>
    </w:p>
    <w:p w:rsidR="00292C5A" w:rsidRDefault="00292C5A">
      <w:pPr>
        <w:pStyle w:val="TF"/>
      </w:pPr>
      <w:r>
        <w:t>Figure 4.1.2.5.2: Trace session activation in PS domain for MBMSContext</w:t>
      </w:r>
    </w:p>
    <w:p w:rsidR="00292C5A" w:rsidRDefault="00292C5A">
      <w:r>
        <w:t xml:space="preserve">When HSS receives a Trace Session activation from its </w:t>
      </w:r>
      <w:smartTag w:uri="urn:schemas-microsoft-com:office:smarttags" w:element="place">
        <w:r>
          <w:t>EMS</w:t>
        </w:r>
      </w:smartTag>
      <w:r>
        <w:t>, it shall store the received trace control and configuration parameters. At this point a Trace Session shall be started in the HSS.</w:t>
      </w:r>
    </w:p>
    <w:p w:rsidR="00292C5A" w:rsidRDefault="00292C5A">
      <w:r>
        <w:t>When a UE registers with the network by sending an ATTACH_REQUEST message to the SGSN, it updates the location information in the HSS by sending the UPDATE_GPRS_LOCATION message to the HSS. The HSS checks if the UE is being traced. If it is being traced, the HSS shall propagate the trace control and configuration parameters to the SGSN by sending a MAP-ACTIVATE_TRACE_MODE message to the SGSN. When an inter-SGSN routing area update occurs, HSS shall send the MAP-ACTIVATE_TRACE_MODE message to the new SGSN.</w:t>
      </w:r>
    </w:p>
    <w:p w:rsidR="00292C5A" w:rsidRDefault="00292C5A">
      <w:r>
        <w:t xml:space="preserve">When SGSN receives the MAP-ACTIVATE_TRACE_MODE message it shall store the trace control and configuration parameters and shall start a Trace Session. </w:t>
      </w:r>
    </w:p>
    <w:p w:rsidR="00292C5A" w:rsidRDefault="00292C5A">
      <w:r>
        <w:t xml:space="preserve">In case of an inter-SGSN handover the trace control and configuration parameters (both PS domain specific and EPS domain specific parameters) shall be propagated to the target SGSN. </w:t>
      </w:r>
    </w:p>
    <w:p w:rsidR="00292C5A" w:rsidRDefault="00292C5A">
      <w:r>
        <w:t>In case of an inter-RAT handover the SGSN shall send the PS and EPS specific Trace control and configuration parameters to the target MME via the S3 interface.</w:t>
      </w:r>
    </w:p>
    <w:p w:rsidR="00292C5A" w:rsidRDefault="00292C5A">
      <w:r>
        <w:t>When any of the triggering events defined in the trace control and configuration parameters occur, (i.e. an ACTIVATE MBMS CONTEXT REQUEST message is sent to the UE)) the SGSN shall propagate the trace control and configuration parameters to the GGSN (by sending a GTP-CREATE_MBMS_CONTEXT_REQUEST message) and to the radio network (by sending a RANAP-CN_INVOKE_TRACE message), if it is defined in the trace control and configuration parameters (NE types to trace). The Trace Session activation to UTRAN is described in clauses 4.1.2.4.</w:t>
      </w:r>
    </w:p>
    <w:p w:rsidR="00292C5A" w:rsidRDefault="00292C5A">
      <w:r>
        <w:t>The GGSN shall propagate the trace control and configuration parameters to the BM-SC (by sending a Diameter Gmb AAR message) if the BM-SC is defined in the trace control and configuration parameters (NE types to trace).</w:t>
      </w:r>
    </w:p>
    <w:p w:rsidR="00292C5A" w:rsidRDefault="00292C5A">
      <w:pPr>
        <w:keepNext/>
        <w:keepLines/>
      </w:pPr>
      <w:r>
        <w:t>When HSS sends the MAP-ACTIVATE_TRACE_MODE message to SGSN it shall include the following parameters in the message:</w:t>
      </w:r>
    </w:p>
    <w:p w:rsidR="00292C5A" w:rsidRDefault="00963124" w:rsidP="009139C9">
      <w:pPr>
        <w:pStyle w:val="B10"/>
      </w:pPr>
      <w:r>
        <w:t>-</w:t>
      </w:r>
      <w:r>
        <w:tab/>
      </w:r>
      <w:r w:rsidR="008D6F02" w:rsidRPr="008D6F02">
        <w:t xml:space="preserve">Trace Target: </w:t>
      </w:r>
      <w:r w:rsidR="00292C5A">
        <w:t>IMSI (M).</w:t>
      </w:r>
    </w:p>
    <w:p w:rsidR="00292C5A" w:rsidRDefault="00963124" w:rsidP="009139C9">
      <w:pPr>
        <w:pStyle w:val="B10"/>
      </w:pPr>
      <w:r>
        <w:t>-</w:t>
      </w:r>
      <w:r>
        <w:tab/>
      </w:r>
      <w:r w:rsidR="00292C5A">
        <w:t xml:space="preserve">Trace </w:t>
      </w:r>
      <w:r w:rsidR="008D6F02" w:rsidRPr="008D6F02">
        <w:t>R</w:t>
      </w:r>
      <w:r w:rsidR="00292C5A">
        <w:t>eference (M).</w:t>
      </w:r>
    </w:p>
    <w:p w:rsidR="00292C5A" w:rsidRDefault="00963124" w:rsidP="009139C9">
      <w:pPr>
        <w:pStyle w:val="B10"/>
      </w:pPr>
      <w:r>
        <w:t>-</w:t>
      </w:r>
      <w:r>
        <w:tab/>
      </w:r>
      <w:r w:rsidR="00292C5A">
        <w:t xml:space="preserve">Triggering </w:t>
      </w:r>
      <w:r w:rsidR="008D6F02" w:rsidRPr="008D6F02">
        <w:t>E</w:t>
      </w:r>
      <w:r w:rsidR="00292C5A">
        <w:t>vents for SGSN (M), GGSN (M) and BM-SC (M).</w:t>
      </w:r>
    </w:p>
    <w:p w:rsidR="00292C5A" w:rsidRDefault="00963124" w:rsidP="009139C9">
      <w:pPr>
        <w:pStyle w:val="B10"/>
      </w:pPr>
      <w:r>
        <w:t>-</w:t>
      </w:r>
      <w:r>
        <w:tab/>
      </w:r>
      <w:r w:rsidR="00292C5A">
        <w:t>Trace Depth (M).</w:t>
      </w:r>
    </w:p>
    <w:p w:rsidR="00292C5A" w:rsidRDefault="00963124" w:rsidP="009139C9">
      <w:pPr>
        <w:pStyle w:val="B10"/>
      </w:pPr>
      <w:r>
        <w:t>-</w:t>
      </w:r>
      <w:r>
        <w:tab/>
      </w:r>
      <w:r w:rsidR="00292C5A">
        <w:t xml:space="preserve">List of NE </w:t>
      </w:r>
      <w:r w:rsidR="008D6F02" w:rsidRPr="008D6F02">
        <w:t>T</w:t>
      </w:r>
      <w:r w:rsidR="00292C5A">
        <w:t>ypes to trace (M).</w:t>
      </w:r>
    </w:p>
    <w:p w:rsidR="00292C5A" w:rsidRDefault="00963124" w:rsidP="009139C9">
      <w:pPr>
        <w:pStyle w:val="B10"/>
      </w:pPr>
      <w:r>
        <w:t>-</w:t>
      </w:r>
      <w:r>
        <w:tab/>
      </w:r>
      <w:r w:rsidR="00292C5A">
        <w:t xml:space="preserve">List of </w:t>
      </w:r>
      <w:r w:rsidR="008D6F02">
        <w:t>I</w:t>
      </w:r>
      <w:r w:rsidR="00292C5A">
        <w:t>nterfaces for SGSN (O), GGSN (O), BM-SC (O) and/or RNC (O).</w:t>
      </w:r>
    </w:p>
    <w:p w:rsidR="00292C5A" w:rsidRDefault="00963124" w:rsidP="009139C9">
      <w:pPr>
        <w:pStyle w:val="B10"/>
      </w:pPr>
      <w:r>
        <w:t>-</w:t>
      </w:r>
      <w:r>
        <w:tab/>
      </w:r>
      <w:r w:rsidR="00292C5A">
        <w:t>Trace Collection Entity</w:t>
      </w:r>
      <w:r w:rsidR="00292C5A">
        <w:rPr>
          <w:rFonts w:hint="eastAsia"/>
          <w:lang w:eastAsia="zh-CN"/>
        </w:rPr>
        <w:t xml:space="preserve"> </w:t>
      </w:r>
      <w:r w:rsidR="008D6F02" w:rsidRPr="008D6F02">
        <w:rPr>
          <w:lang w:eastAsia="zh-CN"/>
        </w:rPr>
        <w:t xml:space="preserve">IP Address </w:t>
      </w:r>
      <w:r w:rsidR="00292C5A">
        <w:rPr>
          <w:rFonts w:hint="eastAsia"/>
          <w:lang w:eastAsia="zh-CN"/>
        </w:rPr>
        <w:t>(O).</w:t>
      </w:r>
    </w:p>
    <w:p w:rsidR="00292C5A" w:rsidRDefault="00292C5A">
      <w:r>
        <w:t>When the SGSN sends the GTP-CREATE_MBMS_CONTEXT_REQUEST message to GGSN it shall include the following parameters in the message:</w:t>
      </w:r>
    </w:p>
    <w:p w:rsidR="00292C5A" w:rsidRDefault="00963124" w:rsidP="009139C9">
      <w:pPr>
        <w:pStyle w:val="B10"/>
        <w:rPr>
          <w:lang w:val="pt-BR"/>
        </w:rPr>
      </w:pPr>
      <w:r>
        <w:rPr>
          <w:lang w:val="pt-BR"/>
        </w:rPr>
        <w:t>-</w:t>
      </w:r>
      <w:r>
        <w:rPr>
          <w:lang w:val="pt-BR"/>
        </w:rPr>
        <w:tab/>
      </w:r>
      <w:r w:rsidR="008D6F02" w:rsidRPr="008D6F02">
        <w:rPr>
          <w:lang w:val="pt-BR"/>
        </w:rPr>
        <w:t xml:space="preserve">Trace Target: </w:t>
      </w:r>
      <w:r w:rsidR="00292C5A">
        <w:rPr>
          <w:lang w:val="pt-BR"/>
        </w:rPr>
        <w:t>IMSI or IMEI(SV) (M).</w:t>
      </w:r>
    </w:p>
    <w:p w:rsidR="00292C5A" w:rsidRDefault="00963124" w:rsidP="009139C9">
      <w:pPr>
        <w:pStyle w:val="B10"/>
      </w:pPr>
      <w:r>
        <w:t>-</w:t>
      </w:r>
      <w:r>
        <w:tab/>
      </w:r>
      <w:r w:rsidR="00292C5A">
        <w:t xml:space="preserve">Trace </w:t>
      </w:r>
      <w:r w:rsidR="008D6F02" w:rsidRPr="008D6F02">
        <w:t>R</w:t>
      </w:r>
      <w:r w:rsidR="00292C5A">
        <w:t>eference (M).</w:t>
      </w:r>
    </w:p>
    <w:p w:rsidR="00292C5A" w:rsidRDefault="00963124" w:rsidP="009139C9">
      <w:pPr>
        <w:pStyle w:val="B10"/>
      </w:pPr>
      <w:r>
        <w:t>-</w:t>
      </w:r>
      <w:r>
        <w:tab/>
      </w:r>
      <w:r w:rsidR="00292C5A">
        <w:t>Trace Recording Session Reference (M).</w:t>
      </w:r>
    </w:p>
    <w:p w:rsidR="00292C5A" w:rsidRDefault="00963124" w:rsidP="009139C9">
      <w:pPr>
        <w:pStyle w:val="B10"/>
      </w:pPr>
      <w:r>
        <w:t>-</w:t>
      </w:r>
      <w:r>
        <w:tab/>
      </w:r>
      <w:r w:rsidR="00292C5A">
        <w:t xml:space="preserve">Triggering </w:t>
      </w:r>
      <w:r w:rsidR="008D6F02" w:rsidRPr="008D6F02">
        <w:t>E</w:t>
      </w:r>
      <w:r w:rsidR="00292C5A">
        <w:t>vents for GGSN (M) and BM-SC (M).</w:t>
      </w:r>
    </w:p>
    <w:p w:rsidR="00292C5A" w:rsidRDefault="00963124" w:rsidP="009139C9">
      <w:pPr>
        <w:pStyle w:val="B10"/>
      </w:pPr>
      <w:r>
        <w:t>-</w:t>
      </w:r>
      <w:r>
        <w:tab/>
      </w:r>
      <w:r w:rsidR="00292C5A">
        <w:t>Trace Depth (M).</w:t>
      </w:r>
    </w:p>
    <w:p w:rsidR="00292C5A" w:rsidRDefault="00963124" w:rsidP="009139C9">
      <w:pPr>
        <w:pStyle w:val="B10"/>
      </w:pPr>
      <w:r>
        <w:t>-</w:t>
      </w:r>
      <w:r>
        <w:tab/>
      </w:r>
      <w:r w:rsidR="00292C5A">
        <w:t xml:space="preserve">List of </w:t>
      </w:r>
      <w:r w:rsidR="008D6F02" w:rsidRPr="008D6F02">
        <w:t>I</w:t>
      </w:r>
      <w:r w:rsidR="00292C5A">
        <w:t>nterfaces for GGSN (O) and BM-SC (O).</w:t>
      </w:r>
    </w:p>
    <w:p w:rsidR="00292C5A" w:rsidRDefault="00963124" w:rsidP="009139C9">
      <w:pPr>
        <w:pStyle w:val="B10"/>
      </w:pPr>
      <w:r>
        <w:t>-</w:t>
      </w:r>
      <w:r>
        <w:tab/>
      </w:r>
      <w:r w:rsidR="00292C5A">
        <w:t>Trace Collection Entity</w:t>
      </w:r>
      <w:r w:rsidR="00292C5A">
        <w:rPr>
          <w:rFonts w:hint="eastAsia"/>
          <w:lang w:eastAsia="zh-CN"/>
        </w:rPr>
        <w:t xml:space="preserve"> </w:t>
      </w:r>
      <w:r w:rsidR="008D6F02" w:rsidRPr="008D6F02">
        <w:rPr>
          <w:lang w:eastAsia="zh-CN"/>
        </w:rPr>
        <w:t xml:space="preserve">IP Address </w:t>
      </w:r>
      <w:r w:rsidR="00292C5A">
        <w:rPr>
          <w:rFonts w:hint="eastAsia"/>
          <w:lang w:eastAsia="zh-CN"/>
        </w:rPr>
        <w:t>(O).</w:t>
      </w:r>
    </w:p>
    <w:p w:rsidR="00292C5A" w:rsidRDefault="00292C5A">
      <w:r>
        <w:t>When the GGSN sends the Diameter Gmb AAR message to the BM-SC it shall include the following parameters in the message:</w:t>
      </w:r>
    </w:p>
    <w:p w:rsidR="00292C5A" w:rsidRDefault="00963124" w:rsidP="009139C9">
      <w:pPr>
        <w:pStyle w:val="B10"/>
        <w:rPr>
          <w:lang w:val="pt-BR"/>
        </w:rPr>
      </w:pPr>
      <w:r>
        <w:rPr>
          <w:lang w:val="pt-BR"/>
        </w:rPr>
        <w:t>-</w:t>
      </w:r>
      <w:r>
        <w:rPr>
          <w:lang w:val="pt-BR"/>
        </w:rPr>
        <w:tab/>
      </w:r>
      <w:r w:rsidR="008D6F02" w:rsidRPr="008D6F02">
        <w:rPr>
          <w:lang w:val="pt-BR"/>
        </w:rPr>
        <w:t xml:space="preserve">Trace Target: </w:t>
      </w:r>
      <w:r w:rsidR="00292C5A">
        <w:rPr>
          <w:lang w:val="pt-BR"/>
        </w:rPr>
        <w:t>IMSI or IMEI(SV) (M).</w:t>
      </w:r>
    </w:p>
    <w:p w:rsidR="00292C5A" w:rsidRDefault="00963124" w:rsidP="009139C9">
      <w:pPr>
        <w:pStyle w:val="B10"/>
      </w:pPr>
      <w:r>
        <w:t>-</w:t>
      </w:r>
      <w:r>
        <w:tab/>
      </w:r>
      <w:r w:rsidR="00292C5A">
        <w:t xml:space="preserve">Trace </w:t>
      </w:r>
      <w:r w:rsidR="008D6F02">
        <w:t>R</w:t>
      </w:r>
      <w:r w:rsidR="00292C5A">
        <w:t>eference (M).</w:t>
      </w:r>
    </w:p>
    <w:p w:rsidR="00292C5A" w:rsidRDefault="00963124" w:rsidP="009139C9">
      <w:pPr>
        <w:pStyle w:val="B10"/>
      </w:pPr>
      <w:r>
        <w:t>-</w:t>
      </w:r>
      <w:r>
        <w:tab/>
      </w:r>
      <w:r w:rsidR="00292C5A">
        <w:t>Trace Recording Session Reference (M).</w:t>
      </w:r>
    </w:p>
    <w:p w:rsidR="00292C5A" w:rsidRDefault="00963124" w:rsidP="009139C9">
      <w:pPr>
        <w:pStyle w:val="B10"/>
      </w:pPr>
      <w:r>
        <w:t>-</w:t>
      </w:r>
      <w:r>
        <w:tab/>
      </w:r>
      <w:r w:rsidR="00292C5A">
        <w:t xml:space="preserve">Triggering </w:t>
      </w:r>
      <w:r w:rsidR="008D6F02" w:rsidRPr="008D6F02">
        <w:t>E</w:t>
      </w:r>
      <w:r w:rsidR="00292C5A">
        <w:t>vents for BM-SC (M).</w:t>
      </w:r>
    </w:p>
    <w:p w:rsidR="00292C5A" w:rsidRDefault="00963124" w:rsidP="009139C9">
      <w:pPr>
        <w:pStyle w:val="B10"/>
      </w:pPr>
      <w:r>
        <w:t>-</w:t>
      </w:r>
      <w:r>
        <w:tab/>
      </w:r>
      <w:r w:rsidR="00292C5A">
        <w:t>Trace Depth (M).</w:t>
      </w:r>
    </w:p>
    <w:p w:rsidR="00292C5A" w:rsidRDefault="00963124" w:rsidP="009139C9">
      <w:pPr>
        <w:pStyle w:val="B10"/>
      </w:pPr>
      <w:r>
        <w:t>-</w:t>
      </w:r>
      <w:r>
        <w:tab/>
      </w:r>
      <w:r w:rsidR="00292C5A">
        <w:t xml:space="preserve">List of </w:t>
      </w:r>
      <w:r w:rsidR="008D6F02" w:rsidRPr="008D6F02">
        <w:t>I</w:t>
      </w:r>
      <w:r w:rsidR="00292C5A">
        <w:t>nterfaces for BM-SC (O).</w:t>
      </w:r>
    </w:p>
    <w:p w:rsidR="00292C5A" w:rsidRDefault="00963124" w:rsidP="009139C9">
      <w:pPr>
        <w:pStyle w:val="B10"/>
        <w:rPr>
          <w:noProof/>
          <w:lang w:eastAsia="zh-CN"/>
        </w:rPr>
      </w:pPr>
      <w:r>
        <w:t>-</w:t>
      </w:r>
      <w:r>
        <w:tab/>
      </w:r>
      <w:r w:rsidR="00292C5A">
        <w:t>Trace Collection Entity</w:t>
      </w:r>
      <w:r w:rsidR="00292C5A">
        <w:rPr>
          <w:rFonts w:hint="eastAsia"/>
          <w:lang w:eastAsia="zh-CN"/>
        </w:rPr>
        <w:t xml:space="preserve"> </w:t>
      </w:r>
      <w:r w:rsidR="008D6F02" w:rsidRPr="008D6F02">
        <w:rPr>
          <w:lang w:eastAsia="zh-CN"/>
        </w:rPr>
        <w:t xml:space="preserve">IP Address </w:t>
      </w:r>
      <w:r w:rsidR="00292C5A">
        <w:rPr>
          <w:rFonts w:hint="eastAsia"/>
          <w:lang w:eastAsia="zh-CN"/>
        </w:rPr>
        <w:t>(O).</w:t>
      </w:r>
    </w:p>
    <w:p w:rsidR="00292C5A" w:rsidRDefault="00292C5A">
      <w:pPr>
        <w:pStyle w:val="Heading4"/>
      </w:pPr>
      <w:bookmarkStart w:id="240" w:name="_Toc516654783"/>
      <w:bookmarkStart w:id="241" w:name="_Toc28277972"/>
      <w:bookmarkStart w:id="242" w:name="_Toc36134230"/>
      <w:bookmarkStart w:id="243" w:name="_Toc44686715"/>
      <w:bookmarkStart w:id="244" w:name="_Toc51928481"/>
      <w:bookmarkStart w:id="245" w:name="_Toc51929050"/>
      <w:bookmarkStart w:id="246" w:name="_Toc155283061"/>
      <w:r>
        <w:t>4.1.2.6</w:t>
      </w:r>
      <w:r>
        <w:tab/>
        <w:t>CS Domain activation mechanisms</w:t>
      </w:r>
      <w:bookmarkEnd w:id="240"/>
      <w:bookmarkEnd w:id="241"/>
      <w:bookmarkEnd w:id="242"/>
      <w:bookmarkEnd w:id="243"/>
      <w:bookmarkEnd w:id="244"/>
      <w:bookmarkEnd w:id="245"/>
      <w:bookmarkEnd w:id="246"/>
    </w:p>
    <w:p w:rsidR="00292C5A" w:rsidRDefault="00292C5A">
      <w:pPr>
        <w:keepNext/>
      </w:pPr>
      <w:r>
        <w:t>Figure 4.1.2.6.1 shows the Trace Session activation in the CS domain. The figure is an example of tracing Mobile Originating Call.</w:t>
      </w:r>
    </w:p>
    <w:p w:rsidR="00292C5A" w:rsidRDefault="00292C5A">
      <w:pPr>
        <w:pStyle w:val="TH"/>
      </w:pPr>
      <w:r>
        <w:object w:dxaOrig="10826" w:dyaOrig="9976">
          <v:shape id="_x0000_i1040" type="#_x0000_t75" style="width:471.45pt;height:435.15pt" o:ole="">
            <v:imagedata r:id="rId37" o:title=""/>
          </v:shape>
          <o:OLEObject Type="Embed" ProgID="Visio.Drawing.6" ShapeID="_x0000_i1040" DrawAspect="Content" ObjectID="_1771925602" r:id="rId38"/>
        </w:object>
      </w:r>
    </w:p>
    <w:p w:rsidR="00292C5A" w:rsidRDefault="00292C5A">
      <w:pPr>
        <w:pStyle w:val="TF"/>
      </w:pPr>
      <w:r>
        <w:t>Figure 4.1.2.6.1: Trace Session Activation in CS domain</w:t>
      </w:r>
    </w:p>
    <w:p w:rsidR="00292C5A" w:rsidRDefault="00292C5A">
      <w:r>
        <w:t xml:space="preserve">When HSS receives Trace Session activation from the </w:t>
      </w:r>
      <w:smartTag w:uri="urn:schemas-microsoft-com:office:smarttags" w:element="place">
        <w:r>
          <w:t>EMS</w:t>
        </w:r>
      </w:smartTag>
      <w:r>
        <w:t xml:space="preserve"> it should store the trace control and configuration parameters associated to the Trace Session.</w:t>
      </w:r>
    </w:p>
    <w:p w:rsidR="00292C5A" w:rsidRDefault="00292C5A">
      <w:r>
        <w:t>If the UE registers to the network, by sending a LOCATION UPDATING REQUEST message to the MSC/VLR, the MSC Server/VLR updates the location information in the HSS by sending the MAP-UPDATE_LOCATION message to the HSS. After receiving the UPDATE_LOCATION message HSS shall propagate the trace control and configuration parameters by sending a MAP-ACTIVATE_TRACE_MODE message to the MSC Server/VLR.</w:t>
      </w:r>
    </w:p>
    <w:p w:rsidR="00292C5A" w:rsidRDefault="00292C5A">
      <w:r>
        <w:t>When the MSC Server/VLR receives the MAP-ACTIVATE_TRACE_MODE message from the HSS, it shall store the trace control and configuration parameters.</w:t>
      </w:r>
    </w:p>
    <w:p w:rsidR="00292C5A" w:rsidRDefault="00292C5A">
      <w:pPr>
        <w:keepNext/>
        <w:keepLines/>
      </w:pPr>
      <w:r>
        <w:t>When any of the triggering event, defined in the trace control and configuration parameters, occurs (e.g. in case of Mobile Originating Call is started (i.e. the MSC Server receives the CM_SERVICE_REQUEST message with service type set to originating call establishment)) the MSC Server should propagate the trace control and configuration parameters to the MGW (by sending an ADD command with a trace package - see 3GPP TS 29.232 [10]) and to the radio network if it is defined in the trace control and configuration parameters (NE types to trace). Trace Session activation for UTRAN is described in clauses 4.1.2.4. In case of inter-MSC Server handover the MSC Server-A should propagate the trace control and configuration parameters to the MSC Server-B.</w:t>
      </w:r>
    </w:p>
    <w:p w:rsidR="00292C5A" w:rsidRDefault="00292C5A">
      <w:r>
        <w:t>When HSS sends the MAP-ACTIVATE_TRACE_MODE message to MSC Server it shall include the following parameters to the message:</w:t>
      </w:r>
    </w:p>
    <w:p w:rsidR="00292C5A" w:rsidRDefault="00F87BBF" w:rsidP="001764C6">
      <w:pPr>
        <w:pStyle w:val="B10"/>
      </w:pPr>
      <w:r>
        <w:t>-</w:t>
      </w:r>
      <w:r>
        <w:tab/>
      </w:r>
      <w:r w:rsidR="008D6F02" w:rsidRPr="008D6F02">
        <w:t xml:space="preserve">Trace Target: </w:t>
      </w:r>
      <w:r w:rsidR="00292C5A">
        <w:t>IMSI (M).</w:t>
      </w:r>
    </w:p>
    <w:p w:rsidR="00292C5A" w:rsidRDefault="00F87BBF" w:rsidP="001764C6">
      <w:pPr>
        <w:pStyle w:val="B10"/>
      </w:pPr>
      <w:r>
        <w:t>-</w:t>
      </w:r>
      <w:r>
        <w:tab/>
      </w:r>
      <w:r w:rsidR="00292C5A">
        <w:t xml:space="preserve">Trace </w:t>
      </w:r>
      <w:r w:rsidR="008D6F02" w:rsidRPr="008D6F02">
        <w:t>R</w:t>
      </w:r>
      <w:r w:rsidR="00292C5A">
        <w:t>eference (M).</w:t>
      </w:r>
    </w:p>
    <w:p w:rsidR="00292C5A" w:rsidRDefault="00F87BBF" w:rsidP="001764C6">
      <w:pPr>
        <w:pStyle w:val="B10"/>
      </w:pPr>
      <w:r>
        <w:t>-</w:t>
      </w:r>
      <w:r>
        <w:tab/>
      </w:r>
      <w:r w:rsidR="00292C5A">
        <w:t xml:space="preserve">Triggering </w:t>
      </w:r>
      <w:r w:rsidR="008D6F02" w:rsidRPr="008D6F02">
        <w:t>E</w:t>
      </w:r>
      <w:r w:rsidR="00292C5A">
        <w:t>vents for MSC Server (M) and MGW (M).</w:t>
      </w:r>
    </w:p>
    <w:p w:rsidR="00292C5A" w:rsidRDefault="00F87BBF" w:rsidP="001764C6">
      <w:pPr>
        <w:pStyle w:val="B10"/>
      </w:pPr>
      <w:r>
        <w:t>-</w:t>
      </w:r>
      <w:r>
        <w:tab/>
      </w:r>
      <w:r w:rsidR="00292C5A">
        <w:t>Trace Depth (M).</w:t>
      </w:r>
    </w:p>
    <w:p w:rsidR="00292C5A" w:rsidRDefault="00F87BBF" w:rsidP="001764C6">
      <w:pPr>
        <w:pStyle w:val="B10"/>
      </w:pPr>
      <w:r>
        <w:t>-</w:t>
      </w:r>
      <w:r>
        <w:tab/>
      </w:r>
      <w:r w:rsidR="00292C5A">
        <w:t xml:space="preserve">List of NE </w:t>
      </w:r>
      <w:r w:rsidR="008D6F02" w:rsidRPr="008D6F02">
        <w:t>T</w:t>
      </w:r>
      <w:r w:rsidR="00292C5A">
        <w:t>ypes to trace (M).</w:t>
      </w:r>
    </w:p>
    <w:p w:rsidR="00292C5A" w:rsidRDefault="00F87BBF" w:rsidP="001764C6">
      <w:pPr>
        <w:pStyle w:val="B10"/>
      </w:pPr>
      <w:r>
        <w:t>-</w:t>
      </w:r>
      <w:r>
        <w:tab/>
      </w:r>
      <w:r w:rsidR="00292C5A">
        <w:t xml:space="preserve">List of </w:t>
      </w:r>
      <w:r w:rsidR="008D6F02" w:rsidRPr="008D6F02">
        <w:t>I</w:t>
      </w:r>
      <w:r w:rsidR="00292C5A">
        <w:t>nterfaces for MSC Server (O), MGW (O) and/or RNC (O).</w:t>
      </w:r>
    </w:p>
    <w:p w:rsidR="00292C5A" w:rsidRDefault="00F87BBF" w:rsidP="001764C6">
      <w:pPr>
        <w:pStyle w:val="B10"/>
      </w:pPr>
      <w:r>
        <w:t>-</w:t>
      </w:r>
      <w:r>
        <w:tab/>
      </w:r>
      <w:r w:rsidR="00292C5A">
        <w:t>Trace Collection Entity</w:t>
      </w:r>
      <w:r w:rsidR="00292C5A">
        <w:rPr>
          <w:rFonts w:hint="eastAsia"/>
          <w:lang w:eastAsia="zh-CN"/>
        </w:rPr>
        <w:t xml:space="preserve"> </w:t>
      </w:r>
      <w:r w:rsidR="008D6F02" w:rsidRPr="008D6F02">
        <w:rPr>
          <w:lang w:eastAsia="zh-CN"/>
        </w:rPr>
        <w:t xml:space="preserve">IP Address </w:t>
      </w:r>
      <w:r w:rsidR="00292C5A">
        <w:rPr>
          <w:rFonts w:hint="eastAsia"/>
          <w:lang w:eastAsia="zh-CN"/>
        </w:rPr>
        <w:t>(O).</w:t>
      </w:r>
    </w:p>
    <w:p w:rsidR="00292C5A" w:rsidRDefault="00292C5A">
      <w:r>
        <w:t>When the MSC Server sends the ADD command with trace package to MGW it shall include the following parameters to the message:</w:t>
      </w:r>
    </w:p>
    <w:p w:rsidR="00292C5A" w:rsidRDefault="00F87BBF" w:rsidP="001764C6">
      <w:pPr>
        <w:pStyle w:val="B10"/>
        <w:rPr>
          <w:lang w:val="pt-BR"/>
        </w:rPr>
      </w:pPr>
      <w:r>
        <w:rPr>
          <w:lang w:val="pt-BR"/>
        </w:rPr>
        <w:t>-</w:t>
      </w:r>
      <w:r>
        <w:rPr>
          <w:lang w:val="pt-BR"/>
        </w:rPr>
        <w:tab/>
      </w:r>
      <w:r w:rsidR="008D6F02" w:rsidRPr="008D6F02">
        <w:rPr>
          <w:lang w:val="pt-BR"/>
        </w:rPr>
        <w:t xml:space="preserve">Trace Target: </w:t>
      </w:r>
      <w:r w:rsidR="00292C5A">
        <w:rPr>
          <w:lang w:val="pt-BR"/>
        </w:rPr>
        <w:t>IMSI or IMEI(SV) (M).</w:t>
      </w:r>
    </w:p>
    <w:p w:rsidR="00292C5A" w:rsidRDefault="00F87BBF" w:rsidP="001764C6">
      <w:pPr>
        <w:pStyle w:val="B10"/>
      </w:pPr>
      <w:r>
        <w:t>-</w:t>
      </w:r>
      <w:r>
        <w:tab/>
      </w:r>
      <w:r w:rsidR="00292C5A">
        <w:t xml:space="preserve">Trace </w:t>
      </w:r>
      <w:r w:rsidR="008D6F02" w:rsidRPr="008D6F02">
        <w:t>R</w:t>
      </w:r>
      <w:r w:rsidR="00292C5A">
        <w:t>eference (M).</w:t>
      </w:r>
    </w:p>
    <w:p w:rsidR="00292C5A" w:rsidRDefault="00F87BBF" w:rsidP="001764C6">
      <w:pPr>
        <w:pStyle w:val="B10"/>
      </w:pPr>
      <w:r>
        <w:t>-</w:t>
      </w:r>
      <w:r>
        <w:tab/>
      </w:r>
      <w:r w:rsidR="00292C5A">
        <w:t>Trace Recording Session Reference (M).</w:t>
      </w:r>
    </w:p>
    <w:p w:rsidR="00292C5A" w:rsidRDefault="00F87BBF" w:rsidP="001764C6">
      <w:pPr>
        <w:pStyle w:val="B10"/>
      </w:pPr>
      <w:r>
        <w:t>-</w:t>
      </w:r>
      <w:r>
        <w:tab/>
      </w:r>
      <w:r w:rsidR="00292C5A">
        <w:t xml:space="preserve">Triggering </w:t>
      </w:r>
      <w:r w:rsidR="008D6F02" w:rsidRPr="008D6F02">
        <w:t>E</w:t>
      </w:r>
      <w:r w:rsidR="00292C5A">
        <w:t>vents for MGW (M).</w:t>
      </w:r>
    </w:p>
    <w:p w:rsidR="00292C5A" w:rsidRDefault="00F87BBF" w:rsidP="001764C6">
      <w:pPr>
        <w:pStyle w:val="B10"/>
      </w:pPr>
      <w:r>
        <w:t>-</w:t>
      </w:r>
      <w:r>
        <w:tab/>
      </w:r>
      <w:r w:rsidR="00292C5A">
        <w:t>Trace Depth (M).</w:t>
      </w:r>
    </w:p>
    <w:p w:rsidR="00292C5A" w:rsidRDefault="00F87BBF" w:rsidP="001764C6">
      <w:pPr>
        <w:pStyle w:val="B10"/>
      </w:pPr>
      <w:r>
        <w:t>-</w:t>
      </w:r>
      <w:r>
        <w:tab/>
      </w:r>
      <w:r w:rsidR="00292C5A">
        <w:t xml:space="preserve">List of </w:t>
      </w:r>
      <w:r w:rsidR="008D6F02">
        <w:t>I</w:t>
      </w:r>
      <w:r w:rsidR="00292C5A">
        <w:t>nterfaces for MGW (O).</w:t>
      </w:r>
    </w:p>
    <w:p w:rsidR="00292C5A" w:rsidRDefault="00F87BBF" w:rsidP="001764C6">
      <w:pPr>
        <w:pStyle w:val="B10"/>
        <w:rPr>
          <w:noProof/>
          <w:lang w:eastAsia="zh-CN"/>
        </w:rPr>
      </w:pPr>
      <w:r>
        <w:t>-</w:t>
      </w:r>
      <w:r>
        <w:tab/>
      </w:r>
      <w:r w:rsidR="00292C5A">
        <w:t>Trace Collection Entity</w:t>
      </w:r>
      <w:r w:rsidR="00292C5A">
        <w:rPr>
          <w:rFonts w:hint="eastAsia"/>
          <w:lang w:eastAsia="zh-CN"/>
        </w:rPr>
        <w:t xml:space="preserve"> (O)</w:t>
      </w:r>
      <w:r w:rsidR="008D6F02" w:rsidRPr="008D6F02">
        <w:t xml:space="preserve"> </w:t>
      </w:r>
      <w:r w:rsidR="008D6F02" w:rsidRPr="008D6F02">
        <w:rPr>
          <w:lang w:eastAsia="zh-CN"/>
        </w:rPr>
        <w:t>IP Address</w:t>
      </w:r>
      <w:r w:rsidR="00292C5A">
        <w:rPr>
          <w:rFonts w:hint="eastAsia"/>
          <w:lang w:eastAsia="zh-CN"/>
        </w:rPr>
        <w:t>.</w:t>
      </w:r>
    </w:p>
    <w:p w:rsidR="00292C5A" w:rsidRDefault="00292C5A">
      <w:pPr>
        <w:pStyle w:val="Heading4"/>
      </w:pPr>
      <w:bookmarkStart w:id="247" w:name="_Toc516654784"/>
      <w:bookmarkStart w:id="248" w:name="_Toc28277973"/>
      <w:bookmarkStart w:id="249" w:name="_Toc36134231"/>
      <w:bookmarkStart w:id="250" w:name="_Toc44686716"/>
      <w:bookmarkStart w:id="251" w:name="_Toc51928482"/>
      <w:bookmarkStart w:id="252" w:name="_Toc51929051"/>
      <w:bookmarkStart w:id="253" w:name="_Toc155283062"/>
      <w:r>
        <w:t>4.1.2.7</w:t>
      </w:r>
      <w:r>
        <w:tab/>
        <w:t>Void</w:t>
      </w:r>
      <w:bookmarkEnd w:id="247"/>
      <w:bookmarkEnd w:id="248"/>
      <w:bookmarkEnd w:id="249"/>
      <w:bookmarkEnd w:id="250"/>
      <w:bookmarkEnd w:id="251"/>
      <w:bookmarkEnd w:id="252"/>
      <w:bookmarkEnd w:id="253"/>
    </w:p>
    <w:p w:rsidR="00292C5A" w:rsidRDefault="00292C5A">
      <w:pPr>
        <w:pStyle w:val="Heading4"/>
      </w:pPr>
      <w:bookmarkStart w:id="254" w:name="_Toc516654785"/>
      <w:bookmarkStart w:id="255" w:name="_Toc28277974"/>
      <w:bookmarkStart w:id="256" w:name="_Toc36134232"/>
      <w:bookmarkStart w:id="257" w:name="_Toc44686717"/>
      <w:bookmarkStart w:id="258" w:name="_Toc51928483"/>
      <w:bookmarkStart w:id="259" w:name="_Toc51929052"/>
      <w:bookmarkStart w:id="260" w:name="_Toc155283063"/>
      <w:r>
        <w:t>4.1.2.8</w:t>
      </w:r>
      <w:r>
        <w:tab/>
        <w:t>Tracing roaming subscribers</w:t>
      </w:r>
      <w:bookmarkEnd w:id="254"/>
      <w:bookmarkEnd w:id="255"/>
      <w:bookmarkEnd w:id="256"/>
      <w:bookmarkEnd w:id="257"/>
      <w:bookmarkEnd w:id="258"/>
      <w:bookmarkEnd w:id="259"/>
      <w:bookmarkEnd w:id="260"/>
    </w:p>
    <w:p w:rsidR="00292C5A" w:rsidRDefault="00292C5A">
      <w:r>
        <w:t>If a HPLMN operator activates a Trace Session for a home subscriber, while it (MS) is roaming in a VPLMN, it (HSS</w:t>
      </w:r>
      <w:r w:rsidR="00DA749A">
        <w:t xml:space="preserve"> or UDM</w:t>
      </w:r>
      <w:r>
        <w:t xml:space="preserve">) may restrict the propagation of the Trace Session activation message to a MSC Server/VLR or to a SGSN </w:t>
      </w:r>
      <w:r w:rsidR="00DA749A">
        <w:t xml:space="preserve">or to a SMF </w:t>
      </w:r>
      <w:r>
        <w:t>located in the VPLMN.</w:t>
      </w:r>
    </w:p>
    <w:p w:rsidR="00292C5A" w:rsidRDefault="00292C5A">
      <w:r>
        <w:t>Also, a MSC Server/VLR</w:t>
      </w:r>
      <w:r w:rsidR="00DA749A">
        <w:t>,</w:t>
      </w:r>
      <w:r>
        <w:t xml:space="preserve"> a SGSN </w:t>
      </w:r>
      <w:r w:rsidR="00DA749A">
        <w:t xml:space="preserve">or a SMF </w:t>
      </w:r>
      <w:r>
        <w:t xml:space="preserve">located in a VPLMN may accept any Trace Session activation message(s) coming from an HSS </w:t>
      </w:r>
      <w:r w:rsidR="00DA749A">
        <w:t xml:space="preserve">or UDM </w:t>
      </w:r>
      <w:r>
        <w:t xml:space="preserve">located in another PLMN. However, there shall be a capability to reject activations from another PLMN. </w:t>
      </w:r>
    </w:p>
    <w:p w:rsidR="00292C5A" w:rsidRDefault="00292C5A">
      <w:pPr>
        <w:pStyle w:val="Heading4"/>
      </w:pPr>
      <w:bookmarkStart w:id="261" w:name="_Toc516654786"/>
      <w:bookmarkStart w:id="262" w:name="_Toc28277975"/>
      <w:bookmarkStart w:id="263" w:name="_Toc36134233"/>
      <w:bookmarkStart w:id="264" w:name="_Toc44686718"/>
      <w:bookmarkStart w:id="265" w:name="_Toc51928484"/>
      <w:bookmarkStart w:id="266" w:name="_Toc51929053"/>
      <w:bookmarkStart w:id="267" w:name="_Toc155283064"/>
      <w:r>
        <w:t>4.1.2.9</w:t>
      </w:r>
      <w:r>
        <w:tab/>
        <w:t>Service Level Tracing for IMS activation mechanisms</w:t>
      </w:r>
      <w:bookmarkEnd w:id="261"/>
      <w:bookmarkEnd w:id="262"/>
      <w:bookmarkEnd w:id="263"/>
      <w:bookmarkEnd w:id="264"/>
      <w:bookmarkEnd w:id="265"/>
      <w:bookmarkEnd w:id="266"/>
      <w:bookmarkEnd w:id="267"/>
    </w:p>
    <w:p w:rsidR="00292C5A" w:rsidRDefault="00292C5A">
      <w:pPr>
        <w:pStyle w:val="Heading5"/>
      </w:pPr>
      <w:bookmarkStart w:id="268" w:name="_Toc516654787"/>
      <w:bookmarkStart w:id="269" w:name="_Toc28277976"/>
      <w:bookmarkStart w:id="270" w:name="_Toc36134234"/>
      <w:bookmarkStart w:id="271" w:name="_Toc44686719"/>
      <w:bookmarkStart w:id="272" w:name="_Toc51928485"/>
      <w:bookmarkStart w:id="273" w:name="_Toc51929054"/>
      <w:bookmarkStart w:id="274" w:name="_Toc155283065"/>
      <w:r>
        <w:t>4.1.2.9.1</w:t>
      </w:r>
      <w:r>
        <w:tab/>
        <w:t>General</w:t>
      </w:r>
      <w:bookmarkEnd w:id="268"/>
      <w:bookmarkEnd w:id="269"/>
      <w:bookmarkEnd w:id="270"/>
      <w:bookmarkEnd w:id="271"/>
      <w:bookmarkEnd w:id="272"/>
      <w:bookmarkEnd w:id="273"/>
      <w:bookmarkEnd w:id="274"/>
    </w:p>
    <w:p w:rsidR="00292C5A" w:rsidRDefault="00292C5A">
      <w:pPr>
        <w:keepLines/>
      </w:pPr>
      <w:r>
        <w:t xml:space="preserve">Figure 4.1.2.9.1.1 illustrates signalling based activation for service level tracing within a home IM CN SS and a visited IM CN SS. An arrow with </w:t>
      </w:r>
      <w:r w:rsidR="005D1D39">
        <w:t>"</w:t>
      </w:r>
      <w:r>
        <w:t>Trace Parameter Configuration</w:t>
      </w:r>
      <w:r w:rsidR="005D1D39">
        <w:t>"</w:t>
      </w:r>
      <w:r>
        <w:t xml:space="preserve"> represents the availability of the trace functionality at the EM for that domain. Similarly, An arrow with </w:t>
      </w:r>
      <w:r w:rsidR="005D1D39">
        <w:t>"</w:t>
      </w:r>
      <w:r>
        <w:t>Trace Parameter Propagation</w:t>
      </w:r>
      <w:r w:rsidR="005D1D39">
        <w:t>"</w:t>
      </w:r>
      <w:r>
        <w:t xml:space="preserve"> represents the ability to propagate trace parameters only for the interfaces indicated.</w:t>
      </w:r>
    </w:p>
    <w:p w:rsidR="00292C5A" w:rsidRDefault="00292C5A">
      <w:pPr>
        <w:pStyle w:val="TH"/>
      </w:pPr>
      <w:r>
        <w:object w:dxaOrig="11170" w:dyaOrig="9260">
          <v:shape id="_x0000_i1041" type="#_x0000_t75" style="width:470.2pt;height:381.9pt" o:ole="">
            <v:imagedata r:id="rId39" o:title=""/>
          </v:shape>
          <o:OLEObject Type="Embed" ProgID="Visio.Drawing.6" ShapeID="_x0000_i1041" DrawAspect="Content" ObjectID="_1771925603" r:id="rId40"/>
        </w:object>
      </w:r>
    </w:p>
    <w:p w:rsidR="00292C5A" w:rsidRDefault="00292C5A">
      <w:pPr>
        <w:pStyle w:val="TF"/>
      </w:pPr>
      <w:r>
        <w:t>Figure 4.1.2.9.1.1: Overview of Signalling Activation for service level tracing for IMS</w:t>
      </w:r>
    </w:p>
    <w:p w:rsidR="00292C5A" w:rsidRDefault="00292C5A">
      <w:r>
        <w:t>Trace Activation shall be initiated from the Core Network EM only [EM (UE), and EM (HSS)].</w:t>
      </w:r>
    </w:p>
    <w:p w:rsidR="00292C5A" w:rsidRDefault="00292C5A">
      <w:bookmarkStart w:id="275" w:name="OLE_LINK1"/>
      <w:r>
        <w:t>The EM (UE) and the interactions between the EM (UE) and the UE shall be achieved using OMA Device Management [18].</w:t>
      </w:r>
      <w:bookmarkEnd w:id="275"/>
    </w:p>
    <w:p w:rsidR="00292C5A" w:rsidRDefault="00292C5A">
      <w:r>
        <w:t xml:space="preserve">When service level tracing for IMS is required for a registered home subscriber in the home IM CN SS Trace Session activation shall go to the UE and the HSS. The HSS shall propagate the Trace Session activation to the S-CSCF, I-CSCF and the AS. </w:t>
      </w:r>
    </w:p>
    <w:p w:rsidR="00292C5A" w:rsidRDefault="00292C5A">
      <w:r>
        <w:t>The S-CSCF and I-CSCF shall propagate the Trace Session activation to the P-CSCF. The Trace Session activation shall be propagated to the MRF, MGCF and BGCF via the S-CSCF. When an IMS NE (i.e. S/I/P-CSCF, AS, HSS, MRF, MGCF, BGCF) receives Trace Session activation it shall save the received Trace control and configuration parameters and shall start a Trace Session.</w:t>
      </w:r>
    </w:p>
    <w:p w:rsidR="00292C5A" w:rsidRDefault="00292C5A">
      <w:r>
        <w:t xml:space="preserve">When service level tracing for IMS is required for a registered home subscriber in a visited IM CN SS Trace Session activation shall go to the UE and the HSS. The HSS shall propagate the Trace Session activation to the S-CSCF, I-CSCF and the AS. The I-CSCF may prohibit the propagation of the Trace Session activation from the home IM CN SS to the P-CSCF in the visited IM CN SS. </w:t>
      </w:r>
    </w:p>
    <w:p w:rsidR="00292C5A" w:rsidRDefault="00292C5A" w:rsidP="00BC4D1D"/>
    <w:p w:rsidR="00292C5A" w:rsidRDefault="00292C5A">
      <w:pPr>
        <w:pStyle w:val="Heading5"/>
      </w:pPr>
      <w:bookmarkStart w:id="276" w:name="_Toc516654788"/>
      <w:bookmarkStart w:id="277" w:name="_Toc28277977"/>
      <w:bookmarkStart w:id="278" w:name="_Toc36134235"/>
      <w:bookmarkStart w:id="279" w:name="_Toc44686720"/>
      <w:bookmarkStart w:id="280" w:name="_Toc51928486"/>
      <w:bookmarkStart w:id="281" w:name="_Toc51929055"/>
      <w:bookmarkStart w:id="282" w:name="_Toc155283066"/>
      <w:r>
        <w:t>4.1.2.9.2</w:t>
      </w:r>
      <w:r>
        <w:tab/>
        <w:t>Trace session activation for non-registered UE</w:t>
      </w:r>
      <w:bookmarkEnd w:id="276"/>
      <w:bookmarkEnd w:id="277"/>
      <w:bookmarkEnd w:id="278"/>
      <w:bookmarkEnd w:id="279"/>
      <w:bookmarkEnd w:id="280"/>
      <w:bookmarkEnd w:id="281"/>
      <w:bookmarkEnd w:id="282"/>
    </w:p>
    <w:p w:rsidR="00292C5A" w:rsidRDefault="00292C5A">
      <w:pPr>
        <w:keepNext/>
      </w:pPr>
      <w:bookmarkStart w:id="283" w:name="OLE_LINK2"/>
      <w:r>
        <w:t xml:space="preserve">Figure 4.1.2.9.2.1 illustrates the sending of Trace Session activation towards the HSS, S-CSCF, </w:t>
      </w:r>
      <w:smartTag w:uri="urn:schemas-microsoft-com:office:smarttags" w:element="place">
        <w:smartTag w:uri="urn:schemas-microsoft-com:office:smarttags" w:element="City">
          <w:r>
            <w:t>I-CSCF</w:t>
          </w:r>
        </w:smartTag>
        <w:r>
          <w:t xml:space="preserve">, </w:t>
        </w:r>
        <w:smartTag w:uri="urn:schemas-microsoft-com:office:smarttags" w:element="State">
          <w:r>
            <w:t>AS</w:t>
          </w:r>
        </w:smartTag>
      </w:smartTag>
      <w:r>
        <w:t xml:space="preserve"> and </w:t>
      </w:r>
      <w:r>
        <w:br/>
        <w:t xml:space="preserve">P-CSCF during the registration of a UE with the IM CN SS. </w:t>
      </w:r>
      <w:bookmarkEnd w:id="283"/>
    </w:p>
    <w:p w:rsidR="00292C5A" w:rsidRDefault="00292C5A">
      <w:pPr>
        <w:keepNext/>
      </w:pPr>
      <w:r>
        <w:t>As described in 3GPP TS 23.228 [15] for the purposes of signalling flows the user is considered always to be roaming. For a user roaming in their home network, the home network shall perform the role of the visited network elements and the home network elements.</w:t>
      </w:r>
    </w:p>
    <w:p w:rsidR="00292C5A" w:rsidRDefault="00292C5A">
      <w:pPr>
        <w:pStyle w:val="NO"/>
      </w:pPr>
      <w:r>
        <w:t>NOTE:</w:t>
      </w:r>
      <w:r>
        <w:tab/>
        <w:t>For detailed information of application level registration procedures for IMS see 3GPP TS 23.228 [15].</w:t>
      </w:r>
    </w:p>
    <w:bookmarkStart w:id="284" w:name="OLE_LINK3"/>
    <w:p w:rsidR="00292C5A" w:rsidRDefault="00292C5A">
      <w:pPr>
        <w:pStyle w:val="TH"/>
      </w:pPr>
      <w:r>
        <w:object w:dxaOrig="10823" w:dyaOrig="11506">
          <v:shape id="_x0000_i1042" type="#_x0000_t75" style="width:469.55pt;height:549.7pt" o:ole="">
            <v:imagedata r:id="rId41" o:title=""/>
          </v:shape>
          <o:OLEObject Type="Embed" ProgID="Visio.Drawing.6" ShapeID="_x0000_i1042" DrawAspect="Content" ObjectID="_1771925604" r:id="rId42"/>
        </w:object>
      </w:r>
      <w:bookmarkEnd w:id="284"/>
    </w:p>
    <w:p w:rsidR="00292C5A" w:rsidRDefault="00292C5A">
      <w:pPr>
        <w:pStyle w:val="TF"/>
      </w:pPr>
      <w:r>
        <w:t>Figure 4.1.2.9.2.1: Trace Session activation for non-registered user</w:t>
      </w:r>
    </w:p>
    <w:p w:rsidR="00292C5A" w:rsidRDefault="00292C5A">
      <w:r>
        <w:t>When HSS receives Trace Session activation from its EM (Step 1), it shall update the user information associated with the user for whom the trace is to be applied (Step 2). The HSS shall store the received trace control and configuration parameters (Step 3). At this point a Trace Session shall be started in the HSS.</w:t>
      </w:r>
    </w:p>
    <w:p w:rsidR="00292C5A" w:rsidRDefault="00292C5A">
      <w:pPr>
        <w:keepNext/>
        <w:keepLines/>
      </w:pPr>
      <w:r>
        <w:t>When the EM sends the Trace Session activation to the HSS it shall include the following trace and configuration parameters in the message:</w:t>
      </w:r>
    </w:p>
    <w:p w:rsidR="00292C5A" w:rsidRDefault="001C1EC8" w:rsidP="009139C9">
      <w:pPr>
        <w:pStyle w:val="B10"/>
      </w:pPr>
      <w:r>
        <w:t>-</w:t>
      </w:r>
      <w:r>
        <w:tab/>
      </w:r>
      <w:r w:rsidR="008D6F02" w:rsidRPr="008D6F02">
        <w:t xml:space="preserve">Trace Target: </w:t>
      </w:r>
      <w:r w:rsidR="00292C5A">
        <w:t>Public User Identity (i.e. Identity of user initiating/terminating the service to be traced) (M)</w:t>
      </w:r>
    </w:p>
    <w:p w:rsidR="00292C5A" w:rsidRDefault="001C1EC8" w:rsidP="009139C9">
      <w:pPr>
        <w:pStyle w:val="B10"/>
      </w:pPr>
      <w:r>
        <w:t>-</w:t>
      </w:r>
      <w:r>
        <w:tab/>
      </w:r>
      <w:r w:rsidR="00292C5A">
        <w:t>Service identification (M)</w:t>
      </w:r>
    </w:p>
    <w:p w:rsidR="00292C5A" w:rsidRDefault="001C1EC8" w:rsidP="009139C9">
      <w:pPr>
        <w:pStyle w:val="B10"/>
      </w:pPr>
      <w:r>
        <w:t>-</w:t>
      </w:r>
      <w:r>
        <w:tab/>
      </w:r>
      <w:r w:rsidR="00292C5A">
        <w:t xml:space="preserve">Trace </w:t>
      </w:r>
      <w:r w:rsidR="008D6F02" w:rsidRPr="008D6F02">
        <w:t>R</w:t>
      </w:r>
      <w:r w:rsidR="00292C5A">
        <w:t>eference (M)</w:t>
      </w:r>
    </w:p>
    <w:p w:rsidR="00292C5A" w:rsidRDefault="001C1EC8" w:rsidP="009139C9">
      <w:pPr>
        <w:pStyle w:val="B10"/>
      </w:pPr>
      <w:r>
        <w:t>-</w:t>
      </w:r>
      <w:r>
        <w:tab/>
      </w:r>
      <w:r w:rsidR="00292C5A">
        <w:t xml:space="preserve">Triggering </w:t>
      </w:r>
      <w:r w:rsidR="008D6F02" w:rsidRPr="008D6F02">
        <w:t>E</w:t>
      </w:r>
      <w:r w:rsidR="00292C5A">
        <w:t>vents for HSS (M)</w:t>
      </w:r>
    </w:p>
    <w:p w:rsidR="00292C5A" w:rsidRDefault="001C1EC8" w:rsidP="009139C9">
      <w:pPr>
        <w:pStyle w:val="B10"/>
      </w:pPr>
      <w:r>
        <w:t>-</w:t>
      </w:r>
      <w:r>
        <w:tab/>
      </w:r>
      <w:r w:rsidR="00292C5A">
        <w:t xml:space="preserve">Trace </w:t>
      </w:r>
      <w:r w:rsidR="008D6F02" w:rsidRPr="008D6F02">
        <w:t>D</w:t>
      </w:r>
      <w:r w:rsidR="00292C5A">
        <w:t>epth (M)</w:t>
      </w:r>
    </w:p>
    <w:p w:rsidR="00292C5A" w:rsidRDefault="001C1EC8" w:rsidP="009139C9">
      <w:pPr>
        <w:pStyle w:val="B10"/>
      </w:pPr>
      <w:r>
        <w:t>-</w:t>
      </w:r>
      <w:r>
        <w:tab/>
      </w:r>
      <w:r w:rsidR="00292C5A">
        <w:t xml:space="preserve">List of NE </w:t>
      </w:r>
      <w:r w:rsidR="008D6F02">
        <w:t>T</w:t>
      </w:r>
      <w:r w:rsidR="00292C5A">
        <w:t>ypes (M)</w:t>
      </w:r>
    </w:p>
    <w:p w:rsidR="00292C5A" w:rsidRDefault="001C1EC8" w:rsidP="009139C9">
      <w:pPr>
        <w:pStyle w:val="B10"/>
      </w:pPr>
      <w:r>
        <w:t>-</w:t>
      </w:r>
      <w:r>
        <w:tab/>
      </w:r>
      <w:r w:rsidR="00292C5A">
        <w:t xml:space="preserve">Triggering </w:t>
      </w:r>
      <w:r w:rsidR="008D6F02" w:rsidRPr="008D6F02">
        <w:t>E</w:t>
      </w:r>
      <w:r w:rsidR="00292C5A">
        <w:t>vents for S-CSCF (M), I-CSCF (M), P-CSCF (M), AS (M), BGCF (M), MRF (M), MGCF (M)</w:t>
      </w:r>
    </w:p>
    <w:p w:rsidR="00292C5A" w:rsidRDefault="00292C5A">
      <w:pPr>
        <w:keepNext/>
        <w:keepLines/>
      </w:pPr>
      <w:r>
        <w:t>When the EM sends the Trace Session activation to the HSS it may include the following trace and configuration parameters in the message if required:</w:t>
      </w:r>
    </w:p>
    <w:p w:rsidR="00292C5A" w:rsidRDefault="00CA788F" w:rsidP="009139C9">
      <w:pPr>
        <w:pStyle w:val="B10"/>
      </w:pPr>
      <w:r>
        <w:t>-</w:t>
      </w:r>
      <w:r>
        <w:tab/>
      </w:r>
      <w:r w:rsidR="00292C5A">
        <w:t xml:space="preserve">List of </w:t>
      </w:r>
      <w:r w:rsidR="00B01640" w:rsidRPr="00B01640">
        <w:t>I</w:t>
      </w:r>
      <w:r w:rsidR="00292C5A">
        <w:t>nterfaces for HSS (O)</w:t>
      </w:r>
    </w:p>
    <w:p w:rsidR="00292C5A" w:rsidRDefault="00CA788F" w:rsidP="009139C9">
      <w:pPr>
        <w:pStyle w:val="B10"/>
        <w:rPr>
          <w:lang w:val="pt-BR"/>
        </w:rPr>
      </w:pPr>
      <w:r>
        <w:rPr>
          <w:lang w:val="pt-BR"/>
        </w:rPr>
        <w:t>-</w:t>
      </w:r>
      <w:r>
        <w:rPr>
          <w:lang w:val="pt-BR"/>
        </w:rPr>
        <w:tab/>
      </w:r>
      <w:r w:rsidR="00292C5A">
        <w:rPr>
          <w:lang w:val="pt-BR"/>
        </w:rPr>
        <w:t xml:space="preserve">List of </w:t>
      </w:r>
      <w:r w:rsidR="00B01640" w:rsidRPr="00B01640">
        <w:rPr>
          <w:lang w:val="pt-BR"/>
        </w:rPr>
        <w:t>I</w:t>
      </w:r>
      <w:r w:rsidR="00292C5A">
        <w:rPr>
          <w:lang w:val="pt-BR"/>
        </w:rPr>
        <w:t>nterfaces for S-CSCF (O), I-CSCF (O), P-CSCF (O), AS (O), BGCF (O), MRF (O), MGCF (O).</w:t>
      </w:r>
    </w:p>
    <w:p w:rsidR="00292C5A" w:rsidRDefault="00292C5A">
      <w:r>
        <w:t>As described in 3GPP TS 23.228 [15] when a UE registers with the network by sending a REGISTER message (Steps 4 to 10), the HSS sends Service Control (user and filter information) to the S-CSCF (Steps 11). It shall also propagate trace control and configuration parameters to the S-CSCF. At this point a Trace Session shall be started in the S-CSCF (Step 12).</w:t>
      </w:r>
    </w:p>
    <w:p w:rsidR="00292C5A" w:rsidRDefault="00292C5A">
      <w:pPr>
        <w:keepNext/>
        <w:keepLines/>
      </w:pPr>
      <w:r>
        <w:t>When the HSS sends the Cx-Put-Response operation to the S-CSCF (see 3GPP TS 29.228 [16]) it shall include the following trace and configuration parameters:</w:t>
      </w:r>
    </w:p>
    <w:p w:rsidR="00292C5A" w:rsidRDefault="00CA788F" w:rsidP="009139C9">
      <w:pPr>
        <w:pStyle w:val="B10"/>
      </w:pPr>
      <w:r>
        <w:t>-</w:t>
      </w:r>
      <w:r>
        <w:tab/>
      </w:r>
      <w:r w:rsidR="00B01640">
        <w:t xml:space="preserve">Trace Target: </w:t>
      </w:r>
      <w:r w:rsidR="00292C5A">
        <w:t>Public User Identity (i.e. Identity of user initiating/terminating the service to be traced) (M)</w:t>
      </w:r>
    </w:p>
    <w:p w:rsidR="00292C5A" w:rsidRDefault="00CA788F" w:rsidP="009139C9">
      <w:pPr>
        <w:pStyle w:val="B10"/>
      </w:pPr>
      <w:r>
        <w:t>-</w:t>
      </w:r>
      <w:r>
        <w:tab/>
      </w:r>
      <w:r w:rsidR="00292C5A">
        <w:t>Service identification (M)</w:t>
      </w:r>
    </w:p>
    <w:p w:rsidR="00292C5A" w:rsidRDefault="00CA788F" w:rsidP="009139C9">
      <w:pPr>
        <w:pStyle w:val="B10"/>
      </w:pPr>
      <w:r>
        <w:t>-</w:t>
      </w:r>
      <w:r>
        <w:tab/>
      </w:r>
      <w:r w:rsidR="00292C5A">
        <w:t xml:space="preserve">Trace </w:t>
      </w:r>
      <w:r w:rsidR="00B01640">
        <w:t xml:space="preserve">Reference </w:t>
      </w:r>
      <w:r w:rsidR="00292C5A">
        <w:t>(M)</w:t>
      </w:r>
    </w:p>
    <w:p w:rsidR="00292C5A" w:rsidRDefault="00CA788F" w:rsidP="009139C9">
      <w:pPr>
        <w:pStyle w:val="B10"/>
      </w:pPr>
      <w:r>
        <w:t>-</w:t>
      </w:r>
      <w:r>
        <w:tab/>
      </w:r>
      <w:r w:rsidR="00292C5A">
        <w:t xml:space="preserve">Triggering </w:t>
      </w:r>
      <w:r w:rsidR="00B01640">
        <w:t xml:space="preserve">Events </w:t>
      </w:r>
      <w:r w:rsidR="00292C5A">
        <w:t>for S-CSCF (M)</w:t>
      </w:r>
    </w:p>
    <w:p w:rsidR="00292C5A" w:rsidRDefault="00CA788F" w:rsidP="009139C9">
      <w:pPr>
        <w:pStyle w:val="B10"/>
      </w:pPr>
      <w:r>
        <w:t>-</w:t>
      </w:r>
      <w:r>
        <w:tab/>
      </w:r>
      <w:r w:rsidR="00292C5A">
        <w:t xml:space="preserve">Trace </w:t>
      </w:r>
      <w:r w:rsidR="00B01640">
        <w:t xml:space="preserve">Depth </w:t>
      </w:r>
      <w:r w:rsidR="00292C5A">
        <w:t>(M)</w:t>
      </w:r>
    </w:p>
    <w:p w:rsidR="00292C5A" w:rsidRDefault="00CA788F" w:rsidP="009139C9">
      <w:pPr>
        <w:pStyle w:val="B10"/>
      </w:pPr>
      <w:r>
        <w:t>-</w:t>
      </w:r>
      <w:r>
        <w:tab/>
      </w:r>
      <w:r w:rsidR="00292C5A">
        <w:t xml:space="preserve">List of NE </w:t>
      </w:r>
      <w:r w:rsidR="00B01640">
        <w:t xml:space="preserve">Types </w:t>
      </w:r>
      <w:r w:rsidR="00292C5A">
        <w:t>(M)</w:t>
      </w:r>
    </w:p>
    <w:p w:rsidR="00292C5A" w:rsidRDefault="00CA788F" w:rsidP="009139C9">
      <w:pPr>
        <w:pStyle w:val="B10"/>
      </w:pPr>
      <w:r>
        <w:t>-</w:t>
      </w:r>
      <w:r>
        <w:tab/>
      </w:r>
      <w:r w:rsidR="00292C5A">
        <w:t xml:space="preserve">Triggering </w:t>
      </w:r>
      <w:r w:rsidR="00B01640">
        <w:t xml:space="preserve">Events </w:t>
      </w:r>
      <w:r w:rsidR="00292C5A">
        <w:t>for I-CSCF (M), P-CSCF (M), BGCF (M), MGCF (M)</w:t>
      </w:r>
    </w:p>
    <w:p w:rsidR="00292C5A" w:rsidRDefault="00292C5A">
      <w:pPr>
        <w:keepNext/>
        <w:keepLines/>
      </w:pPr>
      <w:r>
        <w:t>When the HSS sends the Cx-Put-Response operation to the S-CSCF it may include the following trace and configuration parameters if required:</w:t>
      </w:r>
    </w:p>
    <w:p w:rsidR="00292C5A" w:rsidRDefault="00CA788F" w:rsidP="009139C9">
      <w:pPr>
        <w:pStyle w:val="B10"/>
      </w:pPr>
      <w:r>
        <w:t>-</w:t>
      </w:r>
      <w:r>
        <w:tab/>
      </w:r>
      <w:r w:rsidR="00292C5A">
        <w:t xml:space="preserve">List of </w:t>
      </w:r>
      <w:r w:rsidR="00CB16B2">
        <w:t xml:space="preserve">Interfaces </w:t>
      </w:r>
      <w:r w:rsidR="00292C5A">
        <w:t>for S-CSCF (O)</w:t>
      </w:r>
    </w:p>
    <w:p w:rsidR="00292C5A" w:rsidRDefault="00CA788F" w:rsidP="009139C9">
      <w:pPr>
        <w:pStyle w:val="B10"/>
      </w:pPr>
      <w:r>
        <w:t>-</w:t>
      </w:r>
      <w:r>
        <w:tab/>
      </w:r>
      <w:r w:rsidR="00292C5A">
        <w:t xml:space="preserve">List of </w:t>
      </w:r>
      <w:r w:rsidR="00CB16B2">
        <w:t xml:space="preserve">Interfaces </w:t>
      </w:r>
      <w:r w:rsidR="00292C5A">
        <w:t>for I-CSCF (O), P-CSCF (O), BGCF (O), MGCF (O)</w:t>
      </w:r>
    </w:p>
    <w:p w:rsidR="00292C5A" w:rsidRDefault="00292C5A" w:rsidP="00BC4D1D"/>
    <w:p w:rsidR="00292C5A" w:rsidRDefault="00292C5A">
      <w:r>
        <w:t>As described in 3GPP TS 23.218 [14] on reception of a REGISTER request, the S-CSCF shall send a third-party REGISTER request to the Application Server if the registration request from the user matches a contained trigger as downloaded from the HSS (Step 13 and 14).</w:t>
      </w:r>
    </w:p>
    <w:p w:rsidR="00292C5A" w:rsidRDefault="00292C5A">
      <w:r>
        <w:t>As described in 3GPP TS 29.328 [17] the Application Server shall request from the HSS information such as service and user related information. In this case, the HSS shall determine that a trace request for the user is active and shall return to the Application Server trace control and configuration parameters (Step 16). At this point a Trace Session shall be started in the AS (Step 17).</w:t>
      </w:r>
    </w:p>
    <w:p w:rsidR="00292C5A" w:rsidRDefault="00292C5A">
      <w:pPr>
        <w:keepNext/>
        <w:keepLines/>
      </w:pPr>
      <w:r>
        <w:t>When the HSS sends the Sh-Pull-Response operation to the AS (see 3GPP TS 29.328 [17]) it shall include the following trace and configuration parameters:</w:t>
      </w:r>
    </w:p>
    <w:p w:rsidR="00292C5A" w:rsidRDefault="00CB16B2" w:rsidP="005145F3">
      <w:pPr>
        <w:pStyle w:val="B10"/>
      </w:pPr>
      <w:r>
        <w:t>-</w:t>
      </w:r>
      <w:r>
        <w:tab/>
        <w:t xml:space="preserve">Trace Target: </w:t>
      </w:r>
      <w:r w:rsidR="00292C5A">
        <w:t>Public User Identity (i.e. Identity of user initiating/terminating the service to be traced) (M).</w:t>
      </w:r>
    </w:p>
    <w:p w:rsidR="00292C5A" w:rsidRDefault="00CB16B2" w:rsidP="005145F3">
      <w:pPr>
        <w:pStyle w:val="B10"/>
      </w:pPr>
      <w:r>
        <w:t>-</w:t>
      </w:r>
      <w:r>
        <w:tab/>
      </w:r>
      <w:r w:rsidR="00292C5A">
        <w:t>Service identification (M)</w:t>
      </w:r>
    </w:p>
    <w:p w:rsidR="00292C5A" w:rsidRDefault="00CB16B2" w:rsidP="005145F3">
      <w:pPr>
        <w:pStyle w:val="B10"/>
      </w:pPr>
      <w:r>
        <w:t>-</w:t>
      </w:r>
      <w:r>
        <w:tab/>
      </w:r>
      <w:r w:rsidR="00292C5A">
        <w:t xml:space="preserve">Trace </w:t>
      </w:r>
      <w:r>
        <w:t xml:space="preserve">Reference </w:t>
      </w:r>
      <w:r w:rsidR="00292C5A">
        <w:t>(M)</w:t>
      </w:r>
    </w:p>
    <w:p w:rsidR="00292C5A" w:rsidRDefault="00CB16B2" w:rsidP="005145F3">
      <w:pPr>
        <w:pStyle w:val="B10"/>
      </w:pPr>
      <w:r>
        <w:t>-</w:t>
      </w:r>
      <w:r>
        <w:tab/>
      </w:r>
      <w:r w:rsidR="00292C5A">
        <w:t xml:space="preserve">Triggering </w:t>
      </w:r>
      <w:r>
        <w:t xml:space="preserve">Events </w:t>
      </w:r>
      <w:r w:rsidR="00292C5A">
        <w:t>for AS (M)</w:t>
      </w:r>
    </w:p>
    <w:p w:rsidR="00292C5A" w:rsidRDefault="00CB16B2" w:rsidP="005145F3">
      <w:pPr>
        <w:pStyle w:val="B10"/>
      </w:pPr>
      <w:r>
        <w:t>-</w:t>
      </w:r>
      <w:r>
        <w:tab/>
      </w:r>
      <w:r w:rsidR="00292C5A">
        <w:t xml:space="preserve">Trace </w:t>
      </w:r>
      <w:r>
        <w:t xml:space="preserve">Depth </w:t>
      </w:r>
      <w:r w:rsidR="00292C5A">
        <w:t>(M)</w:t>
      </w:r>
    </w:p>
    <w:p w:rsidR="00292C5A" w:rsidRDefault="00CB16B2" w:rsidP="005145F3">
      <w:pPr>
        <w:pStyle w:val="B10"/>
      </w:pPr>
      <w:r>
        <w:t>-</w:t>
      </w:r>
      <w:r>
        <w:tab/>
      </w:r>
      <w:r w:rsidR="00292C5A">
        <w:t xml:space="preserve">List of NE </w:t>
      </w:r>
      <w:r>
        <w:t xml:space="preserve">Types </w:t>
      </w:r>
      <w:r w:rsidR="00292C5A">
        <w:t>(M)</w:t>
      </w:r>
    </w:p>
    <w:p w:rsidR="00292C5A" w:rsidRDefault="00CB16B2" w:rsidP="005145F3">
      <w:pPr>
        <w:pStyle w:val="B10"/>
      </w:pPr>
      <w:r>
        <w:t>-</w:t>
      </w:r>
      <w:r>
        <w:tab/>
      </w:r>
      <w:r w:rsidR="00292C5A">
        <w:t xml:space="preserve">Triggering </w:t>
      </w:r>
      <w:r>
        <w:t xml:space="preserve">Events </w:t>
      </w:r>
      <w:r w:rsidR="00292C5A">
        <w:t>for MRF (M)</w:t>
      </w:r>
    </w:p>
    <w:p w:rsidR="00292C5A" w:rsidRDefault="00292C5A">
      <w:pPr>
        <w:keepNext/>
        <w:keepLines/>
      </w:pPr>
      <w:r>
        <w:t>When the HSS sends the Sh-Pull-Response operation to the AS it may include the following trace and configuration parameters if required:</w:t>
      </w:r>
    </w:p>
    <w:p w:rsidR="00292C5A" w:rsidRDefault="00CB16B2" w:rsidP="005145F3">
      <w:pPr>
        <w:pStyle w:val="B10"/>
      </w:pPr>
      <w:r>
        <w:t>-</w:t>
      </w:r>
      <w:r>
        <w:tab/>
      </w:r>
      <w:r w:rsidR="00292C5A">
        <w:t xml:space="preserve">List of </w:t>
      </w:r>
      <w:r>
        <w:t xml:space="preserve">Interfaces </w:t>
      </w:r>
      <w:r w:rsidR="00292C5A">
        <w:t>for AS (O)</w:t>
      </w:r>
    </w:p>
    <w:p w:rsidR="00292C5A" w:rsidRDefault="00CB16B2" w:rsidP="005145F3">
      <w:pPr>
        <w:pStyle w:val="B10"/>
      </w:pPr>
      <w:r>
        <w:t>-</w:t>
      </w:r>
      <w:r>
        <w:tab/>
      </w:r>
      <w:r w:rsidR="00292C5A">
        <w:t xml:space="preserve">List of </w:t>
      </w:r>
      <w:r>
        <w:t xml:space="preserve">Interfaces </w:t>
      </w:r>
      <w:r w:rsidR="00292C5A">
        <w:t>for MRF (O)</w:t>
      </w:r>
    </w:p>
    <w:p w:rsidR="00292C5A" w:rsidRDefault="00292C5A" w:rsidP="00BC4D1D"/>
    <w:p w:rsidR="00292C5A" w:rsidRDefault="00292C5A">
      <w:r>
        <w:t>Upon successful registration the S-CSCF shall return a SIP 200 OK and shall propagate the received trace control and configuration parameters to the I-CSCF (Step 18). At this point a Trace Session shall be started in the I-CSCF (Step 19).</w:t>
      </w:r>
    </w:p>
    <w:p w:rsidR="00292C5A" w:rsidRDefault="00292C5A">
      <w:pPr>
        <w:keepNext/>
        <w:keepLines/>
      </w:pPr>
      <w:r>
        <w:t>When the S-CSCF sends the 200 OK (Register) message to the I-CSCF (see 3GPP TS 24.228 [15]) it shall include the following trace and configuration parameters:</w:t>
      </w:r>
    </w:p>
    <w:p w:rsidR="00292C5A" w:rsidRDefault="00DC66B5" w:rsidP="005145F3">
      <w:pPr>
        <w:pStyle w:val="B10"/>
      </w:pPr>
      <w:r>
        <w:t>-</w:t>
      </w:r>
      <w:r>
        <w:tab/>
        <w:t xml:space="preserve">Trace Target: </w:t>
      </w:r>
      <w:r w:rsidR="00292C5A">
        <w:t>Public User Identity (i.e. Identity of user initiating/terminating the service to be traced) (M).</w:t>
      </w:r>
    </w:p>
    <w:p w:rsidR="00292C5A" w:rsidRDefault="00DC66B5" w:rsidP="005145F3">
      <w:pPr>
        <w:pStyle w:val="B10"/>
      </w:pPr>
      <w:r>
        <w:t>-</w:t>
      </w:r>
      <w:r>
        <w:tab/>
      </w:r>
      <w:r w:rsidR="00292C5A">
        <w:t>Service identification (M)</w:t>
      </w:r>
    </w:p>
    <w:p w:rsidR="00292C5A" w:rsidRDefault="00DC66B5" w:rsidP="005145F3">
      <w:pPr>
        <w:pStyle w:val="B10"/>
      </w:pPr>
      <w:r>
        <w:t>-</w:t>
      </w:r>
      <w:r>
        <w:tab/>
      </w:r>
      <w:r w:rsidR="00292C5A">
        <w:t xml:space="preserve">Trace </w:t>
      </w:r>
      <w:r>
        <w:t xml:space="preserve">Reference </w:t>
      </w:r>
      <w:r w:rsidR="00292C5A">
        <w:t>(M)</w:t>
      </w:r>
    </w:p>
    <w:p w:rsidR="00292C5A" w:rsidRDefault="00DC66B5" w:rsidP="005145F3">
      <w:pPr>
        <w:pStyle w:val="B10"/>
      </w:pPr>
      <w:r>
        <w:t>-</w:t>
      </w:r>
      <w:r>
        <w:tab/>
      </w:r>
      <w:r w:rsidR="00292C5A">
        <w:t xml:space="preserve">Trace </w:t>
      </w:r>
      <w:r>
        <w:t xml:space="preserve">Depth </w:t>
      </w:r>
      <w:r w:rsidR="00292C5A">
        <w:t>(M)</w:t>
      </w:r>
    </w:p>
    <w:p w:rsidR="00292C5A" w:rsidRDefault="00DC66B5" w:rsidP="005145F3">
      <w:pPr>
        <w:pStyle w:val="B10"/>
      </w:pPr>
      <w:r>
        <w:t>-</w:t>
      </w:r>
      <w:r>
        <w:tab/>
      </w:r>
      <w:r w:rsidR="00292C5A">
        <w:t xml:space="preserve">Triggering </w:t>
      </w:r>
      <w:r>
        <w:t xml:space="preserve">Events </w:t>
      </w:r>
      <w:r w:rsidR="00292C5A">
        <w:t>for I-CSCF (M)</w:t>
      </w:r>
    </w:p>
    <w:p w:rsidR="00292C5A" w:rsidRDefault="00DC66B5" w:rsidP="005145F3">
      <w:pPr>
        <w:pStyle w:val="B10"/>
      </w:pPr>
      <w:r>
        <w:t>-</w:t>
      </w:r>
      <w:r>
        <w:tab/>
      </w:r>
      <w:r w:rsidR="00292C5A">
        <w:t xml:space="preserve">List of NE </w:t>
      </w:r>
      <w:r>
        <w:t xml:space="preserve">Types </w:t>
      </w:r>
      <w:r w:rsidR="00292C5A">
        <w:t>(M)</w:t>
      </w:r>
    </w:p>
    <w:p w:rsidR="00292C5A" w:rsidRDefault="00DC66B5" w:rsidP="005145F3">
      <w:pPr>
        <w:pStyle w:val="B10"/>
      </w:pPr>
      <w:r>
        <w:t>-</w:t>
      </w:r>
      <w:r>
        <w:tab/>
      </w:r>
      <w:r w:rsidR="00292C5A">
        <w:t xml:space="preserve">Triggering </w:t>
      </w:r>
      <w:r>
        <w:t xml:space="preserve">Events </w:t>
      </w:r>
      <w:r w:rsidR="00292C5A">
        <w:t>for P-CSCF (M)</w:t>
      </w:r>
    </w:p>
    <w:p w:rsidR="00292C5A" w:rsidRDefault="00292C5A">
      <w:pPr>
        <w:keepNext/>
        <w:keepLines/>
      </w:pPr>
      <w:r>
        <w:t>When the S-CSCF sends the 200 OK (Register) message to the I-CSCF it may include the following trace and configuration parameters if required:</w:t>
      </w:r>
    </w:p>
    <w:p w:rsidR="00292C5A" w:rsidRDefault="00DC66B5" w:rsidP="005145F3">
      <w:pPr>
        <w:pStyle w:val="B10"/>
      </w:pPr>
      <w:r>
        <w:t>-</w:t>
      </w:r>
      <w:r>
        <w:tab/>
      </w:r>
      <w:r w:rsidR="00292C5A">
        <w:t>List of interfaces for I-CSCF (O)</w:t>
      </w:r>
    </w:p>
    <w:p w:rsidR="00292C5A" w:rsidRDefault="00DC66B5" w:rsidP="005145F3">
      <w:pPr>
        <w:pStyle w:val="B10"/>
      </w:pPr>
      <w:r>
        <w:t>-</w:t>
      </w:r>
      <w:r>
        <w:tab/>
      </w:r>
      <w:r w:rsidR="00292C5A">
        <w:t>List of interfaces for P-CSCF (O)</w:t>
      </w:r>
    </w:p>
    <w:p w:rsidR="00292C5A" w:rsidRDefault="00292C5A">
      <w:r>
        <w:t xml:space="preserve">If the P-CSCF resides in the same (i.e. home IM CN SS) network as the I-CSCF, the I-CSCF forwards the SIP 200 OK and shall propagate the retrieved trace control and configuration parameters to the P-CSCF (Step 20). At this point a Trace Session shall be started in the P-CSCF (Step 21). </w:t>
      </w:r>
    </w:p>
    <w:p w:rsidR="00292C5A" w:rsidRDefault="00292C5A">
      <w:pPr>
        <w:keepNext/>
        <w:keepLines/>
      </w:pPr>
      <w:r>
        <w:t>When the I-CSCF sends the 200 OK (Register) message to the P-CSCF (see 3GPP TS 24.228 [15]) it shall include the following trace and configuration parameters:</w:t>
      </w:r>
    </w:p>
    <w:p w:rsidR="00292C5A" w:rsidRDefault="00DC66B5" w:rsidP="005145F3">
      <w:pPr>
        <w:pStyle w:val="B10"/>
      </w:pPr>
      <w:r>
        <w:t>-</w:t>
      </w:r>
      <w:r>
        <w:tab/>
        <w:t xml:space="preserve">Trace Target: </w:t>
      </w:r>
      <w:r w:rsidR="00292C5A">
        <w:t>Public User Identity (i.e. Identity of user initiating/terminating the traced service) (M)</w:t>
      </w:r>
    </w:p>
    <w:p w:rsidR="00292C5A" w:rsidRDefault="00DC66B5" w:rsidP="005145F3">
      <w:pPr>
        <w:pStyle w:val="B10"/>
      </w:pPr>
      <w:r>
        <w:t>-</w:t>
      </w:r>
      <w:r>
        <w:tab/>
      </w:r>
      <w:r w:rsidR="00292C5A">
        <w:t>Service identification (M)</w:t>
      </w:r>
    </w:p>
    <w:p w:rsidR="00292C5A" w:rsidRDefault="00DC66B5" w:rsidP="005145F3">
      <w:pPr>
        <w:pStyle w:val="B10"/>
      </w:pPr>
      <w:r>
        <w:t>-</w:t>
      </w:r>
      <w:r>
        <w:tab/>
      </w:r>
      <w:r w:rsidR="00292C5A">
        <w:t xml:space="preserve">Trace </w:t>
      </w:r>
      <w:r>
        <w:t xml:space="preserve">Reference </w:t>
      </w:r>
      <w:r w:rsidR="00292C5A">
        <w:t>(M)</w:t>
      </w:r>
    </w:p>
    <w:p w:rsidR="00292C5A" w:rsidRDefault="00DC66B5" w:rsidP="005145F3">
      <w:pPr>
        <w:pStyle w:val="B10"/>
      </w:pPr>
      <w:r>
        <w:t>-</w:t>
      </w:r>
      <w:r>
        <w:tab/>
      </w:r>
      <w:r w:rsidR="00292C5A">
        <w:t xml:space="preserve">Trace </w:t>
      </w:r>
      <w:r>
        <w:t xml:space="preserve">Depth </w:t>
      </w:r>
      <w:r w:rsidR="00292C5A">
        <w:t>(M)</w:t>
      </w:r>
    </w:p>
    <w:p w:rsidR="00292C5A" w:rsidRDefault="00DC66B5" w:rsidP="005145F3">
      <w:pPr>
        <w:pStyle w:val="B10"/>
      </w:pPr>
      <w:r>
        <w:t>-</w:t>
      </w:r>
      <w:r>
        <w:tab/>
      </w:r>
      <w:r w:rsidR="00292C5A">
        <w:t xml:space="preserve">Triggering </w:t>
      </w:r>
      <w:r>
        <w:t xml:space="preserve">Events </w:t>
      </w:r>
      <w:r w:rsidR="00292C5A">
        <w:t>for P-CSCF (M)</w:t>
      </w:r>
    </w:p>
    <w:p w:rsidR="00292C5A" w:rsidRDefault="00DC66B5" w:rsidP="005145F3">
      <w:pPr>
        <w:pStyle w:val="B10"/>
      </w:pPr>
      <w:r>
        <w:t>-</w:t>
      </w:r>
      <w:r>
        <w:tab/>
      </w:r>
      <w:r w:rsidR="00292C5A">
        <w:t xml:space="preserve">List of NE </w:t>
      </w:r>
      <w:r>
        <w:t xml:space="preserve">Types </w:t>
      </w:r>
      <w:r w:rsidR="00292C5A">
        <w:t>(M)</w:t>
      </w:r>
    </w:p>
    <w:p w:rsidR="00292C5A" w:rsidRDefault="00292C5A">
      <w:pPr>
        <w:keepNext/>
        <w:keepLines/>
      </w:pPr>
      <w:r>
        <w:t>When the I-CSCF sends the 200 OK (Register) message to the P-CSCF it may include the following trace and configuration parameters if required:</w:t>
      </w:r>
    </w:p>
    <w:p w:rsidR="00292C5A" w:rsidRDefault="00DC66B5" w:rsidP="005145F3">
      <w:pPr>
        <w:pStyle w:val="B10"/>
      </w:pPr>
      <w:r>
        <w:t>-</w:t>
      </w:r>
      <w:r>
        <w:tab/>
      </w:r>
      <w:r w:rsidR="00292C5A">
        <w:t xml:space="preserve">List of </w:t>
      </w:r>
      <w:r>
        <w:t xml:space="preserve">Interfaces </w:t>
      </w:r>
      <w:r w:rsidR="00292C5A">
        <w:t>for P-CSCF (O).</w:t>
      </w:r>
    </w:p>
    <w:p w:rsidR="00292C5A" w:rsidRDefault="00292C5A">
      <w:r>
        <w:t xml:space="preserve">If the P-CSCF resides in a different (i.e. visited IM CN SS) network as the I-CSCF, the I-CSCF forwards the SIP 200 OK and may propagate the retrieved trace control and configuration parameters to the P-CSCF. If the P-CSCF is in a different network than the I-CSCF and the sending of trace control and configuration parameters from the home IM CN SS to the visited IM CN SS is prohibited then the I-CSCF shall restrict the sending of the trace control and configuration parameters. </w:t>
      </w:r>
    </w:p>
    <w:p w:rsidR="00292C5A" w:rsidRDefault="00292C5A">
      <w:r>
        <w:t>The P-CSCF shall forward the SIP 200 OK to the UE. The P-CSCF shall not send the retrieved trace control and configuration parameters.</w:t>
      </w:r>
    </w:p>
    <w:p w:rsidR="00292C5A" w:rsidRDefault="00292C5A">
      <w:pPr>
        <w:pStyle w:val="Heading5"/>
      </w:pPr>
      <w:bookmarkStart w:id="285" w:name="_Toc516654789"/>
      <w:bookmarkStart w:id="286" w:name="_Toc28277978"/>
      <w:bookmarkStart w:id="287" w:name="_Toc36134236"/>
      <w:bookmarkStart w:id="288" w:name="_Toc44686721"/>
      <w:bookmarkStart w:id="289" w:name="_Toc51928487"/>
      <w:bookmarkStart w:id="290" w:name="_Toc51929056"/>
      <w:bookmarkStart w:id="291" w:name="_Toc155283067"/>
      <w:r>
        <w:t>4.1.2.9.3</w:t>
      </w:r>
      <w:r>
        <w:tab/>
        <w:t>Trace session activation for a registered UE</w:t>
      </w:r>
      <w:bookmarkEnd w:id="285"/>
      <w:bookmarkEnd w:id="286"/>
      <w:bookmarkEnd w:id="287"/>
      <w:bookmarkEnd w:id="288"/>
      <w:bookmarkEnd w:id="289"/>
      <w:bookmarkEnd w:id="290"/>
      <w:bookmarkEnd w:id="291"/>
    </w:p>
    <w:p w:rsidR="00292C5A" w:rsidRDefault="00292C5A">
      <w:pPr>
        <w:keepNext/>
      </w:pPr>
      <w:r>
        <w:t xml:space="preserve">Figure 4.1.2.9.3.1 illustrates the sending of Trace Session activation towards the HSS, S-CSCF, </w:t>
      </w:r>
      <w:smartTag w:uri="urn:schemas-microsoft-com:office:smarttags" w:element="place">
        <w:smartTag w:uri="urn:schemas-microsoft-com:office:smarttags" w:element="City">
          <w:r>
            <w:t>I-CSCF</w:t>
          </w:r>
        </w:smartTag>
        <w:r>
          <w:t xml:space="preserve">, </w:t>
        </w:r>
        <w:smartTag w:uri="urn:schemas-microsoft-com:office:smarttags" w:element="State">
          <w:r>
            <w:t>AS</w:t>
          </w:r>
        </w:smartTag>
      </w:smartTag>
      <w:r>
        <w:t xml:space="preserve"> and P-CSCF during the re-registration of a UE with the IM CN SS. </w:t>
      </w:r>
    </w:p>
    <w:p w:rsidR="00292C5A" w:rsidRDefault="00292C5A">
      <w:pPr>
        <w:keepNext/>
      </w:pPr>
      <w:r>
        <w:t>As described in 3GPP TS 23.228 [15] periodic application level re-registration is initiated by the UE either to refresh an existing registration or in response to a change in the registration status of the UE. Re-registration follows the same process as that defined for registration of a non-registered user.</w:t>
      </w:r>
    </w:p>
    <w:p w:rsidR="00292C5A" w:rsidRDefault="00292C5A">
      <w:pPr>
        <w:pStyle w:val="TH"/>
      </w:pPr>
      <w:r>
        <w:object w:dxaOrig="10823" w:dyaOrig="11506">
          <v:shape id="_x0000_i1043" type="#_x0000_t75" style="width:381.3pt;height:445.75pt" o:ole="">
            <v:imagedata r:id="rId43" o:title=""/>
          </v:shape>
          <o:OLEObject Type="Embed" ProgID="Visio.Drawing.6" ShapeID="_x0000_i1043" DrawAspect="Content" ObjectID="_1771925605" r:id="rId44"/>
        </w:object>
      </w:r>
    </w:p>
    <w:p w:rsidR="00292C5A" w:rsidRDefault="00292C5A">
      <w:pPr>
        <w:pStyle w:val="TF"/>
      </w:pPr>
      <w:r>
        <w:t>Figure 4.1.2.9.3.1: Trace Session activation for registered UE</w:t>
      </w:r>
    </w:p>
    <w:p w:rsidR="00292C5A" w:rsidRDefault="00292C5A">
      <w:r>
        <w:t>When HSS receives Trace Session activation from its EM (Step 1), it shall update the user information associated with the user for whom the trace is to be applied (Step 2). The HSS shall store the received trace control and configuration parameters (Step 3). At this point a Trace Session shall be started in the HSS.</w:t>
      </w:r>
    </w:p>
    <w:p w:rsidR="00292C5A" w:rsidRDefault="00292C5A">
      <w:pPr>
        <w:keepNext/>
        <w:keepLines/>
      </w:pPr>
      <w:r>
        <w:t>When the EM sends the Trace Session activation to the HSS it shall include the trace and configuration parameters as described in clause 4.1.2.9.2.</w:t>
      </w:r>
    </w:p>
    <w:p w:rsidR="00292C5A" w:rsidRDefault="00292C5A">
      <w:r>
        <w:t xml:space="preserve">Prior to expiry of the agreed registration timer, the UE initiates a re-registration by sending a REGISTER message. </w:t>
      </w:r>
      <w:r>
        <w:br/>
        <w:t>The subsequent steps of re-registration of the UE as described in 3GPP TS 23.228 [15] and the signalling flow steps as described in subclause 4.1.2.9.2 apply.</w:t>
      </w:r>
    </w:p>
    <w:p w:rsidR="00292C5A" w:rsidRDefault="00292C5A">
      <w:r>
        <w:t xml:space="preserve">The IM CN SS shall request a re-authentication of a registered UE when Trace Session activation is required before the UE performs a periodic re-registration, and when the subscription status of the registered UE is not to be affected. </w:t>
      </w:r>
    </w:p>
    <w:p w:rsidR="00292C5A" w:rsidRDefault="00292C5A">
      <w:r>
        <w:t>Following a network initiated re-authentication, the UE shall re-register with the IM CN SS and the procedures described for Trace Session activation for a registered UE shall apply.</w:t>
      </w:r>
    </w:p>
    <w:p w:rsidR="00292C5A" w:rsidRDefault="00292C5A">
      <w:pPr>
        <w:pStyle w:val="Heading5"/>
      </w:pPr>
      <w:bookmarkStart w:id="292" w:name="OLE_LINK7"/>
      <w:bookmarkStart w:id="293" w:name="_Toc516654790"/>
      <w:bookmarkStart w:id="294" w:name="_Toc28277979"/>
      <w:bookmarkStart w:id="295" w:name="_Toc36134237"/>
      <w:bookmarkStart w:id="296" w:name="_Toc44686722"/>
      <w:bookmarkStart w:id="297" w:name="_Toc51928488"/>
      <w:bookmarkStart w:id="298" w:name="_Toc51929057"/>
      <w:bookmarkStart w:id="299" w:name="_Toc155283068"/>
      <w:r>
        <w:t>4.1.2.9.</w:t>
      </w:r>
      <w:bookmarkEnd w:id="292"/>
      <w:r>
        <w:t>4</w:t>
      </w:r>
      <w:r>
        <w:tab/>
        <w:t>Trace session activation at the UE</w:t>
      </w:r>
      <w:bookmarkEnd w:id="293"/>
      <w:bookmarkEnd w:id="294"/>
      <w:bookmarkEnd w:id="295"/>
      <w:bookmarkEnd w:id="296"/>
      <w:bookmarkEnd w:id="297"/>
      <w:bookmarkEnd w:id="298"/>
      <w:bookmarkEnd w:id="299"/>
    </w:p>
    <w:p w:rsidR="00292C5A" w:rsidRDefault="00292C5A">
      <w:pPr>
        <w:keepNext/>
      </w:pPr>
      <w:r>
        <w:t>Figure 4.1.2.9.4.1 illustrates the sending of Trace Session activation from the Device Management Server (DMS) to a UE and the subsequent propagation of a SIP message including a start trigger event from the UE and the P-CSCF.</w:t>
      </w:r>
    </w:p>
    <w:p w:rsidR="00292C5A" w:rsidRDefault="00292C5A" w:rsidP="00BC4D1D"/>
    <w:p w:rsidR="00292C5A" w:rsidRDefault="00292C5A">
      <w:pPr>
        <w:pStyle w:val="TH"/>
      </w:pPr>
      <w:r>
        <w:object w:dxaOrig="7337" w:dyaOrig="5469">
          <v:shape id="_x0000_i1044" type="#_x0000_t75" style="width:481.45pt;height:380.65pt" o:ole="">
            <v:imagedata r:id="rId45" o:title=""/>
          </v:shape>
          <o:OLEObject Type="Embed" ProgID="Visio.Drawing.6" ShapeID="_x0000_i1044" DrawAspect="Content" ObjectID="_1771925606" r:id="rId46"/>
        </w:object>
      </w:r>
    </w:p>
    <w:p w:rsidR="00292C5A" w:rsidRDefault="00292C5A">
      <w:pPr>
        <w:pStyle w:val="TF"/>
      </w:pPr>
      <w:r>
        <w:t>Figure 4.1.2.9.4.1: Trace Session activation at a UE</w:t>
      </w:r>
    </w:p>
    <w:p w:rsidR="00292C5A" w:rsidRDefault="00292C5A">
      <w:r>
        <w:t>A management session shall be established (Step 1) in accordance with OMA Device Management [18]. When a UE receives Trace Session Activation (Step 2) as part of the received management operation it shall store the Trace Control and configuration parameters, and may (e.g. depending on Operator conditions) start a trace session (Step 3).</w:t>
      </w:r>
    </w:p>
    <w:p w:rsidR="00292C5A" w:rsidRDefault="00292C5A">
      <w:r>
        <w:t>When any of the triggering events occur at the UE (e.g. the service to be traced from the traced UE is initiated), and when the condition(s) as defined by the trace control and configuration parameters within the received management operation occur, the UE shall start a trace recording (Step 4). As described in subclause 4.2.3.5 the UE shall include in the outgoing SIP (service) signalling message (e.g. INVITE) a Start Trigger Event (Step 5).</w:t>
      </w:r>
    </w:p>
    <w:p w:rsidR="00292C5A" w:rsidRDefault="00292C5A">
      <w:pPr>
        <w:pStyle w:val="Heading4"/>
      </w:pPr>
      <w:r>
        <w:br w:type="page"/>
      </w:r>
      <w:bookmarkStart w:id="300" w:name="_Toc516654791"/>
      <w:bookmarkStart w:id="301" w:name="_Toc28277980"/>
      <w:bookmarkStart w:id="302" w:name="_Toc36134238"/>
      <w:bookmarkStart w:id="303" w:name="_Toc44686723"/>
      <w:bookmarkStart w:id="304" w:name="_Toc51928489"/>
      <w:bookmarkStart w:id="305" w:name="_Toc51929058"/>
      <w:bookmarkStart w:id="306" w:name="_Toc155283069"/>
      <w:r>
        <w:t>4.1.2.10</w:t>
      </w:r>
      <w:r>
        <w:tab/>
        <w:t>EPC activation mechanism</w:t>
      </w:r>
      <w:bookmarkEnd w:id="300"/>
      <w:bookmarkEnd w:id="301"/>
      <w:bookmarkEnd w:id="302"/>
      <w:bookmarkEnd w:id="303"/>
      <w:bookmarkEnd w:id="304"/>
      <w:bookmarkEnd w:id="305"/>
      <w:bookmarkEnd w:id="306"/>
    </w:p>
    <w:p w:rsidR="00292C5A" w:rsidRDefault="00292C5A">
      <w:pPr>
        <w:pStyle w:val="Heading5"/>
      </w:pPr>
      <w:bookmarkStart w:id="307" w:name="_Toc516654792"/>
      <w:bookmarkStart w:id="308" w:name="_Toc28277981"/>
      <w:bookmarkStart w:id="309" w:name="_Toc36134239"/>
      <w:bookmarkStart w:id="310" w:name="_Toc44686724"/>
      <w:bookmarkStart w:id="311" w:name="_Toc51928490"/>
      <w:bookmarkStart w:id="312" w:name="_Toc51929059"/>
      <w:bookmarkStart w:id="313" w:name="_Toc155283070"/>
      <w:r>
        <w:t>4.1.2.10.1</w:t>
      </w:r>
      <w:r>
        <w:tab/>
        <w:t>UE attached to EPC via E-UTRAN</w:t>
      </w:r>
      <w:bookmarkEnd w:id="307"/>
      <w:bookmarkEnd w:id="308"/>
      <w:bookmarkEnd w:id="309"/>
      <w:bookmarkEnd w:id="310"/>
      <w:bookmarkEnd w:id="311"/>
      <w:bookmarkEnd w:id="312"/>
      <w:bookmarkEnd w:id="313"/>
    </w:p>
    <w:p w:rsidR="00292C5A" w:rsidRDefault="00292C5A">
      <w:r>
        <w:t>Figure 4.1.2.10.1 summarizes the Trace Session activation procedure in EPC:</w:t>
      </w:r>
    </w:p>
    <w:p w:rsidR="00292C5A" w:rsidRDefault="00292C5A">
      <w:pPr>
        <w:pStyle w:val="TH"/>
      </w:pPr>
      <w:r>
        <w:object w:dxaOrig="8025" w:dyaOrig="7575">
          <v:shape id="_x0000_i1045" type="#_x0000_t75" style="width:477.7pt;height:451.4pt" o:ole="" fillcolor="window">
            <v:imagedata r:id="rId47" o:title=""/>
          </v:shape>
          <o:OLEObject Type="Embed" ProgID="Word.Picture.8" ShapeID="_x0000_i1045" DrawAspect="Content" ObjectID="_1771925607" r:id="rId48"/>
        </w:object>
      </w:r>
    </w:p>
    <w:p w:rsidR="00292C5A" w:rsidRDefault="00292C5A">
      <w:pPr>
        <w:pStyle w:val="TF"/>
      </w:pPr>
      <w:r>
        <w:t>Figure 4.1.2.10.1: Trace Session activation procedure in EPC with GTP based S5 interface:</w:t>
      </w:r>
    </w:p>
    <w:p w:rsidR="00292C5A" w:rsidRDefault="00292C5A">
      <w:r>
        <w:t xml:space="preserve">The Trace Session activation in MME can come for a home subscriber trace from HSS via the S6a interface or for a foreign subscriber from the EM of MME. </w:t>
      </w:r>
    </w:p>
    <w:p w:rsidR="00292C5A" w:rsidRDefault="00292C5A">
      <w:r>
        <w:t>When the UE makes an attach request to the MME, it updates the location information in the HSS. The HSS checks if the UE is being traced. If it is being traced, the HSS shall propagate the trace control and configuration data to the MME by including the trace control and configuration parameters into the S6a-Insert subscriber data message or the S6a-Update Location Answer</w:t>
      </w:r>
      <w:r>
        <w:rPr>
          <w:rFonts w:hint="eastAsia"/>
        </w:rPr>
        <w:t xml:space="preserve"> message</w:t>
      </w:r>
      <w:r>
        <w:t xml:space="preserve">. </w:t>
      </w:r>
      <w:r>
        <w:rPr>
          <w:rFonts w:hint="eastAsia"/>
          <w:lang w:eastAsia="zh-CN"/>
        </w:rPr>
        <w:t>If the traced UE has already attached before receiving the Trace Session Activation from the EM/NM, the HSS shall also</w:t>
      </w:r>
      <w:r>
        <w:t xml:space="preserve"> propagate the trace control and configuration data to the MME</w:t>
      </w:r>
      <w:r>
        <w:rPr>
          <w:rFonts w:hint="eastAsia"/>
          <w:lang w:eastAsia="zh-CN"/>
        </w:rPr>
        <w:t xml:space="preserve"> by either </w:t>
      </w:r>
      <w:r>
        <w:rPr>
          <w:rFonts w:hint="eastAsia"/>
        </w:rPr>
        <w:t>S6a-</w:t>
      </w:r>
      <w:r>
        <w:t>Insert subscriber data message</w:t>
      </w:r>
      <w:r>
        <w:rPr>
          <w:rFonts w:hint="eastAsia"/>
        </w:rPr>
        <w:t xml:space="preserve"> </w:t>
      </w:r>
      <w:r>
        <w:t>or the S6a-Update Location Answer</w:t>
      </w:r>
      <w:r>
        <w:rPr>
          <w:rFonts w:hint="eastAsia"/>
        </w:rPr>
        <w:t xml:space="preserve"> message</w:t>
      </w:r>
      <w:r>
        <w:t xml:space="preserve">. When MME receives the trace control and configuration data from the HSS it shall store the information and shall start a Trace Session. </w:t>
      </w:r>
    </w:p>
    <w:p w:rsidR="00292C5A" w:rsidRDefault="00292C5A">
      <w:pPr>
        <w:keepNext/>
        <w:keepLines/>
        <w:rPr>
          <w:rFonts w:hint="eastAsia"/>
          <w:lang w:eastAsia="zh-CN"/>
        </w:rPr>
      </w:pPr>
      <w:r>
        <w:t xml:space="preserve">During inter-MME TAU, the MME shall propagate the trace control and configuration parameters to </w:t>
      </w:r>
      <w:r>
        <w:rPr>
          <w:rFonts w:hint="eastAsia"/>
          <w:lang w:eastAsia="zh-CN"/>
        </w:rPr>
        <w:t>the target</w:t>
      </w:r>
      <w:r>
        <w:t xml:space="preserve"> MME within an S10- Context Response as part of inter-MME TAU procedures. During attach procedures where the context information is requested from </w:t>
      </w:r>
      <w:r>
        <w:rPr>
          <w:rFonts w:hint="eastAsia"/>
          <w:lang w:eastAsia="zh-CN"/>
        </w:rPr>
        <w:t>the target</w:t>
      </w:r>
      <w:r>
        <w:t xml:space="preserve"> MME, the MME shall propagate the trace control and configuration parameters within an S10-Identification Response message. During inter-MME handover, the MME shall propagate the trace control and configuration parameters to </w:t>
      </w:r>
      <w:r>
        <w:rPr>
          <w:rFonts w:hint="eastAsia"/>
          <w:lang w:eastAsia="zh-CN"/>
        </w:rPr>
        <w:t>the target</w:t>
      </w:r>
      <w:r>
        <w:t xml:space="preserve"> MME within an S10- Forward Relocation Request message as part of inter-MME handover procedures. During inter-RAT handover procedure, the MME shall propagate the trace control and configuration parameters to the target SGSN via the S3 interface as part of the inter-RAT handover procedure.</w:t>
      </w:r>
    </w:p>
    <w:p w:rsidR="00292C5A" w:rsidRDefault="00292C5A">
      <w:r>
        <w:t>If the List of NE Types parameter specifies tracing in the SGW and/or Tracing in the PGW, MME shall propagate the trace control and configuration parameters via the S11 interface to the SGW per one of the following messages:</w:t>
      </w:r>
    </w:p>
    <w:p w:rsidR="00292C5A" w:rsidRDefault="00DD63CD" w:rsidP="00DD63CD">
      <w:pPr>
        <w:pStyle w:val="B10"/>
      </w:pPr>
      <w:r>
        <w:t>1)</w:t>
      </w:r>
      <w:r>
        <w:tab/>
      </w:r>
      <w:r w:rsidR="00292C5A">
        <w:t>if a default bearer connection has not been established, via the S11: Create Session Request message;</w:t>
      </w:r>
    </w:p>
    <w:p w:rsidR="00292C5A" w:rsidRDefault="00DD63CD" w:rsidP="00DD63CD">
      <w:pPr>
        <w:pStyle w:val="B10"/>
      </w:pPr>
      <w:r>
        <w:t>2)</w:t>
      </w:r>
      <w:r>
        <w:tab/>
      </w:r>
      <w:r w:rsidR="00292C5A">
        <w:t>otherwise via the S11-Trace Session Activation message.</w:t>
      </w:r>
    </w:p>
    <w:p w:rsidR="00292C5A" w:rsidRDefault="00292C5A">
      <w:pPr>
        <w:rPr>
          <w:rFonts w:hint="eastAsia"/>
          <w:lang w:eastAsia="zh-CN"/>
        </w:rPr>
      </w:pPr>
      <w:r>
        <w:t>The SGW upon receiving the trace control and configuration parameters shall start a trace session</w:t>
      </w:r>
      <w:r>
        <w:rPr>
          <w:rFonts w:hint="eastAsia"/>
          <w:lang w:eastAsia="zh-CN"/>
        </w:rPr>
        <w:t>.</w:t>
      </w:r>
    </w:p>
    <w:p w:rsidR="00292C5A" w:rsidRDefault="00292C5A">
      <w:pPr>
        <w:rPr>
          <w:rFonts w:hint="eastAsia"/>
          <w:lang w:eastAsia="zh-CN"/>
        </w:rPr>
      </w:pPr>
      <w:r>
        <w:t>If the List of NE Types parameter specifies Tracing in the PGW, SGW shall propagate the trace control and configuration parameters via the S5 interface to the PGW per one of the following messages:</w:t>
      </w:r>
    </w:p>
    <w:p w:rsidR="00292C5A" w:rsidRDefault="00DD63CD" w:rsidP="00DD63CD">
      <w:pPr>
        <w:pStyle w:val="B10"/>
      </w:pPr>
      <w:r>
        <w:t>1)</w:t>
      </w:r>
      <w:r>
        <w:tab/>
      </w:r>
      <w:r w:rsidR="00292C5A">
        <w:t>if a default bearer connection has not been established, via the S5: Create Session Request message;</w:t>
      </w:r>
    </w:p>
    <w:p w:rsidR="00292C5A" w:rsidRDefault="00DD63CD" w:rsidP="00DD63CD">
      <w:pPr>
        <w:pStyle w:val="B10"/>
      </w:pPr>
      <w:r>
        <w:t>2)</w:t>
      </w:r>
      <w:r>
        <w:tab/>
      </w:r>
      <w:r w:rsidR="00292C5A">
        <w:t>otherwise via the S5-Trace Session Activation message.</w:t>
      </w:r>
    </w:p>
    <w:p w:rsidR="00292C5A" w:rsidRDefault="00292C5A">
      <w:pPr>
        <w:rPr>
          <w:rFonts w:hint="eastAsia"/>
          <w:lang w:eastAsia="zh-CN"/>
        </w:rPr>
      </w:pPr>
      <w:r>
        <w:t xml:space="preserve">The </w:t>
      </w:r>
      <w:r>
        <w:rPr>
          <w:rFonts w:hint="eastAsia"/>
          <w:lang w:eastAsia="zh-CN"/>
        </w:rPr>
        <w:t>PGW</w:t>
      </w:r>
      <w:r>
        <w:t xml:space="preserve"> upon receiving the trace control and configuration parameters shall start a trace session</w:t>
      </w:r>
      <w:r>
        <w:rPr>
          <w:rFonts w:hint="eastAsia"/>
          <w:lang w:eastAsia="zh-CN"/>
        </w:rPr>
        <w:t>.</w:t>
      </w:r>
    </w:p>
    <w:p w:rsidR="00292C5A" w:rsidRDefault="00292C5A">
      <w:r>
        <w:t xml:space="preserve">When a triggering events, defined in the trace control and configuration data occur (i.e. a session is started) a Trace Recording Session should  be started and the trace control and configuration data should be propagated to the radio network to the eNB </w:t>
      </w:r>
      <w:r>
        <w:rPr>
          <w:rFonts w:hint="eastAsia"/>
          <w:lang w:eastAsia="zh-CN"/>
        </w:rPr>
        <w:t>i</w:t>
      </w:r>
      <w:r>
        <w:t xml:space="preserve">f the List of NE Types parameter specifies </w:t>
      </w:r>
      <w:r>
        <w:rPr>
          <w:rFonts w:hint="eastAsia"/>
          <w:lang w:eastAsia="zh-CN"/>
        </w:rPr>
        <w:t>eNB</w:t>
      </w:r>
      <w:r>
        <w:t xml:space="preserve"> tracing. However if the triggering events parameter at MME indicates that all events should be traced, Trace Recording Session shall be started only when the user specific S1 association is setup to the eNB and the Trace Recording Session is kept as long as the user specific S1 association is released or the Trace Session is deactivated. S</w:t>
      </w:r>
      <w:r>
        <w:rPr>
          <w:rFonts w:hint="eastAsia"/>
          <w:lang w:eastAsia="zh-CN"/>
        </w:rPr>
        <w:t xml:space="preserve">ee section </w:t>
      </w:r>
      <w:r>
        <w:t>4.2.3.6.</w:t>
      </w:r>
    </w:p>
    <w:p w:rsidR="00292C5A" w:rsidRDefault="00292C5A">
      <w:r>
        <w:t>When HSS activates the trace to the MME the following trace control and configuration parameters shall be included in the message (the values related to the PS domain shall be used for Trace Session Activation during inter-RAT handover procedure):</w:t>
      </w:r>
    </w:p>
    <w:p w:rsidR="00292C5A" w:rsidRDefault="00DD63CD" w:rsidP="00DD63CD">
      <w:pPr>
        <w:pStyle w:val="B10"/>
      </w:pPr>
      <w:r>
        <w:t>-</w:t>
      </w:r>
      <w:r>
        <w:tab/>
      </w:r>
      <w:r w:rsidR="00DC66B5" w:rsidRPr="00DC66B5">
        <w:t xml:space="preserve">Trace Target: </w:t>
      </w:r>
      <w:r w:rsidR="00292C5A">
        <w:t>IMSI or IMEISV</w:t>
      </w:r>
    </w:p>
    <w:p w:rsidR="00292C5A" w:rsidRDefault="00DD63CD" w:rsidP="00DD63CD">
      <w:pPr>
        <w:pStyle w:val="B10"/>
      </w:pPr>
      <w:r>
        <w:t>-</w:t>
      </w:r>
      <w:r>
        <w:tab/>
      </w:r>
      <w:r w:rsidR="00292C5A">
        <w:t>Trace Reference</w:t>
      </w:r>
    </w:p>
    <w:p w:rsidR="00292C5A" w:rsidRDefault="00DD63CD" w:rsidP="00DD63CD">
      <w:pPr>
        <w:pStyle w:val="B10"/>
      </w:pPr>
      <w:r>
        <w:t>-</w:t>
      </w:r>
      <w:r>
        <w:tab/>
      </w:r>
      <w:r w:rsidR="00292C5A">
        <w:t xml:space="preserve">Triggering </w:t>
      </w:r>
      <w:r w:rsidR="00DC66B5" w:rsidRPr="00DC66B5">
        <w:t>E</w:t>
      </w:r>
      <w:r w:rsidR="00292C5A">
        <w:t>vents for MME, Serving GW, PDN GW, SGSN, GGSN</w:t>
      </w:r>
    </w:p>
    <w:p w:rsidR="00292C5A" w:rsidRDefault="00DD63CD" w:rsidP="00DD63CD">
      <w:pPr>
        <w:pStyle w:val="B10"/>
      </w:pPr>
      <w:r>
        <w:t>-</w:t>
      </w:r>
      <w:r>
        <w:tab/>
      </w:r>
      <w:r w:rsidR="00292C5A">
        <w:t>Trace Depth</w:t>
      </w:r>
    </w:p>
    <w:p w:rsidR="00292C5A" w:rsidRDefault="00DD63CD" w:rsidP="00DD63CD">
      <w:pPr>
        <w:pStyle w:val="B10"/>
      </w:pPr>
      <w:r>
        <w:t>-</w:t>
      </w:r>
      <w:r>
        <w:tab/>
      </w:r>
      <w:r w:rsidR="00292C5A">
        <w:t xml:space="preserve">List of NE </w:t>
      </w:r>
      <w:r w:rsidR="00DC66B5" w:rsidRPr="00DC66B5">
        <w:t>T</w:t>
      </w:r>
      <w:r w:rsidR="00292C5A">
        <w:t>ypes to trace</w:t>
      </w:r>
    </w:p>
    <w:p w:rsidR="00292C5A" w:rsidRDefault="00DD63CD" w:rsidP="00DD63CD">
      <w:pPr>
        <w:pStyle w:val="B10"/>
      </w:pPr>
      <w:r>
        <w:t>-</w:t>
      </w:r>
      <w:r>
        <w:tab/>
      </w:r>
      <w:r w:rsidR="00292C5A">
        <w:t>List of Interfaces for MME, Serving GW, PDN GW, eNB, SGSN, GGSN, RNC</w:t>
      </w:r>
    </w:p>
    <w:p w:rsidR="00292C5A" w:rsidRDefault="00DD63CD" w:rsidP="00DD63CD">
      <w:pPr>
        <w:pStyle w:val="B10"/>
      </w:pPr>
      <w:r>
        <w:t>-</w:t>
      </w:r>
      <w:r>
        <w:tab/>
      </w:r>
      <w:r w:rsidR="00292C5A">
        <w:t>Trace Collection Entity</w:t>
      </w:r>
      <w:r w:rsidR="00DC66B5">
        <w:t xml:space="preserve"> IP Address</w:t>
      </w:r>
    </w:p>
    <w:p w:rsidR="00292C5A" w:rsidRDefault="00292C5A">
      <w:r>
        <w:t xml:space="preserve">When </w:t>
      </w:r>
      <w:r>
        <w:rPr>
          <w:rFonts w:hint="eastAsia"/>
          <w:lang w:eastAsia="zh-CN"/>
        </w:rPr>
        <w:t>MME</w:t>
      </w:r>
      <w:r>
        <w:t xml:space="preserve"> activates the trace to the </w:t>
      </w:r>
      <w:r>
        <w:rPr>
          <w:rFonts w:hint="eastAsia"/>
          <w:lang w:eastAsia="zh-CN"/>
        </w:rPr>
        <w:t>SGW</w:t>
      </w:r>
      <w:r>
        <w:t xml:space="preserve"> the following trace control and configuration parameters shall be included in the message:</w:t>
      </w:r>
    </w:p>
    <w:p w:rsidR="00292C5A" w:rsidRDefault="00DD63CD" w:rsidP="00DD63CD">
      <w:pPr>
        <w:pStyle w:val="B10"/>
      </w:pPr>
      <w:r>
        <w:t>-</w:t>
      </w:r>
      <w:r>
        <w:tab/>
      </w:r>
      <w:r w:rsidR="00DC66B5" w:rsidRPr="00DC66B5">
        <w:t xml:space="preserve">Trace Target: </w:t>
      </w:r>
      <w:r w:rsidR="00292C5A">
        <w:t>IMSI or IMEISV</w:t>
      </w:r>
    </w:p>
    <w:p w:rsidR="00292C5A" w:rsidRDefault="00DD63CD" w:rsidP="00DD63CD">
      <w:pPr>
        <w:pStyle w:val="B10"/>
      </w:pPr>
      <w:r>
        <w:t>-</w:t>
      </w:r>
      <w:r>
        <w:tab/>
      </w:r>
      <w:r w:rsidR="00292C5A">
        <w:t>Trace Reference</w:t>
      </w:r>
    </w:p>
    <w:p w:rsidR="00292C5A" w:rsidRDefault="00DD63CD" w:rsidP="00DD63CD">
      <w:pPr>
        <w:pStyle w:val="B10"/>
      </w:pPr>
      <w:r>
        <w:t>-</w:t>
      </w:r>
      <w:r>
        <w:tab/>
      </w:r>
      <w:r w:rsidR="00292C5A">
        <w:t xml:space="preserve">Triggering </w:t>
      </w:r>
      <w:r w:rsidR="00DC66B5" w:rsidRPr="00DC66B5">
        <w:t>E</w:t>
      </w:r>
      <w:r w:rsidR="00292C5A">
        <w:t>vents for Serving GW, PDN GW</w:t>
      </w:r>
    </w:p>
    <w:p w:rsidR="00292C5A" w:rsidRDefault="00DD63CD" w:rsidP="00DD63CD">
      <w:pPr>
        <w:pStyle w:val="B10"/>
      </w:pPr>
      <w:r>
        <w:t>-</w:t>
      </w:r>
      <w:r>
        <w:tab/>
      </w:r>
      <w:r w:rsidR="00292C5A">
        <w:t>Trace Depth</w:t>
      </w:r>
    </w:p>
    <w:p w:rsidR="00292C5A" w:rsidRDefault="00DD63CD" w:rsidP="00DD63CD">
      <w:pPr>
        <w:pStyle w:val="B10"/>
      </w:pPr>
      <w:r>
        <w:t>-</w:t>
      </w:r>
      <w:r>
        <w:tab/>
      </w:r>
      <w:r w:rsidR="00292C5A">
        <w:t xml:space="preserve">List of NE </w:t>
      </w:r>
      <w:r w:rsidR="00682837">
        <w:t xml:space="preserve">Types </w:t>
      </w:r>
      <w:r w:rsidR="00292C5A">
        <w:t>to trace</w:t>
      </w:r>
    </w:p>
    <w:p w:rsidR="00292C5A" w:rsidRDefault="00DD63CD" w:rsidP="00DD63CD">
      <w:pPr>
        <w:pStyle w:val="B10"/>
      </w:pPr>
      <w:r>
        <w:t>-</w:t>
      </w:r>
      <w:r>
        <w:tab/>
      </w:r>
      <w:r w:rsidR="00292C5A">
        <w:t>List of Interfaces for Serving GW, PDN GW</w:t>
      </w:r>
    </w:p>
    <w:p w:rsidR="00292C5A" w:rsidRDefault="00DD63CD" w:rsidP="00DD63CD">
      <w:pPr>
        <w:pStyle w:val="B10"/>
        <w:rPr>
          <w:rFonts w:hint="eastAsia"/>
        </w:rPr>
      </w:pPr>
      <w:r>
        <w:t>-</w:t>
      </w:r>
      <w:r>
        <w:tab/>
      </w:r>
      <w:r w:rsidR="00292C5A">
        <w:t>Trace Collection Entity</w:t>
      </w:r>
      <w:r w:rsidR="00DC66B5" w:rsidRPr="00DC66B5">
        <w:t xml:space="preserve"> IP Address</w:t>
      </w:r>
    </w:p>
    <w:p w:rsidR="00292C5A" w:rsidRDefault="00292C5A">
      <w:pPr>
        <w:rPr>
          <w:rFonts w:hint="eastAsia"/>
          <w:lang w:eastAsia="zh-CN"/>
        </w:rPr>
      </w:pPr>
      <w:r>
        <w:t xml:space="preserve">When </w:t>
      </w:r>
      <w:r>
        <w:rPr>
          <w:rFonts w:hint="eastAsia"/>
          <w:lang w:eastAsia="zh-CN"/>
        </w:rPr>
        <w:t>SGW</w:t>
      </w:r>
      <w:r>
        <w:t xml:space="preserve"> activates the trace to the </w:t>
      </w:r>
      <w:r>
        <w:rPr>
          <w:rFonts w:hint="eastAsia"/>
          <w:lang w:eastAsia="zh-CN"/>
        </w:rPr>
        <w:t>PGW</w:t>
      </w:r>
      <w:r>
        <w:t xml:space="preserve"> the following trace control and configuration parameters shall be included in the message:</w:t>
      </w:r>
    </w:p>
    <w:p w:rsidR="00292C5A" w:rsidRDefault="00DD63CD" w:rsidP="00DD63CD">
      <w:pPr>
        <w:pStyle w:val="B10"/>
      </w:pPr>
      <w:r>
        <w:t>-</w:t>
      </w:r>
      <w:r>
        <w:tab/>
      </w:r>
      <w:r w:rsidR="00292C5A">
        <w:t xml:space="preserve">IMSI or IMEISV </w:t>
      </w:r>
    </w:p>
    <w:p w:rsidR="00292C5A" w:rsidRDefault="00DD63CD" w:rsidP="00DD63CD">
      <w:pPr>
        <w:pStyle w:val="B10"/>
      </w:pPr>
      <w:r>
        <w:t>-</w:t>
      </w:r>
      <w:r>
        <w:tab/>
      </w:r>
      <w:r w:rsidR="00292C5A">
        <w:t>Trace Reference</w:t>
      </w:r>
    </w:p>
    <w:p w:rsidR="00292C5A" w:rsidRDefault="00DD63CD" w:rsidP="00DD63CD">
      <w:pPr>
        <w:pStyle w:val="B10"/>
      </w:pPr>
      <w:r>
        <w:t>-</w:t>
      </w:r>
      <w:r>
        <w:tab/>
      </w:r>
      <w:r w:rsidR="00292C5A">
        <w:t>Triggering events for PDN GW</w:t>
      </w:r>
    </w:p>
    <w:p w:rsidR="00292C5A" w:rsidRDefault="00DD63CD" w:rsidP="00DD63CD">
      <w:pPr>
        <w:pStyle w:val="B10"/>
      </w:pPr>
      <w:r>
        <w:t>-</w:t>
      </w:r>
      <w:r>
        <w:tab/>
      </w:r>
      <w:r w:rsidR="00292C5A">
        <w:t>Trace Depth</w:t>
      </w:r>
    </w:p>
    <w:p w:rsidR="00292C5A" w:rsidRDefault="00DD63CD" w:rsidP="00DD63CD">
      <w:pPr>
        <w:pStyle w:val="B10"/>
      </w:pPr>
      <w:r>
        <w:t>-</w:t>
      </w:r>
      <w:r>
        <w:tab/>
      </w:r>
      <w:r w:rsidR="00292C5A">
        <w:t>List of Interfaces for PDN GW</w:t>
      </w:r>
    </w:p>
    <w:p w:rsidR="00292C5A" w:rsidRDefault="00DD63CD" w:rsidP="00DD63CD">
      <w:pPr>
        <w:pStyle w:val="B10"/>
      </w:pPr>
      <w:r>
        <w:t>-</w:t>
      </w:r>
      <w:r>
        <w:tab/>
      </w:r>
      <w:r w:rsidR="00292C5A">
        <w:t>Trace Collection Entity</w:t>
      </w:r>
      <w:r w:rsidR="00DC66B5" w:rsidRPr="00DC66B5">
        <w:t xml:space="preserve"> IP Address</w:t>
      </w:r>
    </w:p>
    <w:p w:rsidR="00292C5A" w:rsidRDefault="00292C5A">
      <w:r>
        <w:t>When MME sends the trace control and configuration parameters to the eNB the following information shall be included in the message:</w:t>
      </w:r>
    </w:p>
    <w:p w:rsidR="00292C5A" w:rsidRDefault="00DD63CD" w:rsidP="00DD63CD">
      <w:pPr>
        <w:pStyle w:val="B10"/>
      </w:pPr>
      <w:r>
        <w:t>-</w:t>
      </w:r>
      <w:r>
        <w:tab/>
      </w:r>
      <w:r w:rsidR="00292C5A">
        <w:t>Trace Reference</w:t>
      </w:r>
    </w:p>
    <w:p w:rsidR="00292C5A" w:rsidRDefault="00DD63CD" w:rsidP="00DD63CD">
      <w:pPr>
        <w:pStyle w:val="B10"/>
      </w:pPr>
      <w:r>
        <w:t>-</w:t>
      </w:r>
      <w:r>
        <w:tab/>
      </w:r>
      <w:r w:rsidR="00292C5A">
        <w:t>Trace Recording Session Reference</w:t>
      </w:r>
    </w:p>
    <w:p w:rsidR="00292C5A" w:rsidRDefault="00DD63CD" w:rsidP="00DD63CD">
      <w:pPr>
        <w:pStyle w:val="B10"/>
      </w:pPr>
      <w:r>
        <w:t>-</w:t>
      </w:r>
      <w:r>
        <w:tab/>
      </w:r>
      <w:r w:rsidR="00292C5A">
        <w:t>Trace Depth</w:t>
      </w:r>
    </w:p>
    <w:p w:rsidR="00292C5A" w:rsidRDefault="00DD63CD" w:rsidP="00DD63CD">
      <w:pPr>
        <w:pStyle w:val="B10"/>
      </w:pPr>
      <w:r>
        <w:t>-</w:t>
      </w:r>
      <w:r>
        <w:tab/>
      </w:r>
      <w:r w:rsidR="00292C5A">
        <w:t>Trace Collection Entity</w:t>
      </w:r>
    </w:p>
    <w:p w:rsidR="00292C5A" w:rsidRDefault="00292C5A">
      <w:r>
        <w:t>and the following information may be included in the message:</w:t>
      </w:r>
    </w:p>
    <w:p w:rsidR="00292C5A" w:rsidRDefault="00DD63CD" w:rsidP="00DD63CD">
      <w:pPr>
        <w:pStyle w:val="B10"/>
      </w:pPr>
      <w:r>
        <w:t>-</w:t>
      </w:r>
      <w:r>
        <w:tab/>
      </w:r>
      <w:r w:rsidR="00292C5A">
        <w:t>List of Interfaces for eNB</w:t>
      </w:r>
    </w:p>
    <w:p w:rsidR="00292C5A" w:rsidRDefault="00292C5A" w:rsidP="00DD63CD">
      <w:r>
        <w:t>Figure 4.1.2.10.1.A illustrates the Trace Session activation in case of PMIP based S5 interface. The figure contains only the difference compare to the GTP based S5 interface.</w:t>
      </w:r>
    </w:p>
    <w:p w:rsidR="00292C5A" w:rsidRDefault="00292C5A">
      <w:pPr>
        <w:pStyle w:val="TH"/>
      </w:pPr>
      <w:r>
        <w:object w:dxaOrig="6804" w:dyaOrig="3847">
          <v:shape id="_x0000_i1046" type="#_x0000_t75" style="width:376.9pt;height:213.5pt" o:ole="" fillcolor="window">
            <v:imagedata r:id="rId49" o:title=""/>
          </v:shape>
          <o:OLEObject Type="Embed" ProgID="Word.Picture.8" ShapeID="_x0000_i1046" DrawAspect="Content" ObjectID="_1771925608" r:id="rId50"/>
        </w:object>
      </w:r>
    </w:p>
    <w:p w:rsidR="00292C5A" w:rsidRDefault="00292C5A">
      <w:pPr>
        <w:pStyle w:val="TF"/>
      </w:pPr>
      <w:r>
        <w:t>Figure 4.1.2.10.1.A: Trace Session Activation from SWG to PGW in case of PMIP based S5 interface</w:t>
      </w:r>
    </w:p>
    <w:p w:rsidR="00292C5A" w:rsidRDefault="00292C5A">
      <w:r>
        <w:t xml:space="preserve">When the SGW receives the Trace Session activation message and the List of NE Type to trace parameter specifies Tracing in the PDN GW , SGW shall send Trace Session Activation to PDN GW via the PCRF. The Trace Session activation can be done as part of the IP CAN session establishment or as a standalone procedure [29]. </w:t>
      </w:r>
    </w:p>
    <w:p w:rsidR="00292C5A" w:rsidRDefault="00292C5A">
      <w:r>
        <w:t>The Trace Session Activation shall include the following information:</w:t>
      </w:r>
    </w:p>
    <w:p w:rsidR="00292C5A" w:rsidRDefault="00DD63CD" w:rsidP="00DD63CD">
      <w:pPr>
        <w:pStyle w:val="B10"/>
      </w:pPr>
      <w:r>
        <w:t>-</w:t>
      </w:r>
      <w:r>
        <w:tab/>
      </w:r>
      <w:r w:rsidR="00DC66B5" w:rsidRPr="00DC66B5">
        <w:t xml:space="preserve">Trace Target: </w:t>
      </w:r>
      <w:r w:rsidR="00292C5A">
        <w:t>IMSI or IMEISV</w:t>
      </w:r>
    </w:p>
    <w:p w:rsidR="00292C5A" w:rsidRDefault="00DD63CD" w:rsidP="00DD63CD">
      <w:pPr>
        <w:pStyle w:val="B10"/>
      </w:pPr>
      <w:r>
        <w:t>-</w:t>
      </w:r>
      <w:r>
        <w:tab/>
      </w:r>
      <w:r w:rsidR="00292C5A">
        <w:t xml:space="preserve">Trace </w:t>
      </w:r>
      <w:r w:rsidR="00DC66B5" w:rsidRPr="00DC66B5">
        <w:t>R</w:t>
      </w:r>
      <w:r w:rsidR="00292C5A">
        <w:t>eference</w:t>
      </w:r>
    </w:p>
    <w:p w:rsidR="00292C5A" w:rsidRDefault="00DD63CD" w:rsidP="00DD63CD">
      <w:pPr>
        <w:pStyle w:val="B10"/>
      </w:pPr>
      <w:r>
        <w:t>-</w:t>
      </w:r>
      <w:r>
        <w:tab/>
      </w:r>
      <w:r w:rsidR="00292C5A">
        <w:t>Trace Recording Session Reference</w:t>
      </w:r>
    </w:p>
    <w:p w:rsidR="00292C5A" w:rsidRDefault="00DD63CD" w:rsidP="00DD63CD">
      <w:pPr>
        <w:pStyle w:val="B10"/>
      </w:pPr>
      <w:r>
        <w:t>-</w:t>
      </w:r>
      <w:r>
        <w:tab/>
      </w:r>
      <w:r w:rsidR="00292C5A">
        <w:t>Trace Depth</w:t>
      </w:r>
    </w:p>
    <w:p w:rsidR="00292C5A" w:rsidRDefault="00DD63CD" w:rsidP="00DD63CD">
      <w:pPr>
        <w:pStyle w:val="B10"/>
      </w:pPr>
      <w:r>
        <w:t>-</w:t>
      </w:r>
      <w:r>
        <w:tab/>
      </w:r>
      <w:r w:rsidR="00292C5A">
        <w:t xml:space="preserve">Triggering </w:t>
      </w:r>
      <w:r w:rsidR="00DC66B5" w:rsidRPr="00DC66B5">
        <w:t>E</w:t>
      </w:r>
      <w:r w:rsidR="00292C5A">
        <w:t>vents for PDN GW</w:t>
      </w:r>
    </w:p>
    <w:p w:rsidR="00292C5A" w:rsidRDefault="00DD63CD" w:rsidP="00DD63CD">
      <w:pPr>
        <w:pStyle w:val="B10"/>
      </w:pPr>
      <w:r>
        <w:t>-</w:t>
      </w:r>
      <w:r>
        <w:tab/>
      </w:r>
      <w:r w:rsidR="00292C5A">
        <w:t>List of Interfaces for PDN GW</w:t>
      </w:r>
    </w:p>
    <w:p w:rsidR="00292C5A" w:rsidRDefault="00DD63CD" w:rsidP="00DD63CD">
      <w:pPr>
        <w:pStyle w:val="B10"/>
      </w:pPr>
      <w:r>
        <w:t>-</w:t>
      </w:r>
      <w:r>
        <w:tab/>
      </w:r>
      <w:r w:rsidR="00292C5A">
        <w:t>Trace Collection Entity</w:t>
      </w:r>
      <w:r w:rsidR="00DC66B5" w:rsidRPr="00DC66B5">
        <w:t xml:space="preserve"> IP Address</w:t>
      </w:r>
    </w:p>
    <w:p w:rsidR="00292C5A" w:rsidRDefault="00292C5A">
      <w:r>
        <w:t xml:space="preserve">When the PCRF receives the Trace Session Activation it shall forward the same trace control and configuration parameters to the PDN GW [29]. </w:t>
      </w:r>
    </w:p>
    <w:p w:rsidR="00292C5A" w:rsidRDefault="00292C5A">
      <w:pPr>
        <w:pStyle w:val="Heading5"/>
      </w:pPr>
      <w:bookmarkStart w:id="314" w:name="_Toc516654793"/>
      <w:bookmarkStart w:id="315" w:name="_Toc28277982"/>
      <w:bookmarkStart w:id="316" w:name="_Toc36134240"/>
      <w:bookmarkStart w:id="317" w:name="_Toc44686725"/>
      <w:bookmarkStart w:id="318" w:name="_Toc51928491"/>
      <w:bookmarkStart w:id="319" w:name="_Toc51929060"/>
      <w:bookmarkStart w:id="320" w:name="_Toc155283071"/>
      <w:r>
        <w:rPr>
          <w:rStyle w:val="Heading4Char"/>
          <w:rFonts w:cs="Arial"/>
        </w:rPr>
        <w:t>4.1.2.10.2</w:t>
      </w:r>
      <w:r>
        <w:tab/>
        <w:t xml:space="preserve">UE attached to EPC via </w:t>
      </w:r>
      <w:r>
        <w:rPr>
          <w:i/>
        </w:rPr>
        <w:t xml:space="preserve">non-3GPP </w:t>
      </w:r>
      <w:r>
        <w:t>accesses with DSMIPv6 on S2c or PMIP on S2a/S2b</w:t>
      </w:r>
      <w:bookmarkEnd w:id="314"/>
      <w:bookmarkEnd w:id="315"/>
      <w:bookmarkEnd w:id="316"/>
      <w:bookmarkEnd w:id="317"/>
      <w:bookmarkEnd w:id="318"/>
      <w:bookmarkEnd w:id="319"/>
      <w:bookmarkEnd w:id="320"/>
    </w:p>
    <w:p w:rsidR="00292C5A" w:rsidRDefault="00292C5A">
      <w:r>
        <w:t xml:space="preserve">Figure 4.1.2.10.2 illustrates the Trace Session activation when the UE is attached from a non-3GPP access network with DSMIPv6 on S2c or PMIP on S2a or S2b interface. </w:t>
      </w:r>
    </w:p>
    <w:p w:rsidR="00292C5A" w:rsidRDefault="00292C5A">
      <w:pPr>
        <w:pStyle w:val="TH"/>
      </w:pPr>
      <w:r>
        <w:pict>
          <v:shape id="_x0000_i1047" type="#_x0000_t75" style="width:397.55pt;height:324.95pt" o:allowoverlap="f">
            <v:imagedata r:id="rId51" o:title=""/>
          </v:shape>
        </w:pict>
      </w:r>
    </w:p>
    <w:p w:rsidR="00292C5A" w:rsidRDefault="00292C5A">
      <w:pPr>
        <w:pStyle w:val="TH"/>
      </w:pPr>
      <w:r>
        <w:t>Figure 4.1.2.10.2: Trace Session activation procedure to PGW in case of UE attaches from non-3GPP access network via DSMIPv6 on S2c or PMIP on S2a/S2b</w:t>
      </w:r>
    </w:p>
    <w:p w:rsidR="00292C5A" w:rsidRDefault="00292C5A">
      <w:r>
        <w:t>When the UE attaches to the EPC network via a non-3GPP access network the Trace Session activation to the PGW can be done via HSS and AAA server. Therefore when the UE attach is signalled to the HSS via non-3GPP access network, the HSS shall send the Trace control and configuration parameters to the AAA server as part of the user profile download [25]. The following information shall be included in the downloaded user data:</w:t>
      </w:r>
    </w:p>
    <w:p w:rsidR="00292C5A" w:rsidRDefault="00DC66B5" w:rsidP="005145F3">
      <w:pPr>
        <w:pStyle w:val="B10"/>
      </w:pPr>
      <w:r>
        <w:t>-</w:t>
      </w:r>
      <w:r>
        <w:tab/>
        <w:t>Trace Target:</w:t>
      </w:r>
      <w:r w:rsidR="00292C5A">
        <w:t>IMSI, or IMEI(SV)</w:t>
      </w:r>
    </w:p>
    <w:p w:rsidR="00292C5A" w:rsidRDefault="00DC66B5" w:rsidP="005145F3">
      <w:pPr>
        <w:pStyle w:val="B10"/>
      </w:pPr>
      <w:r>
        <w:t>-</w:t>
      </w:r>
      <w:r>
        <w:tab/>
      </w:r>
      <w:r w:rsidR="00292C5A">
        <w:t>Trace Reference</w:t>
      </w:r>
    </w:p>
    <w:p w:rsidR="00292C5A" w:rsidRDefault="00DC66B5" w:rsidP="005145F3">
      <w:pPr>
        <w:pStyle w:val="B10"/>
      </w:pPr>
      <w:r>
        <w:t>-</w:t>
      </w:r>
      <w:r>
        <w:tab/>
      </w:r>
      <w:r w:rsidR="00292C5A">
        <w:t xml:space="preserve">Triggering </w:t>
      </w:r>
      <w:r>
        <w:t xml:space="preserve">Event </w:t>
      </w:r>
      <w:r w:rsidR="00292C5A">
        <w:t>for PGW</w:t>
      </w:r>
    </w:p>
    <w:p w:rsidR="00292C5A" w:rsidRDefault="00DC66B5" w:rsidP="005145F3">
      <w:pPr>
        <w:pStyle w:val="B10"/>
      </w:pPr>
      <w:r>
        <w:t>-</w:t>
      </w:r>
      <w:r>
        <w:tab/>
      </w:r>
      <w:r w:rsidR="00292C5A">
        <w:t>Trace Depth</w:t>
      </w:r>
    </w:p>
    <w:p w:rsidR="00292C5A" w:rsidRDefault="00DC66B5" w:rsidP="005145F3">
      <w:pPr>
        <w:pStyle w:val="B10"/>
      </w:pPr>
      <w:r>
        <w:t>-</w:t>
      </w:r>
      <w:r>
        <w:tab/>
      </w:r>
      <w:r w:rsidR="00292C5A">
        <w:t xml:space="preserve">List of </w:t>
      </w:r>
      <w:r>
        <w:t xml:space="preserve">Interfaces </w:t>
      </w:r>
      <w:r w:rsidR="00292C5A">
        <w:t>for PGW</w:t>
      </w:r>
    </w:p>
    <w:p w:rsidR="00292C5A" w:rsidRDefault="00DC66B5" w:rsidP="005145F3">
      <w:pPr>
        <w:pStyle w:val="B10"/>
      </w:pPr>
      <w:r>
        <w:t>-</w:t>
      </w:r>
      <w:r>
        <w:tab/>
      </w:r>
      <w:r w:rsidR="00292C5A">
        <w:t>Trace Collection Entity</w:t>
      </w:r>
      <w:r w:rsidRPr="00DC66B5">
        <w:t xml:space="preserve"> </w:t>
      </w:r>
      <w:r>
        <w:t>IP Address</w:t>
      </w:r>
    </w:p>
    <w:p w:rsidR="00292C5A" w:rsidRDefault="00292C5A">
      <w:r>
        <w:t xml:space="preserve">When the AAA server receives the user profile, which contains also the trace control and configuration parameters, it shall store the received trace control and configuration parameters. The AAA server shall forward the received trace control and configuration parameters in the authorization when it receives the authorization request from the PGW during the PDN connectivity. </w:t>
      </w:r>
    </w:p>
    <w:p w:rsidR="00292C5A" w:rsidRDefault="00292C5A">
      <w:r>
        <w:t>The event, which triggers the authorization in the PDN GW depend on the used IP mobility protocol:</w:t>
      </w:r>
    </w:p>
    <w:p w:rsidR="00292C5A" w:rsidRDefault="00292C5A">
      <w:pPr>
        <w:pStyle w:val="B10"/>
      </w:pPr>
      <w:r>
        <w:t xml:space="preserve">In case of DSMIP (option A), it is a binding update received from the UE, </w:t>
      </w:r>
    </w:p>
    <w:p w:rsidR="00292C5A" w:rsidRDefault="00292C5A">
      <w:pPr>
        <w:pStyle w:val="B10"/>
      </w:pPr>
      <w:r>
        <w:t>In case of PMIP (Option B), it is a proxy binding update request received from the Trusted Non-3GPP GW or ePDG playing the role of the Mobile Access Gateway (MAG)</w:t>
      </w:r>
    </w:p>
    <w:p w:rsidR="00292C5A" w:rsidRDefault="00292C5A">
      <w:r>
        <w:t xml:space="preserve">If the UE is already registered to the HSS by a AAA server via the SWx interface, Trace Session activation shall also be possible from the HSS to the PDN GW via the AAA server. In that case the HSS sends the Trace Session activation message with a push profile request. </w:t>
      </w:r>
    </w:p>
    <w:p w:rsidR="00292C5A" w:rsidRDefault="00292C5A">
      <w:r>
        <w:t>The AAA server shall examine the received user profile and if Trace Session activation is needed in the PDN GW, it shall initiate a re-authorization procedure towards the PDN GW. The Trace Session is activated to te PDN GW using this re-authorization procedure. When PDN GW receives the Trace Session activation message, it shall save the received trace control and configuration parameters.</w:t>
      </w:r>
    </w:p>
    <w:p w:rsidR="00292C5A" w:rsidRDefault="00292C5A">
      <w:pPr>
        <w:pStyle w:val="Heading5"/>
      </w:pPr>
      <w:bookmarkStart w:id="321" w:name="_Toc516654794"/>
      <w:bookmarkStart w:id="322" w:name="_Toc28277983"/>
      <w:bookmarkStart w:id="323" w:name="_Toc36134241"/>
      <w:bookmarkStart w:id="324" w:name="_Toc44686726"/>
      <w:bookmarkStart w:id="325" w:name="_Toc51928492"/>
      <w:bookmarkStart w:id="326" w:name="_Toc51929061"/>
      <w:bookmarkStart w:id="327" w:name="_Toc155283072"/>
      <w:r>
        <w:t>4.1.2.10.3</w:t>
      </w:r>
      <w:r>
        <w:tab/>
        <w:t>UE attached to EPC via non-3GPP accesses with GTP on S2b interface</w:t>
      </w:r>
      <w:bookmarkEnd w:id="321"/>
      <w:bookmarkEnd w:id="322"/>
      <w:bookmarkEnd w:id="323"/>
      <w:bookmarkEnd w:id="324"/>
      <w:bookmarkEnd w:id="325"/>
      <w:bookmarkEnd w:id="326"/>
      <w:bookmarkEnd w:id="327"/>
    </w:p>
    <w:p w:rsidR="00292C5A" w:rsidRDefault="00292C5A">
      <w:r>
        <w:t>Figure 4.1.2.10.3 illustrates the Trace Session activation when the UE is attached from a non-3GPP access with GTP on the S2b interface.</w:t>
      </w:r>
    </w:p>
    <w:p w:rsidR="00292C5A" w:rsidRDefault="00292C5A">
      <w:pPr>
        <w:pStyle w:val="TH"/>
      </w:pPr>
      <w:r>
        <w:object w:dxaOrig="7205" w:dyaOrig="5401">
          <v:shape id="_x0000_i1048" type="#_x0000_t75" style="width:467.7pt;height:5in" o:ole="">
            <v:imagedata r:id="rId52" o:title=""/>
          </v:shape>
          <o:OLEObject Type="Embed" ProgID="PowerPoint.Slide.8" ShapeID="_x0000_i1048" DrawAspect="Content" ObjectID="_1771925609" r:id="rId53"/>
        </w:object>
      </w:r>
    </w:p>
    <w:p w:rsidR="00292C5A" w:rsidRDefault="00292C5A">
      <w:pPr>
        <w:pStyle w:val="TF"/>
      </w:pPr>
      <w:r>
        <w:t>Figure 4.1.2.10.3</w:t>
      </w:r>
      <w:bookmarkStart w:id="328" w:name="OLE_LINK8"/>
      <w:bookmarkStart w:id="329" w:name="OLE_LINK9"/>
      <w:r>
        <w:t>: Trace Session activation procedure to PGW when the UE is attaches to EPC from a non-3GPP access with GTP based S2b</w:t>
      </w:r>
      <w:bookmarkEnd w:id="328"/>
      <w:bookmarkEnd w:id="329"/>
    </w:p>
    <w:p w:rsidR="00292C5A" w:rsidRDefault="00292C5A">
      <w:r>
        <w:t xml:space="preserve">When the UE attaches to the EPC network via a non-3GPP access network the Trace Session activation to the PGW can be done via HSS, AAA server and ePDG. Therefore when the UE attach is signalled to the HSS via non-3GPP access network, the HSS shall send the Trace control and configuration parameters to the AAA server as part of the user profile download (see [22] , [25] and [34]). </w:t>
      </w:r>
      <w:r>
        <w:br/>
        <w:t>The following information shall be included in the downloaded user data:</w:t>
      </w:r>
    </w:p>
    <w:p w:rsidR="00292C5A" w:rsidRDefault="005E2A8E" w:rsidP="005145F3">
      <w:pPr>
        <w:pStyle w:val="B10"/>
      </w:pPr>
      <w:r>
        <w:t>-</w:t>
      </w:r>
      <w:r>
        <w:tab/>
        <w:t>Trace Target:</w:t>
      </w:r>
      <w:r w:rsidR="00292C5A">
        <w:t>IMSI, or IMEI(SV)</w:t>
      </w:r>
    </w:p>
    <w:p w:rsidR="00292C5A" w:rsidRDefault="005E2A8E" w:rsidP="005145F3">
      <w:pPr>
        <w:pStyle w:val="B10"/>
      </w:pPr>
      <w:r>
        <w:t>-</w:t>
      </w:r>
      <w:r>
        <w:tab/>
      </w:r>
      <w:r w:rsidR="00292C5A">
        <w:t>Trace Reference</w:t>
      </w:r>
    </w:p>
    <w:p w:rsidR="00292C5A" w:rsidRDefault="005E2A8E" w:rsidP="005145F3">
      <w:pPr>
        <w:pStyle w:val="B10"/>
      </w:pPr>
      <w:r>
        <w:t>-</w:t>
      </w:r>
      <w:r>
        <w:tab/>
      </w:r>
      <w:r w:rsidR="00292C5A">
        <w:t xml:space="preserve">Triggering </w:t>
      </w:r>
      <w:r>
        <w:t xml:space="preserve">Event </w:t>
      </w:r>
      <w:r w:rsidR="00292C5A">
        <w:t>for PGW</w:t>
      </w:r>
    </w:p>
    <w:p w:rsidR="00292C5A" w:rsidRDefault="005E2A8E" w:rsidP="005145F3">
      <w:pPr>
        <w:pStyle w:val="B10"/>
      </w:pPr>
      <w:r>
        <w:t>-</w:t>
      </w:r>
      <w:r>
        <w:tab/>
      </w:r>
      <w:r w:rsidR="00292C5A">
        <w:t>Trace Depth</w:t>
      </w:r>
    </w:p>
    <w:p w:rsidR="00292C5A" w:rsidRDefault="005E2A8E" w:rsidP="005145F3">
      <w:pPr>
        <w:pStyle w:val="B10"/>
      </w:pPr>
      <w:r>
        <w:t>-</w:t>
      </w:r>
      <w:r>
        <w:tab/>
      </w:r>
      <w:r w:rsidR="00292C5A">
        <w:t xml:space="preserve">List of </w:t>
      </w:r>
      <w:r>
        <w:t xml:space="preserve">Interface </w:t>
      </w:r>
      <w:r w:rsidR="00292C5A">
        <w:t>for PGW</w:t>
      </w:r>
    </w:p>
    <w:p w:rsidR="00292C5A" w:rsidRDefault="005E2A8E" w:rsidP="005145F3">
      <w:pPr>
        <w:pStyle w:val="B10"/>
      </w:pPr>
      <w:r>
        <w:t>-</w:t>
      </w:r>
      <w:r>
        <w:tab/>
      </w:r>
      <w:r w:rsidR="00292C5A">
        <w:t>Trace Collection Entity</w:t>
      </w:r>
      <w:r w:rsidRPr="005E2A8E">
        <w:t xml:space="preserve"> </w:t>
      </w:r>
      <w:r>
        <w:t>IP Address</w:t>
      </w:r>
    </w:p>
    <w:p w:rsidR="00292C5A" w:rsidRDefault="00292C5A">
      <w:r>
        <w:t xml:space="preserve">The ePDG sends a GTPv2 Create Session Request which contains trace information message to the PGW. The RAT type indicates the non-3GPP IP access technology type. </w:t>
      </w:r>
    </w:p>
    <w:p w:rsidR="00292C5A" w:rsidRDefault="00292C5A">
      <w:r>
        <w:t>Figure 4.1.2.10.4 illustrates the Trace Session activation when the UE is already attached from a non-3GPP access with GTP based S2b, i.e. trace session activation after a session has been created.</w:t>
      </w:r>
    </w:p>
    <w:p w:rsidR="00292C5A" w:rsidRDefault="00292C5A">
      <w:r>
        <w:t xml:space="preserve">If the UE is already registered to the HSS by a AAA server via the SWx interface, Trace Session activation shall also be possible from the ePDG to the PDN GW. In that case the HSS sends the Trace activation message with a push profile request. </w:t>
      </w:r>
    </w:p>
    <w:p w:rsidR="00292C5A" w:rsidRDefault="00292C5A">
      <w:pPr>
        <w:pStyle w:val="TH"/>
      </w:pPr>
      <w:r>
        <w:rPr>
          <w:lang w:eastAsia="ja-JP"/>
        </w:rPr>
        <w:pict>
          <v:shapetype id="_x0000_t202" coordsize="21600,21600" o:spt="202" path="m,l,21600r21600,l21600,xe">
            <v:stroke joinstyle="miter"/>
            <v:path gradientshapeok="t" o:connecttype="rect"/>
          </v:shapetype>
          <v:shape id="_x0000_s2257" type="#_x0000_t202" style="position:absolute;left:0;text-align:left;margin-left:252pt;margin-top:58.85pt;width:100.3pt;height:18pt;z-index:251658752;mso-wrap-style:none;v-text-anchor:top-baseline" filled="f" fillcolor="#bbe0e3" stroked="f">
            <v:textbox>
              <w:txbxContent>
                <w:p w:rsidR="00D63567" w:rsidRDefault="00D63567">
                  <w:pPr>
                    <w:rPr>
                      <w:rFonts w:ascii="Arial" w:hAnsi="Arial" w:cs="Arial"/>
                      <w:color w:val="000000"/>
                    </w:rPr>
                  </w:pPr>
                  <w:r>
                    <w:rPr>
                      <w:rFonts w:ascii="Arial" w:hAnsi="Arial" w:cs="Arial"/>
                      <w:color w:val="000000"/>
                    </w:rPr>
                    <w:t>Trace Activation</w:t>
                  </w:r>
                </w:p>
              </w:txbxContent>
            </v:textbox>
          </v:shape>
        </w:pict>
      </w:r>
      <w:r>
        <w:object w:dxaOrig="7205" w:dyaOrig="5401">
          <v:shape id="_x0000_i1049" type="#_x0000_t75" style="width:5in;height:269.85pt" o:ole="">
            <v:imagedata r:id="rId54" o:title=""/>
          </v:shape>
          <o:OLEObject Type="Embed" ProgID="PowerPoint.Slide.8" ShapeID="_x0000_i1049" DrawAspect="Content" ObjectID="_1771925610" r:id="rId55"/>
        </w:object>
      </w:r>
    </w:p>
    <w:p w:rsidR="00292C5A" w:rsidRDefault="00292C5A">
      <w:pPr>
        <w:pStyle w:val="TF"/>
      </w:pPr>
      <w:r>
        <w:t>Figure 4.1.2.10.4: Trace Session activation procedure to PGW when the UE is already attached to EPC from a non-3GPP access with GTP based S2b</w:t>
      </w:r>
    </w:p>
    <w:p w:rsidR="00292C5A" w:rsidRDefault="00292C5A">
      <w:r>
        <w:t>The AAA shall examine the received information and if Trace Session activation is needed in the PDN GW, it shall initiate a reauthorization request towards the ePDG. ePDG sends a GTPv2 Trace Session Activation message to the PGW when determining from the updated profile that a trace activation is needed. When PDN GW receives the Trace Session activation message, it shall save the received trace control and configuration parameters.</w:t>
      </w:r>
    </w:p>
    <w:p w:rsidR="00292C5A" w:rsidRDefault="00292C5A">
      <w:pPr>
        <w:pStyle w:val="Heading5"/>
        <w:rPr>
          <w:lang w:val="nb-NO"/>
        </w:rPr>
      </w:pPr>
      <w:bookmarkStart w:id="330" w:name="_Toc516654795"/>
      <w:bookmarkStart w:id="331" w:name="_Toc28277984"/>
      <w:bookmarkStart w:id="332" w:name="_Toc36134242"/>
      <w:bookmarkStart w:id="333" w:name="_Toc44686727"/>
      <w:bookmarkStart w:id="334" w:name="_Toc51928493"/>
      <w:bookmarkStart w:id="335" w:name="_Toc51929062"/>
      <w:bookmarkStart w:id="336" w:name="_Toc155283073"/>
      <w:r>
        <w:rPr>
          <w:lang w:val="nb-NO"/>
        </w:rPr>
        <w:t>4.1.2.10.4</w:t>
      </w:r>
      <w:r>
        <w:rPr>
          <w:lang w:val="nb-NO"/>
        </w:rPr>
        <w:tab/>
        <w:t>Inter-RAT handover from E-UTRAN to UTRAN</w:t>
      </w:r>
      <w:bookmarkEnd w:id="330"/>
      <w:bookmarkEnd w:id="331"/>
      <w:bookmarkEnd w:id="332"/>
      <w:bookmarkEnd w:id="333"/>
      <w:bookmarkEnd w:id="334"/>
      <w:bookmarkEnd w:id="335"/>
      <w:bookmarkEnd w:id="336"/>
    </w:p>
    <w:p w:rsidR="00292C5A" w:rsidRDefault="00292C5A">
      <w:r>
        <w:t xml:space="preserve">The following figure illustrates an example scenario when the UE attaches to the EPC domain, then makes an inter-RAT handover to the UMTS and makes another handover back from UMTS to E-UTRAN. </w:t>
      </w:r>
    </w:p>
    <w:p w:rsidR="00292C5A" w:rsidRDefault="00292C5A">
      <w:pPr>
        <w:pStyle w:val="TH"/>
        <w:rPr>
          <w:sz w:val="22"/>
        </w:rPr>
      </w:pPr>
      <w:r>
        <w:object w:dxaOrig="11933" w:dyaOrig="16283">
          <v:shape id="_x0000_i1050" type="#_x0000_t75" style="width:481.45pt;height:656.75pt" o:ole="">
            <v:imagedata r:id="rId56" o:title=""/>
          </v:shape>
          <o:OLEObject Type="Embed" ProgID="Visio.Drawing.11" ShapeID="_x0000_i1050" DrawAspect="Content" ObjectID="_1771925611" r:id="rId57"/>
        </w:object>
      </w:r>
    </w:p>
    <w:p w:rsidR="00292C5A" w:rsidRDefault="00292C5A">
      <w:pPr>
        <w:pStyle w:val="TF"/>
      </w:pPr>
      <w:r>
        <w:t>Figure 4.1.2.10.4.1 Example scenario for Trace Session activation in case of inter-RAT handover</w:t>
      </w:r>
    </w:p>
    <w:p w:rsidR="00292C5A" w:rsidRDefault="00292C5A">
      <w:r>
        <w:t xml:space="preserve">In order to support the inter-RAT trace between EPS and PS domain when the HSS sends the Trace Session Activation message to the SGSN/MME respectively it shall send the trace control and configuration parameters that are applicable for both PS and EPC domains. These parameters shall be transferred in the Trace Session Activation message in the S6a/S6d interface respectively. When MME/SGSN receives the Trace Session Activation message from the HSS or from MME/SGSN the trace control and configuration parameters shall be stored and a Trace Session shall be started. </w:t>
      </w:r>
    </w:p>
    <w:p w:rsidR="00292C5A" w:rsidRDefault="00292C5A">
      <w:r>
        <w:t>When the MME sends the Forward Relocation Request messager to the S4-SGSN the MME shall sends the following trace control and configuration parameters for Trace Session activation to the SGSN:</w:t>
      </w:r>
    </w:p>
    <w:p w:rsidR="00292C5A" w:rsidRDefault="00292C5A">
      <w:pPr>
        <w:pStyle w:val="B10"/>
      </w:pPr>
      <w:r>
        <w:t>-</w:t>
      </w:r>
      <w:r>
        <w:tab/>
      </w:r>
      <w:r w:rsidR="005E2A8E">
        <w:t xml:space="preserve">Trace Target: </w:t>
      </w:r>
      <w:r>
        <w:t>IMSI or IMEI(SV)</w:t>
      </w:r>
    </w:p>
    <w:p w:rsidR="00292C5A" w:rsidRDefault="00292C5A">
      <w:pPr>
        <w:pStyle w:val="B10"/>
      </w:pPr>
      <w:r>
        <w:t>-</w:t>
      </w:r>
      <w:r>
        <w:tab/>
        <w:t>Trace Reference</w:t>
      </w:r>
    </w:p>
    <w:p w:rsidR="00292C5A" w:rsidRDefault="00292C5A">
      <w:pPr>
        <w:pStyle w:val="B10"/>
      </w:pPr>
      <w:r>
        <w:t>-</w:t>
      </w:r>
      <w:r>
        <w:tab/>
        <w:t>Trace Recording Session Reference</w:t>
      </w:r>
    </w:p>
    <w:p w:rsidR="00292C5A" w:rsidRDefault="00292C5A">
      <w:pPr>
        <w:pStyle w:val="B10"/>
      </w:pPr>
      <w:r>
        <w:t>-</w:t>
      </w:r>
      <w:r>
        <w:tab/>
        <w:t>Trace Depth</w:t>
      </w:r>
    </w:p>
    <w:p w:rsidR="00292C5A" w:rsidRDefault="00292C5A">
      <w:pPr>
        <w:pStyle w:val="B10"/>
      </w:pPr>
      <w:r>
        <w:t>-</w:t>
      </w:r>
      <w:r>
        <w:tab/>
        <w:t xml:space="preserve">Triggering </w:t>
      </w:r>
      <w:r w:rsidR="005E2A8E">
        <w:t xml:space="preserve">Events </w:t>
      </w:r>
      <w:r>
        <w:t>for SGSN, GGSN, RNC, MME, Serving GW, PDN GW and eNB</w:t>
      </w:r>
    </w:p>
    <w:p w:rsidR="00292C5A" w:rsidRDefault="00292C5A">
      <w:pPr>
        <w:pStyle w:val="B10"/>
      </w:pPr>
      <w:r>
        <w:t>-</w:t>
      </w:r>
      <w:r>
        <w:tab/>
        <w:t>List of Interfaces for SGSN, GGSN, RNC, MME, Serving GW, PDN GW and eNB</w:t>
      </w:r>
    </w:p>
    <w:p w:rsidR="00292C5A" w:rsidRDefault="00292C5A">
      <w:pPr>
        <w:pStyle w:val="B10"/>
      </w:pPr>
      <w:r>
        <w:t>-</w:t>
      </w:r>
      <w:r>
        <w:tab/>
        <w:t>Trace Collection Entity</w:t>
      </w:r>
      <w:r w:rsidR="005E2A8E" w:rsidRPr="005E2A8E">
        <w:t xml:space="preserve"> </w:t>
      </w:r>
      <w:r w:rsidR="005E2A8E">
        <w:t>IP Address</w:t>
      </w:r>
    </w:p>
    <w:p w:rsidR="00292C5A" w:rsidRDefault="00292C5A">
      <w:r>
        <w:t xml:space="preserve">The Trace Control and Configuration parameters shall be propagated during an inter-RAT handover procedure from the source node to the target node. The propagated Trace Control and Configuration parameters shall include values that are applicable for both EPS and PS domain during the inter-RAT handover procedure. </w:t>
      </w:r>
    </w:p>
    <w:p w:rsidR="00292C5A" w:rsidRDefault="00292C5A">
      <w:r>
        <w:t xml:space="preserve">Similarly, in case of Gn SGSN those parameters shall be transferred through S6a/Gn interface from the HSS to the MME/Gn SGSN. The Trace Control and Configuration parameter of both domain shall be stored in the Trace Session in MME/Gn SGSN respectively. </w:t>
      </w:r>
    </w:p>
    <w:p w:rsidR="00292C5A" w:rsidRDefault="00292C5A">
      <w:pPr>
        <w:pStyle w:val="Heading4"/>
      </w:pPr>
      <w:bookmarkStart w:id="337" w:name="_Toc516654796"/>
      <w:bookmarkStart w:id="338" w:name="_Toc28277985"/>
      <w:bookmarkStart w:id="339" w:name="_Toc36134243"/>
      <w:bookmarkStart w:id="340" w:name="_Toc44686728"/>
      <w:bookmarkStart w:id="341" w:name="_Toc51928494"/>
      <w:bookmarkStart w:id="342" w:name="_Toc51929063"/>
      <w:bookmarkStart w:id="343" w:name="_Toc155283074"/>
      <w:r>
        <w:t>4.1.2.11</w:t>
      </w:r>
      <w:r>
        <w:tab/>
        <w:t>E-UTRAN activation mechanisms</w:t>
      </w:r>
      <w:bookmarkEnd w:id="337"/>
      <w:bookmarkEnd w:id="338"/>
      <w:bookmarkEnd w:id="339"/>
      <w:bookmarkEnd w:id="340"/>
      <w:bookmarkEnd w:id="341"/>
      <w:bookmarkEnd w:id="342"/>
      <w:bookmarkEnd w:id="343"/>
    </w:p>
    <w:p w:rsidR="00292C5A" w:rsidRDefault="00292C5A">
      <w:r>
        <w:t xml:space="preserve">The Trace Session should be activated in in an eNB when the eNB receives the TRACE START, INITIAL CONTEXT SETUP REQUEST or HANDOVER REQUEST message with the IE </w:t>
      </w:r>
      <w:r>
        <w:rPr>
          <w:i/>
          <w:iCs/>
        </w:rPr>
        <w:t>Trace Activation</w:t>
      </w:r>
      <w:r>
        <w:t xml:space="preserve"> from the MME and if some activities have been started on the interfaces that have been requested to be traced.</w:t>
      </w:r>
    </w:p>
    <w:p w:rsidR="00292C5A" w:rsidRDefault="00292C5A">
      <w:r>
        <w:t xml:space="preserve">If the subscriber or equipment which is traced makes a handover to a target eNB using the X2 interface, the source eNB should propagate the trace control and configuration parameters further to the target eNB by using the HANDOVER REQUEST message. When the target eNB receives the HANDOVER REQUEST message it should immediately start a Trace Session according to the trace control and configuration parameters received in the HANDOVER REQUEST message. </w:t>
      </w:r>
    </w:p>
    <w:p w:rsidR="00292C5A" w:rsidRDefault="00292C5A">
      <w:r>
        <w:t>If the subscriber or equipment which is traced makes a handover to a target eNB using the S1 interface, it is the MME's responsibility to propagate the trace control and configuration parameters to the target eNB.</w:t>
      </w:r>
    </w:p>
    <w:p w:rsidR="00292C5A" w:rsidRDefault="00292C5A">
      <w:pPr>
        <w:pStyle w:val="H6"/>
      </w:pPr>
      <w:r>
        <w:t>Interaction with Relocation</w:t>
      </w:r>
    </w:p>
    <w:p w:rsidR="00292C5A" w:rsidRDefault="00292C5A">
      <w:r>
        <w:t>If the tracing shall continue also after the relocation has been performed, the CN Invoke Trace procedure shall be re-initiated from the CN towards the future eNB after the Relocation Resource Allocation procedure has been executed successfully.</w:t>
      </w:r>
    </w:p>
    <w:p w:rsidR="00292C5A" w:rsidRDefault="00292C5A">
      <w:r>
        <w:t>The TRACE START, INITIAL CONTEXT SETUP REQUEST or HANDOVER REQUEST message that is received from the MME contains the following information:</w:t>
      </w:r>
    </w:p>
    <w:p w:rsidR="00292C5A" w:rsidRDefault="005E2A8E" w:rsidP="005145F3">
      <w:pPr>
        <w:pStyle w:val="B10"/>
      </w:pPr>
      <w:r>
        <w:t>-</w:t>
      </w:r>
      <w:r>
        <w:tab/>
      </w:r>
      <w:r w:rsidR="00292C5A">
        <w:t>Trace Reference</w:t>
      </w:r>
    </w:p>
    <w:p w:rsidR="00292C5A" w:rsidRDefault="005E2A8E" w:rsidP="005145F3">
      <w:pPr>
        <w:pStyle w:val="B10"/>
      </w:pPr>
      <w:r>
        <w:t>-</w:t>
      </w:r>
      <w:r>
        <w:tab/>
      </w:r>
      <w:r w:rsidR="00292C5A">
        <w:t>Trace Recording Session Reference</w:t>
      </w:r>
    </w:p>
    <w:p w:rsidR="00292C5A" w:rsidRDefault="005E2A8E" w:rsidP="005145F3">
      <w:pPr>
        <w:pStyle w:val="B10"/>
      </w:pPr>
      <w:r>
        <w:t>-</w:t>
      </w:r>
      <w:r>
        <w:tab/>
      </w:r>
      <w:r w:rsidR="00292C5A">
        <w:t>Trace Depth</w:t>
      </w:r>
    </w:p>
    <w:p w:rsidR="00292C5A" w:rsidRDefault="005E2A8E" w:rsidP="005145F3">
      <w:pPr>
        <w:pStyle w:val="B10"/>
      </w:pPr>
      <w:r>
        <w:t>-</w:t>
      </w:r>
      <w:r>
        <w:tab/>
      </w:r>
      <w:r w:rsidR="00292C5A">
        <w:t xml:space="preserve">List of </w:t>
      </w:r>
      <w:r>
        <w:t xml:space="preserve">Interfaces </w:t>
      </w:r>
      <w:r w:rsidR="00292C5A">
        <w:t>for eNB</w:t>
      </w:r>
    </w:p>
    <w:p w:rsidR="00292C5A" w:rsidRDefault="005E2A8E" w:rsidP="005145F3">
      <w:pPr>
        <w:pStyle w:val="B10"/>
      </w:pPr>
      <w:r>
        <w:t>-</w:t>
      </w:r>
      <w:r>
        <w:tab/>
      </w:r>
      <w:r w:rsidR="00292C5A">
        <w:t>Trace Collection Entity</w:t>
      </w:r>
      <w:r>
        <w:t xml:space="preserve"> IP Address</w:t>
      </w:r>
    </w:p>
    <w:p w:rsidR="00292C5A" w:rsidRDefault="00292C5A">
      <w:pPr>
        <w:rPr>
          <w:rFonts w:hint="eastAsia"/>
          <w:lang w:eastAsia="zh-CN"/>
        </w:rPr>
      </w:pPr>
      <w:r>
        <w:rPr>
          <w:rFonts w:hint="eastAsia"/>
          <w:lang w:eastAsia="zh-CN"/>
        </w:rPr>
        <w:t>I</w:t>
      </w:r>
      <w:r>
        <w:rPr>
          <w:rFonts w:hint="eastAsia"/>
        </w:rPr>
        <w:t xml:space="preserve">f the </w:t>
      </w:r>
      <w:r>
        <w:t>Trace Reference is the same as an existing Trace Session</w:t>
      </w:r>
      <w:r>
        <w:rPr>
          <w:rFonts w:hint="eastAsia"/>
          <w:lang w:eastAsia="zh-CN"/>
        </w:rPr>
        <w:t xml:space="preserve"> for the same subscriber or equipment, the eNB shall not activate a new Trace Session and the existing Trace Session will not be impacted. See clause </w:t>
      </w:r>
      <w:r>
        <w:t>4.2.3.6</w:t>
      </w:r>
      <w:r>
        <w:rPr>
          <w:rFonts w:hint="eastAsia"/>
          <w:lang w:eastAsia="zh-CN"/>
        </w:rPr>
        <w:t xml:space="preserve"> for the conditions on whether or not the Trace Recording Session should be started.</w:t>
      </w:r>
    </w:p>
    <w:p w:rsidR="00292C5A" w:rsidRDefault="00292C5A">
      <w:pPr>
        <w:rPr>
          <w:lang w:eastAsia="zh-CN"/>
        </w:rPr>
      </w:pPr>
      <w:r>
        <w:rPr>
          <w:rFonts w:hint="eastAsia"/>
          <w:lang w:eastAsia="zh-CN"/>
        </w:rPr>
        <w:t>I</w:t>
      </w:r>
      <w:r>
        <w:rPr>
          <w:rFonts w:hint="eastAsia"/>
        </w:rPr>
        <w:t xml:space="preserve">f the </w:t>
      </w:r>
      <w:r>
        <w:t>Trace Reference is the same as an existing Trace Session</w:t>
      </w:r>
      <w:r>
        <w:rPr>
          <w:rFonts w:hint="eastAsia"/>
          <w:lang w:eastAsia="zh-CN"/>
        </w:rPr>
        <w:t xml:space="preserve"> for different subscriber(s) or equipment(s), the eNB shall not activate a new Trace Session, and the eNB shall not start a new Trace Recording Session.</w:t>
      </w:r>
    </w:p>
    <w:p w:rsidR="00292C5A" w:rsidRDefault="00292C5A">
      <w:pPr>
        <w:pStyle w:val="Heading4"/>
      </w:pPr>
      <w:bookmarkStart w:id="344" w:name="_Toc516654797"/>
      <w:bookmarkStart w:id="345" w:name="_Toc28277986"/>
      <w:bookmarkStart w:id="346" w:name="_Toc36134244"/>
      <w:bookmarkStart w:id="347" w:name="_Toc44686729"/>
      <w:bookmarkStart w:id="348" w:name="_Toc51928495"/>
      <w:bookmarkStart w:id="349" w:name="_Toc51929064"/>
      <w:bookmarkStart w:id="350" w:name="_Toc155283075"/>
      <w:smartTag w:uri="urn:schemas-microsoft-com:office:smarttags" w:element="chsdate">
        <w:smartTagPr>
          <w:attr w:name="Year" w:val="1899"/>
          <w:attr w:name="Month" w:val="12"/>
          <w:attr w:name="Day" w:val="30"/>
          <w:attr w:name="IsLunarDate" w:val="False"/>
          <w:attr w:name="IsROCDate" w:val="False"/>
        </w:smartTagPr>
        <w:r>
          <w:t>4.1.2</w:t>
        </w:r>
      </w:smartTag>
      <w:r>
        <w:t>.</w:t>
      </w:r>
      <w:r>
        <w:rPr>
          <w:rFonts w:hint="eastAsia"/>
          <w:lang w:eastAsia="zh-CN"/>
        </w:rPr>
        <w:t>12</w:t>
      </w:r>
      <w:r>
        <w:tab/>
      </w:r>
      <w:r>
        <w:rPr>
          <w:rFonts w:hint="eastAsia"/>
          <w:lang w:eastAsia="zh-CN"/>
        </w:rPr>
        <w:t xml:space="preserve">EPC </w:t>
      </w:r>
      <w:r>
        <w:rPr>
          <w:lang w:eastAsia="zh-CN"/>
        </w:rPr>
        <w:t xml:space="preserve">and E-UTRAN </w:t>
      </w:r>
      <w:r>
        <w:rPr>
          <w:rFonts w:hint="eastAsia"/>
          <w:lang w:eastAsia="zh-CN"/>
        </w:rPr>
        <w:t xml:space="preserve">Activation mechanism for </w:t>
      </w:r>
      <w:r>
        <w:rPr>
          <w:lang w:eastAsia="zh-CN"/>
        </w:rPr>
        <w:t>MDT</w:t>
      </w:r>
      <w:bookmarkEnd w:id="344"/>
      <w:bookmarkEnd w:id="345"/>
      <w:bookmarkEnd w:id="346"/>
      <w:bookmarkEnd w:id="347"/>
      <w:bookmarkEnd w:id="348"/>
      <w:bookmarkEnd w:id="349"/>
      <w:bookmarkEnd w:id="350"/>
    </w:p>
    <w:p w:rsidR="00292C5A" w:rsidRDefault="00292C5A">
      <w:pPr>
        <w:pStyle w:val="Heading5"/>
        <w:rPr>
          <w:rFonts w:hint="eastAsia"/>
          <w:lang w:eastAsia="zh-CN"/>
        </w:rPr>
      </w:pPr>
      <w:bookmarkStart w:id="351" w:name="_Toc516654798"/>
      <w:bookmarkStart w:id="352" w:name="_Toc28277987"/>
      <w:bookmarkStart w:id="353" w:name="_Toc36134245"/>
      <w:bookmarkStart w:id="354" w:name="_Toc44686730"/>
      <w:bookmarkStart w:id="355" w:name="_Toc51928496"/>
      <w:bookmarkStart w:id="356" w:name="_Toc51929065"/>
      <w:bookmarkStart w:id="357" w:name="_Toc155283076"/>
      <w:smartTag w:uri="urn:schemas-microsoft-com:office:smarttags" w:element="chsdate">
        <w:smartTagPr>
          <w:attr w:name="IsROCDate" w:val="False"/>
          <w:attr w:name="IsLunarDate" w:val="False"/>
          <w:attr w:name="Day" w:val="30"/>
          <w:attr w:name="Month" w:val="12"/>
          <w:attr w:name="Year" w:val="1899"/>
        </w:smartTagPr>
        <w:r>
          <w:rPr>
            <w:lang w:eastAsia="zh-CN"/>
          </w:rPr>
          <w:t>4.1.2</w:t>
        </w:r>
      </w:smartTag>
      <w:r>
        <w:rPr>
          <w:lang w:eastAsia="zh-CN"/>
        </w:rPr>
        <w:t>.1</w:t>
      </w:r>
      <w:r>
        <w:rPr>
          <w:rFonts w:hint="eastAsia"/>
          <w:lang w:eastAsia="zh-CN"/>
        </w:rPr>
        <w:t>2</w:t>
      </w:r>
      <w:r>
        <w:rPr>
          <w:lang w:eastAsia="zh-CN"/>
        </w:rPr>
        <w:t>.1</w:t>
      </w:r>
      <w:r>
        <w:rPr>
          <w:lang w:eastAsia="zh-CN"/>
        </w:rPr>
        <w:tab/>
      </w:r>
      <w:r>
        <w:rPr>
          <w:rFonts w:hint="eastAsia"/>
          <w:lang w:eastAsia="zh-CN"/>
        </w:rPr>
        <w:t>General</w:t>
      </w:r>
      <w:bookmarkEnd w:id="351"/>
      <w:bookmarkEnd w:id="352"/>
      <w:bookmarkEnd w:id="353"/>
      <w:bookmarkEnd w:id="354"/>
      <w:bookmarkEnd w:id="355"/>
      <w:bookmarkEnd w:id="356"/>
      <w:bookmarkEnd w:id="357"/>
    </w:p>
    <w:p w:rsidR="00292C5A" w:rsidRDefault="00292C5A">
      <w:pPr>
        <w:overflowPunct/>
        <w:autoSpaceDE/>
        <w:autoSpaceDN/>
        <w:adjustRightInd/>
        <w:textAlignment w:val="auto"/>
        <w:rPr>
          <w:rFonts w:hint="eastAsia"/>
          <w:lang w:eastAsia="zh-CN"/>
        </w:rPr>
      </w:pPr>
      <w:r>
        <w:rPr>
          <w:rFonts w:hint="eastAsia"/>
          <w:lang w:eastAsia="zh-CN"/>
        </w:rPr>
        <w:t xml:space="preserve">UE </w:t>
      </w:r>
      <w:r>
        <w:rPr>
          <w:lang w:eastAsia="zh-CN"/>
        </w:rPr>
        <w:t>measurement</w:t>
      </w:r>
      <w:r>
        <w:rPr>
          <w:rFonts w:hint="eastAsia"/>
          <w:lang w:eastAsia="zh-CN"/>
        </w:rPr>
        <w:t xml:space="preserve">s </w:t>
      </w:r>
      <w:r>
        <w:rPr>
          <w:lang w:eastAsia="zh-CN"/>
        </w:rPr>
        <w:t>activ</w:t>
      </w:r>
      <w:r>
        <w:rPr>
          <w:rFonts w:hint="eastAsia"/>
          <w:lang w:eastAsia="zh-CN"/>
        </w:rPr>
        <w:t xml:space="preserve">ation extends the EPC trace </w:t>
      </w:r>
      <w:r>
        <w:rPr>
          <w:lang w:eastAsia="zh-CN"/>
        </w:rPr>
        <w:t>activ</w:t>
      </w:r>
      <w:r>
        <w:rPr>
          <w:rFonts w:hint="eastAsia"/>
          <w:lang w:eastAsia="zh-CN"/>
        </w:rPr>
        <w:t xml:space="preserve">ation procedure, as described in </w:t>
      </w:r>
      <w:smartTag w:uri="urn:schemas-microsoft-com:office:smarttags" w:element="chsdate">
        <w:smartTagPr>
          <w:attr w:name="IsROCDate" w:val="False"/>
          <w:attr w:name="IsLunarDate" w:val="False"/>
          <w:attr w:name="Day" w:val="30"/>
          <w:attr w:name="Month" w:val="12"/>
          <w:attr w:name="Year" w:val="1899"/>
        </w:smartTagPr>
        <w:r>
          <w:rPr>
            <w:rFonts w:hint="eastAsia"/>
            <w:lang w:eastAsia="zh-CN"/>
          </w:rPr>
          <w:t>4.1.2</w:t>
        </w:r>
      </w:smartTag>
      <w:r>
        <w:rPr>
          <w:rFonts w:hint="eastAsia"/>
          <w:lang w:eastAsia="zh-CN"/>
        </w:rPr>
        <w:t>.10. When a Trace S</w:t>
      </w:r>
      <w:r>
        <w:rPr>
          <w:lang w:eastAsia="zh-CN"/>
        </w:rPr>
        <w:t>ession</w:t>
      </w:r>
      <w:r>
        <w:rPr>
          <w:rFonts w:hint="eastAsia"/>
          <w:lang w:eastAsia="zh-CN"/>
        </w:rPr>
        <w:t xml:space="preserve"> is activated, configuration parameters of </w:t>
      </w:r>
      <w:r>
        <w:rPr>
          <w:lang w:eastAsia="zh-CN"/>
        </w:rPr>
        <w:t>MDT</w:t>
      </w:r>
      <w:r>
        <w:rPr>
          <w:rFonts w:hint="eastAsia"/>
          <w:lang w:eastAsia="zh-CN"/>
        </w:rPr>
        <w:t xml:space="preserve"> are added into the message. </w:t>
      </w:r>
    </w:p>
    <w:p w:rsidR="00292C5A" w:rsidRDefault="00292C5A">
      <w:pPr>
        <w:overflowPunct/>
        <w:autoSpaceDE/>
        <w:autoSpaceDN/>
        <w:adjustRightInd/>
        <w:textAlignment w:val="auto"/>
        <w:rPr>
          <w:rFonts w:hint="eastAsia"/>
          <w:bCs/>
          <w:iCs/>
          <w:lang w:eastAsia="zh-CN"/>
        </w:rPr>
      </w:pPr>
      <w:r>
        <w:rPr>
          <w:rFonts w:hint="eastAsia"/>
          <w:lang w:eastAsia="zh-CN"/>
        </w:rPr>
        <w:t>For IMSI/IMEI(SV)</w:t>
      </w:r>
      <w:r>
        <w:rPr>
          <w:lang w:eastAsia="zh-CN"/>
        </w:rPr>
        <w:t>/IMEI-TAC</w:t>
      </w:r>
      <w:r>
        <w:rPr>
          <w:rFonts w:hint="eastAsia"/>
          <w:lang w:eastAsia="zh-CN"/>
        </w:rPr>
        <w:t xml:space="preserve"> based UE selection, or IMSI/IMEI(SV)</w:t>
      </w:r>
      <w:r>
        <w:rPr>
          <w:lang w:eastAsia="zh-CN"/>
        </w:rPr>
        <w:t>/IMEI-TAC</w:t>
      </w:r>
      <w:r>
        <w:rPr>
          <w:rFonts w:hint="eastAsia"/>
          <w:lang w:eastAsia="zh-CN"/>
        </w:rPr>
        <w:t xml:space="preserve"> combined with geographical area based UE selection, UE performance measurements activation request is </w:t>
      </w:r>
      <w:r>
        <w:rPr>
          <w:lang w:eastAsia="zh-CN"/>
        </w:rPr>
        <w:t>propagated</w:t>
      </w:r>
      <w:r>
        <w:rPr>
          <w:rFonts w:hint="eastAsia"/>
          <w:lang w:eastAsia="zh-CN"/>
        </w:rPr>
        <w:t xml:space="preserve"> to UE finally.</w:t>
      </w:r>
      <w:r>
        <w:rPr>
          <w:rFonts w:hint="eastAsia"/>
          <w:bCs/>
          <w:iCs/>
          <w:lang w:eastAsia="zh-CN"/>
        </w:rPr>
        <w:t xml:space="preserve"> </w:t>
      </w:r>
    </w:p>
    <w:p w:rsidR="00292C5A" w:rsidRDefault="00292C5A">
      <w:pPr>
        <w:rPr>
          <w:rFonts w:hint="eastAsia"/>
          <w:lang w:eastAsia="zh-CN"/>
        </w:rPr>
      </w:pPr>
      <w:r>
        <w:rPr>
          <w:rFonts w:hint="eastAsia"/>
          <w:lang w:eastAsia="zh-CN"/>
        </w:rPr>
        <w:t xml:space="preserve">This mechanism works for the following input parameters: </w:t>
      </w:r>
    </w:p>
    <w:p w:rsidR="00292C5A" w:rsidRDefault="00037FCD" w:rsidP="00037FCD">
      <w:pPr>
        <w:pStyle w:val="B10"/>
        <w:rPr>
          <w:rFonts w:hint="eastAsia"/>
        </w:rPr>
      </w:pPr>
      <w:r>
        <w:t>-</w:t>
      </w:r>
      <w:r>
        <w:tab/>
      </w:r>
      <w:r w:rsidR="00292C5A">
        <w:rPr>
          <w:rFonts w:hint="eastAsia"/>
        </w:rPr>
        <w:t>IMSI only or</w:t>
      </w:r>
    </w:p>
    <w:p w:rsidR="00292C5A" w:rsidRDefault="00037FCD" w:rsidP="00037FCD">
      <w:pPr>
        <w:pStyle w:val="B10"/>
        <w:rPr>
          <w:rFonts w:hint="eastAsia"/>
        </w:rPr>
      </w:pPr>
      <w:r>
        <w:t>-</w:t>
      </w:r>
      <w:r>
        <w:tab/>
      </w:r>
      <w:r w:rsidR="00292C5A">
        <w:rPr>
          <w:rFonts w:hint="eastAsia"/>
        </w:rPr>
        <w:t>IMSI and area information or</w:t>
      </w:r>
    </w:p>
    <w:p w:rsidR="00292C5A" w:rsidRDefault="00037FCD" w:rsidP="00037FCD">
      <w:pPr>
        <w:pStyle w:val="B10"/>
        <w:rPr>
          <w:rFonts w:hint="eastAsia"/>
        </w:rPr>
      </w:pPr>
      <w:r>
        <w:t>-</w:t>
      </w:r>
      <w:r>
        <w:tab/>
      </w:r>
      <w:r w:rsidR="00292C5A">
        <w:rPr>
          <w:rFonts w:hint="eastAsia"/>
        </w:rPr>
        <w:t>IMEI(SV) only or</w:t>
      </w:r>
    </w:p>
    <w:p w:rsidR="00292C5A" w:rsidRDefault="00037FCD" w:rsidP="00037FCD">
      <w:pPr>
        <w:pStyle w:val="B10"/>
      </w:pPr>
      <w:r>
        <w:t>-</w:t>
      </w:r>
      <w:r>
        <w:tab/>
      </w:r>
      <w:r w:rsidR="00292C5A">
        <w:rPr>
          <w:rFonts w:hint="eastAsia"/>
        </w:rPr>
        <w:t>IMEI(SV) and area information or</w:t>
      </w:r>
    </w:p>
    <w:p w:rsidR="00292C5A" w:rsidRDefault="00037FCD" w:rsidP="00037FCD">
      <w:pPr>
        <w:pStyle w:val="B10"/>
        <w:rPr>
          <w:lang w:eastAsia="zh-CN"/>
        </w:rPr>
      </w:pPr>
      <w:r>
        <w:rPr>
          <w:lang w:eastAsia="zh-CN"/>
        </w:rPr>
        <w:t>-</w:t>
      </w:r>
      <w:r>
        <w:rPr>
          <w:lang w:eastAsia="zh-CN"/>
        </w:rPr>
        <w:tab/>
      </w:r>
      <w:r w:rsidR="00292C5A">
        <w:rPr>
          <w:lang w:eastAsia="zh-CN"/>
        </w:rPr>
        <w:t>IMEI-TAC only or</w:t>
      </w:r>
    </w:p>
    <w:p w:rsidR="00292C5A" w:rsidRDefault="00037FCD" w:rsidP="00037FCD">
      <w:pPr>
        <w:pStyle w:val="B10"/>
        <w:rPr>
          <w:rFonts w:hint="eastAsia"/>
          <w:lang w:eastAsia="zh-CN"/>
        </w:rPr>
      </w:pPr>
      <w:r>
        <w:rPr>
          <w:lang w:eastAsia="zh-CN"/>
        </w:rPr>
        <w:t>-</w:t>
      </w:r>
      <w:r>
        <w:rPr>
          <w:lang w:eastAsia="zh-CN"/>
        </w:rPr>
        <w:tab/>
      </w:r>
      <w:r w:rsidR="00292C5A">
        <w:rPr>
          <w:lang w:eastAsia="zh-CN"/>
        </w:rPr>
        <w:t>IMEI-TAC and area information</w:t>
      </w:r>
    </w:p>
    <w:p w:rsidR="00292C5A" w:rsidRDefault="00292C5A">
      <w:pPr>
        <w:rPr>
          <w:rFonts w:hint="eastAsia"/>
          <w:lang w:eastAsia="zh-CN"/>
        </w:rPr>
      </w:pPr>
      <w:r>
        <w:rPr>
          <w:rFonts w:hint="eastAsia"/>
          <w:lang w:eastAsia="zh-CN"/>
        </w:rPr>
        <w:t>After the IMSI</w:t>
      </w:r>
      <w:r>
        <w:rPr>
          <w:lang w:eastAsia="zh-CN"/>
        </w:rPr>
        <w:t xml:space="preserve">, </w:t>
      </w:r>
      <w:r>
        <w:rPr>
          <w:rFonts w:hint="eastAsia"/>
          <w:lang w:eastAsia="zh-CN"/>
        </w:rPr>
        <w:t>IMEISV</w:t>
      </w:r>
      <w:r>
        <w:rPr>
          <w:lang w:eastAsia="zh-CN"/>
        </w:rPr>
        <w:t xml:space="preserve"> or IMEI-TAC</w:t>
      </w:r>
      <w:r>
        <w:rPr>
          <w:rFonts w:hint="eastAsia"/>
          <w:lang w:eastAsia="zh-CN"/>
        </w:rPr>
        <w:t xml:space="preserve"> </w:t>
      </w:r>
      <w:r>
        <w:rPr>
          <w:lang w:eastAsia="zh-CN"/>
        </w:rPr>
        <w:t xml:space="preserve">type </w:t>
      </w:r>
      <w:r>
        <w:rPr>
          <w:rFonts w:hint="eastAsia"/>
          <w:lang w:eastAsia="zh-CN"/>
        </w:rPr>
        <w:t xml:space="preserve">user attached to the network, the MME </w:t>
      </w:r>
      <w:r>
        <w:rPr>
          <w:lang w:eastAsia="zh-CN"/>
        </w:rPr>
        <w:t>shall</w:t>
      </w:r>
      <w:r>
        <w:rPr>
          <w:rFonts w:hint="eastAsia"/>
          <w:lang w:eastAsia="zh-CN"/>
        </w:rPr>
        <w:t xml:space="preserve"> forward the MDT configurations to the </w:t>
      </w:r>
      <w:r>
        <w:rPr>
          <w:lang w:eastAsia="zh-CN"/>
        </w:rPr>
        <w:t>corresponding</w:t>
      </w:r>
      <w:r>
        <w:rPr>
          <w:rFonts w:hint="eastAsia"/>
          <w:lang w:eastAsia="zh-CN"/>
        </w:rPr>
        <w:t xml:space="preserve"> eNB which serves the IMSI</w:t>
      </w:r>
      <w:r>
        <w:rPr>
          <w:lang w:eastAsia="zh-CN"/>
        </w:rPr>
        <w:t>,</w:t>
      </w:r>
      <w:r>
        <w:rPr>
          <w:rFonts w:hint="eastAsia"/>
          <w:lang w:eastAsia="zh-CN"/>
        </w:rPr>
        <w:t xml:space="preserve">  IMEISV </w:t>
      </w:r>
      <w:r>
        <w:rPr>
          <w:lang w:eastAsia="zh-CN"/>
        </w:rPr>
        <w:t xml:space="preserve">or IMEI-TAC type </w:t>
      </w:r>
      <w:r>
        <w:rPr>
          <w:rFonts w:hint="eastAsia"/>
          <w:lang w:eastAsia="zh-CN"/>
        </w:rPr>
        <w:t>user.</w:t>
      </w:r>
      <w:r>
        <w:rPr>
          <w:lang w:eastAsia="zh-CN"/>
        </w:rPr>
        <w:t xml:space="preserve"> If the area criterion is specified</w:t>
      </w:r>
      <w:r>
        <w:t xml:space="preserve"> and is not satisfied</w:t>
      </w:r>
      <w:r>
        <w:rPr>
          <w:lang w:eastAsia="zh-CN"/>
        </w:rPr>
        <w:t>, the MME shall keep the MDT configuration first and then forward it to the serving eNB only when the area criterion is satisfied.</w:t>
      </w:r>
    </w:p>
    <w:p w:rsidR="00292C5A" w:rsidRDefault="00292C5A">
      <w:pPr>
        <w:rPr>
          <w:rFonts w:hint="eastAsia"/>
          <w:b/>
          <w:lang w:eastAsia="zh-CN"/>
        </w:rPr>
      </w:pPr>
      <w:r>
        <w:rPr>
          <w:rFonts w:hint="eastAsia"/>
          <w:b/>
          <w:lang w:eastAsia="zh-CN"/>
        </w:rPr>
        <w:t xml:space="preserve">MDT criteria checking on eNB: </w:t>
      </w:r>
    </w:p>
    <w:p w:rsidR="00292C5A" w:rsidRDefault="00037FCD" w:rsidP="00037FCD">
      <w:pPr>
        <w:pStyle w:val="B10"/>
        <w:rPr>
          <w:rFonts w:hint="eastAsia"/>
        </w:rPr>
      </w:pPr>
      <w:r>
        <w:t>-</w:t>
      </w:r>
      <w:r>
        <w:tab/>
      </w:r>
      <w:r w:rsidR="00292C5A">
        <w:t>F</w:t>
      </w:r>
      <w:r w:rsidR="00292C5A">
        <w:rPr>
          <w:rFonts w:hint="eastAsia"/>
        </w:rPr>
        <w:t>or immediate MDT, after eNB got the MDT configuration, the eNB can detect the area information and decide whether the selected IMSI/IMEISV can fit into the criteria for initiating MDT data collection.</w:t>
      </w:r>
      <w:r w:rsidR="00292C5A">
        <w:t xml:space="preserve"> If the area information criterion is not met, the eNB keeps the MDT configuration and propagates it during handover as specified in section 4. 4.</w:t>
      </w:r>
    </w:p>
    <w:p w:rsidR="00240BAD" w:rsidRDefault="00037FCD" w:rsidP="00240BAD">
      <w:pPr>
        <w:pStyle w:val="B10"/>
      </w:pPr>
      <w:r>
        <w:t>-</w:t>
      </w:r>
      <w:r>
        <w:tab/>
      </w:r>
      <w:r w:rsidR="00292C5A">
        <w:t>F</w:t>
      </w:r>
      <w:r w:rsidR="00292C5A">
        <w:rPr>
          <w:rFonts w:hint="eastAsia"/>
        </w:rPr>
        <w:t xml:space="preserve">or logged MDT, the eNB will forward the MDT configuration </w:t>
      </w:r>
      <w:r w:rsidR="00292C5A">
        <w:t>criteri</w:t>
      </w:r>
      <w:r w:rsidR="00292C5A">
        <w:rPr>
          <w:rFonts w:hint="eastAsia"/>
        </w:rPr>
        <w:t>a to the selected IMSI/IMEISV. The area criteria checking will be done at UE side after UE received the MDT configuration criteria.</w:t>
      </w:r>
      <w:r w:rsidR="00240BAD" w:rsidRPr="00240BAD">
        <w:t xml:space="preserve"> </w:t>
      </w:r>
    </w:p>
    <w:p w:rsidR="00292C5A" w:rsidRDefault="00240BAD" w:rsidP="00240BAD">
      <w:pPr>
        <w:pStyle w:val="B10"/>
        <w:rPr>
          <w:rFonts w:hint="eastAsia"/>
        </w:rPr>
      </w:pPr>
      <w:r>
        <w:t xml:space="preserve">- </w:t>
      </w:r>
      <w:r>
        <w:tab/>
        <w:t>F</w:t>
      </w:r>
      <w:r>
        <w:rPr>
          <w:rFonts w:hint="eastAsia"/>
        </w:rPr>
        <w:t xml:space="preserve">or logged </w:t>
      </w:r>
      <w:r>
        <w:t xml:space="preserve">MBSFN </w:t>
      </w:r>
      <w:r>
        <w:rPr>
          <w:rFonts w:hint="eastAsia"/>
        </w:rPr>
        <w:t xml:space="preserve">MDT, the eNB will forward the MDT configuration </w:t>
      </w:r>
      <w:r>
        <w:t>criteri</w:t>
      </w:r>
      <w:r>
        <w:rPr>
          <w:rFonts w:hint="eastAsia"/>
        </w:rPr>
        <w:t>a to the selected IMSI/IMEISV. The area criteria checking will be done at UE side after UE received the MDT configuration criteria.</w:t>
      </w:r>
    </w:p>
    <w:p w:rsidR="00292C5A" w:rsidRDefault="00292C5A">
      <w:pPr>
        <w:rPr>
          <w:rFonts w:hint="eastAsia"/>
          <w:lang w:eastAsia="zh-CN"/>
        </w:rPr>
      </w:pPr>
      <w:r>
        <w:rPr>
          <w:rFonts w:hint="eastAsia"/>
          <w:b/>
          <w:lang w:eastAsia="zh-CN"/>
        </w:rPr>
        <w:t>MDT criteria checking on UE:</w:t>
      </w:r>
      <w:r>
        <w:rPr>
          <w:rFonts w:hint="eastAsia"/>
          <w:lang w:eastAsia="zh-CN"/>
        </w:rPr>
        <w:t xml:space="preserve"> </w:t>
      </w:r>
    </w:p>
    <w:p w:rsidR="00292C5A" w:rsidRDefault="00037FCD" w:rsidP="00037FCD">
      <w:pPr>
        <w:pStyle w:val="B10"/>
        <w:rPr>
          <w:rFonts w:hint="eastAsia"/>
        </w:rPr>
      </w:pPr>
      <w:r>
        <w:t>-</w:t>
      </w:r>
      <w:r>
        <w:tab/>
      </w:r>
      <w:r w:rsidR="00292C5A">
        <w:rPr>
          <w:rFonts w:hint="eastAsia"/>
        </w:rPr>
        <w:t>For immediate MDT, there is no need to do MDT criteria checking on UE.</w:t>
      </w:r>
    </w:p>
    <w:p w:rsidR="00292C5A" w:rsidRDefault="00037FCD" w:rsidP="00037FCD">
      <w:pPr>
        <w:pStyle w:val="B10"/>
        <w:rPr>
          <w:rFonts w:hint="eastAsia"/>
        </w:rPr>
      </w:pPr>
      <w:r>
        <w:t>-</w:t>
      </w:r>
      <w:r>
        <w:tab/>
      </w:r>
      <w:r w:rsidR="00292C5A">
        <w:rPr>
          <w:rFonts w:hint="eastAsia"/>
        </w:rPr>
        <w:t>For logged MDT, The area criteria checking will be done at UE side after UE received the MDT configuration criteria.</w:t>
      </w:r>
    </w:p>
    <w:p w:rsidR="00240BAD" w:rsidRDefault="00292C5A" w:rsidP="00240BAD">
      <w:pPr>
        <w:overflowPunct/>
        <w:autoSpaceDE/>
        <w:autoSpaceDN/>
        <w:adjustRightInd/>
        <w:textAlignment w:val="auto"/>
        <w:rPr>
          <w:bCs/>
          <w:iCs/>
          <w:lang w:eastAsia="zh-CN"/>
        </w:rPr>
      </w:pPr>
      <w:r>
        <w:rPr>
          <w:bCs/>
          <w:iCs/>
          <w:lang w:eastAsia="zh-CN"/>
        </w:rPr>
        <w:t>In case of logged MDT, a</w:t>
      </w:r>
      <w:r>
        <w:rPr>
          <w:rFonts w:hint="eastAsia"/>
          <w:bCs/>
          <w:iCs/>
          <w:lang w:eastAsia="zh-CN"/>
        </w:rPr>
        <w:t xml:space="preserve">fter </w:t>
      </w:r>
      <w:r>
        <w:rPr>
          <w:bCs/>
          <w:iCs/>
          <w:lang w:eastAsia="zh-CN"/>
        </w:rPr>
        <w:t xml:space="preserve">UE </w:t>
      </w:r>
      <w:r>
        <w:rPr>
          <w:rFonts w:hint="eastAsia"/>
          <w:bCs/>
          <w:iCs/>
          <w:lang w:eastAsia="zh-CN"/>
        </w:rPr>
        <w:t xml:space="preserve">receives from eNodeB the configuration parameters via the message RRC Connection Reconfiguration, it detects </w:t>
      </w:r>
      <w:r>
        <w:rPr>
          <w:bCs/>
          <w:iCs/>
          <w:lang w:eastAsia="zh-CN"/>
        </w:rPr>
        <w:t>whether</w:t>
      </w:r>
      <w:r>
        <w:rPr>
          <w:rFonts w:hint="eastAsia"/>
          <w:bCs/>
          <w:iCs/>
          <w:lang w:eastAsia="zh-CN"/>
        </w:rPr>
        <w:t xml:space="preserve"> it stays within the specified area. </w:t>
      </w:r>
      <w:r>
        <w:rPr>
          <w:bCs/>
          <w:iCs/>
          <w:lang w:eastAsia="zh-CN"/>
        </w:rPr>
        <w:t>I</w:t>
      </w:r>
      <w:r>
        <w:rPr>
          <w:rFonts w:hint="eastAsia"/>
          <w:bCs/>
          <w:iCs/>
          <w:lang w:eastAsia="zh-CN"/>
        </w:rPr>
        <w:t xml:space="preserve">f yes the UE will execute </w:t>
      </w:r>
      <w:r>
        <w:rPr>
          <w:bCs/>
          <w:iCs/>
          <w:lang w:eastAsia="zh-CN"/>
        </w:rPr>
        <w:t>measurement</w:t>
      </w:r>
      <w:r>
        <w:rPr>
          <w:rFonts w:hint="eastAsia"/>
          <w:bCs/>
          <w:iCs/>
          <w:lang w:eastAsia="zh-CN"/>
        </w:rPr>
        <w:t xml:space="preserve"> job. </w:t>
      </w:r>
      <w:r>
        <w:rPr>
          <w:bCs/>
          <w:iCs/>
          <w:lang w:eastAsia="zh-CN"/>
        </w:rPr>
        <w:t>O</w:t>
      </w:r>
      <w:r>
        <w:rPr>
          <w:rFonts w:hint="eastAsia"/>
          <w:bCs/>
          <w:iCs/>
          <w:lang w:eastAsia="zh-CN"/>
        </w:rPr>
        <w:t xml:space="preserve">therwise UE will do </w:t>
      </w:r>
      <w:r>
        <w:rPr>
          <w:bCs/>
          <w:iCs/>
          <w:lang w:eastAsia="zh-CN"/>
        </w:rPr>
        <w:t>nothing</w:t>
      </w:r>
      <w:r>
        <w:rPr>
          <w:rFonts w:hint="eastAsia"/>
          <w:bCs/>
          <w:iCs/>
          <w:lang w:eastAsia="zh-CN"/>
        </w:rPr>
        <w:t xml:space="preserve"> but waiting.</w:t>
      </w:r>
      <w:r w:rsidR="00240BAD" w:rsidRPr="00240BAD">
        <w:rPr>
          <w:bCs/>
          <w:iCs/>
          <w:lang w:eastAsia="zh-CN"/>
        </w:rPr>
        <w:t xml:space="preserve"> </w:t>
      </w:r>
    </w:p>
    <w:p w:rsidR="00292C5A" w:rsidRDefault="00240BAD" w:rsidP="00240BAD">
      <w:pPr>
        <w:overflowPunct/>
        <w:autoSpaceDE/>
        <w:autoSpaceDN/>
        <w:adjustRightInd/>
        <w:textAlignment w:val="auto"/>
        <w:rPr>
          <w:bCs/>
          <w:iCs/>
          <w:lang w:eastAsia="zh-CN"/>
        </w:rPr>
      </w:pPr>
      <w:r>
        <w:rPr>
          <w:bCs/>
          <w:iCs/>
          <w:lang w:eastAsia="zh-CN"/>
        </w:rPr>
        <w:t>In case of Logged MBSFN MDT, a</w:t>
      </w:r>
      <w:r>
        <w:rPr>
          <w:rFonts w:hint="eastAsia"/>
          <w:bCs/>
          <w:iCs/>
          <w:lang w:eastAsia="zh-CN"/>
        </w:rPr>
        <w:t xml:space="preserve">fter </w:t>
      </w:r>
      <w:r>
        <w:rPr>
          <w:bCs/>
          <w:iCs/>
          <w:lang w:eastAsia="zh-CN"/>
        </w:rPr>
        <w:t xml:space="preserve">UE </w:t>
      </w:r>
      <w:r>
        <w:rPr>
          <w:rFonts w:hint="eastAsia"/>
          <w:bCs/>
          <w:iCs/>
          <w:lang w:eastAsia="zh-CN"/>
        </w:rPr>
        <w:t>receives from eNodeB the configuration parameters via the message RRC Connection Reconfiguration</w:t>
      </w:r>
      <w:r>
        <w:rPr>
          <w:bCs/>
          <w:iCs/>
          <w:lang w:eastAsia="zh-CN"/>
        </w:rPr>
        <w:t xml:space="preserve">. </w:t>
      </w:r>
      <w:r>
        <w:t>The UE will log measurements as long as it receives MBMS service from an indicated target MBSFN area and is within the configured logging area.</w:t>
      </w:r>
    </w:p>
    <w:p w:rsidR="00292C5A" w:rsidRDefault="00292C5A">
      <w:pPr>
        <w:rPr>
          <w:bCs/>
        </w:rPr>
      </w:pPr>
      <w:r>
        <w:rPr>
          <w:bCs/>
        </w:rPr>
        <w:t xml:space="preserve">In case of Immediate MDT trace (e.g., IMSI/IMEI based selection), the Immediate MDT trace session context of the UE shall be preserved in the network when the UE enters idle mode. </w:t>
      </w:r>
    </w:p>
    <w:p w:rsidR="00292C5A" w:rsidRDefault="00292C5A">
      <w:pPr>
        <w:rPr>
          <w:bCs/>
        </w:rPr>
      </w:pPr>
      <w:r>
        <w:rPr>
          <w:bCs/>
        </w:rPr>
        <w:t xml:space="preserve">The Logged MDT </w:t>
      </w:r>
      <w:r w:rsidR="00240BAD">
        <w:rPr>
          <w:bCs/>
        </w:rPr>
        <w:t xml:space="preserve">or Logged MBSFN MDT </w:t>
      </w:r>
      <w:r>
        <w:rPr>
          <w:bCs/>
        </w:rPr>
        <w:t xml:space="preserve">trace session is preserved in the UE until the duration time of the trace session expires, including also multiple idle periods interrupted by idle-connected-idle state transitions. </w:t>
      </w:r>
    </w:p>
    <w:p w:rsidR="00240BAD" w:rsidRDefault="00292C5A" w:rsidP="00240BAD">
      <w:pPr>
        <w:rPr>
          <w:bCs/>
        </w:rPr>
      </w:pPr>
      <w:r>
        <w:rPr>
          <w:bCs/>
        </w:rPr>
        <w:t>The Logged MDT trace session context of the UE is stored in the network as long as the trace session is active, including also the periods when the UE is in connected state.</w:t>
      </w:r>
      <w:r w:rsidR="00240BAD" w:rsidRPr="00240BAD">
        <w:rPr>
          <w:bCs/>
        </w:rPr>
        <w:t xml:space="preserve"> </w:t>
      </w:r>
    </w:p>
    <w:p w:rsidR="00292C5A" w:rsidRDefault="00240BAD" w:rsidP="00240BAD">
      <w:pPr>
        <w:rPr>
          <w:bCs/>
        </w:rPr>
      </w:pPr>
      <w:r>
        <w:rPr>
          <w:bCs/>
        </w:rPr>
        <w:t>The Logged MBSFN MDT trace session context of the UE is stored in the network as long as the trace session is active, while UE is in idle or connected state.</w:t>
      </w:r>
    </w:p>
    <w:p w:rsidR="00292C5A" w:rsidRDefault="00292C5A">
      <w:pPr>
        <w:overflowPunct/>
        <w:autoSpaceDE/>
        <w:autoSpaceDN/>
        <w:adjustRightInd/>
        <w:textAlignment w:val="auto"/>
        <w:rPr>
          <w:rFonts w:hint="eastAsia"/>
          <w:lang w:eastAsia="zh-CN"/>
        </w:rPr>
      </w:pPr>
      <w:r>
        <w:rPr>
          <w:rFonts w:hint="eastAsia"/>
          <w:lang w:eastAsia="zh-CN"/>
        </w:rPr>
        <w:t xml:space="preserve">Two scenarios shall be considered </w:t>
      </w:r>
      <w:r>
        <w:rPr>
          <w:lang w:eastAsia="zh-CN"/>
        </w:rPr>
        <w:t>accord</w:t>
      </w:r>
      <w:r>
        <w:rPr>
          <w:rFonts w:hint="eastAsia"/>
          <w:lang w:eastAsia="zh-CN"/>
        </w:rPr>
        <w:t xml:space="preserve">ing to UE status when </w:t>
      </w:r>
      <w:smartTag w:uri="urn:schemas-microsoft-com:office:smarttags" w:element="place">
        <w:r>
          <w:rPr>
            <w:rFonts w:hint="eastAsia"/>
            <w:lang w:eastAsia="zh-CN"/>
          </w:rPr>
          <w:t>EMS</w:t>
        </w:r>
      </w:smartTag>
      <w:r>
        <w:rPr>
          <w:rFonts w:hint="eastAsia"/>
          <w:lang w:eastAsia="zh-CN"/>
        </w:rPr>
        <w:t xml:space="preserve"> activates </w:t>
      </w:r>
      <w:r>
        <w:rPr>
          <w:lang w:eastAsia="zh-CN"/>
        </w:rPr>
        <w:t>MDT</w:t>
      </w:r>
      <w:r>
        <w:rPr>
          <w:rFonts w:hint="eastAsia"/>
          <w:lang w:eastAsia="zh-CN"/>
        </w:rPr>
        <w:t xml:space="preserve"> job: before UE attachment, after UE attachment, different procedures are described in </w:t>
      </w:r>
      <w:smartTag w:uri="urn:schemas-microsoft-com:office:smarttags" w:element="chsdate">
        <w:smartTagPr>
          <w:attr w:name="IsROCDate" w:val="False"/>
          <w:attr w:name="IsLunarDate" w:val="False"/>
          <w:attr w:name="Day" w:val="30"/>
          <w:attr w:name="Month" w:val="12"/>
          <w:attr w:name="Year" w:val="1899"/>
        </w:smartTagPr>
        <w:r>
          <w:rPr>
            <w:rFonts w:hint="eastAsia"/>
            <w:lang w:eastAsia="zh-CN"/>
          </w:rPr>
          <w:t>4.1.2</w:t>
        </w:r>
      </w:smartTag>
      <w:r>
        <w:rPr>
          <w:rFonts w:hint="eastAsia"/>
          <w:lang w:eastAsia="zh-CN"/>
        </w:rPr>
        <w:t>.12.2, 4.1.2.12.3</w:t>
      </w:r>
      <w:r w:rsidR="00240BAD">
        <w:rPr>
          <w:lang w:eastAsia="zh-CN"/>
        </w:rPr>
        <w:t>, 4.1.2.12.5,4.1.2.12.6</w:t>
      </w:r>
      <w:r>
        <w:rPr>
          <w:rFonts w:hint="eastAsia"/>
          <w:lang w:eastAsia="zh-CN"/>
        </w:rPr>
        <w:t>.</w:t>
      </w:r>
    </w:p>
    <w:p w:rsidR="00292C5A" w:rsidRDefault="00292C5A">
      <w:pPr>
        <w:pStyle w:val="Heading5"/>
        <w:rPr>
          <w:lang w:eastAsia="zh-CN"/>
        </w:rPr>
      </w:pPr>
      <w:bookmarkStart w:id="358" w:name="_Toc516654799"/>
      <w:bookmarkStart w:id="359" w:name="_Toc28277988"/>
      <w:bookmarkStart w:id="360" w:name="_Toc36134246"/>
      <w:bookmarkStart w:id="361" w:name="_Toc44686731"/>
      <w:bookmarkStart w:id="362" w:name="_Toc51928497"/>
      <w:bookmarkStart w:id="363" w:name="_Toc51929066"/>
      <w:bookmarkStart w:id="364" w:name="_Toc155283077"/>
      <w:r>
        <w:rPr>
          <w:lang w:eastAsia="zh-CN"/>
        </w:rPr>
        <w:t>4.1.2.1</w:t>
      </w:r>
      <w:r>
        <w:rPr>
          <w:rFonts w:hint="eastAsia"/>
          <w:lang w:eastAsia="zh-CN"/>
        </w:rPr>
        <w:t>2</w:t>
      </w:r>
      <w:r>
        <w:rPr>
          <w:lang w:eastAsia="zh-CN"/>
        </w:rPr>
        <w:t>.</w:t>
      </w:r>
      <w:r>
        <w:rPr>
          <w:rFonts w:hint="eastAsia"/>
          <w:lang w:eastAsia="zh-CN"/>
        </w:rPr>
        <w:t>2</w:t>
      </w:r>
      <w:r>
        <w:rPr>
          <w:lang w:eastAsia="zh-CN"/>
        </w:rPr>
        <w:tab/>
        <w:t>Activation of MDT task before UE attach</w:t>
      </w:r>
      <w:r>
        <w:rPr>
          <w:rFonts w:hint="eastAsia"/>
          <w:lang w:eastAsia="zh-CN"/>
        </w:rPr>
        <w:t>es</w:t>
      </w:r>
      <w:r>
        <w:rPr>
          <w:lang w:eastAsia="zh-CN"/>
        </w:rPr>
        <w:t xml:space="preserve"> to the network</w:t>
      </w:r>
      <w:bookmarkEnd w:id="358"/>
      <w:bookmarkEnd w:id="359"/>
      <w:bookmarkEnd w:id="360"/>
      <w:bookmarkEnd w:id="361"/>
      <w:bookmarkEnd w:id="362"/>
      <w:bookmarkEnd w:id="363"/>
      <w:bookmarkEnd w:id="364"/>
    </w:p>
    <w:p w:rsidR="00292C5A" w:rsidRDefault="00292C5A">
      <w:pPr>
        <w:overflowPunct/>
        <w:autoSpaceDE/>
        <w:autoSpaceDN/>
        <w:adjustRightInd/>
        <w:textAlignment w:val="auto"/>
        <w:rPr>
          <w:rFonts w:hint="eastAsia"/>
          <w:lang w:eastAsia="zh-CN"/>
        </w:rPr>
      </w:pPr>
      <w:r>
        <w:rPr>
          <w:rFonts w:hint="eastAsia"/>
          <w:lang w:eastAsia="zh-CN"/>
        </w:rPr>
        <w:t xml:space="preserve">As shown in figure </w:t>
      </w:r>
      <w:smartTag w:uri="urn:schemas-microsoft-com:office:smarttags" w:element="chsdate">
        <w:smartTagPr>
          <w:attr w:name="IsROCDate" w:val="False"/>
          <w:attr w:name="IsLunarDate" w:val="False"/>
          <w:attr w:name="Day" w:val="30"/>
          <w:attr w:name="Month" w:val="12"/>
          <w:attr w:name="Year" w:val="1899"/>
        </w:smartTagPr>
        <w:r>
          <w:rPr>
            <w:rFonts w:hint="eastAsia"/>
            <w:lang w:eastAsia="zh-CN"/>
          </w:rPr>
          <w:t>4.1.2</w:t>
        </w:r>
      </w:smartTag>
      <w:r>
        <w:rPr>
          <w:rFonts w:hint="eastAsia"/>
          <w:lang w:eastAsia="zh-CN"/>
        </w:rPr>
        <w:t xml:space="preserve">.12.1, by adding configurations of </w:t>
      </w:r>
      <w:r>
        <w:rPr>
          <w:lang w:eastAsia="zh-CN"/>
        </w:rPr>
        <w:t>MDT</w:t>
      </w:r>
      <w:r>
        <w:rPr>
          <w:rFonts w:hint="eastAsia"/>
          <w:lang w:eastAsia="zh-CN"/>
        </w:rPr>
        <w:t xml:space="preserve"> EMS activate the Trace Session for </w:t>
      </w:r>
      <w:r>
        <w:rPr>
          <w:lang w:eastAsia="zh-CN"/>
        </w:rPr>
        <w:t>MDT</w:t>
      </w:r>
      <w:r>
        <w:rPr>
          <w:rFonts w:hint="eastAsia"/>
          <w:lang w:eastAsia="zh-CN"/>
        </w:rPr>
        <w:t xml:space="preserve"> job.</w:t>
      </w:r>
    </w:p>
    <w:p w:rsidR="00292C5A" w:rsidRDefault="00292C5A">
      <w:pPr>
        <w:pStyle w:val="TH"/>
        <w:rPr>
          <w:rFonts w:hint="eastAsia"/>
          <w:lang w:eastAsia="zh-CN"/>
        </w:rPr>
      </w:pPr>
      <w:r>
        <w:object w:dxaOrig="8671" w:dyaOrig="8685">
          <v:shape id="_x0000_i1051" type="#_x0000_t75" style="width:433.25pt;height:434.5pt" o:ole="">
            <v:imagedata r:id="rId58" o:title=""/>
          </v:shape>
          <o:OLEObject Type="Embed" ProgID="Word.Picture.8" ShapeID="_x0000_i1051" DrawAspect="Content" ObjectID="_1771925612" r:id="rId59"/>
        </w:object>
      </w:r>
    </w:p>
    <w:p w:rsidR="00292C5A" w:rsidRDefault="00292C5A">
      <w:pPr>
        <w:pStyle w:val="TF"/>
        <w:rPr>
          <w:rFonts w:ascii="Times New Roman" w:hAnsi="Times New Roman"/>
        </w:rPr>
      </w:pPr>
      <w:r>
        <w:rPr>
          <w:rFonts w:ascii="Times New Roman" w:hAnsi="Times New Roman"/>
        </w:rPr>
        <w:t xml:space="preserve">Figure </w:t>
      </w:r>
      <w:smartTag w:uri="urn:schemas-microsoft-com:office:smarttags" w:element="chsdate">
        <w:smartTagPr>
          <w:attr w:name="Year" w:val="1899"/>
          <w:attr w:name="Month" w:val="12"/>
          <w:attr w:name="Day" w:val="30"/>
          <w:attr w:name="IsLunarDate" w:val="False"/>
          <w:attr w:name="IsROCDate" w:val="False"/>
        </w:smartTagPr>
        <w:r>
          <w:rPr>
            <w:rFonts w:ascii="Times New Roman" w:hAnsi="Times New Roman"/>
          </w:rPr>
          <w:t>4.1.2</w:t>
        </w:r>
      </w:smartTag>
      <w:r>
        <w:rPr>
          <w:rFonts w:ascii="Times New Roman" w:hAnsi="Times New Roman"/>
        </w:rPr>
        <w:t>.1</w:t>
      </w:r>
      <w:r>
        <w:rPr>
          <w:rFonts w:ascii="Times New Roman" w:hAnsi="Times New Roman"/>
          <w:lang w:eastAsia="zh-CN"/>
        </w:rPr>
        <w:t>2</w:t>
      </w:r>
      <w:r>
        <w:rPr>
          <w:rFonts w:ascii="Times New Roman" w:hAnsi="Times New Roman"/>
        </w:rPr>
        <w:t xml:space="preserve">.1: </w:t>
      </w:r>
      <w:r>
        <w:rPr>
          <w:rFonts w:ascii="Times New Roman" w:hAnsi="Times New Roman"/>
          <w:lang w:eastAsia="zh-CN"/>
        </w:rPr>
        <w:t xml:space="preserve">MDT </w:t>
      </w:r>
      <w:r>
        <w:rPr>
          <w:rFonts w:ascii="Times New Roman" w:hAnsi="Times New Roman"/>
        </w:rPr>
        <w:t>activation procedure in EPC</w:t>
      </w:r>
    </w:p>
    <w:p w:rsidR="00292C5A" w:rsidRDefault="00292C5A">
      <w:pPr>
        <w:pStyle w:val="EX"/>
        <w:overflowPunct/>
        <w:autoSpaceDE/>
        <w:autoSpaceDN/>
        <w:adjustRightInd/>
        <w:ind w:left="270" w:firstLine="0"/>
        <w:textAlignment w:val="auto"/>
      </w:pPr>
      <w:r>
        <w:t>When HSS activates the trace</w:t>
      </w:r>
      <w:r>
        <w:rPr>
          <w:rFonts w:hint="eastAsia"/>
          <w:lang w:eastAsia="zh-CN"/>
        </w:rPr>
        <w:t>,</w:t>
      </w:r>
      <w:r>
        <w:t xml:space="preserve"> </w:t>
      </w:r>
      <w:r>
        <w:rPr>
          <w:rFonts w:hint="eastAsia"/>
          <w:lang w:eastAsia="zh-CN"/>
        </w:rPr>
        <w:t xml:space="preserve">for </w:t>
      </w:r>
      <w:r>
        <w:rPr>
          <w:lang w:eastAsia="zh-CN"/>
        </w:rPr>
        <w:t>MDT</w:t>
      </w:r>
      <w:r>
        <w:rPr>
          <w:rFonts w:hint="eastAsia"/>
          <w:lang w:eastAsia="zh-CN"/>
        </w:rPr>
        <w:t xml:space="preserve"> job, </w:t>
      </w:r>
      <w:r>
        <w:t>to the MME the following</w:t>
      </w:r>
      <w:r>
        <w:rPr>
          <w:rFonts w:hint="eastAsia"/>
          <w:lang w:eastAsia="zh-CN"/>
        </w:rPr>
        <w:t xml:space="preserve"> c</w:t>
      </w:r>
      <w:r>
        <w:t>onfiguration parameters shall be included in the message:</w:t>
      </w:r>
    </w:p>
    <w:p w:rsidR="00292C5A" w:rsidRDefault="005A4DC8" w:rsidP="005A4DC8">
      <w:pPr>
        <w:pStyle w:val="B10"/>
        <w:rPr>
          <w:rFonts w:hint="eastAsia"/>
        </w:rPr>
      </w:pPr>
      <w:r>
        <w:t>-</w:t>
      </w:r>
      <w:r>
        <w:tab/>
      </w:r>
      <w:r w:rsidR="005E2A8E">
        <w:t>Job Type</w:t>
      </w:r>
    </w:p>
    <w:p w:rsidR="00292C5A" w:rsidRDefault="005A4DC8" w:rsidP="005A4DC8">
      <w:pPr>
        <w:pStyle w:val="B10"/>
      </w:pPr>
      <w:r>
        <w:t>-</w:t>
      </w:r>
      <w:r>
        <w:tab/>
      </w:r>
      <w:r w:rsidR="005E2A8E">
        <w:t xml:space="preserve">Trace Target: </w:t>
      </w:r>
      <w:r w:rsidR="00292C5A">
        <w:t>IMSI or IMEISV or IMEI-TAC</w:t>
      </w:r>
    </w:p>
    <w:p w:rsidR="00292C5A" w:rsidRDefault="005A4DC8" w:rsidP="005A4DC8">
      <w:pPr>
        <w:pStyle w:val="B10"/>
        <w:rPr>
          <w:rFonts w:hint="eastAsia"/>
          <w:lang w:val="it-IT"/>
        </w:rPr>
      </w:pPr>
      <w:r>
        <w:rPr>
          <w:lang w:val="it-IT"/>
        </w:rPr>
        <w:t>-</w:t>
      </w:r>
      <w:r>
        <w:rPr>
          <w:lang w:val="it-IT"/>
        </w:rPr>
        <w:tab/>
      </w:r>
      <w:r w:rsidR="00292C5A">
        <w:rPr>
          <w:lang w:val="it-IT"/>
        </w:rPr>
        <w:t xml:space="preserve">Area </w:t>
      </w:r>
      <w:r w:rsidR="005E2A8E">
        <w:rPr>
          <w:lang w:val="it-IT"/>
        </w:rPr>
        <w:t>Scope</w:t>
      </w:r>
      <w:r w:rsidR="005E2A8E">
        <w:rPr>
          <w:rFonts w:hint="eastAsia"/>
          <w:lang w:val="it-IT"/>
        </w:rPr>
        <w:t xml:space="preserve"> </w:t>
      </w:r>
      <w:r w:rsidR="00292C5A">
        <w:rPr>
          <w:rFonts w:hint="eastAsia"/>
          <w:lang w:val="it-IT"/>
        </w:rPr>
        <w:t>(e.g. TA, Cell)</w:t>
      </w:r>
    </w:p>
    <w:p w:rsidR="00292C5A" w:rsidRDefault="005A4DC8" w:rsidP="005A4DC8">
      <w:pPr>
        <w:pStyle w:val="B10"/>
      </w:pPr>
      <w:r>
        <w:t>-</w:t>
      </w:r>
      <w:r>
        <w:tab/>
      </w:r>
      <w:r w:rsidR="00292C5A">
        <w:t>Trace Reference</w:t>
      </w:r>
    </w:p>
    <w:p w:rsidR="00292C5A" w:rsidRDefault="005A4DC8" w:rsidP="005A4DC8">
      <w:pPr>
        <w:pStyle w:val="B10"/>
      </w:pPr>
      <w:r>
        <w:t>-</w:t>
      </w:r>
      <w:r>
        <w:tab/>
      </w:r>
      <w:r w:rsidR="00292C5A">
        <w:t xml:space="preserve">List of </w:t>
      </w:r>
      <w:r w:rsidR="00603E78">
        <w:t>Measurements</w:t>
      </w:r>
    </w:p>
    <w:p w:rsidR="00292C5A" w:rsidRDefault="005A4DC8" w:rsidP="005A4DC8">
      <w:pPr>
        <w:pStyle w:val="B10"/>
      </w:pPr>
      <w:r>
        <w:t>-</w:t>
      </w:r>
      <w:r>
        <w:tab/>
      </w:r>
      <w:r w:rsidR="00292C5A">
        <w:t>Reporting Trigger</w:t>
      </w:r>
    </w:p>
    <w:p w:rsidR="00292C5A" w:rsidRDefault="005A4DC8" w:rsidP="005A4DC8">
      <w:pPr>
        <w:pStyle w:val="B10"/>
      </w:pPr>
      <w:r>
        <w:t>-</w:t>
      </w:r>
      <w:r>
        <w:tab/>
      </w:r>
      <w:r w:rsidR="00292C5A">
        <w:t>Report Interval</w:t>
      </w:r>
    </w:p>
    <w:p w:rsidR="00292C5A" w:rsidRDefault="005A4DC8" w:rsidP="005A4DC8">
      <w:pPr>
        <w:pStyle w:val="B10"/>
      </w:pPr>
      <w:r>
        <w:t>-</w:t>
      </w:r>
      <w:r>
        <w:tab/>
      </w:r>
      <w:r w:rsidR="00292C5A">
        <w:t>Report Amount</w:t>
      </w:r>
    </w:p>
    <w:p w:rsidR="00292C5A" w:rsidRDefault="005A4DC8" w:rsidP="005A4DC8">
      <w:pPr>
        <w:pStyle w:val="B10"/>
      </w:pPr>
      <w:r>
        <w:t>-</w:t>
      </w:r>
      <w:r>
        <w:tab/>
      </w:r>
      <w:r w:rsidR="00292C5A">
        <w:t>Event Threshold</w:t>
      </w:r>
    </w:p>
    <w:p w:rsidR="00292C5A" w:rsidRDefault="005A4DC8" w:rsidP="005A4DC8">
      <w:pPr>
        <w:pStyle w:val="B10"/>
      </w:pPr>
      <w:r>
        <w:t>-</w:t>
      </w:r>
      <w:r>
        <w:tab/>
      </w:r>
      <w:r w:rsidR="00292C5A">
        <w:t>Logging Interval</w:t>
      </w:r>
    </w:p>
    <w:p w:rsidR="00292C5A" w:rsidRDefault="005A4DC8" w:rsidP="005A4DC8">
      <w:pPr>
        <w:pStyle w:val="B10"/>
      </w:pPr>
      <w:r>
        <w:t>-</w:t>
      </w:r>
      <w:r>
        <w:tab/>
      </w:r>
      <w:r w:rsidR="00292C5A">
        <w:t xml:space="preserve">Logging </w:t>
      </w:r>
      <w:r w:rsidR="00603E78">
        <w:t xml:space="preserve">Duration </w:t>
      </w:r>
    </w:p>
    <w:p w:rsidR="00292C5A" w:rsidRDefault="005A4DC8" w:rsidP="005A4DC8">
      <w:pPr>
        <w:pStyle w:val="B10"/>
      </w:pPr>
      <w:r>
        <w:t>-</w:t>
      </w:r>
      <w:r>
        <w:tab/>
      </w:r>
      <w:r w:rsidR="00292C5A">
        <w:t>Measurement period LTE (if either of the measurements M4, M5 is requested)</w:t>
      </w:r>
    </w:p>
    <w:p w:rsidR="00292C5A" w:rsidRDefault="005A4DC8" w:rsidP="005A4DC8">
      <w:pPr>
        <w:pStyle w:val="B10"/>
      </w:pPr>
      <w:r>
        <w:t>-</w:t>
      </w:r>
      <w:r>
        <w:tab/>
      </w:r>
      <w:r w:rsidR="00292C5A">
        <w:t xml:space="preserve">Collection </w:t>
      </w:r>
      <w:r w:rsidR="00603E78">
        <w:t xml:space="preserve">Period </w:t>
      </w:r>
      <w:r w:rsidR="00292C5A">
        <w:t xml:space="preserve">for RRM </w:t>
      </w:r>
      <w:r w:rsidR="00603E78">
        <w:t xml:space="preserve">Measurements </w:t>
      </w:r>
      <w:r w:rsidR="00292C5A">
        <w:t xml:space="preserve">LTE (present only if M3 measurement </w:t>
      </w:r>
      <w:r w:rsidR="00603E78">
        <w:t xml:space="preserve">is </w:t>
      </w:r>
      <w:r w:rsidR="00292C5A">
        <w:t>requested).</w:t>
      </w:r>
    </w:p>
    <w:p w:rsidR="00682837" w:rsidRDefault="00682837" w:rsidP="005145F3">
      <w:pPr>
        <w:pStyle w:val="B30"/>
        <w:ind w:left="568"/>
      </w:pPr>
      <w:r>
        <w:t>-</w:t>
      </w:r>
      <w:r>
        <w:tab/>
        <w:t>Collection Period M6 in LTE (present only if any of M6 measurements (DL or UL) is requested).</w:t>
      </w:r>
    </w:p>
    <w:p w:rsidR="00682837" w:rsidRDefault="00682837" w:rsidP="00682837">
      <w:pPr>
        <w:pStyle w:val="B10"/>
      </w:pPr>
      <w:r>
        <w:t>-</w:t>
      </w:r>
      <w:r>
        <w:tab/>
        <w:t>Collection Period M7 in LTE (present only if any of M7 measurements (DL or UL)is requested).</w:t>
      </w:r>
    </w:p>
    <w:p w:rsidR="005A4DC8" w:rsidRDefault="005A4DC8" w:rsidP="005A4DC8">
      <w:pPr>
        <w:pStyle w:val="B10"/>
      </w:pPr>
      <w:r>
        <w:t>-</w:t>
      </w:r>
      <w:r>
        <w:tab/>
      </w:r>
      <w:r w:rsidR="00292C5A">
        <w:t xml:space="preserve">Positioning </w:t>
      </w:r>
      <w:r w:rsidR="00603E78">
        <w:t>Method</w:t>
      </w:r>
      <w:r w:rsidR="00603E78" w:rsidRPr="005A4DC8">
        <w:t xml:space="preserve"> </w:t>
      </w:r>
    </w:p>
    <w:p w:rsidR="00292C5A" w:rsidRDefault="005A4DC8" w:rsidP="005A4DC8">
      <w:pPr>
        <w:pStyle w:val="B10"/>
      </w:pPr>
      <w:r>
        <w:t>-</w:t>
      </w:r>
      <w:r>
        <w:tab/>
        <w:t>MDT PLMN List</w:t>
      </w:r>
    </w:p>
    <w:p w:rsidR="00603E78" w:rsidRDefault="00603E78" w:rsidP="005A4DC8">
      <w:pPr>
        <w:pStyle w:val="B10"/>
      </w:pPr>
      <w:r>
        <w:t>-</w:t>
      </w:r>
      <w:r>
        <w:tab/>
        <w:t>Trace Collection Entity IP Address</w:t>
      </w:r>
    </w:p>
    <w:p w:rsidR="00292C5A" w:rsidRDefault="00292C5A" w:rsidP="005145F3">
      <w:pPr>
        <w:rPr>
          <w:rFonts w:ascii="Arial" w:hAnsi="Arial" w:cs="Arial"/>
          <w:bCs/>
          <w:iCs/>
          <w:lang w:eastAsia="zh-CN"/>
        </w:rPr>
      </w:pPr>
      <w:r>
        <w:t>Note that at the same time not all the parameters can be present. The conditions are described in clause 5.10 of the present document.</w:t>
      </w:r>
    </w:p>
    <w:p w:rsidR="00292C5A" w:rsidRDefault="00292C5A" w:rsidP="005145F3">
      <w:pPr>
        <w:rPr>
          <w:rFonts w:hint="eastAsia"/>
          <w:lang w:eastAsia="zh-CN"/>
        </w:rPr>
      </w:pPr>
      <w:r>
        <w:rPr>
          <w:lang w:eastAsia="zh-CN"/>
        </w:rPr>
        <w:t>T</w:t>
      </w:r>
      <w:r>
        <w:rPr>
          <w:rFonts w:hint="eastAsia"/>
          <w:lang w:eastAsia="zh-CN"/>
        </w:rPr>
        <w:t xml:space="preserve">he </w:t>
      </w:r>
      <w:r w:rsidR="00603E78">
        <w:rPr>
          <w:lang w:eastAsia="zh-CN"/>
        </w:rPr>
        <w:t>s</w:t>
      </w:r>
      <w:r w:rsidR="00603E78">
        <w:rPr>
          <w:rFonts w:hint="eastAsia"/>
          <w:lang w:eastAsia="zh-CN"/>
        </w:rPr>
        <w:t xml:space="preserve">pecified </w:t>
      </w:r>
      <w:r>
        <w:rPr>
          <w:rFonts w:hint="eastAsia"/>
          <w:lang w:eastAsia="zh-CN"/>
        </w:rPr>
        <w:t>geographical area field is available when IMSI/IMEI(SV)</w:t>
      </w:r>
      <w:r>
        <w:rPr>
          <w:lang w:eastAsia="zh-CN"/>
        </w:rPr>
        <w:t>/IMEI-TAC</w:t>
      </w:r>
      <w:r>
        <w:rPr>
          <w:rFonts w:hint="eastAsia"/>
          <w:lang w:eastAsia="zh-CN"/>
        </w:rPr>
        <w:t xml:space="preserve"> </w:t>
      </w:r>
      <w:r>
        <w:rPr>
          <w:lang w:eastAsia="zh-CN"/>
        </w:rPr>
        <w:t>combined</w:t>
      </w:r>
      <w:r>
        <w:rPr>
          <w:rFonts w:hint="eastAsia"/>
          <w:lang w:eastAsia="zh-CN"/>
        </w:rPr>
        <w:t xml:space="preserve"> with geographical area are needed for UE selection.</w:t>
      </w:r>
    </w:p>
    <w:p w:rsidR="00292C5A" w:rsidRDefault="00292C5A" w:rsidP="005145F3">
      <w:pPr>
        <w:rPr>
          <w:rFonts w:hint="eastAsia"/>
          <w:lang w:eastAsia="zh-CN"/>
        </w:rPr>
      </w:pPr>
      <w:r>
        <w:rPr>
          <w:lang w:eastAsia="zh-CN"/>
        </w:rPr>
        <w:t>W</w:t>
      </w:r>
      <w:r>
        <w:rPr>
          <w:rFonts w:hint="eastAsia"/>
          <w:lang w:eastAsia="zh-CN"/>
        </w:rPr>
        <w:t xml:space="preserve">hen MME activate </w:t>
      </w:r>
      <w:r>
        <w:rPr>
          <w:lang w:eastAsia="zh-CN"/>
        </w:rPr>
        <w:t>MDT</w:t>
      </w:r>
      <w:r>
        <w:rPr>
          <w:rFonts w:hint="eastAsia"/>
          <w:lang w:eastAsia="zh-CN"/>
        </w:rPr>
        <w:t xml:space="preserve"> </w:t>
      </w:r>
      <w:r>
        <w:rPr>
          <w:lang w:eastAsia="zh-CN"/>
        </w:rPr>
        <w:t>activation</w:t>
      </w:r>
      <w:r>
        <w:rPr>
          <w:rFonts w:hint="eastAsia"/>
          <w:lang w:eastAsia="zh-CN"/>
        </w:rPr>
        <w:t xml:space="preserve"> to eNodeB, the MDT </w:t>
      </w:r>
      <w:r>
        <w:rPr>
          <w:lang w:eastAsia="zh-CN"/>
        </w:rPr>
        <w:t>configur</w:t>
      </w:r>
      <w:r>
        <w:rPr>
          <w:rFonts w:hint="eastAsia"/>
          <w:lang w:eastAsia="zh-CN"/>
        </w:rPr>
        <w:t xml:space="preserve">ation </w:t>
      </w:r>
      <w:r>
        <w:rPr>
          <w:lang w:eastAsia="zh-CN"/>
        </w:rPr>
        <w:t>parameter</w:t>
      </w:r>
      <w:r>
        <w:rPr>
          <w:rFonts w:hint="eastAsia"/>
          <w:lang w:eastAsia="zh-CN"/>
        </w:rPr>
        <w:t xml:space="preserve">s can be </w:t>
      </w:r>
      <w:r>
        <w:rPr>
          <w:lang w:eastAsia="zh-CN"/>
        </w:rPr>
        <w:t>include</w:t>
      </w:r>
      <w:r>
        <w:rPr>
          <w:rFonts w:hint="eastAsia"/>
          <w:lang w:eastAsia="zh-CN"/>
        </w:rPr>
        <w:t>d in the message in the Initial Context Setup:</w:t>
      </w:r>
    </w:p>
    <w:p w:rsidR="00292C5A" w:rsidRDefault="005A4DC8" w:rsidP="005A4DC8">
      <w:pPr>
        <w:pStyle w:val="B10"/>
        <w:rPr>
          <w:rFonts w:hint="eastAsia"/>
        </w:rPr>
      </w:pPr>
      <w:r>
        <w:t>-</w:t>
      </w:r>
      <w:r>
        <w:tab/>
      </w:r>
      <w:r w:rsidR="00292C5A">
        <w:t xml:space="preserve">Area </w:t>
      </w:r>
      <w:r w:rsidR="00603E78">
        <w:t>Scope</w:t>
      </w:r>
      <w:r w:rsidR="00603E78">
        <w:rPr>
          <w:rFonts w:hint="eastAsia"/>
        </w:rPr>
        <w:t xml:space="preserve"> </w:t>
      </w:r>
      <w:r w:rsidR="00292C5A">
        <w:rPr>
          <w:rFonts w:hint="eastAsia"/>
        </w:rPr>
        <w:t>(TA, Cell)</w:t>
      </w:r>
    </w:p>
    <w:p w:rsidR="00292C5A" w:rsidRDefault="005A4DC8" w:rsidP="005A4DC8">
      <w:pPr>
        <w:pStyle w:val="B10"/>
      </w:pPr>
      <w:r>
        <w:t>-</w:t>
      </w:r>
      <w:r>
        <w:tab/>
      </w:r>
      <w:r w:rsidR="00292C5A">
        <w:t>Trace Reference</w:t>
      </w:r>
    </w:p>
    <w:p w:rsidR="00292C5A" w:rsidRDefault="005A4DC8" w:rsidP="005A4DC8">
      <w:pPr>
        <w:pStyle w:val="B10"/>
      </w:pPr>
      <w:r>
        <w:t>-</w:t>
      </w:r>
      <w:r>
        <w:tab/>
      </w:r>
      <w:r w:rsidR="00292C5A">
        <w:t>Trace Recording Session Reference</w:t>
      </w:r>
    </w:p>
    <w:p w:rsidR="00292C5A" w:rsidRDefault="005A4DC8" w:rsidP="005A4DC8">
      <w:pPr>
        <w:pStyle w:val="B10"/>
      </w:pPr>
      <w:r>
        <w:t>-</w:t>
      </w:r>
      <w:r>
        <w:tab/>
      </w:r>
      <w:r w:rsidR="00292C5A">
        <w:t xml:space="preserve">List of </w:t>
      </w:r>
      <w:r w:rsidR="00603E78">
        <w:t>Measurements</w:t>
      </w:r>
    </w:p>
    <w:p w:rsidR="00292C5A" w:rsidRDefault="005A4DC8" w:rsidP="005A4DC8">
      <w:pPr>
        <w:pStyle w:val="B10"/>
      </w:pPr>
      <w:r>
        <w:t>-</w:t>
      </w:r>
      <w:r>
        <w:tab/>
      </w:r>
      <w:r w:rsidR="00292C5A">
        <w:t>Reporting Trigger</w:t>
      </w:r>
    </w:p>
    <w:p w:rsidR="00292C5A" w:rsidRDefault="005A4DC8" w:rsidP="005A4DC8">
      <w:pPr>
        <w:pStyle w:val="B10"/>
      </w:pPr>
      <w:r>
        <w:t>-</w:t>
      </w:r>
      <w:r>
        <w:tab/>
      </w:r>
      <w:r w:rsidR="00292C5A">
        <w:t>Report Amount</w:t>
      </w:r>
    </w:p>
    <w:p w:rsidR="00292C5A" w:rsidRDefault="005A4DC8" w:rsidP="005A4DC8">
      <w:pPr>
        <w:pStyle w:val="B10"/>
      </w:pPr>
      <w:r>
        <w:t>-</w:t>
      </w:r>
      <w:r>
        <w:tab/>
      </w:r>
      <w:r w:rsidR="00292C5A">
        <w:t>Report Interval</w:t>
      </w:r>
    </w:p>
    <w:p w:rsidR="00292C5A" w:rsidRDefault="005A4DC8" w:rsidP="005A4DC8">
      <w:pPr>
        <w:pStyle w:val="B10"/>
      </w:pPr>
      <w:r>
        <w:t>-</w:t>
      </w:r>
      <w:r>
        <w:tab/>
      </w:r>
      <w:r w:rsidR="00292C5A">
        <w:t>Event Threshold</w:t>
      </w:r>
    </w:p>
    <w:p w:rsidR="00292C5A" w:rsidRDefault="005A4DC8" w:rsidP="005A4DC8">
      <w:pPr>
        <w:pStyle w:val="B10"/>
      </w:pPr>
      <w:r>
        <w:t>-</w:t>
      </w:r>
      <w:r>
        <w:tab/>
      </w:r>
      <w:r w:rsidR="00292C5A">
        <w:t>Logging Interval</w:t>
      </w:r>
    </w:p>
    <w:p w:rsidR="00292C5A" w:rsidRDefault="005A4DC8" w:rsidP="005A4DC8">
      <w:pPr>
        <w:pStyle w:val="B10"/>
      </w:pPr>
      <w:r>
        <w:t>-</w:t>
      </w:r>
      <w:r>
        <w:tab/>
      </w:r>
      <w:r w:rsidR="00292C5A">
        <w:t>Logging Duration</w:t>
      </w:r>
    </w:p>
    <w:p w:rsidR="00292C5A" w:rsidRDefault="005A4DC8" w:rsidP="005A4DC8">
      <w:pPr>
        <w:pStyle w:val="B10"/>
      </w:pPr>
      <w:r>
        <w:t>-</w:t>
      </w:r>
      <w:r>
        <w:tab/>
      </w:r>
      <w:r w:rsidR="00292C5A">
        <w:t xml:space="preserve">Trace Collection Entity </w:t>
      </w:r>
      <w:r w:rsidR="00603E78">
        <w:t>IP Address</w:t>
      </w:r>
    </w:p>
    <w:p w:rsidR="00292C5A" w:rsidRDefault="005A4DC8" w:rsidP="005A4DC8">
      <w:pPr>
        <w:pStyle w:val="B10"/>
      </w:pPr>
      <w:r>
        <w:t>-</w:t>
      </w:r>
      <w:r>
        <w:tab/>
      </w:r>
      <w:r w:rsidR="00292C5A">
        <w:t xml:space="preserve">Collection period for RRM </w:t>
      </w:r>
      <w:r w:rsidR="00603E78">
        <w:t xml:space="preserve">Measurements </w:t>
      </w:r>
      <w:r w:rsidR="00292C5A">
        <w:t xml:space="preserve">LTE (present only if M3 measurement </w:t>
      </w:r>
      <w:r w:rsidR="00603E78">
        <w:t xml:space="preserve">is </w:t>
      </w:r>
      <w:r w:rsidR="00292C5A">
        <w:t xml:space="preserve">requested). </w:t>
      </w:r>
    </w:p>
    <w:p w:rsidR="00603E78" w:rsidRDefault="00603E78" w:rsidP="00603E78">
      <w:pPr>
        <w:pStyle w:val="B10"/>
      </w:pPr>
      <w:r>
        <w:t>-</w:t>
      </w:r>
      <w:r>
        <w:tab/>
        <w:t>Collection Period M6 in LTE (present only if any of M6 measurements (DL or UL) is requested).</w:t>
      </w:r>
    </w:p>
    <w:p w:rsidR="00603E78" w:rsidRDefault="00603E78" w:rsidP="00603E78">
      <w:pPr>
        <w:pStyle w:val="B10"/>
      </w:pPr>
      <w:r>
        <w:t>-</w:t>
      </w:r>
      <w:r>
        <w:tab/>
        <w:t>Collection Period M7 in LTE (present only if any of M7 measurements (DL or UL)is requested).</w:t>
      </w:r>
    </w:p>
    <w:p w:rsidR="00292C5A" w:rsidRDefault="005A4DC8" w:rsidP="005A4DC8">
      <w:pPr>
        <w:pStyle w:val="B10"/>
      </w:pPr>
      <w:r>
        <w:t>-</w:t>
      </w:r>
      <w:r>
        <w:tab/>
      </w:r>
      <w:r w:rsidR="00292C5A">
        <w:t xml:space="preserve">Measurement </w:t>
      </w:r>
      <w:r w:rsidR="00603E78">
        <w:t xml:space="preserve">Period </w:t>
      </w:r>
      <w:r w:rsidR="00292C5A">
        <w:t>LTE (if either of the measurements M4, M5 is requested)</w:t>
      </w:r>
    </w:p>
    <w:p w:rsidR="00292C5A" w:rsidRDefault="005A4DC8" w:rsidP="005A4DC8">
      <w:pPr>
        <w:pStyle w:val="B10"/>
      </w:pPr>
      <w:r>
        <w:t>-</w:t>
      </w:r>
      <w:r>
        <w:tab/>
      </w:r>
      <w:r w:rsidR="00292C5A">
        <w:t xml:space="preserve">Positioning </w:t>
      </w:r>
      <w:r w:rsidR="00603E78">
        <w:t>Method</w:t>
      </w:r>
    </w:p>
    <w:p w:rsidR="005A4DC8" w:rsidRDefault="005A4DC8" w:rsidP="005A4DC8">
      <w:pPr>
        <w:pStyle w:val="B10"/>
      </w:pPr>
      <w:r>
        <w:t>-</w:t>
      </w:r>
      <w:r>
        <w:tab/>
        <w:t>MDT PLMN List</w:t>
      </w:r>
    </w:p>
    <w:p w:rsidR="00292C5A" w:rsidRDefault="00292C5A">
      <w:r>
        <w:t>Note that at the same time not all the parameters can be present. The conditions are described in clause 5.10 of the present document.</w:t>
      </w:r>
    </w:p>
    <w:p w:rsidR="00292C5A" w:rsidRDefault="00292C5A">
      <w:r>
        <w:t>The MME receives and stores MDT user consent indication from HSS as part of subscriber information when user context is established in MME at UE attachment. The MME shall consider the MDT user consent information when activating an MDT trace session for the UE. Details on the user consent handling are described in section 4.6.</w:t>
      </w:r>
    </w:p>
    <w:p w:rsidR="00292C5A" w:rsidRDefault="00292C5A">
      <w:r>
        <w:t xml:space="preserve">If positioning method indicates GNSS positioning, eNB should activate the GNSS module of the UE via RRC as specified in TS 36.331 [32]. </w:t>
      </w:r>
      <w:r>
        <w:rPr>
          <w:rFonts w:eastAsia="SimSun"/>
          <w:color w:val="000000"/>
        </w:rPr>
        <w:t xml:space="preserve">If positioning method indicates E-Cell ID positioning, </w:t>
      </w:r>
      <w:r w:rsidRPr="005A4DC8">
        <w:rPr>
          <w:rFonts w:eastAsia="SimSun"/>
        </w:rPr>
        <w:t>the eNB should collect the UE reported UE Rx-Tx time difference measurements as specified in TS 36.331[32] measurement procedures</w:t>
      </w:r>
      <w:r>
        <w:rPr>
          <w:rFonts w:eastAsia="SimSun"/>
          <w:color w:val="000000"/>
        </w:rPr>
        <w:t>, as well as, any available eNB measured eNB Rx-Tx time difference</w:t>
      </w:r>
      <w:r w:rsidR="00F70802">
        <w:rPr>
          <w:color w:val="000000"/>
        </w:rPr>
        <w:t>, Angle of Arrival</w:t>
      </w:r>
      <w:r>
        <w:rPr>
          <w:rFonts w:eastAsia="SimSun"/>
          <w:color w:val="000000"/>
        </w:rPr>
        <w:t xml:space="preserve"> measurements </w:t>
      </w:r>
      <w:r w:rsidR="00F70802">
        <w:rPr>
          <w:rFonts w:hint="eastAsia"/>
          <w:color w:val="000000"/>
          <w:lang w:eastAsia="zh-CN"/>
        </w:rPr>
        <w:t>as specified in TS 36.214 [</w:t>
      </w:r>
      <w:r w:rsidR="00F70802">
        <w:rPr>
          <w:color w:val="000000"/>
          <w:lang w:eastAsia="zh-CN"/>
        </w:rPr>
        <w:t>38</w:t>
      </w:r>
      <w:r w:rsidR="00F70802">
        <w:rPr>
          <w:rFonts w:hint="eastAsia"/>
          <w:color w:val="000000"/>
          <w:lang w:eastAsia="zh-CN"/>
        </w:rPr>
        <w:t xml:space="preserve">] </w:t>
      </w:r>
      <w:r>
        <w:rPr>
          <w:rFonts w:eastAsia="SimSun"/>
          <w:color w:val="000000"/>
        </w:rPr>
        <w:t>and capture it in MDT trace record.</w:t>
      </w:r>
      <w:r>
        <w:rPr>
          <w:lang w:val="en-US"/>
        </w:rPr>
        <w:t xml:space="preserve"> </w:t>
      </w:r>
    </w:p>
    <w:p w:rsidR="00292C5A" w:rsidRDefault="00292C5A">
      <w:r>
        <w:t xml:space="preserve">If Reporting Trigger parameter indicates that all configured RRM measurement trigger should be reported in MDT, then eNodeB should ask the UE to provide the </w:t>
      </w:r>
      <w:r w:rsidR="005D1D39">
        <w:t>"</w:t>
      </w:r>
      <w:r>
        <w:t>best effort</w:t>
      </w:r>
      <w:r w:rsidR="005D1D39">
        <w:t>"</w:t>
      </w:r>
      <w:r>
        <w:t xml:space="preserve"> location information together with the measurement reporting by setting the </w:t>
      </w:r>
      <w:r>
        <w:rPr>
          <w:i/>
          <w:iCs/>
        </w:rPr>
        <w:t xml:space="preserve">includeLocationInfo </w:t>
      </w:r>
      <w:r>
        <w:t xml:space="preserve">IE in all RRC measurement reporting configurations. </w:t>
      </w:r>
    </w:p>
    <w:p w:rsidR="00292C5A" w:rsidRDefault="00292C5A"/>
    <w:p w:rsidR="00292C5A" w:rsidRDefault="00292C5A">
      <w:pPr>
        <w:pStyle w:val="Heading5"/>
        <w:rPr>
          <w:rFonts w:hint="eastAsia"/>
          <w:kern w:val="2"/>
          <w:lang w:eastAsia="zh-CN"/>
        </w:rPr>
      </w:pPr>
      <w:bookmarkStart w:id="365" w:name="_Toc516654800"/>
      <w:bookmarkStart w:id="366" w:name="_Toc28277989"/>
      <w:bookmarkStart w:id="367" w:name="_Toc36134247"/>
      <w:bookmarkStart w:id="368" w:name="_Toc44686732"/>
      <w:bookmarkStart w:id="369" w:name="_Toc51928498"/>
      <w:bookmarkStart w:id="370" w:name="_Toc51929067"/>
      <w:bookmarkStart w:id="371" w:name="_Toc155283078"/>
      <w:r>
        <w:rPr>
          <w:lang w:eastAsia="zh-CN"/>
        </w:rPr>
        <w:t>4.1.2.1</w:t>
      </w:r>
      <w:r>
        <w:rPr>
          <w:rFonts w:hint="eastAsia"/>
          <w:lang w:eastAsia="zh-CN"/>
        </w:rPr>
        <w:t>2</w:t>
      </w:r>
      <w:r>
        <w:rPr>
          <w:lang w:eastAsia="zh-CN"/>
        </w:rPr>
        <w:t>.</w:t>
      </w:r>
      <w:r>
        <w:rPr>
          <w:rFonts w:hint="eastAsia"/>
          <w:lang w:eastAsia="zh-CN"/>
        </w:rPr>
        <w:t>3</w:t>
      </w:r>
      <w:r>
        <w:rPr>
          <w:lang w:eastAsia="zh-CN"/>
        </w:rPr>
        <w:tab/>
        <w:t>Activation of MDT task</w:t>
      </w:r>
      <w:r>
        <w:rPr>
          <w:rFonts w:hint="eastAsia"/>
          <w:lang w:eastAsia="zh-CN"/>
        </w:rPr>
        <w:t xml:space="preserve"> after UE attachment</w:t>
      </w:r>
      <w:bookmarkEnd w:id="365"/>
      <w:bookmarkEnd w:id="366"/>
      <w:bookmarkEnd w:id="367"/>
      <w:bookmarkEnd w:id="368"/>
      <w:bookmarkEnd w:id="369"/>
      <w:bookmarkEnd w:id="370"/>
      <w:bookmarkEnd w:id="371"/>
    </w:p>
    <w:bookmarkStart w:id="372" w:name="_MON_1377695389"/>
    <w:bookmarkEnd w:id="372"/>
    <w:p w:rsidR="00292C5A" w:rsidRDefault="00292C5A">
      <w:pPr>
        <w:pStyle w:val="TH"/>
        <w:rPr>
          <w:rFonts w:hint="eastAsia"/>
          <w:lang w:eastAsia="zh-CN"/>
        </w:rPr>
      </w:pPr>
      <w:r>
        <w:object w:dxaOrig="6885" w:dyaOrig="6871">
          <v:shape id="_x0000_i1052" type="#_x0000_t75" style="width:344.35pt;height:343.7pt" o:ole="">
            <v:imagedata r:id="rId60" o:title=""/>
          </v:shape>
          <o:OLEObject Type="Embed" ProgID="Word.Picture.8" ShapeID="_x0000_i1052" DrawAspect="Content" ObjectID="_1771925613" r:id="rId61"/>
        </w:object>
      </w:r>
    </w:p>
    <w:p w:rsidR="00292C5A" w:rsidRDefault="00292C5A">
      <w:pPr>
        <w:pStyle w:val="TF"/>
        <w:rPr>
          <w:rFonts w:hint="eastAsia"/>
          <w:lang w:eastAsia="zh-CN"/>
        </w:rPr>
      </w:pPr>
      <w:r>
        <w:t xml:space="preserve">Figure </w:t>
      </w:r>
      <w:smartTag w:uri="urn:schemas-microsoft-com:office:smarttags" w:element="chsdate">
        <w:smartTagPr>
          <w:attr w:name="Year" w:val="1899"/>
          <w:attr w:name="Month" w:val="12"/>
          <w:attr w:name="Day" w:val="30"/>
          <w:attr w:name="IsLunarDate" w:val="False"/>
          <w:attr w:name="IsROCDate" w:val="False"/>
        </w:smartTagPr>
        <w:r>
          <w:t>4.1.2</w:t>
        </w:r>
      </w:smartTag>
      <w:r>
        <w:t>.1</w:t>
      </w:r>
      <w:r>
        <w:rPr>
          <w:rFonts w:hint="eastAsia"/>
          <w:lang w:eastAsia="zh-CN"/>
        </w:rPr>
        <w:t>2</w:t>
      </w:r>
      <w:r>
        <w:t>.</w:t>
      </w:r>
      <w:r>
        <w:rPr>
          <w:rFonts w:hint="eastAsia"/>
          <w:lang w:eastAsia="zh-CN"/>
        </w:rPr>
        <w:t>2</w:t>
      </w:r>
      <w:r>
        <w:t xml:space="preserve">: </w:t>
      </w:r>
      <w:r>
        <w:rPr>
          <w:lang w:eastAsia="zh-CN"/>
        </w:rPr>
        <w:t>MDT</w:t>
      </w:r>
      <w:r>
        <w:rPr>
          <w:rFonts w:hint="eastAsia"/>
          <w:lang w:eastAsia="zh-CN"/>
        </w:rPr>
        <w:t xml:space="preserve"> </w:t>
      </w:r>
      <w:r>
        <w:t xml:space="preserve">activation </w:t>
      </w:r>
      <w:r>
        <w:rPr>
          <w:rFonts w:hint="eastAsia"/>
          <w:lang w:eastAsia="zh-CN"/>
        </w:rPr>
        <w:t>in</w:t>
      </w:r>
      <w:r>
        <w:t xml:space="preserve"> EPC </w:t>
      </w:r>
      <w:r>
        <w:rPr>
          <w:rFonts w:hint="eastAsia"/>
          <w:lang w:eastAsia="zh-CN"/>
        </w:rPr>
        <w:t xml:space="preserve">after UE </w:t>
      </w:r>
      <w:r>
        <w:rPr>
          <w:lang w:eastAsia="zh-CN"/>
        </w:rPr>
        <w:t>attach</w:t>
      </w:r>
      <w:r>
        <w:rPr>
          <w:rFonts w:hint="eastAsia"/>
          <w:lang w:eastAsia="zh-CN"/>
        </w:rPr>
        <w:t>ment</w:t>
      </w:r>
    </w:p>
    <w:p w:rsidR="00292C5A" w:rsidRDefault="00292C5A">
      <w:pPr>
        <w:pStyle w:val="ListNumber"/>
        <w:keepLines/>
        <w:numPr>
          <w:ilvl w:val="0"/>
          <w:numId w:val="0"/>
        </w:numPr>
        <w:overflowPunct/>
        <w:autoSpaceDE/>
        <w:autoSpaceDN/>
        <w:adjustRightInd/>
        <w:ind w:left="244"/>
        <w:textAlignment w:val="auto"/>
        <w:rPr>
          <w:rFonts w:hint="eastAsia"/>
          <w:lang w:eastAsia="zh-CN"/>
        </w:rPr>
      </w:pPr>
      <w:r>
        <w:rPr>
          <w:lang w:eastAsia="zh-CN"/>
        </w:rPr>
        <w:t>T</w:t>
      </w:r>
      <w:r>
        <w:rPr>
          <w:rFonts w:hint="eastAsia"/>
          <w:lang w:eastAsia="zh-CN"/>
        </w:rPr>
        <w:t xml:space="preserve">he messages </w:t>
      </w:r>
      <w:r>
        <w:rPr>
          <w:lang w:eastAsia="zh-CN"/>
        </w:rPr>
        <w:t>propagated</w:t>
      </w:r>
      <w:r>
        <w:rPr>
          <w:rFonts w:hint="eastAsia"/>
          <w:lang w:eastAsia="zh-CN"/>
        </w:rPr>
        <w:t xml:space="preserve"> to HSS, MME and eNodeB are the same as described in clause </w:t>
      </w:r>
      <w:smartTag w:uri="urn:schemas-microsoft-com:office:smarttags" w:element="chsdate">
        <w:smartTagPr>
          <w:attr w:name="IsROCDate" w:val="False"/>
          <w:attr w:name="IsLunarDate" w:val="False"/>
          <w:attr w:name="Day" w:val="30"/>
          <w:attr w:name="Month" w:val="12"/>
          <w:attr w:name="Year" w:val="1899"/>
        </w:smartTagPr>
        <w:r>
          <w:rPr>
            <w:rFonts w:hint="eastAsia"/>
            <w:lang w:eastAsia="zh-CN"/>
          </w:rPr>
          <w:t>4.1.2</w:t>
        </w:r>
      </w:smartTag>
      <w:r>
        <w:rPr>
          <w:rFonts w:hint="eastAsia"/>
          <w:lang w:eastAsia="zh-CN"/>
        </w:rPr>
        <w:t>.12.2</w:t>
      </w:r>
      <w:r>
        <w:t>.</w:t>
      </w:r>
      <w:r>
        <w:rPr>
          <w:rFonts w:hint="eastAsia"/>
          <w:lang w:eastAsia="zh-CN"/>
        </w:rPr>
        <w:t xml:space="preserve"> </w:t>
      </w:r>
    </w:p>
    <w:p w:rsidR="00292C5A" w:rsidRDefault="00292C5A">
      <w:pPr>
        <w:pStyle w:val="ListNumber"/>
        <w:keepLines/>
        <w:numPr>
          <w:ilvl w:val="0"/>
          <w:numId w:val="0"/>
        </w:numPr>
        <w:overflowPunct/>
        <w:autoSpaceDE/>
        <w:autoSpaceDN/>
        <w:adjustRightInd/>
        <w:ind w:left="244"/>
        <w:textAlignment w:val="auto"/>
        <w:rPr>
          <w:rFonts w:hint="eastAsia"/>
          <w:lang w:eastAsia="zh-CN"/>
        </w:rPr>
      </w:pPr>
      <w:r>
        <w:rPr>
          <w:rFonts w:hint="eastAsia"/>
          <w:lang w:eastAsia="zh-CN"/>
        </w:rPr>
        <w:t xml:space="preserve">When MME can send Trace Start to eNodeB, </w:t>
      </w:r>
      <w:r>
        <w:t>the following configuration parameters shall be included in the message</w:t>
      </w:r>
      <w:r>
        <w:rPr>
          <w:rFonts w:hint="eastAsia"/>
          <w:lang w:eastAsia="zh-CN"/>
        </w:rPr>
        <w:t>:</w:t>
      </w:r>
    </w:p>
    <w:p w:rsidR="00292C5A" w:rsidRDefault="00911B3B" w:rsidP="00911B3B">
      <w:pPr>
        <w:pStyle w:val="B10"/>
        <w:rPr>
          <w:rFonts w:hint="eastAsia"/>
        </w:rPr>
      </w:pPr>
      <w:r>
        <w:rPr>
          <w:lang w:eastAsia="zh-CN"/>
        </w:rPr>
        <w:t>-</w:t>
      </w:r>
      <w:r>
        <w:rPr>
          <w:lang w:eastAsia="zh-CN"/>
        </w:rPr>
        <w:tab/>
      </w:r>
      <w:r w:rsidR="00292C5A">
        <w:rPr>
          <w:lang w:eastAsia="zh-CN"/>
        </w:rPr>
        <w:t xml:space="preserve">Area </w:t>
      </w:r>
      <w:r w:rsidR="00603E78">
        <w:rPr>
          <w:lang w:eastAsia="zh-CN"/>
        </w:rPr>
        <w:t>Sc</w:t>
      </w:r>
      <w:r w:rsidR="00603E78">
        <w:t>ope</w:t>
      </w:r>
      <w:r w:rsidR="00603E78">
        <w:rPr>
          <w:rFonts w:hint="eastAsia"/>
        </w:rPr>
        <w:t xml:space="preserve"> </w:t>
      </w:r>
      <w:r w:rsidR="00292C5A">
        <w:rPr>
          <w:rFonts w:hint="eastAsia"/>
        </w:rPr>
        <w:t>(TA, Cell)</w:t>
      </w:r>
    </w:p>
    <w:p w:rsidR="00292C5A" w:rsidRDefault="00911B3B" w:rsidP="00911B3B">
      <w:pPr>
        <w:pStyle w:val="B10"/>
      </w:pPr>
      <w:r>
        <w:t>-</w:t>
      </w:r>
      <w:r>
        <w:tab/>
      </w:r>
      <w:r w:rsidR="00292C5A">
        <w:t>Trace Reference</w:t>
      </w:r>
    </w:p>
    <w:p w:rsidR="00292C5A" w:rsidRDefault="00911B3B" w:rsidP="00911B3B">
      <w:pPr>
        <w:pStyle w:val="B10"/>
      </w:pPr>
      <w:r>
        <w:t>-</w:t>
      </w:r>
      <w:r>
        <w:tab/>
      </w:r>
      <w:r w:rsidR="00292C5A">
        <w:t>Trace Recording Session Reference</w:t>
      </w:r>
    </w:p>
    <w:p w:rsidR="00292C5A" w:rsidRDefault="00911B3B" w:rsidP="00911B3B">
      <w:pPr>
        <w:pStyle w:val="B10"/>
      </w:pPr>
      <w:r>
        <w:t>-</w:t>
      </w:r>
      <w:r>
        <w:tab/>
      </w:r>
      <w:r w:rsidR="00292C5A">
        <w:t xml:space="preserve">List of </w:t>
      </w:r>
      <w:r w:rsidR="00603E78">
        <w:t>Measurements</w:t>
      </w:r>
    </w:p>
    <w:p w:rsidR="00292C5A" w:rsidRDefault="00911B3B" w:rsidP="00911B3B">
      <w:pPr>
        <w:pStyle w:val="B10"/>
      </w:pPr>
      <w:r>
        <w:t>-</w:t>
      </w:r>
      <w:r>
        <w:tab/>
      </w:r>
      <w:r w:rsidR="00292C5A">
        <w:t>Reporting Trigger</w:t>
      </w:r>
    </w:p>
    <w:p w:rsidR="00292C5A" w:rsidRDefault="00911B3B" w:rsidP="00911B3B">
      <w:pPr>
        <w:pStyle w:val="B10"/>
      </w:pPr>
      <w:r>
        <w:t>-</w:t>
      </w:r>
      <w:r>
        <w:tab/>
      </w:r>
      <w:r w:rsidR="00292C5A">
        <w:t>Report Amount</w:t>
      </w:r>
    </w:p>
    <w:p w:rsidR="00292C5A" w:rsidRDefault="00911B3B" w:rsidP="00911B3B">
      <w:pPr>
        <w:pStyle w:val="B10"/>
      </w:pPr>
      <w:r>
        <w:t>-</w:t>
      </w:r>
      <w:r>
        <w:tab/>
      </w:r>
      <w:r w:rsidR="00292C5A">
        <w:t>Report Interval</w:t>
      </w:r>
    </w:p>
    <w:p w:rsidR="00292C5A" w:rsidRDefault="00911B3B" w:rsidP="00911B3B">
      <w:pPr>
        <w:pStyle w:val="B10"/>
      </w:pPr>
      <w:r>
        <w:t>-</w:t>
      </w:r>
      <w:r>
        <w:tab/>
      </w:r>
      <w:r w:rsidR="00292C5A">
        <w:t>Event Threshold</w:t>
      </w:r>
    </w:p>
    <w:p w:rsidR="00292C5A" w:rsidRDefault="00911B3B" w:rsidP="00911B3B">
      <w:pPr>
        <w:pStyle w:val="B10"/>
      </w:pPr>
      <w:r>
        <w:t>-</w:t>
      </w:r>
      <w:r>
        <w:tab/>
      </w:r>
      <w:r w:rsidR="00292C5A">
        <w:t>Logging Interval</w:t>
      </w:r>
    </w:p>
    <w:p w:rsidR="00292C5A" w:rsidRDefault="00911B3B" w:rsidP="00911B3B">
      <w:pPr>
        <w:pStyle w:val="B10"/>
      </w:pPr>
      <w:r>
        <w:t>-</w:t>
      </w:r>
      <w:r>
        <w:tab/>
      </w:r>
      <w:r w:rsidR="00292C5A">
        <w:t>Logging Duration</w:t>
      </w:r>
    </w:p>
    <w:p w:rsidR="00292C5A" w:rsidRDefault="00911B3B" w:rsidP="00911B3B">
      <w:pPr>
        <w:pStyle w:val="B10"/>
        <w:rPr>
          <w:rFonts w:ascii="Arial" w:hAnsi="Arial" w:cs="Arial"/>
          <w:bCs/>
          <w:iCs/>
          <w:lang w:eastAsia="zh-CN"/>
        </w:rPr>
      </w:pPr>
      <w:r>
        <w:t>-</w:t>
      </w:r>
      <w:r>
        <w:tab/>
      </w:r>
      <w:r w:rsidR="00292C5A">
        <w:t>Trace Collection Entity</w:t>
      </w:r>
      <w:r w:rsidR="00292C5A">
        <w:rPr>
          <w:rFonts w:ascii="Arial" w:hAnsi="Arial" w:cs="Arial"/>
          <w:bCs/>
          <w:iCs/>
          <w:lang w:eastAsia="zh-CN"/>
        </w:rPr>
        <w:t xml:space="preserve"> </w:t>
      </w:r>
      <w:r w:rsidR="00603E78">
        <w:t>IP Address</w:t>
      </w:r>
    </w:p>
    <w:p w:rsidR="00292C5A" w:rsidRDefault="00911B3B" w:rsidP="00911B3B">
      <w:pPr>
        <w:pStyle w:val="B10"/>
        <w:rPr>
          <w:rFonts w:ascii="Arial" w:hAnsi="Arial" w:cs="Arial"/>
          <w:bCs/>
          <w:iCs/>
          <w:lang w:eastAsia="zh-CN"/>
        </w:rPr>
      </w:pPr>
      <w:r>
        <w:t>-</w:t>
      </w:r>
      <w:r>
        <w:tab/>
      </w:r>
      <w:r w:rsidR="00292C5A">
        <w:t>Measurement period LTE (if either of the measurements M4, M5 is requested)</w:t>
      </w:r>
    </w:p>
    <w:p w:rsidR="00292C5A" w:rsidRDefault="00911B3B" w:rsidP="00911B3B">
      <w:pPr>
        <w:pStyle w:val="B10"/>
        <w:rPr>
          <w:rFonts w:ascii="Arial" w:hAnsi="Arial" w:cs="Arial"/>
          <w:bCs/>
          <w:iCs/>
          <w:lang w:eastAsia="zh-CN"/>
        </w:rPr>
      </w:pPr>
      <w:r>
        <w:t>-</w:t>
      </w:r>
      <w:r>
        <w:tab/>
      </w:r>
      <w:r w:rsidR="00292C5A">
        <w:t xml:space="preserve">Positioning </w:t>
      </w:r>
      <w:r w:rsidR="00603E78">
        <w:t>Method</w:t>
      </w:r>
    </w:p>
    <w:p w:rsidR="00911B3B" w:rsidRDefault="00911B3B" w:rsidP="00911B3B">
      <w:pPr>
        <w:pStyle w:val="B10"/>
      </w:pPr>
      <w:r>
        <w:t>-</w:t>
      </w:r>
      <w:r>
        <w:tab/>
      </w:r>
      <w:r w:rsidR="00292C5A">
        <w:t xml:space="preserve">Collection </w:t>
      </w:r>
      <w:r w:rsidR="00603E78">
        <w:t xml:space="preserve">Period </w:t>
      </w:r>
      <w:r w:rsidR="00292C5A">
        <w:t xml:space="preserve">for RRM </w:t>
      </w:r>
      <w:r w:rsidR="00603E78">
        <w:t xml:space="preserve">Measurements </w:t>
      </w:r>
      <w:r w:rsidR="00292C5A">
        <w:t xml:space="preserve">LTE (present only if M3 measurement </w:t>
      </w:r>
      <w:r w:rsidR="00603E78">
        <w:t xml:space="preserve">is </w:t>
      </w:r>
      <w:r w:rsidR="00292C5A">
        <w:t>requested)</w:t>
      </w:r>
      <w:r w:rsidRPr="00911B3B">
        <w:t xml:space="preserve"> </w:t>
      </w:r>
    </w:p>
    <w:p w:rsidR="00603E78" w:rsidRDefault="00603E78" w:rsidP="00603E78">
      <w:pPr>
        <w:pStyle w:val="B10"/>
      </w:pPr>
      <w:r>
        <w:t>-</w:t>
      </w:r>
      <w:r>
        <w:tab/>
        <w:t>Collection Period M6 in LTE (present only if any of M6 measurements (DL or UL) is requested).</w:t>
      </w:r>
    </w:p>
    <w:p w:rsidR="00603E78" w:rsidRPr="00CA3B22" w:rsidRDefault="00603E78" w:rsidP="00603E78">
      <w:pPr>
        <w:pStyle w:val="B10"/>
      </w:pPr>
      <w:r>
        <w:t>-</w:t>
      </w:r>
      <w:r>
        <w:tab/>
        <w:t>Collection Period M7 in LTE (present only if any of M7 measurements (DL or UL)is requested).</w:t>
      </w:r>
    </w:p>
    <w:p w:rsidR="00292C5A" w:rsidRDefault="00911B3B" w:rsidP="00911B3B">
      <w:pPr>
        <w:pStyle w:val="B10"/>
        <w:rPr>
          <w:rFonts w:ascii="Arial" w:hAnsi="Arial" w:cs="Arial" w:hint="eastAsia"/>
          <w:bCs/>
          <w:iCs/>
          <w:lang w:eastAsia="zh-CN"/>
        </w:rPr>
      </w:pPr>
      <w:r>
        <w:t>-</w:t>
      </w:r>
      <w:r>
        <w:tab/>
        <w:t>MDT PLMN List</w:t>
      </w:r>
      <w:r w:rsidR="00292C5A">
        <w:t>.</w:t>
      </w:r>
    </w:p>
    <w:p w:rsidR="00292C5A" w:rsidRDefault="00292C5A">
      <w:r>
        <w:t>Note that at the same time not all the parameters can be present. The conditions are described in clause 5.10 of the present document.</w:t>
      </w:r>
    </w:p>
    <w:p w:rsidR="00292C5A" w:rsidRDefault="00292C5A">
      <w:pPr>
        <w:rPr>
          <w:lang w:eastAsia="zh-CN"/>
        </w:rPr>
      </w:pPr>
      <w:r>
        <w:t>The MME shall consider the MDT user consent information when activating an MDT trace session for the UE. Detailed procedures about user consent is described in Section 4. 6.1.</w:t>
      </w:r>
    </w:p>
    <w:p w:rsidR="00292C5A" w:rsidRDefault="00292C5A">
      <w:pPr>
        <w:rPr>
          <w:lang w:eastAsia="zh-CN"/>
        </w:rPr>
      </w:pPr>
      <w:r>
        <w:rPr>
          <w:lang w:eastAsia="zh-CN"/>
        </w:rPr>
        <w:t>In case of logged MDT and the UE is currently being in idle mode, the MME is not required to initiate paging of the UE in order to send the configuration.</w:t>
      </w:r>
    </w:p>
    <w:p w:rsidR="00292C5A" w:rsidRDefault="00292C5A">
      <w:pPr>
        <w:rPr>
          <w:lang w:eastAsia="zh-CN"/>
        </w:rPr>
      </w:pPr>
      <w:r>
        <w:rPr>
          <w:lang w:eastAsia="zh-CN"/>
        </w:rPr>
        <w:t>Then eNodeB initiates RRC Connection Reconfiguration Request in case of immediate MDT or the IdleMDTConfiguration RRC message in case of logged MDT toward the UE and sends the MDT measurement configuration parameters as received from the MME.</w:t>
      </w:r>
    </w:p>
    <w:p w:rsidR="00292C5A" w:rsidRDefault="00292C5A">
      <w:pPr>
        <w:rPr>
          <w:lang w:eastAsia="zh-CN"/>
        </w:rPr>
      </w:pPr>
      <w:r>
        <w:rPr>
          <w:lang w:eastAsia="zh-CN"/>
        </w:rPr>
        <w:t xml:space="preserve">Immediate/Logged signalling based MDT criteria may </w:t>
      </w:r>
      <w:r>
        <w:rPr>
          <w:rFonts w:hint="eastAsia"/>
          <w:lang w:eastAsia="zh-CN"/>
        </w:rPr>
        <w:t xml:space="preserve">consist of </w:t>
      </w:r>
      <w:r>
        <w:rPr>
          <w:lang w:eastAsia="zh-CN"/>
        </w:rPr>
        <w:t xml:space="preserve">a </w:t>
      </w:r>
      <w:r>
        <w:rPr>
          <w:rFonts w:hint="eastAsia"/>
          <w:lang w:eastAsia="zh-CN"/>
        </w:rPr>
        <w:t xml:space="preserve">cell list. MME </w:t>
      </w:r>
      <w:r>
        <w:rPr>
          <w:lang w:eastAsia="zh-CN"/>
        </w:rPr>
        <w:t xml:space="preserve">shall validate </w:t>
      </w:r>
      <w:r>
        <w:rPr>
          <w:rFonts w:hint="eastAsia"/>
          <w:lang w:eastAsia="zh-CN"/>
        </w:rPr>
        <w:t>whether the serving cell is controlled by the same eN</w:t>
      </w:r>
      <w:r>
        <w:rPr>
          <w:lang w:eastAsia="zh-CN"/>
        </w:rPr>
        <w:t>ode</w:t>
      </w:r>
      <w:r>
        <w:rPr>
          <w:rFonts w:hint="eastAsia"/>
          <w:lang w:eastAsia="zh-CN"/>
        </w:rPr>
        <w:t xml:space="preserve">B as any </w:t>
      </w:r>
      <w:r>
        <w:rPr>
          <w:lang w:eastAsia="zh-CN"/>
        </w:rPr>
        <w:t xml:space="preserve">other </w:t>
      </w:r>
      <w:r>
        <w:rPr>
          <w:rFonts w:hint="eastAsia"/>
          <w:lang w:eastAsia="zh-CN"/>
        </w:rPr>
        <w:t xml:space="preserve">cell in the cell list. If yes, the MDT </w:t>
      </w:r>
      <w:r>
        <w:rPr>
          <w:lang w:eastAsia="zh-CN"/>
        </w:rPr>
        <w:t xml:space="preserve">activation </w:t>
      </w:r>
      <w:r>
        <w:rPr>
          <w:rFonts w:hint="eastAsia"/>
          <w:lang w:eastAsia="zh-CN"/>
        </w:rPr>
        <w:t>sh</w:t>
      </w:r>
      <w:r>
        <w:rPr>
          <w:lang w:eastAsia="zh-CN"/>
        </w:rPr>
        <w:t xml:space="preserve">all be sent to the </w:t>
      </w:r>
      <w:r>
        <w:rPr>
          <w:rFonts w:hint="eastAsia"/>
          <w:lang w:eastAsia="zh-CN"/>
        </w:rPr>
        <w:t>serving eN</w:t>
      </w:r>
      <w:r>
        <w:rPr>
          <w:lang w:eastAsia="zh-CN"/>
        </w:rPr>
        <w:t>ode</w:t>
      </w:r>
      <w:r>
        <w:rPr>
          <w:rFonts w:hint="eastAsia"/>
          <w:lang w:eastAsia="zh-CN"/>
        </w:rPr>
        <w:t>B</w:t>
      </w:r>
      <w:r>
        <w:rPr>
          <w:lang w:eastAsia="zh-CN"/>
        </w:rPr>
        <w:t xml:space="preserve">. </w:t>
      </w:r>
    </w:p>
    <w:p w:rsidR="00292C5A" w:rsidRDefault="00292C5A">
      <w:pPr>
        <w:rPr>
          <w:lang w:eastAsia="zh-CN"/>
        </w:rPr>
      </w:pPr>
      <w:r>
        <w:t xml:space="preserve">If positioning method indicates GNSS positioning, eNB should activate the GNSS module of the UE via RRC as specified in TS 36.331 [32]. </w:t>
      </w:r>
      <w:r>
        <w:rPr>
          <w:rFonts w:eastAsia="SimSun"/>
          <w:color w:val="000000"/>
        </w:rPr>
        <w:t xml:space="preserve">If positioning method indicates E-Cell ID positioning, </w:t>
      </w:r>
      <w:r w:rsidRPr="00911B3B">
        <w:rPr>
          <w:rFonts w:eastAsia="SimSun"/>
        </w:rPr>
        <w:t>the eNB should collect the UE reported UE Rx-Tx time difference measurements as specified in TS 36.331[32] measurement procedures</w:t>
      </w:r>
      <w:r>
        <w:rPr>
          <w:rFonts w:eastAsia="SimSun"/>
          <w:color w:val="000000"/>
        </w:rPr>
        <w:t>, as well as, any available eNB measured eNB Rx-Tx time difference</w:t>
      </w:r>
      <w:r w:rsidR="00F70802">
        <w:rPr>
          <w:color w:val="000000"/>
        </w:rPr>
        <w:t>, Angle of Arrival</w:t>
      </w:r>
      <w:r>
        <w:rPr>
          <w:rFonts w:eastAsia="SimSun"/>
          <w:color w:val="000000"/>
        </w:rPr>
        <w:t xml:space="preserve"> measurements </w:t>
      </w:r>
      <w:r w:rsidR="00F70802">
        <w:rPr>
          <w:rFonts w:hint="eastAsia"/>
          <w:color w:val="000000"/>
          <w:lang w:eastAsia="zh-CN"/>
        </w:rPr>
        <w:t>as specified in TS 36.214 [</w:t>
      </w:r>
      <w:r w:rsidR="00F70802">
        <w:rPr>
          <w:color w:val="000000"/>
          <w:lang w:eastAsia="zh-CN"/>
        </w:rPr>
        <w:t>38</w:t>
      </w:r>
      <w:r w:rsidR="00F70802">
        <w:rPr>
          <w:rFonts w:hint="eastAsia"/>
          <w:color w:val="000000"/>
          <w:lang w:eastAsia="zh-CN"/>
        </w:rPr>
        <w:t xml:space="preserve">] </w:t>
      </w:r>
      <w:r>
        <w:rPr>
          <w:rFonts w:eastAsia="SimSun"/>
          <w:color w:val="000000"/>
        </w:rPr>
        <w:t>and capture it in MDT trace record.</w:t>
      </w:r>
    </w:p>
    <w:p w:rsidR="00292C5A" w:rsidRDefault="00292C5A">
      <w:pPr>
        <w:pStyle w:val="Heading5"/>
        <w:rPr>
          <w:lang w:eastAsia="zh-CN"/>
        </w:rPr>
      </w:pPr>
      <w:bookmarkStart w:id="373" w:name="_Toc516654801"/>
      <w:bookmarkStart w:id="374" w:name="_Toc28277990"/>
      <w:bookmarkStart w:id="375" w:name="_Toc36134248"/>
      <w:bookmarkStart w:id="376" w:name="_Toc44686733"/>
      <w:bookmarkStart w:id="377" w:name="_Toc51928499"/>
      <w:bookmarkStart w:id="378" w:name="_Toc51929068"/>
      <w:bookmarkStart w:id="379" w:name="_Toc155283079"/>
      <w:r>
        <w:rPr>
          <w:lang w:eastAsia="zh-CN"/>
        </w:rPr>
        <w:t>4.1.2.12.4</w:t>
      </w:r>
      <w:r>
        <w:rPr>
          <w:lang w:eastAsia="zh-CN"/>
        </w:rPr>
        <w:tab/>
        <w:t>Handling of various scenarios during MDT activation</w:t>
      </w:r>
      <w:bookmarkEnd w:id="373"/>
      <w:bookmarkEnd w:id="374"/>
      <w:bookmarkEnd w:id="375"/>
      <w:bookmarkEnd w:id="376"/>
      <w:bookmarkEnd w:id="377"/>
      <w:bookmarkEnd w:id="378"/>
      <w:bookmarkEnd w:id="379"/>
    </w:p>
    <w:p w:rsidR="00292C5A" w:rsidRDefault="00292C5A">
      <w:pPr>
        <w:rPr>
          <w:lang w:eastAsia="zh-CN"/>
        </w:rPr>
      </w:pPr>
      <w:r>
        <w:rPr>
          <w:lang w:eastAsia="zh-CN"/>
        </w:rPr>
        <w:t>Handling of various scenarios for Signalling based Logged/Immediate MDT are addressed below:</w:t>
      </w:r>
    </w:p>
    <w:p w:rsidR="00292C5A" w:rsidRDefault="00911B3B" w:rsidP="00911B3B">
      <w:pPr>
        <w:pStyle w:val="B10"/>
        <w:rPr>
          <w:color w:val="000000"/>
          <w:kern w:val="2"/>
          <w:lang w:eastAsia="zh-CN"/>
        </w:rPr>
      </w:pPr>
      <w:r>
        <w:rPr>
          <w:kern w:val="2"/>
          <w:lang w:eastAsia="zh-CN"/>
        </w:rPr>
        <w:t>1)</w:t>
      </w:r>
      <w:r>
        <w:rPr>
          <w:kern w:val="2"/>
          <w:lang w:eastAsia="zh-CN"/>
        </w:rPr>
        <w:tab/>
      </w:r>
      <w:r w:rsidR="00292C5A">
        <w:rPr>
          <w:kern w:val="2"/>
          <w:lang w:eastAsia="zh-CN"/>
        </w:rPr>
        <w:t xml:space="preserve">EM initiating MDT activation shall validate that </w:t>
      </w:r>
      <w:r>
        <w:rPr>
          <w:kern w:val="2"/>
          <w:lang w:eastAsia="zh-CN"/>
        </w:rPr>
        <w:t>PLMNs specified in the MDT PLMN Listare</w:t>
      </w:r>
      <w:r w:rsidR="00292C5A">
        <w:rPr>
          <w:kern w:val="2"/>
          <w:lang w:eastAsia="zh-CN"/>
        </w:rPr>
        <w:t xml:space="preserve">  supported by all the cells specified in the area scope If the eNodeB receives a request </w:t>
      </w:r>
      <w:r>
        <w:rPr>
          <w:kern w:val="2"/>
          <w:lang w:eastAsia="zh-CN"/>
        </w:rPr>
        <w:t>where none of the</w:t>
      </w:r>
      <w:r w:rsidR="00292C5A">
        <w:rPr>
          <w:kern w:val="2"/>
          <w:lang w:eastAsia="zh-CN"/>
        </w:rPr>
        <w:t xml:space="preserve"> PLMN</w:t>
      </w:r>
      <w:r>
        <w:rPr>
          <w:kern w:val="2"/>
          <w:lang w:eastAsia="zh-CN"/>
        </w:rPr>
        <w:t>s</w:t>
      </w:r>
      <w:r w:rsidR="00292C5A">
        <w:rPr>
          <w:kern w:val="2"/>
          <w:lang w:eastAsia="zh-CN"/>
        </w:rPr>
        <w:t xml:space="preserve"> in the </w:t>
      </w:r>
      <w:r>
        <w:rPr>
          <w:kern w:val="2"/>
          <w:lang w:eastAsia="zh-CN"/>
        </w:rPr>
        <w:t>MDT PLMN List</w:t>
      </w:r>
      <w:r w:rsidR="00292C5A">
        <w:rPr>
          <w:kern w:val="2"/>
          <w:lang w:eastAsia="zh-CN"/>
        </w:rPr>
        <w:t xml:space="preserve"> match any PLMN in its list</w:t>
      </w:r>
      <w:r w:rsidR="00292C5A">
        <w:rPr>
          <w:color w:val="000000"/>
          <w:kern w:val="2"/>
          <w:lang w:eastAsia="zh-CN"/>
        </w:rPr>
        <w:t xml:space="preserve">, it shall ignore the request </w:t>
      </w:r>
    </w:p>
    <w:p w:rsidR="00292C5A" w:rsidRDefault="00911B3B" w:rsidP="00911B3B">
      <w:pPr>
        <w:pStyle w:val="B10"/>
        <w:rPr>
          <w:kern w:val="2"/>
          <w:lang w:eastAsia="zh-CN"/>
        </w:rPr>
      </w:pPr>
      <w:r>
        <w:rPr>
          <w:kern w:val="2"/>
          <w:lang w:eastAsia="zh-CN"/>
        </w:rPr>
        <w:t>2)</w:t>
      </w:r>
      <w:r>
        <w:rPr>
          <w:kern w:val="2"/>
          <w:lang w:eastAsia="zh-CN"/>
        </w:rPr>
        <w:tab/>
      </w:r>
      <w:r w:rsidR="00292C5A">
        <w:rPr>
          <w:kern w:val="2"/>
          <w:lang w:eastAsia="zh-CN"/>
        </w:rPr>
        <w:t>Void</w:t>
      </w:r>
      <w:r w:rsidR="00292C5A">
        <w:t>.</w:t>
      </w:r>
    </w:p>
    <w:p w:rsidR="00292C5A" w:rsidRDefault="00911B3B" w:rsidP="00911B3B">
      <w:pPr>
        <w:pStyle w:val="B10"/>
        <w:rPr>
          <w:kern w:val="2"/>
          <w:lang w:eastAsia="zh-CN"/>
        </w:rPr>
      </w:pPr>
      <w:r>
        <w:t>3)</w:t>
      </w:r>
      <w:r>
        <w:tab/>
      </w:r>
      <w:r w:rsidR="00292C5A">
        <w:t xml:space="preserve">MME shall be informed with </w:t>
      </w:r>
      <w:r w:rsidR="00292C5A">
        <w:rPr>
          <w:rFonts w:hint="eastAsia"/>
          <w:lang w:eastAsia="zh-CN"/>
        </w:rPr>
        <w:t xml:space="preserve">a TRACE FAILURE </w:t>
      </w:r>
      <w:r w:rsidR="00292C5A">
        <w:t>INDICATION</w:t>
      </w:r>
      <w:r w:rsidR="00292C5A">
        <w:rPr>
          <w:rFonts w:hint="eastAsia"/>
          <w:lang w:eastAsia="zh-CN"/>
        </w:rPr>
        <w:t xml:space="preserve"> message </w:t>
      </w:r>
      <w:r w:rsidR="00292C5A">
        <w:t>if the eNodeB could not configure the UE because it was in the middle of a handover</w:t>
      </w:r>
      <w:r w:rsidR="00292C5A">
        <w:rPr>
          <w:rFonts w:hint="eastAsia"/>
          <w:lang w:eastAsia="zh-CN"/>
        </w:rPr>
        <w:t xml:space="preserve"> (refer to </w:t>
      </w:r>
      <w:r w:rsidR="00292C5A">
        <w:rPr>
          <w:rFonts w:hint="eastAsia"/>
          <w:kern w:val="2"/>
          <w:lang w:eastAsia="zh-CN"/>
        </w:rPr>
        <w:t>TS 36.413[36])</w:t>
      </w:r>
      <w:r w:rsidR="00292C5A">
        <w:t xml:space="preserve">. </w:t>
      </w:r>
      <w:r w:rsidR="00292C5A">
        <w:rPr>
          <w:kern w:val="2"/>
          <w:lang w:eastAsia="zh-CN"/>
        </w:rPr>
        <w:t>MME shall try to reactivate MDT in the target cell if the target cell scope meets the MDT criteria.</w:t>
      </w:r>
    </w:p>
    <w:p w:rsidR="00292C5A" w:rsidRDefault="00911B3B" w:rsidP="00911B3B">
      <w:pPr>
        <w:pStyle w:val="B10"/>
        <w:rPr>
          <w:kern w:val="2"/>
          <w:lang w:eastAsia="zh-CN"/>
        </w:rPr>
      </w:pPr>
      <w:r>
        <w:t>4)</w:t>
      </w:r>
      <w:r>
        <w:tab/>
      </w:r>
      <w:r w:rsidR="00292C5A">
        <w:t>Void</w:t>
      </w:r>
      <w:r w:rsidR="00292C5A">
        <w:rPr>
          <w:kern w:val="2"/>
          <w:lang w:eastAsia="zh-CN"/>
        </w:rPr>
        <w:t>.</w:t>
      </w:r>
    </w:p>
    <w:p w:rsidR="00240BAD" w:rsidRDefault="00911B3B" w:rsidP="00240BAD">
      <w:pPr>
        <w:pStyle w:val="B10"/>
        <w:rPr>
          <w:rFonts w:eastAsia="Batang"/>
          <w:lang w:eastAsia="ko-KR"/>
        </w:rPr>
      </w:pPr>
      <w:r>
        <w:rPr>
          <w:kern w:val="2"/>
          <w:lang w:eastAsia="zh-CN"/>
        </w:rPr>
        <w:t>5)</w:t>
      </w:r>
      <w:r>
        <w:rPr>
          <w:kern w:val="2"/>
          <w:lang w:eastAsia="zh-CN"/>
        </w:rPr>
        <w:tab/>
      </w:r>
      <w:r w:rsidR="00292C5A">
        <w:rPr>
          <w:kern w:val="2"/>
          <w:lang w:eastAsia="zh-CN"/>
        </w:rPr>
        <w:t xml:space="preserve">When the UE re-enters PLMN (specified in </w:t>
      </w:r>
      <w:r>
        <w:rPr>
          <w:kern w:val="2"/>
          <w:lang w:eastAsia="zh-CN"/>
        </w:rPr>
        <w:t>the MDT PLMN List</w:t>
      </w:r>
      <w:r w:rsidR="00292C5A">
        <w:rPr>
          <w:kern w:val="2"/>
          <w:lang w:eastAsia="zh-CN"/>
        </w:rPr>
        <w:t xml:space="preserve">) then the MME shall be responsible for restarting the Immediate MDT activation (if it is as a result of an X2 handover then one option is MME could use the path switch request as trigger). However this is best effort. There can be cases where MME may not be able to restart the MDT when the UE re-enters the PLMN (specified in </w:t>
      </w:r>
      <w:r>
        <w:rPr>
          <w:kern w:val="2"/>
          <w:lang w:eastAsia="zh-CN"/>
        </w:rPr>
        <w:t>the MDT PLMN List</w:t>
      </w:r>
      <w:r w:rsidR="00292C5A">
        <w:rPr>
          <w:kern w:val="2"/>
          <w:lang w:eastAsia="zh-CN"/>
        </w:rPr>
        <w:t xml:space="preserve">): for example: If the UE performs intra eNB handover </w:t>
      </w:r>
      <w:r w:rsidR="00292C5A">
        <w:rPr>
          <w:rFonts w:eastAsia="Batang"/>
          <w:lang w:eastAsia="ko-KR"/>
        </w:rPr>
        <w:t>where path switch is not necessarily sent, the MME may not be able to restart MDT</w:t>
      </w:r>
    </w:p>
    <w:p w:rsidR="00240BAD" w:rsidRDefault="00240BAD" w:rsidP="00240BAD">
      <w:pPr>
        <w:pStyle w:val="Heading5"/>
        <w:rPr>
          <w:lang w:eastAsia="zh-CN"/>
        </w:rPr>
      </w:pPr>
      <w:bookmarkStart w:id="380" w:name="_Toc516654802"/>
      <w:bookmarkStart w:id="381" w:name="_Toc28277991"/>
      <w:bookmarkStart w:id="382" w:name="_Toc36134249"/>
      <w:bookmarkStart w:id="383" w:name="_Toc44686734"/>
      <w:bookmarkStart w:id="384" w:name="_Toc51928500"/>
      <w:bookmarkStart w:id="385" w:name="_Toc51929069"/>
      <w:bookmarkStart w:id="386" w:name="_Toc155283080"/>
      <w:r>
        <w:rPr>
          <w:lang w:eastAsia="zh-CN"/>
        </w:rPr>
        <w:t>4.1.2.1</w:t>
      </w:r>
      <w:r>
        <w:rPr>
          <w:rFonts w:hint="eastAsia"/>
          <w:lang w:eastAsia="zh-CN"/>
        </w:rPr>
        <w:t>2</w:t>
      </w:r>
      <w:r>
        <w:rPr>
          <w:lang w:eastAsia="zh-CN"/>
        </w:rPr>
        <w:t>.5</w:t>
      </w:r>
      <w:r>
        <w:rPr>
          <w:lang w:eastAsia="zh-CN"/>
        </w:rPr>
        <w:tab/>
        <w:t>Activation of Logged MBSFN MDT task before UE attach</w:t>
      </w:r>
      <w:r>
        <w:rPr>
          <w:rFonts w:hint="eastAsia"/>
          <w:lang w:eastAsia="zh-CN"/>
        </w:rPr>
        <w:t>es</w:t>
      </w:r>
      <w:r>
        <w:rPr>
          <w:lang w:eastAsia="zh-CN"/>
        </w:rPr>
        <w:t xml:space="preserve"> to the network</w:t>
      </w:r>
      <w:bookmarkEnd w:id="380"/>
      <w:bookmarkEnd w:id="381"/>
      <w:bookmarkEnd w:id="382"/>
      <w:bookmarkEnd w:id="383"/>
      <w:bookmarkEnd w:id="384"/>
      <w:bookmarkEnd w:id="385"/>
      <w:bookmarkEnd w:id="386"/>
    </w:p>
    <w:p w:rsidR="00240BAD" w:rsidRDefault="00240BAD" w:rsidP="00240BAD">
      <w:pPr>
        <w:rPr>
          <w:lang w:eastAsia="zh-CN"/>
        </w:rPr>
      </w:pPr>
      <w:r>
        <w:rPr>
          <w:lang w:eastAsia="zh-CN"/>
        </w:rPr>
        <w:t>F</w:t>
      </w:r>
      <w:r>
        <w:rPr>
          <w:rFonts w:hint="eastAsia"/>
          <w:lang w:eastAsia="zh-CN"/>
        </w:rPr>
        <w:t xml:space="preserve">igure </w:t>
      </w:r>
      <w:smartTag w:uri="urn:schemas-microsoft-com:office:smarttags" w:element="chsdate">
        <w:smartTagPr>
          <w:attr w:name="Year" w:val="1899"/>
          <w:attr w:name="Month" w:val="12"/>
          <w:attr w:name="Day" w:val="30"/>
          <w:attr w:name="IsLunarDate" w:val="False"/>
          <w:attr w:name="IsROCDate" w:val="False"/>
        </w:smartTagPr>
        <w:r>
          <w:rPr>
            <w:rFonts w:hint="eastAsia"/>
            <w:lang w:eastAsia="zh-CN"/>
          </w:rPr>
          <w:t>4.1.2</w:t>
        </w:r>
      </w:smartTag>
      <w:r>
        <w:rPr>
          <w:rFonts w:hint="eastAsia"/>
          <w:lang w:eastAsia="zh-CN"/>
        </w:rPr>
        <w:t>.12.</w:t>
      </w:r>
      <w:r w:rsidR="00A129E9">
        <w:rPr>
          <w:lang w:eastAsia="zh-CN"/>
        </w:rPr>
        <w:t>5</w:t>
      </w:r>
      <w:r>
        <w:rPr>
          <w:lang w:eastAsia="zh-CN"/>
        </w:rPr>
        <w:t xml:space="preserve"> shows</w:t>
      </w:r>
      <w:r>
        <w:rPr>
          <w:rFonts w:hint="eastAsia"/>
          <w:lang w:eastAsia="zh-CN"/>
        </w:rPr>
        <w:t xml:space="preserve"> activat</w:t>
      </w:r>
      <w:r>
        <w:rPr>
          <w:lang w:eastAsia="zh-CN"/>
        </w:rPr>
        <w:t xml:space="preserve">ion of </w:t>
      </w:r>
      <w:r>
        <w:rPr>
          <w:rFonts w:hint="eastAsia"/>
          <w:lang w:eastAsia="zh-CN"/>
        </w:rPr>
        <w:t xml:space="preserve"> the Trace Session for </w:t>
      </w:r>
      <w:r>
        <w:rPr>
          <w:lang w:eastAsia="zh-CN"/>
        </w:rPr>
        <w:t>MDT</w:t>
      </w:r>
      <w:r>
        <w:rPr>
          <w:rFonts w:hint="eastAsia"/>
          <w:lang w:eastAsia="zh-CN"/>
        </w:rPr>
        <w:t xml:space="preserve"> job</w:t>
      </w:r>
      <w:r>
        <w:rPr>
          <w:lang w:eastAsia="zh-CN"/>
        </w:rPr>
        <w:t xml:space="preserve"> from EPC before the UE attaches to the network</w:t>
      </w:r>
      <w:r>
        <w:rPr>
          <w:rFonts w:hint="eastAsia"/>
          <w:lang w:eastAsia="zh-CN"/>
        </w:rPr>
        <w:t>.</w:t>
      </w:r>
    </w:p>
    <w:bookmarkStart w:id="387" w:name="_MON_1489124923"/>
    <w:bookmarkEnd w:id="387"/>
    <w:p w:rsidR="00240BAD" w:rsidRDefault="00A129E9" w:rsidP="00A129E9">
      <w:pPr>
        <w:pStyle w:val="TH"/>
        <w:rPr>
          <w:lang w:eastAsia="zh-CN"/>
        </w:rPr>
      </w:pPr>
      <w:r>
        <w:object w:dxaOrig="8671" w:dyaOrig="8685">
          <v:shape id="_x0000_i1053" type="#_x0000_t75" style="width:433.25pt;height:434.5pt" o:ole="">
            <v:imagedata r:id="rId62" o:title=""/>
          </v:shape>
          <o:OLEObject Type="Embed" ProgID="Word.Picture.8" ShapeID="_x0000_i1053" DrawAspect="Content" ObjectID="_1771925614" r:id="rId63"/>
        </w:object>
      </w:r>
    </w:p>
    <w:p w:rsidR="00240BAD" w:rsidRDefault="00240BAD" w:rsidP="00240BAD">
      <w:pPr>
        <w:pStyle w:val="TF"/>
        <w:rPr>
          <w:rFonts w:ascii="Times New Roman" w:hAnsi="Times New Roman"/>
        </w:rPr>
      </w:pPr>
      <w:r>
        <w:rPr>
          <w:rFonts w:ascii="Times New Roman" w:hAnsi="Times New Roman"/>
        </w:rPr>
        <w:t xml:space="preserve">Figure </w:t>
      </w:r>
      <w:smartTag w:uri="urn:schemas-microsoft-com:office:smarttags" w:element="chsdate">
        <w:smartTagPr>
          <w:attr w:name="Year" w:val="1899"/>
          <w:attr w:name="Month" w:val="12"/>
          <w:attr w:name="Day" w:val="30"/>
          <w:attr w:name="IsLunarDate" w:val="False"/>
          <w:attr w:name="IsROCDate" w:val="False"/>
        </w:smartTagPr>
        <w:r>
          <w:rPr>
            <w:rFonts w:ascii="Times New Roman" w:hAnsi="Times New Roman"/>
          </w:rPr>
          <w:t>4.1.2</w:t>
        </w:r>
      </w:smartTag>
      <w:r>
        <w:rPr>
          <w:rFonts w:ascii="Times New Roman" w:hAnsi="Times New Roman"/>
        </w:rPr>
        <w:t>.1</w:t>
      </w:r>
      <w:r>
        <w:rPr>
          <w:rFonts w:ascii="Times New Roman" w:hAnsi="Times New Roman"/>
          <w:lang w:eastAsia="zh-CN"/>
        </w:rPr>
        <w:t>2</w:t>
      </w:r>
      <w:r>
        <w:rPr>
          <w:rFonts w:ascii="Times New Roman" w:hAnsi="Times New Roman"/>
        </w:rPr>
        <w:t xml:space="preserve">.5: </w:t>
      </w:r>
      <w:r>
        <w:rPr>
          <w:rFonts w:ascii="Times New Roman" w:hAnsi="Times New Roman"/>
          <w:lang w:eastAsia="zh-CN"/>
        </w:rPr>
        <w:t xml:space="preserve">MDT </w:t>
      </w:r>
      <w:r>
        <w:rPr>
          <w:rFonts w:ascii="Times New Roman" w:hAnsi="Times New Roman"/>
        </w:rPr>
        <w:t>activation procedure in EPC</w:t>
      </w:r>
    </w:p>
    <w:p w:rsidR="00240BAD" w:rsidRDefault="00240BAD" w:rsidP="00240BAD">
      <w:r>
        <w:t>When HSS activates the trace</w:t>
      </w:r>
      <w:r>
        <w:rPr>
          <w:rFonts w:hint="eastAsia"/>
          <w:lang w:eastAsia="zh-CN"/>
        </w:rPr>
        <w:t>,</w:t>
      </w:r>
      <w:r>
        <w:t xml:space="preserve"> </w:t>
      </w:r>
      <w:r>
        <w:rPr>
          <w:rFonts w:hint="eastAsia"/>
          <w:lang w:eastAsia="zh-CN"/>
        </w:rPr>
        <w:t xml:space="preserve">for </w:t>
      </w:r>
      <w:r>
        <w:rPr>
          <w:lang w:eastAsia="zh-CN"/>
        </w:rPr>
        <w:t>MDT</w:t>
      </w:r>
      <w:r>
        <w:rPr>
          <w:rFonts w:hint="eastAsia"/>
          <w:lang w:eastAsia="zh-CN"/>
        </w:rPr>
        <w:t xml:space="preserve"> job, </w:t>
      </w:r>
      <w:r>
        <w:t>to the MME the following</w:t>
      </w:r>
      <w:r>
        <w:rPr>
          <w:rFonts w:hint="eastAsia"/>
          <w:lang w:eastAsia="zh-CN"/>
        </w:rPr>
        <w:t xml:space="preserve"> c</w:t>
      </w:r>
      <w:r>
        <w:t>onfiguration parameters shall be included in the message:</w:t>
      </w:r>
    </w:p>
    <w:p w:rsidR="00240BAD" w:rsidRDefault="00240BAD" w:rsidP="00240BAD">
      <w:pPr>
        <w:pStyle w:val="B10"/>
      </w:pPr>
      <w:r>
        <w:t>-</w:t>
      </w:r>
      <w:r>
        <w:tab/>
      </w:r>
      <w:r w:rsidR="00E47142">
        <w:t>J</w:t>
      </w:r>
      <w:r>
        <w:t>ob</w:t>
      </w:r>
      <w:r w:rsidR="00E47142">
        <w:t xml:space="preserve"> </w:t>
      </w:r>
      <w:r>
        <w:t>Type</w:t>
      </w:r>
    </w:p>
    <w:p w:rsidR="00240BAD" w:rsidRDefault="00240BAD" w:rsidP="00240BAD">
      <w:pPr>
        <w:pStyle w:val="B10"/>
      </w:pPr>
      <w:r>
        <w:t>-</w:t>
      </w:r>
      <w:r>
        <w:tab/>
      </w:r>
      <w:r w:rsidR="00E47142">
        <w:t xml:space="preserve">Trace Target: </w:t>
      </w:r>
      <w:r>
        <w:t>IMSI or IMEISV or IMEI-TAC</w:t>
      </w:r>
    </w:p>
    <w:p w:rsidR="00240BAD" w:rsidRDefault="00240BAD" w:rsidP="00240BAD">
      <w:pPr>
        <w:pStyle w:val="B10"/>
        <w:rPr>
          <w:lang w:val="it-IT"/>
        </w:rPr>
      </w:pPr>
      <w:r>
        <w:rPr>
          <w:lang w:val="it-IT"/>
        </w:rPr>
        <w:t>-</w:t>
      </w:r>
      <w:r>
        <w:rPr>
          <w:lang w:val="it-IT"/>
        </w:rPr>
        <w:tab/>
        <w:t xml:space="preserve">Area </w:t>
      </w:r>
      <w:r w:rsidR="00E47142">
        <w:rPr>
          <w:lang w:val="it-IT"/>
        </w:rPr>
        <w:t>Scope</w:t>
      </w:r>
      <w:r w:rsidR="00E47142">
        <w:rPr>
          <w:rFonts w:hint="eastAsia"/>
          <w:lang w:val="it-IT"/>
        </w:rPr>
        <w:t xml:space="preserve"> </w:t>
      </w:r>
      <w:r>
        <w:rPr>
          <w:rFonts w:hint="eastAsia"/>
          <w:lang w:val="it-IT"/>
        </w:rPr>
        <w:t>(e.g. TA, Cell)</w:t>
      </w:r>
    </w:p>
    <w:p w:rsidR="00240BAD" w:rsidRDefault="00240BAD" w:rsidP="00240BAD">
      <w:pPr>
        <w:pStyle w:val="B10"/>
      </w:pPr>
      <w:r>
        <w:t>-</w:t>
      </w:r>
      <w:r>
        <w:tab/>
        <w:t>Trace Reference</w:t>
      </w:r>
    </w:p>
    <w:p w:rsidR="00240BAD" w:rsidRDefault="00240BAD" w:rsidP="00240BAD">
      <w:pPr>
        <w:pStyle w:val="B10"/>
      </w:pPr>
      <w:r>
        <w:t>-</w:t>
      </w:r>
      <w:r>
        <w:tab/>
        <w:t>Logging Interval</w:t>
      </w:r>
    </w:p>
    <w:p w:rsidR="00240BAD" w:rsidRDefault="00240BAD" w:rsidP="00240BAD">
      <w:pPr>
        <w:pStyle w:val="B10"/>
      </w:pPr>
      <w:r>
        <w:t>-</w:t>
      </w:r>
      <w:r>
        <w:tab/>
        <w:t xml:space="preserve">Logging </w:t>
      </w:r>
      <w:r w:rsidR="00E47142">
        <w:t xml:space="preserve">Duration </w:t>
      </w:r>
      <w:r w:rsidR="00E47142" w:rsidRPr="005A4DC8">
        <w:t xml:space="preserve"> </w:t>
      </w:r>
    </w:p>
    <w:p w:rsidR="00240BAD" w:rsidRDefault="00240BAD" w:rsidP="00240BAD">
      <w:pPr>
        <w:pStyle w:val="B10"/>
      </w:pPr>
      <w:r>
        <w:t>-</w:t>
      </w:r>
      <w:r>
        <w:tab/>
        <w:t>MDT PLMN List</w:t>
      </w:r>
    </w:p>
    <w:p w:rsidR="00240BAD" w:rsidRDefault="00240BAD" w:rsidP="00240BAD">
      <w:pPr>
        <w:pStyle w:val="B10"/>
      </w:pPr>
      <w:r>
        <w:t>-</w:t>
      </w:r>
      <w:r>
        <w:tab/>
        <w:t xml:space="preserve">MBSFN Area List </w:t>
      </w:r>
    </w:p>
    <w:p w:rsidR="00240BAD" w:rsidRDefault="00240BAD" w:rsidP="00240BAD">
      <w:pPr>
        <w:pStyle w:val="NO"/>
      </w:pPr>
      <w:r>
        <w:t>NOTE: The conditions are described in clause 5.10 of the present document.</w:t>
      </w:r>
    </w:p>
    <w:p w:rsidR="00240BAD" w:rsidRDefault="00240BAD" w:rsidP="00240BAD">
      <w:pPr>
        <w:pStyle w:val="B10"/>
        <w:rPr>
          <w:rFonts w:ascii="Arial" w:hAnsi="Arial" w:cs="Arial"/>
          <w:bCs/>
          <w:iCs/>
          <w:lang w:eastAsia="zh-CN"/>
        </w:rPr>
      </w:pPr>
      <w:r>
        <w:t>-</w:t>
      </w:r>
      <w:r>
        <w:tab/>
        <w:t>Trace Collection Entity</w:t>
      </w:r>
      <w:r w:rsidR="00E47142">
        <w:t xml:space="preserve"> IP Address</w:t>
      </w:r>
    </w:p>
    <w:p w:rsidR="00240BAD" w:rsidRDefault="00240BAD" w:rsidP="00240BAD">
      <w:pPr>
        <w:rPr>
          <w:lang w:eastAsia="zh-CN"/>
        </w:rPr>
      </w:pPr>
      <w:r>
        <w:rPr>
          <w:lang w:eastAsia="zh-CN"/>
        </w:rPr>
        <w:t>T</w:t>
      </w:r>
      <w:r>
        <w:rPr>
          <w:rFonts w:hint="eastAsia"/>
          <w:lang w:eastAsia="zh-CN"/>
        </w:rPr>
        <w:t>he Specified geographical area field is available when IMSI/IMEI(SV)</w:t>
      </w:r>
      <w:r>
        <w:rPr>
          <w:lang w:eastAsia="zh-CN"/>
        </w:rPr>
        <w:t>/IMEI-TAC</w:t>
      </w:r>
      <w:r>
        <w:rPr>
          <w:rFonts w:hint="eastAsia"/>
          <w:lang w:eastAsia="zh-CN"/>
        </w:rPr>
        <w:t xml:space="preserve"> </w:t>
      </w:r>
      <w:r>
        <w:rPr>
          <w:lang w:eastAsia="zh-CN"/>
        </w:rPr>
        <w:t>combined</w:t>
      </w:r>
      <w:r>
        <w:rPr>
          <w:rFonts w:hint="eastAsia"/>
          <w:lang w:eastAsia="zh-CN"/>
        </w:rPr>
        <w:t xml:space="preserve"> with geographical area are needed for UE selection.</w:t>
      </w:r>
    </w:p>
    <w:p w:rsidR="00240BAD" w:rsidRDefault="00240BAD" w:rsidP="00240BAD">
      <w:pPr>
        <w:rPr>
          <w:lang w:eastAsia="zh-CN"/>
        </w:rPr>
      </w:pPr>
      <w:r>
        <w:rPr>
          <w:lang w:eastAsia="zh-CN"/>
        </w:rPr>
        <w:t>W</w:t>
      </w:r>
      <w:r>
        <w:rPr>
          <w:rFonts w:hint="eastAsia"/>
          <w:lang w:eastAsia="zh-CN"/>
        </w:rPr>
        <w:t xml:space="preserve">hen MME activate </w:t>
      </w:r>
      <w:r>
        <w:rPr>
          <w:lang w:eastAsia="zh-CN"/>
        </w:rPr>
        <w:t>MDT</w:t>
      </w:r>
      <w:r>
        <w:rPr>
          <w:rFonts w:hint="eastAsia"/>
          <w:lang w:eastAsia="zh-CN"/>
        </w:rPr>
        <w:t xml:space="preserve"> </w:t>
      </w:r>
      <w:r>
        <w:rPr>
          <w:lang w:eastAsia="zh-CN"/>
        </w:rPr>
        <w:t>activation</w:t>
      </w:r>
      <w:r>
        <w:rPr>
          <w:rFonts w:hint="eastAsia"/>
          <w:lang w:eastAsia="zh-CN"/>
        </w:rPr>
        <w:t xml:space="preserve"> to eNodeB, the MDT </w:t>
      </w:r>
      <w:r>
        <w:rPr>
          <w:lang w:eastAsia="zh-CN"/>
        </w:rPr>
        <w:t>configur</w:t>
      </w:r>
      <w:r>
        <w:rPr>
          <w:rFonts w:hint="eastAsia"/>
          <w:lang w:eastAsia="zh-CN"/>
        </w:rPr>
        <w:t xml:space="preserve">ation </w:t>
      </w:r>
      <w:r>
        <w:rPr>
          <w:lang w:eastAsia="zh-CN"/>
        </w:rPr>
        <w:t>parameter</w:t>
      </w:r>
      <w:r>
        <w:rPr>
          <w:rFonts w:hint="eastAsia"/>
          <w:lang w:eastAsia="zh-CN"/>
        </w:rPr>
        <w:t xml:space="preserve">s can be </w:t>
      </w:r>
      <w:r>
        <w:rPr>
          <w:lang w:eastAsia="zh-CN"/>
        </w:rPr>
        <w:t>include</w:t>
      </w:r>
      <w:r>
        <w:rPr>
          <w:rFonts w:hint="eastAsia"/>
          <w:lang w:eastAsia="zh-CN"/>
        </w:rPr>
        <w:t>d in the message in the Initial Context Setup:</w:t>
      </w:r>
    </w:p>
    <w:p w:rsidR="00240BAD" w:rsidRDefault="00240BAD" w:rsidP="00240BAD">
      <w:pPr>
        <w:pStyle w:val="B10"/>
      </w:pPr>
      <w:r>
        <w:t>-</w:t>
      </w:r>
      <w:r>
        <w:tab/>
        <w:t xml:space="preserve">Area </w:t>
      </w:r>
      <w:r w:rsidR="00E47142">
        <w:t>Scope</w:t>
      </w:r>
      <w:r w:rsidR="00E47142">
        <w:rPr>
          <w:rFonts w:hint="eastAsia"/>
        </w:rPr>
        <w:t xml:space="preserve"> </w:t>
      </w:r>
      <w:r>
        <w:rPr>
          <w:rFonts w:hint="eastAsia"/>
        </w:rPr>
        <w:t>(TA, Cell)</w:t>
      </w:r>
    </w:p>
    <w:p w:rsidR="00240BAD" w:rsidRDefault="00240BAD" w:rsidP="00240BAD">
      <w:pPr>
        <w:pStyle w:val="B10"/>
      </w:pPr>
      <w:r>
        <w:t>-</w:t>
      </w:r>
      <w:r>
        <w:tab/>
        <w:t>Trace Reference</w:t>
      </w:r>
    </w:p>
    <w:p w:rsidR="00240BAD" w:rsidRDefault="00240BAD" w:rsidP="00240BAD">
      <w:pPr>
        <w:pStyle w:val="B10"/>
      </w:pPr>
      <w:r>
        <w:t>-</w:t>
      </w:r>
      <w:r>
        <w:tab/>
        <w:t>Trace Recording Session Reference</w:t>
      </w:r>
    </w:p>
    <w:p w:rsidR="00240BAD" w:rsidRDefault="00240BAD" w:rsidP="00240BAD">
      <w:pPr>
        <w:pStyle w:val="B10"/>
      </w:pPr>
      <w:r>
        <w:t>-</w:t>
      </w:r>
      <w:r>
        <w:tab/>
        <w:t>Logging Interval</w:t>
      </w:r>
    </w:p>
    <w:p w:rsidR="00240BAD" w:rsidRDefault="00240BAD" w:rsidP="00240BAD">
      <w:pPr>
        <w:pStyle w:val="B10"/>
      </w:pPr>
      <w:r>
        <w:t>-</w:t>
      </w:r>
      <w:r>
        <w:tab/>
        <w:t>Logging Duration</w:t>
      </w:r>
    </w:p>
    <w:p w:rsidR="00240BAD" w:rsidRDefault="00240BAD" w:rsidP="00240BAD">
      <w:pPr>
        <w:pStyle w:val="B10"/>
      </w:pPr>
      <w:r>
        <w:t>-</w:t>
      </w:r>
      <w:r>
        <w:tab/>
        <w:t xml:space="preserve">Trace Collection Entity </w:t>
      </w:r>
      <w:r w:rsidR="00E47142">
        <w:t>IP Address</w:t>
      </w:r>
    </w:p>
    <w:p w:rsidR="00240BAD" w:rsidRDefault="00240BAD" w:rsidP="00240BAD">
      <w:pPr>
        <w:pStyle w:val="B10"/>
      </w:pPr>
      <w:r>
        <w:t>-</w:t>
      </w:r>
      <w:r>
        <w:tab/>
        <w:t>MDT PLMN List</w:t>
      </w:r>
    </w:p>
    <w:p w:rsidR="00240BAD" w:rsidRDefault="00240BAD" w:rsidP="00240BAD">
      <w:pPr>
        <w:pStyle w:val="B10"/>
      </w:pPr>
      <w:r>
        <w:t>-</w:t>
      </w:r>
      <w:r>
        <w:tab/>
        <w:t xml:space="preserve">MBSFN Area List </w:t>
      </w:r>
    </w:p>
    <w:p w:rsidR="00240BAD" w:rsidRDefault="00240BAD" w:rsidP="00240BAD">
      <w:r>
        <w:t>Note that at the same time not all the parameters can be present. The conditions are described in clause 5.10 of the present document.</w:t>
      </w:r>
    </w:p>
    <w:p w:rsidR="00240BAD" w:rsidRDefault="00240BAD" w:rsidP="00240BAD">
      <w:r>
        <w:t>The MME receives and stores MDT user consent indication from HSS as part of subscriber information when user context is established in MME at UE attachment. The MME shall consider the MDT user consent information when activating an MDT trace session for the UE. Details on the user consent handling are described in section 4.6.</w:t>
      </w:r>
    </w:p>
    <w:p w:rsidR="00240BAD" w:rsidRDefault="00240BAD" w:rsidP="00240BAD"/>
    <w:p w:rsidR="00240BAD" w:rsidRDefault="00240BAD" w:rsidP="00240BAD">
      <w:pPr>
        <w:pStyle w:val="Heading5"/>
        <w:rPr>
          <w:kern w:val="2"/>
          <w:lang w:eastAsia="zh-CN"/>
        </w:rPr>
      </w:pPr>
      <w:bookmarkStart w:id="388" w:name="_Toc516654803"/>
      <w:bookmarkStart w:id="389" w:name="_Toc28277992"/>
      <w:bookmarkStart w:id="390" w:name="_Toc36134250"/>
      <w:bookmarkStart w:id="391" w:name="_Toc44686735"/>
      <w:bookmarkStart w:id="392" w:name="_Toc51928501"/>
      <w:bookmarkStart w:id="393" w:name="_Toc51929070"/>
      <w:bookmarkStart w:id="394" w:name="_Toc155283081"/>
      <w:r>
        <w:rPr>
          <w:lang w:eastAsia="zh-CN"/>
        </w:rPr>
        <w:t>4.1.2.1</w:t>
      </w:r>
      <w:r>
        <w:rPr>
          <w:rFonts w:hint="eastAsia"/>
          <w:lang w:eastAsia="zh-CN"/>
        </w:rPr>
        <w:t>2</w:t>
      </w:r>
      <w:r>
        <w:rPr>
          <w:lang w:eastAsia="zh-CN"/>
        </w:rPr>
        <w:t>.6</w:t>
      </w:r>
      <w:r>
        <w:rPr>
          <w:lang w:eastAsia="zh-CN"/>
        </w:rPr>
        <w:tab/>
        <w:t>Activation of Logged MBSFN MDT task</w:t>
      </w:r>
      <w:r>
        <w:rPr>
          <w:rFonts w:hint="eastAsia"/>
          <w:lang w:eastAsia="zh-CN"/>
        </w:rPr>
        <w:t xml:space="preserve"> after UE attachment</w:t>
      </w:r>
      <w:bookmarkEnd w:id="388"/>
      <w:bookmarkEnd w:id="389"/>
      <w:bookmarkEnd w:id="390"/>
      <w:bookmarkEnd w:id="391"/>
      <w:bookmarkEnd w:id="392"/>
      <w:bookmarkEnd w:id="393"/>
      <w:bookmarkEnd w:id="394"/>
    </w:p>
    <w:bookmarkStart w:id="395" w:name="_MON_1489558105"/>
    <w:bookmarkEnd w:id="395"/>
    <w:p w:rsidR="00240BAD" w:rsidRDefault="00240BAD" w:rsidP="00BC0E3C">
      <w:pPr>
        <w:pStyle w:val="TH"/>
        <w:rPr>
          <w:lang w:eastAsia="zh-CN"/>
        </w:rPr>
      </w:pPr>
      <w:r>
        <w:object w:dxaOrig="6885" w:dyaOrig="6871">
          <v:shape id="_x0000_i1054" type="#_x0000_t75" style="width:344.35pt;height:343.1pt" o:ole="">
            <v:imagedata r:id="rId64" o:title=""/>
          </v:shape>
          <o:OLEObject Type="Embed" ProgID="Word.Picture.8" ShapeID="_x0000_i1054" DrawAspect="Content" ObjectID="_1771925615" r:id="rId65"/>
        </w:object>
      </w:r>
      <w:r w:rsidRPr="00240BAD">
        <w:rPr>
          <w:lang w:eastAsia="zh-CN"/>
        </w:rPr>
        <w:t xml:space="preserve"> </w:t>
      </w:r>
    </w:p>
    <w:p w:rsidR="00BC0E3C" w:rsidRDefault="00240BAD" w:rsidP="00BC0E3C">
      <w:pPr>
        <w:pStyle w:val="TF"/>
        <w:rPr>
          <w:lang w:eastAsia="zh-CN"/>
        </w:rPr>
      </w:pPr>
      <w:r>
        <w:t xml:space="preserve">Figure </w:t>
      </w:r>
      <w:smartTag w:uri="urn:schemas-microsoft-com:office:smarttags" w:element="chsdate">
        <w:smartTagPr>
          <w:attr w:name="Year" w:val="1899"/>
          <w:attr w:name="Month" w:val="12"/>
          <w:attr w:name="Day" w:val="30"/>
          <w:attr w:name="IsLunarDate" w:val="False"/>
          <w:attr w:name="IsROCDate" w:val="False"/>
        </w:smartTagPr>
        <w:r>
          <w:t>4.1.2</w:t>
        </w:r>
      </w:smartTag>
      <w:r>
        <w:t>.1</w:t>
      </w:r>
      <w:r>
        <w:rPr>
          <w:rFonts w:hint="eastAsia"/>
          <w:lang w:eastAsia="zh-CN"/>
        </w:rPr>
        <w:t>2</w:t>
      </w:r>
      <w:r>
        <w:t>.</w:t>
      </w:r>
      <w:r>
        <w:rPr>
          <w:lang w:eastAsia="zh-CN"/>
        </w:rPr>
        <w:t>6</w:t>
      </w:r>
      <w:r>
        <w:t xml:space="preserve">: Logged MBSFN </w:t>
      </w:r>
      <w:r>
        <w:rPr>
          <w:lang w:eastAsia="zh-CN"/>
        </w:rPr>
        <w:t>MDT</w:t>
      </w:r>
      <w:r>
        <w:rPr>
          <w:rFonts w:hint="eastAsia"/>
          <w:lang w:eastAsia="zh-CN"/>
        </w:rPr>
        <w:t xml:space="preserve"> </w:t>
      </w:r>
      <w:r>
        <w:t xml:space="preserve">activation </w:t>
      </w:r>
      <w:r>
        <w:rPr>
          <w:rFonts w:hint="eastAsia"/>
          <w:lang w:eastAsia="zh-CN"/>
        </w:rPr>
        <w:t>in</w:t>
      </w:r>
      <w:r>
        <w:t xml:space="preserve"> EPC </w:t>
      </w:r>
      <w:r>
        <w:rPr>
          <w:rFonts w:hint="eastAsia"/>
          <w:lang w:eastAsia="zh-CN"/>
        </w:rPr>
        <w:t xml:space="preserve">after UE </w:t>
      </w:r>
      <w:r>
        <w:rPr>
          <w:lang w:eastAsia="zh-CN"/>
        </w:rPr>
        <w:t>attach</w:t>
      </w:r>
      <w:r>
        <w:rPr>
          <w:rFonts w:hint="eastAsia"/>
          <w:lang w:eastAsia="zh-CN"/>
        </w:rPr>
        <w:t>ment</w:t>
      </w:r>
    </w:p>
    <w:p w:rsidR="00240BAD" w:rsidRDefault="00240BAD" w:rsidP="00BC0E3C">
      <w:pPr>
        <w:rPr>
          <w:lang w:eastAsia="zh-CN"/>
        </w:rPr>
      </w:pPr>
      <w:r>
        <w:rPr>
          <w:lang w:eastAsia="zh-CN"/>
        </w:rPr>
        <w:t>T</w:t>
      </w:r>
      <w:r>
        <w:rPr>
          <w:rFonts w:hint="eastAsia"/>
          <w:lang w:eastAsia="zh-CN"/>
        </w:rPr>
        <w:t xml:space="preserve">he messages </w:t>
      </w:r>
      <w:r>
        <w:rPr>
          <w:lang w:eastAsia="zh-CN"/>
        </w:rPr>
        <w:t>propagated</w:t>
      </w:r>
      <w:r>
        <w:rPr>
          <w:rFonts w:hint="eastAsia"/>
          <w:lang w:eastAsia="zh-CN"/>
        </w:rPr>
        <w:t xml:space="preserve"> to HSS, MME and eNodeB are the same as described in clause </w:t>
      </w:r>
      <w:smartTag w:uri="urn:schemas-microsoft-com:office:smarttags" w:element="chsdate">
        <w:smartTagPr>
          <w:attr w:name="Year" w:val="1899"/>
          <w:attr w:name="Month" w:val="12"/>
          <w:attr w:name="Day" w:val="30"/>
          <w:attr w:name="IsLunarDate" w:val="False"/>
          <w:attr w:name="IsROCDate" w:val="False"/>
        </w:smartTagPr>
        <w:r>
          <w:rPr>
            <w:rFonts w:hint="eastAsia"/>
            <w:lang w:eastAsia="zh-CN"/>
          </w:rPr>
          <w:t>4.1.2</w:t>
        </w:r>
      </w:smartTag>
      <w:r>
        <w:rPr>
          <w:rFonts w:hint="eastAsia"/>
          <w:lang w:eastAsia="zh-CN"/>
        </w:rPr>
        <w:t>.12.2</w:t>
      </w:r>
      <w:r>
        <w:t>.</w:t>
      </w:r>
      <w:r>
        <w:rPr>
          <w:rFonts w:hint="eastAsia"/>
          <w:lang w:eastAsia="zh-CN"/>
        </w:rPr>
        <w:t xml:space="preserve"> </w:t>
      </w:r>
    </w:p>
    <w:p w:rsidR="00240BAD" w:rsidRDefault="00240BAD" w:rsidP="00BC0E3C">
      <w:pPr>
        <w:rPr>
          <w:lang w:eastAsia="zh-CN"/>
        </w:rPr>
      </w:pPr>
      <w:r>
        <w:rPr>
          <w:rFonts w:hint="eastAsia"/>
          <w:lang w:eastAsia="zh-CN"/>
        </w:rPr>
        <w:t xml:space="preserve">When MME can send Trace Start to eNodeB, </w:t>
      </w:r>
      <w:r>
        <w:t>the following configuration parameters shall be included in the message</w:t>
      </w:r>
      <w:r>
        <w:rPr>
          <w:rFonts w:hint="eastAsia"/>
          <w:lang w:eastAsia="zh-CN"/>
        </w:rPr>
        <w:t>:</w:t>
      </w:r>
    </w:p>
    <w:p w:rsidR="00240BAD" w:rsidRDefault="00240BAD" w:rsidP="00240BAD">
      <w:pPr>
        <w:pStyle w:val="B10"/>
      </w:pPr>
      <w:r>
        <w:rPr>
          <w:lang w:eastAsia="zh-CN"/>
        </w:rPr>
        <w:t>-</w:t>
      </w:r>
      <w:r>
        <w:rPr>
          <w:lang w:eastAsia="zh-CN"/>
        </w:rPr>
        <w:tab/>
        <w:t xml:space="preserve">Area </w:t>
      </w:r>
      <w:r w:rsidR="00E47142">
        <w:rPr>
          <w:lang w:eastAsia="zh-CN"/>
        </w:rPr>
        <w:t>Sc</w:t>
      </w:r>
      <w:r w:rsidR="00E47142">
        <w:t>ope</w:t>
      </w:r>
      <w:r w:rsidR="00E47142">
        <w:rPr>
          <w:rFonts w:hint="eastAsia"/>
        </w:rPr>
        <w:t xml:space="preserve"> </w:t>
      </w:r>
      <w:r>
        <w:rPr>
          <w:rFonts w:hint="eastAsia"/>
        </w:rPr>
        <w:t>(TA, Cell)</w:t>
      </w:r>
    </w:p>
    <w:p w:rsidR="00240BAD" w:rsidRDefault="00240BAD" w:rsidP="00240BAD">
      <w:pPr>
        <w:pStyle w:val="B10"/>
      </w:pPr>
      <w:r>
        <w:t>-</w:t>
      </w:r>
      <w:r>
        <w:tab/>
        <w:t>Trace Reference</w:t>
      </w:r>
    </w:p>
    <w:p w:rsidR="00240BAD" w:rsidRDefault="00240BAD" w:rsidP="00240BAD">
      <w:pPr>
        <w:pStyle w:val="B10"/>
      </w:pPr>
      <w:r>
        <w:t>-</w:t>
      </w:r>
      <w:r>
        <w:tab/>
        <w:t>Trace Recording Session Reference</w:t>
      </w:r>
    </w:p>
    <w:p w:rsidR="00240BAD" w:rsidRDefault="00240BAD" w:rsidP="00240BAD">
      <w:pPr>
        <w:pStyle w:val="B10"/>
      </w:pPr>
      <w:r>
        <w:t>-</w:t>
      </w:r>
      <w:r>
        <w:tab/>
        <w:t>Logging Interval</w:t>
      </w:r>
    </w:p>
    <w:p w:rsidR="00240BAD" w:rsidRDefault="00240BAD" w:rsidP="00240BAD">
      <w:pPr>
        <w:pStyle w:val="B10"/>
      </w:pPr>
      <w:r>
        <w:t>-</w:t>
      </w:r>
      <w:r>
        <w:tab/>
        <w:t>Logging Duration</w:t>
      </w:r>
    </w:p>
    <w:p w:rsidR="00240BAD" w:rsidRPr="00534459" w:rsidRDefault="00240BAD" w:rsidP="00240BAD">
      <w:pPr>
        <w:pStyle w:val="B10"/>
        <w:rPr>
          <w:rFonts w:ascii="Arial" w:hAnsi="Arial" w:cs="Arial"/>
          <w:bCs/>
          <w:iCs/>
          <w:lang w:eastAsia="zh-CN"/>
        </w:rPr>
      </w:pPr>
      <w:r>
        <w:t>-</w:t>
      </w:r>
      <w:r>
        <w:tab/>
        <w:t>Trace Collection Entity</w:t>
      </w:r>
      <w:r>
        <w:rPr>
          <w:rFonts w:ascii="Arial" w:hAnsi="Arial" w:cs="Arial"/>
          <w:bCs/>
          <w:iCs/>
          <w:lang w:eastAsia="zh-CN"/>
        </w:rPr>
        <w:t xml:space="preserve"> </w:t>
      </w:r>
      <w:r w:rsidR="00E47142">
        <w:t>IP Address</w:t>
      </w:r>
      <w:r w:rsidRPr="00911B3B">
        <w:t xml:space="preserve"> </w:t>
      </w:r>
    </w:p>
    <w:p w:rsidR="00240BAD" w:rsidRDefault="00240BAD" w:rsidP="00240BAD">
      <w:pPr>
        <w:pStyle w:val="B10"/>
      </w:pPr>
      <w:r>
        <w:t>-</w:t>
      </w:r>
      <w:r>
        <w:tab/>
        <w:t>MDT PLMN List</w:t>
      </w:r>
    </w:p>
    <w:p w:rsidR="00240BAD" w:rsidRPr="0099059D" w:rsidRDefault="00240BAD" w:rsidP="00240BAD">
      <w:pPr>
        <w:pStyle w:val="B10"/>
      </w:pPr>
      <w:r>
        <w:t>-</w:t>
      </w:r>
      <w:r>
        <w:tab/>
        <w:t xml:space="preserve">MBSFN Area List (applicable only if the </w:t>
      </w:r>
      <w:r w:rsidR="00E47142">
        <w:t>Job Type</w:t>
      </w:r>
      <w:r>
        <w:t xml:space="preserve"> is Logged MBSFN MDT)</w:t>
      </w:r>
    </w:p>
    <w:p w:rsidR="00240BAD" w:rsidRDefault="00240BAD" w:rsidP="00BC0E3C">
      <w:pPr>
        <w:pStyle w:val="NO"/>
      </w:pPr>
      <w:r>
        <w:t>N</w:t>
      </w:r>
      <w:r w:rsidR="00BC0E3C">
        <w:t>OTE</w:t>
      </w:r>
      <w:r>
        <w:t>: The conditions are described in clause 5.10 of the present document.</w:t>
      </w:r>
    </w:p>
    <w:p w:rsidR="00240BAD" w:rsidRDefault="00240BAD" w:rsidP="00240BAD">
      <w:pPr>
        <w:rPr>
          <w:lang w:eastAsia="zh-CN"/>
        </w:rPr>
      </w:pPr>
      <w:r>
        <w:t>The MME shall consider the MDT user consent information when activating an MDT trace session for the UE. Detailed procedures about user consent is described in Section 4. 6.1.</w:t>
      </w:r>
    </w:p>
    <w:p w:rsidR="00240BAD" w:rsidRDefault="00240BAD" w:rsidP="00240BAD">
      <w:pPr>
        <w:rPr>
          <w:lang w:eastAsia="zh-CN"/>
        </w:rPr>
      </w:pPr>
      <w:r>
        <w:rPr>
          <w:lang w:eastAsia="zh-CN"/>
        </w:rPr>
        <w:t>In case of Logged MBSFN MDT if the UE is currently being in idle mode, the MME is not required to initiate paging of the UE in order to send the configuration.</w:t>
      </w:r>
    </w:p>
    <w:p w:rsidR="00240BAD" w:rsidRDefault="00240BAD" w:rsidP="00240BAD">
      <w:r w:rsidRPr="00C33D99">
        <w:t>If target MBSFN area(s)</w:t>
      </w:r>
      <w:r>
        <w:t xml:space="preserve"> </w:t>
      </w:r>
      <w:r w:rsidRPr="00C33D99">
        <w:t>is configured, UE applies it in addition to other restrictions such as the logging area. The UE will log measurements as long as it receives MBMS service from an indicated target MBSFN area and is within the configured logging area</w:t>
      </w:r>
      <w:r>
        <w:t xml:space="preserve"> [30].</w:t>
      </w:r>
    </w:p>
    <w:p w:rsidR="00292C5A" w:rsidRDefault="00240BAD" w:rsidP="00BC0E3C">
      <w:pPr>
        <w:rPr>
          <w:kern w:val="2"/>
          <w:lang w:eastAsia="zh-CN"/>
        </w:rPr>
      </w:pPr>
      <w:r w:rsidRPr="00455135">
        <w:rPr>
          <w:lang w:val="en-US"/>
        </w:rPr>
        <w:t xml:space="preserve">The configured logging area can span PLMNs in the MDT PLMN List. </w:t>
      </w:r>
      <w:r w:rsidRPr="00455135">
        <w:t>If no area</w:t>
      </w:r>
      <w:r>
        <w:t xml:space="preserve"> is configured, the UE will log </w:t>
      </w:r>
      <w:r w:rsidRPr="00455135">
        <w:t>measurements throughout the PLMNs of the MDT PLM</w:t>
      </w:r>
      <w:r>
        <w:t>.</w:t>
      </w:r>
    </w:p>
    <w:p w:rsidR="00292C5A" w:rsidRDefault="00292C5A">
      <w:pPr>
        <w:pStyle w:val="Heading4"/>
      </w:pPr>
      <w:bookmarkStart w:id="396" w:name="_Toc516654804"/>
      <w:bookmarkStart w:id="397" w:name="_Toc28277993"/>
      <w:bookmarkStart w:id="398" w:name="_Toc36134251"/>
      <w:bookmarkStart w:id="399" w:name="_Toc44686736"/>
      <w:bookmarkStart w:id="400" w:name="_Toc51928502"/>
      <w:bookmarkStart w:id="401" w:name="_Toc51929071"/>
      <w:bookmarkStart w:id="402" w:name="_Toc155283082"/>
      <w:r>
        <w:t>4.1.2.13</w:t>
      </w:r>
      <w:r>
        <w:tab/>
        <w:t>PS domain activation mechanism for MDT</w:t>
      </w:r>
      <w:bookmarkEnd w:id="396"/>
      <w:bookmarkEnd w:id="397"/>
      <w:bookmarkEnd w:id="398"/>
      <w:bookmarkEnd w:id="399"/>
      <w:bookmarkEnd w:id="400"/>
      <w:bookmarkEnd w:id="401"/>
      <w:bookmarkEnd w:id="402"/>
    </w:p>
    <w:p w:rsidR="00292C5A" w:rsidRDefault="00292C5A">
      <w:pPr>
        <w:pStyle w:val="Heading5"/>
        <w:rPr>
          <w:rFonts w:hint="eastAsia"/>
          <w:lang w:eastAsia="zh-CN"/>
        </w:rPr>
      </w:pPr>
      <w:bookmarkStart w:id="403" w:name="_Toc516654805"/>
      <w:bookmarkStart w:id="404" w:name="_Toc28277994"/>
      <w:bookmarkStart w:id="405" w:name="_Toc36134252"/>
      <w:bookmarkStart w:id="406" w:name="_Toc44686737"/>
      <w:bookmarkStart w:id="407" w:name="_Toc51928503"/>
      <w:bookmarkStart w:id="408" w:name="_Toc51929072"/>
      <w:bookmarkStart w:id="409" w:name="_Toc155283083"/>
      <w:smartTag w:uri="urn:schemas-microsoft-com:office:smarttags" w:element="chsdate">
        <w:smartTagPr>
          <w:attr w:name="IsROCDate" w:val="False"/>
          <w:attr w:name="IsLunarDate" w:val="False"/>
          <w:attr w:name="Day" w:val="30"/>
          <w:attr w:name="Month" w:val="12"/>
          <w:attr w:name="Year" w:val="1899"/>
        </w:smartTagPr>
        <w:r>
          <w:rPr>
            <w:lang w:eastAsia="zh-CN"/>
          </w:rPr>
          <w:t>4.1.2</w:t>
        </w:r>
      </w:smartTag>
      <w:r>
        <w:rPr>
          <w:lang w:eastAsia="zh-CN"/>
        </w:rPr>
        <w:t>.13.1</w:t>
      </w:r>
      <w:r>
        <w:rPr>
          <w:lang w:eastAsia="zh-CN"/>
        </w:rPr>
        <w:tab/>
      </w:r>
      <w:r>
        <w:rPr>
          <w:rFonts w:hint="eastAsia"/>
          <w:lang w:eastAsia="zh-CN"/>
        </w:rPr>
        <w:t>General</w:t>
      </w:r>
      <w:bookmarkEnd w:id="403"/>
      <w:bookmarkEnd w:id="404"/>
      <w:bookmarkEnd w:id="405"/>
      <w:bookmarkEnd w:id="406"/>
      <w:bookmarkEnd w:id="407"/>
      <w:bookmarkEnd w:id="408"/>
      <w:bookmarkEnd w:id="409"/>
    </w:p>
    <w:p w:rsidR="00292C5A" w:rsidRDefault="00292C5A">
      <w:pPr>
        <w:rPr>
          <w:rFonts w:hint="eastAsia"/>
          <w:lang w:eastAsia="zh-CN"/>
        </w:rPr>
      </w:pPr>
      <w:r>
        <w:rPr>
          <w:lang w:eastAsia="zh-CN"/>
        </w:rPr>
        <w:t>MDT</w:t>
      </w:r>
      <w:r>
        <w:rPr>
          <w:rFonts w:hint="eastAsia"/>
          <w:lang w:eastAsia="zh-CN"/>
        </w:rPr>
        <w:t xml:space="preserve"> </w:t>
      </w:r>
      <w:r>
        <w:rPr>
          <w:lang w:eastAsia="zh-CN"/>
        </w:rPr>
        <w:t>activ</w:t>
      </w:r>
      <w:r>
        <w:rPr>
          <w:rFonts w:hint="eastAsia"/>
          <w:lang w:eastAsia="zh-CN"/>
        </w:rPr>
        <w:t xml:space="preserve">ation </w:t>
      </w:r>
      <w:r>
        <w:rPr>
          <w:lang w:eastAsia="zh-CN"/>
        </w:rPr>
        <w:t xml:space="preserve">in PS domain </w:t>
      </w:r>
      <w:r>
        <w:rPr>
          <w:rFonts w:hint="eastAsia"/>
          <w:lang w:eastAsia="zh-CN"/>
        </w:rPr>
        <w:t>extends th</w:t>
      </w:r>
      <w:r>
        <w:rPr>
          <w:lang w:eastAsia="zh-CN"/>
        </w:rPr>
        <w:t>e</w:t>
      </w:r>
      <w:r>
        <w:rPr>
          <w:rFonts w:hint="eastAsia"/>
          <w:lang w:eastAsia="zh-CN"/>
        </w:rPr>
        <w:t xml:space="preserve"> trace </w:t>
      </w:r>
      <w:r>
        <w:rPr>
          <w:lang w:eastAsia="zh-CN"/>
        </w:rPr>
        <w:t>activ</w:t>
      </w:r>
      <w:r>
        <w:rPr>
          <w:rFonts w:hint="eastAsia"/>
          <w:lang w:eastAsia="zh-CN"/>
        </w:rPr>
        <w:t xml:space="preserve">ation procedure, as described in </w:t>
      </w:r>
      <w:smartTag w:uri="urn:schemas-microsoft-com:office:smarttags" w:element="chsdate">
        <w:smartTagPr>
          <w:attr w:name="IsROCDate" w:val="False"/>
          <w:attr w:name="IsLunarDate" w:val="False"/>
          <w:attr w:name="Day" w:val="30"/>
          <w:attr w:name="Month" w:val="12"/>
          <w:attr w:name="Year" w:val="1899"/>
        </w:smartTagPr>
        <w:r>
          <w:rPr>
            <w:rFonts w:hint="eastAsia"/>
            <w:lang w:eastAsia="zh-CN"/>
          </w:rPr>
          <w:t>4.1.2</w:t>
        </w:r>
      </w:smartTag>
      <w:r>
        <w:rPr>
          <w:rFonts w:hint="eastAsia"/>
          <w:lang w:eastAsia="zh-CN"/>
        </w:rPr>
        <w:t>.</w:t>
      </w:r>
      <w:r>
        <w:rPr>
          <w:lang w:eastAsia="zh-CN"/>
        </w:rPr>
        <w:t>5</w:t>
      </w:r>
      <w:r>
        <w:rPr>
          <w:rFonts w:hint="eastAsia"/>
          <w:lang w:eastAsia="zh-CN"/>
        </w:rPr>
        <w:t>. When a Trace S</w:t>
      </w:r>
      <w:r>
        <w:rPr>
          <w:lang w:eastAsia="zh-CN"/>
        </w:rPr>
        <w:t>ession</w:t>
      </w:r>
      <w:r>
        <w:rPr>
          <w:rFonts w:hint="eastAsia"/>
          <w:lang w:eastAsia="zh-CN"/>
        </w:rPr>
        <w:t xml:space="preserve"> is activated, configuration parameters of </w:t>
      </w:r>
      <w:r>
        <w:rPr>
          <w:lang w:eastAsia="zh-CN"/>
        </w:rPr>
        <w:t xml:space="preserve">MDT </w:t>
      </w:r>
      <w:r>
        <w:rPr>
          <w:rFonts w:hint="eastAsia"/>
          <w:lang w:eastAsia="zh-CN"/>
        </w:rPr>
        <w:t xml:space="preserve">are added into the </w:t>
      </w:r>
      <w:r>
        <w:rPr>
          <w:lang w:eastAsia="zh-CN"/>
        </w:rPr>
        <w:t xml:space="preserve">Trace Session Activation </w:t>
      </w:r>
      <w:r>
        <w:rPr>
          <w:rFonts w:hint="eastAsia"/>
          <w:lang w:eastAsia="zh-CN"/>
        </w:rPr>
        <w:t>message</w:t>
      </w:r>
      <w:r>
        <w:rPr>
          <w:lang w:eastAsia="zh-CN"/>
        </w:rPr>
        <w:t>(s)</w:t>
      </w:r>
      <w:r>
        <w:rPr>
          <w:rFonts w:hint="eastAsia"/>
          <w:lang w:eastAsia="zh-CN"/>
        </w:rPr>
        <w:t xml:space="preserve">. </w:t>
      </w:r>
    </w:p>
    <w:p w:rsidR="00292C5A" w:rsidRDefault="00292C5A">
      <w:pPr>
        <w:rPr>
          <w:rFonts w:hint="eastAsia"/>
          <w:bCs/>
          <w:iCs/>
          <w:lang w:eastAsia="zh-CN"/>
        </w:rPr>
      </w:pPr>
      <w:r>
        <w:rPr>
          <w:rFonts w:hint="eastAsia"/>
          <w:lang w:eastAsia="zh-CN"/>
        </w:rPr>
        <w:t xml:space="preserve">For IMSI/IMEI(SV) based UE selection, or IMSI/IMEI(SV) combined with geographical area based UE selection, UE performance measurements activation request is </w:t>
      </w:r>
      <w:r>
        <w:rPr>
          <w:lang w:eastAsia="zh-CN"/>
        </w:rPr>
        <w:t>propagated</w:t>
      </w:r>
      <w:r>
        <w:rPr>
          <w:rFonts w:hint="eastAsia"/>
          <w:lang w:eastAsia="zh-CN"/>
        </w:rPr>
        <w:t xml:space="preserve"> to UE finally.</w:t>
      </w:r>
      <w:r>
        <w:rPr>
          <w:rFonts w:hint="eastAsia"/>
          <w:bCs/>
          <w:iCs/>
          <w:lang w:eastAsia="zh-CN"/>
        </w:rPr>
        <w:t xml:space="preserve"> </w:t>
      </w:r>
    </w:p>
    <w:p w:rsidR="00292C5A" w:rsidRDefault="00292C5A">
      <w:pPr>
        <w:rPr>
          <w:rFonts w:hint="eastAsia"/>
          <w:bCs/>
          <w:iCs/>
          <w:lang w:eastAsia="zh-CN"/>
        </w:rPr>
      </w:pPr>
      <w:r>
        <w:rPr>
          <w:bCs/>
          <w:iCs/>
          <w:lang w:eastAsia="zh-CN"/>
        </w:rPr>
        <w:t>Detailed behaviour of the UE when it receives the configuration parameters is described in 3GPP TS 37.320 [30].</w:t>
      </w:r>
    </w:p>
    <w:p w:rsidR="00292C5A" w:rsidRDefault="00292C5A">
      <w:pPr>
        <w:rPr>
          <w:bCs/>
        </w:rPr>
      </w:pPr>
      <w:r>
        <w:rPr>
          <w:bCs/>
        </w:rPr>
        <w:t xml:space="preserve">In case of Immediate MDT trace (e.g., IMSI/IMEI based selection), the Immediate MDT trace session context of the UE shall be preserved in the network when the UE enters idle mode. </w:t>
      </w:r>
    </w:p>
    <w:p w:rsidR="00292C5A" w:rsidRDefault="00292C5A">
      <w:pPr>
        <w:rPr>
          <w:bCs/>
        </w:rPr>
      </w:pPr>
      <w:r>
        <w:rPr>
          <w:bCs/>
        </w:rPr>
        <w:t xml:space="preserve">The Logged MDT trace session is preserved in the UE until the duration time of the trace session expires, including also multiple idle periods interrupted by idle-connected-idle state transitions. </w:t>
      </w:r>
    </w:p>
    <w:p w:rsidR="00292C5A" w:rsidRDefault="00292C5A">
      <w:pPr>
        <w:rPr>
          <w:bCs/>
        </w:rPr>
      </w:pPr>
      <w:r>
        <w:rPr>
          <w:bCs/>
        </w:rPr>
        <w:t>The Logged MDT trace session context of the UE is stored in the network as long as the trace session is active, including also the periods when the UE is in connected state.</w:t>
      </w:r>
    </w:p>
    <w:p w:rsidR="00292C5A" w:rsidRDefault="00292C5A">
      <w:pPr>
        <w:rPr>
          <w:rFonts w:hint="eastAsia"/>
          <w:lang w:eastAsia="zh-CN"/>
        </w:rPr>
      </w:pPr>
      <w:r>
        <w:rPr>
          <w:rFonts w:hint="eastAsia"/>
          <w:lang w:eastAsia="zh-CN"/>
        </w:rPr>
        <w:t xml:space="preserve">Two scenarios shall be considered </w:t>
      </w:r>
      <w:r>
        <w:rPr>
          <w:lang w:eastAsia="zh-CN"/>
        </w:rPr>
        <w:t>accord</w:t>
      </w:r>
      <w:r>
        <w:rPr>
          <w:rFonts w:hint="eastAsia"/>
          <w:lang w:eastAsia="zh-CN"/>
        </w:rPr>
        <w:t xml:space="preserve">ing to UE status when </w:t>
      </w:r>
      <w:r>
        <w:rPr>
          <w:lang w:eastAsia="zh-CN"/>
        </w:rPr>
        <w:t>the network</w:t>
      </w:r>
      <w:r>
        <w:rPr>
          <w:rFonts w:hint="eastAsia"/>
          <w:lang w:eastAsia="zh-CN"/>
        </w:rPr>
        <w:t xml:space="preserve"> activates </w:t>
      </w:r>
      <w:r>
        <w:rPr>
          <w:lang w:eastAsia="zh-CN"/>
        </w:rPr>
        <w:t xml:space="preserve">MDT </w:t>
      </w:r>
      <w:r>
        <w:rPr>
          <w:rFonts w:hint="eastAsia"/>
          <w:lang w:eastAsia="zh-CN"/>
        </w:rPr>
        <w:t>job: before UE attachment, after UE attachment, different procedures are described in 4.1.2.1</w:t>
      </w:r>
      <w:r>
        <w:rPr>
          <w:lang w:eastAsia="zh-CN"/>
        </w:rPr>
        <w:t>3</w:t>
      </w:r>
      <w:r>
        <w:rPr>
          <w:rFonts w:hint="eastAsia"/>
          <w:lang w:eastAsia="zh-CN"/>
        </w:rPr>
        <w:t>.2</w:t>
      </w:r>
      <w:r>
        <w:rPr>
          <w:lang w:eastAsia="zh-CN"/>
        </w:rPr>
        <w:t xml:space="preserve"> and </w:t>
      </w:r>
      <w:r>
        <w:rPr>
          <w:rFonts w:hint="eastAsia"/>
          <w:lang w:eastAsia="zh-CN"/>
        </w:rPr>
        <w:t>4.1.2.1</w:t>
      </w:r>
      <w:r>
        <w:rPr>
          <w:lang w:eastAsia="zh-CN"/>
        </w:rPr>
        <w:t>3</w:t>
      </w:r>
      <w:r>
        <w:rPr>
          <w:rFonts w:hint="eastAsia"/>
          <w:lang w:eastAsia="zh-CN"/>
        </w:rPr>
        <w:t>.</w:t>
      </w:r>
      <w:r>
        <w:rPr>
          <w:lang w:eastAsia="zh-CN"/>
        </w:rPr>
        <w:t>2a</w:t>
      </w:r>
      <w:r>
        <w:rPr>
          <w:rFonts w:hint="eastAsia"/>
          <w:lang w:eastAsia="zh-CN"/>
        </w:rPr>
        <w:t>.</w:t>
      </w:r>
    </w:p>
    <w:p w:rsidR="00292C5A" w:rsidRDefault="00292C5A">
      <w:pPr>
        <w:pStyle w:val="Heading5"/>
        <w:rPr>
          <w:lang w:eastAsia="zh-CN"/>
        </w:rPr>
      </w:pPr>
      <w:bookmarkStart w:id="410" w:name="_Toc516654806"/>
      <w:bookmarkStart w:id="411" w:name="_Toc28277995"/>
      <w:bookmarkStart w:id="412" w:name="_Toc36134253"/>
      <w:bookmarkStart w:id="413" w:name="_Toc44686738"/>
      <w:bookmarkStart w:id="414" w:name="_Toc51928504"/>
      <w:bookmarkStart w:id="415" w:name="_Toc51929073"/>
      <w:bookmarkStart w:id="416" w:name="_Toc155283084"/>
      <w:smartTag w:uri="urn:schemas-microsoft-com:office:smarttags" w:element="chsdate">
        <w:smartTagPr>
          <w:attr w:name="IsROCDate" w:val="False"/>
          <w:attr w:name="IsLunarDate" w:val="False"/>
          <w:attr w:name="Day" w:val="30"/>
          <w:attr w:name="Month" w:val="12"/>
          <w:attr w:name="Year" w:val="1899"/>
        </w:smartTagPr>
        <w:r>
          <w:rPr>
            <w:lang w:eastAsia="zh-CN"/>
          </w:rPr>
          <w:t>4.1.2</w:t>
        </w:r>
      </w:smartTag>
      <w:r>
        <w:rPr>
          <w:lang w:eastAsia="zh-CN"/>
        </w:rPr>
        <w:t>.13.</w:t>
      </w:r>
      <w:r>
        <w:rPr>
          <w:rFonts w:hint="eastAsia"/>
          <w:lang w:eastAsia="zh-CN"/>
        </w:rPr>
        <w:t>2</w:t>
      </w:r>
      <w:r>
        <w:rPr>
          <w:lang w:eastAsia="zh-CN"/>
        </w:rPr>
        <w:tab/>
        <w:t>Activation of MDT task before UE attach</w:t>
      </w:r>
      <w:r>
        <w:rPr>
          <w:rFonts w:hint="eastAsia"/>
          <w:lang w:eastAsia="zh-CN"/>
        </w:rPr>
        <w:t>es</w:t>
      </w:r>
      <w:r>
        <w:rPr>
          <w:lang w:eastAsia="zh-CN"/>
        </w:rPr>
        <w:t xml:space="preserve"> to the network</w:t>
      </w:r>
      <w:bookmarkEnd w:id="410"/>
      <w:bookmarkEnd w:id="411"/>
      <w:bookmarkEnd w:id="412"/>
      <w:bookmarkEnd w:id="413"/>
      <w:bookmarkEnd w:id="414"/>
      <w:bookmarkEnd w:id="415"/>
      <w:bookmarkEnd w:id="416"/>
    </w:p>
    <w:p w:rsidR="00292C5A" w:rsidRDefault="00292C5A">
      <w:pPr>
        <w:rPr>
          <w:rFonts w:hint="eastAsia"/>
          <w:lang w:eastAsia="zh-CN"/>
        </w:rPr>
      </w:pPr>
      <w:r>
        <w:rPr>
          <w:lang w:eastAsia="zh-CN"/>
        </w:rPr>
        <w:t>The MDT activation procedure is shown in figure 4.1.2.13.2.1.</w:t>
      </w:r>
    </w:p>
    <w:p w:rsidR="00292C5A" w:rsidRDefault="00292C5A">
      <w:pPr>
        <w:pStyle w:val="TH"/>
      </w:pPr>
      <w:r>
        <w:object w:dxaOrig="9408" w:dyaOrig="8794">
          <v:shape id="_x0000_i1055" type="#_x0000_t75" style="width:470.2pt;height:439.5pt" o:ole="">
            <v:imagedata r:id="rId66" o:title=""/>
          </v:shape>
          <o:OLEObject Type="Embed" ProgID="Visio.Drawing.11" ShapeID="_x0000_i1055" DrawAspect="Content" ObjectID="_1771925616" r:id="rId67"/>
        </w:object>
      </w:r>
    </w:p>
    <w:p w:rsidR="00292C5A" w:rsidRDefault="00292C5A">
      <w:pPr>
        <w:pStyle w:val="TF"/>
      </w:pPr>
      <w:r>
        <w:t>Figure 4.1.2.13.2.1: MDT activation procedure in PS domain during attach procedure</w:t>
      </w:r>
    </w:p>
    <w:p w:rsidR="00292C5A" w:rsidRDefault="00292C5A">
      <w:r>
        <w:t xml:space="preserve">The Trace Session activation is started from the </w:t>
      </w:r>
      <w:smartTag w:uri="urn:schemas-microsoft-com:office:smarttags" w:element="place">
        <w:r>
          <w:t>EMS</w:t>
        </w:r>
      </w:smartTag>
      <w:r>
        <w:t xml:space="preserve">, when it activates the Trace Session to the HSS. The HSS stores the trace control and configuration parameters in its database. </w:t>
      </w:r>
    </w:p>
    <w:p w:rsidR="00292C5A" w:rsidRDefault="00292C5A">
      <w:r>
        <w:t>When a UE registers with the network by sending an ATTACH_REQUEST message to the SGSN, it updates the location information in the HSS by sending the UPDATE_GPRS_LOCATION message to the HSS. The HSS checks if the UE is being traced. If it is being traced, the HSS shall propagate the trace control and configuration parameters to the SGSN by sending a MAP-ACTIVATE_TRACE_MODE - see 3GPP TS 29.002 [11] message to the SGSN (This message can be embedded also in the MAP INSERT SUBSCRIBER DATA message). The SGSN receives and stores MDT user consent indication from HSS as part of subscriber information when user context is established in SGSN at UE attachment (details are available in clause 4. 6.1). When an inter-SGSN routing area update occurs, HSS shall send the MAP-ACTIVATE_TRACE_MODE message to the new SGSN. The Trace Session Activation from HSS to SGSN shall contain the following MDT specific parameters in addition to the existing trace parameters:</w:t>
      </w:r>
    </w:p>
    <w:p w:rsidR="00292C5A" w:rsidRDefault="00911B3B" w:rsidP="00911B3B">
      <w:pPr>
        <w:pStyle w:val="B10"/>
      </w:pPr>
      <w:r>
        <w:t>-</w:t>
      </w:r>
      <w:r>
        <w:tab/>
      </w:r>
      <w:r w:rsidR="00292C5A">
        <w:t xml:space="preserve">Job </w:t>
      </w:r>
      <w:r w:rsidR="00E47142">
        <w:t>Type</w:t>
      </w:r>
      <w:r w:rsidR="008C61AC">
        <w:t>.</w:t>
      </w:r>
    </w:p>
    <w:p w:rsidR="00292C5A" w:rsidRDefault="00911B3B" w:rsidP="00911B3B">
      <w:pPr>
        <w:pStyle w:val="B10"/>
      </w:pPr>
      <w:r>
        <w:t>-</w:t>
      </w:r>
      <w:r>
        <w:tab/>
      </w:r>
      <w:r w:rsidR="00292C5A">
        <w:t>Area Scope</w:t>
      </w:r>
      <w:r w:rsidR="008C61AC">
        <w:t>.</w:t>
      </w:r>
    </w:p>
    <w:p w:rsidR="00292C5A" w:rsidRDefault="00911B3B" w:rsidP="00911B3B">
      <w:pPr>
        <w:pStyle w:val="B10"/>
      </w:pPr>
      <w:r>
        <w:t>-</w:t>
      </w:r>
      <w:r>
        <w:tab/>
      </w:r>
      <w:r w:rsidR="00292C5A">
        <w:t xml:space="preserve">List of </w:t>
      </w:r>
      <w:r w:rsidR="00E47142">
        <w:t>Measurements</w:t>
      </w:r>
      <w:r w:rsidR="008C61AC">
        <w:t>.</w:t>
      </w:r>
    </w:p>
    <w:p w:rsidR="00292C5A" w:rsidRDefault="00911B3B" w:rsidP="00911B3B">
      <w:pPr>
        <w:pStyle w:val="B10"/>
      </w:pPr>
      <w:r>
        <w:t>-</w:t>
      </w:r>
      <w:r>
        <w:tab/>
      </w:r>
      <w:r w:rsidR="00292C5A">
        <w:t>Reporting Trigger</w:t>
      </w:r>
      <w:r w:rsidR="008C61AC">
        <w:t>.</w:t>
      </w:r>
    </w:p>
    <w:p w:rsidR="00292C5A" w:rsidRDefault="00911B3B" w:rsidP="00911B3B">
      <w:pPr>
        <w:pStyle w:val="B10"/>
      </w:pPr>
      <w:r>
        <w:t>-</w:t>
      </w:r>
      <w:r>
        <w:tab/>
      </w:r>
      <w:r w:rsidR="00292C5A">
        <w:t>Report Interval</w:t>
      </w:r>
      <w:r w:rsidR="008C61AC">
        <w:t>.</w:t>
      </w:r>
    </w:p>
    <w:p w:rsidR="00292C5A" w:rsidRDefault="00911B3B" w:rsidP="00911B3B">
      <w:pPr>
        <w:pStyle w:val="B10"/>
      </w:pPr>
      <w:r>
        <w:t>-</w:t>
      </w:r>
      <w:r>
        <w:tab/>
      </w:r>
      <w:r w:rsidR="00292C5A">
        <w:t>Report Amount</w:t>
      </w:r>
      <w:r w:rsidR="008C61AC">
        <w:t>.</w:t>
      </w:r>
    </w:p>
    <w:p w:rsidR="00292C5A" w:rsidRDefault="00911B3B" w:rsidP="00911B3B">
      <w:pPr>
        <w:pStyle w:val="B10"/>
      </w:pPr>
      <w:r>
        <w:t>-</w:t>
      </w:r>
      <w:r>
        <w:tab/>
      </w:r>
      <w:r w:rsidR="00292C5A">
        <w:t>Event Threshold</w:t>
      </w:r>
      <w:r w:rsidR="008C61AC">
        <w:t>.</w:t>
      </w:r>
    </w:p>
    <w:p w:rsidR="00292C5A" w:rsidRDefault="00911B3B" w:rsidP="00911B3B">
      <w:pPr>
        <w:pStyle w:val="B10"/>
      </w:pPr>
      <w:r>
        <w:t>-</w:t>
      </w:r>
      <w:r>
        <w:tab/>
      </w:r>
      <w:r w:rsidR="00292C5A">
        <w:t>Logging Interval</w:t>
      </w:r>
      <w:r w:rsidR="008C61AC">
        <w:t>..</w:t>
      </w:r>
    </w:p>
    <w:p w:rsidR="00292C5A" w:rsidRDefault="00911B3B" w:rsidP="00911B3B">
      <w:pPr>
        <w:pStyle w:val="B10"/>
      </w:pPr>
      <w:r>
        <w:t>-</w:t>
      </w:r>
      <w:r>
        <w:tab/>
      </w:r>
      <w:r w:rsidR="00292C5A">
        <w:t>Logging Duration</w:t>
      </w:r>
      <w:r w:rsidR="008C61AC">
        <w:t>.</w:t>
      </w:r>
    </w:p>
    <w:p w:rsidR="00292C5A" w:rsidRDefault="00911B3B" w:rsidP="00911B3B">
      <w:pPr>
        <w:pStyle w:val="B10"/>
      </w:pPr>
      <w:r>
        <w:t>-</w:t>
      </w:r>
      <w:r>
        <w:tab/>
      </w:r>
      <w:r w:rsidR="00292C5A">
        <w:t>Trace Collection Entity</w:t>
      </w:r>
      <w:r w:rsidR="00E47142">
        <w:t xml:space="preserve"> IP Address</w:t>
      </w:r>
      <w:r w:rsidR="008C61AC">
        <w:t>.</w:t>
      </w:r>
      <w:r w:rsidR="00292C5A">
        <w:t xml:space="preserve"> </w:t>
      </w:r>
    </w:p>
    <w:p w:rsidR="00292C5A" w:rsidRDefault="00911B3B" w:rsidP="00911B3B">
      <w:pPr>
        <w:pStyle w:val="B10"/>
      </w:pPr>
      <w:r>
        <w:t>-</w:t>
      </w:r>
      <w:r>
        <w:tab/>
      </w:r>
      <w:r w:rsidR="00292C5A">
        <w:t xml:space="preserve">Measurement </w:t>
      </w:r>
      <w:r w:rsidR="00E47142">
        <w:t>Quantity</w:t>
      </w:r>
      <w:r w:rsidR="008C61AC">
        <w:t>.</w:t>
      </w:r>
    </w:p>
    <w:p w:rsidR="00292C5A" w:rsidRDefault="00911B3B" w:rsidP="00911B3B">
      <w:pPr>
        <w:pStyle w:val="B10"/>
      </w:pPr>
      <w:r>
        <w:t>-</w:t>
      </w:r>
      <w:r>
        <w:tab/>
      </w:r>
      <w:r w:rsidR="00292C5A">
        <w:t xml:space="preserve">Measurement </w:t>
      </w:r>
      <w:r w:rsidR="00E47142">
        <w:t xml:space="preserve">Period </w:t>
      </w:r>
      <w:r w:rsidR="00292C5A">
        <w:t>UMTS (if either of the measurements M6, M7 is requested)</w:t>
      </w:r>
      <w:r w:rsidR="008C61AC">
        <w:t>.</w:t>
      </w:r>
    </w:p>
    <w:p w:rsidR="008C61AC" w:rsidRDefault="00911B3B" w:rsidP="008C61AC">
      <w:pPr>
        <w:pStyle w:val="B10"/>
      </w:pPr>
      <w:r>
        <w:t>-</w:t>
      </w:r>
      <w:r>
        <w:tab/>
      </w:r>
      <w:r w:rsidR="00292C5A">
        <w:t xml:space="preserve">Collection </w:t>
      </w:r>
      <w:r w:rsidR="00E47142">
        <w:t xml:space="preserve">Period </w:t>
      </w:r>
      <w:r w:rsidR="00292C5A">
        <w:t xml:space="preserve">for RRM </w:t>
      </w:r>
      <w:r w:rsidR="00E47142">
        <w:t xml:space="preserve">Measurements </w:t>
      </w:r>
      <w:r w:rsidR="00292C5A">
        <w:t>UMTS (present only if any of M4 or M5 measurements are requested).</w:t>
      </w:r>
    </w:p>
    <w:p w:rsidR="00292C5A" w:rsidRDefault="008C61AC" w:rsidP="008C61AC">
      <w:pPr>
        <w:pStyle w:val="B10"/>
      </w:pPr>
      <w:r>
        <w:t xml:space="preserve">- </w:t>
      </w:r>
      <w:r>
        <w:tab/>
        <w:t xml:space="preserve">Event Threshold for </w:t>
      </w:r>
      <w:r w:rsidR="00E47142">
        <w:t>UE P</w:t>
      </w:r>
      <w:r>
        <w:t xml:space="preserve">ower </w:t>
      </w:r>
      <w:r w:rsidR="00E47142">
        <w:t xml:space="preserve">Headroom Measurement </w:t>
      </w:r>
      <w:r>
        <w:t>UMTS (present only if event triggered reporting for M4 measurement is requested).</w:t>
      </w:r>
    </w:p>
    <w:p w:rsidR="00911B3B" w:rsidRDefault="00911B3B" w:rsidP="00911B3B">
      <w:pPr>
        <w:pStyle w:val="B10"/>
      </w:pPr>
      <w:r>
        <w:t>-</w:t>
      </w:r>
      <w:r>
        <w:tab/>
      </w:r>
      <w:r w:rsidR="00292C5A">
        <w:t>Positioning Method</w:t>
      </w:r>
      <w:r w:rsidR="008C61AC">
        <w:t>.</w:t>
      </w:r>
      <w:r w:rsidRPr="00911B3B">
        <w:t xml:space="preserve"> </w:t>
      </w:r>
    </w:p>
    <w:p w:rsidR="00292C5A" w:rsidRDefault="00911B3B" w:rsidP="00911B3B">
      <w:pPr>
        <w:pStyle w:val="B10"/>
      </w:pPr>
      <w:r>
        <w:t>-</w:t>
      </w:r>
      <w:r>
        <w:tab/>
        <w:t>MDT PLMN List</w:t>
      </w:r>
      <w:r w:rsidR="008C61AC">
        <w:t>.</w:t>
      </w:r>
    </w:p>
    <w:p w:rsidR="00292C5A" w:rsidRDefault="00292C5A">
      <w:pPr>
        <w:ind w:left="360"/>
      </w:pPr>
      <w:r>
        <w:t xml:space="preserve">Note that at the same time not all of the parameters can be present. The condition which parameters shall be present is described in clause 5 of the present document. </w:t>
      </w:r>
    </w:p>
    <w:p w:rsidR="00292C5A" w:rsidRDefault="00292C5A">
      <w:r>
        <w:t>When SGSN receives the MAP-ACTIVATE_TRACE_MODE message it shall store the trace control and configuration parameters and shall start a Trace Session and shall send the CN_INVOKE_TRACE message to the RNC. The SGSN shall consider the MDT user consent information when activating an MDT trace session for the UE. The SGSN shall send the following parameters to the RNC beside the existing trace parameters:</w:t>
      </w:r>
    </w:p>
    <w:p w:rsidR="00292C5A" w:rsidRDefault="00911B3B" w:rsidP="00911B3B">
      <w:pPr>
        <w:pStyle w:val="B10"/>
      </w:pPr>
      <w:r>
        <w:t>-</w:t>
      </w:r>
      <w:r>
        <w:tab/>
      </w:r>
      <w:r w:rsidR="00292C5A">
        <w:t xml:space="preserve">Job </w:t>
      </w:r>
      <w:r w:rsidR="00E47142">
        <w:t>Type</w:t>
      </w:r>
      <w:r w:rsidR="008C61AC">
        <w:t>.</w:t>
      </w:r>
    </w:p>
    <w:p w:rsidR="00292C5A" w:rsidRDefault="00911B3B" w:rsidP="00911B3B">
      <w:pPr>
        <w:pStyle w:val="B10"/>
      </w:pPr>
      <w:r>
        <w:t>-</w:t>
      </w:r>
      <w:r>
        <w:tab/>
      </w:r>
      <w:r w:rsidR="00292C5A">
        <w:t>Area Scope</w:t>
      </w:r>
      <w:r w:rsidR="008C61AC">
        <w:t>.</w:t>
      </w:r>
    </w:p>
    <w:p w:rsidR="00292C5A" w:rsidRDefault="00911B3B" w:rsidP="00911B3B">
      <w:pPr>
        <w:pStyle w:val="B10"/>
      </w:pPr>
      <w:r>
        <w:t>-</w:t>
      </w:r>
      <w:r>
        <w:tab/>
      </w:r>
      <w:r w:rsidR="00292C5A">
        <w:t xml:space="preserve">List of </w:t>
      </w:r>
      <w:r w:rsidR="00E47142">
        <w:t>Measurements</w:t>
      </w:r>
      <w:r w:rsidR="008C61AC">
        <w:t>.</w:t>
      </w:r>
    </w:p>
    <w:p w:rsidR="00292C5A" w:rsidRDefault="00911B3B" w:rsidP="00911B3B">
      <w:pPr>
        <w:pStyle w:val="B10"/>
      </w:pPr>
      <w:r>
        <w:t>-</w:t>
      </w:r>
      <w:r>
        <w:tab/>
      </w:r>
      <w:r w:rsidR="00292C5A">
        <w:t>Reporting Trigger</w:t>
      </w:r>
      <w:r w:rsidR="008C61AC">
        <w:t>.</w:t>
      </w:r>
    </w:p>
    <w:p w:rsidR="00292C5A" w:rsidRDefault="00911B3B" w:rsidP="00911B3B">
      <w:pPr>
        <w:pStyle w:val="B10"/>
      </w:pPr>
      <w:r>
        <w:t>-</w:t>
      </w:r>
      <w:r>
        <w:tab/>
      </w:r>
      <w:r w:rsidR="00292C5A">
        <w:t>Report Interval</w:t>
      </w:r>
      <w:r w:rsidR="008C61AC">
        <w:t>.</w:t>
      </w:r>
    </w:p>
    <w:p w:rsidR="00292C5A" w:rsidRDefault="00911B3B" w:rsidP="00911B3B">
      <w:pPr>
        <w:pStyle w:val="B10"/>
      </w:pPr>
      <w:r>
        <w:t>-</w:t>
      </w:r>
      <w:r>
        <w:tab/>
      </w:r>
      <w:r w:rsidR="00292C5A">
        <w:t>Report Amount</w:t>
      </w:r>
      <w:r w:rsidR="008C61AC">
        <w:t>.</w:t>
      </w:r>
    </w:p>
    <w:p w:rsidR="00292C5A" w:rsidRDefault="00911B3B" w:rsidP="00911B3B">
      <w:pPr>
        <w:pStyle w:val="B10"/>
      </w:pPr>
      <w:r>
        <w:t>-</w:t>
      </w:r>
      <w:r>
        <w:tab/>
      </w:r>
      <w:r w:rsidR="00292C5A">
        <w:t>Event Threshold</w:t>
      </w:r>
      <w:r w:rsidR="008C61AC">
        <w:t>.</w:t>
      </w:r>
    </w:p>
    <w:p w:rsidR="00292C5A" w:rsidRDefault="00911B3B" w:rsidP="00911B3B">
      <w:pPr>
        <w:pStyle w:val="B10"/>
      </w:pPr>
      <w:r>
        <w:t>-</w:t>
      </w:r>
      <w:r>
        <w:tab/>
      </w:r>
      <w:r w:rsidR="00292C5A">
        <w:t>Logging Interval</w:t>
      </w:r>
      <w:r w:rsidR="008C61AC">
        <w:t>.</w:t>
      </w:r>
    </w:p>
    <w:p w:rsidR="00292C5A" w:rsidRDefault="00911B3B" w:rsidP="00911B3B">
      <w:pPr>
        <w:pStyle w:val="B10"/>
      </w:pPr>
      <w:r>
        <w:t>-</w:t>
      </w:r>
      <w:r>
        <w:tab/>
      </w:r>
      <w:r w:rsidR="00292C5A">
        <w:t>Logging Duration</w:t>
      </w:r>
      <w:r w:rsidR="008C61AC">
        <w:t>.</w:t>
      </w:r>
    </w:p>
    <w:p w:rsidR="00292C5A" w:rsidRDefault="00911B3B" w:rsidP="00911B3B">
      <w:pPr>
        <w:pStyle w:val="B10"/>
      </w:pPr>
      <w:r>
        <w:t>-</w:t>
      </w:r>
      <w:r>
        <w:tab/>
      </w:r>
      <w:r w:rsidR="00292C5A">
        <w:t>Trace Collection Entity</w:t>
      </w:r>
      <w:r w:rsidR="00E47142">
        <w:t xml:space="preserve"> IP Address</w:t>
      </w:r>
      <w:r w:rsidR="008C61AC">
        <w:t>.</w:t>
      </w:r>
      <w:r w:rsidR="00292C5A">
        <w:t xml:space="preserve"> </w:t>
      </w:r>
    </w:p>
    <w:p w:rsidR="00292C5A" w:rsidRDefault="00911B3B" w:rsidP="00911B3B">
      <w:pPr>
        <w:pStyle w:val="B10"/>
      </w:pPr>
      <w:r>
        <w:t>-</w:t>
      </w:r>
      <w:r>
        <w:tab/>
      </w:r>
      <w:r w:rsidR="00292C5A">
        <w:t xml:space="preserve">Measurement </w:t>
      </w:r>
      <w:r w:rsidR="00E47142">
        <w:t>Quantity</w:t>
      </w:r>
      <w:r w:rsidR="008C61AC">
        <w:t>.</w:t>
      </w:r>
    </w:p>
    <w:p w:rsidR="00292C5A" w:rsidRDefault="00911B3B" w:rsidP="00911B3B">
      <w:pPr>
        <w:pStyle w:val="B10"/>
      </w:pPr>
      <w:r>
        <w:t>-</w:t>
      </w:r>
      <w:r>
        <w:tab/>
      </w:r>
      <w:r w:rsidR="00292C5A">
        <w:t xml:space="preserve">Measurement </w:t>
      </w:r>
      <w:r w:rsidR="00E47142">
        <w:t xml:space="preserve">Period </w:t>
      </w:r>
      <w:r w:rsidR="00292C5A">
        <w:t>UMTS (if either of the measurements M6, M7 is requested)</w:t>
      </w:r>
      <w:r w:rsidR="008C61AC">
        <w:t>.</w:t>
      </w:r>
    </w:p>
    <w:p w:rsidR="008C61AC" w:rsidRDefault="00911B3B" w:rsidP="008C61AC">
      <w:pPr>
        <w:pStyle w:val="B10"/>
      </w:pPr>
      <w:r>
        <w:t>-</w:t>
      </w:r>
      <w:r>
        <w:tab/>
      </w:r>
      <w:r w:rsidR="00292C5A">
        <w:t xml:space="preserve">Collection </w:t>
      </w:r>
      <w:r w:rsidR="00E47142">
        <w:t xml:space="preserve">Period </w:t>
      </w:r>
      <w:r w:rsidR="00292C5A">
        <w:t xml:space="preserve">for RRM </w:t>
      </w:r>
      <w:r w:rsidR="00E47142">
        <w:t xml:space="preserve">Measurements </w:t>
      </w:r>
      <w:r w:rsidR="00292C5A">
        <w:t>UMTS (present only if any of M4 or M5 measurements are requested).</w:t>
      </w:r>
    </w:p>
    <w:p w:rsidR="00292C5A" w:rsidRDefault="008C61AC" w:rsidP="008C61AC">
      <w:pPr>
        <w:pStyle w:val="B10"/>
      </w:pPr>
      <w:r>
        <w:t xml:space="preserve">- </w:t>
      </w:r>
      <w:r>
        <w:tab/>
        <w:t xml:space="preserve">Event Threshold for </w:t>
      </w:r>
      <w:r w:rsidR="00E47142">
        <w:t xml:space="preserve">UE Power Headroom Measurement </w:t>
      </w:r>
      <w:r>
        <w:t>UMTS (present only if event triggered reporting for M4 measurement is requested).</w:t>
      </w:r>
    </w:p>
    <w:p w:rsidR="00292C5A" w:rsidRDefault="00911B3B" w:rsidP="00911B3B">
      <w:pPr>
        <w:pStyle w:val="B10"/>
      </w:pPr>
      <w:r>
        <w:t>-</w:t>
      </w:r>
      <w:r>
        <w:tab/>
      </w:r>
      <w:r w:rsidR="00292C5A">
        <w:t xml:space="preserve">Positioning </w:t>
      </w:r>
      <w:r w:rsidR="00E47142">
        <w:t>Method</w:t>
      </w:r>
      <w:r w:rsidR="008C61AC">
        <w:t>.</w:t>
      </w:r>
    </w:p>
    <w:p w:rsidR="00911B3B" w:rsidRDefault="00911B3B" w:rsidP="00911B3B">
      <w:pPr>
        <w:pStyle w:val="B10"/>
      </w:pPr>
      <w:r>
        <w:t>-</w:t>
      </w:r>
      <w:r>
        <w:tab/>
        <w:t>MDT PLMN List</w:t>
      </w:r>
      <w:r w:rsidR="008C61AC">
        <w:t>.</w:t>
      </w:r>
    </w:p>
    <w:p w:rsidR="00292C5A" w:rsidRDefault="00292C5A">
      <w:pPr>
        <w:ind w:left="360"/>
      </w:pPr>
      <w:r>
        <w:t xml:space="preserve">Note that at the same time not all of the parameters can be present. The conditions which parameters shall be present is described in clause 5 of the present document. </w:t>
      </w:r>
    </w:p>
    <w:p w:rsidR="00292C5A" w:rsidRDefault="00292C5A">
      <w:pPr>
        <w:pStyle w:val="Heading5"/>
        <w:rPr>
          <w:lang w:eastAsia="zh-CN"/>
        </w:rPr>
      </w:pPr>
      <w:bookmarkStart w:id="417" w:name="_Toc516654807"/>
      <w:bookmarkStart w:id="418" w:name="_Toc28277996"/>
      <w:bookmarkStart w:id="419" w:name="_Toc36134254"/>
      <w:bookmarkStart w:id="420" w:name="_Toc44686739"/>
      <w:bookmarkStart w:id="421" w:name="_Toc51928505"/>
      <w:bookmarkStart w:id="422" w:name="_Toc51929074"/>
      <w:bookmarkStart w:id="423" w:name="_Toc155283085"/>
      <w:smartTag w:uri="urn:schemas-microsoft-com:office:smarttags" w:element="chsdate">
        <w:smartTagPr>
          <w:attr w:name="Year" w:val="1899"/>
          <w:attr w:name="Month" w:val="12"/>
          <w:attr w:name="Day" w:val="30"/>
          <w:attr w:name="IsLunarDate" w:val="False"/>
          <w:attr w:name="IsROCDate" w:val="False"/>
        </w:smartTagPr>
        <w:r>
          <w:rPr>
            <w:lang w:eastAsia="zh-CN"/>
          </w:rPr>
          <w:t>4.1.2</w:t>
        </w:r>
      </w:smartTag>
      <w:r>
        <w:rPr>
          <w:lang w:eastAsia="zh-CN"/>
        </w:rPr>
        <w:t>.</w:t>
      </w:r>
      <w:smartTag w:uri="urn:schemas-microsoft-com:office:smarttags" w:element="chmetcnv">
        <w:smartTagPr>
          <w:attr w:name="UnitName" w:val="a"/>
          <w:attr w:name="SourceValue" w:val="13.2"/>
          <w:attr w:name="HasSpace" w:val="False"/>
          <w:attr w:name="Negative" w:val="False"/>
          <w:attr w:name="NumberType" w:val="1"/>
          <w:attr w:name="TCSC" w:val="0"/>
        </w:smartTagPr>
        <w:r>
          <w:rPr>
            <w:lang w:eastAsia="zh-CN"/>
          </w:rPr>
          <w:t>13.</w:t>
        </w:r>
        <w:r>
          <w:rPr>
            <w:rFonts w:hint="eastAsia"/>
            <w:lang w:eastAsia="zh-CN"/>
          </w:rPr>
          <w:t>2</w:t>
        </w:r>
        <w:r>
          <w:rPr>
            <w:lang w:eastAsia="zh-CN"/>
          </w:rPr>
          <w:t>a</w:t>
        </w:r>
      </w:smartTag>
      <w:r>
        <w:rPr>
          <w:lang w:eastAsia="zh-CN"/>
        </w:rPr>
        <w:tab/>
        <w:t>Activation of MDT task after UE attach</w:t>
      </w:r>
      <w:r>
        <w:rPr>
          <w:rFonts w:hint="eastAsia"/>
          <w:lang w:eastAsia="zh-CN"/>
        </w:rPr>
        <w:t>es</w:t>
      </w:r>
      <w:r>
        <w:rPr>
          <w:lang w:eastAsia="zh-CN"/>
        </w:rPr>
        <w:t xml:space="preserve"> to the network</w:t>
      </w:r>
      <w:bookmarkEnd w:id="417"/>
      <w:bookmarkEnd w:id="418"/>
      <w:bookmarkEnd w:id="419"/>
      <w:bookmarkEnd w:id="420"/>
      <w:bookmarkEnd w:id="421"/>
      <w:bookmarkEnd w:id="422"/>
      <w:bookmarkEnd w:id="423"/>
    </w:p>
    <w:p w:rsidR="00292C5A" w:rsidRDefault="00292C5A">
      <w:pPr>
        <w:rPr>
          <w:lang w:eastAsia="zh-CN"/>
        </w:rPr>
      </w:pPr>
      <w:r>
        <w:rPr>
          <w:lang w:eastAsia="zh-CN"/>
        </w:rPr>
        <w:t xml:space="preserve">The MDT activation procedure after UE attaches to the network is shown in figure </w:t>
      </w:r>
      <w:smartTag w:uri="urn:schemas-microsoft-com:office:smarttags" w:element="chsdate">
        <w:smartTagPr>
          <w:attr w:name="Year" w:val="1899"/>
          <w:attr w:name="Month" w:val="12"/>
          <w:attr w:name="Day" w:val="30"/>
          <w:attr w:name="IsLunarDate" w:val="False"/>
          <w:attr w:name="IsROCDate" w:val="False"/>
        </w:smartTagPr>
        <w:r>
          <w:rPr>
            <w:lang w:eastAsia="zh-CN"/>
          </w:rPr>
          <w:t>4.1.2</w:t>
        </w:r>
      </w:smartTag>
      <w:r>
        <w:rPr>
          <w:lang w:eastAsia="zh-CN"/>
        </w:rPr>
        <w:t>.</w:t>
      </w:r>
      <w:smartTag w:uri="urn:schemas-microsoft-com:office:smarttags" w:element="chmetcnv">
        <w:smartTagPr>
          <w:attr w:name="UnitName" w:val="a"/>
          <w:attr w:name="SourceValue" w:val="13.2"/>
          <w:attr w:name="HasSpace" w:val="False"/>
          <w:attr w:name="Negative" w:val="False"/>
          <w:attr w:name="NumberType" w:val="1"/>
          <w:attr w:name="TCSC" w:val="0"/>
        </w:smartTagPr>
        <w:r>
          <w:rPr>
            <w:lang w:eastAsia="zh-CN"/>
          </w:rPr>
          <w:t>13.</w:t>
        </w:r>
        <w:r>
          <w:rPr>
            <w:rFonts w:hint="eastAsia"/>
            <w:lang w:eastAsia="zh-CN"/>
          </w:rPr>
          <w:t>2</w:t>
        </w:r>
        <w:r>
          <w:rPr>
            <w:lang w:eastAsia="zh-CN"/>
          </w:rPr>
          <w:t>a</w:t>
        </w:r>
      </w:smartTag>
      <w:r>
        <w:rPr>
          <w:lang w:eastAsia="zh-CN"/>
        </w:rPr>
        <w:t>.1.</w:t>
      </w:r>
    </w:p>
    <w:p w:rsidR="00292C5A" w:rsidRDefault="00292C5A">
      <w:r>
        <w:rPr>
          <w:noProof/>
        </w:rPr>
        <w:pict>
          <v:group id="_x0000_s2267" editas="canvas" style="position:absolute;margin-left:0;margin-top:0;width:417.6pt;height:376.6pt;z-index:251656704;mso-position-horizontal-relative:char;mso-position-vertical-relative:line" coordorigin="1800,149" coordsize="8352,7532">
            <o:lock v:ext="edit" aspectratio="t"/>
            <v:shape id="_x0000_s2268" type="#_x0000_t75" style="position:absolute;left:1800;top:149;width:8352;height:7532" o:preferrelative="f">
              <v:fill o:detectmouseclick="t"/>
              <v:path o:extrusionok="t" o:connecttype="none"/>
              <o:lock v:ext="edit" text="t"/>
            </v:shape>
            <v:group id="_x0000_s2269" style="position:absolute;left:3672;top:305;width:1080;height:7332" coordorigin="3036,1185" coordsize="939,6386">
              <v:shape id="_x0000_s2270" type="#_x0000_t202" style="position:absolute;left:3036;top:1185;width:939;height:407">
                <v:textbox style="mso-next-textbox:#_x0000_s2270">
                  <w:txbxContent>
                    <w:p w:rsidR="00D63567" w:rsidRDefault="00D63567">
                      <w:pPr>
                        <w:jc w:val="center"/>
                      </w:pPr>
                      <w:r>
                        <w:t>HSS</w:t>
                      </w:r>
                    </w:p>
                  </w:txbxContent>
                </v:textbox>
              </v:shape>
              <v:line id="_x0000_s2271" style="position:absolute" from="3505,1592" to="3505,7571">
                <v:stroke dashstyle="dash"/>
              </v:line>
            </v:group>
            <v:group id="_x0000_s2272" style="position:absolute;left:1872;top:305;width:1080;height:7376" coordorigin="1471,1185" coordsize="939,6424">
              <v:shape id="_x0000_s2273" type="#_x0000_t202" style="position:absolute;left:1471;top:1185;width:939;height:407">
                <v:textbox style="mso-next-textbox:#_x0000_s2273">
                  <w:txbxContent>
                    <w:p w:rsidR="00D63567" w:rsidRDefault="00D63567">
                      <w:pPr>
                        <w:jc w:val="center"/>
                      </w:pPr>
                      <w:smartTag w:uri="urn:schemas-microsoft-com:office:smarttags" w:element="place">
                        <w:r>
                          <w:t>EMS</w:t>
                        </w:r>
                      </w:smartTag>
                    </w:p>
                  </w:txbxContent>
                </v:textbox>
              </v:shape>
              <v:line id="_x0000_s2274" style="position:absolute" from="1940,1630" to="1940,7609">
                <v:stroke dashstyle="dash"/>
              </v:line>
            </v:group>
            <v:group id="_x0000_s2275" style="position:absolute;left:5472;top:305;width:1081;height:7333" coordorigin="4601,1185" coordsize="940,6387">
              <v:shape id="_x0000_s2276" type="#_x0000_t202" style="position:absolute;left:4601;top:1185;width:940;height:407">
                <v:textbox style="mso-next-textbox:#_x0000_s2276">
                  <w:txbxContent>
                    <w:p w:rsidR="00D63567" w:rsidRDefault="00D63567">
                      <w:pPr>
                        <w:jc w:val="center"/>
                      </w:pPr>
                      <w:r>
                        <w:t>SGSN</w:t>
                      </w:r>
                    </w:p>
                  </w:txbxContent>
                </v:textbox>
              </v:shape>
              <v:line id="_x0000_s2277" style="position:absolute" from="5071,1592" to="5072,7572">
                <v:stroke dashstyle="dash"/>
              </v:line>
            </v:group>
            <v:group id="_x0000_s2278" style="position:absolute;left:7272;top:305;width:1080;height:7333" coordorigin="6166,1185" coordsize="939,6387">
              <v:shape id="_x0000_s2279" type="#_x0000_t202" style="position:absolute;left:6166;top:1185;width:939;height:407">
                <v:textbox style="mso-next-textbox:#_x0000_s2279">
                  <w:txbxContent>
                    <w:p w:rsidR="00D63567" w:rsidRDefault="00D63567">
                      <w:pPr>
                        <w:jc w:val="center"/>
                      </w:pPr>
                      <w:r>
                        <w:t>RNC</w:t>
                      </w:r>
                    </w:p>
                  </w:txbxContent>
                </v:textbox>
              </v:shape>
              <v:line id="_x0000_s2280" style="position:absolute" from="6636,1592" to="6637,7572">
                <v:stroke dashstyle="dash"/>
              </v:line>
            </v:group>
            <v:group id="_x0000_s2281" style="position:absolute;left:8892;top:305;width:1080;height:7376" coordorigin="7575,1185" coordsize="939,6424">
              <v:shape id="_x0000_s2282" type="#_x0000_t202" style="position:absolute;left:7575;top:1185;width:939;height:407">
                <v:textbox style="mso-next-textbox:#_x0000_s2282">
                  <w:txbxContent>
                    <w:p w:rsidR="00D63567" w:rsidRDefault="00D63567">
                      <w:pPr>
                        <w:jc w:val="center"/>
                      </w:pPr>
                      <w:r>
                        <w:t>UE</w:t>
                      </w:r>
                    </w:p>
                  </w:txbxContent>
                </v:textbox>
              </v:shape>
              <v:line id="_x0000_s2283" style="position:absolute" from="8045,1630" to="8045,7609">
                <v:stroke dashstyle="dash"/>
              </v:line>
            </v:group>
            <v:line id="_x0000_s2284" style="position:absolute;flip:x" from="6012,1182" to="9433,1183">
              <v:stroke endarrow="block"/>
            </v:line>
            <v:shape id="_x0000_s2285" type="#_x0000_t202" style="position:absolute;left:6312;top:857;width:1440;height:312" stroked="f">
              <v:textbox style="mso-next-textbox:#_x0000_s2285" inset="0,0,0,0">
                <w:txbxContent>
                  <w:p w:rsidR="00D63567" w:rsidRDefault="00D63567">
                    <w:r>
                      <w:t>Attach Request</w:t>
                    </w:r>
                  </w:p>
                </w:txbxContent>
              </v:textbox>
            </v:shape>
            <v:line id="_x0000_s2286" style="position:absolute;flip:x" from="4212,1613" to="6012,1614">
              <v:stroke endarrow="block"/>
            </v:line>
            <v:shape id="_x0000_s2287" type="#_x0000_t202" style="position:absolute;left:4212;top:1337;width:1980;height:312" filled="f" stroked="f">
              <v:textbox style="mso-next-textbox:#_x0000_s2287" inset="0,0,0,0">
                <w:txbxContent>
                  <w:p w:rsidR="00D63567" w:rsidRDefault="00D63567">
                    <w:r>
                      <w:t>Update GPRS location</w:t>
                    </w:r>
                  </w:p>
                </w:txbxContent>
              </v:textbox>
            </v:shape>
            <v:shape id="_x0000_s2288" type="#_x0000_t202" style="position:absolute;left:1920;top:1805;width:3600;height:312" stroked="f">
              <v:textbox style="mso-next-textbox:#_x0000_s2288" inset="0,0,0,0">
                <w:txbxContent>
                  <w:p w:rsidR="00D63567" w:rsidRDefault="00D63567">
                    <w:r>
                      <w:t>Trace activation (MDT configuration)</w:t>
                    </w:r>
                  </w:p>
                </w:txbxContent>
              </v:textbox>
            </v:shape>
            <v:line id="_x0000_s2289" style="position:absolute" from="2412,2177" to="4212,2178">
              <v:stroke endarrow="block"/>
            </v:line>
            <v:group id="_x0000_s2290" style="position:absolute;left:3132;top:2489;width:2160;height:528" coordorigin="3180,2333" coordsize="2160,528">
              <v:shapetype id="_x0000_t112" coordsize="21600,21600" o:spt="112" path="m,l,21600r21600,l21600,xem2610,nfl2610,21600em18990,nfl18990,21600e">
                <v:stroke joinstyle="miter"/>
                <v:path o:extrusionok="f" gradientshapeok="t" o:connecttype="rect" textboxrect="2610,0,18990,21600"/>
              </v:shapetype>
              <v:shape id="_x0000_s2291" type="#_x0000_t112" style="position:absolute;left:3180;top:2333;width:2160;height:468"/>
              <v:shape id="_x0000_s2292" type="#_x0000_t202" style="position:absolute;left:3431;top:2393;width:1651;height:468" filled="f" stroked="f">
                <v:textbox style="mso-next-textbox:#_x0000_s2292" inset="0,0,0,0">
                  <w:txbxContent>
                    <w:p w:rsidR="00D63567" w:rsidRDefault="00D63567">
                      <w:pPr>
                        <w:spacing w:line="160" w:lineRule="exact"/>
                        <w:jc w:val="center"/>
                        <w:rPr>
                          <w:rFonts w:ascii="Arial" w:hAnsi="Arial" w:cs="Arial"/>
                        </w:rPr>
                      </w:pPr>
                      <w:r>
                        <w:rPr>
                          <w:rFonts w:ascii="Arial" w:hAnsi="Arial" w:cs="Arial"/>
                          <w:b/>
                          <w:sz w:val="15"/>
                          <w:szCs w:val="15"/>
                        </w:rPr>
                        <w:t>Starting Trace Control and Configuration</w:t>
                      </w:r>
                    </w:p>
                  </w:txbxContent>
                </v:textbox>
              </v:shape>
            </v:group>
            <v:shape id="_x0000_s2293" type="#_x0000_t202" style="position:absolute;left:4392;top:3113;width:3780;height:312" stroked="f">
              <v:textbox style="mso-next-textbox:#_x0000_s2293" inset="0,0,0,0">
                <w:txbxContent>
                  <w:p w:rsidR="00D63567" w:rsidRDefault="00D63567">
                    <w:r>
                      <w:t>Activate Trace Mode (MDT configuration)</w:t>
                    </w:r>
                  </w:p>
                </w:txbxContent>
              </v:textbox>
            </v:shape>
            <v:line id="_x0000_s2294" style="position:absolute" from="4212,3485" to="6012,3486">
              <v:stroke endarrow="block"/>
            </v:line>
            <v:group id="_x0000_s2295" style="position:absolute;left:4752;top:3737;width:2520;height:624" coordorigin="3132,2489" coordsize="2160,624">
              <v:shape id="_x0000_s2296" type="#_x0000_t112" style="position:absolute;left:3132;top:2489;width:2160;height:624"/>
              <v:shape id="_x0000_s2297" type="#_x0000_t202" style="position:absolute;left:3408;top:2489;width:1524;height:624" filled="f" stroked="f">
                <v:textbox style="mso-next-textbox:#_x0000_s2297" inset="0,0,0,0">
                  <w:txbxContent>
                    <w:p w:rsidR="00D63567" w:rsidRDefault="00D63567">
                      <w:pPr>
                        <w:spacing w:line="160" w:lineRule="exact"/>
                        <w:jc w:val="center"/>
                        <w:rPr>
                          <w:rFonts w:ascii="Arial" w:hAnsi="Arial" w:cs="Arial"/>
                        </w:rPr>
                      </w:pPr>
                      <w:r>
                        <w:rPr>
                          <w:rFonts w:ascii="Arial" w:hAnsi="Arial" w:cs="Arial"/>
                          <w:b/>
                          <w:sz w:val="15"/>
                          <w:szCs w:val="15"/>
                        </w:rPr>
                        <w:t>Storing Trace Control and Configuration parameters (incl. MDT parameters)</w:t>
                      </w:r>
                    </w:p>
                  </w:txbxContent>
                </v:textbox>
              </v:shape>
            </v:group>
            <v:shape id="_x0000_s2298" type="#_x0000_t202" style="position:absolute;left:6192;top:4469;width:1440;height:312" stroked="f">
              <v:textbox style="mso-next-textbox:#_x0000_s2298" inset="0,0,0,0">
                <w:txbxContent>
                  <w:p w:rsidR="00D63567" w:rsidRDefault="00D63567">
                    <w:r>
                      <w:t>CN invoke Trace</w:t>
                    </w:r>
                  </w:p>
                </w:txbxContent>
              </v:textbox>
            </v:shape>
            <v:shape id="_x0000_s2299" type="#_x0000_t202" style="position:absolute;left:6048;top:4949;width:1728;height:468" stroked="f">
              <v:textbox style="mso-next-textbox:#_x0000_s2299" inset="0,0,0,0">
                <w:txbxContent>
                  <w:p w:rsidR="00D63567" w:rsidRDefault="00D63567">
                    <w:pPr>
                      <w:spacing w:line="160" w:lineRule="exact"/>
                      <w:jc w:val="center"/>
                      <w:rPr>
                        <w:rFonts w:ascii="Arial" w:hAnsi="Arial" w:cs="Arial"/>
                      </w:rPr>
                    </w:pPr>
                    <w:r>
                      <w:rPr>
                        <w:rFonts w:ascii="Arial" w:hAnsi="Arial" w:cs="Arial"/>
                        <w:b/>
                        <w:sz w:val="15"/>
                        <w:szCs w:val="15"/>
                      </w:rPr>
                      <w:t>Trace Control and Con- figuration parameters     (incl. MDT parameters)</w:t>
                    </w:r>
                  </w:p>
                </w:txbxContent>
              </v:textbox>
            </v:shape>
            <v:line id="_x0000_s2300" style="position:absolute" from="6012,4829" to="7812,4830">
              <v:stroke endarrow="block"/>
            </v:line>
            <v:line id="_x0000_s2301" style="position:absolute" from="7812,6233" to="9432,6234">
              <v:stroke endarrow="block"/>
            </v:line>
            <v:shape id="_x0000_s2302" type="#_x0000_t202" style="position:absolute;left:7632;top:5525;width:1980;height:624" stroked="f">
              <v:textbox style="mso-next-textbox:#_x0000_s2302" inset="0,0,0,0">
                <w:txbxContent>
                  <w:p w:rsidR="00D63567" w:rsidRDefault="00D63567">
                    <w:pPr>
                      <w:spacing w:line="200" w:lineRule="exact"/>
                      <w:jc w:val="center"/>
                      <w:rPr>
                        <w:szCs w:val="21"/>
                      </w:rPr>
                    </w:pPr>
                    <w:r>
                      <w:rPr>
                        <w:szCs w:val="21"/>
                      </w:rPr>
                      <w:t>RRC connection reconfiguration (MDT configuration)</w:t>
                    </w:r>
                  </w:p>
                </w:txbxContent>
              </v:textbox>
            </v:shape>
            <v:group id="_x0000_s2303" style="position:absolute;left:8712;top:6545;width:1260;height:612" coordorigin="8712,6545" coordsize="1260,612">
              <v:shape id="_x0000_s2304" type="#_x0000_t112" style="position:absolute;left:8712;top:6545;width:1260;height:468"/>
              <v:shape id="_x0000_s2305" type="#_x0000_t202" style="position:absolute;left:8892;top:6605;width:889;height:552" filled="f" stroked="f">
                <v:textbox style="mso-next-textbox:#_x0000_s2305" inset="0,0,0,0">
                  <w:txbxContent>
                    <w:p w:rsidR="00D63567" w:rsidRDefault="00D63567">
                      <w:pPr>
                        <w:spacing w:line="160" w:lineRule="exact"/>
                        <w:jc w:val="center"/>
                        <w:rPr>
                          <w:rFonts w:ascii="Arial" w:hAnsi="Arial" w:cs="Arial"/>
                        </w:rPr>
                      </w:pPr>
                      <w:r>
                        <w:rPr>
                          <w:rFonts w:ascii="Arial" w:hAnsi="Arial" w:cs="Arial"/>
                          <w:b/>
                          <w:sz w:val="15"/>
                          <w:szCs w:val="15"/>
                        </w:rPr>
                        <w:t>MDT data collection</w:t>
                      </w:r>
                    </w:p>
                  </w:txbxContent>
                </v:textbox>
              </v:shape>
            </v:group>
          </v:group>
        </w:pict>
      </w:r>
      <w:r>
        <w:pict>
          <v:shape id="_x0000_i1056" type="#_x0000_t75" style="width:417.6pt;height:376.3pt">
            <v:imagedata croptop="-65520f" cropbottom="65520f"/>
          </v:shape>
        </w:pict>
      </w:r>
    </w:p>
    <w:p w:rsidR="00292C5A" w:rsidRDefault="00292C5A">
      <w:pPr>
        <w:pStyle w:val="TF"/>
        <w:rPr>
          <w:rFonts w:hint="eastAsia"/>
        </w:rPr>
      </w:pPr>
      <w:r>
        <w:t xml:space="preserve">Figure </w:t>
      </w:r>
      <w:smartTag w:uri="urn:schemas-microsoft-com:office:smarttags" w:element="chsdate">
        <w:smartTagPr>
          <w:attr w:name="Year" w:val="1899"/>
          <w:attr w:name="Month" w:val="12"/>
          <w:attr w:name="Day" w:val="30"/>
          <w:attr w:name="IsLunarDate" w:val="False"/>
          <w:attr w:name="IsROCDate" w:val="False"/>
        </w:smartTagPr>
        <w:r>
          <w:t>4.1.2</w:t>
        </w:r>
      </w:smartTag>
      <w:r>
        <w:t>.</w:t>
      </w:r>
      <w:smartTag w:uri="urn:schemas-microsoft-com:office:smarttags" w:element="chmetcnv">
        <w:smartTagPr>
          <w:attr w:name="UnitName" w:val="a"/>
          <w:attr w:name="SourceValue" w:val="13.2"/>
          <w:attr w:name="HasSpace" w:val="False"/>
          <w:attr w:name="Negative" w:val="False"/>
          <w:attr w:name="NumberType" w:val="1"/>
          <w:attr w:name="TCSC" w:val="0"/>
        </w:smartTagPr>
        <w:r>
          <w:t>13.</w:t>
        </w:r>
        <w:r>
          <w:rPr>
            <w:rFonts w:hint="eastAsia"/>
            <w:lang w:eastAsia="zh-CN"/>
          </w:rPr>
          <w:t>2</w:t>
        </w:r>
        <w:r>
          <w:t>a</w:t>
        </w:r>
      </w:smartTag>
      <w:r>
        <w:t xml:space="preserve">.1 MDT activation procedure in PS domain after UE attachs to the network </w:t>
      </w:r>
    </w:p>
    <w:p w:rsidR="00292C5A" w:rsidRDefault="00292C5A">
      <w:r>
        <w:t xml:space="preserve">When a UE registers with the network by sending an ATTACH_REQUEST message to the SGSN, it updates the location information in the HSS by sending the UPDATE_GPRS_LOCATION message to the HSS. </w:t>
      </w:r>
    </w:p>
    <w:p w:rsidR="00292C5A" w:rsidRDefault="00292C5A">
      <w:r>
        <w:t xml:space="preserve">The Trace Session activation is started from the </w:t>
      </w:r>
      <w:smartTag w:uri="urn:schemas-microsoft-com:office:smarttags" w:element="place">
        <w:r>
          <w:t>EMS</w:t>
        </w:r>
      </w:smartTag>
      <w:r>
        <w:t>, when it activates the Trace Session to the HSS</w:t>
      </w:r>
      <w:r>
        <w:rPr>
          <w:lang w:val="en-US" w:eastAsia="zh-CN"/>
        </w:rPr>
        <w:t>.</w:t>
      </w:r>
      <w:r>
        <w:t xml:space="preserve"> When the HSS send trace activation to the SGSN, the HSS shall propagate the trace control and configuration parameters to the SGSN by sending a MAP-ACTIVATE_TRACE_MODE - see 3GPP TS 29.002 [11] message to the SGSN (This message can be embedded also in the MAP INSERT SUBSCRIBER DATA message). The SGSN receives and stores MDT user consent indication from HSS as a part of subscriber information (details are available in Section 4. 6.1). When an inter-SGSN routing area update occurs, HSS shall send the MAP-ACTIVATE_TRACE_MODE message to the new SGSN. The Trace Session Activation from HSS to SGSN shall contain the following MDT specific parameters in addition to the existing trace parameters:</w:t>
      </w:r>
    </w:p>
    <w:p w:rsidR="00292C5A" w:rsidRDefault="00911B3B" w:rsidP="00911B3B">
      <w:pPr>
        <w:pStyle w:val="B10"/>
      </w:pPr>
      <w:r>
        <w:t>-</w:t>
      </w:r>
      <w:r>
        <w:tab/>
      </w:r>
      <w:r w:rsidR="00292C5A">
        <w:t xml:space="preserve">Job </w:t>
      </w:r>
      <w:r w:rsidR="00E47142">
        <w:t>Type</w:t>
      </w:r>
      <w:r w:rsidR="008C61AC">
        <w:t>.</w:t>
      </w:r>
    </w:p>
    <w:p w:rsidR="00292C5A" w:rsidRDefault="00911B3B" w:rsidP="00911B3B">
      <w:pPr>
        <w:pStyle w:val="B10"/>
      </w:pPr>
      <w:r>
        <w:t>-</w:t>
      </w:r>
      <w:r>
        <w:tab/>
      </w:r>
      <w:r w:rsidR="00292C5A">
        <w:t>Area Scope</w:t>
      </w:r>
      <w:r w:rsidR="008C61AC">
        <w:t>.</w:t>
      </w:r>
    </w:p>
    <w:p w:rsidR="00292C5A" w:rsidRDefault="00911B3B" w:rsidP="00911B3B">
      <w:pPr>
        <w:pStyle w:val="B10"/>
      </w:pPr>
      <w:r>
        <w:t>-</w:t>
      </w:r>
      <w:r>
        <w:tab/>
      </w:r>
      <w:r w:rsidR="00292C5A">
        <w:t xml:space="preserve">List of </w:t>
      </w:r>
      <w:r w:rsidR="00E47142">
        <w:t>Measurements</w:t>
      </w:r>
      <w:r w:rsidR="008C61AC">
        <w:t>.</w:t>
      </w:r>
    </w:p>
    <w:p w:rsidR="00292C5A" w:rsidRDefault="00911B3B" w:rsidP="00911B3B">
      <w:pPr>
        <w:pStyle w:val="B10"/>
      </w:pPr>
      <w:r>
        <w:t>-</w:t>
      </w:r>
      <w:r>
        <w:tab/>
      </w:r>
      <w:r w:rsidR="00292C5A">
        <w:t>Reporting Trigger</w:t>
      </w:r>
      <w:r w:rsidR="008C61AC">
        <w:t>.</w:t>
      </w:r>
    </w:p>
    <w:p w:rsidR="00292C5A" w:rsidRDefault="00911B3B" w:rsidP="00911B3B">
      <w:pPr>
        <w:pStyle w:val="B10"/>
      </w:pPr>
      <w:r>
        <w:t>-</w:t>
      </w:r>
      <w:r>
        <w:tab/>
      </w:r>
      <w:r w:rsidR="00292C5A">
        <w:t>Report Interval</w:t>
      </w:r>
      <w:r w:rsidR="008C61AC">
        <w:t>.</w:t>
      </w:r>
    </w:p>
    <w:p w:rsidR="00292C5A" w:rsidRDefault="00911B3B" w:rsidP="00911B3B">
      <w:pPr>
        <w:pStyle w:val="B10"/>
      </w:pPr>
      <w:r>
        <w:t>-</w:t>
      </w:r>
      <w:r>
        <w:tab/>
      </w:r>
      <w:r w:rsidR="00292C5A">
        <w:t>Report Amount</w:t>
      </w:r>
      <w:r w:rsidR="008C61AC">
        <w:t>.</w:t>
      </w:r>
    </w:p>
    <w:p w:rsidR="00292C5A" w:rsidRDefault="00911B3B" w:rsidP="00911B3B">
      <w:pPr>
        <w:pStyle w:val="B10"/>
      </w:pPr>
      <w:r>
        <w:t>-</w:t>
      </w:r>
      <w:r>
        <w:tab/>
      </w:r>
      <w:r w:rsidR="00292C5A">
        <w:t>Event Threshold</w:t>
      </w:r>
      <w:r w:rsidR="008C61AC">
        <w:t>.</w:t>
      </w:r>
    </w:p>
    <w:p w:rsidR="00292C5A" w:rsidRDefault="00911B3B" w:rsidP="00911B3B">
      <w:pPr>
        <w:pStyle w:val="B10"/>
      </w:pPr>
      <w:r>
        <w:t>-</w:t>
      </w:r>
      <w:r>
        <w:tab/>
      </w:r>
      <w:r w:rsidR="00292C5A">
        <w:t>Logging Interval</w:t>
      </w:r>
      <w:r w:rsidR="008C61AC">
        <w:t>.</w:t>
      </w:r>
    </w:p>
    <w:p w:rsidR="00292C5A" w:rsidRDefault="00911B3B" w:rsidP="00911B3B">
      <w:pPr>
        <w:pStyle w:val="B10"/>
      </w:pPr>
      <w:r>
        <w:t>-</w:t>
      </w:r>
      <w:r>
        <w:tab/>
      </w:r>
      <w:r w:rsidR="00292C5A">
        <w:t>Logging Duration</w:t>
      </w:r>
      <w:r w:rsidR="008C61AC">
        <w:t>.</w:t>
      </w:r>
    </w:p>
    <w:p w:rsidR="00292C5A" w:rsidRDefault="00911B3B" w:rsidP="00911B3B">
      <w:pPr>
        <w:pStyle w:val="B10"/>
      </w:pPr>
      <w:r>
        <w:t>-</w:t>
      </w:r>
      <w:r>
        <w:tab/>
      </w:r>
      <w:r w:rsidR="00292C5A">
        <w:t>Trace Collection Entity</w:t>
      </w:r>
      <w:r w:rsidR="000040A4" w:rsidRPr="000040A4">
        <w:t xml:space="preserve"> </w:t>
      </w:r>
      <w:r w:rsidR="000040A4">
        <w:t>IP Address</w:t>
      </w:r>
      <w:r w:rsidR="008C61AC">
        <w:t>.</w:t>
      </w:r>
      <w:r w:rsidR="00292C5A">
        <w:t xml:space="preserve"> </w:t>
      </w:r>
    </w:p>
    <w:p w:rsidR="00292C5A" w:rsidRDefault="00911B3B" w:rsidP="00911B3B">
      <w:pPr>
        <w:pStyle w:val="B10"/>
      </w:pPr>
      <w:r>
        <w:t>-</w:t>
      </w:r>
      <w:r>
        <w:tab/>
      </w:r>
      <w:r w:rsidR="00292C5A">
        <w:t xml:space="preserve">Measurement </w:t>
      </w:r>
      <w:r w:rsidR="000040A4">
        <w:t>Quantity</w:t>
      </w:r>
      <w:r w:rsidR="008C61AC">
        <w:t>.</w:t>
      </w:r>
    </w:p>
    <w:p w:rsidR="00292C5A" w:rsidRDefault="00911B3B" w:rsidP="00911B3B">
      <w:pPr>
        <w:pStyle w:val="B10"/>
      </w:pPr>
      <w:r>
        <w:t>-</w:t>
      </w:r>
      <w:r>
        <w:tab/>
      </w:r>
      <w:r w:rsidR="00292C5A">
        <w:t xml:space="preserve">Measurement </w:t>
      </w:r>
      <w:r w:rsidR="000040A4">
        <w:t xml:space="preserve">Period </w:t>
      </w:r>
      <w:r w:rsidR="00292C5A">
        <w:t>UMTS (if either of the measurements M6, M7 is requested)</w:t>
      </w:r>
      <w:r w:rsidR="008C61AC">
        <w:t>.</w:t>
      </w:r>
    </w:p>
    <w:p w:rsidR="008C61AC" w:rsidRDefault="00911B3B" w:rsidP="008C61AC">
      <w:pPr>
        <w:pStyle w:val="B10"/>
      </w:pPr>
      <w:r>
        <w:t>-</w:t>
      </w:r>
      <w:r>
        <w:tab/>
      </w:r>
      <w:r w:rsidR="00292C5A">
        <w:t xml:space="preserve">Collection </w:t>
      </w:r>
      <w:r w:rsidR="000040A4">
        <w:t xml:space="preserve">Period </w:t>
      </w:r>
      <w:r w:rsidR="00292C5A">
        <w:t xml:space="preserve">for RRM </w:t>
      </w:r>
      <w:r w:rsidR="000040A4">
        <w:t xml:space="preserve">Measurements </w:t>
      </w:r>
      <w:r w:rsidR="00292C5A">
        <w:t>UMTS (present only if any of M4 or M5 measurements are requested).</w:t>
      </w:r>
    </w:p>
    <w:p w:rsidR="00292C5A" w:rsidRDefault="008C61AC" w:rsidP="008C61AC">
      <w:pPr>
        <w:pStyle w:val="B10"/>
      </w:pPr>
      <w:r>
        <w:t xml:space="preserve">- </w:t>
      </w:r>
      <w:r>
        <w:tab/>
        <w:t xml:space="preserve">Event Threshold for </w:t>
      </w:r>
      <w:r w:rsidR="000040A4">
        <w:t>UE P</w:t>
      </w:r>
      <w:r>
        <w:t xml:space="preserve">ower </w:t>
      </w:r>
      <w:r w:rsidR="000040A4">
        <w:t xml:space="preserve">Headroom Measurement </w:t>
      </w:r>
      <w:r>
        <w:t>UMTS (present only if event triggered reporting for M4 measurement is requested).</w:t>
      </w:r>
    </w:p>
    <w:p w:rsidR="00911B3B" w:rsidRDefault="00911B3B" w:rsidP="00911B3B">
      <w:pPr>
        <w:pStyle w:val="B10"/>
      </w:pPr>
      <w:r>
        <w:t>-</w:t>
      </w:r>
      <w:r>
        <w:tab/>
      </w:r>
      <w:r w:rsidR="00292C5A">
        <w:t xml:space="preserve">Positioning </w:t>
      </w:r>
      <w:r w:rsidR="000040A4">
        <w:t>Method</w:t>
      </w:r>
      <w:r w:rsidR="008C61AC">
        <w:t>.</w:t>
      </w:r>
    </w:p>
    <w:p w:rsidR="00292C5A" w:rsidRDefault="00911B3B" w:rsidP="00911B3B">
      <w:pPr>
        <w:pStyle w:val="B10"/>
      </w:pPr>
      <w:r>
        <w:t>-</w:t>
      </w:r>
      <w:r>
        <w:tab/>
        <w:t>MDT PLMN List</w:t>
      </w:r>
      <w:r w:rsidR="008C61AC">
        <w:t>.</w:t>
      </w:r>
    </w:p>
    <w:p w:rsidR="00292C5A" w:rsidRDefault="00292C5A">
      <w:pPr>
        <w:ind w:left="360"/>
      </w:pPr>
      <w:r>
        <w:t xml:space="preserve">Note that at the same time not all of the parameters can be present. The condition which parameters shall be present is described in clause 5 of the present document. </w:t>
      </w:r>
    </w:p>
    <w:p w:rsidR="00292C5A" w:rsidRDefault="00292C5A">
      <w:r>
        <w:t>When SGSN receives the MAP-ACTIVATE_TRACE_MODE message it shall store the trace control and configuration parameters and shall start a Trace Session and shall send the CN_INVOKE_TRACE message to the RNC. The SGSN shall consider the MDT user consent information when activating an MDT trace session for the UE. The SGSN shall send the following parameters to the RNC beside the existing trace parameters:</w:t>
      </w:r>
    </w:p>
    <w:p w:rsidR="00292C5A" w:rsidRDefault="00B47DA3" w:rsidP="00B47DA3">
      <w:pPr>
        <w:pStyle w:val="B10"/>
      </w:pPr>
      <w:r>
        <w:t>-</w:t>
      </w:r>
      <w:r>
        <w:tab/>
      </w:r>
      <w:r w:rsidR="00292C5A">
        <w:t xml:space="preserve"> Job </w:t>
      </w:r>
      <w:r w:rsidR="000040A4">
        <w:t>Type</w:t>
      </w:r>
      <w:r w:rsidR="008C61AC">
        <w:t>.</w:t>
      </w:r>
    </w:p>
    <w:p w:rsidR="00292C5A" w:rsidRDefault="00B47DA3" w:rsidP="00B47DA3">
      <w:pPr>
        <w:pStyle w:val="B10"/>
      </w:pPr>
      <w:r>
        <w:t>-</w:t>
      </w:r>
      <w:r>
        <w:tab/>
      </w:r>
      <w:r w:rsidR="00292C5A">
        <w:t>Area Scope</w:t>
      </w:r>
      <w:r w:rsidR="008C61AC">
        <w:t>.</w:t>
      </w:r>
    </w:p>
    <w:p w:rsidR="00292C5A" w:rsidRDefault="00B47DA3" w:rsidP="00B47DA3">
      <w:pPr>
        <w:pStyle w:val="B10"/>
      </w:pPr>
      <w:r>
        <w:t>-</w:t>
      </w:r>
      <w:r>
        <w:tab/>
      </w:r>
      <w:r w:rsidR="00292C5A">
        <w:t xml:space="preserve">List of </w:t>
      </w:r>
      <w:r w:rsidR="000040A4">
        <w:t>Measurements</w:t>
      </w:r>
      <w:r w:rsidR="008C61AC">
        <w:t>.</w:t>
      </w:r>
    </w:p>
    <w:p w:rsidR="00292C5A" w:rsidRDefault="00B47DA3" w:rsidP="00B47DA3">
      <w:pPr>
        <w:pStyle w:val="B10"/>
      </w:pPr>
      <w:r>
        <w:t>-</w:t>
      </w:r>
      <w:r>
        <w:tab/>
      </w:r>
      <w:r w:rsidR="00292C5A">
        <w:t>Reporting Trigger</w:t>
      </w:r>
      <w:r w:rsidR="008C61AC">
        <w:t>.</w:t>
      </w:r>
    </w:p>
    <w:p w:rsidR="00292C5A" w:rsidRDefault="00B47DA3" w:rsidP="00B47DA3">
      <w:pPr>
        <w:pStyle w:val="B10"/>
      </w:pPr>
      <w:r>
        <w:t>-</w:t>
      </w:r>
      <w:r>
        <w:tab/>
      </w:r>
      <w:r w:rsidR="00292C5A">
        <w:t>Report Interval</w:t>
      </w:r>
      <w:r w:rsidR="008C61AC">
        <w:t>.</w:t>
      </w:r>
    </w:p>
    <w:p w:rsidR="00292C5A" w:rsidRDefault="00B47DA3" w:rsidP="00B47DA3">
      <w:pPr>
        <w:pStyle w:val="B10"/>
      </w:pPr>
      <w:r>
        <w:t>-</w:t>
      </w:r>
      <w:r>
        <w:tab/>
      </w:r>
      <w:r w:rsidR="00292C5A">
        <w:t>Report Amount</w:t>
      </w:r>
      <w:r w:rsidR="008C61AC">
        <w:t>.</w:t>
      </w:r>
    </w:p>
    <w:p w:rsidR="00292C5A" w:rsidRDefault="00B47DA3" w:rsidP="00B47DA3">
      <w:pPr>
        <w:pStyle w:val="B10"/>
      </w:pPr>
      <w:r>
        <w:t>-</w:t>
      </w:r>
      <w:r>
        <w:tab/>
      </w:r>
      <w:r w:rsidR="00292C5A">
        <w:t>Event Threshold</w:t>
      </w:r>
      <w:r w:rsidR="008C61AC">
        <w:t>.</w:t>
      </w:r>
    </w:p>
    <w:p w:rsidR="00292C5A" w:rsidRDefault="00B47DA3" w:rsidP="00B47DA3">
      <w:pPr>
        <w:pStyle w:val="B10"/>
      </w:pPr>
      <w:r>
        <w:t>-</w:t>
      </w:r>
      <w:r>
        <w:tab/>
      </w:r>
      <w:r w:rsidR="00292C5A">
        <w:t>Logging Interval</w:t>
      </w:r>
      <w:r w:rsidR="008C61AC">
        <w:t>.</w:t>
      </w:r>
    </w:p>
    <w:p w:rsidR="00292C5A" w:rsidRDefault="00B47DA3" w:rsidP="00B47DA3">
      <w:pPr>
        <w:pStyle w:val="B10"/>
      </w:pPr>
      <w:r>
        <w:t>-</w:t>
      </w:r>
      <w:r>
        <w:tab/>
      </w:r>
      <w:r w:rsidR="00292C5A">
        <w:t>Logging Duration</w:t>
      </w:r>
      <w:r w:rsidR="008C61AC">
        <w:t>.</w:t>
      </w:r>
    </w:p>
    <w:p w:rsidR="00292C5A" w:rsidRDefault="00B47DA3" w:rsidP="00B47DA3">
      <w:pPr>
        <w:pStyle w:val="B10"/>
      </w:pPr>
      <w:r>
        <w:t>-</w:t>
      </w:r>
      <w:r>
        <w:tab/>
      </w:r>
      <w:r w:rsidR="00292C5A">
        <w:t>Trace Collection Entity</w:t>
      </w:r>
      <w:r w:rsidR="000040A4">
        <w:t xml:space="preserve"> IP Address</w:t>
      </w:r>
      <w:r w:rsidR="008C61AC">
        <w:t>.</w:t>
      </w:r>
      <w:r w:rsidR="00292C5A">
        <w:t xml:space="preserve"> </w:t>
      </w:r>
    </w:p>
    <w:p w:rsidR="00292C5A" w:rsidRDefault="00B47DA3" w:rsidP="00B47DA3">
      <w:pPr>
        <w:pStyle w:val="B10"/>
      </w:pPr>
      <w:r>
        <w:t>-</w:t>
      </w:r>
      <w:r>
        <w:tab/>
      </w:r>
      <w:r w:rsidR="00292C5A">
        <w:t xml:space="preserve">Measurement </w:t>
      </w:r>
      <w:r w:rsidR="000040A4">
        <w:t>Quantity</w:t>
      </w:r>
      <w:r w:rsidR="008C61AC">
        <w:t>.</w:t>
      </w:r>
    </w:p>
    <w:p w:rsidR="00292C5A" w:rsidRDefault="00B47DA3" w:rsidP="00B47DA3">
      <w:pPr>
        <w:pStyle w:val="B10"/>
      </w:pPr>
      <w:r>
        <w:t>-</w:t>
      </w:r>
      <w:r>
        <w:tab/>
      </w:r>
      <w:r w:rsidR="00292C5A">
        <w:t xml:space="preserve">Measurement </w:t>
      </w:r>
      <w:r w:rsidR="000040A4">
        <w:t xml:space="preserve">Period </w:t>
      </w:r>
      <w:r w:rsidR="00292C5A">
        <w:t>UMTS (if either of the measurements M6, M7 is requested)</w:t>
      </w:r>
      <w:r w:rsidR="008C61AC">
        <w:t>.</w:t>
      </w:r>
    </w:p>
    <w:p w:rsidR="008C61AC" w:rsidRDefault="00B47DA3" w:rsidP="008C61AC">
      <w:pPr>
        <w:pStyle w:val="B10"/>
      </w:pPr>
      <w:r>
        <w:t>-</w:t>
      </w:r>
      <w:r>
        <w:tab/>
      </w:r>
      <w:r w:rsidR="00292C5A">
        <w:t xml:space="preserve">Collection </w:t>
      </w:r>
      <w:r w:rsidR="000040A4">
        <w:t xml:space="preserve">Period </w:t>
      </w:r>
      <w:r w:rsidR="00292C5A">
        <w:t xml:space="preserve">for RRM </w:t>
      </w:r>
      <w:r w:rsidR="000040A4">
        <w:t xml:space="preserve">Measurements </w:t>
      </w:r>
      <w:r w:rsidR="00292C5A">
        <w:t>UMTS (present only if any of M4 or M5 measurements are requested).</w:t>
      </w:r>
    </w:p>
    <w:p w:rsidR="00292C5A" w:rsidRDefault="008C61AC" w:rsidP="008C61AC">
      <w:pPr>
        <w:pStyle w:val="B10"/>
      </w:pPr>
      <w:r>
        <w:t xml:space="preserve">- </w:t>
      </w:r>
      <w:r>
        <w:tab/>
        <w:t xml:space="preserve">Event Threshold for </w:t>
      </w:r>
      <w:r w:rsidR="000040A4">
        <w:t xml:space="preserve">UE Power Headroom Measurement </w:t>
      </w:r>
      <w:r>
        <w:t>UMTS (present only if event triggered reporting for M4 measurement is requested).</w:t>
      </w:r>
    </w:p>
    <w:p w:rsidR="00B47DA3" w:rsidRDefault="00B47DA3" w:rsidP="00B47DA3">
      <w:pPr>
        <w:pStyle w:val="B10"/>
      </w:pPr>
      <w:r>
        <w:t>-</w:t>
      </w:r>
      <w:r>
        <w:tab/>
      </w:r>
      <w:r w:rsidR="00292C5A">
        <w:t xml:space="preserve">Positioning </w:t>
      </w:r>
      <w:r w:rsidR="000040A4">
        <w:t>Method</w:t>
      </w:r>
      <w:r w:rsidR="008C61AC">
        <w:t>.</w:t>
      </w:r>
      <w:r w:rsidRPr="00B47DA3">
        <w:t xml:space="preserve"> </w:t>
      </w:r>
    </w:p>
    <w:p w:rsidR="00292C5A" w:rsidRDefault="00B47DA3" w:rsidP="00B47DA3">
      <w:pPr>
        <w:pStyle w:val="B10"/>
      </w:pPr>
      <w:r>
        <w:t>-</w:t>
      </w:r>
      <w:r>
        <w:tab/>
        <w:t>MDT PLMN List</w:t>
      </w:r>
      <w:r w:rsidR="008C61AC">
        <w:t>.</w:t>
      </w:r>
    </w:p>
    <w:p w:rsidR="00292C5A" w:rsidRDefault="00292C5A">
      <w:pPr>
        <w:ind w:left="360"/>
        <w:rPr>
          <w:rFonts w:hint="eastAsia"/>
          <w:lang w:eastAsia="zh-CN"/>
        </w:rPr>
      </w:pPr>
      <w:r>
        <w:t xml:space="preserve">Note that at the same time not all of the parameters can be present. The conditions which parameters shall be present is described in clause 5 of the present document. </w:t>
      </w:r>
    </w:p>
    <w:p w:rsidR="00292C5A" w:rsidRDefault="00292C5A">
      <w:pPr>
        <w:pStyle w:val="Heading5"/>
        <w:rPr>
          <w:lang w:eastAsia="zh-CN"/>
        </w:rPr>
      </w:pPr>
      <w:bookmarkStart w:id="424" w:name="_Toc516654808"/>
      <w:bookmarkStart w:id="425" w:name="_Toc28277997"/>
      <w:bookmarkStart w:id="426" w:name="_Toc36134255"/>
      <w:bookmarkStart w:id="427" w:name="_Toc44686740"/>
      <w:bookmarkStart w:id="428" w:name="_Toc51928506"/>
      <w:bookmarkStart w:id="429" w:name="_Toc51929075"/>
      <w:bookmarkStart w:id="430" w:name="_Toc155283086"/>
      <w:r>
        <w:rPr>
          <w:lang w:eastAsia="zh-CN"/>
        </w:rPr>
        <w:t>4.1.2.13.3</w:t>
      </w:r>
      <w:r>
        <w:rPr>
          <w:lang w:eastAsia="zh-CN"/>
        </w:rPr>
        <w:tab/>
        <w:t>Handling of various scenarios during MDT activation</w:t>
      </w:r>
      <w:bookmarkEnd w:id="424"/>
      <w:bookmarkEnd w:id="425"/>
      <w:bookmarkEnd w:id="426"/>
      <w:bookmarkEnd w:id="427"/>
      <w:bookmarkEnd w:id="428"/>
      <w:bookmarkEnd w:id="429"/>
      <w:bookmarkEnd w:id="430"/>
    </w:p>
    <w:p w:rsidR="00292C5A" w:rsidRDefault="00292C5A">
      <w:pPr>
        <w:rPr>
          <w:lang w:eastAsia="zh-CN"/>
        </w:rPr>
      </w:pPr>
      <w:r>
        <w:rPr>
          <w:lang w:eastAsia="zh-CN"/>
        </w:rPr>
        <w:t>Handling of various scenarios for Signalling based Logged/Immediate MDT is addressed below:</w:t>
      </w:r>
    </w:p>
    <w:p w:rsidR="00292C5A" w:rsidRDefault="00B47DA3" w:rsidP="00B47DA3">
      <w:pPr>
        <w:pStyle w:val="B10"/>
        <w:rPr>
          <w:color w:val="000000"/>
          <w:kern w:val="2"/>
          <w:lang w:eastAsia="zh-CN"/>
        </w:rPr>
      </w:pPr>
      <w:r>
        <w:rPr>
          <w:kern w:val="2"/>
          <w:lang w:eastAsia="zh-CN"/>
        </w:rPr>
        <w:t>1)</w:t>
      </w:r>
      <w:r>
        <w:rPr>
          <w:kern w:val="2"/>
          <w:lang w:eastAsia="zh-CN"/>
        </w:rPr>
        <w:tab/>
      </w:r>
      <w:r w:rsidR="00292C5A">
        <w:rPr>
          <w:kern w:val="2"/>
          <w:lang w:eastAsia="zh-CN"/>
        </w:rPr>
        <w:t xml:space="preserve">EM initiating MDT activation shall validate that the MCC and MNC specified in the Trace </w:t>
      </w:r>
      <w:r w:rsidR="000040A4">
        <w:rPr>
          <w:kern w:val="2"/>
          <w:lang w:eastAsia="zh-CN"/>
        </w:rPr>
        <w:t xml:space="preserve">Reference </w:t>
      </w:r>
      <w:r w:rsidR="00292C5A">
        <w:rPr>
          <w:kern w:val="2"/>
          <w:lang w:eastAsia="zh-CN"/>
        </w:rPr>
        <w:t>is the same as the PLMN supported by all the RNCs specified in the area scope. If the RNC receives a request with a PLMN in the TraceReference that does not match any PLMN in its list</w:t>
      </w:r>
      <w:r w:rsidR="00292C5A">
        <w:rPr>
          <w:color w:val="000000"/>
          <w:kern w:val="2"/>
          <w:lang w:eastAsia="zh-CN"/>
        </w:rPr>
        <w:t>, it shall ignore the request.</w:t>
      </w:r>
    </w:p>
    <w:p w:rsidR="00292C5A" w:rsidRDefault="00B47DA3" w:rsidP="00B47DA3">
      <w:pPr>
        <w:pStyle w:val="B10"/>
        <w:rPr>
          <w:kern w:val="2"/>
          <w:lang w:eastAsia="zh-CN"/>
        </w:rPr>
      </w:pPr>
      <w:r>
        <w:rPr>
          <w:kern w:val="2"/>
          <w:lang w:eastAsia="zh-CN"/>
        </w:rPr>
        <w:t>2)</w:t>
      </w:r>
      <w:r>
        <w:rPr>
          <w:kern w:val="2"/>
          <w:lang w:eastAsia="zh-CN"/>
        </w:rPr>
        <w:tab/>
      </w:r>
      <w:r w:rsidR="00292C5A">
        <w:rPr>
          <w:kern w:val="2"/>
          <w:lang w:eastAsia="zh-CN"/>
        </w:rPr>
        <w:t>SGSN shall trigger the MDT activation only when the MDT area criterion is satisfied. But if the RNC receives a request that is outside the area scope then the RNC shall store the MDT configuration and forward the request when a handover occurs (intra PLMN).</w:t>
      </w:r>
    </w:p>
    <w:p w:rsidR="00292C5A" w:rsidRDefault="00B47DA3" w:rsidP="00B47DA3">
      <w:pPr>
        <w:pStyle w:val="B10"/>
        <w:rPr>
          <w:kern w:val="2"/>
          <w:lang w:eastAsia="zh-CN"/>
        </w:rPr>
      </w:pPr>
      <w:r>
        <w:rPr>
          <w:kern w:val="2"/>
          <w:lang w:eastAsia="zh-CN"/>
        </w:rPr>
        <w:t>3)</w:t>
      </w:r>
      <w:r>
        <w:rPr>
          <w:kern w:val="2"/>
          <w:lang w:eastAsia="zh-CN"/>
        </w:rPr>
        <w:tab/>
      </w:r>
      <w:r w:rsidR="00292C5A">
        <w:rPr>
          <w:kern w:val="2"/>
          <w:lang w:eastAsia="zh-CN"/>
        </w:rPr>
        <w:t xml:space="preserve">When the UE re-enters the PLMN (in </w:t>
      </w:r>
      <w:r w:rsidR="000040A4">
        <w:rPr>
          <w:kern w:val="2"/>
          <w:lang w:eastAsia="zh-CN"/>
        </w:rPr>
        <w:t>Trace Reference</w:t>
      </w:r>
      <w:r w:rsidR="00292C5A">
        <w:rPr>
          <w:kern w:val="2"/>
          <w:lang w:eastAsia="zh-CN"/>
        </w:rPr>
        <w:t xml:space="preserve">) which matches the area scope defined in the MDT configuration then the SGSN shall be responsible for restarting the Immediate MDT activation. However, this is best effort. </w:t>
      </w:r>
    </w:p>
    <w:p w:rsidR="00292C5A" w:rsidRDefault="00B47DA3" w:rsidP="00B47DA3">
      <w:pPr>
        <w:pStyle w:val="B10"/>
        <w:rPr>
          <w:kern w:val="2"/>
          <w:lang w:eastAsia="zh-CN"/>
        </w:rPr>
      </w:pPr>
      <w:r>
        <w:rPr>
          <w:kern w:val="2"/>
          <w:lang w:eastAsia="zh-CN"/>
        </w:rPr>
        <w:t>4)</w:t>
      </w:r>
      <w:r>
        <w:rPr>
          <w:kern w:val="2"/>
          <w:lang w:eastAsia="zh-CN"/>
        </w:rPr>
        <w:tab/>
      </w:r>
      <w:r w:rsidR="00292C5A">
        <w:rPr>
          <w:kern w:val="2"/>
          <w:lang w:eastAsia="zh-CN"/>
        </w:rPr>
        <w:t>Void</w:t>
      </w:r>
      <w:r w:rsidR="00292C5A">
        <w:t>.</w:t>
      </w:r>
    </w:p>
    <w:p w:rsidR="00292C5A" w:rsidRDefault="00B47DA3" w:rsidP="00B47DA3">
      <w:pPr>
        <w:pStyle w:val="B10"/>
        <w:rPr>
          <w:kern w:val="2"/>
          <w:lang w:eastAsia="zh-CN"/>
        </w:rPr>
      </w:pPr>
      <w:r>
        <w:rPr>
          <w:lang w:eastAsia="zh-CN"/>
        </w:rPr>
        <w:t>5)</w:t>
      </w:r>
      <w:r>
        <w:rPr>
          <w:lang w:eastAsia="zh-CN"/>
        </w:rPr>
        <w:tab/>
      </w:r>
      <w:r w:rsidR="00292C5A">
        <w:rPr>
          <w:rFonts w:hint="eastAsia"/>
          <w:lang w:eastAsia="zh-CN"/>
        </w:rPr>
        <w:t xml:space="preserve">SGSN shall re-initiate CN Invoke Trace procedure to reactivate MDT job after successful SRNS relocation </w:t>
      </w:r>
      <w:r w:rsidR="00292C5A">
        <w:t>if the RNC could not configure the UE since it was in the middle of inter-RNC handover</w:t>
      </w:r>
      <w:r w:rsidR="00292C5A">
        <w:rPr>
          <w:rFonts w:hint="eastAsia"/>
          <w:lang w:eastAsia="zh-CN"/>
        </w:rPr>
        <w:t xml:space="preserve"> (refer to TS 25.413 [13])</w:t>
      </w:r>
      <w:r w:rsidR="00292C5A">
        <w:t xml:space="preserve">. </w:t>
      </w:r>
      <w:r w:rsidR="00292C5A">
        <w:rPr>
          <w:kern w:val="2"/>
          <w:lang w:eastAsia="zh-CN"/>
        </w:rPr>
        <w:t>SGSN shall try to reactivate MDT in the target cell if the target cell scope meets the MDT criteria.</w:t>
      </w:r>
    </w:p>
    <w:p w:rsidR="00292C5A" w:rsidRDefault="00B47DA3" w:rsidP="00B47DA3">
      <w:pPr>
        <w:pStyle w:val="B10"/>
        <w:rPr>
          <w:kern w:val="2"/>
          <w:lang w:eastAsia="zh-CN"/>
        </w:rPr>
      </w:pPr>
      <w:r>
        <w:t>6)</w:t>
      </w:r>
      <w:r>
        <w:tab/>
      </w:r>
      <w:r w:rsidR="00292C5A">
        <w:t>Void</w:t>
      </w:r>
      <w:r w:rsidR="00292C5A">
        <w:rPr>
          <w:kern w:val="2"/>
          <w:lang w:eastAsia="zh-CN"/>
        </w:rPr>
        <w:t>.</w:t>
      </w:r>
    </w:p>
    <w:p w:rsidR="00292C5A" w:rsidRDefault="00B47DA3" w:rsidP="00B47DA3">
      <w:pPr>
        <w:pStyle w:val="B10"/>
        <w:rPr>
          <w:kern w:val="2"/>
          <w:lang w:eastAsia="zh-CN"/>
        </w:rPr>
      </w:pPr>
      <w:r>
        <w:rPr>
          <w:lang w:eastAsia="zh-CN"/>
        </w:rPr>
        <w:t>7)</w:t>
      </w:r>
      <w:r>
        <w:rPr>
          <w:lang w:eastAsia="zh-CN"/>
        </w:rPr>
        <w:tab/>
      </w:r>
      <w:r w:rsidR="00834F10">
        <w:rPr>
          <w:lang w:eastAsia="zh-CN"/>
        </w:rPr>
        <w:t>Management</w:t>
      </w:r>
      <w:r w:rsidR="00292C5A">
        <w:rPr>
          <w:lang w:eastAsia="zh-CN"/>
        </w:rPr>
        <w:t xml:space="preserve"> based MDT criteria may consist of a cell list. SGSN shall validate whether the UE is controlled by the same RNC as any other cell in the cell list. If yes, the MDT activation shall be sent to the serving RNC. </w:t>
      </w:r>
      <w:r w:rsidR="00292C5A">
        <w:t xml:space="preserve">If the RNC receives a Signalling Based MDT activation request when the UE is served by a cell that is in the </w:t>
      </w:r>
      <w:r w:rsidR="00292C5A">
        <w:rPr>
          <w:kern w:val="2"/>
          <w:lang w:eastAsia="zh-CN"/>
        </w:rPr>
        <w:t xml:space="preserve">RNC but not in the MDT area scope then the RNC shall store the MDT configuration and configure the UE when the UE moves to a cell in the RNC (intra RNC handover) that satisfies the area scope in the request. </w:t>
      </w:r>
    </w:p>
    <w:p w:rsidR="00292C5A" w:rsidRDefault="00292C5A">
      <w:pPr>
        <w:pStyle w:val="Heading4"/>
      </w:pPr>
      <w:bookmarkStart w:id="431" w:name="_Toc516654809"/>
      <w:bookmarkStart w:id="432" w:name="_Toc28277998"/>
      <w:bookmarkStart w:id="433" w:name="_Toc36134256"/>
      <w:bookmarkStart w:id="434" w:name="_Toc44686741"/>
      <w:bookmarkStart w:id="435" w:name="_Toc51928507"/>
      <w:bookmarkStart w:id="436" w:name="_Toc51929076"/>
      <w:bookmarkStart w:id="437" w:name="_Toc155283087"/>
      <w:r>
        <w:t>4.1.2.14</w:t>
      </w:r>
      <w:r>
        <w:tab/>
        <w:t>CS domain activation mechanism for MDT</w:t>
      </w:r>
      <w:bookmarkEnd w:id="431"/>
      <w:bookmarkEnd w:id="432"/>
      <w:bookmarkEnd w:id="433"/>
      <w:bookmarkEnd w:id="434"/>
      <w:bookmarkEnd w:id="435"/>
      <w:bookmarkEnd w:id="436"/>
      <w:bookmarkEnd w:id="437"/>
    </w:p>
    <w:p w:rsidR="00292C5A" w:rsidRDefault="00292C5A">
      <w:pPr>
        <w:pStyle w:val="Heading5"/>
      </w:pPr>
      <w:bookmarkStart w:id="438" w:name="_Toc516654810"/>
      <w:bookmarkStart w:id="439" w:name="_Toc28277999"/>
      <w:bookmarkStart w:id="440" w:name="_Toc36134257"/>
      <w:bookmarkStart w:id="441" w:name="_Toc44686742"/>
      <w:bookmarkStart w:id="442" w:name="_Toc51928508"/>
      <w:bookmarkStart w:id="443" w:name="_Toc51929077"/>
      <w:bookmarkStart w:id="444" w:name="_Toc155283088"/>
      <w:r>
        <w:t>4.1.2.14.0</w:t>
      </w:r>
      <w:r>
        <w:tab/>
        <w:t>Activation of MDT task before UE attaches to the network</w:t>
      </w:r>
      <w:bookmarkEnd w:id="438"/>
      <w:bookmarkEnd w:id="439"/>
      <w:bookmarkEnd w:id="440"/>
      <w:bookmarkEnd w:id="441"/>
      <w:bookmarkEnd w:id="442"/>
      <w:bookmarkEnd w:id="443"/>
      <w:bookmarkEnd w:id="444"/>
    </w:p>
    <w:p w:rsidR="00292C5A" w:rsidRDefault="00292C5A">
      <w:r>
        <w:t>In UMTS it is also possible to send the MDT job activation via the CS domain instead of the PS domain. The activation mechanism is shown in figure 4.1.2.14.1.</w:t>
      </w:r>
    </w:p>
    <w:p w:rsidR="00292C5A" w:rsidRDefault="00292C5A">
      <w:pPr>
        <w:pStyle w:val="TH"/>
      </w:pPr>
      <w:r>
        <w:object w:dxaOrig="9408" w:dyaOrig="8794">
          <v:shape id="_x0000_i1057" type="#_x0000_t75" style="width:470.2pt;height:439.5pt" o:ole="">
            <v:imagedata r:id="rId68" o:title=""/>
          </v:shape>
          <o:OLEObject Type="Embed" ProgID="Visio.Drawing.11" ShapeID="_x0000_i1057" DrawAspect="Content" ObjectID="_1771925617" r:id="rId69"/>
        </w:object>
      </w:r>
    </w:p>
    <w:p w:rsidR="00292C5A" w:rsidRDefault="00292C5A">
      <w:pPr>
        <w:pStyle w:val="TF"/>
      </w:pPr>
      <w:r>
        <w:t>Figure 4.1.2.14.1: MDT activation procedure in CS domain during attach procedure</w:t>
      </w:r>
    </w:p>
    <w:p w:rsidR="00292C5A" w:rsidRDefault="00292C5A">
      <w:r>
        <w:t xml:space="preserve">The Trace Session activation is started from the </w:t>
      </w:r>
      <w:smartTag w:uri="urn:schemas-microsoft-com:office:smarttags" w:element="place">
        <w:r>
          <w:t>EMS</w:t>
        </w:r>
      </w:smartTag>
      <w:r>
        <w:t xml:space="preserve">, when it activates the Trace Session to the HSS. The HSS stores the trace control and configuration parameters in its database. </w:t>
      </w:r>
    </w:p>
    <w:p w:rsidR="00292C5A" w:rsidRDefault="00292C5A">
      <w:pPr>
        <w:keepNext/>
        <w:keepLines/>
      </w:pPr>
      <w:r>
        <w:t>When a UE registers with the network by sending an ATTACH_REQUEST message to the MSC Server, it updates the location information in the HSS by sending the UPDATE_LOCATION message to the HSS. The HSS checks if the UE is being traced. If it is being traced, the HSS shall propagate the trace control and configuration parameters to the MSC Server by sending a MAP-ACTIVATE_TRACE_MODE - see 3GPP TS 29.002 [11] message to the MSC Server (This message can be embedded also in the MAP INSERT SUBSCRIBER DATA message). The MSC Server receives and stores MDT user consent indication from HSS as part of subscriber information at UE attachment (details are available in Section 4.2.8.1). When an inter-VLR Location Area update occurs, HSS shall send the MAP-ACTIVATE_TRACE_MODE message to the new VLR / MSC Server. The Trace Session Activation from HSS to MSC Server shall contain the following MDT specific parameters in addition to the existing trace parameters:</w:t>
      </w:r>
    </w:p>
    <w:p w:rsidR="00292C5A" w:rsidRDefault="00B47DA3" w:rsidP="00B47DA3">
      <w:pPr>
        <w:pStyle w:val="B10"/>
      </w:pPr>
      <w:r>
        <w:t>-</w:t>
      </w:r>
      <w:r>
        <w:tab/>
      </w:r>
      <w:r w:rsidR="00292C5A">
        <w:t xml:space="preserve">Job </w:t>
      </w:r>
      <w:r w:rsidR="000040A4">
        <w:t>Type</w:t>
      </w:r>
    </w:p>
    <w:p w:rsidR="00292C5A" w:rsidRDefault="00B47DA3" w:rsidP="00B47DA3">
      <w:pPr>
        <w:pStyle w:val="B10"/>
      </w:pPr>
      <w:r>
        <w:t>-</w:t>
      </w:r>
      <w:r>
        <w:tab/>
      </w:r>
      <w:r w:rsidR="00292C5A">
        <w:t>Area Scope</w:t>
      </w:r>
    </w:p>
    <w:p w:rsidR="00292C5A" w:rsidRDefault="00B47DA3" w:rsidP="00B47DA3">
      <w:pPr>
        <w:pStyle w:val="B10"/>
      </w:pPr>
      <w:r>
        <w:t>-</w:t>
      </w:r>
      <w:r>
        <w:tab/>
      </w:r>
      <w:r w:rsidR="00292C5A">
        <w:t xml:space="preserve">List of </w:t>
      </w:r>
      <w:r w:rsidR="000040A4">
        <w:t>Measurements</w:t>
      </w:r>
    </w:p>
    <w:p w:rsidR="00292C5A" w:rsidRDefault="00B47DA3" w:rsidP="00B47DA3">
      <w:pPr>
        <w:pStyle w:val="B10"/>
      </w:pPr>
      <w:r>
        <w:t>-</w:t>
      </w:r>
      <w:r>
        <w:tab/>
      </w:r>
      <w:r w:rsidR="00292C5A">
        <w:t>Reporting Trigger</w:t>
      </w:r>
    </w:p>
    <w:p w:rsidR="00292C5A" w:rsidRDefault="00B47DA3" w:rsidP="00B47DA3">
      <w:pPr>
        <w:pStyle w:val="B10"/>
      </w:pPr>
      <w:r>
        <w:t>-</w:t>
      </w:r>
      <w:r>
        <w:tab/>
      </w:r>
      <w:r w:rsidR="00292C5A">
        <w:t>Report Interval</w:t>
      </w:r>
    </w:p>
    <w:p w:rsidR="00292C5A" w:rsidRDefault="00B47DA3" w:rsidP="00B47DA3">
      <w:pPr>
        <w:pStyle w:val="B10"/>
      </w:pPr>
      <w:r>
        <w:t>-</w:t>
      </w:r>
      <w:r>
        <w:tab/>
      </w:r>
      <w:r w:rsidR="00292C5A">
        <w:t>Report Amount</w:t>
      </w:r>
    </w:p>
    <w:p w:rsidR="00292C5A" w:rsidRDefault="00B47DA3" w:rsidP="00B47DA3">
      <w:pPr>
        <w:pStyle w:val="B10"/>
      </w:pPr>
      <w:r>
        <w:t>-</w:t>
      </w:r>
      <w:r>
        <w:tab/>
      </w:r>
      <w:r w:rsidR="00292C5A">
        <w:t>Event Threshold</w:t>
      </w:r>
    </w:p>
    <w:p w:rsidR="00292C5A" w:rsidRDefault="00B47DA3" w:rsidP="00B47DA3">
      <w:pPr>
        <w:pStyle w:val="B10"/>
      </w:pPr>
      <w:r>
        <w:t>-</w:t>
      </w:r>
      <w:r>
        <w:tab/>
      </w:r>
      <w:r w:rsidR="00292C5A">
        <w:t>Logging Interval</w:t>
      </w:r>
    </w:p>
    <w:p w:rsidR="00292C5A" w:rsidRDefault="00B47DA3" w:rsidP="00B47DA3">
      <w:pPr>
        <w:pStyle w:val="B10"/>
      </w:pPr>
      <w:r>
        <w:t>-</w:t>
      </w:r>
      <w:r>
        <w:tab/>
      </w:r>
      <w:r w:rsidR="00292C5A">
        <w:t>Logging Duration</w:t>
      </w:r>
    </w:p>
    <w:p w:rsidR="00292C5A" w:rsidRDefault="00B47DA3" w:rsidP="00B47DA3">
      <w:pPr>
        <w:pStyle w:val="B10"/>
      </w:pPr>
      <w:r>
        <w:t>-</w:t>
      </w:r>
      <w:r>
        <w:tab/>
      </w:r>
      <w:r w:rsidR="00292C5A">
        <w:t xml:space="preserve">Trace Collection Entity </w:t>
      </w:r>
      <w:r w:rsidR="000040A4">
        <w:t>IP Address</w:t>
      </w:r>
    </w:p>
    <w:p w:rsidR="00292C5A" w:rsidRDefault="00B47DA3" w:rsidP="00B47DA3">
      <w:pPr>
        <w:pStyle w:val="B10"/>
      </w:pPr>
      <w:r>
        <w:t>-</w:t>
      </w:r>
      <w:r>
        <w:tab/>
      </w:r>
      <w:r w:rsidR="00292C5A">
        <w:t xml:space="preserve">Measurement </w:t>
      </w:r>
      <w:r w:rsidR="000040A4">
        <w:t>Quantity</w:t>
      </w:r>
    </w:p>
    <w:p w:rsidR="00292C5A" w:rsidRDefault="00B47DA3" w:rsidP="00B47DA3">
      <w:pPr>
        <w:pStyle w:val="B10"/>
      </w:pPr>
      <w:r>
        <w:t>-</w:t>
      </w:r>
      <w:r>
        <w:tab/>
      </w:r>
      <w:r w:rsidR="00292C5A">
        <w:t xml:space="preserve">Measurement </w:t>
      </w:r>
      <w:r w:rsidR="000040A4">
        <w:t xml:space="preserve">Period </w:t>
      </w:r>
      <w:r w:rsidR="00292C5A">
        <w:t>UMTS (if either of the measurements M6, M7 is requested)</w:t>
      </w:r>
    </w:p>
    <w:p w:rsidR="008C61AC" w:rsidRDefault="00B47DA3" w:rsidP="008C61AC">
      <w:pPr>
        <w:pStyle w:val="B10"/>
      </w:pPr>
      <w:r>
        <w:t>-</w:t>
      </w:r>
      <w:r>
        <w:tab/>
      </w:r>
      <w:r w:rsidR="00292C5A">
        <w:t xml:space="preserve">Collection </w:t>
      </w:r>
      <w:r w:rsidR="000040A4">
        <w:t xml:space="preserve">Period </w:t>
      </w:r>
      <w:r w:rsidR="00292C5A">
        <w:t xml:space="preserve">for RRM </w:t>
      </w:r>
      <w:r w:rsidR="000040A4">
        <w:t xml:space="preserve">Measurements </w:t>
      </w:r>
      <w:r w:rsidR="00292C5A">
        <w:t>UMTS (present only if any of M4 or M5 measurements are requested).</w:t>
      </w:r>
      <w:bookmarkStart w:id="445" w:name="_Hlk83123842"/>
    </w:p>
    <w:p w:rsidR="00292C5A" w:rsidRDefault="008C61AC" w:rsidP="008C61AC">
      <w:pPr>
        <w:pStyle w:val="B10"/>
      </w:pPr>
      <w:r>
        <w:t xml:space="preserve">- </w:t>
      </w:r>
      <w:r>
        <w:tab/>
        <w:t xml:space="preserve">Event Threshold for </w:t>
      </w:r>
      <w:r w:rsidR="000040A4">
        <w:t xml:space="preserve">UE Power Headroom Measurement </w:t>
      </w:r>
      <w:r>
        <w:t>UMTS (present only if event triggered reporting for M4 measurement is requested)</w:t>
      </w:r>
      <w:bookmarkEnd w:id="445"/>
    </w:p>
    <w:p w:rsidR="00B47DA3" w:rsidRDefault="00B47DA3" w:rsidP="00B47DA3">
      <w:pPr>
        <w:pStyle w:val="B10"/>
      </w:pPr>
      <w:r>
        <w:t>-</w:t>
      </w:r>
      <w:r>
        <w:tab/>
      </w:r>
      <w:r w:rsidR="00292C5A">
        <w:t xml:space="preserve">Positioning </w:t>
      </w:r>
      <w:r w:rsidR="000040A4">
        <w:t>Method</w:t>
      </w:r>
      <w:r w:rsidR="000040A4" w:rsidRPr="00B47DA3">
        <w:t xml:space="preserve"> </w:t>
      </w:r>
    </w:p>
    <w:p w:rsidR="00292C5A" w:rsidRDefault="00B47DA3" w:rsidP="00B47DA3">
      <w:pPr>
        <w:pStyle w:val="B10"/>
      </w:pPr>
      <w:r>
        <w:t>-</w:t>
      </w:r>
      <w:r>
        <w:tab/>
        <w:t>MDT PLMN List</w:t>
      </w:r>
    </w:p>
    <w:p w:rsidR="00292C5A" w:rsidRDefault="00292C5A">
      <w:pPr>
        <w:ind w:left="360"/>
      </w:pPr>
      <w:r>
        <w:t xml:space="preserve">Note that at the same time not all of the parameters can be present. The condition under which parameters shall be present is described in clause 5 of the present document. </w:t>
      </w:r>
    </w:p>
    <w:p w:rsidR="00292C5A" w:rsidRDefault="00292C5A">
      <w:r>
        <w:t>When MSC Server receives the MAP-ACTIVATE_TRACE_MODE message it shall store the trace control and configuration parameters and shall start a Trace Session and shall send the CN_INVOKE_TRACE message to the RNC. The MSC Server shall consider the MDT user consent information when activating an MDT trace session for the UE. The MSC Server shall send the following parameters to the RNC beside the existing trace parameters:</w:t>
      </w:r>
    </w:p>
    <w:p w:rsidR="00292C5A" w:rsidRDefault="00B47DA3" w:rsidP="00B47DA3">
      <w:pPr>
        <w:pStyle w:val="B10"/>
      </w:pPr>
      <w:r>
        <w:t>-</w:t>
      </w:r>
      <w:r>
        <w:tab/>
      </w:r>
      <w:r w:rsidR="00292C5A">
        <w:t xml:space="preserve"> Job </w:t>
      </w:r>
      <w:r w:rsidR="000040A4">
        <w:t>Type</w:t>
      </w:r>
      <w:r w:rsidR="008C61AC">
        <w:t>.</w:t>
      </w:r>
    </w:p>
    <w:p w:rsidR="00292C5A" w:rsidRDefault="00B47DA3" w:rsidP="00B47DA3">
      <w:pPr>
        <w:pStyle w:val="B10"/>
      </w:pPr>
      <w:r>
        <w:t>-</w:t>
      </w:r>
      <w:r>
        <w:tab/>
      </w:r>
      <w:r w:rsidR="00292C5A">
        <w:t>Area Scope</w:t>
      </w:r>
      <w:r w:rsidR="008C61AC">
        <w:t>.</w:t>
      </w:r>
    </w:p>
    <w:p w:rsidR="00292C5A" w:rsidRDefault="00B47DA3" w:rsidP="00B47DA3">
      <w:pPr>
        <w:pStyle w:val="B10"/>
      </w:pPr>
      <w:r>
        <w:t>-</w:t>
      </w:r>
      <w:r>
        <w:tab/>
      </w:r>
      <w:r w:rsidR="00292C5A">
        <w:t xml:space="preserve">List of </w:t>
      </w:r>
      <w:r w:rsidR="000040A4">
        <w:t>Measurements</w:t>
      </w:r>
      <w:r w:rsidR="008C61AC">
        <w:t>.</w:t>
      </w:r>
    </w:p>
    <w:p w:rsidR="00292C5A" w:rsidRDefault="00B47DA3" w:rsidP="00B47DA3">
      <w:pPr>
        <w:pStyle w:val="B10"/>
      </w:pPr>
      <w:r>
        <w:t>-</w:t>
      </w:r>
      <w:r>
        <w:tab/>
      </w:r>
      <w:r w:rsidR="00292C5A">
        <w:t>Reporting Trigger</w:t>
      </w:r>
      <w:r w:rsidR="008C61AC">
        <w:t>.</w:t>
      </w:r>
    </w:p>
    <w:p w:rsidR="00292C5A" w:rsidRDefault="00B47DA3" w:rsidP="00B47DA3">
      <w:pPr>
        <w:pStyle w:val="B10"/>
      </w:pPr>
      <w:r>
        <w:t>-</w:t>
      </w:r>
      <w:r>
        <w:tab/>
      </w:r>
      <w:r w:rsidR="00292C5A">
        <w:t>Report Interval</w:t>
      </w:r>
      <w:r w:rsidR="008C61AC">
        <w:t>.</w:t>
      </w:r>
    </w:p>
    <w:p w:rsidR="00292C5A" w:rsidRDefault="00B47DA3" w:rsidP="00B47DA3">
      <w:pPr>
        <w:pStyle w:val="B10"/>
      </w:pPr>
      <w:r>
        <w:t>-</w:t>
      </w:r>
      <w:r>
        <w:tab/>
      </w:r>
      <w:r w:rsidR="00292C5A">
        <w:t>Report Amount</w:t>
      </w:r>
      <w:r w:rsidR="008C61AC">
        <w:t>.</w:t>
      </w:r>
    </w:p>
    <w:p w:rsidR="00292C5A" w:rsidRDefault="00B47DA3" w:rsidP="00B47DA3">
      <w:pPr>
        <w:pStyle w:val="B10"/>
      </w:pPr>
      <w:r>
        <w:t>-</w:t>
      </w:r>
      <w:r>
        <w:tab/>
      </w:r>
      <w:r w:rsidR="00292C5A">
        <w:t>Event Threshold</w:t>
      </w:r>
      <w:r w:rsidR="008C61AC">
        <w:t>.</w:t>
      </w:r>
    </w:p>
    <w:p w:rsidR="00292C5A" w:rsidRDefault="00B47DA3" w:rsidP="00B47DA3">
      <w:pPr>
        <w:pStyle w:val="B10"/>
      </w:pPr>
      <w:r>
        <w:t>-</w:t>
      </w:r>
      <w:r>
        <w:tab/>
      </w:r>
      <w:r w:rsidR="00292C5A">
        <w:t>Logging Interval</w:t>
      </w:r>
      <w:r w:rsidR="008C61AC">
        <w:t>.</w:t>
      </w:r>
    </w:p>
    <w:p w:rsidR="00292C5A" w:rsidRDefault="00B47DA3" w:rsidP="00B47DA3">
      <w:pPr>
        <w:pStyle w:val="B10"/>
      </w:pPr>
      <w:r>
        <w:t>-</w:t>
      </w:r>
      <w:r>
        <w:tab/>
      </w:r>
      <w:r w:rsidR="00292C5A">
        <w:t>Logging Duration</w:t>
      </w:r>
      <w:r w:rsidR="008C61AC">
        <w:t>.</w:t>
      </w:r>
    </w:p>
    <w:p w:rsidR="00292C5A" w:rsidRDefault="00B47DA3" w:rsidP="00B47DA3">
      <w:pPr>
        <w:pStyle w:val="B10"/>
      </w:pPr>
      <w:r>
        <w:t>-</w:t>
      </w:r>
      <w:r>
        <w:tab/>
      </w:r>
      <w:r w:rsidR="00292C5A">
        <w:t>Trace Collection Entity</w:t>
      </w:r>
      <w:r w:rsidR="000040A4">
        <w:t xml:space="preserve"> IP Address</w:t>
      </w:r>
      <w:r w:rsidR="008C61AC">
        <w:t>.</w:t>
      </w:r>
      <w:r w:rsidR="00292C5A">
        <w:t xml:space="preserve"> </w:t>
      </w:r>
    </w:p>
    <w:p w:rsidR="00292C5A" w:rsidRDefault="00B47DA3" w:rsidP="00B47DA3">
      <w:pPr>
        <w:pStyle w:val="B10"/>
      </w:pPr>
      <w:r>
        <w:t>-</w:t>
      </w:r>
      <w:r>
        <w:tab/>
      </w:r>
      <w:r w:rsidR="00292C5A">
        <w:t xml:space="preserve">Measurement </w:t>
      </w:r>
      <w:r w:rsidR="000040A4">
        <w:t>Quantity</w:t>
      </w:r>
      <w:r w:rsidR="008C61AC">
        <w:t>.</w:t>
      </w:r>
    </w:p>
    <w:p w:rsidR="00292C5A" w:rsidRDefault="00B47DA3" w:rsidP="00B47DA3">
      <w:pPr>
        <w:pStyle w:val="B10"/>
      </w:pPr>
      <w:r>
        <w:t>-</w:t>
      </w:r>
      <w:r>
        <w:tab/>
      </w:r>
      <w:r w:rsidR="00292C5A">
        <w:t xml:space="preserve">Measurement </w:t>
      </w:r>
      <w:r w:rsidR="000040A4">
        <w:t xml:space="preserve">Period </w:t>
      </w:r>
      <w:r w:rsidR="00292C5A">
        <w:t>UMTS (if either of the measurements M6, M7 is requested)</w:t>
      </w:r>
      <w:r w:rsidR="008C61AC">
        <w:t>.</w:t>
      </w:r>
    </w:p>
    <w:p w:rsidR="008C61AC" w:rsidRDefault="00B47DA3" w:rsidP="008C61AC">
      <w:pPr>
        <w:pStyle w:val="B10"/>
      </w:pPr>
      <w:r>
        <w:t>-</w:t>
      </w:r>
      <w:r>
        <w:tab/>
      </w:r>
      <w:r w:rsidR="00292C5A">
        <w:t xml:space="preserve">Collection </w:t>
      </w:r>
      <w:r w:rsidR="000040A4">
        <w:t xml:space="preserve">Period </w:t>
      </w:r>
      <w:r w:rsidR="00292C5A">
        <w:t xml:space="preserve">for RRM </w:t>
      </w:r>
      <w:r w:rsidR="000040A4">
        <w:t xml:space="preserve">Measurements </w:t>
      </w:r>
      <w:r w:rsidR="00292C5A">
        <w:t>UMTS (present only if any of M4 or M5 measurements are requested).</w:t>
      </w:r>
    </w:p>
    <w:p w:rsidR="00292C5A" w:rsidRDefault="008C61AC" w:rsidP="008C61AC">
      <w:pPr>
        <w:pStyle w:val="B10"/>
      </w:pPr>
      <w:r>
        <w:t xml:space="preserve">- </w:t>
      </w:r>
      <w:r>
        <w:tab/>
        <w:t xml:space="preserve">Event Threshold for </w:t>
      </w:r>
      <w:r w:rsidR="000040A4">
        <w:t xml:space="preserve">UE Power Headroom Measurement </w:t>
      </w:r>
      <w:r>
        <w:t>UMTS (present only if event triggered reporting for M4 measurement is requested).</w:t>
      </w:r>
    </w:p>
    <w:p w:rsidR="00B47DA3" w:rsidRDefault="00B47DA3" w:rsidP="00B47DA3">
      <w:pPr>
        <w:pStyle w:val="B10"/>
      </w:pPr>
      <w:r>
        <w:t>-</w:t>
      </w:r>
      <w:r>
        <w:tab/>
      </w:r>
      <w:r w:rsidR="00292C5A">
        <w:t xml:space="preserve">Positioning </w:t>
      </w:r>
      <w:r w:rsidR="000040A4">
        <w:t>Method</w:t>
      </w:r>
      <w:r w:rsidR="008C61AC">
        <w:t>.</w:t>
      </w:r>
      <w:r w:rsidRPr="00B47DA3">
        <w:t xml:space="preserve"> </w:t>
      </w:r>
    </w:p>
    <w:p w:rsidR="00292C5A" w:rsidRDefault="00B47DA3" w:rsidP="00B47DA3">
      <w:pPr>
        <w:pStyle w:val="B10"/>
      </w:pPr>
      <w:r>
        <w:t>-</w:t>
      </w:r>
      <w:r>
        <w:tab/>
        <w:t>MDT PLMN List</w:t>
      </w:r>
      <w:r w:rsidR="008C61AC">
        <w:t>.</w:t>
      </w:r>
    </w:p>
    <w:p w:rsidR="00292C5A" w:rsidRDefault="00292C5A">
      <w:pPr>
        <w:ind w:left="360"/>
      </w:pPr>
      <w:r>
        <w:t>Note that at the same time not all of the parameters can be present. The condition under which parameters shall be present is described in clause 5 of the present document.</w:t>
      </w:r>
    </w:p>
    <w:p w:rsidR="00292C5A" w:rsidRDefault="00292C5A">
      <w:pPr>
        <w:rPr>
          <w:bCs/>
        </w:rPr>
      </w:pPr>
      <w:r>
        <w:rPr>
          <w:bCs/>
        </w:rPr>
        <w:t xml:space="preserve">In case of Immediate MDT trace (e.g., IMSI/IMEI based selection), the Immediate MDT trace session context of the UE shall be preserved in the network when the UE enters idle mode. </w:t>
      </w:r>
    </w:p>
    <w:p w:rsidR="00292C5A" w:rsidRDefault="00292C5A">
      <w:pPr>
        <w:rPr>
          <w:bCs/>
        </w:rPr>
      </w:pPr>
      <w:r>
        <w:rPr>
          <w:bCs/>
        </w:rPr>
        <w:t xml:space="preserve">The Logged MDT trace session is preserved in the UE until the duration time of the trace session expires, including also multiple idle periods interrupted by idle-connected-idle state transitions. </w:t>
      </w:r>
    </w:p>
    <w:p w:rsidR="00292C5A" w:rsidRDefault="00292C5A">
      <w:pPr>
        <w:rPr>
          <w:bCs/>
        </w:rPr>
      </w:pPr>
      <w:r>
        <w:rPr>
          <w:bCs/>
        </w:rPr>
        <w:t>The Logged MDT trace session context of the UE is stored in the network as long as the trace session is active, including also the periods when the UE is in connected state.</w:t>
      </w:r>
    </w:p>
    <w:p w:rsidR="00292C5A" w:rsidRDefault="00292C5A">
      <w:pPr>
        <w:pStyle w:val="Heading5"/>
        <w:rPr>
          <w:lang w:eastAsia="zh-CN"/>
        </w:rPr>
      </w:pPr>
      <w:bookmarkStart w:id="446" w:name="_Toc516654811"/>
      <w:bookmarkStart w:id="447" w:name="_Toc28278000"/>
      <w:bookmarkStart w:id="448" w:name="_Toc36134258"/>
      <w:bookmarkStart w:id="449" w:name="_Toc44686743"/>
      <w:bookmarkStart w:id="450" w:name="_Toc51928509"/>
      <w:bookmarkStart w:id="451" w:name="_Toc51929078"/>
      <w:bookmarkStart w:id="452" w:name="_Toc155283089"/>
      <w:r>
        <w:rPr>
          <w:lang w:eastAsia="zh-CN"/>
        </w:rPr>
        <w:t>4.1.2.14.1</w:t>
      </w:r>
      <w:r>
        <w:rPr>
          <w:lang w:eastAsia="zh-CN"/>
        </w:rPr>
        <w:tab/>
        <w:t>MDT Error Handling</w:t>
      </w:r>
      <w:bookmarkEnd w:id="446"/>
      <w:bookmarkEnd w:id="447"/>
      <w:bookmarkEnd w:id="448"/>
      <w:bookmarkEnd w:id="449"/>
      <w:bookmarkEnd w:id="450"/>
      <w:bookmarkEnd w:id="451"/>
      <w:bookmarkEnd w:id="452"/>
      <w:r>
        <w:rPr>
          <w:lang w:eastAsia="zh-CN"/>
        </w:rPr>
        <w:t xml:space="preserve"> </w:t>
      </w:r>
    </w:p>
    <w:p w:rsidR="00292C5A" w:rsidRDefault="00292C5A">
      <w:pPr>
        <w:keepNext/>
        <w:rPr>
          <w:lang w:eastAsia="zh-CN"/>
        </w:rPr>
      </w:pPr>
      <w:r>
        <w:rPr>
          <w:lang w:eastAsia="zh-CN"/>
        </w:rPr>
        <w:t>Handling of various scenarios for Signalling based Logged/Immediate MDT is addressed below:</w:t>
      </w:r>
    </w:p>
    <w:p w:rsidR="00292C5A" w:rsidRDefault="00A129E9" w:rsidP="00A129E9">
      <w:pPr>
        <w:pStyle w:val="B10"/>
        <w:rPr>
          <w:color w:val="000000"/>
          <w:kern w:val="2"/>
          <w:lang w:eastAsia="zh-CN"/>
        </w:rPr>
      </w:pPr>
      <w:r>
        <w:rPr>
          <w:kern w:val="2"/>
          <w:lang w:eastAsia="zh-CN"/>
        </w:rPr>
        <w:t>1)</w:t>
      </w:r>
      <w:r>
        <w:rPr>
          <w:kern w:val="2"/>
          <w:lang w:eastAsia="zh-CN"/>
        </w:rPr>
        <w:tab/>
      </w:r>
      <w:r w:rsidR="00292C5A">
        <w:rPr>
          <w:kern w:val="2"/>
          <w:lang w:eastAsia="zh-CN"/>
        </w:rPr>
        <w:t xml:space="preserve">EM initiating MDT activation shall validate that the MCC and MNC specified in the Trace </w:t>
      </w:r>
      <w:r w:rsidR="000040A4">
        <w:rPr>
          <w:kern w:val="2"/>
          <w:lang w:eastAsia="zh-CN"/>
        </w:rPr>
        <w:t xml:space="preserve">Reference </w:t>
      </w:r>
      <w:r w:rsidR="00292C5A">
        <w:rPr>
          <w:kern w:val="2"/>
          <w:lang w:eastAsia="zh-CN"/>
        </w:rPr>
        <w:t xml:space="preserve">is the same as the PLMN supported by all the cells specified in the area scope. If the RNC receives a request with a PLMN in the TraceReference that does not match any PLMN in its list </w:t>
      </w:r>
      <w:r w:rsidR="00292C5A">
        <w:rPr>
          <w:color w:val="000000"/>
          <w:kern w:val="2"/>
          <w:lang w:eastAsia="zh-CN"/>
        </w:rPr>
        <w:t>, it shall ignore the request</w:t>
      </w:r>
    </w:p>
    <w:p w:rsidR="00292C5A" w:rsidRDefault="00A129E9" w:rsidP="00A129E9">
      <w:pPr>
        <w:pStyle w:val="B10"/>
        <w:rPr>
          <w:kern w:val="2"/>
          <w:lang w:eastAsia="zh-CN"/>
        </w:rPr>
      </w:pPr>
      <w:r>
        <w:rPr>
          <w:kern w:val="2"/>
          <w:lang w:eastAsia="zh-CN"/>
        </w:rPr>
        <w:t>2)</w:t>
      </w:r>
      <w:r>
        <w:rPr>
          <w:kern w:val="2"/>
          <w:lang w:eastAsia="zh-CN"/>
        </w:rPr>
        <w:tab/>
      </w:r>
      <w:r w:rsidR="00292C5A">
        <w:rPr>
          <w:kern w:val="2"/>
          <w:lang w:eastAsia="zh-CN"/>
        </w:rPr>
        <w:t>MSC-S shall trigger the activation only when the MDT area criterion is satisfied. But if for some reason the RNC receives a request that is outside the area scope then the RNC shall store the MDT configuration and forward the request when a handover occurs (intra PLMN).</w:t>
      </w:r>
    </w:p>
    <w:p w:rsidR="00292C5A" w:rsidRDefault="00A129E9" w:rsidP="00A129E9">
      <w:pPr>
        <w:pStyle w:val="B10"/>
        <w:rPr>
          <w:lang w:eastAsia="zh-CN"/>
        </w:rPr>
      </w:pPr>
      <w:r>
        <w:rPr>
          <w:kern w:val="2"/>
          <w:lang w:eastAsia="zh-CN"/>
        </w:rPr>
        <w:t>3)</w:t>
      </w:r>
      <w:r>
        <w:rPr>
          <w:kern w:val="2"/>
          <w:lang w:eastAsia="zh-CN"/>
        </w:rPr>
        <w:tab/>
      </w:r>
      <w:r w:rsidR="00292C5A">
        <w:rPr>
          <w:kern w:val="2"/>
          <w:lang w:eastAsia="zh-CN"/>
        </w:rPr>
        <w:t xml:space="preserve">When the UE re-enters the PLMN (in </w:t>
      </w:r>
      <w:r w:rsidR="000040A4">
        <w:rPr>
          <w:kern w:val="2"/>
          <w:lang w:eastAsia="zh-CN"/>
        </w:rPr>
        <w:t>Trace Reference</w:t>
      </w:r>
      <w:r w:rsidR="00292C5A">
        <w:rPr>
          <w:kern w:val="2"/>
          <w:lang w:eastAsia="zh-CN"/>
        </w:rPr>
        <w:t xml:space="preserve">) which matches the area scope defined in the MDT configuration then the MSC shall be responsible for restarting the Immediate MDT activation. However this is best effort. </w:t>
      </w:r>
    </w:p>
    <w:p w:rsidR="00292C5A" w:rsidRDefault="00A129E9" w:rsidP="00A129E9">
      <w:pPr>
        <w:pStyle w:val="B10"/>
        <w:rPr>
          <w:kern w:val="2"/>
          <w:lang w:eastAsia="zh-CN"/>
        </w:rPr>
      </w:pPr>
      <w:r>
        <w:rPr>
          <w:kern w:val="2"/>
          <w:lang w:eastAsia="zh-CN"/>
        </w:rPr>
        <w:t>4)</w:t>
      </w:r>
      <w:r>
        <w:rPr>
          <w:kern w:val="2"/>
          <w:lang w:eastAsia="zh-CN"/>
        </w:rPr>
        <w:tab/>
      </w:r>
      <w:r w:rsidR="00292C5A">
        <w:rPr>
          <w:kern w:val="2"/>
          <w:lang w:eastAsia="zh-CN"/>
        </w:rPr>
        <w:t>Void</w:t>
      </w:r>
      <w:r w:rsidR="00292C5A">
        <w:t>.</w:t>
      </w:r>
    </w:p>
    <w:p w:rsidR="00292C5A" w:rsidRDefault="00A129E9" w:rsidP="00A129E9">
      <w:pPr>
        <w:pStyle w:val="B10"/>
        <w:rPr>
          <w:kern w:val="2"/>
          <w:lang w:eastAsia="zh-CN"/>
        </w:rPr>
      </w:pPr>
      <w:r>
        <w:rPr>
          <w:lang w:eastAsia="zh-CN"/>
        </w:rPr>
        <w:t>5)</w:t>
      </w:r>
      <w:r>
        <w:rPr>
          <w:lang w:eastAsia="zh-CN"/>
        </w:rPr>
        <w:tab/>
      </w:r>
      <w:r w:rsidR="00292C5A">
        <w:rPr>
          <w:rFonts w:hint="eastAsia"/>
          <w:lang w:eastAsia="zh-CN"/>
        </w:rPr>
        <w:t>MSC-S shall re-initiate CN Invoke Trace procedure to reactivate MDT job after SRNS relocation (refer to TS 25.413 [13])</w:t>
      </w:r>
      <w:r w:rsidR="00292C5A">
        <w:t xml:space="preserve"> if the RNC could not configure the UE since it was in the middle of inter RNC handover. </w:t>
      </w:r>
      <w:r w:rsidR="00292C5A">
        <w:rPr>
          <w:kern w:val="2"/>
          <w:lang w:eastAsia="zh-CN"/>
        </w:rPr>
        <w:t>MSC-S shall try to reactivate MDT in the target cell if the target cell scope meets the MDT criteria.</w:t>
      </w:r>
    </w:p>
    <w:p w:rsidR="00292C5A" w:rsidRDefault="00A129E9" w:rsidP="00A129E9">
      <w:pPr>
        <w:pStyle w:val="B10"/>
        <w:rPr>
          <w:kern w:val="2"/>
          <w:lang w:eastAsia="zh-CN"/>
        </w:rPr>
      </w:pPr>
      <w:r>
        <w:t>6)</w:t>
      </w:r>
      <w:r>
        <w:tab/>
      </w:r>
      <w:r w:rsidR="00292C5A">
        <w:t>Void</w:t>
      </w:r>
      <w:r w:rsidR="00292C5A">
        <w:rPr>
          <w:kern w:val="2"/>
          <w:lang w:eastAsia="zh-CN"/>
        </w:rPr>
        <w:t>.</w:t>
      </w:r>
    </w:p>
    <w:p w:rsidR="00292C5A" w:rsidRDefault="00A129E9" w:rsidP="00A129E9">
      <w:pPr>
        <w:pStyle w:val="B10"/>
        <w:rPr>
          <w:kern w:val="2"/>
          <w:lang w:eastAsia="zh-CN"/>
        </w:rPr>
      </w:pPr>
      <w:r>
        <w:rPr>
          <w:lang w:eastAsia="zh-CN"/>
        </w:rPr>
        <w:t>7)</w:t>
      </w:r>
      <w:r>
        <w:rPr>
          <w:lang w:eastAsia="zh-CN"/>
        </w:rPr>
        <w:tab/>
      </w:r>
      <w:r w:rsidR="00834F10">
        <w:rPr>
          <w:lang w:eastAsia="zh-CN"/>
        </w:rPr>
        <w:t>Management</w:t>
      </w:r>
      <w:r w:rsidR="00292C5A">
        <w:rPr>
          <w:lang w:eastAsia="zh-CN"/>
        </w:rPr>
        <w:t xml:space="preserve"> based MDT criteria may consist of a cell list. MSC-S shall validate whether the UE is controlled by the same RNC as any other cell in the cell list. If yes, the MDT activation shall be sent to the serving RNC. </w:t>
      </w:r>
      <w:r w:rsidR="00292C5A">
        <w:t xml:space="preserve">If the RNC receives a Signalling Based MDT activation request when the UE is served by a cell that is in the </w:t>
      </w:r>
      <w:r w:rsidR="00292C5A">
        <w:rPr>
          <w:kern w:val="2"/>
          <w:lang w:eastAsia="zh-CN"/>
        </w:rPr>
        <w:t>RNC but not in the MDT area scope then the RNC shall store the MDT configuration and configure the UE when the UE moves to a cell in the RNC (intra RNC handover) that satisfies the area scope in the request</w:t>
      </w:r>
    </w:p>
    <w:p w:rsidR="00956D3C" w:rsidRDefault="00956D3C" w:rsidP="00956D3C">
      <w:pPr>
        <w:pStyle w:val="Heading4"/>
      </w:pPr>
      <w:bookmarkStart w:id="453" w:name="_Hlk509502293"/>
      <w:bookmarkStart w:id="454" w:name="_Toc516654812"/>
      <w:bookmarkStart w:id="455" w:name="_Toc28278001"/>
      <w:bookmarkStart w:id="456" w:name="_Toc36134259"/>
      <w:bookmarkStart w:id="457" w:name="_Toc44686744"/>
      <w:bookmarkStart w:id="458" w:name="_Toc51928510"/>
      <w:bookmarkStart w:id="459" w:name="_Toc51929079"/>
      <w:bookmarkStart w:id="460" w:name="_Toc155283090"/>
      <w:r>
        <w:t>4.1.2.15</w:t>
      </w:r>
      <w:r>
        <w:tab/>
        <w:t>5GC activation mechanism</w:t>
      </w:r>
      <w:bookmarkEnd w:id="454"/>
      <w:bookmarkEnd w:id="455"/>
      <w:bookmarkEnd w:id="456"/>
      <w:bookmarkEnd w:id="457"/>
      <w:bookmarkEnd w:id="458"/>
      <w:bookmarkEnd w:id="459"/>
      <w:bookmarkEnd w:id="460"/>
    </w:p>
    <w:p w:rsidR="00956D3C" w:rsidRDefault="00956D3C" w:rsidP="00956D3C">
      <w:pPr>
        <w:pStyle w:val="Heading5"/>
      </w:pPr>
      <w:bookmarkStart w:id="461" w:name="_Toc516654813"/>
      <w:bookmarkStart w:id="462" w:name="_Toc28278002"/>
      <w:bookmarkStart w:id="463" w:name="_Toc36134260"/>
      <w:bookmarkStart w:id="464" w:name="_Toc44686745"/>
      <w:bookmarkStart w:id="465" w:name="_Toc51928511"/>
      <w:bookmarkStart w:id="466" w:name="_Toc51929080"/>
      <w:bookmarkStart w:id="467" w:name="_Toc155283091"/>
      <w:r>
        <w:t>4.1.2.15.1</w:t>
      </w:r>
      <w:r>
        <w:tab/>
        <w:t>UE attached to 5GC via NG-RAN</w:t>
      </w:r>
      <w:bookmarkEnd w:id="461"/>
      <w:bookmarkEnd w:id="462"/>
      <w:bookmarkEnd w:id="463"/>
      <w:bookmarkEnd w:id="464"/>
      <w:bookmarkEnd w:id="465"/>
      <w:bookmarkEnd w:id="466"/>
      <w:bookmarkEnd w:id="467"/>
    </w:p>
    <w:p w:rsidR="00956D3C" w:rsidRDefault="00956D3C" w:rsidP="00956D3C">
      <w:r w:rsidRPr="00FA0F83">
        <w:t>Figure 4.1.2.1</w:t>
      </w:r>
      <w:r>
        <w:t>5</w:t>
      </w:r>
      <w:r w:rsidRPr="00FA0F83">
        <w:t>.1</w:t>
      </w:r>
      <w:r>
        <w:t>.1</w:t>
      </w:r>
      <w:r w:rsidRPr="00FA0F83">
        <w:t xml:space="preserve"> </w:t>
      </w:r>
      <w:r>
        <w:t>illustrates</w:t>
      </w:r>
      <w:r w:rsidRPr="00FA0F83">
        <w:t xml:space="preserve"> the </w:t>
      </w:r>
      <w:r>
        <w:t xml:space="preserve">signaling </w:t>
      </w:r>
      <w:r w:rsidRPr="00FA0F83">
        <w:t xml:space="preserve">Trace Session activation procedure in </w:t>
      </w:r>
      <w:r>
        <w:t>5G</w:t>
      </w:r>
      <w:r w:rsidRPr="00FA0F83">
        <w:t>C</w:t>
      </w:r>
      <w:r>
        <w:t xml:space="preserve"> as part of the Registration procedure</w:t>
      </w:r>
      <w:r w:rsidRPr="00FA0F83">
        <w:t>:</w:t>
      </w:r>
    </w:p>
    <w:p w:rsidR="00956D3C" w:rsidRDefault="00956D3C" w:rsidP="00956D3C">
      <w:pPr>
        <w:pStyle w:val="TH"/>
        <w:rPr>
          <w:noProof/>
        </w:rPr>
      </w:pPr>
      <w:r w:rsidRPr="006B6718">
        <w:rPr>
          <w:noProof/>
        </w:rPr>
        <w:pict>
          <v:shape id="Picture 12" o:spid="_x0000_i1058" type="#_x0000_t75" alt="Generated by PlantUML" style="width:492.75pt;height:515.25pt;visibility:visible">
            <v:imagedata r:id="rId70" o:title="Generated by PlantUML"/>
          </v:shape>
        </w:pict>
      </w:r>
    </w:p>
    <w:p w:rsidR="00956D3C" w:rsidRDefault="00956D3C" w:rsidP="00956D3C">
      <w:pPr>
        <w:pStyle w:val="TF"/>
        <w:rPr>
          <w:noProof/>
        </w:rPr>
      </w:pPr>
      <w:r>
        <w:rPr>
          <w:noProof/>
        </w:rPr>
        <w:t xml:space="preserve">Figure 4.1.2.15.1.1: </w:t>
      </w:r>
      <w:bookmarkStart w:id="468" w:name="_Hlk509465791"/>
      <w:r>
        <w:rPr>
          <w:noProof/>
        </w:rPr>
        <w:t>Trace activation in 5GC following the Registration procedure</w:t>
      </w:r>
      <w:bookmarkEnd w:id="468"/>
    </w:p>
    <w:p w:rsidR="00956D3C" w:rsidRDefault="00956D3C" w:rsidP="00956D3C">
      <w:r>
        <w:rPr>
          <w:noProof/>
        </w:rPr>
        <w:t xml:space="preserve">The steps 3-6, 12 and 15 below are parts of the General Registration procedure </w:t>
      </w:r>
      <w:r>
        <w:t>- see 3GPP TS 23.502 [</w:t>
      </w:r>
      <w:r w:rsidR="00453E99">
        <w:t>41</w:t>
      </w:r>
      <w:r>
        <w:t>] clause 4.2.2.2 for specific details. Present document does not attempt to re-define how General Registration procedure works, but rather illustrates the signaling Trace Activation aspects.</w:t>
      </w:r>
    </w:p>
    <w:p w:rsidR="00956D3C" w:rsidRDefault="00956D3C" w:rsidP="00956D3C">
      <w:pPr>
        <w:pStyle w:val="B10"/>
        <w:rPr>
          <w:noProof/>
        </w:rPr>
      </w:pPr>
      <w:r>
        <w:rPr>
          <w:noProof/>
        </w:rPr>
        <w:t>1.</w:t>
      </w:r>
      <w:r>
        <w:rPr>
          <w:noProof/>
        </w:rPr>
        <w:tab/>
        <w:t>Management system activates Trace Session to the UDM. The following trace control and configuration parameters shall be included in the Trace Activation message:</w:t>
      </w:r>
    </w:p>
    <w:p w:rsidR="00956D3C" w:rsidRDefault="00956D3C" w:rsidP="00956D3C">
      <w:pPr>
        <w:pStyle w:val="B20"/>
        <w:rPr>
          <w:noProof/>
        </w:rPr>
      </w:pPr>
      <w:r>
        <w:rPr>
          <w:noProof/>
        </w:rPr>
        <w:t>-</w:t>
      </w:r>
      <w:r>
        <w:rPr>
          <w:noProof/>
        </w:rPr>
        <w:tab/>
      </w:r>
      <w:r w:rsidR="000040A4">
        <w:rPr>
          <w:noProof/>
        </w:rPr>
        <w:t xml:space="preserve">Trace Target: </w:t>
      </w:r>
      <w:r>
        <w:rPr>
          <w:noProof/>
        </w:rPr>
        <w:t>SUPI or IMEISV.</w:t>
      </w:r>
    </w:p>
    <w:p w:rsidR="00956D3C" w:rsidRDefault="00956D3C" w:rsidP="00956D3C">
      <w:pPr>
        <w:pStyle w:val="B20"/>
        <w:rPr>
          <w:noProof/>
        </w:rPr>
      </w:pPr>
      <w:r>
        <w:rPr>
          <w:noProof/>
        </w:rPr>
        <w:t>-</w:t>
      </w:r>
      <w:r>
        <w:rPr>
          <w:noProof/>
        </w:rPr>
        <w:tab/>
        <w:t>Trace Reference.</w:t>
      </w:r>
    </w:p>
    <w:p w:rsidR="00956D3C" w:rsidRDefault="00956D3C" w:rsidP="00956D3C">
      <w:pPr>
        <w:pStyle w:val="B20"/>
        <w:rPr>
          <w:noProof/>
        </w:rPr>
      </w:pPr>
      <w:r>
        <w:rPr>
          <w:noProof/>
        </w:rPr>
        <w:t>-</w:t>
      </w:r>
      <w:r>
        <w:rPr>
          <w:noProof/>
        </w:rPr>
        <w:tab/>
        <w:t xml:space="preserve">Triggering </w:t>
      </w:r>
      <w:r w:rsidR="000040A4">
        <w:rPr>
          <w:noProof/>
        </w:rPr>
        <w:t xml:space="preserve">Events </w:t>
      </w:r>
      <w:r>
        <w:rPr>
          <w:noProof/>
        </w:rPr>
        <w:t>for AMF, SMF, UPF and PCF.</w:t>
      </w:r>
    </w:p>
    <w:p w:rsidR="00956D3C" w:rsidRDefault="00956D3C" w:rsidP="00956D3C">
      <w:pPr>
        <w:pStyle w:val="B20"/>
        <w:rPr>
          <w:noProof/>
        </w:rPr>
      </w:pPr>
      <w:r>
        <w:rPr>
          <w:noProof/>
        </w:rPr>
        <w:t>-</w:t>
      </w:r>
      <w:r>
        <w:rPr>
          <w:noProof/>
        </w:rPr>
        <w:tab/>
        <w:t>Trace Depth.</w:t>
      </w:r>
    </w:p>
    <w:p w:rsidR="00956D3C" w:rsidRDefault="00956D3C" w:rsidP="00956D3C">
      <w:pPr>
        <w:pStyle w:val="B20"/>
        <w:rPr>
          <w:noProof/>
        </w:rPr>
      </w:pPr>
      <w:r>
        <w:rPr>
          <w:noProof/>
        </w:rPr>
        <w:t>-</w:t>
      </w:r>
      <w:r>
        <w:rPr>
          <w:noProof/>
        </w:rPr>
        <w:tab/>
        <w:t xml:space="preserve">List of NE </w:t>
      </w:r>
      <w:r w:rsidR="000040A4">
        <w:rPr>
          <w:noProof/>
        </w:rPr>
        <w:t xml:space="preserve">Types </w:t>
      </w:r>
      <w:r>
        <w:rPr>
          <w:noProof/>
        </w:rPr>
        <w:t>to trace.</w:t>
      </w:r>
    </w:p>
    <w:p w:rsidR="00956D3C" w:rsidRDefault="00956D3C" w:rsidP="00956D3C">
      <w:pPr>
        <w:pStyle w:val="B20"/>
        <w:rPr>
          <w:noProof/>
        </w:rPr>
      </w:pPr>
      <w:r>
        <w:rPr>
          <w:noProof/>
        </w:rPr>
        <w:t>-</w:t>
      </w:r>
      <w:r>
        <w:rPr>
          <w:noProof/>
        </w:rPr>
        <w:tab/>
        <w:t>List of Interfaces for AMF, SMF, UPF, PCF and NG-RAN.</w:t>
      </w:r>
    </w:p>
    <w:p w:rsidR="00530342" w:rsidRDefault="00956D3C" w:rsidP="00530342">
      <w:pPr>
        <w:pStyle w:val="B20"/>
        <w:rPr>
          <w:noProof/>
        </w:rPr>
      </w:pPr>
      <w:r>
        <w:rPr>
          <w:noProof/>
        </w:rPr>
        <w:t>-</w:t>
      </w:r>
      <w:r>
        <w:rPr>
          <w:noProof/>
        </w:rPr>
        <w:tab/>
        <w:t>Trace Collection Entity</w:t>
      </w:r>
      <w:r w:rsidR="000040A4">
        <w:rPr>
          <w:noProof/>
        </w:rPr>
        <w:t xml:space="preserve"> IP Address</w:t>
      </w:r>
      <w:r>
        <w:rPr>
          <w:noProof/>
        </w:rPr>
        <w:t xml:space="preserve"> </w:t>
      </w:r>
      <w:r w:rsidR="00530342">
        <w:t xml:space="preserve">for the file-based trace reporting or </w:t>
      </w:r>
      <w:r w:rsidR="000040A4" w:rsidRPr="003B365C">
        <w:t xml:space="preserve">Trace Reporting </w:t>
      </w:r>
      <w:r w:rsidR="000040A4">
        <w:t>C</w:t>
      </w:r>
      <w:r w:rsidR="000040A4" w:rsidRPr="003B365C">
        <w:t xml:space="preserve">onsumer </w:t>
      </w:r>
      <w:r w:rsidR="00530342" w:rsidRPr="003B365C">
        <w:t xml:space="preserve">URI </w:t>
      </w:r>
      <w:r w:rsidR="00530342">
        <w:t>for the streaming trace reporting</w:t>
      </w:r>
      <w:r w:rsidR="00530342">
        <w:rPr>
          <w:noProof/>
        </w:rPr>
        <w:t>.</w:t>
      </w:r>
    </w:p>
    <w:p w:rsidR="00956D3C" w:rsidRDefault="00956D3C" w:rsidP="0042279D">
      <w:pPr>
        <w:pStyle w:val="B10"/>
        <w:rPr>
          <w:noProof/>
        </w:rPr>
      </w:pPr>
      <w:r>
        <w:rPr>
          <w:noProof/>
        </w:rPr>
        <w:t>2.</w:t>
      </w:r>
      <w:r>
        <w:rPr>
          <w:noProof/>
        </w:rPr>
        <w:tab/>
        <w:t>UDM stores the trace control and configuration parameters received from the management system.</w:t>
      </w:r>
    </w:p>
    <w:p w:rsidR="00956D3C" w:rsidRDefault="00956D3C" w:rsidP="00956D3C">
      <w:pPr>
        <w:pStyle w:val="B10"/>
      </w:pPr>
      <w:r>
        <w:t>3.</w:t>
      </w:r>
      <w:r>
        <w:tab/>
        <w:t>UE sends Registration request to NG-RAN node.</w:t>
      </w:r>
    </w:p>
    <w:p w:rsidR="00956D3C" w:rsidRDefault="00956D3C" w:rsidP="00956D3C">
      <w:pPr>
        <w:pStyle w:val="B10"/>
      </w:pPr>
      <w:r>
        <w:t>4.</w:t>
      </w:r>
      <w:r>
        <w:tab/>
        <w:t>NG-RAN node selects appropriate AMF.</w:t>
      </w:r>
    </w:p>
    <w:p w:rsidR="00956D3C" w:rsidRDefault="00956D3C" w:rsidP="00956D3C">
      <w:pPr>
        <w:pStyle w:val="B10"/>
      </w:pPr>
      <w:r>
        <w:t>5.</w:t>
      </w:r>
      <w:r>
        <w:tab/>
        <w:t>NG-RAN node forwards the UE Registration request to the selected AMF.</w:t>
      </w:r>
    </w:p>
    <w:p w:rsidR="00956D3C" w:rsidRDefault="00956D3C" w:rsidP="00956D3C">
      <w:pPr>
        <w:pStyle w:val="B10"/>
      </w:pPr>
      <w:r>
        <w:t>6.</w:t>
      </w:r>
      <w:r>
        <w:tab/>
        <w:t xml:space="preserve">AMF receives the trace control and configuration parameters information from UDM via </w:t>
      </w:r>
      <w:r w:rsidRPr="00883EBC">
        <w:t>Nudm_SDM_Get</w:t>
      </w:r>
      <w:r>
        <w:t xml:space="preserve"> operation (see step 14 in clause 4.2.2.2.2 and clause 5.2.3.3 of 3GPP TS 23.502 [41]).</w:t>
      </w:r>
    </w:p>
    <w:p w:rsidR="00956D3C" w:rsidRDefault="00956D3C" w:rsidP="00956D3C">
      <w:pPr>
        <w:pStyle w:val="B10"/>
        <w:rPr>
          <w:noProof/>
        </w:rPr>
      </w:pPr>
      <w:r>
        <w:t>7.</w:t>
      </w:r>
      <w:r>
        <w:tab/>
      </w:r>
      <w:r>
        <w:rPr>
          <w:noProof/>
        </w:rPr>
        <w:t>AMF stores the trace control and configuration parameters received from the UDM.</w:t>
      </w:r>
    </w:p>
    <w:p w:rsidR="00956D3C" w:rsidRDefault="00956D3C" w:rsidP="00956D3C">
      <w:pPr>
        <w:pStyle w:val="B10"/>
        <w:rPr>
          <w:noProof/>
        </w:rPr>
      </w:pPr>
      <w:r>
        <w:rPr>
          <w:noProof/>
        </w:rPr>
        <w:t>8.</w:t>
      </w:r>
      <w:r>
        <w:rPr>
          <w:noProof/>
        </w:rPr>
        <w:tab/>
        <w:t>AMF starts the Trace Session according to the received configuration.</w:t>
      </w:r>
    </w:p>
    <w:p w:rsidR="00956D3C" w:rsidRDefault="00956D3C" w:rsidP="00956D3C">
      <w:pPr>
        <w:pStyle w:val="B10"/>
        <w:rPr>
          <w:noProof/>
        </w:rPr>
      </w:pPr>
      <w:r>
        <w:rPr>
          <w:noProof/>
        </w:rPr>
        <w:t>9.</w:t>
      </w:r>
      <w:r>
        <w:rPr>
          <w:noProof/>
        </w:rPr>
        <w:tab/>
        <w:t>AMF sends the Start Trace message over NG interface (N2 interface from the 5GC perspective)</w:t>
      </w:r>
    </w:p>
    <w:p w:rsidR="00956D3C" w:rsidRDefault="00956D3C" w:rsidP="00956D3C">
      <w:pPr>
        <w:pStyle w:val="B10"/>
        <w:rPr>
          <w:noProof/>
        </w:rPr>
      </w:pPr>
      <w:r>
        <w:rPr>
          <w:noProof/>
        </w:rPr>
        <w:t>10.</w:t>
      </w:r>
      <w:r>
        <w:rPr>
          <w:noProof/>
        </w:rPr>
        <w:tab/>
        <w:t>NG-RAN node stores the trace control and configuration parameters received from the AMF. This step is part of NG-RAN signaling trace activation - see clause 4.1.2.16 for more details.</w:t>
      </w:r>
    </w:p>
    <w:p w:rsidR="00956D3C" w:rsidRDefault="00956D3C" w:rsidP="00956D3C">
      <w:pPr>
        <w:pStyle w:val="B10"/>
        <w:rPr>
          <w:noProof/>
        </w:rPr>
      </w:pPr>
      <w:r>
        <w:rPr>
          <w:noProof/>
        </w:rPr>
        <w:t>11.</w:t>
      </w:r>
      <w:r>
        <w:rPr>
          <w:noProof/>
        </w:rPr>
        <w:tab/>
        <w:t>NG-RAN node starts the Trace Session according to the received configuration. This step is part of NG-RAN signaling trace activation - see clause 4.1.2.16 for more details.</w:t>
      </w:r>
    </w:p>
    <w:p w:rsidR="00956D3C" w:rsidRDefault="00956D3C" w:rsidP="00956D3C">
      <w:pPr>
        <w:pStyle w:val="B10"/>
      </w:pPr>
      <w:r>
        <w:rPr>
          <w:noProof/>
        </w:rPr>
        <w:t>12.</w:t>
      </w:r>
      <w:r>
        <w:rPr>
          <w:noProof/>
        </w:rPr>
        <w:tab/>
        <w:t xml:space="preserve">AMF establishes Policy Association with PCF (see step 16 </w:t>
      </w:r>
      <w:r>
        <w:t>in clause 4.2.2.2.2 of 3GPP TS 23.502 [41]) and provides the trace control and configuration parameters information to the PCF.</w:t>
      </w:r>
    </w:p>
    <w:p w:rsidR="00956D3C" w:rsidRDefault="00956D3C" w:rsidP="00956D3C">
      <w:pPr>
        <w:pStyle w:val="B10"/>
        <w:rPr>
          <w:noProof/>
        </w:rPr>
      </w:pPr>
      <w:r>
        <w:t>13.</w:t>
      </w:r>
      <w:r>
        <w:tab/>
        <w:t xml:space="preserve">PCF </w:t>
      </w:r>
      <w:r>
        <w:rPr>
          <w:noProof/>
        </w:rPr>
        <w:t>stores the trace control and configuration parameters received from the AMF as part of Policy Association.</w:t>
      </w:r>
    </w:p>
    <w:p w:rsidR="00956D3C" w:rsidRDefault="00956D3C" w:rsidP="00956D3C">
      <w:pPr>
        <w:pStyle w:val="B10"/>
        <w:rPr>
          <w:noProof/>
        </w:rPr>
      </w:pPr>
      <w:r>
        <w:rPr>
          <w:noProof/>
        </w:rPr>
        <w:t>14.</w:t>
      </w:r>
      <w:r>
        <w:rPr>
          <w:noProof/>
        </w:rPr>
        <w:tab/>
        <w:t>PCF starts the Trace Session according to the received configuration.</w:t>
      </w:r>
    </w:p>
    <w:p w:rsidR="00956D3C" w:rsidRDefault="00956D3C" w:rsidP="00956D3C">
      <w:pPr>
        <w:pStyle w:val="B10"/>
      </w:pPr>
      <w:r>
        <w:rPr>
          <w:noProof/>
        </w:rPr>
        <w:t>15.</w:t>
      </w:r>
      <w:r>
        <w:rPr>
          <w:noProof/>
        </w:rPr>
        <w:tab/>
        <w:t xml:space="preserve">AMF provides </w:t>
      </w:r>
      <w:r>
        <w:t>the trace control and configuration parameters information to the SMF as part of the SM Context (see step 18 in clause 4.2.2.2.2 of 3GPP TS 23.502 [41]).</w:t>
      </w:r>
    </w:p>
    <w:p w:rsidR="00956D3C" w:rsidRDefault="00956D3C" w:rsidP="00956D3C">
      <w:pPr>
        <w:pStyle w:val="B10"/>
        <w:rPr>
          <w:noProof/>
        </w:rPr>
      </w:pPr>
      <w:r>
        <w:t>16.</w:t>
      </w:r>
      <w:r>
        <w:tab/>
      </w:r>
      <w:r>
        <w:rPr>
          <w:noProof/>
        </w:rPr>
        <w:t>SMF stores the trace control and configuration parameters received from the AMF.</w:t>
      </w:r>
    </w:p>
    <w:p w:rsidR="00956D3C" w:rsidRDefault="00956D3C" w:rsidP="00956D3C">
      <w:pPr>
        <w:pStyle w:val="B10"/>
        <w:rPr>
          <w:noProof/>
        </w:rPr>
      </w:pPr>
      <w:r>
        <w:rPr>
          <w:noProof/>
        </w:rPr>
        <w:t>17.</w:t>
      </w:r>
      <w:r>
        <w:rPr>
          <w:noProof/>
        </w:rPr>
        <w:tab/>
        <w:t>SMF starts the Trace Session according to the received configuration.</w:t>
      </w:r>
    </w:p>
    <w:p w:rsidR="00956D3C" w:rsidRDefault="00956D3C" w:rsidP="00956D3C"/>
    <w:p w:rsidR="00956D3C" w:rsidRDefault="00956D3C" w:rsidP="00956D3C">
      <w:r w:rsidRPr="00FA0F83">
        <w:t>Figure 4.1.2.1</w:t>
      </w:r>
      <w:r>
        <w:t>5</w:t>
      </w:r>
      <w:r w:rsidRPr="00FA0F83">
        <w:t>.</w:t>
      </w:r>
      <w:r>
        <w:t>1.2</w:t>
      </w:r>
      <w:r w:rsidRPr="00FA0F83">
        <w:t xml:space="preserve"> </w:t>
      </w:r>
      <w:r>
        <w:t>illustrates</w:t>
      </w:r>
      <w:r w:rsidRPr="00FA0F83">
        <w:t xml:space="preserve"> the </w:t>
      </w:r>
      <w:r>
        <w:t xml:space="preserve">signaling </w:t>
      </w:r>
      <w:r w:rsidRPr="00FA0F83">
        <w:t xml:space="preserve">Trace Session activation procedure in </w:t>
      </w:r>
      <w:r>
        <w:t>5G</w:t>
      </w:r>
      <w:r w:rsidRPr="00FA0F83">
        <w:t>C</w:t>
      </w:r>
      <w:r>
        <w:t xml:space="preserve"> as part of the PDU Session Establishment procedure for the UE that has already been registered</w:t>
      </w:r>
      <w:r w:rsidRPr="00FA0F83">
        <w:t>:</w:t>
      </w:r>
    </w:p>
    <w:p w:rsidR="00956D3C" w:rsidRDefault="00956D3C" w:rsidP="00956D3C">
      <w:pPr>
        <w:pStyle w:val="TH"/>
      </w:pPr>
      <w:r w:rsidRPr="00B1240B">
        <w:rPr>
          <w:noProof/>
        </w:rPr>
        <w:pict>
          <v:shape id="Picture 5" o:spid="_x0000_i1059" type="#_x0000_t75" alt="Generated by PlantUML" style="width:482.1pt;height:470.2pt;visibility:visible">
            <v:imagedata r:id="rId71" o:title="Generated by PlantUML"/>
          </v:shape>
        </w:pict>
      </w:r>
    </w:p>
    <w:p w:rsidR="00956D3C" w:rsidRDefault="00956D3C" w:rsidP="00956D3C">
      <w:pPr>
        <w:pStyle w:val="TF"/>
        <w:rPr>
          <w:noProof/>
        </w:rPr>
      </w:pPr>
      <w:r>
        <w:rPr>
          <w:noProof/>
        </w:rPr>
        <w:t>Figure 4.1.2.15.1.2: Trace activation in 5GC following the PDU Session Establishment procedure</w:t>
      </w:r>
    </w:p>
    <w:p w:rsidR="00956D3C" w:rsidRDefault="00956D3C" w:rsidP="00956D3C">
      <w:r>
        <w:rPr>
          <w:noProof/>
        </w:rPr>
        <w:t xml:space="preserve">The steps 6, 10, 11, 14 and 15 below are parts of the </w:t>
      </w:r>
      <w:r w:rsidRPr="00EA7EC3">
        <w:rPr>
          <w:noProof/>
        </w:rPr>
        <w:t>UE Requested PDU Session Establishment</w:t>
      </w:r>
      <w:r>
        <w:rPr>
          <w:noProof/>
        </w:rPr>
        <w:t xml:space="preserve"> procedure </w:t>
      </w:r>
      <w:r>
        <w:t xml:space="preserve">- see 3GPP TS 23.502 [41] clause 4.3.2.2 for specific details. Present document does not attempt to re-define how </w:t>
      </w:r>
      <w:r w:rsidRPr="00EA7EC3">
        <w:t>UE Requested PDU Session Establishment</w:t>
      </w:r>
      <w:r>
        <w:t xml:space="preserve"> procedure works, but rather illustrates the signaling Trace Activation aspects.</w:t>
      </w:r>
    </w:p>
    <w:p w:rsidR="00956D3C" w:rsidRDefault="00956D3C" w:rsidP="00956D3C">
      <w:pPr>
        <w:pStyle w:val="B10"/>
        <w:rPr>
          <w:noProof/>
        </w:rPr>
      </w:pPr>
      <w:r>
        <w:rPr>
          <w:noProof/>
        </w:rPr>
        <w:t>1.</w:t>
      </w:r>
      <w:r>
        <w:rPr>
          <w:noProof/>
        </w:rPr>
        <w:tab/>
        <w:t>Management system activates Trace Session to the UDM. The following trace control and configuration parameters shall be included in the Trace Activation message:</w:t>
      </w:r>
    </w:p>
    <w:p w:rsidR="00956D3C" w:rsidRDefault="00956D3C" w:rsidP="00956D3C">
      <w:pPr>
        <w:pStyle w:val="B20"/>
        <w:rPr>
          <w:noProof/>
        </w:rPr>
      </w:pPr>
      <w:r>
        <w:rPr>
          <w:noProof/>
        </w:rPr>
        <w:t>-</w:t>
      </w:r>
      <w:r>
        <w:rPr>
          <w:noProof/>
        </w:rPr>
        <w:tab/>
      </w:r>
      <w:r w:rsidR="000040A4">
        <w:rPr>
          <w:noProof/>
        </w:rPr>
        <w:t xml:space="preserve">Trace Target: </w:t>
      </w:r>
      <w:r>
        <w:rPr>
          <w:noProof/>
        </w:rPr>
        <w:t>SUPI or IMEISV.</w:t>
      </w:r>
    </w:p>
    <w:p w:rsidR="00956D3C" w:rsidRDefault="00956D3C" w:rsidP="00956D3C">
      <w:pPr>
        <w:pStyle w:val="B20"/>
        <w:rPr>
          <w:noProof/>
        </w:rPr>
      </w:pPr>
      <w:r>
        <w:rPr>
          <w:noProof/>
        </w:rPr>
        <w:t>-</w:t>
      </w:r>
      <w:r>
        <w:rPr>
          <w:noProof/>
        </w:rPr>
        <w:tab/>
        <w:t>Trace Reference.</w:t>
      </w:r>
    </w:p>
    <w:p w:rsidR="00956D3C" w:rsidRDefault="00956D3C" w:rsidP="00956D3C">
      <w:pPr>
        <w:pStyle w:val="B20"/>
        <w:rPr>
          <w:noProof/>
        </w:rPr>
      </w:pPr>
      <w:r>
        <w:rPr>
          <w:noProof/>
        </w:rPr>
        <w:t>-</w:t>
      </w:r>
      <w:r>
        <w:rPr>
          <w:noProof/>
        </w:rPr>
        <w:tab/>
        <w:t xml:space="preserve">Triggering </w:t>
      </w:r>
      <w:r w:rsidR="000040A4">
        <w:rPr>
          <w:noProof/>
        </w:rPr>
        <w:t xml:space="preserve">Events </w:t>
      </w:r>
      <w:r>
        <w:rPr>
          <w:noProof/>
        </w:rPr>
        <w:t>for AMF, SMF, UPF and PCF.</w:t>
      </w:r>
    </w:p>
    <w:p w:rsidR="00956D3C" w:rsidRDefault="00956D3C" w:rsidP="00956D3C">
      <w:pPr>
        <w:pStyle w:val="B20"/>
        <w:rPr>
          <w:noProof/>
        </w:rPr>
      </w:pPr>
      <w:r>
        <w:rPr>
          <w:noProof/>
        </w:rPr>
        <w:t>-</w:t>
      </w:r>
      <w:r>
        <w:rPr>
          <w:noProof/>
        </w:rPr>
        <w:tab/>
        <w:t>Trace Depth.</w:t>
      </w:r>
    </w:p>
    <w:p w:rsidR="00956D3C" w:rsidRDefault="00956D3C" w:rsidP="00956D3C">
      <w:pPr>
        <w:pStyle w:val="B20"/>
        <w:rPr>
          <w:noProof/>
        </w:rPr>
      </w:pPr>
      <w:r>
        <w:rPr>
          <w:noProof/>
        </w:rPr>
        <w:t>-</w:t>
      </w:r>
      <w:r>
        <w:rPr>
          <w:noProof/>
        </w:rPr>
        <w:tab/>
        <w:t xml:space="preserve">List of NE </w:t>
      </w:r>
      <w:r w:rsidR="000040A4">
        <w:rPr>
          <w:noProof/>
        </w:rPr>
        <w:t xml:space="preserve">Types </w:t>
      </w:r>
      <w:r>
        <w:rPr>
          <w:noProof/>
        </w:rPr>
        <w:t>to trace.</w:t>
      </w:r>
    </w:p>
    <w:p w:rsidR="00956D3C" w:rsidRDefault="00956D3C" w:rsidP="00956D3C">
      <w:pPr>
        <w:pStyle w:val="B20"/>
        <w:rPr>
          <w:noProof/>
        </w:rPr>
      </w:pPr>
      <w:r>
        <w:rPr>
          <w:noProof/>
        </w:rPr>
        <w:t>-</w:t>
      </w:r>
      <w:r>
        <w:rPr>
          <w:noProof/>
        </w:rPr>
        <w:tab/>
        <w:t>List of Interfaces for AMF, SMF, PCF, UPF and NG-RAN.</w:t>
      </w:r>
    </w:p>
    <w:p w:rsidR="0084508E" w:rsidRDefault="00956D3C" w:rsidP="0084508E">
      <w:pPr>
        <w:pStyle w:val="B20"/>
        <w:rPr>
          <w:noProof/>
        </w:rPr>
      </w:pPr>
      <w:r>
        <w:rPr>
          <w:noProof/>
        </w:rPr>
        <w:t>-</w:t>
      </w:r>
      <w:r>
        <w:rPr>
          <w:noProof/>
        </w:rPr>
        <w:tab/>
        <w:t xml:space="preserve">Trace Collection Entity </w:t>
      </w:r>
      <w:r w:rsidR="000040A4">
        <w:rPr>
          <w:noProof/>
        </w:rPr>
        <w:t>IP Address</w:t>
      </w:r>
      <w:r w:rsidR="000040A4">
        <w:t xml:space="preserve"> </w:t>
      </w:r>
      <w:r w:rsidR="0084508E">
        <w:t xml:space="preserve">for the file-based trace reporting or </w:t>
      </w:r>
      <w:r w:rsidR="000040A4" w:rsidRPr="003B365C">
        <w:t xml:space="preserve">Trace Reporting </w:t>
      </w:r>
      <w:r w:rsidR="000040A4">
        <w:t>C</w:t>
      </w:r>
      <w:r w:rsidR="000040A4" w:rsidRPr="003B365C">
        <w:t xml:space="preserve">onsumer </w:t>
      </w:r>
      <w:r w:rsidR="0084508E" w:rsidRPr="003B365C">
        <w:t xml:space="preserve">URI </w:t>
      </w:r>
      <w:r w:rsidR="0084508E">
        <w:t>for the streaming trace reporting</w:t>
      </w:r>
      <w:r w:rsidR="0084508E">
        <w:rPr>
          <w:noProof/>
        </w:rPr>
        <w:t>.</w:t>
      </w:r>
    </w:p>
    <w:p w:rsidR="00956D3C" w:rsidRDefault="00956D3C" w:rsidP="0042279D">
      <w:pPr>
        <w:pStyle w:val="B10"/>
        <w:rPr>
          <w:noProof/>
        </w:rPr>
      </w:pPr>
      <w:r>
        <w:rPr>
          <w:noProof/>
        </w:rPr>
        <w:t>2.</w:t>
      </w:r>
      <w:r>
        <w:rPr>
          <w:noProof/>
        </w:rPr>
        <w:tab/>
        <w:t>UDM stores the trace control and configuration parameters received from the management system.</w:t>
      </w:r>
    </w:p>
    <w:p w:rsidR="00956D3C" w:rsidRDefault="00956D3C" w:rsidP="00956D3C">
      <w:pPr>
        <w:pStyle w:val="B10"/>
      </w:pPr>
      <w:r>
        <w:rPr>
          <w:noProof/>
        </w:rPr>
        <w:t>3.</w:t>
      </w:r>
      <w:r>
        <w:rPr>
          <w:noProof/>
        </w:rPr>
        <w:tab/>
      </w:r>
      <w:r>
        <w:t xml:space="preserve">UDM sends </w:t>
      </w:r>
      <w:r w:rsidRPr="00D0665F">
        <w:t xml:space="preserve">Nudm_SDM_Notification </w:t>
      </w:r>
      <w:r>
        <w:t>to AMF with the trace control and configuration parameters information (see clauses 4.5.1 and 5.2.3.3 of 3GPP TS 23.502 [41]).</w:t>
      </w:r>
    </w:p>
    <w:p w:rsidR="00956D3C" w:rsidRDefault="00956D3C" w:rsidP="00956D3C">
      <w:pPr>
        <w:pStyle w:val="B10"/>
        <w:rPr>
          <w:noProof/>
        </w:rPr>
      </w:pPr>
      <w:r>
        <w:t>4.</w:t>
      </w:r>
      <w:r>
        <w:tab/>
      </w:r>
      <w:r>
        <w:rPr>
          <w:noProof/>
        </w:rPr>
        <w:t>AMF stores the trace control and configuration parameters received from the UDM.</w:t>
      </w:r>
    </w:p>
    <w:p w:rsidR="00956D3C" w:rsidRDefault="00956D3C" w:rsidP="00956D3C">
      <w:pPr>
        <w:pStyle w:val="B10"/>
        <w:rPr>
          <w:noProof/>
        </w:rPr>
      </w:pPr>
      <w:r>
        <w:rPr>
          <w:noProof/>
        </w:rPr>
        <w:t>5.</w:t>
      </w:r>
      <w:r>
        <w:rPr>
          <w:noProof/>
        </w:rPr>
        <w:tab/>
        <w:t>AMF starts the Trace Session according to the received configuration.</w:t>
      </w:r>
    </w:p>
    <w:p w:rsidR="00956D3C" w:rsidRDefault="00956D3C" w:rsidP="00956D3C">
      <w:pPr>
        <w:pStyle w:val="B10"/>
      </w:pPr>
      <w:r>
        <w:t>6.</w:t>
      </w:r>
      <w:r>
        <w:tab/>
        <w:t>UE sends PDU Session Establishment request to AMF</w:t>
      </w:r>
    </w:p>
    <w:p w:rsidR="00956D3C" w:rsidRDefault="00956D3C" w:rsidP="00956D3C">
      <w:pPr>
        <w:pStyle w:val="B10"/>
        <w:rPr>
          <w:noProof/>
        </w:rPr>
      </w:pPr>
      <w:r>
        <w:rPr>
          <w:noProof/>
        </w:rPr>
        <w:t>7.</w:t>
      </w:r>
      <w:r>
        <w:rPr>
          <w:noProof/>
        </w:rPr>
        <w:tab/>
        <w:t>AMF sends the Start Trace message over NG interface (N2 interface from the 5GC perspective)</w:t>
      </w:r>
    </w:p>
    <w:p w:rsidR="00956D3C" w:rsidRDefault="00956D3C" w:rsidP="00956D3C">
      <w:pPr>
        <w:pStyle w:val="B10"/>
        <w:rPr>
          <w:noProof/>
        </w:rPr>
      </w:pPr>
      <w:r>
        <w:rPr>
          <w:noProof/>
        </w:rPr>
        <w:t>8.</w:t>
      </w:r>
      <w:r>
        <w:rPr>
          <w:noProof/>
        </w:rPr>
        <w:tab/>
        <w:t>NG-RAN node stores the trace control and configuration parameters received from the AMF. This step is part of NG-RAN signaling trace activation - see clause 4.1.2.16 for more details.</w:t>
      </w:r>
    </w:p>
    <w:p w:rsidR="00956D3C" w:rsidRDefault="00956D3C" w:rsidP="00956D3C">
      <w:pPr>
        <w:pStyle w:val="B10"/>
        <w:rPr>
          <w:noProof/>
        </w:rPr>
      </w:pPr>
      <w:r>
        <w:rPr>
          <w:noProof/>
        </w:rPr>
        <w:t>9.</w:t>
      </w:r>
      <w:r>
        <w:rPr>
          <w:noProof/>
        </w:rPr>
        <w:tab/>
        <w:t>NG-RAN node starts the Trace Session according to the received configuration. This step is part of NG-RAN signaling trace activation - see clause 4.1.2.16 for more details.</w:t>
      </w:r>
    </w:p>
    <w:p w:rsidR="00956D3C" w:rsidRDefault="00956D3C" w:rsidP="00956D3C">
      <w:pPr>
        <w:pStyle w:val="B10"/>
      </w:pPr>
      <w:r>
        <w:t>10.</w:t>
      </w:r>
      <w:r>
        <w:tab/>
        <w:t>AMF selects an appropriate SMF</w:t>
      </w:r>
    </w:p>
    <w:p w:rsidR="00956D3C" w:rsidRDefault="00956D3C" w:rsidP="00956D3C">
      <w:pPr>
        <w:pStyle w:val="B10"/>
      </w:pPr>
      <w:r>
        <w:t>11.</w:t>
      </w:r>
      <w:r>
        <w:tab/>
        <w:t>AMF sends the Nsmf_PDUSession_CreateSMContext request to the selected SMF with the trace control and configuration parameters.</w:t>
      </w:r>
    </w:p>
    <w:p w:rsidR="00956D3C" w:rsidRDefault="00956D3C" w:rsidP="00956D3C">
      <w:pPr>
        <w:pStyle w:val="B10"/>
        <w:rPr>
          <w:noProof/>
        </w:rPr>
      </w:pPr>
      <w:r>
        <w:t>12.</w:t>
      </w:r>
      <w:r>
        <w:tab/>
      </w:r>
      <w:r>
        <w:rPr>
          <w:noProof/>
        </w:rPr>
        <w:t>SMF stores the trace control and configuration parameters received from the AMF.</w:t>
      </w:r>
    </w:p>
    <w:p w:rsidR="00956D3C" w:rsidRDefault="00956D3C" w:rsidP="00956D3C">
      <w:pPr>
        <w:pStyle w:val="B10"/>
        <w:rPr>
          <w:noProof/>
        </w:rPr>
      </w:pPr>
      <w:r>
        <w:rPr>
          <w:noProof/>
        </w:rPr>
        <w:t>13.</w:t>
      </w:r>
      <w:r>
        <w:rPr>
          <w:noProof/>
        </w:rPr>
        <w:tab/>
        <w:t>SMF starts the Trace Session according to the received configuration.</w:t>
      </w:r>
    </w:p>
    <w:p w:rsidR="00956D3C" w:rsidRDefault="00956D3C" w:rsidP="00956D3C">
      <w:pPr>
        <w:pStyle w:val="B10"/>
        <w:rPr>
          <w:noProof/>
        </w:rPr>
      </w:pPr>
      <w:r>
        <w:rPr>
          <w:noProof/>
        </w:rPr>
        <w:t>14.</w:t>
      </w:r>
      <w:r>
        <w:rPr>
          <w:noProof/>
        </w:rPr>
        <w:tab/>
        <w:t>SMF selects an approprite PCF</w:t>
      </w:r>
    </w:p>
    <w:p w:rsidR="00956D3C" w:rsidRDefault="00956D3C" w:rsidP="00956D3C">
      <w:pPr>
        <w:pStyle w:val="B10"/>
      </w:pPr>
      <w:r>
        <w:rPr>
          <w:noProof/>
        </w:rPr>
        <w:t>15.</w:t>
      </w:r>
      <w:r>
        <w:rPr>
          <w:noProof/>
        </w:rPr>
        <w:tab/>
        <w:t xml:space="preserve">SMF establishes Session Management Policy Association with PCF (see step 7 </w:t>
      </w:r>
      <w:r>
        <w:t>in clause 4.3.2.2.1 of 3GPP TS 23.502 [x5]) and provides the trace control and configuration parameters information to the PCF.</w:t>
      </w:r>
    </w:p>
    <w:p w:rsidR="00956D3C" w:rsidRDefault="00956D3C" w:rsidP="00956D3C">
      <w:pPr>
        <w:pStyle w:val="B10"/>
        <w:rPr>
          <w:noProof/>
        </w:rPr>
      </w:pPr>
      <w:r>
        <w:t>16.</w:t>
      </w:r>
      <w:r>
        <w:tab/>
        <w:t xml:space="preserve">PCF </w:t>
      </w:r>
      <w:r>
        <w:rPr>
          <w:noProof/>
        </w:rPr>
        <w:t>stores the trace control and configuration parameters received from the SMF as part of Policy Association.</w:t>
      </w:r>
    </w:p>
    <w:p w:rsidR="00956D3C" w:rsidRDefault="00956D3C" w:rsidP="00956D3C">
      <w:pPr>
        <w:pStyle w:val="B10"/>
        <w:rPr>
          <w:noProof/>
        </w:rPr>
      </w:pPr>
      <w:r>
        <w:rPr>
          <w:noProof/>
        </w:rPr>
        <w:t>17.</w:t>
      </w:r>
      <w:r>
        <w:rPr>
          <w:noProof/>
        </w:rPr>
        <w:tab/>
        <w:t>PCF starts the Trace Session according to the received configuration.</w:t>
      </w:r>
    </w:p>
    <w:p w:rsidR="00956D3C" w:rsidRDefault="00956D3C" w:rsidP="00956D3C">
      <w:pPr>
        <w:pStyle w:val="B10"/>
        <w:rPr>
          <w:noProof/>
        </w:rPr>
      </w:pPr>
      <w:r>
        <w:rPr>
          <w:noProof/>
        </w:rPr>
        <w:t>18.</w:t>
      </w:r>
      <w:r>
        <w:rPr>
          <w:noProof/>
        </w:rPr>
        <w:tab/>
        <w:t>SMF selects an approprite UPF</w:t>
      </w:r>
    </w:p>
    <w:p w:rsidR="00956D3C" w:rsidRDefault="00956D3C" w:rsidP="00956D3C">
      <w:pPr>
        <w:pStyle w:val="B10"/>
      </w:pPr>
      <w:r>
        <w:rPr>
          <w:noProof/>
        </w:rPr>
        <w:t>19.</w:t>
      </w:r>
      <w:r>
        <w:rPr>
          <w:noProof/>
        </w:rPr>
        <w:tab/>
        <w:t xml:space="preserve">SMF performs N4 Session Establishment with UPF (see step 10 </w:t>
      </w:r>
      <w:r>
        <w:t>in clause 4.3.2.2.1 of 3GPP TS 23.502 [41]) and provides the trace control and configuration parameters information to the UPF.</w:t>
      </w:r>
    </w:p>
    <w:p w:rsidR="00956D3C" w:rsidRDefault="00956D3C" w:rsidP="00956D3C">
      <w:pPr>
        <w:pStyle w:val="B10"/>
        <w:rPr>
          <w:noProof/>
        </w:rPr>
      </w:pPr>
      <w:r>
        <w:t>20.</w:t>
      </w:r>
      <w:r>
        <w:tab/>
        <w:t xml:space="preserve">UPF </w:t>
      </w:r>
      <w:r>
        <w:rPr>
          <w:noProof/>
        </w:rPr>
        <w:t>stores the trace control and configuration parameters received from the SMF as part of N4 Session Establishment.</w:t>
      </w:r>
    </w:p>
    <w:p w:rsidR="00956D3C" w:rsidRDefault="00956D3C" w:rsidP="00956D3C">
      <w:pPr>
        <w:pStyle w:val="B10"/>
        <w:rPr>
          <w:noProof/>
        </w:rPr>
      </w:pPr>
      <w:r>
        <w:rPr>
          <w:noProof/>
        </w:rPr>
        <w:t>21.</w:t>
      </w:r>
      <w:r>
        <w:rPr>
          <w:noProof/>
        </w:rPr>
        <w:tab/>
        <w:t>UPF starts the Trace Session according to the received configuration.</w:t>
      </w:r>
    </w:p>
    <w:p w:rsidR="00956D3C" w:rsidRDefault="00956D3C" w:rsidP="00956D3C"/>
    <w:p w:rsidR="00956D3C" w:rsidRDefault="00956D3C" w:rsidP="00956D3C">
      <w:r w:rsidRPr="00FA0F83">
        <w:t>Figure 4.1.2.1</w:t>
      </w:r>
      <w:r>
        <w:t>5</w:t>
      </w:r>
      <w:r w:rsidRPr="00FA0F83">
        <w:t>.</w:t>
      </w:r>
      <w:r>
        <w:t>1.3</w:t>
      </w:r>
      <w:r w:rsidRPr="00FA0F83">
        <w:t xml:space="preserve"> </w:t>
      </w:r>
      <w:r>
        <w:t>illustrates</w:t>
      </w:r>
      <w:r w:rsidRPr="00FA0F83">
        <w:t xml:space="preserve"> the </w:t>
      </w:r>
      <w:r>
        <w:t xml:space="preserve">signaling </w:t>
      </w:r>
      <w:r w:rsidRPr="00FA0F83">
        <w:t xml:space="preserve">Trace Session activation procedure in </w:t>
      </w:r>
      <w:r>
        <w:t>5G</w:t>
      </w:r>
      <w:r w:rsidRPr="00FA0F83">
        <w:t>C</w:t>
      </w:r>
      <w:r>
        <w:t xml:space="preserve"> as part of the PDU Session Establishment procedure for the UE that has already been registered where SMF obtains trace control and configuration parameters from UDM via Nudm_UECM_Registration procedure</w:t>
      </w:r>
      <w:r w:rsidRPr="00FA0F83">
        <w:t>:</w:t>
      </w:r>
    </w:p>
    <w:p w:rsidR="00956D3C" w:rsidRDefault="00956D3C" w:rsidP="00956D3C">
      <w:pPr>
        <w:pStyle w:val="TH"/>
      </w:pPr>
      <w:r w:rsidRPr="00B1240B">
        <w:rPr>
          <w:noProof/>
        </w:rPr>
        <w:pict>
          <v:shape id="Picture 6" o:spid="_x0000_i1060" type="#_x0000_t75" alt="Generated by PlantUML" style="width:482.1pt;height:483.35pt;visibility:visible">
            <v:imagedata r:id="rId72" o:title="Generated by PlantUML"/>
          </v:shape>
        </w:pict>
      </w:r>
    </w:p>
    <w:p w:rsidR="00956D3C" w:rsidRDefault="00956D3C" w:rsidP="00956D3C">
      <w:pPr>
        <w:pStyle w:val="TF"/>
        <w:rPr>
          <w:noProof/>
        </w:rPr>
      </w:pPr>
      <w:r>
        <w:rPr>
          <w:noProof/>
        </w:rPr>
        <w:t>Figure 4.1.2.15.1.3: Trace activation in 5GC following the PDU Session Establishment procedure</w:t>
      </w:r>
    </w:p>
    <w:p w:rsidR="00956D3C" w:rsidRDefault="00956D3C" w:rsidP="00956D3C">
      <w:r>
        <w:rPr>
          <w:noProof/>
        </w:rPr>
        <w:t xml:space="preserve">The steps 6, 10, 11, 14 and 15 below are parts of the </w:t>
      </w:r>
      <w:r w:rsidRPr="00EA7EC3">
        <w:rPr>
          <w:noProof/>
        </w:rPr>
        <w:t>UE Requested PDU Session Establishment</w:t>
      </w:r>
      <w:r>
        <w:rPr>
          <w:noProof/>
        </w:rPr>
        <w:t xml:space="preserve"> procedure </w:t>
      </w:r>
      <w:r>
        <w:t xml:space="preserve">- see 3GPP TS 23.502 [41] clause 4.3.2.2 for specific details. Present document does not attempt to re-define how </w:t>
      </w:r>
      <w:r w:rsidRPr="00EA7EC3">
        <w:t>UE Requested PDU Session Establishment</w:t>
      </w:r>
      <w:r>
        <w:t xml:space="preserve"> procedure works, but rather illustrates the signaling Trace Activation aspects.</w:t>
      </w:r>
    </w:p>
    <w:p w:rsidR="00956D3C" w:rsidRDefault="00956D3C" w:rsidP="00956D3C">
      <w:pPr>
        <w:pStyle w:val="B10"/>
        <w:rPr>
          <w:noProof/>
        </w:rPr>
      </w:pPr>
      <w:r>
        <w:rPr>
          <w:noProof/>
        </w:rPr>
        <w:t>1.</w:t>
      </w:r>
      <w:r>
        <w:rPr>
          <w:noProof/>
        </w:rPr>
        <w:tab/>
        <w:t>Management system activates Trace Session to the UDM. The following trace control and configuration parameters shall be included in the Trace Activation message:</w:t>
      </w:r>
    </w:p>
    <w:p w:rsidR="00956D3C" w:rsidRDefault="00956D3C" w:rsidP="00956D3C">
      <w:pPr>
        <w:pStyle w:val="B20"/>
        <w:rPr>
          <w:noProof/>
        </w:rPr>
      </w:pPr>
      <w:r>
        <w:rPr>
          <w:noProof/>
        </w:rPr>
        <w:t>-</w:t>
      </w:r>
      <w:r>
        <w:rPr>
          <w:noProof/>
        </w:rPr>
        <w:tab/>
      </w:r>
      <w:r w:rsidR="00E96ADA">
        <w:rPr>
          <w:noProof/>
        </w:rPr>
        <w:t xml:space="preserve">Trace Target: </w:t>
      </w:r>
      <w:r>
        <w:rPr>
          <w:noProof/>
        </w:rPr>
        <w:t>SUPI or IMEISV</w:t>
      </w:r>
    </w:p>
    <w:p w:rsidR="00956D3C" w:rsidRDefault="00956D3C" w:rsidP="00956D3C">
      <w:pPr>
        <w:pStyle w:val="B20"/>
        <w:rPr>
          <w:noProof/>
        </w:rPr>
      </w:pPr>
      <w:r>
        <w:rPr>
          <w:noProof/>
        </w:rPr>
        <w:t>-</w:t>
      </w:r>
      <w:r>
        <w:rPr>
          <w:noProof/>
        </w:rPr>
        <w:tab/>
        <w:t>Trace Reference</w:t>
      </w:r>
    </w:p>
    <w:p w:rsidR="00956D3C" w:rsidRDefault="00956D3C" w:rsidP="00956D3C">
      <w:pPr>
        <w:pStyle w:val="B20"/>
        <w:rPr>
          <w:noProof/>
        </w:rPr>
      </w:pPr>
      <w:r>
        <w:rPr>
          <w:noProof/>
        </w:rPr>
        <w:t>-</w:t>
      </w:r>
      <w:r>
        <w:rPr>
          <w:noProof/>
        </w:rPr>
        <w:tab/>
        <w:t xml:space="preserve">Triggering </w:t>
      </w:r>
      <w:r w:rsidR="00E96ADA">
        <w:rPr>
          <w:noProof/>
        </w:rPr>
        <w:t xml:space="preserve">Events </w:t>
      </w:r>
      <w:r>
        <w:rPr>
          <w:noProof/>
        </w:rPr>
        <w:t>for AMF, SMF, UPF and PCF</w:t>
      </w:r>
    </w:p>
    <w:p w:rsidR="00956D3C" w:rsidRDefault="00956D3C" w:rsidP="00956D3C">
      <w:pPr>
        <w:pStyle w:val="B20"/>
        <w:rPr>
          <w:noProof/>
        </w:rPr>
      </w:pPr>
      <w:r>
        <w:rPr>
          <w:noProof/>
        </w:rPr>
        <w:t>-</w:t>
      </w:r>
      <w:r>
        <w:rPr>
          <w:noProof/>
        </w:rPr>
        <w:tab/>
        <w:t>Trace Depth</w:t>
      </w:r>
    </w:p>
    <w:p w:rsidR="00956D3C" w:rsidRDefault="00956D3C" w:rsidP="00956D3C">
      <w:pPr>
        <w:pStyle w:val="B20"/>
        <w:rPr>
          <w:noProof/>
        </w:rPr>
      </w:pPr>
      <w:r>
        <w:rPr>
          <w:noProof/>
        </w:rPr>
        <w:t>-</w:t>
      </w:r>
      <w:r>
        <w:rPr>
          <w:noProof/>
        </w:rPr>
        <w:tab/>
        <w:t xml:space="preserve">List of NE </w:t>
      </w:r>
      <w:r w:rsidR="00E96ADA">
        <w:rPr>
          <w:noProof/>
        </w:rPr>
        <w:t xml:space="preserve">Types </w:t>
      </w:r>
      <w:r>
        <w:rPr>
          <w:noProof/>
        </w:rPr>
        <w:t>to trace</w:t>
      </w:r>
    </w:p>
    <w:p w:rsidR="00956D3C" w:rsidRDefault="00956D3C" w:rsidP="00956D3C">
      <w:pPr>
        <w:pStyle w:val="B20"/>
        <w:rPr>
          <w:noProof/>
        </w:rPr>
      </w:pPr>
      <w:r>
        <w:rPr>
          <w:noProof/>
        </w:rPr>
        <w:t>-</w:t>
      </w:r>
      <w:r>
        <w:rPr>
          <w:noProof/>
        </w:rPr>
        <w:tab/>
        <w:t>List of Interfaces for AMF, SMF, UPF, PCF and NG-RAN</w:t>
      </w:r>
    </w:p>
    <w:p w:rsidR="00C9686F" w:rsidRDefault="00956D3C" w:rsidP="00C9686F">
      <w:pPr>
        <w:pStyle w:val="B20"/>
        <w:rPr>
          <w:noProof/>
        </w:rPr>
      </w:pPr>
      <w:r>
        <w:rPr>
          <w:noProof/>
        </w:rPr>
        <w:t>-</w:t>
      </w:r>
      <w:r>
        <w:rPr>
          <w:noProof/>
        </w:rPr>
        <w:tab/>
        <w:t xml:space="preserve">Trace Collection Entity </w:t>
      </w:r>
      <w:r w:rsidR="00E96ADA">
        <w:rPr>
          <w:noProof/>
        </w:rPr>
        <w:t>IP Address</w:t>
      </w:r>
      <w:r w:rsidR="00E96ADA">
        <w:t xml:space="preserve"> </w:t>
      </w:r>
      <w:r w:rsidR="00C9686F">
        <w:t xml:space="preserve">for the file-based trace reporting or </w:t>
      </w:r>
      <w:r w:rsidR="00E96ADA" w:rsidRPr="003B365C">
        <w:t xml:space="preserve">Trace Reporting </w:t>
      </w:r>
      <w:r w:rsidR="00E96ADA">
        <w:t>C</w:t>
      </w:r>
      <w:r w:rsidR="00E96ADA" w:rsidRPr="003B365C">
        <w:t xml:space="preserve">onsumer </w:t>
      </w:r>
      <w:r w:rsidR="00C9686F" w:rsidRPr="003B365C">
        <w:t xml:space="preserve">URI </w:t>
      </w:r>
      <w:r w:rsidR="00C9686F">
        <w:t>the streaming trace reporting</w:t>
      </w:r>
    </w:p>
    <w:p w:rsidR="00956D3C" w:rsidRDefault="00956D3C" w:rsidP="0042279D">
      <w:pPr>
        <w:pStyle w:val="B10"/>
        <w:rPr>
          <w:noProof/>
        </w:rPr>
      </w:pPr>
      <w:r>
        <w:rPr>
          <w:noProof/>
        </w:rPr>
        <w:t>2.</w:t>
      </w:r>
      <w:r>
        <w:rPr>
          <w:noProof/>
        </w:rPr>
        <w:tab/>
        <w:t>UDM stores the trace control and configuration parameters received from the management system.</w:t>
      </w:r>
    </w:p>
    <w:p w:rsidR="00956D3C" w:rsidRDefault="00956D3C" w:rsidP="00956D3C">
      <w:pPr>
        <w:pStyle w:val="B10"/>
      </w:pPr>
      <w:r>
        <w:rPr>
          <w:noProof/>
        </w:rPr>
        <w:t>3.</w:t>
      </w:r>
      <w:r>
        <w:rPr>
          <w:noProof/>
        </w:rPr>
        <w:tab/>
      </w:r>
      <w:r>
        <w:t xml:space="preserve">UDM sends </w:t>
      </w:r>
      <w:r w:rsidRPr="00D0665F">
        <w:t xml:space="preserve">Nudm_SDM_Notification </w:t>
      </w:r>
      <w:r>
        <w:t>to AMF with the trace control and configuration parameters information (see clauses 4.5.1 and 5.2.3.3 of 3GPP TS 23.502 [41]).</w:t>
      </w:r>
    </w:p>
    <w:p w:rsidR="00956D3C" w:rsidRDefault="00956D3C" w:rsidP="00956D3C">
      <w:pPr>
        <w:pStyle w:val="B10"/>
        <w:rPr>
          <w:noProof/>
        </w:rPr>
      </w:pPr>
      <w:r>
        <w:t>4.</w:t>
      </w:r>
      <w:r>
        <w:tab/>
      </w:r>
      <w:r>
        <w:rPr>
          <w:noProof/>
        </w:rPr>
        <w:t>AMF stores the trace control and configuration parameters received from the UDM.</w:t>
      </w:r>
    </w:p>
    <w:p w:rsidR="00956D3C" w:rsidRDefault="00956D3C" w:rsidP="00956D3C">
      <w:pPr>
        <w:pStyle w:val="B10"/>
        <w:rPr>
          <w:noProof/>
        </w:rPr>
      </w:pPr>
      <w:r>
        <w:rPr>
          <w:noProof/>
        </w:rPr>
        <w:t>5.</w:t>
      </w:r>
      <w:r>
        <w:rPr>
          <w:noProof/>
        </w:rPr>
        <w:tab/>
        <w:t>AMF starts the Trace Session according to the received configuration.</w:t>
      </w:r>
    </w:p>
    <w:p w:rsidR="00956D3C" w:rsidRDefault="00956D3C" w:rsidP="00956D3C">
      <w:pPr>
        <w:pStyle w:val="B10"/>
      </w:pPr>
      <w:r>
        <w:t>6.</w:t>
      </w:r>
      <w:r>
        <w:tab/>
        <w:t>UE sends PDU Session Establishment request to AMF</w:t>
      </w:r>
    </w:p>
    <w:p w:rsidR="00956D3C" w:rsidRDefault="00956D3C" w:rsidP="00956D3C">
      <w:pPr>
        <w:pStyle w:val="B10"/>
        <w:rPr>
          <w:noProof/>
        </w:rPr>
      </w:pPr>
      <w:r>
        <w:rPr>
          <w:noProof/>
        </w:rPr>
        <w:t>7.</w:t>
      </w:r>
      <w:r>
        <w:rPr>
          <w:noProof/>
        </w:rPr>
        <w:tab/>
        <w:t>AMF sends the Start Trace message over NG interface (N2 interface from the 5GC perspective)</w:t>
      </w:r>
    </w:p>
    <w:p w:rsidR="00956D3C" w:rsidRDefault="00956D3C" w:rsidP="00956D3C">
      <w:pPr>
        <w:pStyle w:val="B10"/>
        <w:rPr>
          <w:noProof/>
        </w:rPr>
      </w:pPr>
      <w:r>
        <w:rPr>
          <w:noProof/>
        </w:rPr>
        <w:t>8.</w:t>
      </w:r>
      <w:r>
        <w:rPr>
          <w:noProof/>
        </w:rPr>
        <w:tab/>
        <w:t>NG-RAN node stores the trace control and configuration parameters received from the AMF. This step is part of NG-RAN signaling trace activation - see clause 4.1.2.16 for more details.</w:t>
      </w:r>
    </w:p>
    <w:p w:rsidR="00956D3C" w:rsidRDefault="00956D3C" w:rsidP="00956D3C">
      <w:pPr>
        <w:pStyle w:val="B10"/>
        <w:rPr>
          <w:noProof/>
        </w:rPr>
      </w:pPr>
      <w:r>
        <w:rPr>
          <w:noProof/>
        </w:rPr>
        <w:t>9.</w:t>
      </w:r>
      <w:r>
        <w:rPr>
          <w:noProof/>
        </w:rPr>
        <w:tab/>
        <w:t>NG-RAN node starts the Trace Session according to the received configuration. This step is part of NG-RAN signaling trace activation - see clause 4.1.2.16 for more details.</w:t>
      </w:r>
    </w:p>
    <w:p w:rsidR="00956D3C" w:rsidRDefault="00956D3C" w:rsidP="00956D3C">
      <w:pPr>
        <w:pStyle w:val="B10"/>
      </w:pPr>
      <w:r>
        <w:t>10.</w:t>
      </w:r>
      <w:r>
        <w:tab/>
        <w:t>AMF selects an appropriate SMF</w:t>
      </w:r>
    </w:p>
    <w:p w:rsidR="00956D3C" w:rsidRDefault="00956D3C" w:rsidP="00956D3C">
      <w:pPr>
        <w:pStyle w:val="B10"/>
      </w:pPr>
      <w:r>
        <w:t>11.</w:t>
      </w:r>
      <w:r>
        <w:tab/>
        <w:t>AMF sends the Nsmf_PDUSession_CreateSMContext request to the selected SMF</w:t>
      </w:r>
    </w:p>
    <w:p w:rsidR="00956D3C" w:rsidRDefault="00956D3C" w:rsidP="00956D3C">
      <w:pPr>
        <w:pStyle w:val="B10"/>
      </w:pPr>
      <w:r>
        <w:t>12.</w:t>
      </w:r>
      <w:r>
        <w:tab/>
        <w:t>SMF performs NuDM_UECM_Registration procedure with UDM and receives the trace control and configuration parameters from UDM</w:t>
      </w:r>
    </w:p>
    <w:p w:rsidR="00956D3C" w:rsidRDefault="00956D3C" w:rsidP="00956D3C">
      <w:pPr>
        <w:pStyle w:val="B10"/>
        <w:rPr>
          <w:noProof/>
        </w:rPr>
      </w:pPr>
      <w:r>
        <w:t>13.</w:t>
      </w:r>
      <w:r>
        <w:tab/>
      </w:r>
      <w:r>
        <w:rPr>
          <w:noProof/>
        </w:rPr>
        <w:t>SMF stores the trace control and configuration parameters received from the UDM.</w:t>
      </w:r>
    </w:p>
    <w:p w:rsidR="00956D3C" w:rsidRDefault="00956D3C" w:rsidP="00956D3C">
      <w:pPr>
        <w:pStyle w:val="B10"/>
        <w:rPr>
          <w:noProof/>
        </w:rPr>
      </w:pPr>
      <w:r>
        <w:rPr>
          <w:noProof/>
        </w:rPr>
        <w:t>14.</w:t>
      </w:r>
      <w:r>
        <w:rPr>
          <w:noProof/>
        </w:rPr>
        <w:tab/>
        <w:t>SMF starts the Trace Session according to the received configuration.</w:t>
      </w:r>
    </w:p>
    <w:p w:rsidR="00956D3C" w:rsidRDefault="00956D3C" w:rsidP="00956D3C">
      <w:pPr>
        <w:pStyle w:val="B10"/>
        <w:rPr>
          <w:noProof/>
        </w:rPr>
      </w:pPr>
      <w:r>
        <w:rPr>
          <w:noProof/>
        </w:rPr>
        <w:t>15.</w:t>
      </w:r>
      <w:r>
        <w:rPr>
          <w:noProof/>
        </w:rPr>
        <w:tab/>
        <w:t>SMF selects an approprite PCF</w:t>
      </w:r>
    </w:p>
    <w:p w:rsidR="00956D3C" w:rsidRDefault="00956D3C" w:rsidP="00956D3C">
      <w:pPr>
        <w:pStyle w:val="B10"/>
      </w:pPr>
      <w:r>
        <w:rPr>
          <w:noProof/>
        </w:rPr>
        <w:t>16.</w:t>
      </w:r>
      <w:r>
        <w:rPr>
          <w:noProof/>
        </w:rPr>
        <w:tab/>
        <w:t xml:space="preserve">SMF establishes Session Management Policy Association with PCF (see step 7 </w:t>
      </w:r>
      <w:r>
        <w:t>in clause 4.3.2.2.1 of 3GPP TS 23.502 [41]) and provides the trace control and configuration parameters information to the PCF.</w:t>
      </w:r>
    </w:p>
    <w:p w:rsidR="00956D3C" w:rsidRDefault="00956D3C" w:rsidP="00956D3C">
      <w:pPr>
        <w:pStyle w:val="B10"/>
        <w:rPr>
          <w:noProof/>
        </w:rPr>
      </w:pPr>
      <w:r>
        <w:t>17.</w:t>
      </w:r>
      <w:r>
        <w:tab/>
        <w:t xml:space="preserve">PCF </w:t>
      </w:r>
      <w:r>
        <w:rPr>
          <w:noProof/>
        </w:rPr>
        <w:t>stores the trace control and configuration parameters received from the SMF as part of Policy Association.</w:t>
      </w:r>
    </w:p>
    <w:p w:rsidR="00956D3C" w:rsidRDefault="00956D3C" w:rsidP="00956D3C">
      <w:pPr>
        <w:pStyle w:val="B10"/>
        <w:rPr>
          <w:noProof/>
        </w:rPr>
      </w:pPr>
      <w:r>
        <w:rPr>
          <w:noProof/>
        </w:rPr>
        <w:t>18.</w:t>
      </w:r>
      <w:r>
        <w:rPr>
          <w:noProof/>
        </w:rPr>
        <w:tab/>
        <w:t>PCF starts the Trace Session according to the received configuration.</w:t>
      </w:r>
    </w:p>
    <w:p w:rsidR="00956D3C" w:rsidRDefault="00956D3C" w:rsidP="00956D3C">
      <w:pPr>
        <w:pStyle w:val="B10"/>
        <w:rPr>
          <w:noProof/>
        </w:rPr>
      </w:pPr>
      <w:r>
        <w:rPr>
          <w:noProof/>
        </w:rPr>
        <w:t>19.</w:t>
      </w:r>
      <w:r>
        <w:rPr>
          <w:noProof/>
        </w:rPr>
        <w:tab/>
        <w:t>SMF selects an approprite UPF</w:t>
      </w:r>
    </w:p>
    <w:p w:rsidR="00956D3C" w:rsidRDefault="00956D3C" w:rsidP="00956D3C">
      <w:pPr>
        <w:pStyle w:val="B10"/>
      </w:pPr>
      <w:r>
        <w:rPr>
          <w:noProof/>
        </w:rPr>
        <w:t>20.</w:t>
      </w:r>
      <w:r>
        <w:rPr>
          <w:noProof/>
        </w:rPr>
        <w:tab/>
        <w:t xml:space="preserve">SMF performs N4 Session Establishment with UPF (see step 10 </w:t>
      </w:r>
      <w:r>
        <w:t>in clause 4.3.2.2.1 of 3GPP TS 23.502 [41]) and provides the trace control and configuration parameters information to the UPF.</w:t>
      </w:r>
    </w:p>
    <w:p w:rsidR="00956D3C" w:rsidRDefault="00956D3C" w:rsidP="00956D3C">
      <w:pPr>
        <w:pStyle w:val="B10"/>
        <w:rPr>
          <w:noProof/>
        </w:rPr>
      </w:pPr>
      <w:r>
        <w:t>21.</w:t>
      </w:r>
      <w:r>
        <w:tab/>
        <w:t xml:space="preserve">UPF </w:t>
      </w:r>
      <w:r>
        <w:rPr>
          <w:noProof/>
        </w:rPr>
        <w:t>stores the trace control and configuration parameters received from the SMF as part of N4 Session Establishment.</w:t>
      </w:r>
    </w:p>
    <w:p w:rsidR="00956D3C" w:rsidRDefault="00956D3C" w:rsidP="00956D3C">
      <w:pPr>
        <w:pStyle w:val="B10"/>
        <w:rPr>
          <w:noProof/>
        </w:rPr>
      </w:pPr>
      <w:r>
        <w:rPr>
          <w:noProof/>
        </w:rPr>
        <w:t>22.</w:t>
      </w:r>
      <w:r>
        <w:rPr>
          <w:noProof/>
        </w:rPr>
        <w:tab/>
        <w:t>UPF starts the Trace Session according to the received configuration.</w:t>
      </w:r>
    </w:p>
    <w:p w:rsidR="00956D3C" w:rsidRDefault="00956D3C" w:rsidP="00956D3C">
      <w:pPr>
        <w:pStyle w:val="NO"/>
      </w:pPr>
      <w:r>
        <w:t xml:space="preserve">Note: The specific scenarios where SMF receives trace control and configuration parameters either from UDM or from AMF are specified in 3GPP TS 23.502 [41]. </w:t>
      </w:r>
    </w:p>
    <w:p w:rsidR="00956D3C" w:rsidRDefault="00956D3C" w:rsidP="00956D3C"/>
    <w:p w:rsidR="00956D3C" w:rsidRDefault="00956D3C" w:rsidP="00956D3C">
      <w:r w:rsidRPr="00FA0F83">
        <w:t>Figure 4.1.2.1</w:t>
      </w:r>
      <w:r>
        <w:t>5</w:t>
      </w:r>
      <w:r w:rsidRPr="00FA0F83">
        <w:t>.</w:t>
      </w:r>
      <w:r>
        <w:t>1.4</w:t>
      </w:r>
      <w:r w:rsidRPr="00FA0F83">
        <w:t xml:space="preserve"> </w:t>
      </w:r>
      <w:r>
        <w:t>illustrates</w:t>
      </w:r>
      <w:r w:rsidRPr="00FA0F83">
        <w:t xml:space="preserve"> the </w:t>
      </w:r>
      <w:r>
        <w:t xml:space="preserve">signaling </w:t>
      </w:r>
      <w:r w:rsidRPr="00FA0F83">
        <w:t xml:space="preserve">Trace Session activation procedure in </w:t>
      </w:r>
      <w:r>
        <w:t>5G</w:t>
      </w:r>
      <w:r w:rsidRPr="00FA0F83">
        <w:t>C</w:t>
      </w:r>
      <w:r>
        <w:t xml:space="preserve"> as part of the PDU Session Modification procedure for the UE that has already been registered and has an on-going PDU Session</w:t>
      </w:r>
      <w:r w:rsidRPr="00FA0F83">
        <w:t>:</w:t>
      </w:r>
    </w:p>
    <w:p w:rsidR="00956D3C" w:rsidRDefault="00956D3C" w:rsidP="00956D3C">
      <w:pPr>
        <w:pStyle w:val="TH"/>
      </w:pPr>
      <w:r w:rsidRPr="00B1240B">
        <w:rPr>
          <w:noProof/>
        </w:rPr>
        <w:pict>
          <v:shape id="Picture 8" o:spid="_x0000_i1061" type="#_x0000_t75" alt="Generated by PlantUML" style="width:481.45pt;height:415.1pt;visibility:visible">
            <v:imagedata r:id="rId73" o:title="Generated by PlantUML"/>
          </v:shape>
        </w:pict>
      </w:r>
    </w:p>
    <w:p w:rsidR="00956D3C" w:rsidRDefault="00956D3C" w:rsidP="00956D3C">
      <w:pPr>
        <w:pStyle w:val="TF"/>
        <w:rPr>
          <w:noProof/>
        </w:rPr>
      </w:pPr>
      <w:r>
        <w:rPr>
          <w:noProof/>
        </w:rPr>
        <w:t>Figure 4.1.2.15.1.4: Trace activation in 5GC following the PDU Session Modification procedure</w:t>
      </w:r>
    </w:p>
    <w:p w:rsidR="00956D3C" w:rsidRDefault="00956D3C" w:rsidP="00956D3C">
      <w:r>
        <w:rPr>
          <w:noProof/>
        </w:rPr>
        <w:t xml:space="preserve">The steps 6 and 9 below are parts of the </w:t>
      </w:r>
      <w:r w:rsidRPr="00EA7EC3">
        <w:rPr>
          <w:noProof/>
        </w:rPr>
        <w:t xml:space="preserve">PDU Session </w:t>
      </w:r>
      <w:r>
        <w:rPr>
          <w:noProof/>
        </w:rPr>
        <w:t xml:space="preserve">Modification procedure </w:t>
      </w:r>
      <w:r>
        <w:t xml:space="preserve">- see 3GPP TS 23.502 [41] clause 4.3.3.2 for specific details. Present document does not attempt to re-define how </w:t>
      </w:r>
      <w:r w:rsidRPr="00EA7EC3">
        <w:t xml:space="preserve">PDU Session </w:t>
      </w:r>
      <w:r>
        <w:t>Modification procedure works, but rather illustrates the signaling Trace Activation aspects.</w:t>
      </w:r>
    </w:p>
    <w:p w:rsidR="00956D3C" w:rsidRDefault="00956D3C" w:rsidP="00956D3C">
      <w:pPr>
        <w:pStyle w:val="B10"/>
        <w:rPr>
          <w:noProof/>
        </w:rPr>
      </w:pPr>
      <w:r>
        <w:rPr>
          <w:noProof/>
        </w:rPr>
        <w:t>1.</w:t>
      </w:r>
      <w:r>
        <w:rPr>
          <w:noProof/>
        </w:rPr>
        <w:tab/>
        <w:t>Management system activates Trace Session to the UDM. The following trace control and configuration parameters shall be included in the Trace Activation message:</w:t>
      </w:r>
    </w:p>
    <w:p w:rsidR="00956D3C" w:rsidRDefault="00956D3C" w:rsidP="00956D3C">
      <w:pPr>
        <w:pStyle w:val="B20"/>
        <w:rPr>
          <w:noProof/>
        </w:rPr>
      </w:pPr>
      <w:r>
        <w:rPr>
          <w:noProof/>
        </w:rPr>
        <w:t>-</w:t>
      </w:r>
      <w:r>
        <w:rPr>
          <w:noProof/>
        </w:rPr>
        <w:tab/>
      </w:r>
      <w:r w:rsidR="00E96ADA">
        <w:rPr>
          <w:noProof/>
        </w:rPr>
        <w:t>Trace Target:</w:t>
      </w:r>
      <w:r>
        <w:rPr>
          <w:noProof/>
        </w:rPr>
        <w:t>SUPI or IMEISV.</w:t>
      </w:r>
    </w:p>
    <w:p w:rsidR="00956D3C" w:rsidRDefault="00956D3C" w:rsidP="00956D3C">
      <w:pPr>
        <w:pStyle w:val="B20"/>
        <w:rPr>
          <w:noProof/>
        </w:rPr>
      </w:pPr>
      <w:r>
        <w:rPr>
          <w:noProof/>
        </w:rPr>
        <w:t>-</w:t>
      </w:r>
      <w:r>
        <w:rPr>
          <w:noProof/>
        </w:rPr>
        <w:tab/>
        <w:t>Trace Reference.</w:t>
      </w:r>
    </w:p>
    <w:p w:rsidR="00956D3C" w:rsidRDefault="00956D3C" w:rsidP="00956D3C">
      <w:pPr>
        <w:pStyle w:val="B20"/>
        <w:rPr>
          <w:noProof/>
        </w:rPr>
      </w:pPr>
      <w:r>
        <w:rPr>
          <w:noProof/>
        </w:rPr>
        <w:t>-</w:t>
      </w:r>
      <w:r>
        <w:rPr>
          <w:noProof/>
        </w:rPr>
        <w:tab/>
        <w:t xml:space="preserve">Triggering </w:t>
      </w:r>
      <w:r w:rsidR="00E96ADA">
        <w:rPr>
          <w:noProof/>
        </w:rPr>
        <w:t xml:space="preserve">Events </w:t>
      </w:r>
      <w:r>
        <w:rPr>
          <w:noProof/>
        </w:rPr>
        <w:t>for AMF, SMF, UPF and PCF.</w:t>
      </w:r>
    </w:p>
    <w:p w:rsidR="00956D3C" w:rsidRDefault="00956D3C" w:rsidP="00956D3C">
      <w:pPr>
        <w:pStyle w:val="B20"/>
        <w:rPr>
          <w:noProof/>
        </w:rPr>
      </w:pPr>
      <w:r>
        <w:rPr>
          <w:noProof/>
        </w:rPr>
        <w:t>-</w:t>
      </w:r>
      <w:r>
        <w:rPr>
          <w:noProof/>
        </w:rPr>
        <w:tab/>
        <w:t>Trace Depth.</w:t>
      </w:r>
    </w:p>
    <w:p w:rsidR="00956D3C" w:rsidRDefault="00956D3C" w:rsidP="00956D3C">
      <w:pPr>
        <w:pStyle w:val="B20"/>
        <w:rPr>
          <w:noProof/>
        </w:rPr>
      </w:pPr>
      <w:r>
        <w:rPr>
          <w:noProof/>
        </w:rPr>
        <w:t>-</w:t>
      </w:r>
      <w:r>
        <w:rPr>
          <w:noProof/>
        </w:rPr>
        <w:tab/>
        <w:t xml:space="preserve">List of NE </w:t>
      </w:r>
      <w:r w:rsidR="00E96ADA">
        <w:rPr>
          <w:noProof/>
        </w:rPr>
        <w:t xml:space="preserve">Types </w:t>
      </w:r>
      <w:r>
        <w:rPr>
          <w:noProof/>
        </w:rPr>
        <w:t>to trace.</w:t>
      </w:r>
    </w:p>
    <w:p w:rsidR="00956D3C" w:rsidRDefault="00956D3C" w:rsidP="00956D3C">
      <w:pPr>
        <w:pStyle w:val="B20"/>
        <w:rPr>
          <w:noProof/>
        </w:rPr>
      </w:pPr>
      <w:r>
        <w:rPr>
          <w:noProof/>
        </w:rPr>
        <w:t>-</w:t>
      </w:r>
      <w:r>
        <w:rPr>
          <w:noProof/>
        </w:rPr>
        <w:tab/>
        <w:t>List of Interfaces for AMF, SMF, UPF, PCF and NG-RAN.</w:t>
      </w:r>
    </w:p>
    <w:p w:rsidR="00C52F23" w:rsidRDefault="00956D3C" w:rsidP="00C52F23">
      <w:pPr>
        <w:pStyle w:val="B20"/>
        <w:rPr>
          <w:noProof/>
        </w:rPr>
      </w:pPr>
      <w:r>
        <w:rPr>
          <w:noProof/>
        </w:rPr>
        <w:t>-</w:t>
      </w:r>
      <w:r>
        <w:rPr>
          <w:noProof/>
        </w:rPr>
        <w:tab/>
        <w:t xml:space="preserve">Trace Collection Entity </w:t>
      </w:r>
      <w:r w:rsidR="00E96ADA">
        <w:rPr>
          <w:noProof/>
        </w:rPr>
        <w:t>IP Address</w:t>
      </w:r>
      <w:r w:rsidR="00E96ADA">
        <w:t xml:space="preserve"> </w:t>
      </w:r>
      <w:r w:rsidR="00C52F23">
        <w:t xml:space="preserve">for the file-based trace reporting or </w:t>
      </w:r>
      <w:r w:rsidR="00E96ADA" w:rsidRPr="003B365C">
        <w:t xml:space="preserve">Trace Reporting </w:t>
      </w:r>
      <w:r w:rsidR="00E96ADA">
        <w:t>C</w:t>
      </w:r>
      <w:r w:rsidR="00E96ADA" w:rsidRPr="003B365C">
        <w:t xml:space="preserve">onsumer </w:t>
      </w:r>
      <w:r w:rsidR="00C52F23" w:rsidRPr="003B365C">
        <w:t xml:space="preserve">URI </w:t>
      </w:r>
      <w:r w:rsidR="00C52F23">
        <w:t>for the streaming trace reporting</w:t>
      </w:r>
      <w:r w:rsidR="00C52F23">
        <w:rPr>
          <w:noProof/>
        </w:rPr>
        <w:t>.</w:t>
      </w:r>
    </w:p>
    <w:p w:rsidR="00956D3C" w:rsidRDefault="00956D3C" w:rsidP="0042279D">
      <w:pPr>
        <w:pStyle w:val="B10"/>
        <w:rPr>
          <w:noProof/>
        </w:rPr>
      </w:pPr>
      <w:r>
        <w:rPr>
          <w:noProof/>
        </w:rPr>
        <w:t>2.</w:t>
      </w:r>
      <w:r>
        <w:rPr>
          <w:noProof/>
        </w:rPr>
        <w:tab/>
        <w:t>UDM stores the trace control and configuration parameters received from the management system.</w:t>
      </w:r>
    </w:p>
    <w:p w:rsidR="00956D3C" w:rsidRDefault="00956D3C" w:rsidP="00956D3C">
      <w:pPr>
        <w:pStyle w:val="B10"/>
      </w:pPr>
      <w:r>
        <w:t>3.</w:t>
      </w:r>
      <w:r>
        <w:tab/>
        <w:t xml:space="preserve">UDM sends </w:t>
      </w:r>
      <w:r w:rsidRPr="00D0665F">
        <w:t xml:space="preserve">Nudm_SDM_Notification </w:t>
      </w:r>
      <w:r>
        <w:t>to AMF with the trace control and configuration parameters information (see clauses 4.5.1 and 5.2.3.3 of 3GPP TS 23.502 [41]).</w:t>
      </w:r>
    </w:p>
    <w:p w:rsidR="00956D3C" w:rsidRDefault="00956D3C" w:rsidP="00956D3C">
      <w:pPr>
        <w:pStyle w:val="B10"/>
        <w:rPr>
          <w:noProof/>
        </w:rPr>
      </w:pPr>
      <w:r>
        <w:t>4.</w:t>
      </w:r>
      <w:r>
        <w:tab/>
      </w:r>
      <w:r>
        <w:rPr>
          <w:noProof/>
        </w:rPr>
        <w:t>AMF stores the trace control and configuration parameters received in step 9.</w:t>
      </w:r>
    </w:p>
    <w:p w:rsidR="00956D3C" w:rsidRDefault="00956D3C" w:rsidP="00956D3C">
      <w:pPr>
        <w:pStyle w:val="B10"/>
        <w:rPr>
          <w:noProof/>
        </w:rPr>
      </w:pPr>
      <w:r>
        <w:rPr>
          <w:noProof/>
        </w:rPr>
        <w:t>5.</w:t>
      </w:r>
      <w:r>
        <w:rPr>
          <w:noProof/>
        </w:rPr>
        <w:tab/>
        <w:t>AMF starts the Trace Session according to the received configuration.</w:t>
      </w:r>
    </w:p>
    <w:p w:rsidR="00956D3C" w:rsidRDefault="00956D3C" w:rsidP="00956D3C">
      <w:pPr>
        <w:pStyle w:val="B10"/>
      </w:pPr>
      <w:r>
        <w:t>6.</w:t>
      </w:r>
      <w:r>
        <w:tab/>
        <w:t>AMF sends Nsmf_PDUSession_UpdateSMContext request with the trace control and configuration parameters information to the SMF</w:t>
      </w:r>
    </w:p>
    <w:p w:rsidR="00956D3C" w:rsidRDefault="00956D3C" w:rsidP="00956D3C">
      <w:pPr>
        <w:pStyle w:val="B10"/>
        <w:rPr>
          <w:noProof/>
        </w:rPr>
      </w:pPr>
      <w:r>
        <w:t>7.</w:t>
      </w:r>
      <w:r>
        <w:tab/>
      </w:r>
      <w:r>
        <w:rPr>
          <w:noProof/>
        </w:rPr>
        <w:t>SMF stores the trace control and configuration parameters received from the UDM.</w:t>
      </w:r>
    </w:p>
    <w:p w:rsidR="00956D3C" w:rsidRDefault="00956D3C" w:rsidP="00956D3C">
      <w:pPr>
        <w:pStyle w:val="B10"/>
      </w:pPr>
      <w:r>
        <w:rPr>
          <w:noProof/>
        </w:rPr>
        <w:t>8.</w:t>
      </w:r>
      <w:r>
        <w:rPr>
          <w:noProof/>
        </w:rPr>
        <w:tab/>
        <w:t>SMF starts the Trace Session according to the received configuration.</w:t>
      </w:r>
    </w:p>
    <w:p w:rsidR="00956D3C" w:rsidRDefault="00956D3C" w:rsidP="00956D3C">
      <w:pPr>
        <w:pStyle w:val="B10"/>
      </w:pPr>
      <w:r>
        <w:rPr>
          <w:noProof/>
        </w:rPr>
        <w:t>9.</w:t>
      </w:r>
      <w:r>
        <w:rPr>
          <w:noProof/>
        </w:rPr>
        <w:tab/>
        <w:t xml:space="preserve">SMF performs Session Management Policy Modification with PCF (see step 7 </w:t>
      </w:r>
      <w:r>
        <w:t>in clause 4.3.3.2 of 3GPP TS 23.502 [</w:t>
      </w:r>
      <w:r w:rsidR="00453E99">
        <w:t>41</w:t>
      </w:r>
      <w:r>
        <w:t>]) and provides the trace control and configuration parameters information to the PCF.</w:t>
      </w:r>
    </w:p>
    <w:p w:rsidR="00956D3C" w:rsidRDefault="00956D3C" w:rsidP="00956D3C">
      <w:pPr>
        <w:pStyle w:val="B10"/>
        <w:rPr>
          <w:noProof/>
        </w:rPr>
      </w:pPr>
      <w:r>
        <w:t>10.</w:t>
      </w:r>
      <w:r>
        <w:tab/>
        <w:t xml:space="preserve">PCF </w:t>
      </w:r>
      <w:r>
        <w:rPr>
          <w:noProof/>
        </w:rPr>
        <w:t>stores the trace control and configuration parameters received from the SMF as part of Policy Association.</w:t>
      </w:r>
    </w:p>
    <w:p w:rsidR="00956D3C" w:rsidRDefault="00956D3C" w:rsidP="00956D3C">
      <w:pPr>
        <w:pStyle w:val="B10"/>
        <w:rPr>
          <w:noProof/>
        </w:rPr>
      </w:pPr>
      <w:r>
        <w:rPr>
          <w:noProof/>
        </w:rPr>
        <w:t>11.</w:t>
      </w:r>
      <w:r>
        <w:rPr>
          <w:noProof/>
        </w:rPr>
        <w:tab/>
        <w:t>PCF starts the Trace Session according to the received configuration.</w:t>
      </w:r>
    </w:p>
    <w:p w:rsidR="00956D3C" w:rsidRDefault="00956D3C" w:rsidP="00956D3C">
      <w:pPr>
        <w:pStyle w:val="B10"/>
      </w:pPr>
      <w:r>
        <w:rPr>
          <w:noProof/>
        </w:rPr>
        <w:t>12.</w:t>
      </w:r>
      <w:r>
        <w:rPr>
          <w:noProof/>
        </w:rPr>
        <w:tab/>
        <w:t xml:space="preserve">SMF performs N4 Session Modification with UPF (see step 10 </w:t>
      </w:r>
      <w:r>
        <w:t>in clause 4.3.2.2.1 of 3GPP TS 23.502 [41]) and provides the trace control and configuration parameters information to the UPF.</w:t>
      </w:r>
    </w:p>
    <w:p w:rsidR="00956D3C" w:rsidRDefault="00956D3C" w:rsidP="00956D3C">
      <w:pPr>
        <w:pStyle w:val="B10"/>
        <w:rPr>
          <w:noProof/>
        </w:rPr>
      </w:pPr>
      <w:r>
        <w:t>13.</w:t>
      </w:r>
      <w:r>
        <w:tab/>
        <w:t xml:space="preserve">UPF </w:t>
      </w:r>
      <w:r>
        <w:rPr>
          <w:noProof/>
        </w:rPr>
        <w:t>stores the trace control and configuration parameters received from the SMF as part of N4 Session Modification.</w:t>
      </w:r>
    </w:p>
    <w:p w:rsidR="00956D3C" w:rsidRDefault="00956D3C" w:rsidP="00956D3C">
      <w:pPr>
        <w:pStyle w:val="B10"/>
        <w:rPr>
          <w:noProof/>
        </w:rPr>
      </w:pPr>
      <w:r>
        <w:rPr>
          <w:noProof/>
        </w:rPr>
        <w:t>14.</w:t>
      </w:r>
      <w:r>
        <w:rPr>
          <w:noProof/>
        </w:rPr>
        <w:tab/>
        <w:t>UPF starts the Trace Session according to the received configuration.</w:t>
      </w:r>
    </w:p>
    <w:p w:rsidR="00956D3C" w:rsidRDefault="00956D3C" w:rsidP="00956D3C">
      <w:pPr>
        <w:pStyle w:val="B10"/>
        <w:rPr>
          <w:noProof/>
        </w:rPr>
      </w:pPr>
      <w:r>
        <w:rPr>
          <w:noProof/>
        </w:rPr>
        <w:t>15.</w:t>
      </w:r>
      <w:r>
        <w:rPr>
          <w:noProof/>
        </w:rPr>
        <w:tab/>
        <w:t>AMF sends the Start Trace message over NG interface (N2 interface from the 5GC perspective)</w:t>
      </w:r>
    </w:p>
    <w:p w:rsidR="00956D3C" w:rsidRDefault="00956D3C" w:rsidP="00956D3C">
      <w:pPr>
        <w:pStyle w:val="B10"/>
        <w:rPr>
          <w:noProof/>
        </w:rPr>
      </w:pPr>
      <w:r>
        <w:rPr>
          <w:noProof/>
        </w:rPr>
        <w:t>16.</w:t>
      </w:r>
      <w:r>
        <w:rPr>
          <w:noProof/>
        </w:rPr>
        <w:tab/>
        <w:t>NG-RAN node stores the trace control and configuration parameters received from the AMF. This step is part of NG-RAN signaling trace activation - see clause 4.1.2.16 for more details.</w:t>
      </w:r>
    </w:p>
    <w:p w:rsidR="00956D3C" w:rsidRDefault="00956D3C" w:rsidP="00956D3C">
      <w:pPr>
        <w:pStyle w:val="B10"/>
        <w:rPr>
          <w:noProof/>
        </w:rPr>
      </w:pPr>
      <w:r>
        <w:rPr>
          <w:noProof/>
        </w:rPr>
        <w:t>17.</w:t>
      </w:r>
      <w:r>
        <w:rPr>
          <w:noProof/>
        </w:rPr>
        <w:tab/>
        <w:t>NG-RAN node starts the Trace Session according to the received configuration. This step is part of NG-RAN signaling trace activation - see clause 4.1.2.16 for more details.</w:t>
      </w:r>
    </w:p>
    <w:p w:rsidR="00956D3C" w:rsidRDefault="00956D3C" w:rsidP="00956D3C"/>
    <w:p w:rsidR="00956D3C" w:rsidRDefault="00956D3C" w:rsidP="00956D3C">
      <w:r w:rsidRPr="00FA0F83">
        <w:t>Figure 4.1.2.1</w:t>
      </w:r>
      <w:r>
        <w:t>5</w:t>
      </w:r>
      <w:r w:rsidRPr="00FA0F83">
        <w:t>.</w:t>
      </w:r>
      <w:r>
        <w:t>1.5</w:t>
      </w:r>
      <w:r w:rsidRPr="00FA0F83">
        <w:t xml:space="preserve"> </w:t>
      </w:r>
      <w:r>
        <w:t>illustrates</w:t>
      </w:r>
      <w:r w:rsidRPr="00FA0F83">
        <w:t xml:space="preserve"> the </w:t>
      </w:r>
      <w:r>
        <w:t xml:space="preserve">signaling </w:t>
      </w:r>
      <w:r w:rsidRPr="00FA0F83">
        <w:t xml:space="preserve">Trace Session activation procedure in </w:t>
      </w:r>
      <w:r>
        <w:t>5G</w:t>
      </w:r>
      <w:r w:rsidRPr="00FA0F83">
        <w:t>C</w:t>
      </w:r>
      <w:r>
        <w:t xml:space="preserve"> as part of the PDU Session Modification procedure for the UE that has already been registered and has an on-going PDU Session</w:t>
      </w:r>
      <w:r w:rsidRPr="00D90DD3">
        <w:t xml:space="preserve"> </w:t>
      </w:r>
      <w:r>
        <w:t>where UDM notifies SMF about trace activation directly</w:t>
      </w:r>
      <w:r w:rsidRPr="00FA0F83">
        <w:t>:</w:t>
      </w:r>
    </w:p>
    <w:p w:rsidR="00956D3C" w:rsidRDefault="00956D3C" w:rsidP="00956D3C">
      <w:pPr>
        <w:pStyle w:val="TH"/>
      </w:pPr>
      <w:r w:rsidRPr="00B1240B">
        <w:rPr>
          <w:noProof/>
        </w:rPr>
        <w:pict>
          <v:shape id="Picture 11" o:spid="_x0000_i1062" type="#_x0000_t75" alt="Generated by PlantUML" style="width:481.45pt;height:415.1pt;visibility:visible">
            <v:imagedata r:id="rId74" o:title="Generated by PlantUML"/>
          </v:shape>
        </w:pict>
      </w:r>
    </w:p>
    <w:p w:rsidR="00956D3C" w:rsidRDefault="00956D3C" w:rsidP="00956D3C">
      <w:pPr>
        <w:pStyle w:val="TF"/>
        <w:rPr>
          <w:noProof/>
        </w:rPr>
      </w:pPr>
      <w:r>
        <w:rPr>
          <w:noProof/>
        </w:rPr>
        <w:t>Figure 4.1.2.15.1.5: Trace activation in 5GC following the PDU Session Modification procedure (with UDM to SMF notification)</w:t>
      </w:r>
    </w:p>
    <w:p w:rsidR="00956D3C" w:rsidRDefault="00956D3C" w:rsidP="00956D3C">
      <w:r>
        <w:rPr>
          <w:noProof/>
        </w:rPr>
        <w:t xml:space="preserve">The steps 6 and 9 below are parts of the </w:t>
      </w:r>
      <w:r w:rsidRPr="00EA7EC3">
        <w:rPr>
          <w:noProof/>
        </w:rPr>
        <w:t xml:space="preserve">PDU Session </w:t>
      </w:r>
      <w:r>
        <w:rPr>
          <w:noProof/>
        </w:rPr>
        <w:t xml:space="preserve">Modification procedure </w:t>
      </w:r>
      <w:r>
        <w:t xml:space="preserve">- see 3GPP TS 23.502 [41] clause 4.3.3.2 for specific details. Present document does not attempt to re-define how </w:t>
      </w:r>
      <w:r w:rsidRPr="00EA7EC3">
        <w:t xml:space="preserve">PDU Session </w:t>
      </w:r>
      <w:r>
        <w:t>Modification procedure works, but rather illustrates the signaling Trace Activation aspects.</w:t>
      </w:r>
    </w:p>
    <w:p w:rsidR="00956D3C" w:rsidRDefault="00956D3C" w:rsidP="00956D3C">
      <w:pPr>
        <w:pStyle w:val="B10"/>
        <w:rPr>
          <w:noProof/>
        </w:rPr>
      </w:pPr>
      <w:r>
        <w:rPr>
          <w:noProof/>
        </w:rPr>
        <w:t>1.</w:t>
      </w:r>
      <w:r>
        <w:rPr>
          <w:noProof/>
        </w:rPr>
        <w:tab/>
        <w:t>Management system activates Trace Session to the UDM. The following trace control and configuration parameters shall be included in the Trace Activation message:</w:t>
      </w:r>
    </w:p>
    <w:p w:rsidR="00956D3C" w:rsidRDefault="00956D3C" w:rsidP="00956D3C">
      <w:pPr>
        <w:pStyle w:val="B20"/>
        <w:rPr>
          <w:noProof/>
        </w:rPr>
      </w:pPr>
      <w:r>
        <w:rPr>
          <w:noProof/>
        </w:rPr>
        <w:t>-</w:t>
      </w:r>
      <w:r>
        <w:rPr>
          <w:noProof/>
        </w:rPr>
        <w:tab/>
      </w:r>
      <w:r w:rsidR="0064599B">
        <w:rPr>
          <w:noProof/>
        </w:rPr>
        <w:t xml:space="preserve">Trace Target: </w:t>
      </w:r>
      <w:r>
        <w:rPr>
          <w:noProof/>
        </w:rPr>
        <w:t>SUPI or IMEISV.</w:t>
      </w:r>
    </w:p>
    <w:p w:rsidR="00956D3C" w:rsidRDefault="00956D3C" w:rsidP="00956D3C">
      <w:pPr>
        <w:pStyle w:val="B20"/>
        <w:rPr>
          <w:noProof/>
        </w:rPr>
      </w:pPr>
      <w:r>
        <w:rPr>
          <w:noProof/>
        </w:rPr>
        <w:t>-</w:t>
      </w:r>
      <w:r>
        <w:rPr>
          <w:noProof/>
        </w:rPr>
        <w:tab/>
        <w:t>Trace Reference.</w:t>
      </w:r>
    </w:p>
    <w:p w:rsidR="00956D3C" w:rsidRDefault="00956D3C" w:rsidP="00956D3C">
      <w:pPr>
        <w:pStyle w:val="B20"/>
        <w:rPr>
          <w:noProof/>
        </w:rPr>
      </w:pPr>
      <w:r>
        <w:rPr>
          <w:noProof/>
        </w:rPr>
        <w:t>-</w:t>
      </w:r>
      <w:r>
        <w:rPr>
          <w:noProof/>
        </w:rPr>
        <w:tab/>
        <w:t xml:space="preserve">Triggering </w:t>
      </w:r>
      <w:r w:rsidR="0064599B">
        <w:rPr>
          <w:noProof/>
        </w:rPr>
        <w:t xml:space="preserve">Events </w:t>
      </w:r>
      <w:r>
        <w:rPr>
          <w:noProof/>
        </w:rPr>
        <w:t>for AMF, SMF, UPF and PCF.</w:t>
      </w:r>
    </w:p>
    <w:p w:rsidR="00956D3C" w:rsidRDefault="00956D3C" w:rsidP="00956D3C">
      <w:pPr>
        <w:pStyle w:val="B20"/>
        <w:rPr>
          <w:noProof/>
        </w:rPr>
      </w:pPr>
      <w:r>
        <w:rPr>
          <w:noProof/>
        </w:rPr>
        <w:t>-</w:t>
      </w:r>
      <w:r>
        <w:rPr>
          <w:noProof/>
        </w:rPr>
        <w:tab/>
        <w:t>Trace Depth.</w:t>
      </w:r>
    </w:p>
    <w:p w:rsidR="00956D3C" w:rsidRDefault="00956D3C" w:rsidP="00956D3C">
      <w:pPr>
        <w:pStyle w:val="B20"/>
        <w:rPr>
          <w:noProof/>
        </w:rPr>
      </w:pPr>
      <w:r>
        <w:rPr>
          <w:noProof/>
        </w:rPr>
        <w:t>-</w:t>
      </w:r>
      <w:r>
        <w:rPr>
          <w:noProof/>
        </w:rPr>
        <w:tab/>
        <w:t xml:space="preserve">List of NE </w:t>
      </w:r>
      <w:r w:rsidR="0064599B">
        <w:rPr>
          <w:noProof/>
        </w:rPr>
        <w:t xml:space="preserve">Types </w:t>
      </w:r>
      <w:r>
        <w:rPr>
          <w:noProof/>
        </w:rPr>
        <w:t>to trace.</w:t>
      </w:r>
    </w:p>
    <w:p w:rsidR="00956D3C" w:rsidRDefault="00956D3C" w:rsidP="00956D3C">
      <w:pPr>
        <w:pStyle w:val="B20"/>
        <w:rPr>
          <w:noProof/>
        </w:rPr>
      </w:pPr>
      <w:r>
        <w:rPr>
          <w:noProof/>
        </w:rPr>
        <w:t>-</w:t>
      </w:r>
      <w:r>
        <w:rPr>
          <w:noProof/>
        </w:rPr>
        <w:tab/>
        <w:t>List of Interfaces for AMF, SMF, UPF, PCF and NG-RAN.</w:t>
      </w:r>
    </w:p>
    <w:p w:rsidR="00F63FD9" w:rsidRDefault="00956D3C" w:rsidP="00F63FD9">
      <w:pPr>
        <w:pStyle w:val="B20"/>
        <w:rPr>
          <w:noProof/>
        </w:rPr>
      </w:pPr>
      <w:r>
        <w:rPr>
          <w:noProof/>
        </w:rPr>
        <w:t>-</w:t>
      </w:r>
      <w:r>
        <w:rPr>
          <w:noProof/>
        </w:rPr>
        <w:tab/>
        <w:t xml:space="preserve">Trace Collection Entity </w:t>
      </w:r>
      <w:r w:rsidR="0064599B">
        <w:rPr>
          <w:noProof/>
        </w:rPr>
        <w:t>IP Address</w:t>
      </w:r>
      <w:r w:rsidR="0064599B">
        <w:t xml:space="preserve"> </w:t>
      </w:r>
      <w:r w:rsidR="00F63FD9">
        <w:t xml:space="preserve">for the file-based trace reporting or </w:t>
      </w:r>
      <w:r w:rsidR="0064599B" w:rsidRPr="003B365C">
        <w:t xml:space="preserve">Trace Reporting </w:t>
      </w:r>
      <w:r w:rsidR="0064599B">
        <w:t>C</w:t>
      </w:r>
      <w:r w:rsidR="0064599B" w:rsidRPr="003B365C">
        <w:t xml:space="preserve">onsumer </w:t>
      </w:r>
      <w:r w:rsidR="00F63FD9" w:rsidRPr="003B365C">
        <w:t xml:space="preserve">URI </w:t>
      </w:r>
      <w:r w:rsidR="00F63FD9">
        <w:t>for the streaming trace reporting</w:t>
      </w:r>
      <w:r w:rsidR="00F63FD9">
        <w:rPr>
          <w:noProof/>
        </w:rPr>
        <w:t>.</w:t>
      </w:r>
    </w:p>
    <w:p w:rsidR="00956D3C" w:rsidRDefault="00956D3C" w:rsidP="00C801AA">
      <w:pPr>
        <w:pStyle w:val="B10"/>
        <w:rPr>
          <w:noProof/>
        </w:rPr>
      </w:pPr>
      <w:r>
        <w:rPr>
          <w:noProof/>
        </w:rPr>
        <w:t>2.</w:t>
      </w:r>
      <w:r>
        <w:rPr>
          <w:noProof/>
        </w:rPr>
        <w:tab/>
        <w:t>UDM stores the trace control and configuration parameters received from the management system.</w:t>
      </w:r>
    </w:p>
    <w:p w:rsidR="00956D3C" w:rsidRDefault="00956D3C" w:rsidP="00956D3C">
      <w:pPr>
        <w:pStyle w:val="B10"/>
      </w:pPr>
      <w:r>
        <w:t>3.</w:t>
      </w:r>
      <w:r>
        <w:tab/>
        <w:t xml:space="preserve">UDM sends </w:t>
      </w:r>
      <w:r w:rsidRPr="00D0665F">
        <w:t xml:space="preserve">Nudm_SDM_Notification </w:t>
      </w:r>
      <w:r>
        <w:t>to AMF with the trace control and configuration parameters information (see clauses 4.5.1 and 5.2.3.3 of 3GPP TS 23.502 [41]).</w:t>
      </w:r>
    </w:p>
    <w:p w:rsidR="00956D3C" w:rsidRDefault="00956D3C" w:rsidP="00956D3C">
      <w:pPr>
        <w:pStyle w:val="B10"/>
        <w:rPr>
          <w:noProof/>
        </w:rPr>
      </w:pPr>
      <w:r>
        <w:t>4.</w:t>
      </w:r>
      <w:r>
        <w:tab/>
      </w:r>
      <w:r>
        <w:rPr>
          <w:noProof/>
        </w:rPr>
        <w:t>AMF stores the trace control and configuration parameters received in step 9.</w:t>
      </w:r>
    </w:p>
    <w:p w:rsidR="00956D3C" w:rsidRDefault="00956D3C" w:rsidP="00956D3C">
      <w:pPr>
        <w:pStyle w:val="B10"/>
        <w:rPr>
          <w:noProof/>
        </w:rPr>
      </w:pPr>
      <w:r>
        <w:rPr>
          <w:noProof/>
        </w:rPr>
        <w:t>5.</w:t>
      </w:r>
      <w:r>
        <w:rPr>
          <w:noProof/>
        </w:rPr>
        <w:tab/>
        <w:t>AMF starts the Trace Session according to the received configuration.</w:t>
      </w:r>
    </w:p>
    <w:p w:rsidR="00956D3C" w:rsidRDefault="00956D3C" w:rsidP="00956D3C">
      <w:pPr>
        <w:pStyle w:val="B10"/>
      </w:pPr>
      <w:r>
        <w:t>6.</w:t>
      </w:r>
      <w:r>
        <w:tab/>
        <w:t xml:space="preserve">UDM sends </w:t>
      </w:r>
      <w:r w:rsidRPr="00D0665F">
        <w:t xml:space="preserve">Nudm_SDM_Notification </w:t>
      </w:r>
      <w:r>
        <w:t>to SMF with the trace control and configuration parameters information (see clauses 4.5.2 and 5.2.3.3 of 3GPP TS 23.502 [41]).</w:t>
      </w:r>
    </w:p>
    <w:p w:rsidR="00956D3C" w:rsidRDefault="00956D3C" w:rsidP="00956D3C">
      <w:pPr>
        <w:pStyle w:val="B10"/>
        <w:rPr>
          <w:noProof/>
        </w:rPr>
      </w:pPr>
      <w:r>
        <w:t>7.</w:t>
      </w:r>
      <w:r>
        <w:tab/>
      </w:r>
      <w:r>
        <w:rPr>
          <w:noProof/>
        </w:rPr>
        <w:t>SMF stores the trace control and configuration parameters received from the UDM.</w:t>
      </w:r>
    </w:p>
    <w:p w:rsidR="00956D3C" w:rsidRDefault="00956D3C" w:rsidP="00956D3C">
      <w:pPr>
        <w:pStyle w:val="B10"/>
      </w:pPr>
      <w:r>
        <w:rPr>
          <w:noProof/>
        </w:rPr>
        <w:t>8.</w:t>
      </w:r>
      <w:r>
        <w:rPr>
          <w:noProof/>
        </w:rPr>
        <w:tab/>
        <w:t>SMF starts the Trace Session according to the received configuration.</w:t>
      </w:r>
    </w:p>
    <w:p w:rsidR="00956D3C" w:rsidRDefault="00956D3C" w:rsidP="00956D3C">
      <w:pPr>
        <w:pStyle w:val="B10"/>
      </w:pPr>
      <w:r>
        <w:rPr>
          <w:noProof/>
        </w:rPr>
        <w:t>9.</w:t>
      </w:r>
      <w:r>
        <w:rPr>
          <w:noProof/>
        </w:rPr>
        <w:tab/>
        <w:t xml:space="preserve">SMF performs Session Management Policy Modification with PCF (see step 7 </w:t>
      </w:r>
      <w:r>
        <w:t>in clause 4.3.3.2 of 3GPP TS 23.502 [</w:t>
      </w:r>
      <w:r w:rsidR="00453E99">
        <w:t>41</w:t>
      </w:r>
      <w:r>
        <w:t>]) and provides the trace control and configuration parameters information to the PCF.</w:t>
      </w:r>
    </w:p>
    <w:p w:rsidR="00956D3C" w:rsidRDefault="00956D3C" w:rsidP="00956D3C">
      <w:pPr>
        <w:pStyle w:val="B10"/>
        <w:rPr>
          <w:noProof/>
        </w:rPr>
      </w:pPr>
      <w:r>
        <w:t>10.</w:t>
      </w:r>
      <w:r>
        <w:tab/>
        <w:t xml:space="preserve">PCF </w:t>
      </w:r>
      <w:r>
        <w:rPr>
          <w:noProof/>
        </w:rPr>
        <w:t>stores the trace control and configuration parameters received from the SMF as part of Policy Association.</w:t>
      </w:r>
    </w:p>
    <w:p w:rsidR="00956D3C" w:rsidRDefault="00956D3C" w:rsidP="00956D3C">
      <w:pPr>
        <w:pStyle w:val="B10"/>
        <w:rPr>
          <w:noProof/>
        </w:rPr>
      </w:pPr>
      <w:r>
        <w:rPr>
          <w:noProof/>
        </w:rPr>
        <w:t>11.</w:t>
      </w:r>
      <w:r>
        <w:rPr>
          <w:noProof/>
        </w:rPr>
        <w:tab/>
        <w:t>PCF starts the Trace Session according to the received configuration.</w:t>
      </w:r>
    </w:p>
    <w:p w:rsidR="00956D3C" w:rsidRDefault="00956D3C" w:rsidP="00956D3C">
      <w:pPr>
        <w:pStyle w:val="B10"/>
      </w:pPr>
      <w:r>
        <w:rPr>
          <w:noProof/>
        </w:rPr>
        <w:t>12.</w:t>
      </w:r>
      <w:r>
        <w:rPr>
          <w:noProof/>
        </w:rPr>
        <w:tab/>
        <w:t xml:space="preserve">SMF performs N4 Session Modification with UPF (see step 10 </w:t>
      </w:r>
      <w:r>
        <w:t>in clause 4.3.2.2.1 of 3GPP TS 23.502 [41]) and provides the trace control and configuration parameters information to the UPF.</w:t>
      </w:r>
    </w:p>
    <w:p w:rsidR="00956D3C" w:rsidRDefault="00956D3C" w:rsidP="00956D3C">
      <w:pPr>
        <w:pStyle w:val="B10"/>
        <w:rPr>
          <w:noProof/>
        </w:rPr>
      </w:pPr>
      <w:r>
        <w:t>13.</w:t>
      </w:r>
      <w:r>
        <w:tab/>
        <w:t xml:space="preserve">UPF </w:t>
      </w:r>
      <w:r>
        <w:rPr>
          <w:noProof/>
        </w:rPr>
        <w:t>stores the trace control and configuration parameters received from the SMF as part of N4 Session Modification.</w:t>
      </w:r>
    </w:p>
    <w:p w:rsidR="00956D3C" w:rsidRDefault="00956D3C" w:rsidP="00956D3C">
      <w:pPr>
        <w:pStyle w:val="B10"/>
        <w:rPr>
          <w:noProof/>
        </w:rPr>
      </w:pPr>
      <w:r>
        <w:rPr>
          <w:noProof/>
        </w:rPr>
        <w:t>14.</w:t>
      </w:r>
      <w:r>
        <w:rPr>
          <w:noProof/>
        </w:rPr>
        <w:tab/>
        <w:t>UPF starts the Trace Session according to the received configuration.</w:t>
      </w:r>
    </w:p>
    <w:p w:rsidR="00956D3C" w:rsidRDefault="00956D3C" w:rsidP="00956D3C">
      <w:pPr>
        <w:pStyle w:val="B10"/>
        <w:rPr>
          <w:noProof/>
        </w:rPr>
      </w:pPr>
      <w:r>
        <w:rPr>
          <w:noProof/>
        </w:rPr>
        <w:t>15.</w:t>
      </w:r>
      <w:r>
        <w:rPr>
          <w:noProof/>
        </w:rPr>
        <w:tab/>
        <w:t>AMF sends the Start Trace message over NG interface (N2 interface from the 5GC perspective)</w:t>
      </w:r>
    </w:p>
    <w:p w:rsidR="00956D3C" w:rsidRDefault="00956D3C" w:rsidP="00956D3C">
      <w:pPr>
        <w:pStyle w:val="B10"/>
        <w:rPr>
          <w:noProof/>
        </w:rPr>
      </w:pPr>
      <w:r>
        <w:rPr>
          <w:noProof/>
        </w:rPr>
        <w:t>16.</w:t>
      </w:r>
      <w:r>
        <w:rPr>
          <w:noProof/>
        </w:rPr>
        <w:tab/>
        <w:t>NG-RAN node stores the trace control and configuration parameters received from the AMF. This step is part of NG-RAN signaling trace activation - see clause 4.1.2.16 for more details.</w:t>
      </w:r>
    </w:p>
    <w:p w:rsidR="00956D3C" w:rsidRDefault="00956D3C" w:rsidP="00956D3C">
      <w:pPr>
        <w:pStyle w:val="B10"/>
        <w:rPr>
          <w:noProof/>
        </w:rPr>
      </w:pPr>
      <w:r>
        <w:rPr>
          <w:noProof/>
        </w:rPr>
        <w:t>17.</w:t>
      </w:r>
      <w:r>
        <w:rPr>
          <w:noProof/>
        </w:rPr>
        <w:tab/>
        <w:t>NG-RAN node starts the Trace Session according to the received configuration. This step is part of NG-RAN signaling trace activation - see clause 4.1.2.16 for more details.</w:t>
      </w:r>
    </w:p>
    <w:p w:rsidR="00956D3C" w:rsidRDefault="00956D3C" w:rsidP="00956D3C">
      <w:pPr>
        <w:pStyle w:val="NO"/>
      </w:pPr>
      <w:r>
        <w:t>Note: The specific scenarios where SMF receives trace control and configuration parameters either from UDM or from AMF are specified in 3GPP TS 23.502 [</w:t>
      </w:r>
      <w:r w:rsidR="00453E99">
        <w:t>41</w:t>
      </w:r>
      <w:r>
        <w:t xml:space="preserve">]. </w:t>
      </w:r>
    </w:p>
    <w:p w:rsidR="00956D3C" w:rsidRDefault="00956D3C" w:rsidP="00956D3C"/>
    <w:p w:rsidR="00956D3C" w:rsidRDefault="00956D3C" w:rsidP="00956D3C">
      <w:pPr>
        <w:pStyle w:val="Heading5"/>
      </w:pPr>
      <w:bookmarkStart w:id="469" w:name="_Toc516654814"/>
      <w:bookmarkStart w:id="470" w:name="_Toc28278003"/>
      <w:bookmarkStart w:id="471" w:name="_Toc36134261"/>
      <w:bookmarkStart w:id="472" w:name="_Toc44686746"/>
      <w:bookmarkStart w:id="473" w:name="_Toc51928512"/>
      <w:bookmarkStart w:id="474" w:name="_Toc51929081"/>
      <w:bookmarkStart w:id="475" w:name="_Toc155283092"/>
      <w:r>
        <w:t>4.1.2.15.2</w:t>
      </w:r>
      <w:r>
        <w:tab/>
        <w:t>Inter-RAT handover between E-UTRAN and NG-RAN</w:t>
      </w:r>
      <w:bookmarkEnd w:id="469"/>
      <w:bookmarkEnd w:id="470"/>
      <w:bookmarkEnd w:id="471"/>
      <w:bookmarkEnd w:id="472"/>
      <w:bookmarkEnd w:id="473"/>
      <w:bookmarkEnd w:id="474"/>
      <w:bookmarkEnd w:id="475"/>
    </w:p>
    <w:p w:rsidR="00956D3C" w:rsidRDefault="00956D3C" w:rsidP="00956D3C">
      <w:r w:rsidRPr="00945547">
        <w:t xml:space="preserve">The figure </w:t>
      </w:r>
      <w:r>
        <w:t xml:space="preserve">4.1.2.15.2.1 below </w:t>
      </w:r>
      <w:r w:rsidRPr="00945547">
        <w:t xml:space="preserve">illustrates an example scenario when UE </w:t>
      </w:r>
      <w:r>
        <w:t>served by 5GC with ongoing PDU session and active Trace Session</w:t>
      </w:r>
      <w:r w:rsidRPr="00945547">
        <w:t xml:space="preserve"> makes an inter-RAT handover </w:t>
      </w:r>
      <w:r>
        <w:t xml:space="preserve">from NG-RAN </w:t>
      </w:r>
      <w:r w:rsidRPr="00945547">
        <w:t xml:space="preserve">to the </w:t>
      </w:r>
      <w:r>
        <w:t>E-UTRAN and makes another handover back from E-UTRAN to NG-RAN illustrated in figure 4.1.2.15.2.2.</w:t>
      </w:r>
    </w:p>
    <w:p w:rsidR="00956D3C" w:rsidRDefault="00956D3C" w:rsidP="00956D3C">
      <w:pPr>
        <w:pStyle w:val="TH"/>
        <w:rPr>
          <w:noProof/>
        </w:rPr>
      </w:pPr>
      <w:r w:rsidRPr="00B1240B">
        <w:rPr>
          <w:noProof/>
        </w:rPr>
        <w:pict>
          <v:shape id="Picture 15" o:spid="_x0000_i1063" type="#_x0000_t75" alt="Generated by PlantUML" style="width:482.1pt;height:472.7pt;visibility:visible">
            <v:imagedata r:id="rId75" o:title="Generated by PlantUML"/>
          </v:shape>
        </w:pict>
      </w:r>
    </w:p>
    <w:p w:rsidR="00956D3C" w:rsidRDefault="00956D3C" w:rsidP="00956D3C">
      <w:pPr>
        <w:pStyle w:val="TF"/>
        <w:rPr>
          <w:noProof/>
        </w:rPr>
      </w:pPr>
      <w:r>
        <w:rPr>
          <w:noProof/>
        </w:rPr>
        <w:t>Figure 4.1.2.15.2.1: Signaling Trace Activation during Inter-RAT handover from NG-RAN to E-UTRAN</w:t>
      </w:r>
    </w:p>
    <w:p w:rsidR="00956D3C" w:rsidRDefault="00956D3C" w:rsidP="00956D3C">
      <w:r>
        <w:rPr>
          <w:noProof/>
        </w:rPr>
        <w:t xml:space="preserve">The steps 1 - 3, 6, 9, 12 - 22, 24, 26 and 28 on figure 4.1.2.15.2.1 are parts of the </w:t>
      </w:r>
      <w:r w:rsidRPr="00050CA8">
        <w:t>5GS to EPS handover using N26 interface</w:t>
      </w:r>
      <w:r>
        <w:rPr>
          <w:noProof/>
        </w:rPr>
        <w:t xml:space="preserve"> procedure </w:t>
      </w:r>
      <w:r>
        <w:t xml:space="preserve">- see 3GPP TS 23.502 [41] clause 4.11.1.2.1 for specific details. Present document does not attempt to re-define how </w:t>
      </w:r>
      <w:r w:rsidRPr="00050CA8">
        <w:t>5GS to EPS handover using N26 interface</w:t>
      </w:r>
      <w:r>
        <w:t xml:space="preserve"> procedure works, but rather illustrates the signaling Trace Activation aspects.</w:t>
      </w:r>
    </w:p>
    <w:p w:rsidR="00956D3C" w:rsidRDefault="00956D3C" w:rsidP="00956D3C">
      <w:r>
        <w:t>When AMF sends the Relocation Request to MME, AMF shall include the following trace control and configuration parameters for the Trace Activation:</w:t>
      </w:r>
    </w:p>
    <w:p w:rsidR="00956D3C" w:rsidRDefault="00956D3C" w:rsidP="00956D3C">
      <w:pPr>
        <w:pStyle w:val="B10"/>
      </w:pPr>
      <w:r>
        <w:t>-</w:t>
      </w:r>
      <w:r>
        <w:tab/>
      </w:r>
      <w:r w:rsidR="006D4ABA">
        <w:t>Trace Target:</w:t>
      </w:r>
      <w:r>
        <w:t>SUPI or IMEISV.</w:t>
      </w:r>
    </w:p>
    <w:p w:rsidR="00956D3C" w:rsidRDefault="00956D3C" w:rsidP="00956D3C">
      <w:pPr>
        <w:pStyle w:val="B10"/>
      </w:pPr>
      <w:r>
        <w:t>-</w:t>
      </w:r>
      <w:r>
        <w:tab/>
        <w:t>Trace Reference.</w:t>
      </w:r>
    </w:p>
    <w:p w:rsidR="00956D3C" w:rsidRDefault="00956D3C" w:rsidP="00956D3C">
      <w:pPr>
        <w:pStyle w:val="B10"/>
      </w:pPr>
      <w:r>
        <w:t>-</w:t>
      </w:r>
      <w:r>
        <w:tab/>
        <w:t xml:space="preserve">Triggering </w:t>
      </w:r>
      <w:r w:rsidR="006D4ABA">
        <w:t xml:space="preserve">Events </w:t>
      </w:r>
      <w:r>
        <w:t>for MME, Serving GW, PDN GW, SGSN, GGSN.</w:t>
      </w:r>
    </w:p>
    <w:p w:rsidR="00956D3C" w:rsidRDefault="00956D3C" w:rsidP="00956D3C">
      <w:pPr>
        <w:pStyle w:val="B10"/>
      </w:pPr>
      <w:r>
        <w:t>-</w:t>
      </w:r>
      <w:r>
        <w:tab/>
        <w:t>Trace Depth.</w:t>
      </w:r>
    </w:p>
    <w:p w:rsidR="00956D3C" w:rsidRDefault="00956D3C" w:rsidP="00956D3C">
      <w:pPr>
        <w:pStyle w:val="B10"/>
      </w:pPr>
      <w:r>
        <w:t>-</w:t>
      </w:r>
      <w:r>
        <w:tab/>
        <w:t xml:space="preserve">List of NE </w:t>
      </w:r>
      <w:r w:rsidR="006D4ABA">
        <w:t xml:space="preserve">Types </w:t>
      </w:r>
      <w:r>
        <w:t>to trace.</w:t>
      </w:r>
    </w:p>
    <w:p w:rsidR="00956D3C" w:rsidRDefault="00956D3C" w:rsidP="00956D3C">
      <w:pPr>
        <w:pStyle w:val="B10"/>
      </w:pPr>
      <w:r>
        <w:t>-</w:t>
      </w:r>
      <w:r>
        <w:tab/>
        <w:t>List of Interfaces for MME, Serving GW, PDN GW, eNB, SGSN, GGSN, RNC.</w:t>
      </w:r>
    </w:p>
    <w:p w:rsidR="00090DA1" w:rsidRDefault="00956D3C" w:rsidP="00090DA1">
      <w:pPr>
        <w:pStyle w:val="B10"/>
      </w:pPr>
      <w:r>
        <w:t>-</w:t>
      </w:r>
      <w:r>
        <w:tab/>
        <w:t>Trace Collection Entity</w:t>
      </w:r>
      <w:r w:rsidR="00090DA1">
        <w:t xml:space="preserve"> </w:t>
      </w:r>
      <w:r w:rsidR="006D4ABA">
        <w:t xml:space="preserve">IP Address </w:t>
      </w:r>
      <w:r w:rsidR="00090DA1">
        <w:t>for the file-based trace reporting or</w:t>
      </w:r>
      <w:r w:rsidR="006D4ABA" w:rsidRPr="006D4ABA">
        <w:t xml:space="preserve"> Trace Reporting Consumer</w:t>
      </w:r>
      <w:r w:rsidR="00090DA1">
        <w:t xml:space="preserve"> </w:t>
      </w:r>
      <w:r w:rsidR="00090DA1" w:rsidRPr="003B365C">
        <w:t xml:space="preserve">URI </w:t>
      </w:r>
      <w:r w:rsidR="00090DA1">
        <w:t>for the streaming trace reporting.</w:t>
      </w:r>
    </w:p>
    <w:p w:rsidR="00956D3C" w:rsidRDefault="00956D3C" w:rsidP="00C801AA">
      <w:pPr>
        <w:pStyle w:val="B10"/>
        <w:rPr>
          <w:noProof/>
        </w:rPr>
      </w:pPr>
      <w:r w:rsidRPr="00B1240B">
        <w:rPr>
          <w:noProof/>
        </w:rPr>
        <w:pict>
          <v:shape id="Picture 16" o:spid="_x0000_i1064" type="#_x0000_t75" alt="Generated by PlantUML" style="width:482.1pt;height:459.55pt;visibility:visible">
            <v:imagedata r:id="rId76" o:title="Generated by PlantUML"/>
          </v:shape>
        </w:pict>
      </w:r>
    </w:p>
    <w:p w:rsidR="00956D3C" w:rsidRDefault="00956D3C" w:rsidP="00956D3C">
      <w:pPr>
        <w:pStyle w:val="TF"/>
        <w:rPr>
          <w:noProof/>
        </w:rPr>
      </w:pPr>
      <w:r>
        <w:rPr>
          <w:noProof/>
        </w:rPr>
        <w:t>Figure 4.1.2.15.2.2: Signaling Trace Activation during Inter-RAT handover from E-UTRAN to NG-RAN</w:t>
      </w:r>
    </w:p>
    <w:p w:rsidR="00956D3C" w:rsidRDefault="00956D3C" w:rsidP="00956D3C">
      <w:r>
        <w:rPr>
          <w:noProof/>
        </w:rPr>
        <w:t xml:space="preserve">The steps 1, 2, 5, 8, 11 and 13 - 21 on figure 4.1.2.15.2.2 are parts of the </w:t>
      </w:r>
      <w:r>
        <w:t>EP</w:t>
      </w:r>
      <w:r w:rsidRPr="00050CA8">
        <w:t xml:space="preserve">S to </w:t>
      </w:r>
      <w:r>
        <w:t>5G</w:t>
      </w:r>
      <w:r w:rsidRPr="00050CA8">
        <w:t>S handover using N26 interface</w:t>
      </w:r>
      <w:r>
        <w:rPr>
          <w:noProof/>
        </w:rPr>
        <w:t xml:space="preserve"> procedure </w:t>
      </w:r>
      <w:r>
        <w:t>- see 3GPP TS 23.502 [41] clause 4.11.1.2.2 for specific details. Present document does not attempt to re-define how EP</w:t>
      </w:r>
      <w:r w:rsidRPr="00050CA8">
        <w:t xml:space="preserve">S to </w:t>
      </w:r>
      <w:r>
        <w:t>5G</w:t>
      </w:r>
      <w:r w:rsidRPr="00050CA8">
        <w:t>S handover using N26 interface</w:t>
      </w:r>
      <w:r>
        <w:t xml:space="preserve"> procedure works, but rather illustrates the signaling Trace Activation aspects.</w:t>
      </w:r>
    </w:p>
    <w:p w:rsidR="00956D3C" w:rsidRDefault="00956D3C" w:rsidP="00956D3C">
      <w:r>
        <w:t>When MME sends the Forward Relocation Request to AMF, MME shall include the following trace control and configuration parameters for the Trace Activation:</w:t>
      </w:r>
    </w:p>
    <w:p w:rsidR="00956D3C" w:rsidRDefault="00956D3C" w:rsidP="00956D3C">
      <w:pPr>
        <w:pStyle w:val="B10"/>
      </w:pPr>
      <w:r>
        <w:t>-</w:t>
      </w:r>
      <w:r>
        <w:tab/>
      </w:r>
      <w:r w:rsidR="006D4ABA" w:rsidRPr="006D4ABA">
        <w:t xml:space="preserve">Trace Target: </w:t>
      </w:r>
      <w:r>
        <w:t>SUPI or IMEISV.</w:t>
      </w:r>
    </w:p>
    <w:p w:rsidR="00956D3C" w:rsidRDefault="00956D3C" w:rsidP="00956D3C">
      <w:pPr>
        <w:pStyle w:val="B10"/>
      </w:pPr>
      <w:r>
        <w:t>-</w:t>
      </w:r>
      <w:r>
        <w:tab/>
        <w:t>Trace Reference.</w:t>
      </w:r>
    </w:p>
    <w:p w:rsidR="00956D3C" w:rsidRDefault="00956D3C" w:rsidP="00956D3C">
      <w:pPr>
        <w:pStyle w:val="B10"/>
      </w:pPr>
      <w:r>
        <w:t>-</w:t>
      </w:r>
      <w:r>
        <w:tab/>
        <w:t xml:space="preserve">Triggering </w:t>
      </w:r>
      <w:r w:rsidR="006D4ABA" w:rsidRPr="006D4ABA">
        <w:t>E</w:t>
      </w:r>
      <w:r>
        <w:t>vents for AMF, SMF, UPF and PCF.</w:t>
      </w:r>
    </w:p>
    <w:p w:rsidR="00956D3C" w:rsidRDefault="00956D3C" w:rsidP="00956D3C">
      <w:pPr>
        <w:pStyle w:val="B10"/>
      </w:pPr>
      <w:r>
        <w:t>-</w:t>
      </w:r>
      <w:r>
        <w:tab/>
        <w:t>Trace Depth.</w:t>
      </w:r>
    </w:p>
    <w:p w:rsidR="00956D3C" w:rsidRDefault="00956D3C" w:rsidP="00956D3C">
      <w:pPr>
        <w:pStyle w:val="B10"/>
      </w:pPr>
      <w:r>
        <w:t>-</w:t>
      </w:r>
      <w:r>
        <w:tab/>
        <w:t xml:space="preserve">List of NE </w:t>
      </w:r>
      <w:r w:rsidR="006D4ABA" w:rsidRPr="006D4ABA">
        <w:t>T</w:t>
      </w:r>
      <w:r>
        <w:t>ypes to trace.</w:t>
      </w:r>
    </w:p>
    <w:p w:rsidR="00956D3C" w:rsidRDefault="00956D3C" w:rsidP="00956D3C">
      <w:pPr>
        <w:pStyle w:val="B10"/>
      </w:pPr>
      <w:r>
        <w:t>-</w:t>
      </w:r>
      <w:r>
        <w:tab/>
        <w:t>List of Interfaces for AMF, SMF, UPF, PCF and NG-RAN.</w:t>
      </w:r>
    </w:p>
    <w:p w:rsidR="00956D3C" w:rsidRDefault="00956D3C" w:rsidP="00C801AA">
      <w:pPr>
        <w:pStyle w:val="B10"/>
      </w:pPr>
      <w:r>
        <w:t>-</w:t>
      </w:r>
      <w:r>
        <w:tab/>
        <w:t>Trace Collection Entity</w:t>
      </w:r>
      <w:r w:rsidR="006D4ABA" w:rsidRPr="006D4ABA">
        <w:t xml:space="preserve"> IP Address</w:t>
      </w:r>
      <w:r>
        <w:t>.</w:t>
      </w:r>
    </w:p>
    <w:p w:rsidR="00956D3C" w:rsidRPr="001E271F" w:rsidRDefault="00956D3C" w:rsidP="00956D3C">
      <w:pPr>
        <w:pStyle w:val="Heading5"/>
      </w:pPr>
      <w:bookmarkStart w:id="476" w:name="_Toc516654815"/>
      <w:bookmarkStart w:id="477" w:name="_Toc28278004"/>
      <w:bookmarkStart w:id="478" w:name="_Toc36134262"/>
      <w:bookmarkStart w:id="479" w:name="_Toc44686747"/>
      <w:bookmarkStart w:id="480" w:name="_Toc51928513"/>
      <w:bookmarkStart w:id="481" w:name="_Toc51929082"/>
      <w:bookmarkStart w:id="482" w:name="_Toc155283093"/>
      <w:r>
        <w:t>4.1.2.15.3</w:t>
      </w:r>
      <w:r>
        <w:tab/>
        <w:t>Non-3GPP access scenarios</w:t>
      </w:r>
      <w:bookmarkEnd w:id="476"/>
      <w:bookmarkEnd w:id="477"/>
      <w:bookmarkEnd w:id="478"/>
      <w:bookmarkEnd w:id="479"/>
      <w:bookmarkEnd w:id="480"/>
      <w:bookmarkEnd w:id="481"/>
      <w:bookmarkEnd w:id="482"/>
    </w:p>
    <w:bookmarkEnd w:id="453"/>
    <w:p w:rsidR="00956D3C" w:rsidRDefault="00956D3C" w:rsidP="00956D3C">
      <w:r w:rsidRPr="00FA0F83">
        <w:t>Figure 4.1.2.1</w:t>
      </w:r>
      <w:r>
        <w:t>5</w:t>
      </w:r>
      <w:r w:rsidRPr="00FA0F83">
        <w:t>.</w:t>
      </w:r>
      <w:r>
        <w:t>3.1</w:t>
      </w:r>
      <w:r w:rsidRPr="00FA0F83">
        <w:t xml:space="preserve"> </w:t>
      </w:r>
      <w:r>
        <w:t>illustrates</w:t>
      </w:r>
      <w:r w:rsidRPr="00FA0F83">
        <w:t xml:space="preserve"> the </w:t>
      </w:r>
      <w:r>
        <w:t xml:space="preserve">signaling </w:t>
      </w:r>
      <w:r w:rsidRPr="00FA0F83">
        <w:t xml:space="preserve">Trace Session activation procedure in </w:t>
      </w:r>
      <w:r>
        <w:t>5G</w:t>
      </w:r>
      <w:r w:rsidRPr="00FA0F83">
        <w:t>C</w:t>
      </w:r>
      <w:r>
        <w:t xml:space="preserve"> as part of the </w:t>
      </w:r>
      <w:r w:rsidRPr="00050CA8">
        <w:t>Registration via Untrusted non-3GPP Access</w:t>
      </w:r>
      <w:r>
        <w:t xml:space="preserve"> procedure</w:t>
      </w:r>
      <w:r w:rsidRPr="00FA0F83">
        <w:t>:</w:t>
      </w:r>
    </w:p>
    <w:p w:rsidR="00956D3C" w:rsidRDefault="00956D3C" w:rsidP="00956D3C">
      <w:pPr>
        <w:pStyle w:val="TH"/>
        <w:rPr>
          <w:noProof/>
        </w:rPr>
      </w:pPr>
      <w:r w:rsidRPr="00FE13C2">
        <w:rPr>
          <w:noProof/>
        </w:rPr>
        <w:pict>
          <v:shape id="Picture 44" o:spid="_x0000_i1065" type="#_x0000_t75" alt="Generated by PlantUML" style="width:510.25pt;height:449.55pt;visibility:visible">
            <v:imagedata r:id="rId77" o:title="Generated by PlantUML"/>
          </v:shape>
        </w:pict>
      </w:r>
    </w:p>
    <w:p w:rsidR="00956D3C" w:rsidRDefault="00956D3C" w:rsidP="00956D3C">
      <w:pPr>
        <w:pStyle w:val="TF"/>
        <w:rPr>
          <w:noProof/>
        </w:rPr>
      </w:pPr>
      <w:r>
        <w:rPr>
          <w:noProof/>
        </w:rPr>
        <w:t xml:space="preserve">Figure 4.1.2.15.3.1: Trace activation in 5GC following the </w:t>
      </w:r>
      <w:r w:rsidRPr="00050CA8">
        <w:t>Registration via Untrusted non-3GPP Access</w:t>
      </w:r>
      <w:r>
        <w:rPr>
          <w:noProof/>
        </w:rPr>
        <w:t xml:space="preserve"> procedure</w:t>
      </w:r>
    </w:p>
    <w:p w:rsidR="00956D3C" w:rsidRDefault="00956D3C" w:rsidP="00956D3C">
      <w:r>
        <w:rPr>
          <w:noProof/>
        </w:rPr>
        <w:t xml:space="preserve">The steps 3-11, 14 and 17 below are parts of the </w:t>
      </w:r>
      <w:r w:rsidRPr="00050CA8">
        <w:t>Registration via Untrusted non-3GPP Access</w:t>
      </w:r>
      <w:r>
        <w:rPr>
          <w:noProof/>
        </w:rPr>
        <w:t xml:space="preserve"> procedure </w:t>
      </w:r>
      <w:r>
        <w:t xml:space="preserve">- see 3GPP TS 23.502 [41] clauses 4.12.2 and 4.2.2 for specific details. Present document does not attempt to re-define how </w:t>
      </w:r>
      <w:r w:rsidRPr="00050CA8">
        <w:t>Registration via Untrusted non-3GPP Access</w:t>
      </w:r>
      <w:r>
        <w:t xml:space="preserve"> procedure works, but rather illustrates the signaling Trace Activation aspects.</w:t>
      </w:r>
    </w:p>
    <w:p w:rsidR="00956D3C" w:rsidRDefault="00956D3C" w:rsidP="00956D3C">
      <w:pPr>
        <w:pStyle w:val="B10"/>
        <w:rPr>
          <w:noProof/>
        </w:rPr>
      </w:pPr>
      <w:r>
        <w:rPr>
          <w:noProof/>
        </w:rPr>
        <w:t>1.</w:t>
      </w:r>
      <w:r>
        <w:rPr>
          <w:noProof/>
        </w:rPr>
        <w:tab/>
        <w:t>Management system activates Trace Session to the UDM. The following trace control and configuration parameters shall be included in the Trace Activation message:</w:t>
      </w:r>
    </w:p>
    <w:p w:rsidR="00956D3C" w:rsidRDefault="00956D3C" w:rsidP="00956D3C">
      <w:pPr>
        <w:pStyle w:val="B20"/>
        <w:rPr>
          <w:noProof/>
        </w:rPr>
      </w:pPr>
      <w:r>
        <w:rPr>
          <w:noProof/>
        </w:rPr>
        <w:t>-</w:t>
      </w:r>
      <w:r>
        <w:rPr>
          <w:noProof/>
        </w:rPr>
        <w:tab/>
      </w:r>
      <w:r w:rsidR="006D4ABA" w:rsidRPr="006D4ABA">
        <w:rPr>
          <w:noProof/>
        </w:rPr>
        <w:t xml:space="preserve">Trace Target: </w:t>
      </w:r>
      <w:r>
        <w:rPr>
          <w:noProof/>
        </w:rPr>
        <w:t>SUPI or IMEISV.</w:t>
      </w:r>
    </w:p>
    <w:p w:rsidR="00956D3C" w:rsidRDefault="00956D3C" w:rsidP="00956D3C">
      <w:pPr>
        <w:pStyle w:val="B20"/>
        <w:rPr>
          <w:noProof/>
        </w:rPr>
      </w:pPr>
      <w:r>
        <w:rPr>
          <w:noProof/>
        </w:rPr>
        <w:t>-</w:t>
      </w:r>
      <w:r>
        <w:rPr>
          <w:noProof/>
        </w:rPr>
        <w:tab/>
        <w:t>Trace Reference.</w:t>
      </w:r>
    </w:p>
    <w:p w:rsidR="00956D3C" w:rsidRDefault="00956D3C" w:rsidP="00956D3C">
      <w:pPr>
        <w:pStyle w:val="B20"/>
        <w:rPr>
          <w:noProof/>
        </w:rPr>
      </w:pPr>
      <w:r>
        <w:rPr>
          <w:noProof/>
        </w:rPr>
        <w:t>-</w:t>
      </w:r>
      <w:r>
        <w:rPr>
          <w:noProof/>
        </w:rPr>
        <w:tab/>
        <w:t xml:space="preserve">Triggering </w:t>
      </w:r>
      <w:r w:rsidR="006D4ABA" w:rsidRPr="006D4ABA">
        <w:rPr>
          <w:noProof/>
        </w:rPr>
        <w:t>E</w:t>
      </w:r>
      <w:r>
        <w:rPr>
          <w:noProof/>
        </w:rPr>
        <w:t>vents for AMF, SMF, UPF and PCF.</w:t>
      </w:r>
    </w:p>
    <w:p w:rsidR="00956D3C" w:rsidRDefault="00956D3C" w:rsidP="00956D3C">
      <w:pPr>
        <w:pStyle w:val="B20"/>
        <w:rPr>
          <w:noProof/>
        </w:rPr>
      </w:pPr>
      <w:r>
        <w:rPr>
          <w:noProof/>
        </w:rPr>
        <w:t>-</w:t>
      </w:r>
      <w:r>
        <w:rPr>
          <w:noProof/>
        </w:rPr>
        <w:tab/>
        <w:t>Trace Depth.</w:t>
      </w:r>
    </w:p>
    <w:p w:rsidR="00956D3C" w:rsidRDefault="00956D3C" w:rsidP="00956D3C">
      <w:pPr>
        <w:pStyle w:val="B20"/>
        <w:rPr>
          <w:noProof/>
        </w:rPr>
      </w:pPr>
      <w:r>
        <w:rPr>
          <w:noProof/>
        </w:rPr>
        <w:t>-</w:t>
      </w:r>
      <w:r>
        <w:rPr>
          <w:noProof/>
        </w:rPr>
        <w:tab/>
        <w:t xml:space="preserve">List of NE </w:t>
      </w:r>
      <w:r w:rsidR="006D4ABA" w:rsidRPr="006D4ABA">
        <w:rPr>
          <w:noProof/>
        </w:rPr>
        <w:t>T</w:t>
      </w:r>
      <w:r>
        <w:rPr>
          <w:noProof/>
        </w:rPr>
        <w:t>ypes to trace.</w:t>
      </w:r>
    </w:p>
    <w:p w:rsidR="00956D3C" w:rsidRDefault="00956D3C" w:rsidP="00956D3C">
      <w:pPr>
        <w:pStyle w:val="B20"/>
        <w:rPr>
          <w:noProof/>
        </w:rPr>
      </w:pPr>
      <w:r>
        <w:rPr>
          <w:noProof/>
        </w:rPr>
        <w:t>-</w:t>
      </w:r>
      <w:r>
        <w:rPr>
          <w:noProof/>
        </w:rPr>
        <w:tab/>
        <w:t>List of Interfaces for AMF, SMF, UPF, PCF and NG-RAN.</w:t>
      </w:r>
    </w:p>
    <w:p w:rsidR="00C37A10" w:rsidRDefault="00956D3C" w:rsidP="00C37A10">
      <w:pPr>
        <w:pStyle w:val="B20"/>
        <w:rPr>
          <w:noProof/>
        </w:rPr>
      </w:pPr>
      <w:r>
        <w:rPr>
          <w:noProof/>
        </w:rPr>
        <w:t>-</w:t>
      </w:r>
      <w:r>
        <w:rPr>
          <w:noProof/>
        </w:rPr>
        <w:tab/>
        <w:t xml:space="preserve">Trace Collection Entity </w:t>
      </w:r>
      <w:r w:rsidR="006D4ABA" w:rsidRPr="006D4ABA">
        <w:rPr>
          <w:noProof/>
        </w:rPr>
        <w:t xml:space="preserve">IP Address </w:t>
      </w:r>
      <w:r w:rsidR="00C37A10">
        <w:t xml:space="preserve">for the file-based trace reporting or </w:t>
      </w:r>
      <w:r w:rsidR="006D4ABA" w:rsidRPr="006D4ABA">
        <w:t xml:space="preserve">Trace Reporting Consumer </w:t>
      </w:r>
      <w:r w:rsidR="00C37A10" w:rsidRPr="003B365C">
        <w:t>URI</w:t>
      </w:r>
      <w:r w:rsidR="00C37A10">
        <w:t xml:space="preserve"> for the streaming trace reporting</w:t>
      </w:r>
      <w:r w:rsidR="00C37A10">
        <w:rPr>
          <w:noProof/>
        </w:rPr>
        <w:t>.</w:t>
      </w:r>
    </w:p>
    <w:p w:rsidR="00956D3C" w:rsidRDefault="00956D3C" w:rsidP="00956D3C">
      <w:pPr>
        <w:pStyle w:val="B10"/>
        <w:rPr>
          <w:noProof/>
        </w:rPr>
      </w:pPr>
      <w:r>
        <w:rPr>
          <w:noProof/>
        </w:rPr>
        <w:t>2.</w:t>
      </w:r>
      <w:r>
        <w:rPr>
          <w:noProof/>
        </w:rPr>
        <w:tab/>
        <w:t>UDM stores the trace control and configuration parameters received from the management system.</w:t>
      </w:r>
    </w:p>
    <w:p w:rsidR="00956D3C" w:rsidRDefault="00956D3C" w:rsidP="00956D3C">
      <w:pPr>
        <w:pStyle w:val="B10"/>
      </w:pPr>
      <w:r>
        <w:t>3.</w:t>
      </w:r>
      <w:r>
        <w:tab/>
        <w:t>UE connects to the Untrusted non-3GPP Access Network and obtains an IP address</w:t>
      </w:r>
    </w:p>
    <w:p w:rsidR="00956D3C" w:rsidRDefault="00956D3C" w:rsidP="00956D3C">
      <w:pPr>
        <w:pStyle w:val="B10"/>
      </w:pPr>
      <w:r>
        <w:t>4.</w:t>
      </w:r>
      <w:r>
        <w:tab/>
        <w:t>UE performs IKE authentication with N3IWF</w:t>
      </w:r>
    </w:p>
    <w:p w:rsidR="00956D3C" w:rsidRDefault="00956D3C" w:rsidP="00956D3C">
      <w:pPr>
        <w:pStyle w:val="B10"/>
      </w:pPr>
      <w:r>
        <w:t>5.</w:t>
      </w:r>
      <w:r>
        <w:tab/>
        <w:t>N3IWF selects appropriate AMF</w:t>
      </w:r>
    </w:p>
    <w:p w:rsidR="00956D3C" w:rsidRDefault="00956D3C" w:rsidP="00956D3C">
      <w:pPr>
        <w:pStyle w:val="B10"/>
      </w:pPr>
      <w:r>
        <w:t>6.</w:t>
      </w:r>
      <w:r>
        <w:tab/>
        <w:t>N3IWF sends N2 Registration request to AMF</w:t>
      </w:r>
    </w:p>
    <w:p w:rsidR="00956D3C" w:rsidRDefault="00956D3C" w:rsidP="00956D3C">
      <w:pPr>
        <w:pStyle w:val="B10"/>
      </w:pPr>
      <w:r>
        <w:t>7.</w:t>
      </w:r>
      <w:r>
        <w:tab/>
        <w:t>AMF requests AAA Key from AUSF</w:t>
      </w:r>
    </w:p>
    <w:p w:rsidR="00956D3C" w:rsidRDefault="00956D3C" w:rsidP="00956D3C">
      <w:pPr>
        <w:pStyle w:val="B10"/>
      </w:pPr>
      <w:r>
        <w:t>8.</w:t>
      </w:r>
      <w:r>
        <w:tab/>
        <w:t>UE authenticates with AUSF via N3IWF and AMF</w:t>
      </w:r>
    </w:p>
    <w:p w:rsidR="00956D3C" w:rsidRDefault="00956D3C" w:rsidP="00956D3C">
      <w:pPr>
        <w:pStyle w:val="B10"/>
      </w:pPr>
      <w:r>
        <w:t>9.</w:t>
      </w:r>
      <w:r>
        <w:tab/>
        <w:t>UE establishes Signaling IPsec SA with N3IWF</w:t>
      </w:r>
    </w:p>
    <w:p w:rsidR="00956D3C" w:rsidRDefault="00956D3C" w:rsidP="00956D3C">
      <w:pPr>
        <w:pStyle w:val="B10"/>
      </w:pPr>
      <w:r>
        <w:t>10.</w:t>
      </w:r>
      <w:r>
        <w:tab/>
        <w:t>UE sends SMC Complete to AMF</w:t>
      </w:r>
    </w:p>
    <w:p w:rsidR="00956D3C" w:rsidRDefault="00956D3C" w:rsidP="00956D3C">
      <w:pPr>
        <w:pStyle w:val="B10"/>
      </w:pPr>
      <w:r>
        <w:t>11.</w:t>
      </w:r>
      <w:r>
        <w:tab/>
        <w:t xml:space="preserve">AMF receives the trace control and configuration parameters information from UDM via </w:t>
      </w:r>
      <w:r w:rsidRPr="00883EBC">
        <w:t>Nudm_SDM_Get</w:t>
      </w:r>
      <w:r>
        <w:t xml:space="preserve"> operation (see step 14 in clause 4.2.2.2.2 and clause 5.2.3.3 of 3GPP TS 23.502 [41]).</w:t>
      </w:r>
    </w:p>
    <w:p w:rsidR="00956D3C" w:rsidRDefault="00956D3C" w:rsidP="00956D3C">
      <w:pPr>
        <w:pStyle w:val="B10"/>
        <w:rPr>
          <w:noProof/>
        </w:rPr>
      </w:pPr>
      <w:r>
        <w:t>12.</w:t>
      </w:r>
      <w:r>
        <w:tab/>
      </w:r>
      <w:r>
        <w:rPr>
          <w:noProof/>
        </w:rPr>
        <w:t>AMF stores the trace control and configuration parameters received from the UDM.</w:t>
      </w:r>
    </w:p>
    <w:p w:rsidR="00956D3C" w:rsidRDefault="00956D3C" w:rsidP="00956D3C">
      <w:pPr>
        <w:pStyle w:val="B10"/>
        <w:rPr>
          <w:noProof/>
        </w:rPr>
      </w:pPr>
      <w:r>
        <w:rPr>
          <w:noProof/>
        </w:rPr>
        <w:t>13.</w:t>
      </w:r>
      <w:r>
        <w:rPr>
          <w:noProof/>
        </w:rPr>
        <w:tab/>
        <w:t>AMF starts the Trace Session according to the received configuration.</w:t>
      </w:r>
    </w:p>
    <w:p w:rsidR="00956D3C" w:rsidRDefault="00956D3C" w:rsidP="00956D3C">
      <w:pPr>
        <w:pStyle w:val="B10"/>
      </w:pPr>
      <w:r>
        <w:rPr>
          <w:noProof/>
        </w:rPr>
        <w:t>14.</w:t>
      </w:r>
      <w:r>
        <w:rPr>
          <w:noProof/>
        </w:rPr>
        <w:tab/>
        <w:t xml:space="preserve">AMF establishes Policy Association with PCF (see step 16 </w:t>
      </w:r>
      <w:r>
        <w:t>in clause 4.2.2.2.2 of 3GPP TS 23.502 [41]) and provides the trace control and configuration parameters information to the PCF.</w:t>
      </w:r>
    </w:p>
    <w:p w:rsidR="00956D3C" w:rsidRDefault="00956D3C" w:rsidP="00956D3C">
      <w:pPr>
        <w:pStyle w:val="B10"/>
        <w:rPr>
          <w:noProof/>
        </w:rPr>
      </w:pPr>
      <w:r>
        <w:t>15.</w:t>
      </w:r>
      <w:r>
        <w:tab/>
        <w:t xml:space="preserve">PCF </w:t>
      </w:r>
      <w:r>
        <w:rPr>
          <w:noProof/>
        </w:rPr>
        <w:t>stores the trace control and configuration parameters received from the AMF as part of Policy Association.</w:t>
      </w:r>
    </w:p>
    <w:p w:rsidR="00956D3C" w:rsidRDefault="00956D3C" w:rsidP="00956D3C">
      <w:pPr>
        <w:pStyle w:val="B10"/>
        <w:rPr>
          <w:noProof/>
        </w:rPr>
      </w:pPr>
      <w:r>
        <w:rPr>
          <w:noProof/>
        </w:rPr>
        <w:t>16.</w:t>
      </w:r>
      <w:r>
        <w:rPr>
          <w:noProof/>
        </w:rPr>
        <w:tab/>
        <w:t>PCF starts the Trace Session according to the received configuration.</w:t>
      </w:r>
    </w:p>
    <w:p w:rsidR="00956D3C" w:rsidRDefault="00956D3C" w:rsidP="00956D3C">
      <w:pPr>
        <w:pStyle w:val="B10"/>
      </w:pPr>
      <w:r>
        <w:rPr>
          <w:noProof/>
        </w:rPr>
        <w:t>17.</w:t>
      </w:r>
      <w:r>
        <w:rPr>
          <w:noProof/>
        </w:rPr>
        <w:tab/>
        <w:t xml:space="preserve">AMF provides </w:t>
      </w:r>
      <w:r>
        <w:t>the trace control and configuration parameters information to the SMF as part of the SM Context (see step 18 in clause 4.2.2.2.2 of 3GPP TS 23.502 [41]).</w:t>
      </w:r>
    </w:p>
    <w:p w:rsidR="00956D3C" w:rsidRDefault="00956D3C" w:rsidP="00956D3C">
      <w:pPr>
        <w:pStyle w:val="B10"/>
        <w:rPr>
          <w:noProof/>
        </w:rPr>
      </w:pPr>
      <w:r>
        <w:t>18.</w:t>
      </w:r>
      <w:r>
        <w:tab/>
      </w:r>
      <w:r>
        <w:rPr>
          <w:noProof/>
        </w:rPr>
        <w:t>SMF stores the trace control and configuration parameters received from the AMF.</w:t>
      </w:r>
    </w:p>
    <w:p w:rsidR="00956D3C" w:rsidRDefault="00956D3C" w:rsidP="00956D3C">
      <w:pPr>
        <w:pStyle w:val="B10"/>
        <w:rPr>
          <w:noProof/>
        </w:rPr>
      </w:pPr>
      <w:r>
        <w:rPr>
          <w:noProof/>
        </w:rPr>
        <w:t>19.</w:t>
      </w:r>
      <w:r>
        <w:rPr>
          <w:noProof/>
        </w:rPr>
        <w:tab/>
        <w:t>SMF starts the Trace Session according to the received configuration.</w:t>
      </w:r>
    </w:p>
    <w:p w:rsidR="00956D3C" w:rsidRDefault="00956D3C" w:rsidP="00956D3C"/>
    <w:p w:rsidR="00956D3C" w:rsidRDefault="00956D3C" w:rsidP="00956D3C">
      <w:r w:rsidRPr="00FA0F83">
        <w:t>Figure 4.1.2.1</w:t>
      </w:r>
      <w:r>
        <w:t>5</w:t>
      </w:r>
      <w:r w:rsidRPr="00FA0F83">
        <w:t>.</w:t>
      </w:r>
      <w:r>
        <w:t>3.2</w:t>
      </w:r>
      <w:r w:rsidRPr="00FA0F83">
        <w:t xml:space="preserve"> </w:t>
      </w:r>
      <w:r>
        <w:t>illustrates</w:t>
      </w:r>
      <w:r w:rsidRPr="00FA0F83">
        <w:t xml:space="preserve"> the </w:t>
      </w:r>
      <w:r>
        <w:t xml:space="preserve">signaling </w:t>
      </w:r>
      <w:r w:rsidRPr="00FA0F83">
        <w:t xml:space="preserve">Trace Session activation procedure in </w:t>
      </w:r>
      <w:r>
        <w:t>5G</w:t>
      </w:r>
      <w:r w:rsidRPr="00FA0F83">
        <w:t>C</w:t>
      </w:r>
      <w:r>
        <w:t xml:space="preserve"> as part of the PDU Session Establishment </w:t>
      </w:r>
      <w:r w:rsidRPr="00050CA8">
        <w:t>via Untrusted non-3GPP Access</w:t>
      </w:r>
      <w:r>
        <w:t xml:space="preserve"> procedure for the UE that has already been registered</w:t>
      </w:r>
      <w:r w:rsidRPr="00FA0F83">
        <w:t>:</w:t>
      </w:r>
    </w:p>
    <w:p w:rsidR="00956D3C" w:rsidRDefault="00956D3C" w:rsidP="00956D3C">
      <w:pPr>
        <w:pStyle w:val="TH"/>
      </w:pPr>
      <w:r w:rsidRPr="00B1240B">
        <w:rPr>
          <w:noProof/>
        </w:rPr>
        <w:pict>
          <v:shape id="Picture 19" o:spid="_x0000_i1066" type="#_x0000_t75" alt="Generated by PlantUML" style="width:482.1pt;height:440.15pt;visibility:visible">
            <v:imagedata r:id="rId78" o:title="Generated by PlantUML"/>
          </v:shape>
        </w:pict>
      </w:r>
    </w:p>
    <w:p w:rsidR="00956D3C" w:rsidRDefault="00956D3C" w:rsidP="00956D3C">
      <w:pPr>
        <w:pStyle w:val="TF"/>
        <w:rPr>
          <w:noProof/>
        </w:rPr>
      </w:pPr>
      <w:r>
        <w:rPr>
          <w:noProof/>
        </w:rPr>
        <w:t xml:space="preserve">Figure 4.1.2.15.3.2: Trace activation in 5GC following the PDU Session Establishment </w:t>
      </w:r>
      <w:r w:rsidRPr="00050CA8">
        <w:t>via Untrusted non-3GPP Access</w:t>
      </w:r>
      <w:r>
        <w:rPr>
          <w:noProof/>
        </w:rPr>
        <w:t xml:space="preserve"> procedure</w:t>
      </w:r>
    </w:p>
    <w:p w:rsidR="00956D3C" w:rsidRDefault="00956D3C" w:rsidP="00956D3C">
      <w:r>
        <w:rPr>
          <w:noProof/>
        </w:rPr>
        <w:t xml:space="preserve">The steps 6 - 9, 13 and 16 - 19 below are parts of the </w:t>
      </w:r>
      <w:r w:rsidRPr="00EA7EC3">
        <w:rPr>
          <w:noProof/>
        </w:rPr>
        <w:t>UE Requested PDU Session Establishment</w:t>
      </w:r>
      <w:r>
        <w:rPr>
          <w:noProof/>
        </w:rPr>
        <w:t xml:space="preserve"> </w:t>
      </w:r>
      <w:r w:rsidRPr="00050CA8">
        <w:t>via Untrusted non-3GPP Access</w:t>
      </w:r>
      <w:r>
        <w:rPr>
          <w:noProof/>
        </w:rPr>
        <w:t xml:space="preserve"> procedure </w:t>
      </w:r>
      <w:r>
        <w:t xml:space="preserve">- see 3GPP TS 23.502 [41] clause 4.12.5 for specific details. Present document does not attempt to re-define how </w:t>
      </w:r>
      <w:r w:rsidRPr="00EA7EC3">
        <w:t>UE Requested PDU Session Establishment</w:t>
      </w:r>
      <w:r>
        <w:t xml:space="preserve"> </w:t>
      </w:r>
      <w:r w:rsidRPr="00050CA8">
        <w:t>via Untrusted non-3GPP Access</w:t>
      </w:r>
      <w:r>
        <w:t xml:space="preserve"> procedure works, but rather illustrates the signaling Trace Activation aspects.</w:t>
      </w:r>
    </w:p>
    <w:p w:rsidR="00956D3C" w:rsidRDefault="00956D3C" w:rsidP="00956D3C">
      <w:pPr>
        <w:pStyle w:val="B10"/>
        <w:rPr>
          <w:noProof/>
        </w:rPr>
      </w:pPr>
      <w:r>
        <w:rPr>
          <w:noProof/>
        </w:rPr>
        <w:t>1.</w:t>
      </w:r>
      <w:r>
        <w:rPr>
          <w:noProof/>
        </w:rPr>
        <w:tab/>
        <w:t>Management system activates Trace Session to the UDM. The following trace control and configuration parameters shall be included in the Trace Activation message:</w:t>
      </w:r>
    </w:p>
    <w:p w:rsidR="00956D3C" w:rsidRDefault="00956D3C" w:rsidP="00956D3C">
      <w:pPr>
        <w:pStyle w:val="B20"/>
        <w:rPr>
          <w:noProof/>
        </w:rPr>
      </w:pPr>
      <w:r>
        <w:rPr>
          <w:noProof/>
        </w:rPr>
        <w:t>-</w:t>
      </w:r>
      <w:r>
        <w:rPr>
          <w:noProof/>
        </w:rPr>
        <w:tab/>
      </w:r>
      <w:r w:rsidR="009B6823" w:rsidRPr="009B6823">
        <w:rPr>
          <w:noProof/>
        </w:rPr>
        <w:t xml:space="preserve">Trace Target: </w:t>
      </w:r>
      <w:r>
        <w:rPr>
          <w:noProof/>
        </w:rPr>
        <w:t>SUPI or IMEISV</w:t>
      </w:r>
    </w:p>
    <w:p w:rsidR="00956D3C" w:rsidRDefault="00956D3C" w:rsidP="00956D3C">
      <w:pPr>
        <w:pStyle w:val="B20"/>
        <w:rPr>
          <w:noProof/>
        </w:rPr>
      </w:pPr>
      <w:r>
        <w:rPr>
          <w:noProof/>
        </w:rPr>
        <w:t>-</w:t>
      </w:r>
      <w:r>
        <w:rPr>
          <w:noProof/>
        </w:rPr>
        <w:tab/>
        <w:t>Trace Reference</w:t>
      </w:r>
    </w:p>
    <w:p w:rsidR="00956D3C" w:rsidRDefault="00956D3C" w:rsidP="00956D3C">
      <w:pPr>
        <w:pStyle w:val="B20"/>
        <w:rPr>
          <w:noProof/>
        </w:rPr>
      </w:pPr>
      <w:r>
        <w:rPr>
          <w:noProof/>
        </w:rPr>
        <w:t>-</w:t>
      </w:r>
      <w:r>
        <w:rPr>
          <w:noProof/>
        </w:rPr>
        <w:tab/>
        <w:t xml:space="preserve">Triggering </w:t>
      </w:r>
      <w:r w:rsidR="009B6823" w:rsidRPr="009B6823">
        <w:rPr>
          <w:noProof/>
        </w:rPr>
        <w:t>E</w:t>
      </w:r>
      <w:r>
        <w:rPr>
          <w:noProof/>
        </w:rPr>
        <w:t>vents for AMF, SMF, UPF and PCF</w:t>
      </w:r>
    </w:p>
    <w:p w:rsidR="00956D3C" w:rsidRDefault="00956D3C" w:rsidP="00956D3C">
      <w:pPr>
        <w:pStyle w:val="B20"/>
        <w:rPr>
          <w:noProof/>
        </w:rPr>
      </w:pPr>
      <w:r>
        <w:rPr>
          <w:noProof/>
        </w:rPr>
        <w:t>-</w:t>
      </w:r>
      <w:r>
        <w:rPr>
          <w:noProof/>
        </w:rPr>
        <w:tab/>
        <w:t>Trace Depth</w:t>
      </w:r>
    </w:p>
    <w:p w:rsidR="00956D3C" w:rsidRDefault="00956D3C" w:rsidP="00956D3C">
      <w:pPr>
        <w:pStyle w:val="B20"/>
        <w:rPr>
          <w:noProof/>
        </w:rPr>
      </w:pPr>
      <w:r>
        <w:rPr>
          <w:noProof/>
        </w:rPr>
        <w:t>-</w:t>
      </w:r>
      <w:r>
        <w:rPr>
          <w:noProof/>
        </w:rPr>
        <w:tab/>
        <w:t xml:space="preserve">List of NE </w:t>
      </w:r>
      <w:r w:rsidR="009B6823" w:rsidRPr="009B6823">
        <w:rPr>
          <w:noProof/>
        </w:rPr>
        <w:t>T</w:t>
      </w:r>
      <w:r>
        <w:rPr>
          <w:noProof/>
        </w:rPr>
        <w:t>ypes to trace</w:t>
      </w:r>
    </w:p>
    <w:p w:rsidR="00956D3C" w:rsidRDefault="00956D3C" w:rsidP="00956D3C">
      <w:pPr>
        <w:pStyle w:val="B20"/>
        <w:rPr>
          <w:noProof/>
        </w:rPr>
      </w:pPr>
      <w:r>
        <w:rPr>
          <w:noProof/>
        </w:rPr>
        <w:t>-</w:t>
      </w:r>
      <w:r>
        <w:rPr>
          <w:noProof/>
        </w:rPr>
        <w:tab/>
        <w:t>List of Interfaces for AMF, SMF, UPF, PCF and NG-RAN</w:t>
      </w:r>
    </w:p>
    <w:p w:rsidR="00956D3C" w:rsidRDefault="00956D3C" w:rsidP="00D778E6">
      <w:pPr>
        <w:pStyle w:val="B20"/>
        <w:rPr>
          <w:noProof/>
        </w:rPr>
      </w:pPr>
      <w:r>
        <w:rPr>
          <w:noProof/>
        </w:rPr>
        <w:t>-</w:t>
      </w:r>
      <w:r>
        <w:rPr>
          <w:noProof/>
        </w:rPr>
        <w:tab/>
        <w:t xml:space="preserve">Trace Collection Entity </w:t>
      </w:r>
      <w:r w:rsidR="009B6823" w:rsidRPr="009B6823">
        <w:rPr>
          <w:noProof/>
        </w:rPr>
        <w:t xml:space="preserve">IP Address </w:t>
      </w:r>
      <w:r w:rsidR="00D778E6">
        <w:t xml:space="preserve">for the file-based trace reporting or </w:t>
      </w:r>
      <w:r w:rsidR="009B6823" w:rsidRPr="009B6823">
        <w:t xml:space="preserve">Trace Reporting Consumer </w:t>
      </w:r>
      <w:r w:rsidR="00D778E6" w:rsidRPr="003B365C">
        <w:t xml:space="preserve">URI </w:t>
      </w:r>
      <w:r w:rsidR="00D778E6">
        <w:t>for the streaming trace reporting</w:t>
      </w:r>
      <w:r w:rsidR="00462F94">
        <w:t>.</w:t>
      </w:r>
    </w:p>
    <w:p w:rsidR="00956D3C" w:rsidRDefault="00956D3C" w:rsidP="00956D3C">
      <w:pPr>
        <w:pStyle w:val="B10"/>
        <w:rPr>
          <w:noProof/>
        </w:rPr>
      </w:pPr>
      <w:r>
        <w:rPr>
          <w:noProof/>
        </w:rPr>
        <w:t>2.</w:t>
      </w:r>
      <w:r>
        <w:rPr>
          <w:noProof/>
        </w:rPr>
        <w:tab/>
        <w:t>UDM stores the trace control and configuration parameters received from the management system.</w:t>
      </w:r>
    </w:p>
    <w:p w:rsidR="00956D3C" w:rsidRDefault="00956D3C" w:rsidP="00956D3C">
      <w:pPr>
        <w:pStyle w:val="B10"/>
      </w:pPr>
      <w:r>
        <w:rPr>
          <w:noProof/>
        </w:rPr>
        <w:t>3.</w:t>
      </w:r>
      <w:r>
        <w:rPr>
          <w:noProof/>
        </w:rPr>
        <w:tab/>
      </w:r>
      <w:r>
        <w:t xml:space="preserve">UDM sends </w:t>
      </w:r>
      <w:r w:rsidRPr="00D0665F">
        <w:t xml:space="preserve">Nudm_SDM_Notification </w:t>
      </w:r>
      <w:r>
        <w:t>to AMF with the trace control and configuration parameters information (see clauses 4.5.1 and 5.2.3.3 of 3GPP TS 23.502 [41]).</w:t>
      </w:r>
    </w:p>
    <w:p w:rsidR="00956D3C" w:rsidRDefault="00956D3C" w:rsidP="00956D3C">
      <w:pPr>
        <w:pStyle w:val="B10"/>
        <w:rPr>
          <w:noProof/>
        </w:rPr>
      </w:pPr>
      <w:r>
        <w:t>4.</w:t>
      </w:r>
      <w:r>
        <w:tab/>
      </w:r>
      <w:r>
        <w:rPr>
          <w:noProof/>
        </w:rPr>
        <w:t>AMF stores the trace control and configuration parameters received from the UDM.</w:t>
      </w:r>
    </w:p>
    <w:p w:rsidR="00956D3C" w:rsidRDefault="00956D3C" w:rsidP="00956D3C">
      <w:pPr>
        <w:pStyle w:val="B10"/>
        <w:rPr>
          <w:noProof/>
        </w:rPr>
      </w:pPr>
      <w:r>
        <w:rPr>
          <w:noProof/>
        </w:rPr>
        <w:t>5.</w:t>
      </w:r>
      <w:r>
        <w:rPr>
          <w:noProof/>
        </w:rPr>
        <w:tab/>
        <w:t>AMF starts the Trace Session according to the received configuration.</w:t>
      </w:r>
    </w:p>
    <w:p w:rsidR="00956D3C" w:rsidRDefault="00956D3C" w:rsidP="00956D3C">
      <w:pPr>
        <w:pStyle w:val="B10"/>
      </w:pPr>
      <w:r>
        <w:t>6.</w:t>
      </w:r>
      <w:r>
        <w:tab/>
        <w:t xml:space="preserve">The messages exchanged between UE and AMF shall be sent to N3IWF via the IPsec SA for NAS signalling established as specified in clause 4.12.2 of 3GPP TS 23.502 [41]. </w:t>
      </w:r>
    </w:p>
    <w:p w:rsidR="00956D3C" w:rsidRDefault="00956D3C" w:rsidP="00956D3C">
      <w:pPr>
        <w:pStyle w:val="B10"/>
      </w:pPr>
      <w:r>
        <w:t>7.</w:t>
      </w:r>
      <w:r>
        <w:tab/>
        <w:t>UE sends PDU Session Establishment request to AMF</w:t>
      </w:r>
    </w:p>
    <w:p w:rsidR="00956D3C" w:rsidRDefault="00956D3C" w:rsidP="00956D3C">
      <w:pPr>
        <w:pStyle w:val="B10"/>
      </w:pPr>
      <w:r>
        <w:t>8.</w:t>
      </w:r>
      <w:r>
        <w:tab/>
        <w:t>AMF selects an appropriate SMF</w:t>
      </w:r>
    </w:p>
    <w:p w:rsidR="00956D3C" w:rsidRDefault="00956D3C" w:rsidP="00956D3C">
      <w:pPr>
        <w:pStyle w:val="B10"/>
      </w:pPr>
      <w:r>
        <w:t>9.</w:t>
      </w:r>
      <w:r>
        <w:tab/>
        <w:t>AMF sends the Nsmf_PDUSession_CreateSMContext request to the selected SMF</w:t>
      </w:r>
    </w:p>
    <w:p w:rsidR="00956D3C" w:rsidRDefault="00956D3C" w:rsidP="00956D3C">
      <w:pPr>
        <w:pStyle w:val="B10"/>
        <w:rPr>
          <w:noProof/>
        </w:rPr>
      </w:pPr>
      <w:r>
        <w:t>10.</w:t>
      </w:r>
      <w:r>
        <w:tab/>
      </w:r>
      <w:r>
        <w:rPr>
          <w:noProof/>
        </w:rPr>
        <w:t>SMF stores the trace control and configuration parameters received from the AMF.</w:t>
      </w:r>
    </w:p>
    <w:p w:rsidR="00956D3C" w:rsidRDefault="00956D3C" w:rsidP="00956D3C">
      <w:pPr>
        <w:pStyle w:val="B10"/>
        <w:rPr>
          <w:noProof/>
        </w:rPr>
      </w:pPr>
      <w:r>
        <w:rPr>
          <w:noProof/>
        </w:rPr>
        <w:t>11.</w:t>
      </w:r>
      <w:r>
        <w:rPr>
          <w:noProof/>
        </w:rPr>
        <w:tab/>
        <w:t>SMF starts the Trace Session according to the received configuration.</w:t>
      </w:r>
    </w:p>
    <w:p w:rsidR="00956D3C" w:rsidRDefault="00956D3C" w:rsidP="00956D3C">
      <w:pPr>
        <w:pStyle w:val="B10"/>
        <w:rPr>
          <w:noProof/>
        </w:rPr>
      </w:pPr>
      <w:r>
        <w:rPr>
          <w:noProof/>
        </w:rPr>
        <w:t>12.</w:t>
      </w:r>
      <w:r>
        <w:rPr>
          <w:noProof/>
        </w:rPr>
        <w:tab/>
        <w:t>SMF selects an approprite PCF</w:t>
      </w:r>
    </w:p>
    <w:p w:rsidR="00956D3C" w:rsidRDefault="00956D3C" w:rsidP="00956D3C">
      <w:pPr>
        <w:pStyle w:val="B10"/>
      </w:pPr>
      <w:r>
        <w:rPr>
          <w:noProof/>
        </w:rPr>
        <w:t>13.</w:t>
      </w:r>
      <w:r>
        <w:rPr>
          <w:noProof/>
        </w:rPr>
        <w:tab/>
        <w:t xml:space="preserve">SMF establishes Session Management Policy Association with PCF (see step 7 </w:t>
      </w:r>
      <w:r>
        <w:t>in clause 4.3.2.2.1 of 3GPP TS 23.502 [41]) and provides the trace control and configuration parameters information to the PCF.</w:t>
      </w:r>
    </w:p>
    <w:p w:rsidR="00956D3C" w:rsidRDefault="00956D3C" w:rsidP="00956D3C">
      <w:pPr>
        <w:pStyle w:val="B10"/>
        <w:rPr>
          <w:noProof/>
        </w:rPr>
      </w:pPr>
      <w:r>
        <w:t>14.</w:t>
      </w:r>
      <w:r>
        <w:tab/>
        <w:t xml:space="preserve">PCF </w:t>
      </w:r>
      <w:r>
        <w:rPr>
          <w:noProof/>
        </w:rPr>
        <w:t>stores the trace control and configuration parameters received from the SMF as part of Policy Association.</w:t>
      </w:r>
    </w:p>
    <w:p w:rsidR="00956D3C" w:rsidRDefault="00956D3C" w:rsidP="00956D3C">
      <w:pPr>
        <w:pStyle w:val="B10"/>
        <w:rPr>
          <w:noProof/>
        </w:rPr>
      </w:pPr>
      <w:r>
        <w:rPr>
          <w:noProof/>
        </w:rPr>
        <w:t>15.</w:t>
      </w:r>
      <w:r>
        <w:rPr>
          <w:noProof/>
        </w:rPr>
        <w:tab/>
        <w:t>PCF starts the Trace Session according to the received configuration.</w:t>
      </w:r>
    </w:p>
    <w:p w:rsidR="00956D3C" w:rsidRDefault="00956D3C" w:rsidP="00956D3C">
      <w:pPr>
        <w:pStyle w:val="B10"/>
      </w:pPr>
      <w:r>
        <w:rPr>
          <w:noProof/>
        </w:rPr>
        <w:t>16.</w:t>
      </w:r>
      <w:r>
        <w:rPr>
          <w:noProof/>
        </w:rPr>
        <w:tab/>
        <w:t xml:space="preserve">SMF performs N4 Session Establishment with UPF (see step 10 </w:t>
      </w:r>
      <w:r>
        <w:t>in clause 4.3.2.2.1 of 3GPP TS 23.502 [41]) and provides the trace control and configuration parameters information to the UPF.</w:t>
      </w:r>
    </w:p>
    <w:p w:rsidR="00956D3C" w:rsidRDefault="00956D3C" w:rsidP="00956D3C">
      <w:pPr>
        <w:pStyle w:val="B10"/>
        <w:rPr>
          <w:noProof/>
        </w:rPr>
      </w:pPr>
      <w:r>
        <w:t>17.</w:t>
      </w:r>
      <w:r>
        <w:tab/>
        <w:t xml:space="preserve">UPF </w:t>
      </w:r>
      <w:r>
        <w:rPr>
          <w:noProof/>
        </w:rPr>
        <w:t>stores the trace control and configuration parameters received from the SMF as part of N4 Session Establishment.</w:t>
      </w:r>
    </w:p>
    <w:p w:rsidR="00956D3C" w:rsidRDefault="00956D3C" w:rsidP="00956D3C">
      <w:pPr>
        <w:pStyle w:val="B10"/>
        <w:rPr>
          <w:noProof/>
        </w:rPr>
      </w:pPr>
      <w:r>
        <w:rPr>
          <w:noProof/>
        </w:rPr>
        <w:t>18.</w:t>
      </w:r>
      <w:r>
        <w:rPr>
          <w:noProof/>
        </w:rPr>
        <w:tab/>
        <w:t>UPF starts the Trace Session according to the received configuration.</w:t>
      </w:r>
    </w:p>
    <w:p w:rsidR="00956D3C" w:rsidRDefault="00956D3C" w:rsidP="00956D3C">
      <w:pPr>
        <w:pStyle w:val="B10"/>
        <w:rPr>
          <w:noProof/>
        </w:rPr>
      </w:pPr>
      <w:r>
        <w:rPr>
          <w:noProof/>
        </w:rPr>
        <w:t>19.</w:t>
      </w:r>
      <w:r>
        <w:rPr>
          <w:noProof/>
        </w:rPr>
        <w:tab/>
        <w:t>AMF sends N2 PDU Session Request to N3IWF</w:t>
      </w:r>
    </w:p>
    <w:p w:rsidR="00956D3C" w:rsidRDefault="00956D3C" w:rsidP="00956D3C">
      <w:pPr>
        <w:pStyle w:val="B10"/>
        <w:rPr>
          <w:noProof/>
        </w:rPr>
      </w:pPr>
      <w:r>
        <w:rPr>
          <w:noProof/>
        </w:rPr>
        <w:t>20. N3IWF determines the necessary number of IPsec child SAs and establishes them with UE</w:t>
      </w:r>
    </w:p>
    <w:p w:rsidR="00956D3C" w:rsidRDefault="00956D3C" w:rsidP="00956D3C">
      <w:pPr>
        <w:pStyle w:val="B10"/>
        <w:rPr>
          <w:noProof/>
        </w:rPr>
      </w:pPr>
      <w:r>
        <w:rPr>
          <w:noProof/>
        </w:rPr>
        <w:t>21.</w:t>
      </w:r>
      <w:r>
        <w:rPr>
          <w:noProof/>
        </w:rPr>
        <w:tab/>
        <w:t>N3IWF sends PDU Session Establishment accept to UE</w:t>
      </w:r>
    </w:p>
    <w:p w:rsidR="00956D3C" w:rsidRDefault="00956D3C" w:rsidP="00956D3C">
      <w:pPr>
        <w:pStyle w:val="B10"/>
        <w:rPr>
          <w:noProof/>
        </w:rPr>
      </w:pPr>
      <w:r>
        <w:rPr>
          <w:noProof/>
        </w:rPr>
        <w:t>22.</w:t>
      </w:r>
      <w:r>
        <w:rPr>
          <w:noProof/>
        </w:rPr>
        <w:tab/>
        <w:t>N3IWF sends N2 PDU Session Request Ack to AMF</w:t>
      </w:r>
    </w:p>
    <w:p w:rsidR="00956D3C" w:rsidRDefault="00956D3C" w:rsidP="00956D3C"/>
    <w:p w:rsidR="00956D3C" w:rsidRDefault="00956D3C" w:rsidP="00956D3C">
      <w:r w:rsidRPr="00FA0F83">
        <w:t>Figure 4.1.2.1</w:t>
      </w:r>
      <w:r>
        <w:t>5</w:t>
      </w:r>
      <w:r w:rsidRPr="00FA0F83">
        <w:t>.</w:t>
      </w:r>
      <w:r>
        <w:t>3.3</w:t>
      </w:r>
      <w:r w:rsidRPr="00FA0F83">
        <w:t xml:space="preserve"> </w:t>
      </w:r>
      <w:r>
        <w:t>illustrates</w:t>
      </w:r>
      <w:r w:rsidRPr="00FA0F83">
        <w:t xml:space="preserve"> the </w:t>
      </w:r>
      <w:r>
        <w:t xml:space="preserve">signaling </w:t>
      </w:r>
      <w:r w:rsidRPr="00FA0F83">
        <w:t xml:space="preserve">Trace Session activation procedure in </w:t>
      </w:r>
      <w:r>
        <w:t>5G</w:t>
      </w:r>
      <w:r w:rsidRPr="00FA0F83">
        <w:t>C</w:t>
      </w:r>
      <w:r>
        <w:t xml:space="preserve"> as part of the PDU Session Establishment </w:t>
      </w:r>
      <w:r w:rsidRPr="00050CA8">
        <w:t>via Untrusted non-3GPP Access</w:t>
      </w:r>
      <w:r>
        <w:t xml:space="preserve"> procedure for the UE that has already been registered</w:t>
      </w:r>
      <w:r w:rsidRPr="009F468D">
        <w:t xml:space="preserve"> </w:t>
      </w:r>
      <w:r>
        <w:t>where SMF obtains trace control and configuration parameters from UDM via Nudm_UECM_Registration procedure</w:t>
      </w:r>
      <w:r w:rsidRPr="00FA0F83">
        <w:t>:</w:t>
      </w:r>
    </w:p>
    <w:p w:rsidR="00956D3C" w:rsidRDefault="00956D3C" w:rsidP="00956D3C">
      <w:pPr>
        <w:pStyle w:val="TH"/>
      </w:pPr>
      <w:r w:rsidRPr="00B1240B">
        <w:rPr>
          <w:noProof/>
        </w:rPr>
        <w:pict>
          <v:shape id="Picture 23" o:spid="_x0000_i1067" type="#_x0000_t75" alt="Generated by PlantUML" style="width:482.1pt;height:452.05pt;visibility:visible">
            <v:imagedata r:id="rId79" o:title="Generated by PlantUML"/>
          </v:shape>
        </w:pict>
      </w:r>
    </w:p>
    <w:p w:rsidR="00956D3C" w:rsidRDefault="00956D3C" w:rsidP="00956D3C">
      <w:pPr>
        <w:pStyle w:val="TF"/>
        <w:rPr>
          <w:noProof/>
        </w:rPr>
      </w:pPr>
      <w:r>
        <w:rPr>
          <w:noProof/>
        </w:rPr>
        <w:t xml:space="preserve">Figure 4.1.2.15.3.3: Trace activation in 5GC following the PDU Session Establishment </w:t>
      </w:r>
      <w:r w:rsidRPr="00050CA8">
        <w:t>via Untrusted non-3GPP Access</w:t>
      </w:r>
      <w:r>
        <w:rPr>
          <w:noProof/>
        </w:rPr>
        <w:t xml:space="preserve"> procedure</w:t>
      </w:r>
    </w:p>
    <w:p w:rsidR="00956D3C" w:rsidRDefault="00956D3C" w:rsidP="00956D3C">
      <w:r>
        <w:rPr>
          <w:noProof/>
        </w:rPr>
        <w:t xml:space="preserve">The steps 6 - 9, 13 and 16 - 19 below are parts of the </w:t>
      </w:r>
      <w:r w:rsidRPr="00EA7EC3">
        <w:rPr>
          <w:noProof/>
        </w:rPr>
        <w:t>UE Requested PDU Session Establishment</w:t>
      </w:r>
      <w:r>
        <w:rPr>
          <w:noProof/>
        </w:rPr>
        <w:t xml:space="preserve"> </w:t>
      </w:r>
      <w:r w:rsidRPr="00050CA8">
        <w:t>via Untrusted non-3GPP Access</w:t>
      </w:r>
      <w:r>
        <w:rPr>
          <w:noProof/>
        </w:rPr>
        <w:t xml:space="preserve"> procedure </w:t>
      </w:r>
      <w:r>
        <w:t xml:space="preserve">- see 3GPP TS 23.502 [41] clause 4.12.5 for specific details. Present document does not attempt to re-define how </w:t>
      </w:r>
      <w:r w:rsidRPr="00EA7EC3">
        <w:t>UE Requested PDU Session Establishment</w:t>
      </w:r>
      <w:r>
        <w:t xml:space="preserve"> </w:t>
      </w:r>
      <w:r w:rsidRPr="00050CA8">
        <w:t>via Untrusted non-3GPP Access</w:t>
      </w:r>
      <w:r>
        <w:t xml:space="preserve"> procedure works, but rather illustrates the signaling Trace Activation aspects.</w:t>
      </w:r>
    </w:p>
    <w:p w:rsidR="00956D3C" w:rsidRDefault="00956D3C" w:rsidP="00956D3C">
      <w:pPr>
        <w:pStyle w:val="B10"/>
        <w:rPr>
          <w:noProof/>
        </w:rPr>
      </w:pPr>
      <w:r>
        <w:rPr>
          <w:noProof/>
        </w:rPr>
        <w:t>1.</w:t>
      </w:r>
      <w:r>
        <w:rPr>
          <w:noProof/>
        </w:rPr>
        <w:tab/>
        <w:t>Management system activates Trace Session to the UDM. The following trace control and configuration parameters shall be included in the Trace Activation message:</w:t>
      </w:r>
    </w:p>
    <w:p w:rsidR="00956D3C" w:rsidRDefault="00956D3C" w:rsidP="00956D3C">
      <w:pPr>
        <w:pStyle w:val="B20"/>
        <w:rPr>
          <w:noProof/>
        </w:rPr>
      </w:pPr>
      <w:r>
        <w:rPr>
          <w:noProof/>
        </w:rPr>
        <w:t>-</w:t>
      </w:r>
      <w:r>
        <w:rPr>
          <w:noProof/>
        </w:rPr>
        <w:tab/>
      </w:r>
      <w:r w:rsidR="009B6823" w:rsidRPr="009B6823">
        <w:rPr>
          <w:noProof/>
        </w:rPr>
        <w:t xml:space="preserve">Trace Target: </w:t>
      </w:r>
      <w:r>
        <w:rPr>
          <w:noProof/>
        </w:rPr>
        <w:t>SUPI or IMEISV</w:t>
      </w:r>
    </w:p>
    <w:p w:rsidR="00956D3C" w:rsidRDefault="00956D3C" w:rsidP="00956D3C">
      <w:pPr>
        <w:pStyle w:val="B20"/>
        <w:rPr>
          <w:noProof/>
        </w:rPr>
      </w:pPr>
      <w:r>
        <w:rPr>
          <w:noProof/>
        </w:rPr>
        <w:t>-</w:t>
      </w:r>
      <w:r>
        <w:rPr>
          <w:noProof/>
        </w:rPr>
        <w:tab/>
        <w:t>Trace Reference</w:t>
      </w:r>
    </w:p>
    <w:p w:rsidR="00956D3C" w:rsidRDefault="00956D3C" w:rsidP="00956D3C">
      <w:pPr>
        <w:pStyle w:val="B20"/>
        <w:rPr>
          <w:noProof/>
        </w:rPr>
      </w:pPr>
      <w:r>
        <w:rPr>
          <w:noProof/>
        </w:rPr>
        <w:t>-</w:t>
      </w:r>
      <w:r>
        <w:rPr>
          <w:noProof/>
        </w:rPr>
        <w:tab/>
        <w:t xml:space="preserve">Triggering </w:t>
      </w:r>
      <w:r w:rsidR="009B6823" w:rsidRPr="009B6823">
        <w:rPr>
          <w:noProof/>
        </w:rPr>
        <w:t>E</w:t>
      </w:r>
      <w:r>
        <w:rPr>
          <w:noProof/>
        </w:rPr>
        <w:t>vents for AMF, SMF, UPF and PCF</w:t>
      </w:r>
    </w:p>
    <w:p w:rsidR="00956D3C" w:rsidRDefault="00956D3C" w:rsidP="00956D3C">
      <w:pPr>
        <w:pStyle w:val="B20"/>
        <w:rPr>
          <w:noProof/>
        </w:rPr>
      </w:pPr>
      <w:r>
        <w:rPr>
          <w:noProof/>
        </w:rPr>
        <w:t>-</w:t>
      </w:r>
      <w:r>
        <w:rPr>
          <w:noProof/>
        </w:rPr>
        <w:tab/>
        <w:t>Trace Depth</w:t>
      </w:r>
    </w:p>
    <w:p w:rsidR="00956D3C" w:rsidRDefault="00956D3C" w:rsidP="00956D3C">
      <w:pPr>
        <w:pStyle w:val="B20"/>
        <w:rPr>
          <w:noProof/>
        </w:rPr>
      </w:pPr>
      <w:r>
        <w:rPr>
          <w:noProof/>
        </w:rPr>
        <w:t>-</w:t>
      </w:r>
      <w:r>
        <w:rPr>
          <w:noProof/>
        </w:rPr>
        <w:tab/>
        <w:t xml:space="preserve">List of NE </w:t>
      </w:r>
      <w:r w:rsidR="009B6823" w:rsidRPr="009B6823">
        <w:rPr>
          <w:noProof/>
        </w:rPr>
        <w:t>T</w:t>
      </w:r>
      <w:r>
        <w:rPr>
          <w:noProof/>
        </w:rPr>
        <w:t>ypes to trace</w:t>
      </w:r>
    </w:p>
    <w:p w:rsidR="00956D3C" w:rsidRDefault="00956D3C" w:rsidP="00956D3C">
      <w:pPr>
        <w:pStyle w:val="B20"/>
        <w:rPr>
          <w:noProof/>
        </w:rPr>
      </w:pPr>
      <w:r>
        <w:rPr>
          <w:noProof/>
        </w:rPr>
        <w:t>-</w:t>
      </w:r>
      <w:r>
        <w:rPr>
          <w:noProof/>
        </w:rPr>
        <w:tab/>
        <w:t>List of Interfaces for AMF, SMF, UPF, PCF and NG-RAN</w:t>
      </w:r>
    </w:p>
    <w:p w:rsidR="00956D3C" w:rsidRDefault="00956D3C" w:rsidP="00D778E6">
      <w:pPr>
        <w:pStyle w:val="B20"/>
        <w:rPr>
          <w:noProof/>
        </w:rPr>
      </w:pPr>
      <w:r>
        <w:rPr>
          <w:noProof/>
        </w:rPr>
        <w:t>-</w:t>
      </w:r>
      <w:r>
        <w:rPr>
          <w:noProof/>
        </w:rPr>
        <w:tab/>
        <w:t xml:space="preserve">Trace Collection Entity </w:t>
      </w:r>
      <w:r w:rsidR="009B6823" w:rsidRPr="009B6823">
        <w:rPr>
          <w:noProof/>
        </w:rPr>
        <w:t xml:space="preserve">IP Address </w:t>
      </w:r>
      <w:r w:rsidR="00D778E6">
        <w:t xml:space="preserve">for the file-based trace reporting or </w:t>
      </w:r>
      <w:r w:rsidR="009B6823" w:rsidRPr="009B6823">
        <w:t xml:space="preserve">Trace Reporting Consumer </w:t>
      </w:r>
      <w:r w:rsidR="00D778E6" w:rsidRPr="003B365C">
        <w:t xml:space="preserve">URI </w:t>
      </w:r>
      <w:r w:rsidR="00D778E6">
        <w:t>for the streaming trace reporting</w:t>
      </w:r>
      <w:r w:rsidR="00462F94">
        <w:t>.</w:t>
      </w:r>
    </w:p>
    <w:p w:rsidR="00956D3C" w:rsidRDefault="00956D3C" w:rsidP="00956D3C">
      <w:pPr>
        <w:pStyle w:val="B10"/>
        <w:rPr>
          <w:noProof/>
        </w:rPr>
      </w:pPr>
      <w:r>
        <w:rPr>
          <w:noProof/>
        </w:rPr>
        <w:t>2.</w:t>
      </w:r>
      <w:r>
        <w:rPr>
          <w:noProof/>
        </w:rPr>
        <w:tab/>
        <w:t>UDM stores the trace control and configuration parameters received from the management system.</w:t>
      </w:r>
    </w:p>
    <w:p w:rsidR="00956D3C" w:rsidRDefault="00956D3C" w:rsidP="00956D3C">
      <w:pPr>
        <w:pStyle w:val="B10"/>
      </w:pPr>
      <w:r>
        <w:rPr>
          <w:noProof/>
        </w:rPr>
        <w:t>3.</w:t>
      </w:r>
      <w:r>
        <w:rPr>
          <w:noProof/>
        </w:rPr>
        <w:tab/>
      </w:r>
      <w:r>
        <w:t xml:space="preserve">UDM sends </w:t>
      </w:r>
      <w:r w:rsidRPr="00D0665F">
        <w:t xml:space="preserve">Nudm_SDM_Notification </w:t>
      </w:r>
      <w:r>
        <w:t>to AMF with the trace control and configuration parameters information (see clauses 4.5.1 and 5.2.3.3 of 3GPP TS 23.502 [41]).</w:t>
      </w:r>
    </w:p>
    <w:p w:rsidR="00956D3C" w:rsidRDefault="00956D3C" w:rsidP="00956D3C">
      <w:pPr>
        <w:pStyle w:val="B10"/>
        <w:rPr>
          <w:noProof/>
        </w:rPr>
      </w:pPr>
      <w:r>
        <w:t>4.</w:t>
      </w:r>
      <w:r>
        <w:tab/>
      </w:r>
      <w:r>
        <w:rPr>
          <w:noProof/>
        </w:rPr>
        <w:t>AMF stores the trace control and configuration parameters received from the UDM.</w:t>
      </w:r>
    </w:p>
    <w:p w:rsidR="00956D3C" w:rsidRDefault="00956D3C" w:rsidP="00956D3C">
      <w:pPr>
        <w:pStyle w:val="B10"/>
        <w:rPr>
          <w:noProof/>
        </w:rPr>
      </w:pPr>
      <w:r>
        <w:rPr>
          <w:noProof/>
        </w:rPr>
        <w:t>5.</w:t>
      </w:r>
      <w:r>
        <w:rPr>
          <w:noProof/>
        </w:rPr>
        <w:tab/>
        <w:t>AMF starts the Trace Session according to the received configuration.</w:t>
      </w:r>
    </w:p>
    <w:p w:rsidR="00956D3C" w:rsidRDefault="00956D3C" w:rsidP="00956D3C">
      <w:pPr>
        <w:pStyle w:val="B10"/>
      </w:pPr>
      <w:r>
        <w:t>6.</w:t>
      </w:r>
      <w:r>
        <w:tab/>
        <w:t xml:space="preserve">The messages exchanged between UE and AMF shall be sent to N3IWF via the IPsec SA for NAS signalling established as specified in clause 4.12.2 of 3GPP TS 23.502 [41]. </w:t>
      </w:r>
    </w:p>
    <w:p w:rsidR="00956D3C" w:rsidRDefault="00956D3C" w:rsidP="00956D3C">
      <w:pPr>
        <w:pStyle w:val="B10"/>
      </w:pPr>
      <w:r>
        <w:t>7.</w:t>
      </w:r>
      <w:r>
        <w:tab/>
        <w:t>UE sends PDU Session Establishment request to AMF</w:t>
      </w:r>
    </w:p>
    <w:p w:rsidR="00956D3C" w:rsidRDefault="00956D3C" w:rsidP="00956D3C">
      <w:pPr>
        <w:pStyle w:val="B10"/>
      </w:pPr>
      <w:r>
        <w:t>8.</w:t>
      </w:r>
      <w:r>
        <w:tab/>
        <w:t>AMF selects an appropriate SMF</w:t>
      </w:r>
    </w:p>
    <w:p w:rsidR="00956D3C" w:rsidRDefault="00956D3C" w:rsidP="00956D3C">
      <w:pPr>
        <w:pStyle w:val="B10"/>
      </w:pPr>
      <w:r>
        <w:t>9.</w:t>
      </w:r>
      <w:r>
        <w:tab/>
        <w:t>AMF sends the Nsmf_PDUSession_CreateSMContext request to the selected SMF</w:t>
      </w:r>
    </w:p>
    <w:p w:rsidR="00956D3C" w:rsidRDefault="00956D3C" w:rsidP="00956D3C">
      <w:pPr>
        <w:pStyle w:val="B10"/>
      </w:pPr>
      <w:r>
        <w:t>10.</w:t>
      </w:r>
      <w:r>
        <w:tab/>
        <w:t>SMF performs NuDM_UECM_Registration procedure with UDM and receives the trace control and configuration parameters from UDM</w:t>
      </w:r>
    </w:p>
    <w:p w:rsidR="00956D3C" w:rsidRDefault="00956D3C" w:rsidP="00956D3C">
      <w:pPr>
        <w:pStyle w:val="B10"/>
        <w:rPr>
          <w:noProof/>
        </w:rPr>
      </w:pPr>
      <w:r>
        <w:rPr>
          <w:noProof/>
        </w:rPr>
        <w:t>11.</w:t>
      </w:r>
      <w:r>
        <w:rPr>
          <w:noProof/>
        </w:rPr>
        <w:tab/>
        <w:t>SMF stores the trace control and configuration parameters received from the UDM.</w:t>
      </w:r>
    </w:p>
    <w:p w:rsidR="00956D3C" w:rsidRDefault="00956D3C" w:rsidP="00956D3C">
      <w:pPr>
        <w:pStyle w:val="B10"/>
        <w:rPr>
          <w:noProof/>
        </w:rPr>
      </w:pPr>
      <w:r>
        <w:rPr>
          <w:noProof/>
        </w:rPr>
        <w:t>12.</w:t>
      </w:r>
      <w:r>
        <w:rPr>
          <w:noProof/>
        </w:rPr>
        <w:tab/>
        <w:t>SMF starts the Trace Session according to the received configuration.</w:t>
      </w:r>
    </w:p>
    <w:p w:rsidR="00956D3C" w:rsidRDefault="00956D3C" w:rsidP="00956D3C">
      <w:pPr>
        <w:pStyle w:val="B10"/>
        <w:rPr>
          <w:noProof/>
        </w:rPr>
      </w:pPr>
      <w:r>
        <w:rPr>
          <w:noProof/>
        </w:rPr>
        <w:t>13.</w:t>
      </w:r>
      <w:r>
        <w:rPr>
          <w:noProof/>
        </w:rPr>
        <w:tab/>
        <w:t>SMF selects an approprite PCF</w:t>
      </w:r>
    </w:p>
    <w:p w:rsidR="00956D3C" w:rsidRDefault="00956D3C" w:rsidP="00956D3C">
      <w:pPr>
        <w:pStyle w:val="B10"/>
      </w:pPr>
      <w:r>
        <w:rPr>
          <w:noProof/>
        </w:rPr>
        <w:t>14.</w:t>
      </w:r>
      <w:r>
        <w:rPr>
          <w:noProof/>
        </w:rPr>
        <w:tab/>
        <w:t xml:space="preserve">SMF establishes Session Management Policy Association with PCF (see step 7 </w:t>
      </w:r>
      <w:r>
        <w:t>in clause 4.3.2.2.1 of 3GPP TS 23.502 [41]) and provides the trace control and configuration parameters information to the PCF.</w:t>
      </w:r>
    </w:p>
    <w:p w:rsidR="00956D3C" w:rsidRDefault="00956D3C" w:rsidP="00956D3C">
      <w:pPr>
        <w:pStyle w:val="B10"/>
        <w:rPr>
          <w:noProof/>
        </w:rPr>
      </w:pPr>
      <w:r>
        <w:t>15.</w:t>
      </w:r>
      <w:r>
        <w:tab/>
        <w:t xml:space="preserve">PCF </w:t>
      </w:r>
      <w:r>
        <w:rPr>
          <w:noProof/>
        </w:rPr>
        <w:t>stores the trace control and configuration parameters received from the SMF as part of Policy Association.</w:t>
      </w:r>
    </w:p>
    <w:p w:rsidR="00956D3C" w:rsidRDefault="00956D3C" w:rsidP="00956D3C">
      <w:pPr>
        <w:pStyle w:val="B10"/>
        <w:rPr>
          <w:noProof/>
        </w:rPr>
      </w:pPr>
      <w:r>
        <w:rPr>
          <w:noProof/>
        </w:rPr>
        <w:t>16.</w:t>
      </w:r>
      <w:r>
        <w:rPr>
          <w:noProof/>
        </w:rPr>
        <w:tab/>
        <w:t>PCF starts the Trace Session according to the received configuration.</w:t>
      </w:r>
    </w:p>
    <w:p w:rsidR="00956D3C" w:rsidRDefault="00956D3C" w:rsidP="00956D3C">
      <w:pPr>
        <w:pStyle w:val="B10"/>
      </w:pPr>
      <w:r>
        <w:rPr>
          <w:noProof/>
        </w:rPr>
        <w:t>17.</w:t>
      </w:r>
      <w:r>
        <w:rPr>
          <w:noProof/>
        </w:rPr>
        <w:tab/>
        <w:t xml:space="preserve">SMF performs N4 Session Establishment with UPF (see step 10 </w:t>
      </w:r>
      <w:r>
        <w:t>in clause 4.3.2.2.1 of 3GPP TS 23.502 [41]) and provides the trace control and configuration parameters information to the UPF.</w:t>
      </w:r>
    </w:p>
    <w:p w:rsidR="00956D3C" w:rsidRDefault="00956D3C" w:rsidP="00956D3C">
      <w:pPr>
        <w:pStyle w:val="B10"/>
        <w:rPr>
          <w:noProof/>
        </w:rPr>
      </w:pPr>
      <w:r>
        <w:t>18.</w:t>
      </w:r>
      <w:r>
        <w:tab/>
        <w:t xml:space="preserve">UPF </w:t>
      </w:r>
      <w:r>
        <w:rPr>
          <w:noProof/>
        </w:rPr>
        <w:t>stores the trace control and configuration parameters received from the SMF as part of N4 Session Establishment.</w:t>
      </w:r>
    </w:p>
    <w:p w:rsidR="00956D3C" w:rsidRDefault="00956D3C" w:rsidP="00956D3C">
      <w:pPr>
        <w:pStyle w:val="B10"/>
        <w:rPr>
          <w:noProof/>
        </w:rPr>
      </w:pPr>
      <w:r>
        <w:rPr>
          <w:noProof/>
        </w:rPr>
        <w:t>19.</w:t>
      </w:r>
      <w:r>
        <w:rPr>
          <w:noProof/>
        </w:rPr>
        <w:tab/>
        <w:t>UPF starts the Trace Session according to the received configuration.</w:t>
      </w:r>
    </w:p>
    <w:p w:rsidR="00956D3C" w:rsidRDefault="00956D3C" w:rsidP="00956D3C">
      <w:pPr>
        <w:pStyle w:val="B10"/>
        <w:rPr>
          <w:noProof/>
        </w:rPr>
      </w:pPr>
      <w:r>
        <w:rPr>
          <w:noProof/>
        </w:rPr>
        <w:t>20.</w:t>
      </w:r>
      <w:r>
        <w:rPr>
          <w:noProof/>
        </w:rPr>
        <w:tab/>
        <w:t>AMF sends N2 PDU Session Request to N3IWF</w:t>
      </w:r>
    </w:p>
    <w:p w:rsidR="00956D3C" w:rsidRDefault="00956D3C" w:rsidP="00956D3C">
      <w:pPr>
        <w:pStyle w:val="B10"/>
        <w:rPr>
          <w:noProof/>
        </w:rPr>
      </w:pPr>
      <w:r>
        <w:rPr>
          <w:noProof/>
        </w:rPr>
        <w:t>21. N3IWF determines the necessary number of IPsec child SAs and establishes them with UE</w:t>
      </w:r>
    </w:p>
    <w:p w:rsidR="00956D3C" w:rsidRDefault="00956D3C" w:rsidP="00956D3C">
      <w:pPr>
        <w:pStyle w:val="B10"/>
        <w:rPr>
          <w:noProof/>
        </w:rPr>
      </w:pPr>
      <w:r>
        <w:rPr>
          <w:noProof/>
        </w:rPr>
        <w:t>22.</w:t>
      </w:r>
      <w:r>
        <w:rPr>
          <w:noProof/>
        </w:rPr>
        <w:tab/>
        <w:t>N3IWF sends PDU Session Establishment accept to UE</w:t>
      </w:r>
    </w:p>
    <w:p w:rsidR="00956D3C" w:rsidRDefault="00956D3C" w:rsidP="00956D3C">
      <w:pPr>
        <w:pStyle w:val="B10"/>
        <w:rPr>
          <w:noProof/>
        </w:rPr>
      </w:pPr>
      <w:r>
        <w:rPr>
          <w:noProof/>
        </w:rPr>
        <w:t>23.</w:t>
      </w:r>
      <w:r>
        <w:rPr>
          <w:noProof/>
        </w:rPr>
        <w:tab/>
        <w:t>N3IWF sends N2 PDU Session Request Ack to AMF</w:t>
      </w:r>
    </w:p>
    <w:p w:rsidR="00956D3C" w:rsidRDefault="00956D3C" w:rsidP="00956D3C">
      <w:pPr>
        <w:pStyle w:val="NO"/>
      </w:pPr>
      <w:r>
        <w:t>N</w:t>
      </w:r>
      <w:r w:rsidR="00DD63CD">
        <w:t>OTE</w:t>
      </w:r>
      <w:r>
        <w:t>:</w:t>
      </w:r>
      <w:r w:rsidR="00DD63CD">
        <w:tab/>
      </w:r>
      <w:r>
        <w:t xml:space="preserve">The specific scenarios where SMF receives trace control and configuration parameters either from UDM or from AMF are specified in 3GPP TS 23.502 [41]. </w:t>
      </w:r>
    </w:p>
    <w:p w:rsidR="00DD63CD" w:rsidRDefault="00DD63CD" w:rsidP="00DD63CD">
      <w:pPr>
        <w:pStyle w:val="Heading4"/>
      </w:pPr>
      <w:bookmarkStart w:id="483" w:name="_Toc516654816"/>
      <w:bookmarkStart w:id="484" w:name="_Toc28278005"/>
      <w:bookmarkStart w:id="485" w:name="_Toc36134263"/>
      <w:bookmarkStart w:id="486" w:name="_Toc44686748"/>
      <w:bookmarkStart w:id="487" w:name="_Toc51928514"/>
      <w:bookmarkStart w:id="488" w:name="_Toc51929083"/>
      <w:bookmarkStart w:id="489" w:name="_Toc155283094"/>
      <w:r>
        <w:t>4.1.2.16</w:t>
      </w:r>
      <w:r>
        <w:tab/>
        <w:t>NG-RAN activation mechanisms</w:t>
      </w:r>
      <w:bookmarkEnd w:id="483"/>
      <w:bookmarkEnd w:id="484"/>
      <w:bookmarkEnd w:id="485"/>
      <w:bookmarkEnd w:id="486"/>
      <w:bookmarkEnd w:id="487"/>
      <w:bookmarkEnd w:id="488"/>
      <w:bookmarkEnd w:id="489"/>
    </w:p>
    <w:p w:rsidR="00DD63CD" w:rsidRDefault="00DD63CD" w:rsidP="00DD63CD">
      <w:r>
        <w:t xml:space="preserve">The Trace Session should be activated in in an NG-RAN node when the NG-RAN node receives the TRACE START, INITIAL CONTEXT SETUP REQUEST or HANDOVER REQUEST message with the IE </w:t>
      </w:r>
      <w:r>
        <w:rPr>
          <w:i/>
          <w:iCs/>
        </w:rPr>
        <w:t>Trace Activation</w:t>
      </w:r>
      <w:r>
        <w:t xml:space="preserve"> from the AMF and if some activities have been started on the interfaces that have been requested to be traced.</w:t>
      </w:r>
    </w:p>
    <w:p w:rsidR="00DD63CD" w:rsidRDefault="00DD63CD" w:rsidP="00DD63CD">
      <w:r>
        <w:t>If the subscriber or equipment which is traced makes a handover to a target NG-RAN node using the Xn interface, the source NG-RAN node should propagate the trace control and configuration parameters further to the target NG-RAN node by using the HANDOVER REQUEST message. When the target NG-RAN node receives the HANDOVER REQUEST message it should immediately start a Trace Session according to the trace control and configuration parameters received in the HANDOVER REQUEST message.</w:t>
      </w:r>
    </w:p>
    <w:p w:rsidR="00DD63CD" w:rsidRDefault="00DD63CD" w:rsidP="00DD63CD">
      <w:r>
        <w:t xml:space="preserve">If the subscriber or equipment being traced at the old NG-RAN node has been sent to RRC_INCTIVE and then establishes RRC Connection to a new NG-RAN node, the new NG-RAN node initiates the Retrieve UE Context procedure using Xn interface. The old NG-RAN node should propagate the trace control and configuration parameters further to the new NG-RAN node by using the RETRIEVE UE CONTEXT RESPONSE message. When the new NG-RAN node receives the RETRIEVE UE CONTEXT RESPONSE message it should immediately start a Trace Session according to the trace control and configuration parameters received in the RETRIEVE UE CONTEXT RESPONSE message. </w:t>
      </w:r>
    </w:p>
    <w:p w:rsidR="00DD63CD" w:rsidRDefault="00DD63CD" w:rsidP="00DD63CD">
      <w:r>
        <w:t>If the subscriber or equipment which is traced makes a handover to a target NG-RAN node using the NG interface, it is the AMF's responsibility to propagate the trace control and configuration parameters to the target NG-RAN node.</w:t>
      </w:r>
    </w:p>
    <w:p w:rsidR="00DD63CD" w:rsidRDefault="00DD63CD" w:rsidP="00DD63CD">
      <w:r>
        <w:t>If the tracing shall continue also after the relocation has been performed, the 5GC Trace Start procedure shall be re-initiated from the 5GC towards the future NG-RAN node after the Relocation Resource Allocation procedure has been executed successfully.</w:t>
      </w:r>
    </w:p>
    <w:p w:rsidR="00DD63CD" w:rsidRDefault="00DD63CD" w:rsidP="00DD63CD">
      <w:r>
        <w:t>The TRACE START, INITIAL CONTEXT SETUP REQUEST or HANDOVER REQUEST message that is received from the AMF contains the following information:</w:t>
      </w:r>
    </w:p>
    <w:p w:rsidR="00DD63CD" w:rsidRDefault="00DD63CD" w:rsidP="00DD63CD">
      <w:pPr>
        <w:pStyle w:val="B10"/>
      </w:pPr>
      <w:r>
        <w:t>-</w:t>
      </w:r>
      <w:r>
        <w:tab/>
        <w:t>Trace Reference and Trace Recording Session Reference.</w:t>
      </w:r>
    </w:p>
    <w:p w:rsidR="00DD63CD" w:rsidRDefault="00DD63CD" w:rsidP="00DD63CD">
      <w:pPr>
        <w:pStyle w:val="B10"/>
      </w:pPr>
      <w:r>
        <w:t>-</w:t>
      </w:r>
      <w:r>
        <w:tab/>
        <w:t xml:space="preserve">List of </w:t>
      </w:r>
      <w:r w:rsidR="009B6823" w:rsidRPr="009B6823">
        <w:t>I</w:t>
      </w:r>
      <w:r>
        <w:t>nterfaces for NG-RAN node.</w:t>
      </w:r>
    </w:p>
    <w:p w:rsidR="00DD63CD" w:rsidRDefault="00DD63CD" w:rsidP="00DD63CD">
      <w:pPr>
        <w:pStyle w:val="B10"/>
      </w:pPr>
      <w:r>
        <w:t>-</w:t>
      </w:r>
      <w:r>
        <w:tab/>
        <w:t>Trace Depth.</w:t>
      </w:r>
    </w:p>
    <w:p w:rsidR="00DD63CD" w:rsidRDefault="00DD63CD" w:rsidP="00065CAF">
      <w:pPr>
        <w:pStyle w:val="B10"/>
      </w:pPr>
      <w:r>
        <w:t>-</w:t>
      </w:r>
      <w:r>
        <w:tab/>
        <w:t>Trace Collection Entity</w:t>
      </w:r>
      <w:r w:rsidR="00065CAF">
        <w:t xml:space="preserve"> </w:t>
      </w:r>
      <w:r w:rsidR="009B6823" w:rsidRPr="009B6823">
        <w:t xml:space="preserve">IP Address </w:t>
      </w:r>
      <w:r w:rsidR="00065CAF">
        <w:t xml:space="preserve">for the file-based trace reporting or </w:t>
      </w:r>
      <w:r w:rsidR="009B6823" w:rsidRPr="009B6823">
        <w:t xml:space="preserve">Trace Reporting Consumer </w:t>
      </w:r>
      <w:r w:rsidR="00065CAF" w:rsidRPr="003B365C">
        <w:t xml:space="preserve">URI </w:t>
      </w:r>
      <w:r w:rsidR="00065CAF">
        <w:t>for the streaming trace reporting.</w:t>
      </w:r>
    </w:p>
    <w:p w:rsidR="00DD63CD" w:rsidRDefault="00DD63CD" w:rsidP="00DD63CD">
      <w:pPr>
        <w:rPr>
          <w:rFonts w:hint="eastAsia"/>
          <w:lang w:eastAsia="zh-CN"/>
        </w:rPr>
      </w:pPr>
      <w:r>
        <w:rPr>
          <w:rFonts w:hint="eastAsia"/>
          <w:lang w:eastAsia="zh-CN"/>
        </w:rPr>
        <w:t>I</w:t>
      </w:r>
      <w:r>
        <w:rPr>
          <w:rFonts w:hint="eastAsia"/>
        </w:rPr>
        <w:t xml:space="preserve">f the </w:t>
      </w:r>
      <w:r>
        <w:t>Trace Reference is the same as an existing Trace Session</w:t>
      </w:r>
      <w:r>
        <w:rPr>
          <w:rFonts w:hint="eastAsia"/>
          <w:lang w:eastAsia="zh-CN"/>
        </w:rPr>
        <w:t xml:space="preserve"> for the same subscriber or equipment, the </w:t>
      </w:r>
      <w:r>
        <w:rPr>
          <w:lang w:eastAsia="zh-CN"/>
        </w:rPr>
        <w:t>NG-RAN node</w:t>
      </w:r>
      <w:r>
        <w:rPr>
          <w:rFonts w:hint="eastAsia"/>
          <w:lang w:eastAsia="zh-CN"/>
        </w:rPr>
        <w:t xml:space="preserve"> shall not activate a new Trace Session and the existing Trace Session will not be impacted. See clause </w:t>
      </w:r>
      <w:r>
        <w:t>4.2.3.12</w:t>
      </w:r>
      <w:r>
        <w:rPr>
          <w:rFonts w:hint="eastAsia"/>
          <w:lang w:eastAsia="zh-CN"/>
        </w:rPr>
        <w:t xml:space="preserve"> for the conditions on whether or not the Trace Recording Session should be started.</w:t>
      </w:r>
    </w:p>
    <w:p w:rsidR="00DD63CD" w:rsidRDefault="00DD63CD" w:rsidP="00DD63CD">
      <w:pPr>
        <w:rPr>
          <w:lang w:eastAsia="zh-CN"/>
        </w:rPr>
      </w:pPr>
      <w:r>
        <w:rPr>
          <w:rFonts w:hint="eastAsia"/>
          <w:lang w:eastAsia="zh-CN"/>
        </w:rPr>
        <w:t>I</w:t>
      </w:r>
      <w:r>
        <w:rPr>
          <w:rFonts w:hint="eastAsia"/>
        </w:rPr>
        <w:t xml:space="preserve">f the </w:t>
      </w:r>
      <w:r>
        <w:t>Trace Reference is the same as an existing Trace Session</w:t>
      </w:r>
      <w:r>
        <w:rPr>
          <w:rFonts w:hint="eastAsia"/>
          <w:lang w:eastAsia="zh-CN"/>
        </w:rPr>
        <w:t xml:space="preserve"> for different subscriber(s) or equipment(s), the </w:t>
      </w:r>
      <w:r>
        <w:rPr>
          <w:lang w:eastAsia="zh-CN"/>
        </w:rPr>
        <w:t>NG-RAN node</w:t>
      </w:r>
      <w:r>
        <w:rPr>
          <w:rFonts w:hint="eastAsia"/>
          <w:lang w:eastAsia="zh-CN"/>
        </w:rPr>
        <w:t xml:space="preserve"> shall not activate a new Trace Session, and the </w:t>
      </w:r>
      <w:r>
        <w:rPr>
          <w:lang w:eastAsia="zh-CN"/>
        </w:rPr>
        <w:t>NG-RAN node</w:t>
      </w:r>
      <w:r>
        <w:rPr>
          <w:rFonts w:hint="eastAsia"/>
          <w:lang w:eastAsia="zh-CN"/>
        </w:rPr>
        <w:t xml:space="preserve"> shall not start a new Trace Recording Session.</w:t>
      </w:r>
    </w:p>
    <w:p w:rsidR="00956D3C" w:rsidRDefault="00DD63CD" w:rsidP="00DD63CD">
      <w:pPr>
        <w:rPr>
          <w:lang w:eastAsia="zh-CN"/>
        </w:rPr>
      </w:pPr>
      <w:r>
        <w:t>If the NG-RAN node</w:t>
      </w:r>
      <w:r w:rsidRPr="00567372">
        <w:t xml:space="preserve"> is not able to </w:t>
      </w:r>
      <w:r>
        <w:t>activate</w:t>
      </w:r>
      <w:r w:rsidRPr="00567372">
        <w:t xml:space="preserve"> </w:t>
      </w:r>
      <w:r w:rsidRPr="0089424C">
        <w:t>the trace session due to ongoing</w:t>
      </w:r>
      <w:r w:rsidRPr="00567372">
        <w:t xml:space="preserve"> h</w:t>
      </w:r>
      <w:r>
        <w:t xml:space="preserve">andover of the UE </w:t>
      </w:r>
      <w:r w:rsidRPr="0089424C">
        <w:t xml:space="preserve">to another </w:t>
      </w:r>
      <w:r>
        <w:t>NG-RAN node</w:t>
      </w:r>
      <w:r>
        <w:rPr>
          <w:lang w:eastAsia="zh-CN"/>
        </w:rPr>
        <w:t>, the NG-RAN node shall inform the AMF with the TRACE FAILURE INDICATION message using NG interface.</w:t>
      </w:r>
    </w:p>
    <w:p w:rsidR="00B718F9" w:rsidRPr="00BA1B5E" w:rsidRDefault="00B718F9" w:rsidP="00B718F9">
      <w:pPr>
        <w:pStyle w:val="Heading4"/>
      </w:pPr>
      <w:bookmarkStart w:id="490" w:name="_Toc36134264"/>
      <w:bookmarkStart w:id="491" w:name="_Toc44686749"/>
      <w:bookmarkStart w:id="492" w:name="_Toc51928515"/>
      <w:bookmarkStart w:id="493" w:name="_Toc51929084"/>
      <w:bookmarkStart w:id="494" w:name="_Toc155283095"/>
      <w:r w:rsidRPr="00BA1B5E">
        <w:t>4.1.2.</w:t>
      </w:r>
      <w:r>
        <w:rPr>
          <w:lang w:eastAsia="zh-CN"/>
        </w:rPr>
        <w:t>17</w:t>
      </w:r>
      <w:r w:rsidRPr="00BA1B5E">
        <w:tab/>
      </w:r>
      <w:r w:rsidRPr="00BA1B5E">
        <w:rPr>
          <w:lang w:eastAsia="zh-CN"/>
        </w:rPr>
        <w:t>5GC and NG-RAN Activation mechanism for MDT</w:t>
      </w:r>
      <w:bookmarkEnd w:id="490"/>
      <w:bookmarkEnd w:id="491"/>
      <w:bookmarkEnd w:id="492"/>
      <w:bookmarkEnd w:id="493"/>
      <w:bookmarkEnd w:id="494"/>
    </w:p>
    <w:p w:rsidR="00B718F9" w:rsidRPr="00BA1B5E" w:rsidRDefault="00B718F9" w:rsidP="00B718F9">
      <w:pPr>
        <w:pStyle w:val="Heading5"/>
        <w:rPr>
          <w:lang w:eastAsia="zh-CN"/>
        </w:rPr>
      </w:pPr>
      <w:bookmarkStart w:id="495" w:name="_Toc36134265"/>
      <w:bookmarkStart w:id="496" w:name="_Toc44686750"/>
      <w:bookmarkStart w:id="497" w:name="_Toc51928516"/>
      <w:bookmarkStart w:id="498" w:name="_Toc51929085"/>
      <w:bookmarkStart w:id="499" w:name="_Toc155283096"/>
      <w:smartTag w:uri="urn:schemas-microsoft-com:office:smarttags" w:element="chsdate">
        <w:smartTagPr>
          <w:attr w:name="IsROCDate" w:val="False"/>
          <w:attr w:name="IsLunarDate" w:val="False"/>
          <w:attr w:name="Day" w:val="30"/>
          <w:attr w:name="Month" w:val="12"/>
          <w:attr w:name="Year" w:val="1899"/>
        </w:smartTagPr>
        <w:r w:rsidRPr="00BA1B5E">
          <w:rPr>
            <w:lang w:eastAsia="zh-CN"/>
          </w:rPr>
          <w:t>4.1.2</w:t>
        </w:r>
      </w:smartTag>
      <w:r w:rsidRPr="00BA1B5E">
        <w:rPr>
          <w:lang w:eastAsia="zh-CN"/>
        </w:rPr>
        <w:t>.</w:t>
      </w:r>
      <w:r>
        <w:rPr>
          <w:lang w:eastAsia="zh-CN"/>
        </w:rPr>
        <w:t>17</w:t>
      </w:r>
      <w:r w:rsidRPr="00BA1B5E">
        <w:rPr>
          <w:lang w:eastAsia="zh-CN"/>
        </w:rPr>
        <w:t>.1</w:t>
      </w:r>
      <w:r w:rsidRPr="00BA1B5E">
        <w:rPr>
          <w:lang w:eastAsia="zh-CN"/>
        </w:rPr>
        <w:tab/>
        <w:t>General</w:t>
      </w:r>
      <w:bookmarkEnd w:id="495"/>
      <w:bookmarkEnd w:id="496"/>
      <w:bookmarkEnd w:id="497"/>
      <w:bookmarkEnd w:id="498"/>
      <w:bookmarkEnd w:id="499"/>
    </w:p>
    <w:p w:rsidR="00B718F9" w:rsidRPr="00BA1B5E" w:rsidRDefault="00B718F9" w:rsidP="00B718F9">
      <w:pPr>
        <w:rPr>
          <w:lang w:eastAsia="zh-CN"/>
        </w:rPr>
      </w:pPr>
      <w:r w:rsidRPr="00BA1B5E">
        <w:rPr>
          <w:lang w:eastAsia="zh-CN"/>
        </w:rPr>
        <w:t xml:space="preserve">UE measurements activation extends the 5GC trace activation procedure, as described in 4.1.2.15. When a Trace Session is activated, configuration parameters of MDT are added into the message. </w:t>
      </w:r>
    </w:p>
    <w:p w:rsidR="00B718F9" w:rsidRPr="00BA1B5E" w:rsidRDefault="00B718F9" w:rsidP="00B718F9">
      <w:pPr>
        <w:rPr>
          <w:bCs/>
          <w:iCs/>
          <w:lang w:eastAsia="zh-CN"/>
        </w:rPr>
      </w:pPr>
      <w:r w:rsidRPr="00BA1B5E">
        <w:rPr>
          <w:lang w:eastAsia="zh-CN"/>
        </w:rPr>
        <w:t>For IMSI/IMEI(SV)/IMEI-TAC/SUPI based UE selection, or IMSI/IMEI(SV)/IMEI-TAC/SUPI combined with geographical area information, UE performance measurements activation request is propagated to the selected UE.</w:t>
      </w:r>
      <w:r w:rsidRPr="00BA1B5E">
        <w:rPr>
          <w:bCs/>
          <w:iCs/>
          <w:lang w:eastAsia="zh-CN"/>
        </w:rPr>
        <w:t xml:space="preserve"> </w:t>
      </w:r>
    </w:p>
    <w:p w:rsidR="00B718F9" w:rsidRPr="00BA1B5E" w:rsidRDefault="00B718F9" w:rsidP="00B718F9">
      <w:pPr>
        <w:rPr>
          <w:lang w:eastAsia="zh-CN"/>
        </w:rPr>
      </w:pPr>
      <w:r w:rsidRPr="00BA1B5E">
        <w:rPr>
          <w:lang w:eastAsia="zh-CN"/>
        </w:rPr>
        <w:t xml:space="preserve">This mechanism works for the following input parameters: </w:t>
      </w:r>
    </w:p>
    <w:p w:rsidR="00B718F9" w:rsidRPr="00BA1B5E" w:rsidRDefault="00B718F9" w:rsidP="00B718F9">
      <w:pPr>
        <w:pStyle w:val="B10"/>
      </w:pPr>
      <w:r w:rsidRPr="00BA1B5E">
        <w:t>-</w:t>
      </w:r>
      <w:r w:rsidRPr="00BA1B5E">
        <w:tab/>
        <w:t>IMSI only or</w:t>
      </w:r>
    </w:p>
    <w:p w:rsidR="00B718F9" w:rsidRPr="00BA1B5E" w:rsidRDefault="00B718F9" w:rsidP="00B718F9">
      <w:pPr>
        <w:pStyle w:val="B10"/>
      </w:pPr>
      <w:r w:rsidRPr="00BA1B5E">
        <w:t>-</w:t>
      </w:r>
      <w:r w:rsidRPr="00BA1B5E">
        <w:tab/>
        <w:t>IMSI and area information or</w:t>
      </w:r>
    </w:p>
    <w:p w:rsidR="00B718F9" w:rsidRPr="00BA1B5E" w:rsidRDefault="00B718F9" w:rsidP="00B718F9">
      <w:pPr>
        <w:pStyle w:val="B10"/>
      </w:pPr>
      <w:r w:rsidRPr="00BA1B5E">
        <w:t>-</w:t>
      </w:r>
      <w:r w:rsidRPr="00BA1B5E">
        <w:tab/>
        <w:t>IMEI(SV) only or</w:t>
      </w:r>
    </w:p>
    <w:p w:rsidR="00B718F9" w:rsidRPr="00BA1B5E" w:rsidRDefault="00B718F9" w:rsidP="00B718F9">
      <w:pPr>
        <w:pStyle w:val="B10"/>
      </w:pPr>
      <w:r w:rsidRPr="00BA1B5E">
        <w:t>-</w:t>
      </w:r>
      <w:r w:rsidRPr="00BA1B5E">
        <w:tab/>
        <w:t>IMEI(SV) and area information or</w:t>
      </w:r>
    </w:p>
    <w:p w:rsidR="00B718F9" w:rsidRPr="00BA1B5E" w:rsidRDefault="00B718F9" w:rsidP="00B718F9">
      <w:pPr>
        <w:pStyle w:val="B10"/>
        <w:rPr>
          <w:lang w:eastAsia="zh-CN"/>
        </w:rPr>
      </w:pPr>
      <w:r w:rsidRPr="00BA1B5E">
        <w:rPr>
          <w:lang w:eastAsia="zh-CN"/>
        </w:rPr>
        <w:t>-</w:t>
      </w:r>
      <w:r w:rsidRPr="00BA1B5E">
        <w:rPr>
          <w:lang w:eastAsia="zh-CN"/>
        </w:rPr>
        <w:tab/>
        <w:t>IMEI-TAC only or</w:t>
      </w:r>
    </w:p>
    <w:p w:rsidR="00B718F9" w:rsidRPr="00BA1B5E" w:rsidRDefault="00B718F9" w:rsidP="00B718F9">
      <w:pPr>
        <w:pStyle w:val="B10"/>
        <w:rPr>
          <w:lang w:eastAsia="zh-CN"/>
        </w:rPr>
      </w:pPr>
      <w:r w:rsidRPr="00BA1B5E">
        <w:rPr>
          <w:lang w:eastAsia="zh-CN"/>
        </w:rPr>
        <w:t>-</w:t>
      </w:r>
      <w:r w:rsidRPr="00BA1B5E">
        <w:rPr>
          <w:lang w:eastAsia="zh-CN"/>
        </w:rPr>
        <w:tab/>
        <w:t>IMEI-TAC and area information or</w:t>
      </w:r>
    </w:p>
    <w:p w:rsidR="00B718F9" w:rsidRPr="00BA1B5E" w:rsidRDefault="0051654F" w:rsidP="00B718F9">
      <w:pPr>
        <w:pStyle w:val="B10"/>
        <w:rPr>
          <w:lang w:eastAsia="zh-CN"/>
        </w:rPr>
      </w:pPr>
      <w:r w:rsidRPr="00BA1B5E">
        <w:rPr>
          <w:lang w:eastAsia="zh-CN"/>
        </w:rPr>
        <w:t>-</w:t>
      </w:r>
      <w:r>
        <w:rPr>
          <w:lang w:eastAsia="zh-CN"/>
        </w:rPr>
        <w:tab/>
      </w:r>
      <w:r w:rsidR="00B718F9" w:rsidRPr="00BA1B5E">
        <w:rPr>
          <w:lang w:eastAsia="zh-CN"/>
        </w:rPr>
        <w:t>SUPI only or</w:t>
      </w:r>
    </w:p>
    <w:p w:rsidR="00B718F9" w:rsidRPr="00BA1B5E" w:rsidRDefault="0051654F" w:rsidP="00B718F9">
      <w:pPr>
        <w:pStyle w:val="B10"/>
        <w:rPr>
          <w:lang w:eastAsia="zh-CN"/>
        </w:rPr>
      </w:pPr>
      <w:r w:rsidRPr="00BA1B5E">
        <w:rPr>
          <w:lang w:eastAsia="zh-CN"/>
        </w:rPr>
        <w:t>-</w:t>
      </w:r>
      <w:r>
        <w:rPr>
          <w:lang w:eastAsia="zh-CN"/>
        </w:rPr>
        <w:tab/>
      </w:r>
      <w:r w:rsidR="00B718F9" w:rsidRPr="00BA1B5E">
        <w:rPr>
          <w:lang w:eastAsia="zh-CN"/>
        </w:rPr>
        <w:t>SUPI and area information</w:t>
      </w:r>
    </w:p>
    <w:p w:rsidR="00B718F9" w:rsidRPr="00BA1B5E" w:rsidRDefault="00B718F9" w:rsidP="00B718F9">
      <w:pPr>
        <w:rPr>
          <w:lang w:eastAsia="zh-CN"/>
        </w:rPr>
      </w:pPr>
      <w:r w:rsidRPr="00BA1B5E">
        <w:rPr>
          <w:lang w:eastAsia="zh-CN"/>
        </w:rPr>
        <w:t xml:space="preserve">After the IMSI, IMEISV, IMEI-TAC or SUPI type user attached to the network, the AMF shall forward the MDT configurations to the corresponding </w:t>
      </w:r>
      <w:r>
        <w:rPr>
          <w:bCs/>
          <w:iCs/>
          <w:lang w:eastAsia="zh-CN"/>
        </w:rPr>
        <w:t>gNB</w:t>
      </w:r>
      <w:r w:rsidRPr="00BA1B5E">
        <w:rPr>
          <w:lang w:eastAsia="zh-CN"/>
        </w:rPr>
        <w:t xml:space="preserve"> which serves the IMSI, IMEISV, IMEI-TAC or SUPI type user. If the area criterion is specified</w:t>
      </w:r>
      <w:r w:rsidRPr="00BA1B5E">
        <w:t xml:space="preserve"> and is not satisfied</w:t>
      </w:r>
      <w:r w:rsidRPr="00BA1B5E">
        <w:rPr>
          <w:lang w:eastAsia="zh-CN"/>
        </w:rPr>
        <w:t xml:space="preserve">, the AMF shall keep the MDT configuration first and then forward it to the serving </w:t>
      </w:r>
      <w:r>
        <w:rPr>
          <w:bCs/>
          <w:iCs/>
          <w:lang w:eastAsia="zh-CN"/>
        </w:rPr>
        <w:t>gNB</w:t>
      </w:r>
      <w:r w:rsidRPr="00BA1B5E">
        <w:rPr>
          <w:lang w:eastAsia="zh-CN"/>
        </w:rPr>
        <w:t xml:space="preserve"> only when the area criterion is satisfied.</w:t>
      </w:r>
    </w:p>
    <w:p w:rsidR="00B718F9" w:rsidRPr="00BA1B5E" w:rsidRDefault="00B718F9" w:rsidP="00B718F9">
      <w:pPr>
        <w:rPr>
          <w:b/>
          <w:lang w:eastAsia="zh-CN"/>
        </w:rPr>
      </w:pPr>
      <w:r w:rsidRPr="00BA1B5E">
        <w:rPr>
          <w:b/>
          <w:lang w:eastAsia="zh-CN"/>
        </w:rPr>
        <w:t xml:space="preserve">MDT criteria checking on </w:t>
      </w:r>
      <w:r>
        <w:rPr>
          <w:b/>
          <w:lang w:eastAsia="zh-CN"/>
        </w:rPr>
        <w:t>gNB</w:t>
      </w:r>
      <w:r w:rsidRPr="00BA1B5E">
        <w:rPr>
          <w:b/>
          <w:lang w:eastAsia="zh-CN"/>
        </w:rPr>
        <w:t xml:space="preserve">: </w:t>
      </w:r>
    </w:p>
    <w:p w:rsidR="00B718F9" w:rsidRPr="00BA1B5E" w:rsidRDefault="00B718F9" w:rsidP="00B718F9">
      <w:pPr>
        <w:pStyle w:val="B10"/>
      </w:pPr>
      <w:r w:rsidRPr="00BA1B5E">
        <w:t>-</w:t>
      </w:r>
      <w:r w:rsidRPr="00BA1B5E">
        <w:tab/>
        <w:t xml:space="preserve">For immediate MDT, after </w:t>
      </w:r>
      <w:r>
        <w:rPr>
          <w:bCs/>
          <w:iCs/>
          <w:lang w:eastAsia="zh-CN"/>
        </w:rPr>
        <w:t>gNB</w:t>
      </w:r>
      <w:r w:rsidRPr="00BA1B5E">
        <w:t xml:space="preserve"> got the MDT configuration, the </w:t>
      </w:r>
      <w:r>
        <w:rPr>
          <w:bCs/>
          <w:iCs/>
          <w:lang w:eastAsia="zh-CN"/>
        </w:rPr>
        <w:t>gNB</w:t>
      </w:r>
      <w:r w:rsidRPr="00BA1B5E">
        <w:t xml:space="preserve"> can detect the area information and decide whether the selected IMSI/IMEISV/SUPI can fit into the criteria for initiating MDT data collection. If the area information criterion is not met, the </w:t>
      </w:r>
      <w:r>
        <w:rPr>
          <w:bCs/>
          <w:iCs/>
          <w:lang w:eastAsia="zh-CN"/>
        </w:rPr>
        <w:t>gNB</w:t>
      </w:r>
      <w:r w:rsidRPr="00BA1B5E">
        <w:t xml:space="preserve"> keeps the MDT configuration and propagates it during handover as specified in clause 4. 4.</w:t>
      </w:r>
    </w:p>
    <w:p w:rsidR="00B718F9" w:rsidRPr="00BA1B5E" w:rsidRDefault="00B718F9" w:rsidP="00B718F9">
      <w:pPr>
        <w:pStyle w:val="B10"/>
      </w:pPr>
      <w:r w:rsidRPr="00BA1B5E">
        <w:t>-</w:t>
      </w:r>
      <w:r w:rsidRPr="00BA1B5E">
        <w:tab/>
        <w:t xml:space="preserve">For logged MDT, the </w:t>
      </w:r>
      <w:r>
        <w:rPr>
          <w:bCs/>
          <w:iCs/>
          <w:lang w:eastAsia="zh-CN"/>
        </w:rPr>
        <w:t>gNB</w:t>
      </w:r>
      <w:r w:rsidRPr="00BA1B5E">
        <w:t xml:space="preserve"> will forward the MDT configuration criteria to the selected IMSI/IMEISV/SUPI. The area criteria checking will be done at UE side after UE received the MDT configuration criteria. </w:t>
      </w:r>
    </w:p>
    <w:p w:rsidR="00B718F9" w:rsidRPr="00BA1B5E" w:rsidRDefault="00B718F9" w:rsidP="00B718F9">
      <w:pPr>
        <w:rPr>
          <w:lang w:eastAsia="zh-CN"/>
        </w:rPr>
      </w:pPr>
      <w:r w:rsidRPr="00BA1B5E">
        <w:rPr>
          <w:b/>
          <w:lang w:eastAsia="zh-CN"/>
        </w:rPr>
        <w:t>MDT criteria checking on UE:</w:t>
      </w:r>
      <w:r w:rsidRPr="00BA1B5E">
        <w:rPr>
          <w:lang w:eastAsia="zh-CN"/>
        </w:rPr>
        <w:t xml:space="preserve"> </w:t>
      </w:r>
    </w:p>
    <w:p w:rsidR="00B718F9" w:rsidRPr="00BA1B5E" w:rsidRDefault="00B718F9" w:rsidP="00B718F9">
      <w:pPr>
        <w:pStyle w:val="B10"/>
      </w:pPr>
      <w:r w:rsidRPr="00BA1B5E">
        <w:t>-</w:t>
      </w:r>
      <w:r w:rsidRPr="00BA1B5E">
        <w:tab/>
        <w:t>For immediate MDT, there is no need to do MDT criteria checking on UE.</w:t>
      </w:r>
    </w:p>
    <w:p w:rsidR="00B718F9" w:rsidRPr="00BA1B5E" w:rsidRDefault="00B718F9" w:rsidP="00B718F9">
      <w:pPr>
        <w:pStyle w:val="B10"/>
      </w:pPr>
      <w:r w:rsidRPr="00BA1B5E">
        <w:t>-</w:t>
      </w:r>
      <w:r w:rsidRPr="00BA1B5E">
        <w:tab/>
        <w:t>For logged MDT, the area criteria checking will be done at UE side after UE received the MDT configuration criteria.</w:t>
      </w:r>
    </w:p>
    <w:p w:rsidR="00B718F9" w:rsidRPr="00BA1B5E" w:rsidRDefault="00B718F9" w:rsidP="00B718F9">
      <w:pPr>
        <w:rPr>
          <w:bCs/>
          <w:iCs/>
          <w:lang w:eastAsia="zh-CN"/>
        </w:rPr>
      </w:pPr>
      <w:r w:rsidRPr="00BA1B5E">
        <w:rPr>
          <w:bCs/>
          <w:iCs/>
          <w:lang w:eastAsia="zh-CN"/>
        </w:rPr>
        <w:t xml:space="preserve">In case of logged MDT, after UE receives from </w:t>
      </w:r>
      <w:r>
        <w:rPr>
          <w:bCs/>
          <w:iCs/>
          <w:lang w:eastAsia="zh-CN"/>
        </w:rPr>
        <w:t>gNB</w:t>
      </w:r>
      <w:r w:rsidRPr="00BA1B5E">
        <w:rPr>
          <w:bCs/>
          <w:iCs/>
          <w:lang w:eastAsia="zh-CN"/>
        </w:rPr>
        <w:t xml:space="preserve"> the configuration parameters via the message RRC Connection Reconfiguration, it detects whether it stays within the specified area. If yes, the UE will execute measurement job. Otherwise UE will do nothing but waiting. </w:t>
      </w:r>
    </w:p>
    <w:p w:rsidR="00B718F9" w:rsidRPr="00BA1B5E" w:rsidRDefault="00B718F9" w:rsidP="00B718F9">
      <w:pPr>
        <w:rPr>
          <w:bCs/>
        </w:rPr>
      </w:pPr>
      <w:r w:rsidRPr="00BA1B5E">
        <w:rPr>
          <w:bCs/>
        </w:rPr>
        <w:t xml:space="preserve">In case of Immediate MDT trace (e.g., IMSI/IMEI/SUPI based selection), the Immediate MDT trace session context of the UE shall be preserved in the network when the UE enters idle mode or inactive mode. </w:t>
      </w:r>
    </w:p>
    <w:p w:rsidR="00B718F9" w:rsidRPr="00BA1B5E" w:rsidRDefault="00B718F9" w:rsidP="00B718F9">
      <w:pPr>
        <w:rPr>
          <w:bCs/>
        </w:rPr>
      </w:pPr>
      <w:r w:rsidRPr="00BA1B5E">
        <w:rPr>
          <w:bCs/>
        </w:rPr>
        <w:t xml:space="preserve">The Logged MDT MDT trace session is preserved in the UE until the duration time of the trace session expires, including also multiple idle periods interrupted by various state transistions such as idle-connected-idle state transitions. </w:t>
      </w:r>
    </w:p>
    <w:p w:rsidR="00B718F9" w:rsidRPr="00BA1B5E" w:rsidRDefault="00B718F9" w:rsidP="00B718F9">
      <w:pPr>
        <w:rPr>
          <w:bCs/>
        </w:rPr>
      </w:pPr>
      <w:r w:rsidRPr="00BA1B5E">
        <w:rPr>
          <w:bCs/>
        </w:rPr>
        <w:t xml:space="preserve">The Logged MDT trace session context of the UE is stored in the network as long as the trace session is active, including also the periods when the UE is in connected state. </w:t>
      </w:r>
    </w:p>
    <w:p w:rsidR="00B718F9" w:rsidRPr="00BA1B5E" w:rsidRDefault="00B718F9" w:rsidP="00B718F9">
      <w:pPr>
        <w:rPr>
          <w:bCs/>
        </w:rPr>
      </w:pPr>
      <w:r w:rsidRPr="00BA1B5E">
        <w:rPr>
          <w:bCs/>
        </w:rPr>
        <w:t xml:space="preserve">In the case of signalling based immediate MDT trace, if the UE is in inactive state at the time of receiving the immediate trace, then the </w:t>
      </w:r>
      <w:r>
        <w:rPr>
          <w:bCs/>
          <w:iCs/>
          <w:lang w:eastAsia="zh-CN"/>
        </w:rPr>
        <w:t>gNB</w:t>
      </w:r>
      <w:r w:rsidRPr="00BA1B5E">
        <w:rPr>
          <w:bCs/>
        </w:rPr>
        <w:t xml:space="preserve"> that receives this configuration shall store it.  The </w:t>
      </w:r>
      <w:r>
        <w:rPr>
          <w:bCs/>
          <w:iCs/>
          <w:lang w:eastAsia="zh-CN"/>
        </w:rPr>
        <w:t>gNB</w:t>
      </w:r>
      <w:r w:rsidRPr="00BA1B5E">
        <w:rPr>
          <w:bCs/>
        </w:rPr>
        <w:t xml:space="preserve"> shall also forward it as part of UE context retrieval procedure to the cell in another node that the UE camped onto and is in connected mode.</w:t>
      </w:r>
    </w:p>
    <w:p w:rsidR="00B718F9" w:rsidRPr="00BA1B5E" w:rsidRDefault="00B718F9" w:rsidP="00B718F9">
      <w:pPr>
        <w:rPr>
          <w:lang w:eastAsia="zh-CN"/>
        </w:rPr>
      </w:pPr>
      <w:r w:rsidRPr="00BA1B5E">
        <w:rPr>
          <w:lang w:eastAsia="zh-CN"/>
        </w:rPr>
        <w:t xml:space="preserve">Two scenarios shall be considered according to UE status when management system activates MDT job: before UE attachment, after UE attachment, different procedures are described in </w:t>
      </w:r>
      <w:smartTag w:uri="urn:schemas-microsoft-com:office:smarttags" w:element="chsdate">
        <w:smartTagPr>
          <w:attr w:name="IsROCDate" w:val="False"/>
          <w:attr w:name="IsLunarDate" w:val="False"/>
          <w:attr w:name="Day" w:val="30"/>
          <w:attr w:name="Month" w:val="12"/>
          <w:attr w:name="Year" w:val="1899"/>
        </w:smartTagPr>
        <w:r w:rsidRPr="00BA1B5E">
          <w:rPr>
            <w:lang w:eastAsia="zh-CN"/>
          </w:rPr>
          <w:t>4.1.2</w:t>
        </w:r>
      </w:smartTag>
      <w:r w:rsidRPr="00BA1B5E">
        <w:rPr>
          <w:lang w:eastAsia="zh-CN"/>
        </w:rPr>
        <w:t>.</w:t>
      </w:r>
      <w:r w:rsidR="0051654F">
        <w:rPr>
          <w:lang w:eastAsia="zh-CN"/>
        </w:rPr>
        <w:t>17</w:t>
      </w:r>
      <w:r w:rsidRPr="00BA1B5E">
        <w:rPr>
          <w:lang w:eastAsia="zh-CN"/>
        </w:rPr>
        <w:t>.</w:t>
      </w:r>
      <w:r w:rsidR="0051654F">
        <w:rPr>
          <w:lang w:eastAsia="zh-CN"/>
        </w:rPr>
        <w:t>2</w:t>
      </w:r>
      <w:r w:rsidR="0051654F" w:rsidRPr="00BA1B5E">
        <w:rPr>
          <w:lang w:eastAsia="zh-CN"/>
        </w:rPr>
        <w:t xml:space="preserve"> </w:t>
      </w:r>
      <w:r w:rsidRPr="00BA1B5E">
        <w:rPr>
          <w:lang w:eastAsia="zh-CN"/>
        </w:rPr>
        <w:t>and 4.1.2.</w:t>
      </w:r>
      <w:r w:rsidR="0051654F">
        <w:rPr>
          <w:lang w:eastAsia="zh-CN"/>
        </w:rPr>
        <w:t>17</w:t>
      </w:r>
      <w:r w:rsidRPr="00BA1B5E">
        <w:rPr>
          <w:lang w:eastAsia="zh-CN"/>
        </w:rPr>
        <w:t>.3.</w:t>
      </w:r>
    </w:p>
    <w:p w:rsidR="00B718F9" w:rsidRPr="00BA1B5E" w:rsidRDefault="00B718F9" w:rsidP="00B718F9">
      <w:pPr>
        <w:pStyle w:val="Heading5"/>
        <w:rPr>
          <w:lang w:eastAsia="zh-CN"/>
        </w:rPr>
      </w:pPr>
      <w:bookmarkStart w:id="500" w:name="_Toc36134266"/>
      <w:bookmarkStart w:id="501" w:name="_Toc44686751"/>
      <w:bookmarkStart w:id="502" w:name="_Toc51928517"/>
      <w:bookmarkStart w:id="503" w:name="_Toc51929086"/>
      <w:bookmarkStart w:id="504" w:name="_Toc155283097"/>
      <w:r w:rsidRPr="00BA1B5E">
        <w:rPr>
          <w:lang w:eastAsia="zh-CN"/>
        </w:rPr>
        <w:t>4.1.2.</w:t>
      </w:r>
      <w:r>
        <w:rPr>
          <w:lang w:eastAsia="zh-CN"/>
        </w:rPr>
        <w:t>17</w:t>
      </w:r>
      <w:r w:rsidRPr="00BA1B5E">
        <w:rPr>
          <w:lang w:eastAsia="zh-CN"/>
        </w:rPr>
        <w:t>.2</w:t>
      </w:r>
      <w:r w:rsidRPr="00BA1B5E">
        <w:rPr>
          <w:lang w:eastAsia="zh-CN"/>
        </w:rPr>
        <w:tab/>
        <w:t>Activation of MDT task before UE attaches to the network in 5GC and NG-RAN</w:t>
      </w:r>
      <w:bookmarkEnd w:id="500"/>
      <w:bookmarkEnd w:id="501"/>
      <w:bookmarkEnd w:id="502"/>
      <w:bookmarkEnd w:id="503"/>
      <w:bookmarkEnd w:id="504"/>
    </w:p>
    <w:p w:rsidR="00B718F9" w:rsidRPr="00BA1B5E" w:rsidRDefault="00B718F9" w:rsidP="00B718F9">
      <w:pPr>
        <w:rPr>
          <w:lang w:eastAsia="zh-CN"/>
        </w:rPr>
      </w:pPr>
      <w:r w:rsidRPr="00BA1B5E">
        <w:rPr>
          <w:lang w:eastAsia="zh-CN"/>
        </w:rPr>
        <w:t xml:space="preserve">As shown in figure </w:t>
      </w:r>
      <w:smartTag w:uri="urn:schemas-microsoft-com:office:smarttags" w:element="chsdate">
        <w:smartTagPr>
          <w:attr w:name="IsROCDate" w:val="False"/>
          <w:attr w:name="IsLunarDate" w:val="False"/>
          <w:attr w:name="Day" w:val="30"/>
          <w:attr w:name="Month" w:val="12"/>
          <w:attr w:name="Year" w:val="1899"/>
        </w:smartTagPr>
        <w:r w:rsidRPr="00BA1B5E">
          <w:rPr>
            <w:lang w:eastAsia="zh-CN"/>
          </w:rPr>
          <w:t>4.1.2</w:t>
        </w:r>
      </w:smartTag>
      <w:r w:rsidRPr="00BA1B5E">
        <w:rPr>
          <w:lang w:eastAsia="zh-CN"/>
        </w:rPr>
        <w:t>.</w:t>
      </w:r>
      <w:r>
        <w:rPr>
          <w:lang w:eastAsia="zh-CN"/>
        </w:rPr>
        <w:t>17</w:t>
      </w:r>
      <w:r w:rsidRPr="00BA1B5E">
        <w:rPr>
          <w:lang w:eastAsia="zh-CN"/>
        </w:rPr>
        <w:t>.</w:t>
      </w:r>
      <w:r>
        <w:rPr>
          <w:lang w:eastAsia="zh-CN"/>
        </w:rPr>
        <w:t>2.</w:t>
      </w:r>
      <w:r w:rsidRPr="00BA1B5E">
        <w:rPr>
          <w:lang w:eastAsia="zh-CN"/>
        </w:rPr>
        <w:t>1, by adding configurations of MDT management system activate the Trace Session for MDT job.</w:t>
      </w:r>
    </w:p>
    <w:p w:rsidR="00B718F9" w:rsidRPr="00BA1B5E" w:rsidRDefault="00B718F9" w:rsidP="00B718F9">
      <w:pPr>
        <w:rPr>
          <w:lang w:eastAsia="zh-CN"/>
        </w:rPr>
      </w:pPr>
    </w:p>
    <w:bookmarkStart w:id="505" w:name="_MON_1641646620"/>
    <w:bookmarkEnd w:id="505"/>
    <w:p w:rsidR="00B718F9" w:rsidRPr="00BA1B5E" w:rsidRDefault="00B718F9" w:rsidP="00D33809">
      <w:pPr>
        <w:pStyle w:val="TH"/>
      </w:pPr>
      <w:r w:rsidRPr="00401F99">
        <w:object w:dxaOrig="8670" w:dyaOrig="8685">
          <v:shape id="_x0000_i1068" type="#_x0000_t75" style="width:6in;height:436.4pt" o:ole="">
            <v:imagedata r:id="rId80" o:title=""/>
          </v:shape>
          <o:OLEObject Type="Embed" ProgID="Word.Picture.8" ShapeID="_x0000_i1068" DrawAspect="Content" ObjectID="_1771925618" r:id="rId81"/>
        </w:object>
      </w:r>
    </w:p>
    <w:p w:rsidR="00B718F9" w:rsidRPr="00401F99" w:rsidRDefault="00B718F9" w:rsidP="00D33809">
      <w:pPr>
        <w:pStyle w:val="TF"/>
      </w:pPr>
      <w:r w:rsidRPr="00BA1B5E">
        <w:rPr>
          <w:rFonts w:ascii="Times New Roman" w:hAnsi="Times New Roman"/>
        </w:rPr>
        <w:t>Figure 4.1.2.</w:t>
      </w:r>
      <w:r>
        <w:rPr>
          <w:rFonts w:ascii="Times New Roman" w:hAnsi="Times New Roman"/>
        </w:rPr>
        <w:t>17</w:t>
      </w:r>
      <w:r w:rsidRPr="00BA1B5E">
        <w:rPr>
          <w:rFonts w:ascii="Times New Roman" w:hAnsi="Times New Roman"/>
        </w:rPr>
        <w:t xml:space="preserve">.2.1: Example of </w:t>
      </w:r>
      <w:r w:rsidRPr="00BA1B5E">
        <w:rPr>
          <w:rFonts w:ascii="Times New Roman" w:hAnsi="Times New Roman"/>
          <w:lang w:eastAsia="zh-CN"/>
        </w:rPr>
        <w:t xml:space="preserve">MDT </w:t>
      </w:r>
      <w:r w:rsidRPr="00BA1B5E">
        <w:rPr>
          <w:rFonts w:ascii="Times New Roman" w:hAnsi="Times New Roman"/>
        </w:rPr>
        <w:t>activation procedure in 5GC and NG-RAN</w:t>
      </w:r>
    </w:p>
    <w:p w:rsidR="00B718F9" w:rsidRPr="00BA1B5E" w:rsidRDefault="00B718F9" w:rsidP="00004144">
      <w:r w:rsidRPr="00BA1B5E">
        <w:t>The MDT activation procedure before UE attachment in 5GC is the same as in EPC, When UDM activates the trace</w:t>
      </w:r>
      <w:r w:rsidRPr="00BA1B5E">
        <w:rPr>
          <w:lang w:eastAsia="zh-CN"/>
        </w:rPr>
        <w:t>,</w:t>
      </w:r>
      <w:r w:rsidRPr="00BA1B5E">
        <w:t xml:space="preserve"> </w:t>
      </w:r>
      <w:r w:rsidRPr="00BA1B5E">
        <w:rPr>
          <w:lang w:eastAsia="zh-CN"/>
        </w:rPr>
        <w:t xml:space="preserve">for MDT job, </w:t>
      </w:r>
      <w:r w:rsidRPr="00BA1B5E">
        <w:t>to the AMF the following</w:t>
      </w:r>
      <w:r w:rsidRPr="00BA1B5E">
        <w:rPr>
          <w:lang w:eastAsia="zh-CN"/>
        </w:rPr>
        <w:t xml:space="preserve"> c</w:t>
      </w:r>
      <w:r w:rsidRPr="00BA1B5E">
        <w:t>onfiguration parameters shall be included in the message:</w:t>
      </w:r>
    </w:p>
    <w:p w:rsidR="00B718F9" w:rsidRPr="00BA1B5E" w:rsidRDefault="00B718F9" w:rsidP="00B718F9">
      <w:pPr>
        <w:pStyle w:val="B10"/>
      </w:pPr>
      <w:r w:rsidRPr="00BA1B5E">
        <w:t>-</w:t>
      </w:r>
      <w:r>
        <w:tab/>
        <w:t>J</w:t>
      </w:r>
      <w:r w:rsidRPr="00BA1B5E">
        <w:t>ob</w:t>
      </w:r>
      <w:r>
        <w:t xml:space="preserve"> </w:t>
      </w:r>
      <w:r w:rsidRPr="00BA1B5E">
        <w:t>Type</w:t>
      </w:r>
    </w:p>
    <w:p w:rsidR="00B718F9" w:rsidRPr="00BA1B5E" w:rsidRDefault="00B718F9" w:rsidP="00B718F9">
      <w:pPr>
        <w:pStyle w:val="B10"/>
      </w:pPr>
      <w:r w:rsidRPr="00BA1B5E">
        <w:t>-</w:t>
      </w:r>
      <w:r w:rsidRPr="00BA1B5E">
        <w:tab/>
      </w:r>
      <w:r w:rsidR="009B6823" w:rsidRPr="009B6823">
        <w:t xml:space="preserve">Trace Target: </w:t>
      </w:r>
      <w:r w:rsidRPr="00BA1B5E">
        <w:t>IMSI or IMEISV or IMEI-TAC or SUPI</w:t>
      </w:r>
    </w:p>
    <w:p w:rsidR="00B718F9" w:rsidRPr="00D33809" w:rsidRDefault="00B718F9" w:rsidP="00B718F9">
      <w:pPr>
        <w:pStyle w:val="B10"/>
      </w:pPr>
      <w:r w:rsidRPr="00D33809">
        <w:t>-</w:t>
      </w:r>
      <w:r w:rsidRPr="00D33809">
        <w:tab/>
        <w:t xml:space="preserve">Area </w:t>
      </w:r>
      <w:r w:rsidR="009B6823" w:rsidRPr="009B6823">
        <w:t>S</w:t>
      </w:r>
      <w:r w:rsidRPr="00D33809">
        <w:t>cope (e.g. TA, Cell)</w:t>
      </w:r>
    </w:p>
    <w:p w:rsidR="00B718F9" w:rsidRPr="00BA1B5E" w:rsidRDefault="00B718F9" w:rsidP="00B718F9">
      <w:pPr>
        <w:pStyle w:val="B10"/>
      </w:pPr>
      <w:r w:rsidRPr="00BA1B5E">
        <w:t>-</w:t>
      </w:r>
      <w:r w:rsidRPr="00BA1B5E">
        <w:tab/>
        <w:t>Trace Reference</w:t>
      </w:r>
    </w:p>
    <w:p w:rsidR="00B718F9" w:rsidRPr="00BA1B5E" w:rsidRDefault="00B718F9" w:rsidP="00B718F9">
      <w:pPr>
        <w:pStyle w:val="B10"/>
      </w:pPr>
      <w:r w:rsidRPr="00BA1B5E">
        <w:t>-</w:t>
      </w:r>
      <w:r w:rsidRPr="00BA1B5E">
        <w:tab/>
        <w:t xml:space="preserve">List of </w:t>
      </w:r>
      <w:r w:rsidR="009B6823" w:rsidRPr="009B6823">
        <w:t>M</w:t>
      </w:r>
      <w:r w:rsidRPr="00BA1B5E">
        <w:t>easurements</w:t>
      </w:r>
    </w:p>
    <w:p w:rsidR="00B718F9" w:rsidRPr="00BA1B5E" w:rsidRDefault="00B718F9" w:rsidP="00B718F9">
      <w:pPr>
        <w:pStyle w:val="B10"/>
      </w:pPr>
      <w:r w:rsidRPr="00BA1B5E">
        <w:t>-</w:t>
      </w:r>
      <w:r w:rsidRPr="00BA1B5E">
        <w:tab/>
        <w:t>Reporting Trigger</w:t>
      </w:r>
    </w:p>
    <w:p w:rsidR="00B718F9" w:rsidRPr="00BA1B5E" w:rsidRDefault="00B718F9" w:rsidP="00B718F9">
      <w:pPr>
        <w:pStyle w:val="B10"/>
      </w:pPr>
      <w:r w:rsidRPr="00BA1B5E">
        <w:t>-</w:t>
      </w:r>
      <w:r w:rsidRPr="00BA1B5E">
        <w:tab/>
        <w:t>Report Interval</w:t>
      </w:r>
    </w:p>
    <w:p w:rsidR="00B718F9" w:rsidRPr="00BA1B5E" w:rsidRDefault="00B718F9" w:rsidP="00B718F9">
      <w:pPr>
        <w:pStyle w:val="B10"/>
      </w:pPr>
      <w:r w:rsidRPr="00BA1B5E">
        <w:t>-</w:t>
      </w:r>
      <w:r w:rsidRPr="00BA1B5E">
        <w:tab/>
        <w:t>Report Amount</w:t>
      </w:r>
    </w:p>
    <w:p w:rsidR="00B718F9" w:rsidRPr="00BA1B5E" w:rsidRDefault="00B718F9" w:rsidP="00B718F9">
      <w:pPr>
        <w:pStyle w:val="B10"/>
      </w:pPr>
      <w:r w:rsidRPr="00BA1B5E">
        <w:t>-</w:t>
      </w:r>
      <w:r w:rsidRPr="00BA1B5E">
        <w:tab/>
        <w:t>Event Threshold</w:t>
      </w:r>
    </w:p>
    <w:p w:rsidR="00B718F9" w:rsidRPr="00BA1B5E" w:rsidRDefault="00B718F9" w:rsidP="00B718F9">
      <w:pPr>
        <w:pStyle w:val="B10"/>
      </w:pPr>
      <w:r w:rsidRPr="00BA1B5E">
        <w:t>-</w:t>
      </w:r>
      <w:r w:rsidRPr="00BA1B5E">
        <w:tab/>
        <w:t>Logging Interval</w:t>
      </w:r>
    </w:p>
    <w:p w:rsidR="00B718F9" w:rsidRPr="00BA1B5E" w:rsidRDefault="00B718F9" w:rsidP="00911D1F">
      <w:pPr>
        <w:pStyle w:val="B10"/>
      </w:pPr>
      <w:r w:rsidRPr="00BA1B5E">
        <w:t>-</w:t>
      </w:r>
      <w:r w:rsidRPr="00BA1B5E">
        <w:tab/>
        <w:t xml:space="preserve">Logging </w:t>
      </w:r>
      <w:r w:rsidR="009B6823" w:rsidRPr="009B6823">
        <w:t>D</w:t>
      </w:r>
      <w:r w:rsidRPr="00BA1B5E">
        <w:t xml:space="preserve">uration </w:t>
      </w:r>
    </w:p>
    <w:p w:rsidR="00B718F9" w:rsidRDefault="00B718F9" w:rsidP="00B718F9">
      <w:pPr>
        <w:pStyle w:val="B10"/>
      </w:pPr>
      <w:r w:rsidRPr="00BA1B5E">
        <w:t>-</w:t>
      </w:r>
      <w:r w:rsidRPr="00BA1B5E">
        <w:tab/>
        <w:t xml:space="preserve">Collection </w:t>
      </w:r>
      <w:r w:rsidR="009B6823" w:rsidRPr="009B6823">
        <w:t>P</w:t>
      </w:r>
      <w:r w:rsidRPr="00BA1B5E">
        <w:t xml:space="preserve">eriod for RRM </w:t>
      </w:r>
      <w:r w:rsidR="009B6823">
        <w:t>M</w:t>
      </w:r>
      <w:r w:rsidRPr="00BA1B5E">
        <w:t xml:space="preserve">easurements NR (present only if any of </w:t>
      </w:r>
      <w:r w:rsidR="00911D1F">
        <w:t>M4</w:t>
      </w:r>
      <w:r w:rsidR="009B6823">
        <w:t xml:space="preserve"> or</w:t>
      </w:r>
      <w:r w:rsidR="00911D1F">
        <w:t xml:space="preserve"> M5</w:t>
      </w:r>
      <w:r w:rsidRPr="00BA1B5E">
        <w:t xml:space="preserve"> measurements are requested).</w:t>
      </w:r>
    </w:p>
    <w:p w:rsidR="009B6823" w:rsidRDefault="009B6823" w:rsidP="009B6823">
      <w:pPr>
        <w:pStyle w:val="B10"/>
      </w:pPr>
      <w:r>
        <w:t>-</w:t>
      </w:r>
      <w:r>
        <w:tab/>
        <w:t>Collection Period M6 in NR (present only if any of M6 measurements (DL or UL) is requested).</w:t>
      </w:r>
    </w:p>
    <w:p w:rsidR="009B6823" w:rsidRPr="00BA1B5E" w:rsidRDefault="009B6823" w:rsidP="009B6823">
      <w:pPr>
        <w:pStyle w:val="B10"/>
      </w:pPr>
      <w:r>
        <w:t>-</w:t>
      </w:r>
      <w:r>
        <w:tab/>
        <w:t>Collection Period M7 in NR (present only if any of M7 measurements (DL or UL)is requested).</w:t>
      </w:r>
    </w:p>
    <w:p w:rsidR="00B718F9" w:rsidRPr="00BA1B5E" w:rsidRDefault="00B718F9" w:rsidP="00B718F9">
      <w:pPr>
        <w:pStyle w:val="B10"/>
      </w:pPr>
      <w:r w:rsidRPr="00BA1B5E">
        <w:t>-</w:t>
      </w:r>
      <w:r w:rsidRPr="00BA1B5E">
        <w:tab/>
        <w:t xml:space="preserve">Positioning </w:t>
      </w:r>
      <w:r w:rsidR="009B6823">
        <w:t>M</w:t>
      </w:r>
      <w:r w:rsidR="009B6823" w:rsidRPr="00BA1B5E">
        <w:t xml:space="preserve">ethod </w:t>
      </w:r>
    </w:p>
    <w:p w:rsidR="009B6823" w:rsidRDefault="00B718F9" w:rsidP="009B6823">
      <w:pPr>
        <w:pStyle w:val="B10"/>
      </w:pPr>
      <w:r w:rsidRPr="00BA1B5E">
        <w:t>-</w:t>
      </w:r>
      <w:r w:rsidRPr="00BA1B5E">
        <w:tab/>
        <w:t>MDT PLMN List</w:t>
      </w:r>
    </w:p>
    <w:p w:rsidR="00CE7025" w:rsidRDefault="009B6823" w:rsidP="00CE7025">
      <w:pPr>
        <w:pStyle w:val="B10"/>
      </w:pPr>
      <w:r>
        <w:t>-</w:t>
      </w:r>
      <w:r>
        <w:tab/>
        <w:t>Trace Collection Entity IP Address</w:t>
      </w:r>
    </w:p>
    <w:p w:rsidR="00B718F9" w:rsidRPr="00BA1B5E" w:rsidRDefault="00CE7025" w:rsidP="00CE7025">
      <w:pPr>
        <w:pStyle w:val="B10"/>
      </w:pPr>
      <w:r>
        <w:t>-</w:t>
      </w:r>
      <w:r>
        <w:tab/>
        <w:t>Excess packet delay thresholds (present only if M6 UL measurements are requested)</w:t>
      </w:r>
    </w:p>
    <w:p w:rsidR="00B718F9" w:rsidRPr="00BA1B5E" w:rsidRDefault="00B718F9" w:rsidP="00B718F9">
      <w:r w:rsidRPr="00BA1B5E">
        <w:t>Note that at the same time not all the parameters can be present. The conditions are described in clause 5.10 of the present document.</w:t>
      </w:r>
    </w:p>
    <w:p w:rsidR="00B718F9" w:rsidRPr="00BA1B5E" w:rsidRDefault="00B718F9" w:rsidP="00B718F9">
      <w:pPr>
        <w:pStyle w:val="EX"/>
        <w:ind w:left="270" w:firstLine="0"/>
        <w:rPr>
          <w:lang w:eastAsia="zh-CN"/>
        </w:rPr>
      </w:pPr>
      <w:r w:rsidRPr="00BA1B5E">
        <w:rPr>
          <w:lang w:eastAsia="zh-CN"/>
        </w:rPr>
        <w:t>The Specified geographical area field is available when IMSI/IMEI(SV)/IMEI-TAC/SUPI combined with geographical area are needed for UE selection.</w:t>
      </w:r>
    </w:p>
    <w:p w:rsidR="00B718F9" w:rsidRPr="00BA1B5E" w:rsidRDefault="00B718F9" w:rsidP="00B718F9">
      <w:pPr>
        <w:pStyle w:val="EX"/>
        <w:ind w:left="270" w:firstLine="0"/>
        <w:rPr>
          <w:lang w:eastAsia="zh-CN"/>
        </w:rPr>
      </w:pPr>
      <w:r w:rsidRPr="00BA1B5E">
        <w:rPr>
          <w:lang w:eastAsia="zh-CN"/>
        </w:rPr>
        <w:t xml:space="preserve">When AMF activate MDT activation to </w:t>
      </w:r>
      <w:r>
        <w:rPr>
          <w:lang w:eastAsia="zh-CN"/>
        </w:rPr>
        <w:t>gNB</w:t>
      </w:r>
      <w:r w:rsidRPr="00BA1B5E">
        <w:rPr>
          <w:lang w:eastAsia="zh-CN"/>
        </w:rPr>
        <w:t>, the MDT configuration parameters can be included in the message in the Initial Context Setup:</w:t>
      </w:r>
    </w:p>
    <w:p w:rsidR="00B718F9" w:rsidRPr="00BA1B5E" w:rsidRDefault="00B718F9" w:rsidP="00B718F9">
      <w:pPr>
        <w:pStyle w:val="B10"/>
      </w:pPr>
      <w:r w:rsidRPr="00BA1B5E">
        <w:t>-</w:t>
      </w:r>
      <w:r w:rsidRPr="00BA1B5E">
        <w:tab/>
        <w:t xml:space="preserve">Area </w:t>
      </w:r>
      <w:r w:rsidR="009B6823" w:rsidRPr="009B6823">
        <w:t>S</w:t>
      </w:r>
      <w:r w:rsidRPr="00BA1B5E">
        <w:t>cope (TA, Cell)</w:t>
      </w:r>
      <w:r w:rsidR="00307010">
        <w:t>.</w:t>
      </w:r>
    </w:p>
    <w:p w:rsidR="00B718F9" w:rsidRPr="00BA1B5E" w:rsidRDefault="00B718F9" w:rsidP="00B718F9">
      <w:pPr>
        <w:pStyle w:val="B10"/>
      </w:pPr>
      <w:r w:rsidRPr="00BA1B5E">
        <w:t>-</w:t>
      </w:r>
      <w:r w:rsidRPr="00BA1B5E">
        <w:tab/>
        <w:t>Trace Reference</w:t>
      </w:r>
      <w:r w:rsidR="00307010">
        <w:t>.</w:t>
      </w:r>
    </w:p>
    <w:p w:rsidR="00B718F9" w:rsidRPr="00BA1B5E" w:rsidRDefault="00B718F9" w:rsidP="00B718F9">
      <w:pPr>
        <w:pStyle w:val="B10"/>
      </w:pPr>
      <w:r w:rsidRPr="00BA1B5E">
        <w:t>-</w:t>
      </w:r>
      <w:r w:rsidRPr="00BA1B5E">
        <w:tab/>
        <w:t>Trace Recording Session Reference</w:t>
      </w:r>
      <w:r w:rsidR="00307010">
        <w:t>.</w:t>
      </w:r>
    </w:p>
    <w:p w:rsidR="00B718F9" w:rsidRPr="00BA1B5E" w:rsidRDefault="00B718F9" w:rsidP="00B718F9">
      <w:pPr>
        <w:pStyle w:val="B10"/>
      </w:pPr>
      <w:r w:rsidRPr="00BA1B5E">
        <w:t>-</w:t>
      </w:r>
      <w:r w:rsidRPr="00BA1B5E">
        <w:tab/>
        <w:t xml:space="preserve">List of </w:t>
      </w:r>
      <w:r w:rsidR="009B6823" w:rsidRPr="009B6823">
        <w:t>M</w:t>
      </w:r>
      <w:r w:rsidRPr="00BA1B5E">
        <w:t>easurements</w:t>
      </w:r>
      <w:r w:rsidR="00307010">
        <w:t>.</w:t>
      </w:r>
    </w:p>
    <w:p w:rsidR="00B718F9" w:rsidRPr="00BA1B5E" w:rsidRDefault="00B718F9" w:rsidP="00B718F9">
      <w:pPr>
        <w:pStyle w:val="B10"/>
      </w:pPr>
      <w:r w:rsidRPr="00BA1B5E">
        <w:t>-</w:t>
      </w:r>
      <w:r w:rsidRPr="00BA1B5E">
        <w:tab/>
        <w:t>Reporting Trigger</w:t>
      </w:r>
      <w:r w:rsidR="00307010">
        <w:t>.</w:t>
      </w:r>
    </w:p>
    <w:p w:rsidR="00B718F9" w:rsidRPr="00BA1B5E" w:rsidRDefault="00B718F9" w:rsidP="00B718F9">
      <w:pPr>
        <w:pStyle w:val="B10"/>
      </w:pPr>
      <w:r w:rsidRPr="00BA1B5E">
        <w:t>-</w:t>
      </w:r>
      <w:r w:rsidRPr="00BA1B5E">
        <w:tab/>
        <w:t>Report Amount</w:t>
      </w:r>
      <w:r w:rsidR="00307010">
        <w:t>.</w:t>
      </w:r>
    </w:p>
    <w:p w:rsidR="00B718F9" w:rsidRPr="00BA1B5E" w:rsidRDefault="00B718F9" w:rsidP="00B718F9">
      <w:pPr>
        <w:pStyle w:val="B10"/>
      </w:pPr>
      <w:r w:rsidRPr="00BA1B5E">
        <w:t>-</w:t>
      </w:r>
      <w:r w:rsidRPr="00BA1B5E">
        <w:tab/>
        <w:t>Report Interval</w:t>
      </w:r>
      <w:r w:rsidR="00307010">
        <w:t>.</w:t>
      </w:r>
    </w:p>
    <w:p w:rsidR="00B718F9" w:rsidRPr="00BA1B5E" w:rsidRDefault="00B718F9" w:rsidP="00B718F9">
      <w:pPr>
        <w:pStyle w:val="B10"/>
      </w:pPr>
      <w:r w:rsidRPr="00BA1B5E">
        <w:t>-</w:t>
      </w:r>
      <w:r w:rsidRPr="00BA1B5E">
        <w:tab/>
        <w:t>Event Threshold</w:t>
      </w:r>
      <w:r w:rsidR="00307010">
        <w:t>.</w:t>
      </w:r>
    </w:p>
    <w:p w:rsidR="00B718F9" w:rsidRPr="00BA1B5E" w:rsidRDefault="00B718F9" w:rsidP="00B718F9">
      <w:pPr>
        <w:pStyle w:val="B10"/>
      </w:pPr>
      <w:r w:rsidRPr="00BA1B5E">
        <w:t>-</w:t>
      </w:r>
      <w:r w:rsidRPr="00BA1B5E">
        <w:tab/>
        <w:t>Logging Interval</w:t>
      </w:r>
      <w:r w:rsidR="00307010">
        <w:t>.</w:t>
      </w:r>
    </w:p>
    <w:p w:rsidR="00B718F9" w:rsidRPr="00BA1B5E" w:rsidRDefault="00B718F9" w:rsidP="00B718F9">
      <w:pPr>
        <w:pStyle w:val="B10"/>
      </w:pPr>
      <w:r w:rsidRPr="00BA1B5E">
        <w:t>-</w:t>
      </w:r>
      <w:r w:rsidRPr="00BA1B5E">
        <w:tab/>
        <w:t>Logging Duration</w:t>
      </w:r>
      <w:r w:rsidR="00307010">
        <w:t>.</w:t>
      </w:r>
    </w:p>
    <w:p w:rsidR="00B718F9" w:rsidRPr="00BA1B5E" w:rsidRDefault="00B718F9" w:rsidP="00B718F9">
      <w:pPr>
        <w:pStyle w:val="B10"/>
      </w:pPr>
      <w:r w:rsidRPr="00BA1B5E">
        <w:t>-</w:t>
      </w:r>
      <w:r w:rsidRPr="00BA1B5E">
        <w:tab/>
        <w:t>Trace Collection Entity</w:t>
      </w:r>
      <w:r w:rsidR="009B6823" w:rsidRPr="009B6823">
        <w:t xml:space="preserve"> IP Address</w:t>
      </w:r>
      <w:r w:rsidR="00307010">
        <w:t>.</w:t>
      </w:r>
      <w:r w:rsidRPr="00BA1B5E">
        <w:t xml:space="preserve"> </w:t>
      </w:r>
    </w:p>
    <w:p w:rsidR="00B718F9" w:rsidRDefault="00B718F9" w:rsidP="00911D1F">
      <w:pPr>
        <w:pStyle w:val="B10"/>
      </w:pPr>
      <w:r w:rsidRPr="00BA1B5E">
        <w:t>-</w:t>
      </w:r>
      <w:r w:rsidRPr="00BA1B5E">
        <w:tab/>
        <w:t xml:space="preserve">Collection </w:t>
      </w:r>
      <w:r w:rsidR="009B6823" w:rsidRPr="009B6823">
        <w:t>P</w:t>
      </w:r>
      <w:r w:rsidRPr="00BA1B5E">
        <w:t xml:space="preserve">eriod for RRM </w:t>
      </w:r>
      <w:r w:rsidR="009B6823" w:rsidRPr="009B6823">
        <w:t>M</w:t>
      </w:r>
      <w:r w:rsidRPr="00BA1B5E">
        <w:t xml:space="preserve">easurements NR (present only if any of </w:t>
      </w:r>
      <w:r w:rsidR="00911D1F">
        <w:t>M4</w:t>
      </w:r>
      <w:r w:rsidR="009B6823" w:rsidRPr="009B6823">
        <w:t xml:space="preserve"> or</w:t>
      </w:r>
      <w:r w:rsidR="00911D1F">
        <w:t xml:space="preserve"> M5</w:t>
      </w:r>
      <w:r w:rsidR="00911D1F" w:rsidRPr="00BA1B5E">
        <w:t xml:space="preserve"> </w:t>
      </w:r>
      <w:r w:rsidRPr="00BA1B5E">
        <w:t xml:space="preserve">measurements are requested). </w:t>
      </w:r>
    </w:p>
    <w:p w:rsidR="009B6823" w:rsidRDefault="009B6823" w:rsidP="009B6823">
      <w:pPr>
        <w:pStyle w:val="B10"/>
      </w:pPr>
      <w:r>
        <w:t>-</w:t>
      </w:r>
      <w:r>
        <w:tab/>
        <w:t>Collection Period M6 in NR (present only if any of M6 measurements (DL or UL) is requested).</w:t>
      </w:r>
    </w:p>
    <w:p w:rsidR="009B6823" w:rsidRPr="00BA1B5E" w:rsidRDefault="009B6823" w:rsidP="009B6823">
      <w:pPr>
        <w:pStyle w:val="B10"/>
      </w:pPr>
      <w:r>
        <w:t>-</w:t>
      </w:r>
      <w:r>
        <w:tab/>
        <w:t>Collection Period M7 in NR (present only if any of M7 measurements (DL or UL)is requested).</w:t>
      </w:r>
    </w:p>
    <w:p w:rsidR="00B718F9" w:rsidRPr="00BA1B5E" w:rsidRDefault="00B718F9" w:rsidP="00B718F9">
      <w:pPr>
        <w:pStyle w:val="B10"/>
      </w:pPr>
      <w:r w:rsidRPr="00BA1B5E">
        <w:t>-</w:t>
      </w:r>
      <w:r w:rsidRPr="00BA1B5E">
        <w:tab/>
        <w:t xml:space="preserve">Positioning </w:t>
      </w:r>
      <w:r w:rsidR="009B6823">
        <w:t>M</w:t>
      </w:r>
      <w:r w:rsidR="009B6823" w:rsidRPr="00BA1B5E">
        <w:t>ethod</w:t>
      </w:r>
      <w:r w:rsidR="00307010">
        <w:t>.</w:t>
      </w:r>
    </w:p>
    <w:p w:rsidR="00B718F9" w:rsidRPr="00BA1B5E" w:rsidRDefault="00B718F9" w:rsidP="00D33809">
      <w:pPr>
        <w:pStyle w:val="B10"/>
      </w:pPr>
      <w:r w:rsidRPr="00BA1B5E">
        <w:t>-</w:t>
      </w:r>
      <w:r w:rsidRPr="00BA1B5E">
        <w:tab/>
        <w:t>MDT PLMN List</w:t>
      </w:r>
      <w:r w:rsidR="00307010">
        <w:t>.</w:t>
      </w:r>
    </w:p>
    <w:p w:rsidR="00B718F9" w:rsidRPr="00BA1B5E" w:rsidRDefault="00911D1F" w:rsidP="005145F3">
      <w:pPr>
        <w:pStyle w:val="B10"/>
      </w:pPr>
      <w:r w:rsidRPr="00BA1B5E">
        <w:t>-</w:t>
      </w:r>
      <w:r>
        <w:tab/>
      </w:r>
      <w:r w:rsidR="009B6823">
        <w:t>R</w:t>
      </w:r>
      <w:r w:rsidR="00B718F9" w:rsidRPr="00BA1B5E">
        <w:t xml:space="preserve">eport </w:t>
      </w:r>
      <w:r w:rsidR="009B6823">
        <w:t>T</w:t>
      </w:r>
      <w:r w:rsidR="009B6823" w:rsidRPr="00BA1B5E">
        <w:t xml:space="preserve">ype </w:t>
      </w:r>
      <w:r w:rsidR="009B6823" w:rsidRPr="009B6823">
        <w:t xml:space="preserve">for Logged MDT </w:t>
      </w:r>
      <w:r w:rsidR="00B718F9" w:rsidRPr="00BA1B5E">
        <w:t>(periodical logged or event-triggered measurement) for logged MDT only</w:t>
      </w:r>
      <w:r w:rsidR="00307010">
        <w:t>.</w:t>
      </w:r>
    </w:p>
    <w:p w:rsidR="00307010" w:rsidRDefault="00911D1F" w:rsidP="005145F3">
      <w:pPr>
        <w:pStyle w:val="B10"/>
      </w:pPr>
      <w:r w:rsidRPr="00BA1B5E">
        <w:t>-</w:t>
      </w:r>
      <w:r>
        <w:tab/>
      </w:r>
      <w:r w:rsidR="009B6823">
        <w:t>E</w:t>
      </w:r>
      <w:r w:rsidR="00B718F9" w:rsidRPr="00BA1B5E">
        <w:t xml:space="preserve">vents </w:t>
      </w:r>
      <w:r w:rsidR="009B6823">
        <w:t>L</w:t>
      </w:r>
      <w:r w:rsidR="009B6823" w:rsidRPr="00BA1B5E">
        <w:t xml:space="preserve">ist </w:t>
      </w:r>
      <w:r w:rsidR="00B718F9" w:rsidRPr="00BA1B5E">
        <w:t xml:space="preserve">for </w:t>
      </w:r>
      <w:r w:rsidR="009B6823">
        <w:t>E</w:t>
      </w:r>
      <w:r w:rsidR="009B6823" w:rsidRPr="00BA1B5E">
        <w:t>vent</w:t>
      </w:r>
      <w:r w:rsidR="00B718F9" w:rsidRPr="00BA1B5E">
        <w:t>-</w:t>
      </w:r>
      <w:r w:rsidR="009B6823">
        <w:t>T</w:t>
      </w:r>
      <w:r w:rsidR="009B6823" w:rsidRPr="00BA1B5E">
        <w:t xml:space="preserve">riggered </w:t>
      </w:r>
      <w:r w:rsidR="009B6823">
        <w:t>M</w:t>
      </w:r>
      <w:r w:rsidR="009B6823" w:rsidRPr="00BA1B5E">
        <w:t xml:space="preserve">easurement </w:t>
      </w:r>
      <w:r w:rsidR="00B718F9" w:rsidRPr="00BA1B5E">
        <w:t>for logged MDT only</w:t>
      </w:r>
      <w:r w:rsidR="00307010">
        <w:t>.</w:t>
      </w:r>
    </w:p>
    <w:p w:rsidR="00B718F9" w:rsidRPr="00BA1B5E" w:rsidRDefault="00307010" w:rsidP="005145F3">
      <w:pPr>
        <w:pStyle w:val="B10"/>
      </w:pPr>
      <w:r>
        <w:t>-</w:t>
      </w:r>
      <w:r>
        <w:tab/>
        <w:t>Event Threshold, Hysteresis and Time to trigger (present only if L1 event is configured for logged MDT).</w:t>
      </w:r>
    </w:p>
    <w:p w:rsidR="00B718F9" w:rsidRPr="00BA1B5E" w:rsidRDefault="00911D1F" w:rsidP="005145F3">
      <w:pPr>
        <w:pStyle w:val="B10"/>
      </w:pPr>
      <w:r w:rsidRPr="00BA1B5E">
        <w:t>-</w:t>
      </w:r>
      <w:r>
        <w:tab/>
      </w:r>
      <w:r w:rsidR="00B718F9" w:rsidRPr="00BA1B5E">
        <w:t xml:space="preserve">Area Configuration for </w:t>
      </w:r>
      <w:r w:rsidR="009B6823">
        <w:t>N</w:t>
      </w:r>
      <w:r w:rsidR="009B6823" w:rsidRPr="00BA1B5E">
        <w:t xml:space="preserve">eighbouring </w:t>
      </w:r>
      <w:r w:rsidR="009B6823">
        <w:t>C</w:t>
      </w:r>
      <w:r w:rsidR="009B6823" w:rsidRPr="00BA1B5E">
        <w:t xml:space="preserve">ells </w:t>
      </w:r>
      <w:r w:rsidR="00B718F9" w:rsidRPr="00BA1B5E">
        <w:t>for logged MDT only</w:t>
      </w:r>
      <w:r w:rsidR="00307010">
        <w:t>.</w:t>
      </w:r>
    </w:p>
    <w:p w:rsidR="00CE7025" w:rsidRDefault="00911D1F" w:rsidP="00CE7025">
      <w:pPr>
        <w:pStyle w:val="B10"/>
      </w:pPr>
      <w:r w:rsidRPr="00BA1B5E">
        <w:t>-</w:t>
      </w:r>
      <w:r>
        <w:tab/>
      </w:r>
      <w:r w:rsidR="00B718F9" w:rsidRPr="00BA1B5E">
        <w:t xml:space="preserve">Sensor </w:t>
      </w:r>
      <w:r w:rsidR="009B6823">
        <w:t>I</w:t>
      </w:r>
      <w:r w:rsidR="009B6823" w:rsidRPr="00BA1B5E">
        <w:t xml:space="preserve">nformation </w:t>
      </w:r>
      <w:r w:rsidR="00B718F9" w:rsidRPr="00BA1B5E">
        <w:t>for logged MDT and immediate MDT</w:t>
      </w:r>
      <w:r w:rsidR="00307010">
        <w:t>.</w:t>
      </w:r>
    </w:p>
    <w:p w:rsidR="00B718F9" w:rsidRPr="00BA1B5E" w:rsidRDefault="00CE7025" w:rsidP="00CE7025">
      <w:pPr>
        <w:pStyle w:val="B10"/>
      </w:pPr>
      <w:r>
        <w:t>-</w:t>
      </w:r>
      <w:r>
        <w:tab/>
        <w:t>Excess packet delay thresholds (present only if M6 UL measurements are requested)</w:t>
      </w:r>
    </w:p>
    <w:p w:rsidR="00B718F9" w:rsidRPr="00BA1B5E" w:rsidRDefault="00B718F9" w:rsidP="00B718F9">
      <w:pPr>
        <w:rPr>
          <w:kern w:val="2"/>
          <w:lang w:eastAsia="zh-CN"/>
        </w:rPr>
      </w:pPr>
    </w:p>
    <w:p w:rsidR="00B718F9" w:rsidRPr="00BA1B5E" w:rsidRDefault="00B718F9" w:rsidP="00B718F9">
      <w:pPr>
        <w:pStyle w:val="Heading5"/>
        <w:rPr>
          <w:kern w:val="2"/>
          <w:lang w:eastAsia="zh-CN"/>
        </w:rPr>
      </w:pPr>
      <w:bookmarkStart w:id="506" w:name="_Toc36134267"/>
      <w:bookmarkStart w:id="507" w:name="_Toc44686752"/>
      <w:bookmarkStart w:id="508" w:name="_Toc51928518"/>
      <w:bookmarkStart w:id="509" w:name="_Toc51929087"/>
      <w:bookmarkStart w:id="510" w:name="_Toc155283098"/>
      <w:r w:rsidRPr="00BA1B5E">
        <w:rPr>
          <w:lang w:eastAsia="zh-CN"/>
        </w:rPr>
        <w:t>4.1.2.</w:t>
      </w:r>
      <w:r>
        <w:rPr>
          <w:lang w:eastAsia="zh-CN"/>
        </w:rPr>
        <w:t>17</w:t>
      </w:r>
      <w:r w:rsidRPr="00BA1B5E">
        <w:rPr>
          <w:lang w:eastAsia="zh-CN"/>
        </w:rPr>
        <w:t>.3</w:t>
      </w:r>
      <w:r w:rsidRPr="00BA1B5E">
        <w:rPr>
          <w:lang w:eastAsia="zh-CN"/>
        </w:rPr>
        <w:tab/>
        <w:t>Activation of MDT task after UE attachment in 5GC and NG-RAN</w:t>
      </w:r>
      <w:bookmarkEnd w:id="506"/>
      <w:bookmarkEnd w:id="507"/>
      <w:bookmarkEnd w:id="508"/>
      <w:bookmarkEnd w:id="509"/>
      <w:bookmarkEnd w:id="510"/>
    </w:p>
    <w:p w:rsidR="00B718F9" w:rsidRPr="00BA1B5E" w:rsidRDefault="00B718F9" w:rsidP="00B718F9"/>
    <w:bookmarkStart w:id="511" w:name="_MON_1641647068"/>
    <w:bookmarkEnd w:id="511"/>
    <w:p w:rsidR="00B718F9" w:rsidRPr="00BA1B5E" w:rsidRDefault="00B718F9" w:rsidP="00D33809">
      <w:pPr>
        <w:pStyle w:val="TH"/>
      </w:pPr>
      <w:r w:rsidRPr="00401F99">
        <w:object w:dxaOrig="6885" w:dyaOrig="6870">
          <v:shape id="_x0000_i1069" type="#_x0000_t75" style="width:343.7pt;height:343.1pt" o:ole="">
            <v:imagedata r:id="rId82" o:title=""/>
          </v:shape>
          <o:OLEObject Type="Embed" ProgID="Word.Picture.8" ShapeID="_x0000_i1069" DrawAspect="Content" ObjectID="_1771925619" r:id="rId83"/>
        </w:object>
      </w:r>
    </w:p>
    <w:p w:rsidR="00B718F9" w:rsidRPr="00BA1B5E" w:rsidRDefault="00B718F9" w:rsidP="00B718F9">
      <w:pPr>
        <w:pStyle w:val="TF"/>
        <w:rPr>
          <w:lang w:eastAsia="zh-CN"/>
        </w:rPr>
      </w:pPr>
      <w:r w:rsidRPr="00BA1B5E">
        <w:t xml:space="preserve">Figure </w:t>
      </w:r>
      <w:smartTag w:uri="urn:schemas-microsoft-com:office:smarttags" w:element="chsdate">
        <w:smartTagPr>
          <w:attr w:name="IsROCDate" w:val="False"/>
          <w:attr w:name="IsLunarDate" w:val="False"/>
          <w:attr w:name="Day" w:val="30"/>
          <w:attr w:name="Month" w:val="12"/>
          <w:attr w:name="Year" w:val="1899"/>
        </w:smartTagPr>
        <w:r w:rsidRPr="00BA1B5E">
          <w:t>4.1.2</w:t>
        </w:r>
      </w:smartTag>
      <w:r w:rsidRPr="00BA1B5E">
        <w:t>.</w:t>
      </w:r>
      <w:r w:rsidR="00911D1F">
        <w:t>17</w:t>
      </w:r>
      <w:r w:rsidRPr="00BA1B5E">
        <w:t xml:space="preserve">.3.1: Example of </w:t>
      </w:r>
      <w:r w:rsidRPr="00BA1B5E">
        <w:rPr>
          <w:lang w:eastAsia="zh-CN"/>
        </w:rPr>
        <w:t xml:space="preserve">MDT </w:t>
      </w:r>
      <w:r w:rsidRPr="00BA1B5E">
        <w:t xml:space="preserve">activation </w:t>
      </w:r>
      <w:r w:rsidRPr="00BA1B5E">
        <w:rPr>
          <w:lang w:eastAsia="zh-CN"/>
        </w:rPr>
        <w:t>in</w:t>
      </w:r>
      <w:r w:rsidRPr="00BA1B5E">
        <w:t xml:space="preserve"> 5GC and NG-RAN </w:t>
      </w:r>
      <w:r w:rsidRPr="00BA1B5E">
        <w:rPr>
          <w:lang w:eastAsia="zh-CN"/>
        </w:rPr>
        <w:t>after UE attachment</w:t>
      </w:r>
    </w:p>
    <w:p w:rsidR="00B718F9" w:rsidRPr="00BA1B5E" w:rsidRDefault="00B718F9" w:rsidP="00004144">
      <w:r w:rsidRPr="00BA1B5E">
        <w:t>The MDT activation procedure after UE attachment in 5GC is the same as in EPC, When UDM activates the trace</w:t>
      </w:r>
      <w:r w:rsidRPr="00BA1B5E">
        <w:rPr>
          <w:lang w:eastAsia="zh-CN"/>
        </w:rPr>
        <w:t>,</w:t>
      </w:r>
      <w:r w:rsidRPr="00BA1B5E">
        <w:t xml:space="preserve"> </w:t>
      </w:r>
      <w:r w:rsidRPr="00BA1B5E">
        <w:rPr>
          <w:lang w:eastAsia="zh-CN"/>
        </w:rPr>
        <w:t xml:space="preserve">for MDT job, </w:t>
      </w:r>
      <w:r w:rsidRPr="00BA1B5E">
        <w:t>to the AMF the following configuration parameters shall be included in the message:</w:t>
      </w:r>
    </w:p>
    <w:p w:rsidR="00B718F9" w:rsidRPr="00BA1B5E" w:rsidRDefault="00B718F9" w:rsidP="00B718F9">
      <w:pPr>
        <w:pStyle w:val="B10"/>
      </w:pPr>
      <w:r w:rsidRPr="00BA1B5E">
        <w:rPr>
          <w:lang w:eastAsia="zh-CN"/>
        </w:rPr>
        <w:t>-</w:t>
      </w:r>
      <w:r w:rsidRPr="00BA1B5E">
        <w:rPr>
          <w:lang w:eastAsia="zh-CN"/>
        </w:rPr>
        <w:tab/>
        <w:t xml:space="preserve">Area </w:t>
      </w:r>
      <w:r w:rsidR="009B6823" w:rsidRPr="009B6823">
        <w:rPr>
          <w:lang w:eastAsia="zh-CN"/>
        </w:rPr>
        <w:t>S</w:t>
      </w:r>
      <w:r w:rsidRPr="00BA1B5E">
        <w:rPr>
          <w:lang w:eastAsia="zh-CN"/>
        </w:rPr>
        <w:t>c</w:t>
      </w:r>
      <w:r w:rsidRPr="00BA1B5E">
        <w:t>ope (TA, Cell)</w:t>
      </w:r>
      <w:r w:rsidR="00307010">
        <w:t>.</w:t>
      </w:r>
    </w:p>
    <w:p w:rsidR="00B718F9" w:rsidRPr="00BA1B5E" w:rsidRDefault="00B718F9" w:rsidP="00B718F9">
      <w:pPr>
        <w:pStyle w:val="B10"/>
      </w:pPr>
      <w:r w:rsidRPr="00BA1B5E">
        <w:t>-</w:t>
      </w:r>
      <w:r w:rsidRPr="00BA1B5E">
        <w:tab/>
        <w:t>Trace Reference</w:t>
      </w:r>
      <w:r w:rsidR="00307010">
        <w:t>.</w:t>
      </w:r>
    </w:p>
    <w:p w:rsidR="00B718F9" w:rsidRPr="00BA1B5E" w:rsidRDefault="00B718F9" w:rsidP="00B718F9">
      <w:pPr>
        <w:pStyle w:val="B10"/>
      </w:pPr>
      <w:r w:rsidRPr="00BA1B5E">
        <w:t>-</w:t>
      </w:r>
      <w:r w:rsidRPr="00BA1B5E">
        <w:tab/>
        <w:t>Trace Recording Session Reference</w:t>
      </w:r>
      <w:r w:rsidR="00307010">
        <w:t>.</w:t>
      </w:r>
    </w:p>
    <w:p w:rsidR="00B718F9" w:rsidRPr="00BA1B5E" w:rsidRDefault="00B718F9" w:rsidP="00B718F9">
      <w:pPr>
        <w:pStyle w:val="B10"/>
      </w:pPr>
      <w:r w:rsidRPr="00BA1B5E">
        <w:t>-</w:t>
      </w:r>
      <w:r w:rsidRPr="00BA1B5E">
        <w:tab/>
        <w:t xml:space="preserve">List of </w:t>
      </w:r>
      <w:r w:rsidR="009B6823" w:rsidRPr="009B6823">
        <w:t>M</w:t>
      </w:r>
      <w:r w:rsidRPr="00BA1B5E">
        <w:t>easurements</w:t>
      </w:r>
      <w:r w:rsidR="00307010">
        <w:t>.</w:t>
      </w:r>
    </w:p>
    <w:p w:rsidR="00B718F9" w:rsidRPr="00BA1B5E" w:rsidRDefault="00B718F9" w:rsidP="00B718F9">
      <w:pPr>
        <w:pStyle w:val="B10"/>
      </w:pPr>
      <w:r w:rsidRPr="00BA1B5E">
        <w:t>-</w:t>
      </w:r>
      <w:r w:rsidRPr="00BA1B5E">
        <w:tab/>
        <w:t>Reporting Trigger</w:t>
      </w:r>
      <w:r w:rsidR="00307010">
        <w:t>.</w:t>
      </w:r>
    </w:p>
    <w:p w:rsidR="00B718F9" w:rsidRPr="00BA1B5E" w:rsidRDefault="00B718F9" w:rsidP="00B718F9">
      <w:pPr>
        <w:pStyle w:val="B10"/>
      </w:pPr>
      <w:r w:rsidRPr="00BA1B5E">
        <w:t>-</w:t>
      </w:r>
      <w:r w:rsidRPr="00BA1B5E">
        <w:tab/>
        <w:t>Report Amount</w:t>
      </w:r>
      <w:r w:rsidR="00307010">
        <w:t>.</w:t>
      </w:r>
    </w:p>
    <w:p w:rsidR="00B718F9" w:rsidRPr="00BA1B5E" w:rsidRDefault="00B718F9" w:rsidP="00B718F9">
      <w:pPr>
        <w:pStyle w:val="B10"/>
      </w:pPr>
      <w:r w:rsidRPr="00BA1B5E">
        <w:t>-</w:t>
      </w:r>
      <w:r w:rsidRPr="00BA1B5E">
        <w:tab/>
        <w:t>Report Interval</w:t>
      </w:r>
      <w:r w:rsidR="00307010">
        <w:t>.</w:t>
      </w:r>
    </w:p>
    <w:p w:rsidR="00B718F9" w:rsidRPr="00BA1B5E" w:rsidRDefault="00B718F9" w:rsidP="00B718F9">
      <w:pPr>
        <w:pStyle w:val="B10"/>
      </w:pPr>
      <w:r w:rsidRPr="00BA1B5E">
        <w:t>-</w:t>
      </w:r>
      <w:r w:rsidRPr="00BA1B5E">
        <w:tab/>
        <w:t>Event Threshold</w:t>
      </w:r>
      <w:r w:rsidR="00307010">
        <w:t>.</w:t>
      </w:r>
    </w:p>
    <w:p w:rsidR="00B718F9" w:rsidRPr="00BA1B5E" w:rsidRDefault="00B718F9" w:rsidP="00B718F9">
      <w:pPr>
        <w:pStyle w:val="B10"/>
      </w:pPr>
      <w:r w:rsidRPr="00BA1B5E">
        <w:t>-</w:t>
      </w:r>
      <w:r w:rsidRPr="00BA1B5E">
        <w:tab/>
        <w:t>Logging Interval</w:t>
      </w:r>
      <w:r w:rsidR="00307010">
        <w:t>.</w:t>
      </w:r>
    </w:p>
    <w:p w:rsidR="00B718F9" w:rsidRPr="00BA1B5E" w:rsidRDefault="00B718F9" w:rsidP="00B718F9">
      <w:pPr>
        <w:pStyle w:val="B10"/>
      </w:pPr>
      <w:r w:rsidRPr="00BA1B5E">
        <w:t>-</w:t>
      </w:r>
      <w:r w:rsidRPr="00BA1B5E">
        <w:tab/>
        <w:t>Logging Duration</w:t>
      </w:r>
      <w:r w:rsidR="00307010">
        <w:t>.</w:t>
      </w:r>
    </w:p>
    <w:p w:rsidR="00B718F9" w:rsidRPr="00BA1B5E" w:rsidRDefault="00B718F9" w:rsidP="00911D1F">
      <w:pPr>
        <w:pStyle w:val="B10"/>
        <w:rPr>
          <w:rFonts w:ascii="Arial" w:hAnsi="Arial" w:cs="Arial"/>
          <w:bCs/>
          <w:iCs/>
          <w:lang w:eastAsia="zh-CN"/>
        </w:rPr>
      </w:pPr>
      <w:r w:rsidRPr="00BA1B5E">
        <w:t>-</w:t>
      </w:r>
      <w:r w:rsidRPr="00BA1B5E">
        <w:tab/>
        <w:t>Trace Collection Entity</w:t>
      </w:r>
      <w:r w:rsidR="009B6823" w:rsidRPr="009B6823">
        <w:t xml:space="preserve"> IP Address</w:t>
      </w:r>
      <w:r w:rsidR="00307010">
        <w:t>.</w:t>
      </w:r>
      <w:r w:rsidRPr="00BA1B5E">
        <w:rPr>
          <w:rFonts w:ascii="Arial" w:hAnsi="Arial" w:cs="Arial"/>
          <w:bCs/>
          <w:iCs/>
          <w:lang w:eastAsia="zh-CN"/>
        </w:rPr>
        <w:t xml:space="preserve"> </w:t>
      </w:r>
    </w:p>
    <w:p w:rsidR="00B718F9" w:rsidRPr="00BA1B5E" w:rsidRDefault="00B718F9" w:rsidP="00B718F9">
      <w:pPr>
        <w:pStyle w:val="B10"/>
        <w:rPr>
          <w:rFonts w:ascii="Arial" w:hAnsi="Arial" w:cs="Arial"/>
          <w:bCs/>
          <w:iCs/>
          <w:lang w:eastAsia="zh-CN"/>
        </w:rPr>
      </w:pPr>
      <w:r w:rsidRPr="00BA1B5E">
        <w:t>-</w:t>
      </w:r>
      <w:r w:rsidRPr="00BA1B5E">
        <w:tab/>
        <w:t xml:space="preserve">Positioning </w:t>
      </w:r>
      <w:r w:rsidR="009B6823" w:rsidRPr="009B6823">
        <w:t>M</w:t>
      </w:r>
      <w:r w:rsidRPr="00BA1B5E">
        <w:t>ethod</w:t>
      </w:r>
      <w:r w:rsidR="00307010">
        <w:t>.</w:t>
      </w:r>
    </w:p>
    <w:p w:rsidR="009B6823" w:rsidRDefault="00B718F9" w:rsidP="009B6823">
      <w:pPr>
        <w:pStyle w:val="B10"/>
      </w:pPr>
      <w:r w:rsidRPr="00BA1B5E">
        <w:t>-</w:t>
      </w:r>
      <w:r w:rsidRPr="00BA1B5E">
        <w:tab/>
        <w:t xml:space="preserve">Collection </w:t>
      </w:r>
      <w:r w:rsidR="009B6823" w:rsidRPr="009B6823">
        <w:t>P</w:t>
      </w:r>
      <w:r w:rsidRPr="00BA1B5E">
        <w:t xml:space="preserve">eriod for RRM </w:t>
      </w:r>
      <w:r w:rsidR="009B6823" w:rsidRPr="009B6823">
        <w:t>M</w:t>
      </w:r>
      <w:r w:rsidRPr="00BA1B5E">
        <w:t xml:space="preserve">easurements </w:t>
      </w:r>
      <w:r w:rsidR="00911D1F">
        <w:t>NR</w:t>
      </w:r>
      <w:r w:rsidR="00911D1F" w:rsidRPr="00BA1B5E">
        <w:t xml:space="preserve"> </w:t>
      </w:r>
      <w:r w:rsidRPr="00BA1B5E">
        <w:t xml:space="preserve">(present only if any of </w:t>
      </w:r>
      <w:r w:rsidR="00911D1F">
        <w:t xml:space="preserve">M4 </w:t>
      </w:r>
      <w:r w:rsidR="009B6823" w:rsidRPr="009B6823">
        <w:t xml:space="preserve">or </w:t>
      </w:r>
      <w:r w:rsidR="00911D1F">
        <w:t>M5</w:t>
      </w:r>
      <w:r w:rsidRPr="00BA1B5E">
        <w:t xml:space="preserve"> measurements are requested)</w:t>
      </w:r>
      <w:r w:rsidR="00307010">
        <w:t>.</w:t>
      </w:r>
      <w:r w:rsidRPr="00BA1B5E">
        <w:t xml:space="preserve"> </w:t>
      </w:r>
    </w:p>
    <w:p w:rsidR="009B6823" w:rsidRDefault="009B6823" w:rsidP="009B6823">
      <w:pPr>
        <w:pStyle w:val="B10"/>
      </w:pPr>
      <w:r>
        <w:t>-</w:t>
      </w:r>
      <w:r>
        <w:tab/>
        <w:t>Collection Period M6 in NR (present only if any of M6 measurements (DL or UL) is requested).</w:t>
      </w:r>
    </w:p>
    <w:p w:rsidR="00B718F9" w:rsidRPr="00BA1B5E" w:rsidRDefault="009B6823" w:rsidP="009B6823">
      <w:pPr>
        <w:pStyle w:val="B10"/>
      </w:pPr>
      <w:r>
        <w:t>-</w:t>
      </w:r>
      <w:r>
        <w:tab/>
        <w:t>Collection Period M7 in NR (present only if any of M7 measurements (DL or UL)is requested).</w:t>
      </w:r>
    </w:p>
    <w:p w:rsidR="00B718F9" w:rsidRPr="00BA1B5E" w:rsidRDefault="00B718F9" w:rsidP="00B718F9">
      <w:pPr>
        <w:pStyle w:val="B10"/>
      </w:pPr>
      <w:r w:rsidRPr="00BA1B5E">
        <w:t>-</w:t>
      </w:r>
      <w:r w:rsidRPr="00BA1B5E">
        <w:tab/>
        <w:t>MDT PLMN List</w:t>
      </w:r>
      <w:r w:rsidR="00307010">
        <w:t>.</w:t>
      </w:r>
    </w:p>
    <w:p w:rsidR="00B718F9" w:rsidRPr="00BA1B5E" w:rsidRDefault="00B718F9" w:rsidP="00D33809">
      <w:pPr>
        <w:pStyle w:val="B10"/>
      </w:pPr>
      <w:r>
        <w:t>-</w:t>
      </w:r>
      <w:r>
        <w:tab/>
      </w:r>
      <w:r w:rsidR="009B6823" w:rsidRPr="009B6823">
        <w:t>R</w:t>
      </w:r>
      <w:r w:rsidRPr="00BA1B5E">
        <w:t xml:space="preserve">eport </w:t>
      </w:r>
      <w:r w:rsidR="00F83A64">
        <w:t>T</w:t>
      </w:r>
      <w:r w:rsidR="00F83A64" w:rsidRPr="00BA1B5E">
        <w:t xml:space="preserve">ype </w:t>
      </w:r>
      <w:r w:rsidR="00F83A64" w:rsidRPr="00F83A64">
        <w:t xml:space="preserve">for Logged MDT </w:t>
      </w:r>
      <w:r w:rsidRPr="00BA1B5E">
        <w:t>(periodical logged or event-triggered measurement) for logged MDT only</w:t>
      </w:r>
      <w:r w:rsidR="00307010">
        <w:t>.</w:t>
      </w:r>
    </w:p>
    <w:p w:rsidR="00307010" w:rsidRDefault="00B718F9" w:rsidP="00307010">
      <w:pPr>
        <w:pStyle w:val="B10"/>
      </w:pPr>
      <w:r>
        <w:t>-</w:t>
      </w:r>
      <w:r>
        <w:tab/>
      </w:r>
      <w:r w:rsidR="00F83A64">
        <w:t>E</w:t>
      </w:r>
      <w:r w:rsidRPr="00BA1B5E">
        <w:t xml:space="preserve">vents </w:t>
      </w:r>
      <w:r w:rsidR="00F83A64">
        <w:t>L</w:t>
      </w:r>
      <w:r w:rsidR="00F83A64" w:rsidRPr="00BA1B5E">
        <w:t xml:space="preserve">ist </w:t>
      </w:r>
      <w:r w:rsidRPr="00BA1B5E">
        <w:t xml:space="preserve">for </w:t>
      </w:r>
      <w:r w:rsidR="00F83A64">
        <w:t>E</w:t>
      </w:r>
      <w:r w:rsidR="00F83A64" w:rsidRPr="00BA1B5E">
        <w:t>vent</w:t>
      </w:r>
      <w:r w:rsidRPr="00BA1B5E">
        <w:t>-</w:t>
      </w:r>
      <w:r w:rsidR="00F83A64">
        <w:t>T</w:t>
      </w:r>
      <w:r w:rsidR="00F83A64" w:rsidRPr="00BA1B5E">
        <w:t xml:space="preserve">riggered </w:t>
      </w:r>
      <w:r w:rsidR="00F83A64">
        <w:t>M</w:t>
      </w:r>
      <w:r w:rsidR="00F83A64" w:rsidRPr="00BA1B5E">
        <w:t xml:space="preserve">easurement </w:t>
      </w:r>
      <w:r w:rsidRPr="00BA1B5E">
        <w:t>for logged MDT only</w:t>
      </w:r>
      <w:r w:rsidR="00307010">
        <w:t>.</w:t>
      </w:r>
    </w:p>
    <w:p w:rsidR="00B718F9" w:rsidRPr="00BA1B5E" w:rsidRDefault="00307010" w:rsidP="00307010">
      <w:pPr>
        <w:pStyle w:val="B10"/>
      </w:pPr>
      <w:r>
        <w:t xml:space="preserve">- </w:t>
      </w:r>
      <w:r>
        <w:tab/>
        <w:t xml:space="preserve">Event Threshold, Hysteresis and Time to </w:t>
      </w:r>
      <w:r w:rsidR="00F83A64">
        <w:t xml:space="preserve">Trigger </w:t>
      </w:r>
      <w:r>
        <w:t>(present only if L1 event is configured for logged MDT)..</w:t>
      </w:r>
    </w:p>
    <w:p w:rsidR="00B718F9" w:rsidRPr="00BA1B5E" w:rsidRDefault="00B718F9" w:rsidP="00D33809">
      <w:pPr>
        <w:pStyle w:val="B10"/>
      </w:pPr>
      <w:r>
        <w:t>-</w:t>
      </w:r>
      <w:r>
        <w:tab/>
      </w:r>
      <w:r w:rsidRPr="00BA1B5E">
        <w:t xml:space="preserve">Area Configuration for </w:t>
      </w:r>
      <w:r w:rsidR="00F83A64">
        <w:t>N</w:t>
      </w:r>
      <w:r w:rsidR="00F83A64" w:rsidRPr="00BA1B5E">
        <w:t xml:space="preserve">eighbouring </w:t>
      </w:r>
      <w:r w:rsidR="00F83A64">
        <w:t>C</w:t>
      </w:r>
      <w:r w:rsidR="00F83A64" w:rsidRPr="00BA1B5E">
        <w:t xml:space="preserve">ells </w:t>
      </w:r>
      <w:r w:rsidRPr="00BA1B5E">
        <w:t>for logged MDT only</w:t>
      </w:r>
      <w:r w:rsidR="00307010">
        <w:t>.</w:t>
      </w:r>
    </w:p>
    <w:p w:rsidR="00CE7025" w:rsidRPr="00CE7025" w:rsidRDefault="00B718F9" w:rsidP="00CE7025">
      <w:pPr>
        <w:pStyle w:val="B10"/>
        <w:rPr>
          <w:rFonts w:ascii="Segoe UI" w:hAnsi="Segoe UI" w:cs="Segoe UI"/>
          <w:color w:val="000000"/>
        </w:rPr>
      </w:pPr>
      <w:r>
        <w:t>-</w:t>
      </w:r>
      <w:r>
        <w:tab/>
      </w:r>
      <w:r w:rsidRPr="00BA1B5E">
        <w:t xml:space="preserve">Sensor </w:t>
      </w:r>
      <w:r w:rsidR="00F83A64">
        <w:t>I</w:t>
      </w:r>
      <w:r w:rsidR="00F83A64" w:rsidRPr="00BA1B5E">
        <w:t xml:space="preserve">nformation </w:t>
      </w:r>
      <w:r w:rsidRPr="00BA1B5E">
        <w:t>for logged MDT and immediate MDT</w:t>
      </w:r>
      <w:r w:rsidR="00307010">
        <w:t>.</w:t>
      </w:r>
      <w:r w:rsidRPr="00BA1B5E">
        <w:rPr>
          <w:rFonts w:ascii="Segoe UI" w:hAnsi="Segoe UI" w:cs="Segoe UI"/>
          <w:color w:val="000000"/>
        </w:rPr>
        <w:t xml:space="preserve"> </w:t>
      </w:r>
    </w:p>
    <w:p w:rsidR="00B718F9" w:rsidRPr="00BA1B5E" w:rsidRDefault="00CE7025" w:rsidP="00CE7025">
      <w:pPr>
        <w:pStyle w:val="B10"/>
      </w:pPr>
      <w:r w:rsidRPr="00CE7025">
        <w:rPr>
          <w:rFonts w:ascii="Segoe UI" w:hAnsi="Segoe UI" w:cs="Segoe UI"/>
          <w:color w:val="000000"/>
        </w:rPr>
        <w:t>-</w:t>
      </w:r>
      <w:r w:rsidRPr="00CE7025">
        <w:rPr>
          <w:rFonts w:ascii="Segoe UI" w:hAnsi="Segoe UI" w:cs="Segoe UI"/>
          <w:color w:val="000000"/>
        </w:rPr>
        <w:tab/>
        <w:t>Excess packet delay thresholds (present only if M6 UL measurements are requested)</w:t>
      </w:r>
    </w:p>
    <w:p w:rsidR="00B718F9" w:rsidRPr="00C11968" w:rsidRDefault="00B718F9" w:rsidP="00D33809">
      <w:pPr>
        <w:rPr>
          <w:lang w:eastAsia="zh-CN"/>
        </w:rPr>
      </w:pPr>
      <w:r w:rsidRPr="00401F99">
        <w:rPr>
          <w:lang w:eastAsia="zh-CN"/>
        </w:rPr>
        <w:t>In case of logged MDT and the UE is currently being in idle or inactive mode, the AMF is not required to initiate paging of the UE in order to send the configuration.</w:t>
      </w:r>
    </w:p>
    <w:p w:rsidR="00B718F9" w:rsidRPr="00BA1B5E" w:rsidRDefault="00B718F9" w:rsidP="00B718F9">
      <w:pPr>
        <w:pStyle w:val="Heading5"/>
        <w:rPr>
          <w:lang w:eastAsia="zh-CN"/>
        </w:rPr>
      </w:pPr>
      <w:bookmarkStart w:id="512" w:name="_Toc36134268"/>
      <w:bookmarkStart w:id="513" w:name="_Toc44686753"/>
      <w:bookmarkStart w:id="514" w:name="_Toc51928519"/>
      <w:bookmarkStart w:id="515" w:name="_Toc51929088"/>
      <w:bookmarkStart w:id="516" w:name="_Toc155283099"/>
      <w:r w:rsidRPr="00BA1B5E">
        <w:rPr>
          <w:lang w:eastAsia="zh-CN"/>
        </w:rPr>
        <w:t>4.1.2.</w:t>
      </w:r>
      <w:r w:rsidR="000844B0">
        <w:rPr>
          <w:lang w:eastAsia="zh-CN"/>
        </w:rPr>
        <w:t>17</w:t>
      </w:r>
      <w:r w:rsidRPr="00BA1B5E">
        <w:rPr>
          <w:lang w:eastAsia="zh-CN"/>
        </w:rPr>
        <w:t>.4</w:t>
      </w:r>
      <w:r w:rsidRPr="00BA1B5E">
        <w:rPr>
          <w:lang w:eastAsia="zh-CN"/>
        </w:rPr>
        <w:tab/>
        <w:t>Handling of various scenarios during MDT activation</w:t>
      </w:r>
      <w:bookmarkEnd w:id="512"/>
      <w:bookmarkEnd w:id="513"/>
      <w:bookmarkEnd w:id="514"/>
      <w:bookmarkEnd w:id="515"/>
      <w:bookmarkEnd w:id="516"/>
    </w:p>
    <w:p w:rsidR="00B718F9" w:rsidRPr="00BA1B5E" w:rsidRDefault="00B718F9" w:rsidP="00B718F9">
      <w:pPr>
        <w:rPr>
          <w:lang w:eastAsia="zh-CN"/>
        </w:rPr>
      </w:pPr>
      <w:r w:rsidRPr="00BA1B5E">
        <w:rPr>
          <w:lang w:eastAsia="zh-CN"/>
        </w:rPr>
        <w:t>Handling of various scenarios for Signalling based Logged/Immediate MDT are addressed below:</w:t>
      </w:r>
    </w:p>
    <w:p w:rsidR="00B718F9" w:rsidRPr="00BA1B5E" w:rsidRDefault="00B718F9" w:rsidP="00B718F9">
      <w:pPr>
        <w:pStyle w:val="B10"/>
        <w:rPr>
          <w:color w:val="000000"/>
          <w:kern w:val="2"/>
          <w:lang w:eastAsia="zh-CN"/>
        </w:rPr>
      </w:pPr>
      <w:r w:rsidRPr="00BA1B5E">
        <w:rPr>
          <w:kern w:val="2"/>
          <w:lang w:eastAsia="zh-CN"/>
        </w:rPr>
        <w:t>1)</w:t>
      </w:r>
      <w:r w:rsidRPr="00BA1B5E">
        <w:rPr>
          <w:kern w:val="2"/>
          <w:lang w:eastAsia="zh-CN"/>
        </w:rPr>
        <w:tab/>
        <w:t xml:space="preserve">Management System initiating MDT activation shall validate that PLMNs specified in the MDT PLMN List are  supported by all the cells specified in the area scope If the </w:t>
      </w:r>
      <w:r>
        <w:rPr>
          <w:kern w:val="2"/>
          <w:lang w:eastAsia="zh-CN"/>
        </w:rPr>
        <w:t>gNB</w:t>
      </w:r>
      <w:r w:rsidRPr="00BA1B5E">
        <w:rPr>
          <w:kern w:val="2"/>
          <w:lang w:eastAsia="zh-CN"/>
        </w:rPr>
        <w:t xml:space="preserve"> receives a request where none of the PLMNs in the MDT PLMN List match any PLMN in its list</w:t>
      </w:r>
      <w:r w:rsidRPr="00BA1B5E">
        <w:rPr>
          <w:color w:val="000000"/>
          <w:kern w:val="2"/>
          <w:lang w:eastAsia="zh-CN"/>
        </w:rPr>
        <w:t xml:space="preserve">, it shall ignore the request. </w:t>
      </w:r>
    </w:p>
    <w:p w:rsidR="00B718F9" w:rsidRPr="00BA1B5E" w:rsidRDefault="00B718F9" w:rsidP="00B718F9">
      <w:pPr>
        <w:pStyle w:val="B10"/>
        <w:rPr>
          <w:kern w:val="2"/>
          <w:lang w:eastAsia="zh-CN"/>
        </w:rPr>
      </w:pPr>
      <w:r w:rsidRPr="00BA1B5E">
        <w:t xml:space="preserve">2) AMF shall be informed with </w:t>
      </w:r>
      <w:r w:rsidRPr="00BA1B5E">
        <w:rPr>
          <w:lang w:eastAsia="zh-CN"/>
        </w:rPr>
        <w:t xml:space="preserve">a TRACE FAILURE </w:t>
      </w:r>
      <w:r w:rsidRPr="00BA1B5E">
        <w:t>INDICATION</w:t>
      </w:r>
      <w:r w:rsidRPr="00BA1B5E">
        <w:rPr>
          <w:lang w:eastAsia="zh-CN"/>
        </w:rPr>
        <w:t xml:space="preserve"> message </w:t>
      </w:r>
      <w:r w:rsidRPr="00BA1B5E">
        <w:t xml:space="preserve">if the </w:t>
      </w:r>
      <w:r>
        <w:t>gNB</w:t>
      </w:r>
      <w:r w:rsidRPr="00BA1B5E">
        <w:t xml:space="preserve"> could not configure the UE because it was in the middle of a handover</w:t>
      </w:r>
      <w:r w:rsidRPr="00BA1B5E">
        <w:rPr>
          <w:lang w:eastAsia="zh-CN"/>
        </w:rPr>
        <w:t xml:space="preserve">, see </w:t>
      </w:r>
      <w:r w:rsidRPr="00BA1B5E">
        <w:rPr>
          <w:kern w:val="2"/>
          <w:lang w:eastAsia="zh-CN"/>
        </w:rPr>
        <w:t>TS 3</w:t>
      </w:r>
      <w:r>
        <w:rPr>
          <w:kern w:val="2"/>
          <w:lang w:eastAsia="zh-CN"/>
        </w:rPr>
        <w:t>8</w:t>
      </w:r>
      <w:r w:rsidRPr="00BA1B5E">
        <w:rPr>
          <w:kern w:val="2"/>
          <w:lang w:eastAsia="zh-CN"/>
        </w:rPr>
        <w:t>.413 [</w:t>
      </w:r>
      <w:r w:rsidR="000844B0">
        <w:rPr>
          <w:kern w:val="2"/>
          <w:lang w:eastAsia="zh-CN"/>
        </w:rPr>
        <w:t>49</w:t>
      </w:r>
      <w:r w:rsidRPr="00BA1B5E">
        <w:rPr>
          <w:kern w:val="2"/>
          <w:lang w:eastAsia="zh-CN"/>
        </w:rPr>
        <w:t>]</w:t>
      </w:r>
      <w:r w:rsidRPr="00BA1B5E">
        <w:t xml:space="preserve">. </w:t>
      </w:r>
      <w:r w:rsidRPr="00BA1B5E">
        <w:rPr>
          <w:kern w:val="2"/>
          <w:lang w:eastAsia="zh-CN"/>
        </w:rPr>
        <w:t>AMF shall try to reactivate MDT in the target cell if the target cell scope meets the MDT criteria.</w:t>
      </w:r>
    </w:p>
    <w:p w:rsidR="00B718F9" w:rsidRDefault="00B718F9" w:rsidP="00DD63CD">
      <w:pPr>
        <w:rPr>
          <w:rFonts w:eastAsia="Batang"/>
          <w:lang w:eastAsia="ko-KR"/>
        </w:rPr>
      </w:pPr>
      <w:r w:rsidRPr="00BA1B5E">
        <w:rPr>
          <w:kern w:val="2"/>
          <w:lang w:eastAsia="zh-CN"/>
        </w:rPr>
        <w:t>3)</w:t>
      </w:r>
      <w:r w:rsidRPr="00BA1B5E">
        <w:rPr>
          <w:kern w:val="2"/>
          <w:lang w:eastAsia="zh-CN"/>
        </w:rPr>
        <w:tab/>
        <w:t xml:space="preserve">When the UE re-enters PLMN (specified in the MDT PLMN List) then the AMF shall be responsible for restarting the Immediate MDT activation (if it is as a result of an Xn handover then one option is AMF could use the path switch request as trigger). However, this is best effort. There can be cases where AMF may not be able to restart the MDT when the UE re-enters the PLMN (specified in the MDT PLMN List): for example: If the UE performs intra </w:t>
      </w:r>
      <w:r>
        <w:rPr>
          <w:bCs/>
          <w:iCs/>
          <w:lang w:eastAsia="zh-CN"/>
        </w:rPr>
        <w:t>gNB</w:t>
      </w:r>
      <w:r w:rsidRPr="00BA1B5E">
        <w:rPr>
          <w:kern w:val="2"/>
          <w:lang w:eastAsia="zh-CN"/>
        </w:rPr>
        <w:t xml:space="preserve"> handover </w:t>
      </w:r>
      <w:r w:rsidRPr="00BA1B5E">
        <w:rPr>
          <w:rFonts w:eastAsia="Batang"/>
          <w:lang w:eastAsia="ko-KR"/>
        </w:rPr>
        <w:t>where path switch is not necessarily sent, the AMF may not be able to restart MDT.</w:t>
      </w:r>
    </w:p>
    <w:p w:rsidR="008E3A0A" w:rsidRDefault="008E3A0A" w:rsidP="008E3A0A">
      <w:pPr>
        <w:pStyle w:val="Heading5"/>
        <w:rPr>
          <w:lang w:eastAsia="zh-CN"/>
        </w:rPr>
      </w:pPr>
      <w:bookmarkStart w:id="517" w:name="_Toc155283100"/>
      <w:r>
        <w:rPr>
          <w:lang w:eastAsia="zh-CN"/>
        </w:rPr>
        <w:t>4.1.2.17.5</w:t>
      </w:r>
      <w:r>
        <w:rPr>
          <w:lang w:eastAsia="zh-CN"/>
        </w:rPr>
        <w:tab/>
        <w:t>Handling of signalling based MDT activation in a split architecture</w:t>
      </w:r>
      <w:bookmarkEnd w:id="517"/>
    </w:p>
    <w:p w:rsidR="008E3A0A" w:rsidRPr="008E3A0A" w:rsidRDefault="008E3A0A" w:rsidP="005145F3">
      <w:pPr>
        <w:rPr>
          <w:lang w:eastAsia="zh-CN"/>
        </w:rPr>
      </w:pPr>
    </w:p>
    <w:bookmarkStart w:id="518" w:name="_MON_1647841392"/>
    <w:bookmarkEnd w:id="518"/>
    <w:p w:rsidR="008E3A0A" w:rsidRDefault="008E3A0A" w:rsidP="005145F3">
      <w:pPr>
        <w:pStyle w:val="TH"/>
      </w:pPr>
      <w:r>
        <w:object w:dxaOrig="6885" w:dyaOrig="6870">
          <v:shape id="_x0000_i1070" type="#_x0000_t75" style="width:344.35pt;height:343.7pt" o:ole="">
            <v:imagedata r:id="rId84" o:title=""/>
          </v:shape>
          <o:OLEObject Type="Embed" ProgID="Word.Picture.8" ShapeID="_x0000_i1070" DrawAspect="Content" ObjectID="_1771925620" r:id="rId85"/>
        </w:object>
      </w:r>
    </w:p>
    <w:p w:rsidR="008E3A0A" w:rsidRDefault="008E3A0A" w:rsidP="008E3A0A">
      <w:pPr>
        <w:pStyle w:val="TF"/>
        <w:rPr>
          <w:lang w:eastAsia="zh-CN"/>
        </w:rPr>
      </w:pPr>
      <w:r>
        <w:t xml:space="preserve">Figure </w:t>
      </w:r>
      <w:smartTag w:uri="urn:schemas-microsoft-com:office:smarttags" w:element="chsdate">
        <w:smartTagPr>
          <w:attr w:name="Year" w:val="1899"/>
          <w:attr w:name="Month" w:val="12"/>
          <w:attr w:name="Day" w:val="30"/>
          <w:attr w:name="IsLunarDate" w:val="False"/>
          <w:attr w:name="IsROCDate" w:val="False"/>
        </w:smartTagPr>
        <w:r>
          <w:t>4.1.2</w:t>
        </w:r>
      </w:smartTag>
      <w:r>
        <w:t>.1</w:t>
      </w:r>
      <w:r>
        <w:rPr>
          <w:lang w:eastAsia="zh-CN"/>
        </w:rPr>
        <w:t>7</w:t>
      </w:r>
      <w:r>
        <w:t>.</w:t>
      </w:r>
      <w:r w:rsidR="00F807B8">
        <w:rPr>
          <w:lang w:eastAsia="zh-CN"/>
        </w:rPr>
        <w:t>5</w:t>
      </w:r>
      <w:r>
        <w:rPr>
          <w:lang w:eastAsia="zh-CN"/>
        </w:rPr>
        <w:t>.1</w:t>
      </w:r>
      <w:r>
        <w:t xml:space="preserve">: Example of </w:t>
      </w:r>
      <w:r>
        <w:rPr>
          <w:lang w:eastAsia="zh-CN"/>
        </w:rPr>
        <w:t>MDT</w:t>
      </w:r>
      <w:r>
        <w:rPr>
          <w:rFonts w:hint="eastAsia"/>
          <w:lang w:eastAsia="zh-CN"/>
        </w:rPr>
        <w:t xml:space="preserve"> </w:t>
      </w:r>
      <w:r>
        <w:t xml:space="preserve">activation </w:t>
      </w:r>
      <w:r>
        <w:rPr>
          <w:rFonts w:hint="eastAsia"/>
          <w:lang w:eastAsia="zh-CN"/>
        </w:rPr>
        <w:t>in</w:t>
      </w:r>
      <w:r>
        <w:t xml:space="preserve"> 5GC and NG-RAN </w:t>
      </w:r>
      <w:r>
        <w:rPr>
          <w:rFonts w:hint="eastAsia"/>
          <w:lang w:eastAsia="zh-CN"/>
        </w:rPr>
        <w:t xml:space="preserve">after UE </w:t>
      </w:r>
      <w:r>
        <w:rPr>
          <w:lang w:eastAsia="zh-CN"/>
        </w:rPr>
        <w:t>attach</w:t>
      </w:r>
      <w:r>
        <w:rPr>
          <w:rFonts w:hint="eastAsia"/>
          <w:lang w:eastAsia="zh-CN"/>
        </w:rPr>
        <w:t>ment</w:t>
      </w:r>
      <w:r>
        <w:rPr>
          <w:lang w:eastAsia="zh-CN"/>
        </w:rPr>
        <w:t xml:space="preserve"> in a split architecture</w:t>
      </w:r>
    </w:p>
    <w:p w:rsidR="008E3A0A" w:rsidRDefault="008E3A0A" w:rsidP="008E3A0A">
      <w:pPr>
        <w:pStyle w:val="EX"/>
        <w:ind w:left="270" w:firstLine="0"/>
      </w:pPr>
      <w:r>
        <w:rPr>
          <w:rFonts w:hint="eastAsia"/>
          <w:lang w:eastAsia="zh-CN"/>
        </w:rPr>
        <w:t xml:space="preserve">When </w:t>
      </w:r>
      <w:r>
        <w:rPr>
          <w:lang w:eastAsia="zh-CN"/>
        </w:rPr>
        <w:t>AMF</w:t>
      </w:r>
      <w:r>
        <w:rPr>
          <w:rFonts w:hint="eastAsia"/>
          <w:lang w:eastAsia="zh-CN"/>
        </w:rPr>
        <w:t xml:space="preserve"> send</w:t>
      </w:r>
      <w:r>
        <w:rPr>
          <w:lang w:eastAsia="zh-CN"/>
        </w:rPr>
        <w:t>s</w:t>
      </w:r>
      <w:r>
        <w:rPr>
          <w:rFonts w:hint="eastAsia"/>
          <w:lang w:eastAsia="zh-CN"/>
        </w:rPr>
        <w:t xml:space="preserve"> </w:t>
      </w:r>
      <w:r>
        <w:rPr>
          <w:lang w:eastAsia="zh-CN"/>
        </w:rPr>
        <w:t xml:space="preserve">a </w:t>
      </w:r>
      <w:r>
        <w:rPr>
          <w:rFonts w:hint="eastAsia"/>
          <w:lang w:eastAsia="zh-CN"/>
        </w:rPr>
        <w:t xml:space="preserve">Trace Start </w:t>
      </w:r>
      <w:r>
        <w:rPr>
          <w:lang w:eastAsia="zh-CN"/>
        </w:rPr>
        <w:t xml:space="preserve">message </w:t>
      </w:r>
      <w:r>
        <w:rPr>
          <w:rFonts w:hint="eastAsia"/>
          <w:lang w:eastAsia="zh-CN"/>
        </w:rPr>
        <w:t xml:space="preserve">to </w:t>
      </w:r>
      <w:r>
        <w:rPr>
          <w:lang w:eastAsia="zh-CN"/>
        </w:rPr>
        <w:t>g</w:t>
      </w:r>
      <w:r>
        <w:rPr>
          <w:rFonts w:hint="eastAsia"/>
          <w:lang w:eastAsia="zh-CN"/>
        </w:rPr>
        <w:t>NB</w:t>
      </w:r>
      <w:r>
        <w:rPr>
          <w:lang w:eastAsia="zh-CN"/>
        </w:rPr>
        <w:t>-CU-CP</w:t>
      </w:r>
      <w:r>
        <w:t xml:space="preserve">, the gNB-CU-CP decides if gNB-CU-UP or gNB-DU, or both should be involved in the MDT measurement.  It means that the gNB-CU-CP shall send the </w:t>
      </w:r>
      <w:r>
        <w:rPr>
          <w:lang w:eastAsia="zh-CN"/>
        </w:rPr>
        <w:t xml:space="preserve">TRACE START message to </w:t>
      </w:r>
      <w:r>
        <w:t xml:space="preserve">gNB-CU-UP and/or gNB-DU if these nodes should be involved in the MDT measurement. </w:t>
      </w:r>
    </w:p>
    <w:p w:rsidR="008E3A0A" w:rsidRDefault="008E3A0A" w:rsidP="008E3A0A">
      <w:pPr>
        <w:pStyle w:val="EX"/>
        <w:ind w:left="270" w:firstLine="0"/>
      </w:pPr>
      <w:r>
        <w:t xml:space="preserve">In case of the split architecture, the </w:t>
      </w:r>
      <w:r>
        <w:rPr>
          <w:rFonts w:hint="eastAsia"/>
          <w:lang w:eastAsia="zh-CN"/>
        </w:rPr>
        <w:t>c</w:t>
      </w:r>
      <w:r>
        <w:t xml:space="preserve">onfiguration parameters that shall be included in the message are same as in the case of non-split architecture, see clause 4.1.2.17.3. </w:t>
      </w:r>
    </w:p>
    <w:p w:rsidR="008E3A0A" w:rsidRDefault="008E3A0A" w:rsidP="008E3A0A">
      <w:pPr>
        <w:pStyle w:val="EX"/>
        <w:ind w:left="270" w:firstLine="0"/>
      </w:pPr>
      <w:r w:rsidRPr="00620736">
        <w:rPr>
          <w:kern w:val="2"/>
          <w:lang w:eastAsia="zh-CN"/>
        </w:rPr>
        <w:t>The overall description for signalling based MDT acti</w:t>
      </w:r>
      <w:r w:rsidRPr="006671FB">
        <w:rPr>
          <w:kern w:val="2"/>
          <w:lang w:eastAsia="zh-CN"/>
        </w:rPr>
        <w:t>vation procedure in the case of split architecture can be found in TS 38.401 [</w:t>
      </w:r>
      <w:r>
        <w:rPr>
          <w:kern w:val="2"/>
          <w:lang w:eastAsia="zh-CN"/>
        </w:rPr>
        <w:t>44</w:t>
      </w:r>
      <w:r w:rsidRPr="00620736">
        <w:rPr>
          <w:kern w:val="2"/>
          <w:lang w:eastAsia="zh-CN"/>
        </w:rPr>
        <w:t>].</w:t>
      </w:r>
    </w:p>
    <w:p w:rsidR="008E3A0A" w:rsidRDefault="008E3A0A" w:rsidP="00DD63CD">
      <w:pPr>
        <w:rPr>
          <w:kern w:val="2"/>
          <w:lang w:eastAsia="zh-CN"/>
        </w:rPr>
      </w:pPr>
    </w:p>
    <w:p w:rsidR="00292C5A" w:rsidRDefault="00292C5A">
      <w:pPr>
        <w:pStyle w:val="Heading3"/>
      </w:pPr>
      <w:r>
        <w:br w:type="page"/>
      </w:r>
      <w:bookmarkStart w:id="519" w:name="_Toc516654817"/>
      <w:bookmarkStart w:id="520" w:name="_Toc28278006"/>
      <w:bookmarkStart w:id="521" w:name="_Toc36134269"/>
      <w:bookmarkStart w:id="522" w:name="_Toc44686754"/>
      <w:bookmarkStart w:id="523" w:name="_Toc51928520"/>
      <w:bookmarkStart w:id="524" w:name="_Toc51929089"/>
      <w:bookmarkStart w:id="525" w:name="_Toc155283101"/>
      <w:r>
        <w:t>4.1.3</w:t>
      </w:r>
      <w:r>
        <w:tab/>
        <w:t>Management deactivation</w:t>
      </w:r>
      <w:bookmarkEnd w:id="519"/>
      <w:bookmarkEnd w:id="520"/>
      <w:bookmarkEnd w:id="521"/>
      <w:bookmarkEnd w:id="522"/>
      <w:bookmarkEnd w:id="523"/>
      <w:bookmarkEnd w:id="524"/>
      <w:bookmarkEnd w:id="525"/>
    </w:p>
    <w:p w:rsidR="00292C5A" w:rsidRDefault="00292C5A">
      <w:pPr>
        <w:pStyle w:val="Heading4"/>
      </w:pPr>
      <w:bookmarkStart w:id="526" w:name="_Toc516654818"/>
      <w:bookmarkStart w:id="527" w:name="_Toc28278007"/>
      <w:bookmarkStart w:id="528" w:name="_Toc36134270"/>
      <w:bookmarkStart w:id="529" w:name="_Toc44686755"/>
      <w:bookmarkStart w:id="530" w:name="_Toc51928521"/>
      <w:bookmarkStart w:id="531" w:name="_Toc51929090"/>
      <w:bookmarkStart w:id="532" w:name="_Toc155283102"/>
      <w:r>
        <w:t>4.1.3.1</w:t>
      </w:r>
      <w:r>
        <w:tab/>
        <w:t>UTRAN deactivation mechanisms</w:t>
      </w:r>
      <w:bookmarkEnd w:id="526"/>
      <w:bookmarkEnd w:id="527"/>
      <w:bookmarkEnd w:id="528"/>
      <w:bookmarkEnd w:id="529"/>
      <w:bookmarkEnd w:id="530"/>
      <w:bookmarkEnd w:id="531"/>
      <w:bookmarkEnd w:id="532"/>
    </w:p>
    <w:p w:rsidR="00292C5A" w:rsidRDefault="00292C5A">
      <w:pPr>
        <w:rPr>
          <w:lang w:eastAsia="zh-CN"/>
        </w:rPr>
      </w:pPr>
      <w:r>
        <w:t>When last Trace session is requested to be ended for an IMEI(SV) or a list of IMEI(SV), the RNC shall send the requested IMEI(SV)/list of IMEI(SV)s in 'Uplink Information Exchange Request' to the interacting MSC Server(s) and SGSN(s). The MSC Servers and SGSNs shall remove the requested IMEI(SV)s for the RNC in question.</w:t>
      </w:r>
    </w:p>
    <w:p w:rsidR="00292C5A" w:rsidRDefault="00292C5A">
      <w:pPr>
        <w:pStyle w:val="Heading4"/>
      </w:pPr>
      <w:bookmarkStart w:id="533" w:name="_Toc516654819"/>
      <w:bookmarkStart w:id="534" w:name="_Toc28278008"/>
      <w:bookmarkStart w:id="535" w:name="_Toc36134271"/>
      <w:bookmarkStart w:id="536" w:name="_Toc44686756"/>
      <w:bookmarkStart w:id="537" w:name="_Toc51928522"/>
      <w:bookmarkStart w:id="538" w:name="_Toc51929091"/>
      <w:bookmarkStart w:id="539" w:name="_Toc155283103"/>
      <w:r>
        <w:t>4.1.3.2</w:t>
      </w:r>
      <w:r>
        <w:tab/>
        <w:t>PS Domain deactivation mechanisms</w:t>
      </w:r>
      <w:bookmarkEnd w:id="533"/>
      <w:bookmarkEnd w:id="534"/>
      <w:bookmarkEnd w:id="535"/>
      <w:bookmarkEnd w:id="536"/>
      <w:bookmarkEnd w:id="537"/>
      <w:bookmarkEnd w:id="538"/>
      <w:bookmarkEnd w:id="539"/>
    </w:p>
    <w:p w:rsidR="00292C5A" w:rsidRDefault="00292C5A">
      <w:pPr>
        <w:keepNext/>
        <w:keepLines/>
      </w:pPr>
      <w:r>
        <w:t>When a SGSN, GGSN or BM-SC receives a Trace Session Deactivation from its EM, the Trace Session identified by the Trace Reference, shall be deactivated in SGSN/GGSN/BM-SC.</w:t>
      </w:r>
    </w:p>
    <w:p w:rsidR="00292C5A" w:rsidRDefault="00292C5A">
      <w:r>
        <w:t>If a Trace Recording Session is active at the time of receiving a Trace Session deactivation from the EM, the SGSN/GGSN/BM-SC may choose to continue the Trace Recording Session till it ends gracefully or may stop it immediately. In all cases, the SGSN/GGSN/BM-SC shall deactivate the requested Trace Session immediately at the end of the Trace Recording Session.</w:t>
      </w:r>
    </w:p>
    <w:p w:rsidR="00292C5A" w:rsidRDefault="00292C5A">
      <w:pPr>
        <w:pStyle w:val="Heading4"/>
      </w:pPr>
      <w:bookmarkStart w:id="540" w:name="_Toc516654820"/>
      <w:bookmarkStart w:id="541" w:name="_Toc28278009"/>
      <w:bookmarkStart w:id="542" w:name="_Toc36134272"/>
      <w:bookmarkStart w:id="543" w:name="_Toc44686757"/>
      <w:bookmarkStart w:id="544" w:name="_Toc51928523"/>
      <w:bookmarkStart w:id="545" w:name="_Toc51929092"/>
      <w:bookmarkStart w:id="546" w:name="_Toc155283104"/>
      <w:r>
        <w:t>4.1.3.3</w:t>
      </w:r>
      <w:r>
        <w:tab/>
        <w:t>CS Domain deactivation mechanisms</w:t>
      </w:r>
      <w:bookmarkEnd w:id="540"/>
      <w:bookmarkEnd w:id="541"/>
      <w:bookmarkEnd w:id="542"/>
      <w:bookmarkEnd w:id="543"/>
      <w:bookmarkEnd w:id="544"/>
      <w:bookmarkEnd w:id="545"/>
      <w:bookmarkEnd w:id="546"/>
    </w:p>
    <w:p w:rsidR="00292C5A" w:rsidRDefault="00292C5A">
      <w:r>
        <w:t>When a MSC Server receives a Trace Session Deactivation from its EM, the Trace Session identified by the Trace Reference, shall be deactivated in MSC Server.</w:t>
      </w:r>
    </w:p>
    <w:p w:rsidR="00292C5A" w:rsidRDefault="00292C5A">
      <w:r>
        <w:t>If a Trace Recording Session is active at the time of receiving a Trace Session deactivation from the EM, the MSC Server may choose to continue the Trace Recording Session till it ends gracefully or may stop it immediately. In all cases, the MSC Server shall deactivate the requested Trace Session immediately at the end of the Trace Recording Session.</w:t>
      </w:r>
    </w:p>
    <w:p w:rsidR="00292C5A" w:rsidRDefault="00292C5A">
      <w:pPr>
        <w:pStyle w:val="Heading4"/>
      </w:pPr>
      <w:bookmarkStart w:id="547" w:name="_Toc516654821"/>
      <w:bookmarkStart w:id="548" w:name="_Toc28278010"/>
      <w:bookmarkStart w:id="549" w:name="_Toc36134273"/>
      <w:bookmarkStart w:id="550" w:name="_Toc44686758"/>
      <w:bookmarkStart w:id="551" w:name="_Toc51928524"/>
      <w:bookmarkStart w:id="552" w:name="_Toc51929093"/>
      <w:bookmarkStart w:id="553" w:name="_Toc155283105"/>
      <w:r>
        <w:t>4.1.3.4</w:t>
      </w:r>
      <w:r>
        <w:tab/>
        <w:t>IP Multimedia Subsystem deactivation mechanisms</w:t>
      </w:r>
      <w:bookmarkEnd w:id="547"/>
      <w:bookmarkEnd w:id="548"/>
      <w:bookmarkEnd w:id="549"/>
      <w:bookmarkEnd w:id="550"/>
      <w:bookmarkEnd w:id="551"/>
      <w:bookmarkEnd w:id="552"/>
      <w:bookmarkEnd w:id="553"/>
    </w:p>
    <w:p w:rsidR="00292C5A" w:rsidRDefault="00292C5A">
      <w:r>
        <w:t xml:space="preserve">When a S-CSCF/P-CSCF receives a Trace Session deactivation from the EM, the Trace Session identified by the Trace Reference, shall be deactivated. </w:t>
      </w:r>
    </w:p>
    <w:p w:rsidR="00292C5A" w:rsidRDefault="00292C5A">
      <w:r>
        <w:t>If a Trace Recording Session is active at the time of receiving a Trace Session deactivation from the EM, the S-CSCF/P-CSCF may choose to continue the Trace Recording Session till it ends gracefully or may stop it immediately. In all cases, the S-CSCF/P-CSCF shall deactivate the requested Trace Session immediately at the end of the Trace Recording Session.</w:t>
      </w:r>
    </w:p>
    <w:p w:rsidR="00292C5A" w:rsidRDefault="00292C5A">
      <w:pPr>
        <w:keepNext/>
      </w:pPr>
      <w:r>
        <w:t>The following figure illustrates how the Trace Session is deactivated when a Trace Recording Session is going on (e.g. a SIP INVITE method is being traced in S-CSCF).</w:t>
      </w:r>
    </w:p>
    <w:p w:rsidR="00292C5A" w:rsidRDefault="00292C5A">
      <w:pPr>
        <w:pStyle w:val="TH"/>
      </w:pPr>
      <w:r>
        <w:object w:dxaOrig="6499" w:dyaOrig="7192">
          <v:shape id="_x0000_i1071" type="#_x0000_t75" style="width:477.7pt;height:527.8pt" o:ole="">
            <v:imagedata r:id="rId86" o:title=""/>
          </v:shape>
          <o:OLEObject Type="Embed" ProgID="Word.Picture.8" ShapeID="_x0000_i1071" DrawAspect="Content" ObjectID="_1771925621" r:id="rId87"/>
        </w:object>
      </w:r>
    </w:p>
    <w:p w:rsidR="00292C5A" w:rsidRDefault="00292C5A">
      <w:pPr>
        <w:pStyle w:val="TF"/>
      </w:pPr>
      <w:r>
        <w:t>Figure 4.1.3.4.1: Trace session deactivation in IMS</w:t>
      </w:r>
    </w:p>
    <w:p w:rsidR="00292C5A" w:rsidRDefault="00292C5A">
      <w:pPr>
        <w:pStyle w:val="Heading4"/>
      </w:pPr>
      <w:bookmarkStart w:id="554" w:name="_Toc516654822"/>
      <w:bookmarkStart w:id="555" w:name="_Toc28278011"/>
      <w:bookmarkStart w:id="556" w:name="_Toc36134274"/>
      <w:bookmarkStart w:id="557" w:name="_Toc44686759"/>
      <w:bookmarkStart w:id="558" w:name="_Toc51928525"/>
      <w:bookmarkStart w:id="559" w:name="_Toc51929094"/>
      <w:bookmarkStart w:id="560" w:name="_Toc155283106"/>
      <w:r>
        <w:t>4.1.3.5</w:t>
      </w:r>
      <w:r>
        <w:tab/>
        <w:t>E-UTRAN deactivation mechanisms</w:t>
      </w:r>
      <w:bookmarkEnd w:id="554"/>
      <w:bookmarkEnd w:id="555"/>
      <w:bookmarkEnd w:id="556"/>
      <w:bookmarkEnd w:id="557"/>
      <w:bookmarkEnd w:id="558"/>
      <w:bookmarkEnd w:id="559"/>
      <w:bookmarkEnd w:id="560"/>
    </w:p>
    <w:p w:rsidR="00292C5A" w:rsidRDefault="00292C5A">
      <w:r>
        <w:t>In E-UTRAN the Cell Traffic trace functionality can be deactivated when the eNodeB receives the Trace Session Deactivation message from the EM. At this time the eNodeB shall deactivate the Trace Session for those E-UTRAN Cells that have been indicated in the Trace Session Deactivation message received from the EM.</w:t>
      </w:r>
    </w:p>
    <w:p w:rsidR="00292C5A" w:rsidRDefault="00292C5A">
      <w:pPr>
        <w:pStyle w:val="Heading4"/>
      </w:pPr>
      <w:bookmarkStart w:id="561" w:name="_Toc516654823"/>
      <w:bookmarkStart w:id="562" w:name="_Toc28278012"/>
      <w:bookmarkStart w:id="563" w:name="_Toc36134275"/>
      <w:bookmarkStart w:id="564" w:name="_Toc44686760"/>
      <w:bookmarkStart w:id="565" w:name="_Toc51928526"/>
      <w:bookmarkStart w:id="566" w:name="_Toc51929095"/>
      <w:bookmarkStart w:id="567" w:name="_Toc155283107"/>
      <w:r>
        <w:t>4.1.3.6</w:t>
      </w:r>
      <w:r>
        <w:tab/>
        <w:t>EPC Domain deactivation mechanisms</w:t>
      </w:r>
      <w:bookmarkEnd w:id="561"/>
      <w:bookmarkEnd w:id="562"/>
      <w:bookmarkEnd w:id="563"/>
      <w:bookmarkEnd w:id="564"/>
      <w:bookmarkEnd w:id="565"/>
      <w:bookmarkEnd w:id="566"/>
      <w:bookmarkEnd w:id="567"/>
    </w:p>
    <w:p w:rsidR="00292C5A" w:rsidRDefault="00292C5A">
      <w:pPr>
        <w:keepNext/>
        <w:keepLines/>
      </w:pPr>
      <w:r>
        <w:t>When a MME, SGW or PGW receives a Trace Session Deactivation from its EM, the Trace Session identified by the Trace Reference, shall be deactivated in the MME,</w:t>
      </w:r>
      <w:r>
        <w:rPr>
          <w:rFonts w:hint="eastAsia"/>
          <w:lang w:eastAsia="zh-CN"/>
        </w:rPr>
        <w:t xml:space="preserve"> </w:t>
      </w:r>
      <w:r>
        <w:t>SGW or PGW.</w:t>
      </w:r>
    </w:p>
    <w:p w:rsidR="00292C5A" w:rsidRDefault="00292C5A">
      <w:r>
        <w:t>If a Trace Recording Session is active at the time of receiving a Trace Session deactivation from the EM, the MME may choose to continue the Trace Session and the Trace Recording Session till it ends gracefully or may stop it immediately. In all cases, the MME shall deactivate the requested Trace Session immediately at the end of the Trace Recording Session.</w:t>
      </w:r>
    </w:p>
    <w:p w:rsidR="00292C5A" w:rsidRDefault="00292C5A">
      <w:pPr>
        <w:pStyle w:val="Heading4"/>
      </w:pPr>
      <w:bookmarkStart w:id="568" w:name="_Toc516654824"/>
      <w:bookmarkStart w:id="569" w:name="_Toc28278013"/>
      <w:bookmarkStart w:id="570" w:name="_Toc36134276"/>
      <w:bookmarkStart w:id="571" w:name="_Toc44686761"/>
      <w:bookmarkStart w:id="572" w:name="_Toc51928527"/>
      <w:bookmarkStart w:id="573" w:name="_Toc51929096"/>
      <w:bookmarkStart w:id="574" w:name="_Toc155283108"/>
      <w:r>
        <w:t>4.1.3.7</w:t>
      </w:r>
      <w:r>
        <w:tab/>
        <w:t>E-UTRAN deactivation mechanisms for MDT</w:t>
      </w:r>
      <w:bookmarkEnd w:id="568"/>
      <w:bookmarkEnd w:id="569"/>
      <w:bookmarkEnd w:id="570"/>
      <w:bookmarkEnd w:id="571"/>
      <w:bookmarkEnd w:id="572"/>
      <w:bookmarkEnd w:id="573"/>
      <w:bookmarkEnd w:id="574"/>
    </w:p>
    <w:p w:rsidR="00292C5A" w:rsidRDefault="00292C5A">
      <w:pPr>
        <w:rPr>
          <w:iCs/>
        </w:rPr>
      </w:pPr>
      <w:r>
        <w:rPr>
          <w:iCs/>
        </w:rPr>
        <w:t>When the eNodeB receives the indication from EM for MDT trace session deactivation, it shall deactivate the trace session for those E-UTRAN cells that have been indicated in the message. In case of immediate MDT trace session the eNodeB shall deactivate the corresponding MDT RRC measurements in the UEs that have been configured for immediate MDT as part of the given trace session.</w:t>
      </w:r>
    </w:p>
    <w:p w:rsidR="00292C5A" w:rsidRDefault="00292C5A">
      <w:pPr>
        <w:pStyle w:val="Heading4"/>
      </w:pPr>
      <w:bookmarkStart w:id="575" w:name="_Toc516654825"/>
      <w:bookmarkStart w:id="576" w:name="_Toc28278014"/>
      <w:bookmarkStart w:id="577" w:name="_Toc36134277"/>
      <w:bookmarkStart w:id="578" w:name="_Toc44686762"/>
      <w:bookmarkStart w:id="579" w:name="_Toc51928528"/>
      <w:bookmarkStart w:id="580" w:name="_Toc51929097"/>
      <w:bookmarkStart w:id="581" w:name="_Toc155283109"/>
      <w:r>
        <w:t>4.1.3.8</w:t>
      </w:r>
      <w:r>
        <w:tab/>
        <w:t>Deactivation mechanisms at UE for MDT</w:t>
      </w:r>
      <w:bookmarkEnd w:id="575"/>
      <w:bookmarkEnd w:id="576"/>
      <w:bookmarkEnd w:id="577"/>
      <w:bookmarkEnd w:id="578"/>
      <w:bookmarkEnd w:id="579"/>
      <w:bookmarkEnd w:id="580"/>
      <w:bookmarkEnd w:id="581"/>
    </w:p>
    <w:p w:rsidR="00292C5A" w:rsidRDefault="00292C5A">
      <w:r>
        <w:t xml:space="preserve">The UE shall silently discard a logged MDT </w:t>
      </w:r>
      <w:r w:rsidR="00A129E9">
        <w:t xml:space="preserve">or Logged MBSFN MDT </w:t>
      </w:r>
      <w:r>
        <w:t>trace session when logging duration expires and shall indicate the availability of logged measurement results to the network next time it enters connected mode.</w:t>
      </w:r>
    </w:p>
    <w:p w:rsidR="0083403B" w:rsidRDefault="0083403B" w:rsidP="0083403B">
      <w:pPr>
        <w:pStyle w:val="Heading4"/>
      </w:pPr>
      <w:bookmarkStart w:id="582" w:name="_Toc516654826"/>
      <w:bookmarkStart w:id="583" w:name="_Toc28278015"/>
      <w:bookmarkStart w:id="584" w:name="_Toc36134278"/>
      <w:bookmarkStart w:id="585" w:name="_Toc44686763"/>
      <w:bookmarkStart w:id="586" w:name="_Toc51928529"/>
      <w:bookmarkStart w:id="587" w:name="_Toc51929098"/>
      <w:bookmarkStart w:id="588" w:name="_Toc155283110"/>
      <w:r>
        <w:t>4.1.3.9</w:t>
      </w:r>
      <w:r>
        <w:tab/>
        <w:t>5GC Domain deactivation mechanisms</w:t>
      </w:r>
      <w:bookmarkEnd w:id="582"/>
      <w:bookmarkEnd w:id="583"/>
      <w:bookmarkEnd w:id="584"/>
      <w:bookmarkEnd w:id="585"/>
      <w:bookmarkEnd w:id="586"/>
      <w:bookmarkEnd w:id="587"/>
      <w:bookmarkEnd w:id="588"/>
    </w:p>
    <w:p w:rsidR="00455F4A" w:rsidRDefault="00455F4A" w:rsidP="00455F4A">
      <w:r>
        <w:t>In 5GC the management trace deactivation utilizes the Services Based Management Architecture (SBMA) defined in</w:t>
      </w:r>
      <w:r>
        <w:rPr>
          <w:lang w:eastAsia="zh-CN"/>
        </w:rPr>
        <w:t xml:space="preserve"> TS 28.533 </w:t>
      </w:r>
      <w:r w:rsidR="004A6FCD">
        <w:rPr>
          <w:lang w:eastAsia="zh-CN"/>
        </w:rPr>
        <w:t>[48]</w:t>
      </w:r>
      <w:r>
        <w:rPr>
          <w:lang w:eastAsia="zh-CN"/>
        </w:rPr>
        <w:t xml:space="preserve">. The NE </w:t>
      </w:r>
      <w:r>
        <w:t xml:space="preserve">Trace Control and Configuration parameters are removed via interaction between Provisioning MnS (see definitions in TS 28.532 </w:t>
      </w:r>
      <w:r w:rsidR="004A6FCD">
        <w:t>[47]</w:t>
      </w:r>
      <w:r>
        <w:t>) consumer and Provisioning MnS producer. Figure 4.1.3.9-1 below illustrates the 5GC management deactivation where the role of a Provisioning MnS producer is played by the NE and the role of a Provisioning MnS consumer is played by the Management System.</w:t>
      </w:r>
    </w:p>
    <w:p w:rsidR="00455F4A" w:rsidRDefault="00455F4A" w:rsidP="00455F4A">
      <w:pPr>
        <w:pStyle w:val="TH"/>
        <w:rPr>
          <w:noProof/>
        </w:rPr>
      </w:pPr>
      <w:r w:rsidRPr="00582BAE">
        <w:rPr>
          <w:noProof/>
        </w:rPr>
        <w:pict>
          <v:shape id="Picture 40" o:spid="_x0000_i1072" type="#_x0000_t75" alt="Generated by PlantUML" style="width:341.85pt;height:154pt;visibility:visible">
            <v:imagedata r:id="rId88" o:title="Generated by PlantUML"/>
          </v:shape>
        </w:pict>
      </w:r>
    </w:p>
    <w:p w:rsidR="00455F4A" w:rsidRDefault="00455F4A" w:rsidP="00455F4A">
      <w:pPr>
        <w:pStyle w:val="TF"/>
      </w:pPr>
      <w:r>
        <w:t>Figure 4.1.3.9-1: Overview of management deactivation for 5GC</w:t>
      </w:r>
    </w:p>
    <w:p w:rsidR="0083403B" w:rsidRDefault="0083403B" w:rsidP="0083403B">
      <w:pPr>
        <w:keepNext/>
        <w:keepLines/>
      </w:pPr>
      <w:r>
        <w:t>When an AF, AMF, AUSF, NEF, NRF, NSSF, PCF, SMF, SMSF, UPF or UDM receives a Trace Session Deactivation from its management system, the Trace Session identified by the Trace Reference, shall be deactivated in the AF, AMF, AUSF, NEF, NRF, NSSF, PCF, SMF, SMSF, UPF or UDM.</w:t>
      </w:r>
    </w:p>
    <w:p w:rsidR="0083403B" w:rsidRDefault="0083403B" w:rsidP="0083403B">
      <w:r>
        <w:t>If a Trace Recording Session is active at the time of receiving a Trace Session deactivation from the management system, the AMF may choose to continue the Trace Session and the Trace Recording Session till it ends gracefully or may stop it immediately. In all cases, the AMF shall deactivate the requested Trace Session immediately at the end of the Trace Recording Session.</w:t>
      </w:r>
    </w:p>
    <w:p w:rsidR="0083403B" w:rsidRDefault="0083403B" w:rsidP="0083403B">
      <w:pPr>
        <w:pStyle w:val="Heading4"/>
      </w:pPr>
      <w:bookmarkStart w:id="589" w:name="_Toc516654827"/>
      <w:bookmarkStart w:id="590" w:name="_Toc28278016"/>
      <w:bookmarkStart w:id="591" w:name="_Toc36134279"/>
      <w:bookmarkStart w:id="592" w:name="_Toc44686764"/>
      <w:bookmarkStart w:id="593" w:name="_Toc51928530"/>
      <w:bookmarkStart w:id="594" w:name="_Toc51929099"/>
      <w:bookmarkStart w:id="595" w:name="_Toc155283111"/>
      <w:r>
        <w:t>4.1.3.10</w:t>
      </w:r>
      <w:r>
        <w:tab/>
        <w:t>NG-RAN deactivation mechanisms</w:t>
      </w:r>
      <w:bookmarkEnd w:id="589"/>
      <w:bookmarkEnd w:id="590"/>
      <w:bookmarkEnd w:id="591"/>
      <w:bookmarkEnd w:id="592"/>
      <w:bookmarkEnd w:id="593"/>
      <w:bookmarkEnd w:id="594"/>
      <w:bookmarkEnd w:id="595"/>
    </w:p>
    <w:p w:rsidR="00313780" w:rsidRDefault="00313780" w:rsidP="00313780">
      <w:r>
        <w:t>In NG-RAN the management trace deactivation utilizes the Services Based Management Architecture (SBMA) defined in</w:t>
      </w:r>
      <w:r>
        <w:rPr>
          <w:lang w:eastAsia="zh-CN"/>
        </w:rPr>
        <w:t xml:space="preserve"> TS 28.533 </w:t>
      </w:r>
      <w:r w:rsidR="004A6FCD">
        <w:rPr>
          <w:lang w:eastAsia="zh-CN"/>
        </w:rPr>
        <w:t>[48]</w:t>
      </w:r>
      <w:r>
        <w:rPr>
          <w:lang w:eastAsia="zh-CN"/>
        </w:rPr>
        <w:t xml:space="preserve">. </w:t>
      </w:r>
      <w:r>
        <w:t>T</w:t>
      </w:r>
      <w:r w:rsidR="0083403B">
        <w:t xml:space="preserve">he Cell Traffic trace functionality can be deactivated when the NG-RAN node </w:t>
      </w:r>
      <w:r>
        <w:t xml:space="preserve">Trace Control and Configuration parameters are removed via interaction between Provisioning MnS (see definitions in TS 28.532 </w:t>
      </w:r>
      <w:r w:rsidR="004A6FCD">
        <w:t>[47]</w:t>
      </w:r>
      <w:r>
        <w:t>) consumer and Provisioning MnS producer.</w:t>
      </w:r>
      <w:r w:rsidR="0083403B">
        <w:t>. At this time the NG-RAN node shall deactivate the Trace Session for those NG-RAN Cells that have been indicated in the Trace Session Deactivation message received from the management system.</w:t>
      </w:r>
      <w:r w:rsidRPr="00A96979">
        <w:t xml:space="preserve"> </w:t>
      </w:r>
      <w:r>
        <w:t>Figure 4.1.3.10-1 below illustrates the NG-RAN management deactivation where the role of a Provisioning MnS producer is played by the NE and the role of a Provisioning MnS consumer is played by the Management System.</w:t>
      </w:r>
    </w:p>
    <w:p w:rsidR="00313780" w:rsidRDefault="00313780" w:rsidP="00313780">
      <w:pPr>
        <w:pStyle w:val="TH"/>
        <w:rPr>
          <w:noProof/>
        </w:rPr>
      </w:pPr>
      <w:r w:rsidRPr="00582BAE">
        <w:rPr>
          <w:noProof/>
        </w:rPr>
        <w:pict>
          <v:shape id="Picture 41" o:spid="_x0000_i1073" type="#_x0000_t75" alt="Generated by PlantUML" style="width:350pt;height:177.8pt;visibility:visible">
            <v:imagedata r:id="rId89" o:title="Generated by PlantUML"/>
          </v:shape>
        </w:pict>
      </w:r>
    </w:p>
    <w:p w:rsidR="00313780" w:rsidRDefault="00313780" w:rsidP="00313780">
      <w:pPr>
        <w:pStyle w:val="TF"/>
      </w:pPr>
      <w:r>
        <w:t>Figure 4.1.3.10-1: Overview of management deactivation for NG-RAN</w:t>
      </w:r>
    </w:p>
    <w:p w:rsidR="000272C9" w:rsidRDefault="000272C9" w:rsidP="000272C9">
      <w:pPr>
        <w:pStyle w:val="Heading4"/>
      </w:pPr>
      <w:bookmarkStart w:id="596" w:name="_Toc36134280"/>
      <w:bookmarkStart w:id="597" w:name="_Toc44686765"/>
      <w:bookmarkStart w:id="598" w:name="_Toc51928531"/>
      <w:bookmarkStart w:id="599" w:name="_Toc51929100"/>
      <w:bookmarkStart w:id="600" w:name="_Toc155283112"/>
      <w:r>
        <w:t>4.1.3.11</w:t>
      </w:r>
      <w:r>
        <w:tab/>
        <w:t>NG-RAN deactivation mechanisms for MDT</w:t>
      </w:r>
      <w:bookmarkEnd w:id="596"/>
      <w:bookmarkEnd w:id="597"/>
      <w:bookmarkEnd w:id="598"/>
      <w:bookmarkEnd w:id="599"/>
      <w:bookmarkEnd w:id="600"/>
    </w:p>
    <w:p w:rsidR="0083403B" w:rsidRDefault="000272C9" w:rsidP="000272C9">
      <w:pPr>
        <w:rPr>
          <w:iCs/>
        </w:rPr>
      </w:pPr>
      <w:r>
        <w:rPr>
          <w:iCs/>
        </w:rPr>
        <w:t>When the gNB receives the indication from management system for MDT trace session deactivation, it shall deactivate the trace session for those NG-RAN cells that have been indicated in the message. In case of immediate MDT trace session, the gNB shall deactivate the corresponding MDT RRC measurements in the UEs that have been configured for immediate MDT as part of the given trace session.</w:t>
      </w:r>
    </w:p>
    <w:p w:rsidR="006F004E" w:rsidRDefault="006F004E" w:rsidP="000272C9">
      <w:r>
        <w:rPr>
          <w:iCs/>
        </w:rPr>
        <w:t>In the case of split RAN architecture, If MDT trace session in gNB-CU-UP and/or gNB-DU has been activated by gNB-CU-CP, the responsible gNB-CU-CP shall deactivate the corresponding MDT trace sessions in gNB-CU-UP and/or gNB-DU.</w:t>
      </w:r>
    </w:p>
    <w:p w:rsidR="00292C5A" w:rsidRDefault="00292C5A">
      <w:pPr>
        <w:pStyle w:val="Heading3"/>
      </w:pPr>
      <w:r>
        <w:br w:type="page"/>
      </w:r>
      <w:bookmarkStart w:id="601" w:name="_Toc516654828"/>
      <w:bookmarkStart w:id="602" w:name="_Toc28278017"/>
      <w:bookmarkStart w:id="603" w:name="_Toc36134281"/>
      <w:bookmarkStart w:id="604" w:name="_Toc44686766"/>
      <w:bookmarkStart w:id="605" w:name="_Toc51928532"/>
      <w:bookmarkStart w:id="606" w:name="_Toc51929101"/>
      <w:bookmarkStart w:id="607" w:name="_Toc155283113"/>
      <w:r>
        <w:t>4.1.4</w:t>
      </w:r>
      <w:r>
        <w:tab/>
        <w:t>Signalling deactivation</w:t>
      </w:r>
      <w:bookmarkEnd w:id="601"/>
      <w:bookmarkEnd w:id="602"/>
      <w:bookmarkEnd w:id="603"/>
      <w:bookmarkEnd w:id="604"/>
      <w:bookmarkEnd w:id="605"/>
      <w:bookmarkEnd w:id="606"/>
      <w:bookmarkEnd w:id="607"/>
    </w:p>
    <w:p w:rsidR="00292C5A" w:rsidRDefault="00292C5A">
      <w:pPr>
        <w:pStyle w:val="Heading4"/>
      </w:pPr>
      <w:bookmarkStart w:id="608" w:name="_Toc516654829"/>
      <w:bookmarkStart w:id="609" w:name="_Toc28278018"/>
      <w:bookmarkStart w:id="610" w:name="_Toc36134282"/>
      <w:bookmarkStart w:id="611" w:name="_Toc44686767"/>
      <w:bookmarkStart w:id="612" w:name="_Toc51928533"/>
      <w:bookmarkStart w:id="613" w:name="_Toc51929102"/>
      <w:bookmarkStart w:id="614" w:name="_Toc155283114"/>
      <w:r>
        <w:t>4.1.4.1</w:t>
      </w:r>
      <w:r>
        <w:tab/>
        <w:t>General</w:t>
      </w:r>
      <w:bookmarkEnd w:id="608"/>
      <w:bookmarkEnd w:id="609"/>
      <w:bookmarkEnd w:id="610"/>
      <w:bookmarkEnd w:id="611"/>
      <w:bookmarkEnd w:id="612"/>
      <w:bookmarkEnd w:id="613"/>
      <w:bookmarkEnd w:id="614"/>
    </w:p>
    <w:p w:rsidR="00ED147C" w:rsidRPr="00ED147C" w:rsidRDefault="00ED147C" w:rsidP="009139C9">
      <w:pPr>
        <w:pStyle w:val="Heading5"/>
      </w:pPr>
      <w:bookmarkStart w:id="615" w:name="_Toc28278019"/>
      <w:bookmarkStart w:id="616" w:name="_Toc36134283"/>
      <w:bookmarkStart w:id="617" w:name="_Toc44686768"/>
      <w:bookmarkStart w:id="618" w:name="_Toc51928534"/>
      <w:bookmarkStart w:id="619" w:name="_Toc51929103"/>
      <w:bookmarkStart w:id="620" w:name="_Toc155283115"/>
      <w:r>
        <w:t>4.1.4.1.1</w:t>
      </w:r>
      <w:r>
        <w:tab/>
        <w:t>General signalling deactivation mechanisms for UMTS and EPS</w:t>
      </w:r>
      <w:bookmarkEnd w:id="615"/>
      <w:bookmarkEnd w:id="616"/>
      <w:bookmarkEnd w:id="617"/>
      <w:bookmarkEnd w:id="618"/>
      <w:bookmarkEnd w:id="619"/>
      <w:bookmarkEnd w:id="620"/>
    </w:p>
    <w:p w:rsidR="00292C5A" w:rsidRDefault="00292C5A">
      <w:r>
        <w:t>In Signalling deactivation, the Trace Deactivation shall always be carried out from the Core Network EM only [EM (PS), EM (CS), EM(EPC) and EM (HSS) are generally considered to be in the Core Network. A Core Network EM can be any of these or their combinations]. In case of home subscriber trace (i.e. in the HPLMN) the Trace Session deactivation shall go to the HSS, MSC Server/VLR, SGSN or MME. In case of foreign subscriber trace (i.e. the HPLMN operator wishes to deactivate tracing on foreign subscribers roaming in his PLMN) the Trace Session deactivation shall go the MSC Server/VLR SGSN or MME. The Management System shall deactivate the Trace Session in the same NE where it activated the Trace Session.</w:t>
      </w:r>
    </w:p>
    <w:p w:rsidR="00292C5A" w:rsidRDefault="00292C5A">
      <w:r>
        <w:t>When an HSS receives a Trace Session deactivation from its Management system, it shall deactivate the active Trace Session corresponding to the Trace Reference received in the deactivation message. The HSS shall delete all trace control and configuration parameters associated with this Trace Session. If a Trace Recording Session is active at the time of receiving a Trace Session deactivation message from the EM, the HSS may choose to continue the Trace Recording Session till it ends gracefully or may stop it immediately. In all cases, the HSS shall deactivate the requested Trace Session immediately at the end of the Trace Recording Session.</w:t>
      </w:r>
    </w:p>
    <w:p w:rsidR="00ED147C" w:rsidRDefault="00ED147C" w:rsidP="00ED147C">
      <w:pPr>
        <w:pStyle w:val="Heading5"/>
      </w:pPr>
      <w:bookmarkStart w:id="621" w:name="_Toc28278020"/>
      <w:bookmarkStart w:id="622" w:name="_Toc36134284"/>
      <w:bookmarkStart w:id="623" w:name="_Toc44686769"/>
      <w:bookmarkStart w:id="624" w:name="_Toc51928535"/>
      <w:bookmarkStart w:id="625" w:name="_Toc51929104"/>
      <w:bookmarkStart w:id="626" w:name="_Toc155283116"/>
      <w:r>
        <w:t>4.1.4.1.2</w:t>
      </w:r>
      <w:r>
        <w:tab/>
        <w:t>General signalling deactivation mechanisms for 5GS</w:t>
      </w:r>
      <w:bookmarkEnd w:id="621"/>
      <w:bookmarkEnd w:id="622"/>
      <w:bookmarkEnd w:id="623"/>
      <w:bookmarkEnd w:id="624"/>
      <w:bookmarkEnd w:id="625"/>
      <w:bookmarkEnd w:id="626"/>
    </w:p>
    <w:p w:rsidR="00ED147C" w:rsidRDefault="00ED147C" w:rsidP="00ED147C">
      <w:r>
        <w:rPr>
          <w:lang w:eastAsia="zh-CN"/>
        </w:rPr>
        <w:t xml:space="preserve">In 5GS the signaling </w:t>
      </w:r>
      <w:r>
        <w:t>trace deactivation utilizes the Services Based Management Architecture (SBMA) defined in</w:t>
      </w:r>
      <w:r>
        <w:rPr>
          <w:lang w:eastAsia="zh-CN"/>
        </w:rPr>
        <w:t xml:space="preserve"> TS 28.533 </w:t>
      </w:r>
      <w:r w:rsidR="004A6FCD">
        <w:rPr>
          <w:lang w:eastAsia="zh-CN"/>
        </w:rPr>
        <w:t>[48]</w:t>
      </w:r>
      <w:r>
        <w:rPr>
          <w:lang w:eastAsia="zh-CN"/>
        </w:rPr>
        <w:t xml:space="preserve">. The 5GC NE </w:t>
      </w:r>
      <w:r>
        <w:t xml:space="preserve">Trace Control and Configuration parameters are removed via interaction between Provisioning MnS (see definitions in TS 28.532 </w:t>
      </w:r>
      <w:r w:rsidR="004A6FCD">
        <w:t>[47]</w:t>
      </w:r>
      <w:r>
        <w:t>) consumer and Provisioning MnS producer. Figure 4.1.4.1.2-1 below illustrates the 5GS signaling deactivation where the role of a Provisioning MnS producer is played by the 5GC NE and the role of a Provisioning MnS consumer is played by the Management System. The 5GC NE shall propagate the deactivation to in the entire network. Detailed signalling deactivation mechanisms are specified for 5GC in clause 4.1.4.11 and for NG-RAN in clause 4.1.4.12.</w:t>
      </w:r>
    </w:p>
    <w:p w:rsidR="00ED147C" w:rsidRDefault="00ED147C" w:rsidP="00ED147C">
      <w:pPr>
        <w:rPr>
          <w:noProof/>
        </w:rPr>
      </w:pPr>
      <w:r w:rsidRPr="00582BAE">
        <w:rPr>
          <w:noProof/>
        </w:rPr>
        <w:pict>
          <v:shape id="Picture 42" o:spid="_x0000_i1074" type="#_x0000_t75" alt="Generated by PlantUML" style="width:482.1pt;height:155.25pt;visibility:visible">
            <v:imagedata r:id="rId90" o:title="Generated by PlantUML"/>
          </v:shape>
        </w:pict>
      </w:r>
    </w:p>
    <w:p w:rsidR="00ED147C" w:rsidRDefault="00ED147C" w:rsidP="00ED147C">
      <w:pPr>
        <w:pStyle w:val="TF"/>
      </w:pPr>
      <w:r>
        <w:t>Figure 4.1.4.1.2-1: Overview of signaling deactivation for 5GS</w:t>
      </w:r>
    </w:p>
    <w:p w:rsidR="00292C5A" w:rsidRDefault="00292C5A">
      <w:pPr>
        <w:pStyle w:val="Heading4"/>
      </w:pPr>
      <w:bookmarkStart w:id="627" w:name="_Toc516654830"/>
      <w:bookmarkStart w:id="628" w:name="_Toc28278021"/>
      <w:bookmarkStart w:id="629" w:name="_Toc36134285"/>
      <w:bookmarkStart w:id="630" w:name="_Toc44686770"/>
      <w:bookmarkStart w:id="631" w:name="_Toc51928536"/>
      <w:bookmarkStart w:id="632" w:name="_Toc51929105"/>
      <w:bookmarkStart w:id="633" w:name="_Toc155283117"/>
      <w:r>
        <w:t>4.1.4.2</w:t>
      </w:r>
      <w:r>
        <w:tab/>
        <w:t>UTRAN deactivation mechanisms</w:t>
      </w:r>
      <w:bookmarkEnd w:id="627"/>
      <w:bookmarkEnd w:id="628"/>
      <w:bookmarkEnd w:id="629"/>
      <w:bookmarkEnd w:id="630"/>
      <w:bookmarkEnd w:id="631"/>
      <w:bookmarkEnd w:id="632"/>
      <w:bookmarkEnd w:id="633"/>
    </w:p>
    <w:p w:rsidR="00292C5A" w:rsidRDefault="00292C5A">
      <w:r>
        <w:t xml:space="preserve">When RNC receives the CN_DEACTIVATE_TRACE message it shall deactivate the Trace Session for the indicated Trace Reference in the CN_DEACTIVATE_TRACE message. In case of simultaneous CS/PS connections, the trace session for the indicated </w:t>
      </w:r>
      <w:r w:rsidR="00F83A64" w:rsidRPr="00F83A64">
        <w:t>T</w:t>
      </w:r>
      <w:r>
        <w:t xml:space="preserve">race </w:t>
      </w:r>
      <w:r w:rsidR="00F83A64" w:rsidRPr="00F83A64">
        <w:t>R</w:t>
      </w:r>
      <w:r>
        <w:t>eference shall be closed upon reception of the CN DEACTIVATE TRACE message from any of the CN domain, whether it was the one which initiated trace session activation or not.</w:t>
      </w:r>
    </w:p>
    <w:p w:rsidR="00292C5A" w:rsidRDefault="00292C5A">
      <w:r>
        <w:t xml:space="preserve">The Trace Session is also deactivated in the RNC when the Iu connection to the Core Network is released. </w:t>
      </w:r>
    </w:p>
    <w:p w:rsidR="00292C5A" w:rsidRDefault="00292C5A">
      <w:r>
        <w:t xml:space="preserve">If CN_INVOKE_TRACE message is received for only one Iu connection (either CS or PS) the Trace Session shall be deactivated in the RNC when the IU_RELEASE_COMMAND message is received from the Core Network for that Iu connection where the CN_INVOKE_TRACE message is sent. </w:t>
      </w:r>
    </w:p>
    <w:p w:rsidR="00292C5A" w:rsidRDefault="00292C5A">
      <w:r>
        <w:t>The following figure shows this behaviour:</w:t>
      </w:r>
    </w:p>
    <w:p w:rsidR="00292C5A" w:rsidRDefault="00292C5A">
      <w:pPr>
        <w:pStyle w:val="TH"/>
      </w:pPr>
      <w:r>
        <w:object w:dxaOrig="6669" w:dyaOrig="7713">
          <v:shape id="_x0000_i1075" type="#_x0000_t75" style="width:477.7pt;height:549.7pt" o:ole="">
            <v:imagedata r:id="rId91" o:title=""/>
          </v:shape>
          <o:OLEObject Type="Embed" ProgID="Visio.Drawing.6" ShapeID="_x0000_i1075" DrawAspect="Content" ObjectID="_1771925622" r:id="rId92"/>
        </w:object>
      </w:r>
      <w:r>
        <w:t xml:space="preserve"> </w:t>
      </w:r>
    </w:p>
    <w:p w:rsidR="00292C5A" w:rsidRDefault="00292C5A">
      <w:pPr>
        <w:pStyle w:val="TF"/>
      </w:pPr>
      <w:r>
        <w:t>Figure 4.1.4.2.1: Trace session deactivation (Signalling) in UTRAN</w:t>
      </w:r>
      <w:r>
        <w:rPr>
          <w:lang w:eastAsia="zh-CN"/>
        </w:rPr>
        <w:t xml:space="preserve"> 1</w:t>
      </w:r>
    </w:p>
    <w:p w:rsidR="00292C5A" w:rsidRDefault="00292C5A">
      <w:r>
        <w:t>If CN_INVOKE_TRACE message is received by the RNC for both Iu-CS and Iu-PS connection with the same Trace Reference number than the Trace Session shall not be deactivated in the RNC when any of the Iu connection is released (when the first IU_RELEASE_COMMAND message is received). The Trace Session shall be deactivated when the second Iu connection is released (the second IU_RELEASE_COMMAND message is received). The following figure shows the situation.</w:t>
      </w:r>
    </w:p>
    <w:p w:rsidR="00292C5A" w:rsidRDefault="00292C5A">
      <w:pPr>
        <w:pStyle w:val="TH"/>
      </w:pPr>
      <w:r>
        <w:object w:dxaOrig="6669" w:dyaOrig="10305">
          <v:shape id="_x0000_i1076" type="#_x0000_t75" style="width:443.9pt;height:685.55pt" o:ole="" o:allowoverlap="f">
            <v:imagedata r:id="rId93" o:title=""/>
          </v:shape>
          <o:OLEObject Type="Embed" ProgID="Visio.Drawing.6" ShapeID="_x0000_i1076" DrawAspect="Content" ObjectID="_1771925623" r:id="rId94"/>
        </w:object>
      </w:r>
    </w:p>
    <w:p w:rsidR="00292C5A" w:rsidRDefault="00292C5A">
      <w:pPr>
        <w:pStyle w:val="TF"/>
        <w:rPr>
          <w:lang w:eastAsia="zh-CN"/>
        </w:rPr>
      </w:pPr>
      <w:r>
        <w:t xml:space="preserve">Figure 4.1.4.2.2: Trace session deactivation (Signalling) in </w:t>
      </w:r>
      <w:r>
        <w:rPr>
          <w:lang w:eastAsia="zh-CN"/>
        </w:rPr>
        <w:t>UTRAN 2</w:t>
      </w:r>
    </w:p>
    <w:p w:rsidR="00292C5A" w:rsidRDefault="00292C5A">
      <w:pPr>
        <w:pStyle w:val="CommentSubject"/>
      </w:pPr>
      <w:r>
        <w:t>Interaction with Soft-handover</w:t>
      </w:r>
    </w:p>
    <w:p w:rsidR="00292C5A" w:rsidRDefault="00292C5A">
      <w:r>
        <w:t xml:space="preserve">The Trace Session should be deactivated in a Drift RNC when the DRNC receives the IUR_DEACTIVATE_TRACE message or the Iur connection is released. </w:t>
      </w:r>
    </w:p>
    <w:p w:rsidR="00292C5A" w:rsidRDefault="00292C5A">
      <w:r>
        <w:t xml:space="preserve">When an RNC deactivates a Trace Session the Trace Recording Session shall also be stopped at the same time. </w:t>
      </w:r>
    </w:p>
    <w:p w:rsidR="00292C5A" w:rsidRDefault="00292C5A">
      <w:pPr>
        <w:pStyle w:val="NO"/>
      </w:pPr>
      <w:r>
        <w:t>NOTE:</w:t>
      </w:r>
      <w:r>
        <w:tab/>
        <w:t>In RNC the Trace Session and the Trace Recording Session always the same.</w:t>
      </w:r>
    </w:p>
    <w:p w:rsidR="00292C5A" w:rsidRDefault="00292C5A">
      <w:pPr>
        <w:pStyle w:val="Heading4"/>
      </w:pPr>
      <w:bookmarkStart w:id="634" w:name="_Toc516654831"/>
      <w:bookmarkStart w:id="635" w:name="_Toc28278022"/>
      <w:bookmarkStart w:id="636" w:name="_Toc36134286"/>
      <w:bookmarkStart w:id="637" w:name="_Toc44686771"/>
      <w:bookmarkStart w:id="638" w:name="_Toc51928537"/>
      <w:bookmarkStart w:id="639" w:name="_Toc51929106"/>
      <w:bookmarkStart w:id="640" w:name="_Toc155283118"/>
      <w:r>
        <w:t>4.1.4.3</w:t>
      </w:r>
      <w:r>
        <w:tab/>
        <w:t>PS Domain deactivation mechanisms</w:t>
      </w:r>
      <w:bookmarkEnd w:id="634"/>
      <w:bookmarkEnd w:id="635"/>
      <w:bookmarkEnd w:id="636"/>
      <w:bookmarkEnd w:id="637"/>
      <w:bookmarkEnd w:id="638"/>
      <w:bookmarkEnd w:id="639"/>
      <w:bookmarkEnd w:id="640"/>
    </w:p>
    <w:p w:rsidR="00292C5A" w:rsidRDefault="00292C5A">
      <w:r>
        <w:t>When an HSS receives a Trace Session deactivation from the Management System it shall send a MAP_DEACTIVATE_TRACE_MODE message to the SGSN.</w:t>
      </w:r>
    </w:p>
    <w:p w:rsidR="00292C5A" w:rsidRDefault="00292C5A">
      <w:r>
        <w:t xml:space="preserve">When the SGSN receives a MAP_DEACTIVATE_TRACE_MODE message it shall deactivate the Trace Session identified by the Trace </w:t>
      </w:r>
      <w:r w:rsidR="00F83A64" w:rsidRPr="00F83A64">
        <w:t>R</w:t>
      </w:r>
      <w:r>
        <w:t xml:space="preserve">eference received in the MAP_DEACTIVATE_TRACE_MODE message. </w:t>
      </w:r>
    </w:p>
    <w:p w:rsidR="00292C5A" w:rsidRDefault="00292C5A">
      <w:r>
        <w:t xml:space="preserve">If a Trace Recording Session is active at the time of receiving a deactivation message (in SGSN it is the MAP-DEACTIVATE_TRACE_MODE, in GGSN it is the GTP Update PDP Context Request or the Update MBMS Context Request, in BM-SC it is the Diameter Gmb STR message), the SGSN and/or the GGSN and/or the BM-SC may choose to continue the Trace Recording Session till it ends gracefully or may stop it immediately. In all cases, the SGSN/GGSN/BM-SC shall deactivate the requested Trace Session immediately at the end of the Trace Recording Session. When the SGSN deactivates the Trace Session, it shall delete all trace control and configuration parameters associated with the corresponding Trace Session. </w:t>
      </w:r>
    </w:p>
    <w:p w:rsidR="00292C5A" w:rsidRDefault="00292C5A">
      <w:r>
        <w:t>If SGSN deactivates the Trace Session during the Trace Recording Session, the SGSN should deactivate the trace to the RNC by using the CN_DEACTIVATE_TRACE RANAP message and should deactivate the trace to the GGSN by sending the GTP Update PDP Context Request or the Update MBMS Context Request message with Trace Activity Control set to Trace Deactivation.</w:t>
      </w:r>
    </w:p>
    <w:p w:rsidR="00292C5A" w:rsidRDefault="00292C5A">
      <w:r>
        <w:t>If the GGSN deactivates the Trace Session during the Trace Recording Session, the GGSN should deactivate the trace to the BM-SC (by sending a Diameter Gmb STR message).</w:t>
      </w:r>
    </w:p>
    <w:p w:rsidR="00292C5A" w:rsidRDefault="00292C5A">
      <w:pPr>
        <w:pStyle w:val="Heading4"/>
      </w:pPr>
      <w:bookmarkStart w:id="641" w:name="_Toc516654832"/>
      <w:bookmarkStart w:id="642" w:name="_Toc28278023"/>
      <w:bookmarkStart w:id="643" w:name="_Toc36134287"/>
      <w:bookmarkStart w:id="644" w:name="_Toc44686772"/>
      <w:bookmarkStart w:id="645" w:name="_Toc51928538"/>
      <w:bookmarkStart w:id="646" w:name="_Toc51929107"/>
      <w:bookmarkStart w:id="647" w:name="_Toc155283119"/>
      <w:r>
        <w:t>4.1.4.4</w:t>
      </w:r>
      <w:r>
        <w:tab/>
        <w:t>CS Domain deactivation mechanisms</w:t>
      </w:r>
      <w:bookmarkEnd w:id="641"/>
      <w:bookmarkEnd w:id="642"/>
      <w:bookmarkEnd w:id="643"/>
      <w:bookmarkEnd w:id="644"/>
      <w:bookmarkEnd w:id="645"/>
      <w:bookmarkEnd w:id="646"/>
      <w:bookmarkEnd w:id="647"/>
    </w:p>
    <w:p w:rsidR="00292C5A" w:rsidRDefault="00292C5A">
      <w:r>
        <w:t>When an HSS receives Trace Session deactivation from the Management System it shall send a MAP_DEACTIVATE_TRACE_MODE message to the MSC Server.</w:t>
      </w:r>
    </w:p>
    <w:p w:rsidR="00292C5A" w:rsidRDefault="00292C5A">
      <w:r>
        <w:t xml:space="preserve">When the MSC Server receives a MAP_DEACTIVATE_TRACE_MODE message it shall deactivate the Trace Session identified by the Trace </w:t>
      </w:r>
      <w:r w:rsidR="00F83A64" w:rsidRPr="00F83A64">
        <w:t>R</w:t>
      </w:r>
      <w:r>
        <w:t xml:space="preserve">eference received in the MAP_DEACTIVATE_TRACE_MODE message. </w:t>
      </w:r>
    </w:p>
    <w:p w:rsidR="00292C5A" w:rsidRDefault="00292C5A">
      <w:r>
        <w:t>If a Trace Recording Session is active at the time of receiving a MAP_DEACTIVATE_TRACE_MODE message from the HSS, the MSC Server may choose to continue the Trace Recording Session till it ends gracefully or may stop it immediately. In all cases, the MSC Server shall deactivate the requested Trace Session immediately at the end of the Trace Recording Session. When the MSC Server deactivates the Trace Session it shall delete all trace control and configuration parameters associated with the corresponding Trace Session. .</w:t>
      </w:r>
    </w:p>
    <w:p w:rsidR="00292C5A" w:rsidRDefault="00292C5A">
      <w:r>
        <w:t xml:space="preserve">If MSC Server deactivates the Trace Session during a Trace Recording Session, it should deactivate the trace to the RNC by sending the </w:t>
      </w:r>
      <w:smartTag w:uri="urn:schemas-microsoft-com:office:smarttags" w:element="PersonName">
        <w:r>
          <w:t>CN</w:t>
        </w:r>
      </w:smartTag>
      <w:r>
        <w:t>_DEACTIVATE_TRACE RANAP message and should deactivate the trace to the MGW.</w:t>
      </w:r>
    </w:p>
    <w:p w:rsidR="00292C5A" w:rsidRDefault="00292C5A">
      <w:pPr>
        <w:pStyle w:val="Heading4"/>
      </w:pPr>
      <w:bookmarkStart w:id="648" w:name="_Toc516654833"/>
      <w:bookmarkStart w:id="649" w:name="_Toc28278024"/>
      <w:bookmarkStart w:id="650" w:name="_Toc36134288"/>
      <w:bookmarkStart w:id="651" w:name="_Toc44686773"/>
      <w:bookmarkStart w:id="652" w:name="_Toc51928539"/>
      <w:bookmarkStart w:id="653" w:name="_Toc51929108"/>
      <w:bookmarkStart w:id="654" w:name="_Toc155283120"/>
      <w:r>
        <w:t>4.1.4.5</w:t>
      </w:r>
      <w:r>
        <w:tab/>
        <w:t>Void</w:t>
      </w:r>
      <w:bookmarkEnd w:id="648"/>
      <w:bookmarkEnd w:id="649"/>
      <w:bookmarkEnd w:id="650"/>
      <w:bookmarkEnd w:id="651"/>
      <w:bookmarkEnd w:id="652"/>
      <w:bookmarkEnd w:id="653"/>
      <w:bookmarkEnd w:id="654"/>
    </w:p>
    <w:p w:rsidR="00292C5A" w:rsidRDefault="00292C5A">
      <w:pPr>
        <w:pStyle w:val="Heading4"/>
      </w:pPr>
      <w:bookmarkStart w:id="655" w:name="_Toc516654834"/>
      <w:bookmarkStart w:id="656" w:name="_Toc28278025"/>
      <w:bookmarkStart w:id="657" w:name="_Toc36134289"/>
      <w:bookmarkStart w:id="658" w:name="_Toc44686774"/>
      <w:bookmarkStart w:id="659" w:name="_Toc51928540"/>
      <w:bookmarkStart w:id="660" w:name="_Toc51929109"/>
      <w:bookmarkStart w:id="661" w:name="_Toc155283121"/>
      <w:r>
        <w:t>4.1.4.6</w:t>
      </w:r>
      <w:r>
        <w:tab/>
        <w:t>Service Level Trace in IMS deactivation mechanisms</w:t>
      </w:r>
      <w:bookmarkEnd w:id="655"/>
      <w:bookmarkEnd w:id="656"/>
      <w:bookmarkEnd w:id="657"/>
      <w:bookmarkEnd w:id="658"/>
      <w:bookmarkEnd w:id="659"/>
      <w:bookmarkEnd w:id="660"/>
      <w:bookmarkEnd w:id="661"/>
    </w:p>
    <w:p w:rsidR="00292C5A" w:rsidRDefault="00292C5A">
      <w:pPr>
        <w:pStyle w:val="Heading5"/>
      </w:pPr>
      <w:bookmarkStart w:id="662" w:name="_Toc516654835"/>
      <w:bookmarkStart w:id="663" w:name="_Toc28278026"/>
      <w:bookmarkStart w:id="664" w:name="_Toc36134290"/>
      <w:bookmarkStart w:id="665" w:name="_Toc44686775"/>
      <w:bookmarkStart w:id="666" w:name="_Toc51928541"/>
      <w:bookmarkStart w:id="667" w:name="_Toc51929110"/>
      <w:bookmarkStart w:id="668" w:name="_Toc155283122"/>
      <w:r>
        <w:t>4.1.4.6.1</w:t>
      </w:r>
      <w:r>
        <w:tab/>
        <w:t>General</w:t>
      </w:r>
      <w:bookmarkEnd w:id="662"/>
      <w:bookmarkEnd w:id="663"/>
      <w:bookmarkEnd w:id="664"/>
      <w:bookmarkEnd w:id="665"/>
      <w:bookmarkEnd w:id="666"/>
      <w:bookmarkEnd w:id="667"/>
      <w:bookmarkEnd w:id="668"/>
    </w:p>
    <w:p w:rsidR="00292C5A" w:rsidRDefault="00292C5A">
      <w:r>
        <w:t>When an IMS NE (i.e. S/I/P-CSCF, AS, HSS, MRF, MGCF, BGCF) receives Trace Session deactivation the Trace Session, as identified by the Trace Reference, shall be deactivated.</w:t>
      </w:r>
    </w:p>
    <w:p w:rsidR="00292C5A" w:rsidRDefault="00292C5A">
      <w:pPr>
        <w:keepNext/>
        <w:keepLines/>
      </w:pPr>
      <w:r>
        <w:t xml:space="preserve">If a Trace Recording Session(s) within the Trace session is active at the time of receiving a Trace Session deactivation, the IMS NE may stop the trace recording session(s) immediately or it may choose to continue the Trace Recording Session(s) till the session(s) ends gracefully (e.g. the SIP session ends after a specific period of time, or upon completion of a SIP session and the reception of a SIP BYE). </w:t>
      </w:r>
    </w:p>
    <w:p w:rsidR="00292C5A" w:rsidRDefault="00292C5A">
      <w:r>
        <w:t>In all cases, the IMS NE shall deactivate the requested Trace Session immediately at the end of the Trace Recording Session(s). When the IMS NE deactivates the Trace Session, it shall delete all associated trace control and configuration parameters associated with that Trace Session.</w:t>
      </w:r>
    </w:p>
    <w:p w:rsidR="00292C5A" w:rsidRDefault="00292C5A">
      <w:pPr>
        <w:pStyle w:val="Heading5"/>
      </w:pPr>
      <w:bookmarkStart w:id="669" w:name="_Toc516654836"/>
      <w:bookmarkStart w:id="670" w:name="_Toc28278027"/>
      <w:bookmarkStart w:id="671" w:name="_Toc36134291"/>
      <w:bookmarkStart w:id="672" w:name="_Toc44686776"/>
      <w:bookmarkStart w:id="673" w:name="_Toc51928542"/>
      <w:bookmarkStart w:id="674" w:name="_Toc51929111"/>
      <w:bookmarkStart w:id="675" w:name="_Toc155283123"/>
      <w:r>
        <w:t>4.1.4.6.2</w:t>
      </w:r>
      <w:r>
        <w:tab/>
        <w:t>Trace session deactivation at an IMS NE</w:t>
      </w:r>
      <w:bookmarkEnd w:id="669"/>
      <w:bookmarkEnd w:id="670"/>
      <w:bookmarkEnd w:id="671"/>
      <w:bookmarkEnd w:id="672"/>
      <w:bookmarkEnd w:id="673"/>
      <w:bookmarkEnd w:id="674"/>
      <w:bookmarkEnd w:id="675"/>
    </w:p>
    <w:p w:rsidR="00292C5A" w:rsidRDefault="00292C5A">
      <w:pPr>
        <w:pStyle w:val="Heading5"/>
      </w:pPr>
      <w:bookmarkStart w:id="676" w:name="_Toc516654837"/>
      <w:bookmarkStart w:id="677" w:name="_Toc28278028"/>
      <w:bookmarkStart w:id="678" w:name="_Toc36134292"/>
      <w:bookmarkStart w:id="679" w:name="_Toc44686777"/>
      <w:bookmarkStart w:id="680" w:name="_Toc51928543"/>
      <w:bookmarkStart w:id="681" w:name="_Toc51929112"/>
      <w:bookmarkStart w:id="682" w:name="_Toc155283124"/>
      <w:r>
        <w:t>4.1.4.6.2.1</w:t>
      </w:r>
      <w:r>
        <w:tab/>
        <w:t>Trace session deactivation propagated by EM</w:t>
      </w:r>
      <w:bookmarkEnd w:id="676"/>
      <w:bookmarkEnd w:id="677"/>
      <w:bookmarkEnd w:id="678"/>
      <w:bookmarkEnd w:id="679"/>
      <w:bookmarkEnd w:id="680"/>
      <w:bookmarkEnd w:id="681"/>
      <w:bookmarkEnd w:id="682"/>
    </w:p>
    <w:p w:rsidR="00292C5A" w:rsidRDefault="00292C5A">
      <w:r>
        <w:t>Trace Session deactivation may be initiated from the Core Network EM only [EM (UE), and EM (HSS)]. The same EM that initiated Trace Session activation shall initiate a Trace Session deactivation in the same Network Element (NE).</w:t>
      </w:r>
    </w:p>
    <w:p w:rsidR="00292C5A" w:rsidRDefault="00292C5A">
      <w:r>
        <w:t xml:space="preserve">When Trace Session deactivation is required for a registered home subscriber in the home IM CN SS, Trace Session deactivation shall go to the UE and the HSS. The HSS shall propagate the Trace Session deactivation to the S-CSCF, I-CSCF, and the AS. The S-CSCF and I-CSCF shall propagate the Trace Session deactivation to the P-CSCF. The Trace Session deactivation shall be propagated to the MRF, MGCF and BGCF via the S-CSCF. </w:t>
      </w:r>
    </w:p>
    <w:p w:rsidR="00292C5A" w:rsidRDefault="00292C5A">
      <w:r>
        <w:t xml:space="preserve">When Trace deactivation is required for a registered home subscriber in a visited IM CN SS, Trace Session deactivation shall go to the UE and the HSS. The HSS shall propagate the Trace Session deactivation to the S-CSCF, I-CSCF and the AS. </w:t>
      </w:r>
    </w:p>
    <w:p w:rsidR="00292C5A" w:rsidRDefault="00292C5A">
      <w:pPr>
        <w:keepNext/>
      </w:pPr>
      <w:r>
        <w:t>Depending on whether the I-CSCF had previously propagated a Trace Session Activation to the P-CSCF serving the UE (see subclause 4.1.2.9.2) where Trace is to be initiated the I-CSCF may propagate the Trace Session deactivation to the P-CSCF.</w:t>
      </w:r>
    </w:p>
    <w:p w:rsidR="00292C5A" w:rsidRDefault="00292C5A">
      <w:pPr>
        <w:pStyle w:val="Heading5"/>
      </w:pPr>
      <w:bookmarkStart w:id="683" w:name="_Toc516654838"/>
      <w:bookmarkStart w:id="684" w:name="_Toc28278029"/>
      <w:bookmarkStart w:id="685" w:name="_Toc36134293"/>
      <w:bookmarkStart w:id="686" w:name="_Toc44686778"/>
      <w:bookmarkStart w:id="687" w:name="_Toc51928544"/>
      <w:bookmarkStart w:id="688" w:name="_Toc51929113"/>
      <w:bookmarkStart w:id="689" w:name="_Toc155283125"/>
      <w:r>
        <w:t>4.1.4.6.2.2</w:t>
      </w:r>
      <w:r>
        <w:tab/>
        <w:t>Trace session deactivation following a Triggering event</w:t>
      </w:r>
      <w:bookmarkEnd w:id="683"/>
      <w:bookmarkEnd w:id="684"/>
      <w:bookmarkEnd w:id="685"/>
      <w:bookmarkEnd w:id="686"/>
      <w:bookmarkEnd w:id="687"/>
      <w:bookmarkEnd w:id="688"/>
      <w:bookmarkEnd w:id="689"/>
    </w:p>
    <w:p w:rsidR="00292C5A" w:rsidRDefault="00292C5A">
      <w:r>
        <w:t xml:space="preserve">An Active Trace Session may be deactivated at an IMS NE following the detection of a Stop Triggering Event, e.g. Trace Session expiry time. </w:t>
      </w:r>
    </w:p>
    <w:p w:rsidR="00292C5A" w:rsidRDefault="00292C5A">
      <w:r>
        <w:t>In the case where there is one or more active Trace Recording Sessions, the IMS NE shall deactivate the Trace Session immediately following the detection of a Stop Triggering Event associated for each of the Trace Recording Session(s), e.g. following the detection of SIP final response or a SIP Request Failure.</w:t>
      </w:r>
    </w:p>
    <w:p w:rsidR="00292C5A" w:rsidRDefault="00292C5A">
      <w:r>
        <w:t>When the IMS NE deactivates the Trace Session Stop Triggering Event, it shall delete all associated trace control and configuration parameters associated with that Trace Session.</w:t>
      </w:r>
    </w:p>
    <w:p w:rsidR="00292C5A" w:rsidRDefault="00292C5A">
      <w:pPr>
        <w:pStyle w:val="Heading5"/>
      </w:pPr>
      <w:bookmarkStart w:id="690" w:name="_Toc516654839"/>
      <w:bookmarkStart w:id="691" w:name="_Toc28278030"/>
      <w:bookmarkStart w:id="692" w:name="_Toc36134294"/>
      <w:bookmarkStart w:id="693" w:name="_Toc44686779"/>
      <w:bookmarkStart w:id="694" w:name="_Toc51928545"/>
      <w:bookmarkStart w:id="695" w:name="_Toc51929114"/>
      <w:bookmarkStart w:id="696" w:name="_Toc155283126"/>
      <w:r>
        <w:t>4.1.4.6.2.3</w:t>
      </w:r>
      <w:r>
        <w:tab/>
      </w:r>
      <w:r>
        <w:t>Trace session deactivation initiated directly by an EM</w:t>
      </w:r>
      <w:bookmarkEnd w:id="690"/>
      <w:bookmarkEnd w:id="691"/>
      <w:bookmarkEnd w:id="692"/>
      <w:bookmarkEnd w:id="693"/>
      <w:bookmarkEnd w:id="694"/>
      <w:bookmarkEnd w:id="695"/>
      <w:bookmarkEnd w:id="696"/>
    </w:p>
    <w:p w:rsidR="00292C5A" w:rsidRDefault="00292C5A">
      <w:r>
        <w:t xml:space="preserve">When required, an active Trace Session at an IMS NE may be deactivated directly by its EM. The Management based Trace Session deactivation mechanism (see clause 4.1.1) shall be used for this purpose. </w:t>
      </w:r>
    </w:p>
    <w:p w:rsidR="00292C5A" w:rsidRDefault="00292C5A">
      <w:pPr>
        <w:pStyle w:val="Heading5"/>
      </w:pPr>
      <w:bookmarkStart w:id="697" w:name="_Toc516654840"/>
      <w:bookmarkStart w:id="698" w:name="_Toc28278031"/>
      <w:bookmarkStart w:id="699" w:name="_Toc36134295"/>
      <w:bookmarkStart w:id="700" w:name="_Toc44686780"/>
      <w:bookmarkStart w:id="701" w:name="_Toc51928546"/>
      <w:bookmarkStart w:id="702" w:name="_Toc51929115"/>
      <w:bookmarkStart w:id="703" w:name="_Toc155283127"/>
      <w:r>
        <w:t>4.1.4.6.3</w:t>
      </w:r>
      <w:r>
        <w:tab/>
        <w:t>Trace session deactivation at the UE</w:t>
      </w:r>
      <w:bookmarkEnd w:id="697"/>
      <w:bookmarkEnd w:id="698"/>
      <w:bookmarkEnd w:id="699"/>
      <w:bookmarkEnd w:id="700"/>
      <w:bookmarkEnd w:id="701"/>
      <w:bookmarkEnd w:id="702"/>
      <w:bookmarkEnd w:id="703"/>
    </w:p>
    <w:p w:rsidR="00292C5A" w:rsidRDefault="00292C5A">
      <w:r>
        <w:t xml:space="preserve">The EM (UE) and the interactions between the EM (UE) and the UE shall be achieved using OMA Device Management [18]. </w:t>
      </w:r>
    </w:p>
    <w:p w:rsidR="00292C5A" w:rsidRDefault="00292C5A">
      <w:r>
        <w:t>Figure 4.1.4.6.3.1 illustrates the sending of Trace Session Deactivation from the Device Management Server (DMS) to a UE.</w:t>
      </w:r>
    </w:p>
    <w:p w:rsidR="00292C5A" w:rsidRDefault="00292C5A" w:rsidP="00BC4D1D"/>
    <w:p w:rsidR="00292C5A" w:rsidRDefault="00292C5A">
      <w:pPr>
        <w:pStyle w:val="TH"/>
      </w:pPr>
      <w:r>
        <w:object w:dxaOrig="7351" w:dyaOrig="4221">
          <v:shape id="_x0000_i1077" type="#_x0000_t75" style="width:463.3pt;height:280.5pt" o:ole="">
            <v:imagedata r:id="rId95" o:title=""/>
          </v:shape>
          <o:OLEObject Type="Embed" ProgID="Visio.Drawing.6" ShapeID="_x0000_i1077" DrawAspect="Content" ObjectID="_1771925624" r:id="rId96"/>
        </w:object>
      </w:r>
    </w:p>
    <w:p w:rsidR="00292C5A" w:rsidRDefault="00292C5A">
      <w:pPr>
        <w:pStyle w:val="TF"/>
      </w:pPr>
      <w:r>
        <w:t>Figure 4.1.4.6.3.1: Trace session deactivation at a UE</w:t>
      </w:r>
    </w:p>
    <w:p w:rsidR="00292C5A" w:rsidRDefault="00292C5A">
      <w:r>
        <w:t>Trace Session deactivation shall be initiated from the Device Management Server (DMS). The same DMS that initiated Trace Session activation shall initiate a Trace Session deactivation in the same UE (Step 1).</w:t>
      </w:r>
    </w:p>
    <w:p w:rsidR="00292C5A" w:rsidRDefault="00292C5A">
      <w:r>
        <w:t>When a UE receives Trace Session Deactivation as part of the received management operation from its DMS (Step 2) it may deactivate the Trace Session (Step 3).</w:t>
      </w:r>
    </w:p>
    <w:p w:rsidR="00292C5A" w:rsidRDefault="00292C5A">
      <w:r>
        <w:t xml:space="preserve">If a Trace Recording Session(s) within the Trace session is active at the time of receiving a Trace Session deactivation, the UE may stop the trace recording session(s) immediately (see note), or it may choose to continue the Trace Recording Session(s) until the session(s) end gracefully (e.g. the SIP session ends after a specific period of time, or upon completion of a SIP session and the reception of a SIP BYE). </w:t>
      </w:r>
    </w:p>
    <w:p w:rsidR="00292C5A" w:rsidRDefault="00292C5A">
      <w:pPr>
        <w:pStyle w:val="NO"/>
      </w:pPr>
      <w:r>
        <w:t>NOTE:</w:t>
      </w:r>
      <w:r>
        <w:tab/>
        <w:t>When the Trace session is stopped the UE may deactivate or delete its management operation.</w:t>
      </w:r>
    </w:p>
    <w:p w:rsidR="00292C5A" w:rsidRDefault="00292C5A">
      <w:pPr>
        <w:pStyle w:val="Heading4"/>
      </w:pPr>
      <w:bookmarkStart w:id="704" w:name="_Toc516654841"/>
      <w:bookmarkStart w:id="705" w:name="_Toc28278032"/>
      <w:bookmarkStart w:id="706" w:name="_Toc36134296"/>
      <w:bookmarkStart w:id="707" w:name="_Toc44686781"/>
      <w:bookmarkStart w:id="708" w:name="_Toc51928547"/>
      <w:bookmarkStart w:id="709" w:name="_Toc51929116"/>
      <w:bookmarkStart w:id="710" w:name="_Toc155283128"/>
      <w:r>
        <w:t>4.1.4.7</w:t>
      </w:r>
      <w:r>
        <w:tab/>
        <w:t>EPC deactivation mechanisms</w:t>
      </w:r>
      <w:bookmarkEnd w:id="704"/>
      <w:bookmarkEnd w:id="705"/>
      <w:bookmarkEnd w:id="706"/>
      <w:bookmarkEnd w:id="707"/>
      <w:bookmarkEnd w:id="708"/>
      <w:bookmarkEnd w:id="709"/>
      <w:bookmarkEnd w:id="710"/>
    </w:p>
    <w:p w:rsidR="00292C5A" w:rsidRDefault="00292C5A">
      <w:r>
        <w:t xml:space="preserve">When an HSS receives a Trace Session Deactivation from the Management System it shall send an S6a-Delete Subscriber Data Request message to the MME at which the UE is currently registered if MME is included in the NE types for Tracing, via the S6a interface to remove the </w:t>
      </w:r>
      <w:r w:rsidR="005D1D39">
        <w:t>"</w:t>
      </w:r>
      <w:r>
        <w:t>trace data</w:t>
      </w:r>
      <w:r w:rsidR="005D1D39">
        <w:t>"</w:t>
      </w:r>
      <w:r>
        <w:t xml:space="preserve"> from subscription data (see 3GPP TS 29.272[26]). The HSS shall deactivate trace if trace is active at the HSS.</w:t>
      </w:r>
    </w:p>
    <w:p w:rsidR="00292C5A" w:rsidRDefault="00292C5A">
      <w:r>
        <w:t xml:space="preserve">When the MME receives the S6a-Delete Subscriber Data Request message to remove the </w:t>
      </w:r>
      <w:r w:rsidR="005D1D39">
        <w:t>"</w:t>
      </w:r>
      <w:r>
        <w:t>trace data</w:t>
      </w:r>
      <w:r w:rsidR="005D1D39">
        <w:t>"</w:t>
      </w:r>
      <w:r>
        <w:t xml:space="preserve"> from subscription data (see 3GPP TS 29.272 [26]) or the Trace Session is deactivated directly from the EM it shall deactivate the Trace Session identified by the Trace Reference.</w:t>
      </w:r>
    </w:p>
    <w:p w:rsidR="00292C5A" w:rsidRDefault="00292C5A">
      <w:r>
        <w:t>If the UE was registered to the HSS by an MME via the S6a interface, (i.e. the user is attached to a 3GPP access network), the Trace Session shall be deactivated to the MME via the S6a interface.</w:t>
      </w:r>
    </w:p>
    <w:p w:rsidR="00292C5A" w:rsidRDefault="00292C5A">
      <w:r>
        <w:t>If the user was registered by a AAA server via the SWx interface (i.e. the user is attached to a non-3GPP network) the HSS shall send the Trace Session deactivation request with a push profile request.</w:t>
      </w:r>
    </w:p>
    <w:p w:rsidR="00292C5A" w:rsidRDefault="00292C5A">
      <w:r>
        <w:t xml:space="preserve">The AAA server shall examine the received user profile and if it detects that the Trace Session shall be deactivated, it shall initiate a re-authorization procedure towards the PDN GW. The Trace Session is deactivated in the PDN GW by using this re-authorization procedure. </w:t>
      </w:r>
    </w:p>
    <w:p w:rsidR="00292C5A" w:rsidRDefault="00292C5A">
      <w:r>
        <w:t>When the PDN GW receives the updated authorization data with trace information that represents Trace Session deactivation request, it shall deactivate the Trace Session identified by the Trace Reference.</w:t>
      </w:r>
    </w:p>
    <w:p w:rsidR="00292C5A" w:rsidRDefault="00292C5A">
      <w:r>
        <w:t>The following figure illustrates the Trace Session deactivation when the user is attached to a non-3GPP access network for DSMIPv6 on S2c or PMIP on S2a/S2b.</w:t>
      </w:r>
    </w:p>
    <w:p w:rsidR="00292C5A" w:rsidRDefault="00292C5A">
      <w:pPr>
        <w:pStyle w:val="TH"/>
      </w:pPr>
      <w:r>
        <w:rPr>
          <w:lang w:eastAsia="en-GB"/>
        </w:rPr>
        <w:pict>
          <v:shape id="_x0000_s2091" type="#_x0000_t75" style="position:absolute;margin-left:0;margin-top:0;width:277.5pt;height:228pt;z-index:251657728;mso-position-horizontal-relative:char;mso-position-vertical-relative:line">
            <v:imagedata r:id="rId97" o:title=""/>
          </v:shape>
        </w:pict>
      </w:r>
      <w:r>
        <w:pict>
          <v:shape id="_x0000_i1078" type="#_x0000_t75" style="width:277.35pt;height:227.9pt">
            <v:imagedata croptop="-65520f" cropbottom="65520f"/>
          </v:shape>
        </w:pict>
      </w:r>
    </w:p>
    <w:p w:rsidR="00292C5A" w:rsidRDefault="00292C5A">
      <w:pPr>
        <w:pStyle w:val="TF"/>
      </w:pPr>
      <w:r>
        <w:t>Figure 4.1.4.7.1: Trace Session deactivation in case UE attached from non-3GPP access network for DSMIPv6 on S2c or PMIP on S2a/S2b</w:t>
      </w:r>
    </w:p>
    <w:p w:rsidR="00292C5A" w:rsidRDefault="00292C5A">
      <w:r>
        <w:t>If the user was registered by a AAA server via the SWx interface (i.e. the user is attached to a non-3GPP network) the HSS shall send the Trace Session deactivation request with a push profile request.</w:t>
      </w:r>
    </w:p>
    <w:p w:rsidR="00292C5A" w:rsidRDefault="00292C5A">
      <w:r>
        <w:t xml:space="preserve">The AAA server shall examine the received user profile and if it detects that the Trace Session shall be deactivated, it shall initiate a re-authorization procedure towards the ePDG. </w:t>
      </w:r>
      <w:r>
        <w:br/>
        <w:t xml:space="preserve">The ePDG shall examine the received information from the AAA and if it detects that the Trace Session shall be deactivated (see 3GPP TS 29.273 [22]), it shall initiate a trace deactivation procedure towards the PDN GW (see 3GPP TS 29.274 [34]). </w:t>
      </w:r>
    </w:p>
    <w:p w:rsidR="00292C5A" w:rsidRDefault="00292C5A">
      <w:r>
        <w:t>When the PDN GW receives the data with trace information that represents Trace Session deactivation request, it shall deactivate the Trace Session identified by the Trace Reference.</w:t>
      </w:r>
    </w:p>
    <w:p w:rsidR="00292C5A" w:rsidRDefault="00292C5A">
      <w:pPr>
        <w:pStyle w:val="TH"/>
      </w:pPr>
      <w:r>
        <w:object w:dxaOrig="7205" w:dyaOrig="5401">
          <v:shape id="_x0000_i1079" type="#_x0000_t75" style="width:413.85pt;height:310.55pt" o:ole="">
            <v:imagedata r:id="rId98" o:title=""/>
          </v:shape>
          <o:OLEObject Type="Embed" ProgID="PowerPoint.Slide.8" ShapeID="_x0000_i1079" DrawAspect="Content" ObjectID="_1771925625" r:id="rId99"/>
        </w:object>
      </w:r>
    </w:p>
    <w:p w:rsidR="00292C5A" w:rsidRDefault="00292C5A">
      <w:pPr>
        <w:pStyle w:val="TF"/>
      </w:pPr>
      <w:r>
        <w:t xml:space="preserve">Figure 4.1.4.7.2: Trace Session deactivation in case </w:t>
      </w:r>
      <w:bookmarkStart w:id="711" w:name="OLE_LINK6"/>
      <w:r>
        <w:t>UE attached from non-3GPP access network for GTP based S2b interface</w:t>
      </w:r>
      <w:bookmarkEnd w:id="711"/>
    </w:p>
    <w:p w:rsidR="00292C5A" w:rsidRDefault="00292C5A">
      <w:pPr>
        <w:rPr>
          <w:rFonts w:hint="eastAsia"/>
          <w:lang w:eastAsia="zh-CN"/>
        </w:rPr>
      </w:pPr>
      <w:r>
        <w:t>When the MME receives the S6a-Delete Subscriber Data Request message</w:t>
      </w:r>
      <w:r>
        <w:rPr>
          <w:rFonts w:hint="eastAsia"/>
          <w:lang w:eastAsia="zh-CN"/>
        </w:rPr>
        <w:t xml:space="preserve"> to remove the </w:t>
      </w:r>
      <w:r w:rsidR="005D1D39">
        <w:rPr>
          <w:lang w:eastAsia="zh-CN"/>
        </w:rPr>
        <w:t>"</w:t>
      </w:r>
      <w:r>
        <w:rPr>
          <w:rFonts w:hint="eastAsia"/>
          <w:lang w:eastAsia="zh-CN"/>
        </w:rPr>
        <w:t>trace data</w:t>
      </w:r>
      <w:r w:rsidR="005D1D39">
        <w:rPr>
          <w:lang w:eastAsia="zh-CN"/>
        </w:rPr>
        <w:t>"</w:t>
      </w:r>
      <w:r>
        <w:rPr>
          <w:rFonts w:hint="eastAsia"/>
          <w:lang w:eastAsia="zh-CN"/>
        </w:rPr>
        <w:t xml:space="preserve"> from </w:t>
      </w:r>
      <w:r>
        <w:rPr>
          <w:lang w:eastAsia="zh-CN"/>
        </w:rPr>
        <w:t>subscription</w:t>
      </w:r>
      <w:r>
        <w:rPr>
          <w:rFonts w:hint="eastAsia"/>
          <w:lang w:eastAsia="zh-CN"/>
        </w:rPr>
        <w:t xml:space="preserve"> data (see 3GPP TS 29.272</w:t>
      </w:r>
      <w:r>
        <w:rPr>
          <w:lang w:eastAsia="zh-CN"/>
        </w:rPr>
        <w:t xml:space="preserve"> </w:t>
      </w:r>
      <w:r>
        <w:rPr>
          <w:rFonts w:hint="eastAsia"/>
          <w:lang w:eastAsia="zh-CN"/>
        </w:rPr>
        <w:t>[</w:t>
      </w:r>
      <w:r>
        <w:rPr>
          <w:lang w:eastAsia="zh-CN"/>
        </w:rPr>
        <w:t>26</w:t>
      </w:r>
      <w:r>
        <w:rPr>
          <w:rFonts w:hint="eastAsia"/>
          <w:lang w:eastAsia="zh-CN"/>
        </w:rPr>
        <w:t>])</w:t>
      </w:r>
      <w:r>
        <w:t xml:space="preserve"> or the Trace Session is deactivated directly from the EM it shall deactivate the Trace Session identified by the Trace </w:t>
      </w:r>
      <w:r>
        <w:rPr>
          <w:rFonts w:hint="eastAsia"/>
          <w:lang w:eastAsia="zh-CN"/>
        </w:rPr>
        <w:t>R</w:t>
      </w:r>
      <w:r>
        <w:t>eference.</w:t>
      </w:r>
    </w:p>
    <w:p w:rsidR="00292C5A" w:rsidRDefault="00292C5A">
      <w:pPr>
        <w:rPr>
          <w:rFonts w:hint="eastAsia"/>
          <w:lang w:eastAsia="zh-CN"/>
        </w:rPr>
      </w:pPr>
      <w:r>
        <w:t xml:space="preserve">If a Trace Recording Session is active at the time of receiving a deactivation message, the MME may choose to continue the Trace Recording Session </w:t>
      </w:r>
      <w:r>
        <w:rPr>
          <w:rFonts w:hint="eastAsia"/>
          <w:lang w:eastAsia="zh-CN"/>
        </w:rPr>
        <w:t>until</w:t>
      </w:r>
      <w:r>
        <w:t xml:space="preserve"> it ends gracefully or may stop it immediately. In all cases, the MME shall deactivate the requested Trace Session immediately at the end of the Trace Recording Session. When the MME deactivates the Trace Session, it shall delete all trace control and configuration parameters associated with the corresponding Trace Session. </w:t>
      </w:r>
    </w:p>
    <w:p w:rsidR="00292C5A" w:rsidRDefault="00292C5A">
      <w:r>
        <w:t xml:space="preserve">If MME deactivates the Trace Session during the Trace Recording Session, the MME should deactivate the trace </w:t>
      </w:r>
      <w:r>
        <w:rPr>
          <w:rFonts w:hint="eastAsia"/>
          <w:lang w:eastAsia="zh-CN"/>
        </w:rPr>
        <w:t>at</w:t>
      </w:r>
      <w:r>
        <w:t xml:space="preserve"> the eNB by sending the S1-Deactivate Trace message to the eNodeB via</w:t>
      </w:r>
      <w:r>
        <w:rPr>
          <w:rFonts w:hint="eastAsia"/>
          <w:lang w:eastAsia="zh-CN"/>
        </w:rPr>
        <w:t xml:space="preserve"> the</w:t>
      </w:r>
      <w:r>
        <w:t xml:space="preserve"> S1 interface and should deactivate the trace </w:t>
      </w:r>
      <w:r>
        <w:rPr>
          <w:rFonts w:hint="eastAsia"/>
          <w:lang w:eastAsia="zh-CN"/>
        </w:rPr>
        <w:t>at</w:t>
      </w:r>
      <w:r>
        <w:t xml:space="preserve"> the SGW by sending an S11-Trace Session </w:t>
      </w:r>
      <w:r>
        <w:rPr>
          <w:rFonts w:hint="eastAsia"/>
          <w:lang w:eastAsia="zh-CN"/>
        </w:rPr>
        <w:t>D</w:t>
      </w:r>
      <w:r>
        <w:t xml:space="preserve">eactivation message to the SGW via the S11 interface. </w:t>
      </w:r>
      <w:r>
        <w:rPr>
          <w:rFonts w:hint="eastAsia"/>
          <w:lang w:eastAsia="zh-CN"/>
        </w:rPr>
        <w:t>The message sent by MME</w:t>
      </w:r>
      <w:r>
        <w:t xml:space="preserve"> shall include the Trace Reference to identify the Trace Session that </w:t>
      </w:r>
      <w:r>
        <w:rPr>
          <w:rFonts w:hint="eastAsia"/>
          <w:lang w:eastAsia="zh-CN"/>
        </w:rPr>
        <w:t>is</w:t>
      </w:r>
      <w:r>
        <w:t xml:space="preserve"> to be deactivated. </w:t>
      </w:r>
    </w:p>
    <w:p w:rsidR="00292C5A" w:rsidRDefault="00292C5A">
      <w:pPr>
        <w:rPr>
          <w:rFonts w:hint="eastAsia"/>
          <w:lang w:eastAsia="zh-CN"/>
        </w:rPr>
      </w:pPr>
      <w:r>
        <w:t xml:space="preserve">When SGW receives an S11-Trace Session Deactivation message from the MME, the SGW may choose to continue the Trace Recording Session until it ends gracefully or may stop it immediately. In all cases, the SGW shall deactivate the requested Trace Session immediately at the end of the Trace Recording Session. If SGW deactivates the Trace Session during the Trace Recording Session, the SGW should deactivate the trace at the PDN GW by sending the S5-Trace Session Deactivation message to the PGW via the GTP based S5 interface. In case of PMIP based S5 interface the SGW should deactivate the trace to the PDN GW using PCC signalling, i.e. by sending a Trace Deactivation message to the PCRF and PCRF forwards the trace deactivation message to the PDN GW [29].When the SGW deactivates the Trace Session, it shall delete all trace control and configuration parameters associated with the corresponding Trace Session. </w:t>
      </w:r>
    </w:p>
    <w:p w:rsidR="00292C5A" w:rsidRDefault="00292C5A">
      <w:r>
        <w:t>When PGW receives an S5-Trace Session Deactivation message from the SGW, or S2b-Trace Session Deactivation message from the ePDG, or it receives the Trace Session Deactivation message from PCRF in case of PMIP based S5, the PDN GW may choose to continue the Trace Recording Session until it ends gracefully or may stop it immediately. In all cases, the PDN GW shall deactivate the requested Trace Session immediately at the end of the Trace Recording Session. When the PDN GW deactivates the Trace Session, it shall delete all trace control and configuration parameters associated with the corresponding Trace Session.</w:t>
      </w:r>
    </w:p>
    <w:p w:rsidR="00292C5A" w:rsidRDefault="00292C5A">
      <w:pPr>
        <w:rPr>
          <w:lang w:eastAsia="zh-CN"/>
        </w:rPr>
      </w:pPr>
      <w:r>
        <w:t>When a Trace Session Deactivation message is sent on any interface the Trace Reference that identifies the Trace Session shall be included to the Trace Session Deactivation message.</w:t>
      </w:r>
    </w:p>
    <w:p w:rsidR="00292C5A" w:rsidRDefault="00292C5A">
      <w:pPr>
        <w:pStyle w:val="Heading4"/>
      </w:pPr>
      <w:bookmarkStart w:id="712" w:name="_Toc516654842"/>
      <w:bookmarkStart w:id="713" w:name="_Toc28278033"/>
      <w:bookmarkStart w:id="714" w:name="_Toc36134297"/>
      <w:bookmarkStart w:id="715" w:name="_Toc44686782"/>
      <w:bookmarkStart w:id="716" w:name="_Toc51928548"/>
      <w:bookmarkStart w:id="717" w:name="_Toc51929117"/>
      <w:bookmarkStart w:id="718" w:name="_Toc155283129"/>
      <w:r>
        <w:t>4.1.4.8</w:t>
      </w:r>
      <w:r>
        <w:tab/>
        <w:t>E-UTRAN deactivation mechanisms</w:t>
      </w:r>
      <w:bookmarkEnd w:id="712"/>
      <w:bookmarkEnd w:id="713"/>
      <w:bookmarkEnd w:id="714"/>
      <w:bookmarkEnd w:id="715"/>
      <w:bookmarkEnd w:id="716"/>
      <w:bookmarkEnd w:id="717"/>
      <w:bookmarkEnd w:id="718"/>
    </w:p>
    <w:p w:rsidR="00292C5A" w:rsidRDefault="00292C5A">
      <w:r>
        <w:t>There are two different events that deactivate a Trace Session:</w:t>
      </w:r>
    </w:p>
    <w:p w:rsidR="00292C5A" w:rsidRDefault="00A129E9" w:rsidP="00A129E9">
      <w:pPr>
        <w:pStyle w:val="B10"/>
      </w:pPr>
      <w:r>
        <w:t>1)</w:t>
      </w:r>
      <w:r>
        <w:tab/>
      </w:r>
      <w:r w:rsidR="00292C5A">
        <w:t>When eNB receives the S1- Deactivate Trace message it shall deactivate the Trace Session for the indicated Trace Reference.</w:t>
      </w:r>
    </w:p>
    <w:p w:rsidR="00292C5A" w:rsidRDefault="00A129E9" w:rsidP="00A129E9">
      <w:pPr>
        <w:pStyle w:val="B10"/>
      </w:pPr>
      <w:r>
        <w:t>2)</w:t>
      </w:r>
      <w:r>
        <w:tab/>
      </w:r>
      <w:r w:rsidR="00292C5A">
        <w:t>When the eNB releases the UE context the Trace Recording Session shall be stopped and the Trace Session is deactivated at the eNB.</w:t>
      </w:r>
    </w:p>
    <w:p w:rsidR="00292C5A" w:rsidRDefault="00292C5A"/>
    <w:p w:rsidR="00292C5A" w:rsidRDefault="00292C5A">
      <w:pPr>
        <w:pStyle w:val="Heading4"/>
      </w:pPr>
      <w:bookmarkStart w:id="719" w:name="_Toc516654843"/>
      <w:bookmarkStart w:id="720" w:name="_Toc28278034"/>
      <w:bookmarkStart w:id="721" w:name="_Toc36134298"/>
      <w:bookmarkStart w:id="722" w:name="_Toc44686783"/>
      <w:bookmarkStart w:id="723" w:name="_Toc51928549"/>
      <w:bookmarkStart w:id="724" w:name="_Toc51929118"/>
      <w:bookmarkStart w:id="725" w:name="_Toc155283130"/>
      <w:r>
        <w:t>4.1.4.9</w:t>
      </w:r>
      <w:r>
        <w:tab/>
        <w:t>EPC deactivation mechanisms for MDT</w:t>
      </w:r>
      <w:bookmarkEnd w:id="719"/>
      <w:bookmarkEnd w:id="720"/>
      <w:bookmarkEnd w:id="721"/>
      <w:bookmarkEnd w:id="722"/>
      <w:bookmarkEnd w:id="723"/>
      <w:bookmarkEnd w:id="724"/>
      <w:bookmarkEnd w:id="725"/>
    </w:p>
    <w:p w:rsidR="00292C5A" w:rsidRDefault="00292C5A">
      <w:r>
        <w:t>When the MME receives a Trace Session Deactivation request for an MDT Trace Session of a UE, it shall act according to the following.</w:t>
      </w:r>
    </w:p>
    <w:p w:rsidR="00292C5A" w:rsidRDefault="00292C5A">
      <w:r>
        <w:t>In case of an immediate MDT trace session and the UE being in connected mode, the MME shall send trace session deactivation toward the eNodeB. The eNodeB shall deactivate the corresponding MDT RRC measurements in the UE and shall discard the given trace session context.</w:t>
      </w:r>
    </w:p>
    <w:p w:rsidR="00292C5A" w:rsidRDefault="00292C5A">
      <w:r>
        <w:t>In case of an immediate MDT trace session and the UE being in idle mode, the MME shall silently discard the stored trace session context.</w:t>
      </w:r>
    </w:p>
    <w:p w:rsidR="00292C5A" w:rsidRDefault="00292C5A">
      <w:pPr>
        <w:pStyle w:val="NO"/>
      </w:pPr>
      <w:r>
        <w:rPr>
          <w:caps/>
        </w:rPr>
        <w:t>Note</w:t>
      </w:r>
      <w:r>
        <w:t xml:space="preserve">: </w:t>
      </w:r>
      <w:r>
        <w:tab/>
        <w:t>Signaling based deactivation does not apply for logged MDT</w:t>
      </w:r>
      <w:r w:rsidR="00A129E9" w:rsidRPr="003800F3">
        <w:t xml:space="preserve"> </w:t>
      </w:r>
      <w:r w:rsidR="00A129E9">
        <w:t>or Logged MBSFN MDT</w:t>
      </w:r>
      <w:r>
        <w:t xml:space="preserve"> trace sessions, the logged MDT</w:t>
      </w:r>
      <w:r w:rsidR="00A129E9" w:rsidRPr="003800F3">
        <w:t xml:space="preserve"> </w:t>
      </w:r>
      <w:r w:rsidR="00A129E9">
        <w:t>and Logged MBSFN MDT</w:t>
      </w:r>
      <w:r>
        <w:t xml:space="preserve"> trace session terminates when logging duration expires.</w:t>
      </w:r>
    </w:p>
    <w:p w:rsidR="00292C5A" w:rsidRDefault="00292C5A">
      <w:pPr>
        <w:pStyle w:val="Heading4"/>
      </w:pPr>
      <w:bookmarkStart w:id="726" w:name="_Toc516654844"/>
      <w:bookmarkStart w:id="727" w:name="_Toc28278035"/>
      <w:bookmarkStart w:id="728" w:name="_Toc36134299"/>
      <w:bookmarkStart w:id="729" w:name="_Toc44686784"/>
      <w:bookmarkStart w:id="730" w:name="_Toc51928550"/>
      <w:bookmarkStart w:id="731" w:name="_Toc51929119"/>
      <w:bookmarkStart w:id="732" w:name="_Toc155283131"/>
      <w:r>
        <w:t>4.1.4.10</w:t>
      </w:r>
      <w:r>
        <w:tab/>
        <w:t>Deactivation mechanisms at UE for MDT</w:t>
      </w:r>
      <w:bookmarkEnd w:id="726"/>
      <w:bookmarkEnd w:id="727"/>
      <w:bookmarkEnd w:id="728"/>
      <w:bookmarkEnd w:id="729"/>
      <w:bookmarkEnd w:id="730"/>
      <w:bookmarkEnd w:id="731"/>
      <w:bookmarkEnd w:id="732"/>
    </w:p>
    <w:p w:rsidR="00292C5A" w:rsidRDefault="00292C5A">
      <w:r>
        <w:t xml:space="preserve">The UE shall discard a logged MDT </w:t>
      </w:r>
      <w:r w:rsidR="00A129E9">
        <w:t xml:space="preserve">or Logged MBSFN MDT </w:t>
      </w:r>
      <w:r>
        <w:t>trace session when logging duration expires and shall indicate the availability of logged measurement results to the network next time it enters connected mode.</w:t>
      </w:r>
    </w:p>
    <w:p w:rsidR="00465683" w:rsidRDefault="00465683" w:rsidP="00465683">
      <w:pPr>
        <w:pStyle w:val="Heading4"/>
      </w:pPr>
      <w:bookmarkStart w:id="733" w:name="_Toc516654845"/>
      <w:bookmarkStart w:id="734" w:name="_Toc28278036"/>
      <w:bookmarkStart w:id="735" w:name="_Toc36134300"/>
      <w:bookmarkStart w:id="736" w:name="_Toc44686785"/>
      <w:bookmarkStart w:id="737" w:name="_Toc51928551"/>
      <w:bookmarkStart w:id="738" w:name="_Toc51929120"/>
      <w:bookmarkStart w:id="739" w:name="_Toc155283132"/>
      <w:r>
        <w:t>4.1.4.11</w:t>
      </w:r>
      <w:r>
        <w:tab/>
        <w:t>5GC deactivation mechanisms</w:t>
      </w:r>
      <w:bookmarkEnd w:id="733"/>
      <w:bookmarkEnd w:id="734"/>
      <w:bookmarkEnd w:id="735"/>
      <w:bookmarkEnd w:id="736"/>
      <w:bookmarkEnd w:id="737"/>
      <w:bookmarkEnd w:id="738"/>
      <w:bookmarkEnd w:id="739"/>
    </w:p>
    <w:p w:rsidR="00465683" w:rsidRDefault="00465683" w:rsidP="00465683">
      <w:r w:rsidRPr="00FA0F83">
        <w:t>Figure 4.1.</w:t>
      </w:r>
      <w:r>
        <w:t>4.11</w:t>
      </w:r>
      <w:r w:rsidRPr="00FA0F83">
        <w:t>.</w:t>
      </w:r>
      <w:r>
        <w:t>1</w:t>
      </w:r>
      <w:r w:rsidRPr="00FA0F83">
        <w:t xml:space="preserve"> </w:t>
      </w:r>
      <w:r>
        <w:t>illustrates</w:t>
      </w:r>
      <w:r w:rsidRPr="00FA0F83">
        <w:t xml:space="preserve"> the </w:t>
      </w:r>
      <w:r>
        <w:t xml:space="preserve">signaling </w:t>
      </w:r>
      <w:r w:rsidRPr="00FA0F83">
        <w:t xml:space="preserve">Trace Session </w:t>
      </w:r>
      <w:r>
        <w:t>de</w:t>
      </w:r>
      <w:r w:rsidRPr="00FA0F83">
        <w:t xml:space="preserve">activation procedure in </w:t>
      </w:r>
      <w:r>
        <w:t>5G</w:t>
      </w:r>
      <w:r w:rsidRPr="00FA0F83">
        <w:t>C:</w:t>
      </w:r>
    </w:p>
    <w:p w:rsidR="00465683" w:rsidRDefault="00465683" w:rsidP="0000138C">
      <w:pPr>
        <w:pStyle w:val="TH"/>
        <w:rPr>
          <w:noProof/>
        </w:rPr>
      </w:pPr>
      <w:r w:rsidRPr="00B1240B">
        <w:rPr>
          <w:noProof/>
        </w:rPr>
        <w:pict>
          <v:shape id="Picture 24" o:spid="_x0000_i1080" type="#_x0000_t75" alt="Generated by PlantUML" style="width:482.1pt;height:252.3pt;visibility:visible">
            <v:imagedata r:id="rId100" o:title="Generated by PlantUML"/>
          </v:shape>
        </w:pict>
      </w:r>
    </w:p>
    <w:p w:rsidR="00465683" w:rsidRDefault="00465683" w:rsidP="00465683">
      <w:pPr>
        <w:pStyle w:val="TH"/>
      </w:pPr>
    </w:p>
    <w:p w:rsidR="00465683" w:rsidRDefault="00465683" w:rsidP="0000138C">
      <w:pPr>
        <w:pStyle w:val="TF"/>
        <w:rPr>
          <w:noProof/>
        </w:rPr>
      </w:pPr>
      <w:r>
        <w:rPr>
          <w:noProof/>
        </w:rPr>
        <w:t>Figure 4.1.4.11.1: Trace deactivation in 5GC procedure</w:t>
      </w:r>
    </w:p>
    <w:p w:rsidR="00465683" w:rsidRDefault="00465683" w:rsidP="00465683">
      <w:pPr>
        <w:pStyle w:val="B10"/>
        <w:rPr>
          <w:noProof/>
        </w:rPr>
      </w:pPr>
      <w:r>
        <w:rPr>
          <w:noProof/>
        </w:rPr>
        <w:t>1.</w:t>
      </w:r>
      <w:r>
        <w:rPr>
          <w:noProof/>
        </w:rPr>
        <w:tab/>
        <w:t xml:space="preserve">Management system deactivates Trace Session to the UDM. </w:t>
      </w:r>
    </w:p>
    <w:p w:rsidR="00465683" w:rsidRDefault="00465683" w:rsidP="00465683">
      <w:pPr>
        <w:pStyle w:val="B10"/>
      </w:pPr>
      <w:r>
        <w:t>2.</w:t>
      </w:r>
      <w:r>
        <w:tab/>
        <w:t xml:space="preserve">UDM sends </w:t>
      </w:r>
      <w:r w:rsidRPr="00D0665F">
        <w:t xml:space="preserve">Nudm_SDM_Notification </w:t>
      </w:r>
      <w:r>
        <w:t>to AMF with the trace deactivation information (see clause 5.2.3.3.3 of 3GPP TS 23.502 [41]).</w:t>
      </w:r>
    </w:p>
    <w:p w:rsidR="00465683" w:rsidRDefault="00465683" w:rsidP="00465683">
      <w:pPr>
        <w:pStyle w:val="B10"/>
        <w:rPr>
          <w:noProof/>
        </w:rPr>
      </w:pPr>
      <w:r>
        <w:rPr>
          <w:noProof/>
        </w:rPr>
        <w:t>3.</w:t>
      </w:r>
      <w:r>
        <w:rPr>
          <w:noProof/>
        </w:rPr>
        <w:tab/>
        <w:t>AMF deactivates the Trace Session according to the received information.</w:t>
      </w:r>
    </w:p>
    <w:p w:rsidR="00465683" w:rsidRDefault="00465683" w:rsidP="00465683">
      <w:pPr>
        <w:pStyle w:val="B10"/>
        <w:rPr>
          <w:noProof/>
        </w:rPr>
      </w:pPr>
      <w:r>
        <w:rPr>
          <w:noProof/>
        </w:rPr>
        <w:t>4.</w:t>
      </w:r>
      <w:r>
        <w:rPr>
          <w:noProof/>
        </w:rPr>
        <w:tab/>
        <w:t xml:space="preserve">AMF sends the </w:t>
      </w:r>
      <w:r>
        <w:t>DEACTIVATE TRACE</w:t>
      </w:r>
      <w:r>
        <w:rPr>
          <w:noProof/>
        </w:rPr>
        <w:t xml:space="preserve"> message over NG interface (N2 interface from the 5GC perspective)</w:t>
      </w:r>
    </w:p>
    <w:p w:rsidR="00465683" w:rsidRDefault="00465683" w:rsidP="00465683">
      <w:pPr>
        <w:pStyle w:val="B10"/>
        <w:rPr>
          <w:noProof/>
        </w:rPr>
      </w:pPr>
      <w:r>
        <w:rPr>
          <w:noProof/>
        </w:rPr>
        <w:t>5.</w:t>
      </w:r>
      <w:r>
        <w:rPr>
          <w:noProof/>
        </w:rPr>
        <w:tab/>
        <w:t>NG-RAN node deactivates the Trace Session according to the received information received from the AMF. This step is part of NG-RAN signaling trace deactivation - see clause 4.1.2.12 for more details.</w:t>
      </w:r>
    </w:p>
    <w:p w:rsidR="00465683" w:rsidRDefault="00465683" w:rsidP="00465683">
      <w:pPr>
        <w:pStyle w:val="B10"/>
      </w:pPr>
      <w:r>
        <w:rPr>
          <w:noProof/>
        </w:rPr>
        <w:t>6.</w:t>
      </w:r>
      <w:r>
        <w:tab/>
        <w:t>AMF sends the Nsmf_PDUSession_UpdateSMContext request to the SMF</w:t>
      </w:r>
    </w:p>
    <w:p w:rsidR="00465683" w:rsidRDefault="00465683" w:rsidP="00465683">
      <w:pPr>
        <w:pStyle w:val="B10"/>
      </w:pPr>
      <w:r>
        <w:t>7.</w:t>
      </w:r>
      <w:r>
        <w:tab/>
      </w:r>
      <w:r>
        <w:rPr>
          <w:noProof/>
        </w:rPr>
        <w:t>SMF deactivates the Trace Session according to the received information.</w:t>
      </w:r>
    </w:p>
    <w:p w:rsidR="00465683" w:rsidRDefault="00465683" w:rsidP="00465683">
      <w:pPr>
        <w:pStyle w:val="B10"/>
      </w:pPr>
      <w:r>
        <w:rPr>
          <w:noProof/>
        </w:rPr>
        <w:t>8.</w:t>
      </w:r>
      <w:r>
        <w:rPr>
          <w:noProof/>
        </w:rPr>
        <w:tab/>
        <w:t xml:space="preserve">SMF performs Session Management Policy Modification with PCF (see step 7 </w:t>
      </w:r>
      <w:r>
        <w:t>in clause 4.3.3.2 of 3GPP TS 23.502 [41]) and provides the trace deactivation information to the PCF.</w:t>
      </w:r>
    </w:p>
    <w:p w:rsidR="00465683" w:rsidRDefault="00465683" w:rsidP="00465683">
      <w:pPr>
        <w:pStyle w:val="B10"/>
        <w:rPr>
          <w:noProof/>
        </w:rPr>
      </w:pPr>
      <w:r>
        <w:t>9.</w:t>
      </w:r>
      <w:r>
        <w:tab/>
        <w:t xml:space="preserve">PCF </w:t>
      </w:r>
      <w:r>
        <w:rPr>
          <w:noProof/>
        </w:rPr>
        <w:t>deactivates the Trace Session according to the received information.</w:t>
      </w:r>
    </w:p>
    <w:p w:rsidR="00465683" w:rsidRDefault="00465683" w:rsidP="00465683">
      <w:pPr>
        <w:pStyle w:val="B10"/>
      </w:pPr>
      <w:r>
        <w:rPr>
          <w:noProof/>
        </w:rPr>
        <w:t>10</w:t>
      </w:r>
      <w:r>
        <w:rPr>
          <w:noProof/>
        </w:rPr>
        <w:tab/>
        <w:t xml:space="preserve">SMF performs N4 Session Modification with UPF (see step 10 </w:t>
      </w:r>
      <w:r>
        <w:t>in clause 4.3.3.2 of 3GPP TS 23.502 [41]) and provides the trace deactivation information to the UPF.</w:t>
      </w:r>
    </w:p>
    <w:p w:rsidR="00465683" w:rsidRDefault="00465683" w:rsidP="00465683">
      <w:pPr>
        <w:pStyle w:val="B10"/>
        <w:rPr>
          <w:noProof/>
        </w:rPr>
      </w:pPr>
      <w:r>
        <w:t>11.</w:t>
      </w:r>
      <w:r>
        <w:tab/>
        <w:t xml:space="preserve">UPF </w:t>
      </w:r>
      <w:r>
        <w:rPr>
          <w:noProof/>
        </w:rPr>
        <w:t>deactivates the Trace Session according to the received information.</w:t>
      </w:r>
    </w:p>
    <w:p w:rsidR="00465683" w:rsidRDefault="00465683" w:rsidP="00465683"/>
    <w:p w:rsidR="00465683" w:rsidRDefault="00465683" w:rsidP="00465683">
      <w:r w:rsidRPr="00FA0F83">
        <w:t>Figure 4.1.</w:t>
      </w:r>
      <w:r>
        <w:t>4.11</w:t>
      </w:r>
      <w:r w:rsidRPr="00FA0F83">
        <w:t>.</w:t>
      </w:r>
      <w:r>
        <w:t>2</w:t>
      </w:r>
      <w:r w:rsidRPr="00FA0F83">
        <w:t xml:space="preserve"> </w:t>
      </w:r>
      <w:r>
        <w:t>illustrates</w:t>
      </w:r>
      <w:r w:rsidRPr="00FA0F83">
        <w:t xml:space="preserve"> the </w:t>
      </w:r>
      <w:r>
        <w:t xml:space="preserve">signaling </w:t>
      </w:r>
      <w:r w:rsidRPr="00FA0F83">
        <w:t xml:space="preserve">Trace Session </w:t>
      </w:r>
      <w:r>
        <w:t>de</w:t>
      </w:r>
      <w:r w:rsidRPr="00FA0F83">
        <w:t xml:space="preserve">activation procedure in </w:t>
      </w:r>
      <w:r>
        <w:t>5G</w:t>
      </w:r>
      <w:r w:rsidRPr="00FA0F83">
        <w:t>C</w:t>
      </w:r>
      <w:r>
        <w:t xml:space="preserve"> where UDM notifies SMF about trace deactivation directly</w:t>
      </w:r>
      <w:r w:rsidRPr="00FA0F83">
        <w:t>:</w:t>
      </w:r>
    </w:p>
    <w:p w:rsidR="00465683" w:rsidRDefault="00465683" w:rsidP="00465683">
      <w:pPr>
        <w:rPr>
          <w:noProof/>
        </w:rPr>
      </w:pPr>
      <w:r w:rsidRPr="00B1240B">
        <w:rPr>
          <w:noProof/>
        </w:rPr>
        <w:pict>
          <v:shape id="Picture 27" o:spid="_x0000_i1081" type="#_x0000_t75" alt="Generated by PlantUML" style="width:482.1pt;height:252.3pt;visibility:visible">
            <v:imagedata r:id="rId101" o:title="Generated by PlantUML"/>
          </v:shape>
        </w:pict>
      </w:r>
    </w:p>
    <w:p w:rsidR="00465683" w:rsidRDefault="00465683" w:rsidP="00465683">
      <w:pPr>
        <w:pStyle w:val="TH"/>
      </w:pPr>
    </w:p>
    <w:p w:rsidR="00465683" w:rsidRDefault="00465683" w:rsidP="00465683">
      <w:pPr>
        <w:pStyle w:val="TF"/>
        <w:rPr>
          <w:noProof/>
        </w:rPr>
      </w:pPr>
      <w:r>
        <w:rPr>
          <w:noProof/>
        </w:rPr>
        <w:t>Figure 4.1.4.11.2: Trace deactivation in 5GC procedure (with UDM to SMF notification)</w:t>
      </w:r>
    </w:p>
    <w:p w:rsidR="00465683" w:rsidRDefault="00465683" w:rsidP="00465683">
      <w:pPr>
        <w:pStyle w:val="B10"/>
        <w:rPr>
          <w:noProof/>
        </w:rPr>
      </w:pPr>
      <w:r>
        <w:rPr>
          <w:noProof/>
        </w:rPr>
        <w:t>1.</w:t>
      </w:r>
      <w:r>
        <w:rPr>
          <w:noProof/>
        </w:rPr>
        <w:tab/>
        <w:t xml:space="preserve">Management system deactivates Trace Session to the UDM. </w:t>
      </w:r>
    </w:p>
    <w:p w:rsidR="00465683" w:rsidRDefault="00465683" w:rsidP="00465683">
      <w:pPr>
        <w:pStyle w:val="B10"/>
      </w:pPr>
      <w:r>
        <w:t>2.</w:t>
      </w:r>
      <w:r>
        <w:tab/>
        <w:t xml:space="preserve">UDM sends </w:t>
      </w:r>
      <w:r w:rsidRPr="00D0665F">
        <w:t xml:space="preserve">Nudm_SDM_Notification </w:t>
      </w:r>
      <w:r>
        <w:t>to AMF with the trace deactivation information (see clause 5.2.3.3.3 of 3GPP TS 23.502 [41]).</w:t>
      </w:r>
    </w:p>
    <w:p w:rsidR="00465683" w:rsidRDefault="00465683" w:rsidP="00465683">
      <w:pPr>
        <w:pStyle w:val="B10"/>
        <w:rPr>
          <w:noProof/>
        </w:rPr>
      </w:pPr>
      <w:r>
        <w:rPr>
          <w:noProof/>
        </w:rPr>
        <w:t>3.</w:t>
      </w:r>
      <w:r>
        <w:rPr>
          <w:noProof/>
        </w:rPr>
        <w:tab/>
        <w:t>AMF deactivates the Trace Session according to the received information.</w:t>
      </w:r>
    </w:p>
    <w:p w:rsidR="00465683" w:rsidRDefault="00465683" w:rsidP="00465683">
      <w:pPr>
        <w:pStyle w:val="B10"/>
        <w:rPr>
          <w:noProof/>
        </w:rPr>
      </w:pPr>
      <w:r>
        <w:rPr>
          <w:noProof/>
        </w:rPr>
        <w:t>4.</w:t>
      </w:r>
      <w:r>
        <w:rPr>
          <w:noProof/>
        </w:rPr>
        <w:tab/>
        <w:t xml:space="preserve">AMF sends the </w:t>
      </w:r>
      <w:r>
        <w:t>DEACTIVATE TRACE</w:t>
      </w:r>
      <w:r>
        <w:rPr>
          <w:noProof/>
        </w:rPr>
        <w:t xml:space="preserve"> message over NG interface (N2 interface from the 5GC perspective)</w:t>
      </w:r>
    </w:p>
    <w:p w:rsidR="00465683" w:rsidRDefault="00465683" w:rsidP="00465683">
      <w:pPr>
        <w:pStyle w:val="B10"/>
        <w:rPr>
          <w:noProof/>
        </w:rPr>
      </w:pPr>
      <w:r>
        <w:rPr>
          <w:noProof/>
        </w:rPr>
        <w:t>5.</w:t>
      </w:r>
      <w:r>
        <w:rPr>
          <w:noProof/>
        </w:rPr>
        <w:tab/>
        <w:t>NG-RAN node deactivates the Trace Session according to the received information received from the AMF. This step is part of NG-RAN signaling trace deactivation - see clause 4.1.2.12 for more details.</w:t>
      </w:r>
    </w:p>
    <w:p w:rsidR="00465683" w:rsidRDefault="00465683" w:rsidP="00465683">
      <w:pPr>
        <w:pStyle w:val="B10"/>
      </w:pPr>
      <w:r>
        <w:rPr>
          <w:noProof/>
        </w:rPr>
        <w:t>6.</w:t>
      </w:r>
      <w:r>
        <w:tab/>
        <w:t xml:space="preserve">UDM sends </w:t>
      </w:r>
      <w:r w:rsidRPr="00D0665F">
        <w:t xml:space="preserve">Nudm_SDM_Notification </w:t>
      </w:r>
      <w:r>
        <w:t>to SMF with the trace deactivation information (see clause 5.2.3.3.3 of 3GPP TS 23.502 [41]).</w:t>
      </w:r>
    </w:p>
    <w:p w:rsidR="00465683" w:rsidRDefault="00465683" w:rsidP="00465683">
      <w:pPr>
        <w:pStyle w:val="B10"/>
      </w:pPr>
      <w:r>
        <w:t>7.</w:t>
      </w:r>
      <w:r>
        <w:tab/>
      </w:r>
      <w:r>
        <w:rPr>
          <w:noProof/>
        </w:rPr>
        <w:t>SMF deactivates the Trace Session according to the received information.</w:t>
      </w:r>
    </w:p>
    <w:p w:rsidR="00465683" w:rsidRDefault="00465683" w:rsidP="00465683">
      <w:pPr>
        <w:pStyle w:val="B10"/>
      </w:pPr>
      <w:r>
        <w:rPr>
          <w:noProof/>
        </w:rPr>
        <w:t>8.</w:t>
      </w:r>
      <w:r>
        <w:rPr>
          <w:noProof/>
        </w:rPr>
        <w:tab/>
        <w:t xml:space="preserve">SMF performs Session Management Policy Modification with PCF (see step 7 </w:t>
      </w:r>
      <w:r>
        <w:t>in clause 4.3.3.2 of 3GPP TS 23.502 [41]) and provides the trace deactivation information to the PCF.</w:t>
      </w:r>
    </w:p>
    <w:p w:rsidR="00465683" w:rsidRDefault="00465683" w:rsidP="00465683">
      <w:pPr>
        <w:pStyle w:val="B10"/>
        <w:rPr>
          <w:noProof/>
        </w:rPr>
      </w:pPr>
      <w:r>
        <w:t>9.</w:t>
      </w:r>
      <w:r>
        <w:tab/>
        <w:t xml:space="preserve">PCF </w:t>
      </w:r>
      <w:r>
        <w:rPr>
          <w:noProof/>
        </w:rPr>
        <w:t>deactivates the Trace Session according to the received information.</w:t>
      </w:r>
    </w:p>
    <w:p w:rsidR="00465683" w:rsidRDefault="00465683" w:rsidP="00465683">
      <w:pPr>
        <w:pStyle w:val="B10"/>
      </w:pPr>
      <w:r>
        <w:rPr>
          <w:noProof/>
        </w:rPr>
        <w:t>10</w:t>
      </w:r>
      <w:r>
        <w:rPr>
          <w:noProof/>
        </w:rPr>
        <w:tab/>
        <w:t xml:space="preserve">SMF performs N4 Session Modification with UPF (see step 10 </w:t>
      </w:r>
      <w:r>
        <w:t>in clause 4.3.3.2 of 3GPP TS 23.502 [41]) and provides the trace deactivation information to the UPF.</w:t>
      </w:r>
    </w:p>
    <w:p w:rsidR="00465683" w:rsidRDefault="00465683" w:rsidP="00465683">
      <w:pPr>
        <w:pStyle w:val="B10"/>
        <w:rPr>
          <w:noProof/>
        </w:rPr>
      </w:pPr>
      <w:r>
        <w:t>11.</w:t>
      </w:r>
      <w:r>
        <w:tab/>
        <w:t xml:space="preserve">UPF </w:t>
      </w:r>
      <w:r>
        <w:rPr>
          <w:noProof/>
        </w:rPr>
        <w:t>deactivates the Trace Session according to the received information.</w:t>
      </w:r>
    </w:p>
    <w:p w:rsidR="00465683" w:rsidRDefault="00465683" w:rsidP="00465683">
      <w:pPr>
        <w:pStyle w:val="Heading4"/>
      </w:pPr>
      <w:bookmarkStart w:id="740" w:name="_Toc516654846"/>
      <w:bookmarkStart w:id="741" w:name="_Toc28278037"/>
      <w:bookmarkStart w:id="742" w:name="_Toc36134301"/>
      <w:bookmarkStart w:id="743" w:name="_Toc44686786"/>
      <w:bookmarkStart w:id="744" w:name="_Toc51928552"/>
      <w:bookmarkStart w:id="745" w:name="_Toc51929121"/>
      <w:bookmarkStart w:id="746" w:name="_Toc155283133"/>
      <w:r>
        <w:t>4.1.4.12</w:t>
      </w:r>
      <w:r>
        <w:tab/>
        <w:t>NG-RAN deactivation mechanisms</w:t>
      </w:r>
      <w:bookmarkEnd w:id="740"/>
      <w:bookmarkEnd w:id="741"/>
      <w:bookmarkEnd w:id="742"/>
      <w:bookmarkEnd w:id="743"/>
      <w:bookmarkEnd w:id="744"/>
      <w:bookmarkEnd w:id="745"/>
      <w:bookmarkEnd w:id="746"/>
    </w:p>
    <w:p w:rsidR="00465683" w:rsidRDefault="00465683" w:rsidP="00465683">
      <w:r>
        <w:t>There are two different events that deactivate a Trace Session:</w:t>
      </w:r>
    </w:p>
    <w:p w:rsidR="00465683" w:rsidRDefault="00465683" w:rsidP="00465683">
      <w:pPr>
        <w:pStyle w:val="B10"/>
      </w:pPr>
      <w:r>
        <w:t>1.</w:t>
      </w:r>
      <w:r>
        <w:tab/>
        <w:t>When NG-RAN node receives the DEACTIVATE TRACE message using NG interface, it shall deactivate the Trace Session for the indicated Trace Reference.</w:t>
      </w:r>
    </w:p>
    <w:p w:rsidR="00465683" w:rsidRDefault="00465683" w:rsidP="00465683">
      <w:pPr>
        <w:pStyle w:val="B10"/>
      </w:pPr>
      <w:r>
        <w:t>2.</w:t>
      </w:r>
      <w:r>
        <w:tab/>
        <w:t>When the NG-RAN node releases the UE context the Trace Recording Session shall be stopped and the Trace Session is deactivated at the NG-RAN node.</w:t>
      </w:r>
    </w:p>
    <w:p w:rsidR="00465683" w:rsidRDefault="00465683" w:rsidP="00465683">
      <w:pPr>
        <w:rPr>
          <w:lang w:eastAsia="zh-CN"/>
        </w:rPr>
      </w:pPr>
      <w:r>
        <w:t>If the NG-RAN node</w:t>
      </w:r>
      <w:r w:rsidRPr="00567372">
        <w:t xml:space="preserve"> is not able to </w:t>
      </w:r>
      <w:r>
        <w:t>deactivate</w:t>
      </w:r>
      <w:r w:rsidRPr="00567372">
        <w:t xml:space="preserve"> the trace session due to ongoing h</w:t>
      </w:r>
      <w:r>
        <w:t xml:space="preserve">andover of the </w:t>
      </w:r>
      <w:r w:rsidRPr="00D66592">
        <w:t xml:space="preserve">UE to another NG-RAN node, the </w:t>
      </w:r>
      <w:r>
        <w:rPr>
          <w:lang w:eastAsia="zh-CN"/>
        </w:rPr>
        <w:t>NG-RAN node shall inform the AMF with the TRACE FAILURE INDICATION message using NG interface.</w:t>
      </w:r>
    </w:p>
    <w:p w:rsidR="00C01CB3" w:rsidRPr="00BA1B5E" w:rsidRDefault="00C01CB3" w:rsidP="00C01CB3">
      <w:r w:rsidRPr="00BA1B5E">
        <w:t>In case of an immediate MDT trace session and the UE being in connected mode</w:t>
      </w:r>
      <w:r>
        <w:t xml:space="preserve"> in a split architecture</w:t>
      </w:r>
      <w:r w:rsidRPr="00BA1B5E">
        <w:t xml:space="preserve">, the AMF shall send </w:t>
      </w:r>
      <w:r>
        <w:t>DEACTIVATE TRACE message using NG interface</w:t>
      </w:r>
      <w:r w:rsidRPr="00BA1B5E">
        <w:t xml:space="preserve"> toward the </w:t>
      </w:r>
      <w:r>
        <w:t>gNB-CU-CP</w:t>
      </w:r>
      <w:r w:rsidRPr="00BA1B5E">
        <w:t xml:space="preserve">. The </w:t>
      </w:r>
      <w:r>
        <w:t>gNB-CU-CP</w:t>
      </w:r>
      <w:r w:rsidRPr="00BA1B5E">
        <w:t xml:space="preserve"> </w:t>
      </w:r>
      <w:r>
        <w:t xml:space="preserve">shall send trace session deactivation towards gNB-CU-UP and/or gNodeB-DU if the trace sessions in the gNB-CU-UP and/or gNB-DU have been activated by the gNB-CU-CP. The gNB-CU-CP </w:t>
      </w:r>
      <w:r w:rsidRPr="00BA1B5E">
        <w:t xml:space="preserve">shall </w:t>
      </w:r>
      <w:r>
        <w:t xml:space="preserve">also </w:t>
      </w:r>
      <w:r w:rsidRPr="00BA1B5E">
        <w:t>deactivate the corresponding MDT RRC measurements in the UE and shall discard the given trace session context.</w:t>
      </w:r>
    </w:p>
    <w:p w:rsidR="00C01CB3" w:rsidRDefault="00C01CB3" w:rsidP="005145F3">
      <w:pPr>
        <w:pStyle w:val="NO"/>
        <w:rPr>
          <w:lang w:eastAsia="zh-CN"/>
        </w:rPr>
      </w:pPr>
      <w:r w:rsidRPr="00BA1B5E">
        <w:rPr>
          <w:caps/>
        </w:rPr>
        <w:t>Note</w:t>
      </w:r>
      <w:r w:rsidRPr="00BA1B5E">
        <w:t xml:space="preserve">: </w:t>
      </w:r>
      <w:r w:rsidRPr="00BA1B5E">
        <w:tab/>
        <w:t>Signaling based deactivation does not apply for logged MDT trace sessions. The logged MDT trace session terminates when logging duration expires.</w:t>
      </w:r>
    </w:p>
    <w:p w:rsidR="00C62CEF" w:rsidRPr="00BA1B5E" w:rsidRDefault="00C62CEF" w:rsidP="00C62CEF">
      <w:pPr>
        <w:pStyle w:val="Heading4"/>
      </w:pPr>
      <w:bookmarkStart w:id="747" w:name="_Toc36134302"/>
      <w:bookmarkStart w:id="748" w:name="_Toc44686787"/>
      <w:bookmarkStart w:id="749" w:name="_Toc51928553"/>
      <w:bookmarkStart w:id="750" w:name="_Toc51929122"/>
      <w:bookmarkStart w:id="751" w:name="_Toc155283134"/>
      <w:r w:rsidRPr="00BA1B5E">
        <w:t>4.1.4.</w:t>
      </w:r>
      <w:r>
        <w:t>13</w:t>
      </w:r>
      <w:r w:rsidRPr="00BA1B5E">
        <w:tab/>
        <w:t>5GC deactivation mechanisms for MDT</w:t>
      </w:r>
      <w:bookmarkEnd w:id="747"/>
      <w:bookmarkEnd w:id="748"/>
      <w:bookmarkEnd w:id="749"/>
      <w:bookmarkEnd w:id="750"/>
      <w:bookmarkEnd w:id="751"/>
    </w:p>
    <w:p w:rsidR="00C62CEF" w:rsidRPr="00BA1B5E" w:rsidRDefault="00C62CEF" w:rsidP="00C62CEF">
      <w:r w:rsidRPr="00BA1B5E">
        <w:t>When the AMF receives a Trace Session Deactivation request for an MDT Trace Session of a UE, it shall act according to the following.</w:t>
      </w:r>
    </w:p>
    <w:p w:rsidR="00C62CEF" w:rsidRPr="00BA1B5E" w:rsidRDefault="00C62CEF" w:rsidP="00C62CEF">
      <w:r w:rsidRPr="00BA1B5E">
        <w:t>In case of an immediate MDT trace session and the UE being in connected mode, the AMF shall send trace session deactivation toward the eNB/</w:t>
      </w:r>
      <w:r>
        <w:t>gNB</w:t>
      </w:r>
      <w:r w:rsidRPr="00BA1B5E">
        <w:t>. The eNB/</w:t>
      </w:r>
      <w:r>
        <w:t>gNB</w:t>
      </w:r>
      <w:r w:rsidRPr="00BA1B5E">
        <w:t xml:space="preserve"> shall deactivate the corresponding MDT RRC measurements in the UE and shall discard the given trace session context.</w:t>
      </w:r>
    </w:p>
    <w:p w:rsidR="00C62CEF" w:rsidRPr="00BA1B5E" w:rsidRDefault="00C62CEF" w:rsidP="00C62CEF">
      <w:r w:rsidRPr="00BA1B5E">
        <w:t xml:space="preserve">In case of an immediate MDT trace session and the UE being in idle mode, the AMF shall silently discard the stored trace session context. </w:t>
      </w:r>
    </w:p>
    <w:p w:rsidR="00C62CEF" w:rsidRPr="00BA1B5E" w:rsidRDefault="00C62CEF" w:rsidP="00C62CEF">
      <w:r w:rsidRPr="00BA1B5E">
        <w:t>In case of an immediate MDT trace session and the UE being in inactive state, the AMF that is aw</w:t>
      </w:r>
      <w:r>
        <w:t>a</w:t>
      </w:r>
      <w:r w:rsidRPr="00BA1B5E">
        <w:t xml:space="preserve">re of inactive state shall silently discard the stored trace session context. </w:t>
      </w:r>
    </w:p>
    <w:p w:rsidR="00C62CEF" w:rsidRPr="00BA1B5E" w:rsidRDefault="00C62CEF" w:rsidP="00C62CEF">
      <w:pPr>
        <w:pStyle w:val="NO"/>
      </w:pPr>
      <w:r w:rsidRPr="00BA1B5E">
        <w:rPr>
          <w:caps/>
        </w:rPr>
        <w:t>Note</w:t>
      </w:r>
      <w:r w:rsidRPr="00BA1B5E">
        <w:t xml:space="preserve">: </w:t>
      </w:r>
      <w:r w:rsidRPr="00BA1B5E">
        <w:tab/>
        <w:t>Signaling based deactivation does not apply for logged MDT or Logged MBSFN MDT trace sessions. The logged MDT and Logged MBSFN MDT trace session terminates when logging duration expires.</w:t>
      </w:r>
    </w:p>
    <w:p w:rsidR="00C62CEF" w:rsidRDefault="00C62CEF" w:rsidP="00465683"/>
    <w:p w:rsidR="00292C5A" w:rsidRDefault="00292C5A">
      <w:pPr>
        <w:pStyle w:val="Heading3"/>
      </w:pPr>
      <w:bookmarkStart w:id="752" w:name="_Toc516654847"/>
      <w:bookmarkStart w:id="753" w:name="_Toc28278038"/>
      <w:bookmarkStart w:id="754" w:name="_Toc36134303"/>
      <w:bookmarkStart w:id="755" w:name="_Toc44686788"/>
      <w:bookmarkStart w:id="756" w:name="_Toc51928554"/>
      <w:bookmarkStart w:id="757" w:name="_Toc51929123"/>
      <w:bookmarkStart w:id="758" w:name="_Toc155283135"/>
      <w:r>
        <w:t>4.1.5</w:t>
      </w:r>
      <w:r>
        <w:tab/>
        <w:t>MDT Trace selection conditions</w:t>
      </w:r>
      <w:bookmarkEnd w:id="752"/>
      <w:bookmarkEnd w:id="753"/>
      <w:bookmarkEnd w:id="754"/>
      <w:bookmarkEnd w:id="755"/>
      <w:bookmarkEnd w:id="756"/>
      <w:bookmarkEnd w:id="757"/>
      <w:bookmarkEnd w:id="758"/>
    </w:p>
    <w:p w:rsidR="00292C5A" w:rsidRDefault="00292C5A">
      <w:pPr>
        <w:rPr>
          <w:bCs/>
        </w:rPr>
      </w:pPr>
      <w:r>
        <w:rPr>
          <w:bCs/>
        </w:rPr>
        <w:t>In Immediate MDT, both in case of signalling based and management based MDT trace activation, it is always the network that evaluates all selection conditions for activating the MDT measurements and deactivating the MDT measurements (this evaluation is done continuously during the selected call session). The network activates and deactivates the MDT measurements toward the UE accordingly via RRC.</w:t>
      </w:r>
    </w:p>
    <w:p w:rsidR="00292C5A" w:rsidRDefault="00292C5A">
      <w:pPr>
        <w:rPr>
          <w:bCs/>
        </w:rPr>
      </w:pPr>
      <w:r>
        <w:rPr>
          <w:bCs/>
        </w:rPr>
        <w:t>In Logged MDT</w:t>
      </w:r>
      <w:r w:rsidR="00A129E9" w:rsidRPr="00B86687">
        <w:rPr>
          <w:bCs/>
        </w:rPr>
        <w:t xml:space="preserve"> </w:t>
      </w:r>
      <w:r w:rsidR="00A129E9">
        <w:rPr>
          <w:bCs/>
        </w:rPr>
        <w:t>and Logged MBSFN MDT</w:t>
      </w:r>
      <w:r>
        <w:rPr>
          <w:bCs/>
        </w:rPr>
        <w:t>, the network configures UEs for MDT tracing that are eligible based on the specified selection criteria. If area based condition is specified in the trace configuration, it is sent to the UE at configuration time and the UE will evaluate the area condition as it moves in the network in idle mode.</w:t>
      </w:r>
    </w:p>
    <w:p w:rsidR="00292C5A" w:rsidRDefault="00292C5A">
      <w:pPr>
        <w:rPr>
          <w:bCs/>
        </w:rPr>
      </w:pPr>
      <w:r>
        <w:rPr>
          <w:bCs/>
        </w:rPr>
        <w:t xml:space="preserve">Immediate </w:t>
      </w:r>
      <w:r w:rsidR="00A129E9">
        <w:rPr>
          <w:bCs/>
        </w:rPr>
        <w:t>MDT,</w:t>
      </w:r>
      <w:r w:rsidR="00F87BBF" w:rsidRPr="00F87BBF">
        <w:rPr>
          <w:bCs/>
        </w:rPr>
        <w:t xml:space="preserve"> </w:t>
      </w:r>
      <w:r>
        <w:rPr>
          <w:bCs/>
        </w:rPr>
        <w:t xml:space="preserve">Logged MDT </w:t>
      </w:r>
      <w:r w:rsidR="00A129E9">
        <w:rPr>
          <w:bCs/>
        </w:rPr>
        <w:t xml:space="preserve">and Logged MBSFN MDT </w:t>
      </w:r>
      <w:r>
        <w:rPr>
          <w:bCs/>
        </w:rPr>
        <w:t>measurements shall always be configured as separate trace sessions.</w:t>
      </w:r>
    </w:p>
    <w:p w:rsidR="00292C5A" w:rsidRDefault="00292C5A">
      <w:pPr>
        <w:rPr>
          <w:bCs/>
        </w:rPr>
      </w:pPr>
      <w:r>
        <w:rPr>
          <w:bCs/>
        </w:rPr>
        <w:t>In cases of overlapping MDT configuration request the signaling based request shall override the management based request. For logged MDT</w:t>
      </w:r>
      <w:r w:rsidR="00A129E9" w:rsidRPr="00B86687">
        <w:rPr>
          <w:bCs/>
        </w:rPr>
        <w:t xml:space="preserve"> </w:t>
      </w:r>
      <w:r w:rsidR="00A129E9">
        <w:rPr>
          <w:bCs/>
        </w:rPr>
        <w:t>and Logged MBSFN MDT</w:t>
      </w:r>
      <w:r>
        <w:rPr>
          <w:bCs/>
        </w:rPr>
        <w:t>, prior to re configuring, the eNB shall retrieve the MDT logs from the UE.</w:t>
      </w:r>
    </w:p>
    <w:p w:rsidR="00292C5A" w:rsidRDefault="00292C5A">
      <w:pPr>
        <w:pStyle w:val="Heading2"/>
      </w:pPr>
      <w:r>
        <w:br w:type="page"/>
      </w:r>
      <w:bookmarkStart w:id="759" w:name="_Toc516654848"/>
      <w:bookmarkStart w:id="760" w:name="_Toc28278039"/>
      <w:bookmarkStart w:id="761" w:name="_Toc36134304"/>
      <w:bookmarkStart w:id="762" w:name="_Toc44686789"/>
      <w:bookmarkStart w:id="763" w:name="_Toc51928555"/>
      <w:bookmarkStart w:id="764" w:name="_Toc51929124"/>
      <w:bookmarkStart w:id="765" w:name="_Toc155283136"/>
      <w:r>
        <w:t>4.2</w:t>
      </w:r>
      <w:r>
        <w:tab/>
        <w:t>Trace Recording Session Start / Stop triggering for Trace and MDT</w:t>
      </w:r>
      <w:bookmarkEnd w:id="759"/>
      <w:bookmarkEnd w:id="760"/>
      <w:bookmarkEnd w:id="761"/>
      <w:bookmarkEnd w:id="762"/>
      <w:bookmarkEnd w:id="763"/>
      <w:bookmarkEnd w:id="764"/>
      <w:bookmarkEnd w:id="765"/>
    </w:p>
    <w:p w:rsidR="00292C5A" w:rsidRDefault="00292C5A">
      <w:pPr>
        <w:pStyle w:val="Heading3"/>
      </w:pPr>
      <w:bookmarkStart w:id="766" w:name="_Toc516654849"/>
      <w:bookmarkStart w:id="767" w:name="_Toc28278040"/>
      <w:bookmarkStart w:id="768" w:name="_Toc36134305"/>
      <w:bookmarkStart w:id="769" w:name="_Toc44686790"/>
      <w:bookmarkStart w:id="770" w:name="_Toc51928556"/>
      <w:bookmarkStart w:id="771" w:name="_Toc51929125"/>
      <w:bookmarkStart w:id="772" w:name="_Toc155283137"/>
      <w:r>
        <w:t>4.2.1</w:t>
      </w:r>
      <w:r>
        <w:tab/>
        <w:t>General</w:t>
      </w:r>
      <w:bookmarkEnd w:id="766"/>
      <w:bookmarkEnd w:id="767"/>
      <w:bookmarkEnd w:id="768"/>
      <w:bookmarkEnd w:id="769"/>
      <w:bookmarkEnd w:id="770"/>
      <w:bookmarkEnd w:id="771"/>
      <w:bookmarkEnd w:id="772"/>
    </w:p>
    <w:p w:rsidR="00292C5A" w:rsidRDefault="00292C5A">
      <w:r>
        <w:t xml:space="preserve">The Trace Session activation contains the triggering events parameter. The actual start/stop triggering events corresponding to the values of the triggering events parameter are defined in triggering events tables in sub-clause 5.1 in the present document. </w:t>
      </w:r>
    </w:p>
    <w:p w:rsidR="00292C5A" w:rsidRDefault="00292C5A">
      <w:pPr>
        <w:rPr>
          <w:lang w:eastAsia="zh-CN"/>
        </w:rPr>
      </w:pPr>
      <w:r>
        <w:t xml:space="preserve">If </w:t>
      </w:r>
      <w:r w:rsidR="00252018">
        <w:t>a UMTS or EPS</w:t>
      </w:r>
      <w:r>
        <w:t xml:space="preserve"> NE failed to start the Trace Recording Session, a Trace failure notification </w:t>
      </w:r>
      <w:r w:rsidR="00B75E4C">
        <w:t xml:space="preserve">file </w:t>
      </w:r>
      <w:r>
        <w:t xml:space="preserve">shall be sent to the TCE, and the Trace failure notification has </w:t>
      </w:r>
      <w:r>
        <w:rPr>
          <w:rFonts w:hint="eastAsia"/>
          <w:lang w:eastAsia="zh-CN"/>
        </w:rPr>
        <w:t xml:space="preserve">the </w:t>
      </w:r>
      <w:r>
        <w:rPr>
          <w:lang w:eastAsia="zh-CN"/>
        </w:rPr>
        <w:t>the same parameters as the notification</w:t>
      </w:r>
      <w:r>
        <w:rPr>
          <w:rFonts w:ascii="Courier New" w:hAnsi="Courier New" w:cs="Courier New"/>
        </w:rPr>
        <w:t xml:space="preserve"> notifyTraceRecordingSessionFailure</w:t>
      </w:r>
      <w:r>
        <w:rPr>
          <w:lang w:eastAsia="zh-CN"/>
        </w:rPr>
        <w:t xml:space="preserve"> defined in 3GPP TS 32.442 [24], the</w:t>
      </w:r>
      <w:r>
        <w:t xml:space="preserve"> Trace failure notification</w:t>
      </w:r>
      <w:r>
        <w:rPr>
          <w:lang w:eastAsia="zh-CN"/>
        </w:rPr>
        <w:t xml:space="preserve"> file XML schema is defined in Annex A.</w:t>
      </w:r>
    </w:p>
    <w:p w:rsidR="00B75E4C" w:rsidRDefault="00B75E4C">
      <w:r>
        <w:rPr>
          <w:lang w:eastAsia="zh-CN"/>
        </w:rPr>
        <w:t>If a 5GS NE failed to start the Trace Recording Session</w:t>
      </w:r>
      <w:r w:rsidRPr="00D73F52">
        <w:t xml:space="preserve"> </w:t>
      </w:r>
      <w:r>
        <w:t>in a file-based reporting case</w:t>
      </w:r>
      <w:r>
        <w:rPr>
          <w:lang w:eastAsia="zh-CN"/>
        </w:rPr>
        <w:t xml:space="preserve">, </w:t>
      </w:r>
      <w:r>
        <w:t>a Trace failure notification file shall be sent to the TCE following</w:t>
      </w:r>
      <w:r>
        <w:rPr>
          <w:lang w:eastAsia="zh-CN"/>
        </w:rPr>
        <w:t xml:space="preserve"> the</w:t>
      </w:r>
      <w:r>
        <w:t xml:space="preserve"> Trace failure notification</w:t>
      </w:r>
      <w:r>
        <w:rPr>
          <w:lang w:eastAsia="zh-CN"/>
        </w:rPr>
        <w:t xml:space="preserve"> file XML schema is defined in Annex A. </w:t>
      </w:r>
      <w:r>
        <w:t xml:space="preserve">If the NE failed </w:t>
      </w:r>
      <w:r>
        <w:rPr>
          <w:lang w:eastAsia="zh-CN"/>
        </w:rPr>
        <w:t>to start the Trace Recording Session</w:t>
      </w:r>
      <w:r>
        <w:t xml:space="preserve"> in a streaming reporting case, a Trace failure notification shall be sent to the Trace Reporting MnS consumer</w:t>
      </w:r>
      <w:r>
        <w:rPr>
          <w:lang w:eastAsia="zh-CN"/>
        </w:rPr>
        <w:t xml:space="preserve">. In addition, a new Alarm may be reported via the Fault Supervision MnS (see definitions in TS 28.532 </w:t>
      </w:r>
      <w:r w:rsidR="004A6FCD">
        <w:rPr>
          <w:lang w:eastAsia="zh-CN"/>
        </w:rPr>
        <w:t>[47]</w:t>
      </w:r>
      <w:r>
        <w:rPr>
          <w:lang w:eastAsia="zh-CN"/>
        </w:rPr>
        <w:t>).</w:t>
      </w:r>
    </w:p>
    <w:p w:rsidR="00292C5A" w:rsidRDefault="00292C5A">
      <w:pPr>
        <w:pStyle w:val="Heading3"/>
      </w:pPr>
      <w:bookmarkStart w:id="773" w:name="_Toc516654850"/>
      <w:bookmarkStart w:id="774" w:name="_Toc28278041"/>
      <w:bookmarkStart w:id="775" w:name="_Toc36134306"/>
      <w:bookmarkStart w:id="776" w:name="_Toc44686791"/>
      <w:bookmarkStart w:id="777" w:name="_Toc51928557"/>
      <w:bookmarkStart w:id="778" w:name="_Toc51929126"/>
      <w:bookmarkStart w:id="779" w:name="_Toc155283138"/>
      <w:r>
        <w:t>4.2.2</w:t>
      </w:r>
      <w:r>
        <w:tab/>
        <w:t>Starting a trace recording session - management based</w:t>
      </w:r>
      <w:bookmarkEnd w:id="773"/>
      <w:bookmarkEnd w:id="774"/>
      <w:bookmarkEnd w:id="775"/>
      <w:bookmarkEnd w:id="776"/>
      <w:bookmarkEnd w:id="777"/>
      <w:bookmarkEnd w:id="778"/>
      <w:bookmarkEnd w:id="779"/>
    </w:p>
    <w:p w:rsidR="00292C5A" w:rsidRDefault="00292C5A">
      <w:pPr>
        <w:pStyle w:val="Heading4"/>
      </w:pPr>
      <w:bookmarkStart w:id="780" w:name="_Toc516654851"/>
      <w:bookmarkStart w:id="781" w:name="_Toc28278042"/>
      <w:bookmarkStart w:id="782" w:name="_Toc36134307"/>
      <w:bookmarkStart w:id="783" w:name="_Toc44686792"/>
      <w:bookmarkStart w:id="784" w:name="_Toc51928558"/>
      <w:bookmarkStart w:id="785" w:name="_Toc51929127"/>
      <w:bookmarkStart w:id="786" w:name="_Toc155283139"/>
      <w:r>
        <w:t>4.2.2.1</w:t>
      </w:r>
      <w:r>
        <w:tab/>
        <w:t>UTRAN starting mechanisms</w:t>
      </w:r>
      <w:bookmarkEnd w:id="780"/>
      <w:bookmarkEnd w:id="781"/>
      <w:bookmarkEnd w:id="782"/>
      <w:bookmarkEnd w:id="783"/>
      <w:bookmarkEnd w:id="784"/>
      <w:bookmarkEnd w:id="785"/>
      <w:bookmarkEnd w:id="786"/>
    </w:p>
    <w:p w:rsidR="00292C5A" w:rsidRDefault="00292C5A" w:rsidP="009139C9">
      <w:r>
        <w:t xml:space="preserve">In an RNC, a Trace Recording Session should start after the reception of the CN_INVOKE_TRACE message from the CN and if some activities have been started on the interfaces that have been requested to be traced. The RNC shall record those signalling messages in the interfaces that are defined in the </w:t>
      </w:r>
      <w:r>
        <w:rPr>
          <w:i/>
          <w:iCs/>
        </w:rPr>
        <w:t>list of interfaces</w:t>
      </w:r>
      <w:r>
        <w:t xml:space="preserve"> parameter. Trace depth defines whether entire signalling messages or just some IEs needs to be recorded. </w:t>
      </w:r>
    </w:p>
    <w:p w:rsidR="00292C5A" w:rsidRDefault="00292C5A" w:rsidP="009139C9">
      <w:r>
        <w:t xml:space="preserve">The RNC may not start a Trace Recording Session if there are insufficient resources available for the recording. </w:t>
      </w:r>
    </w:p>
    <w:p w:rsidR="00292C5A" w:rsidRDefault="00292C5A" w:rsidP="009139C9">
      <w:r>
        <w:t xml:space="preserve">When RNC starts a Trace Recording Session it shall assign a Trace Recording Session Reference for the Trace Recording Session. </w:t>
      </w:r>
    </w:p>
    <w:p w:rsidR="00292C5A" w:rsidRDefault="00292C5A">
      <w:r>
        <w:rPr>
          <w:lang w:eastAsia="zh-CN"/>
        </w:rPr>
        <w:t xml:space="preserve">When several PLMNs are supported in the RAN, for starting Trace and management based MDT the RNC shall only select UEs where the </w:t>
      </w:r>
      <w:r>
        <w:rPr>
          <w:rFonts w:ascii="Courier New" w:hAnsi="Courier New" w:cs="Courier New"/>
          <w:lang w:eastAsia="zh-CN"/>
        </w:rPr>
        <w:t xml:space="preserve">pLMNTarget </w:t>
      </w:r>
      <w:r>
        <w:rPr>
          <w:lang w:eastAsia="zh-CN"/>
        </w:rPr>
        <w:t xml:space="preserve">= </w:t>
      </w:r>
      <w:r>
        <w:rPr>
          <w:rFonts w:ascii="Courier New" w:hAnsi="Courier New" w:cs="Courier New"/>
          <w:lang w:eastAsia="zh-CN"/>
        </w:rPr>
        <w:t>PLMN identity</w:t>
      </w:r>
      <w:r>
        <w:rPr>
          <w:lang w:eastAsia="zh-CN"/>
        </w:rPr>
        <w:t xml:space="preserve"> that the UE includes in Initial Direct Transfer message 3GPP TS 25.331 [31]</w:t>
      </w:r>
      <w:r>
        <w:t>.</w:t>
      </w:r>
    </w:p>
    <w:p w:rsidR="00292C5A" w:rsidRDefault="00292C5A" w:rsidP="009139C9"/>
    <w:p w:rsidR="00292C5A" w:rsidRDefault="00292C5A">
      <w:pPr>
        <w:pStyle w:val="Heading4"/>
      </w:pPr>
      <w:bookmarkStart w:id="787" w:name="_Toc516654852"/>
      <w:bookmarkStart w:id="788" w:name="_Toc28278043"/>
      <w:bookmarkStart w:id="789" w:name="_Toc36134308"/>
      <w:bookmarkStart w:id="790" w:name="_Toc44686793"/>
      <w:bookmarkStart w:id="791" w:name="_Toc51928559"/>
      <w:bookmarkStart w:id="792" w:name="_Toc51929128"/>
      <w:bookmarkStart w:id="793" w:name="_Toc155283140"/>
      <w:r>
        <w:t>4.2.2.2</w:t>
      </w:r>
      <w:r>
        <w:tab/>
        <w:t>PS Domain starting mechanisms</w:t>
      </w:r>
      <w:bookmarkEnd w:id="787"/>
      <w:bookmarkEnd w:id="788"/>
      <w:bookmarkEnd w:id="789"/>
      <w:bookmarkEnd w:id="790"/>
      <w:bookmarkEnd w:id="791"/>
      <w:bookmarkEnd w:id="792"/>
      <w:bookmarkEnd w:id="793"/>
    </w:p>
    <w:p w:rsidR="00292C5A" w:rsidRDefault="00292C5A">
      <w:pPr>
        <w:keepNext/>
        <w:keepLines/>
      </w:pPr>
      <w:r>
        <w:t xml:space="preserve">In a SGSN/GGSN/BM-SC, a Trace Recording Session should start after the reception of a Trace Session Activation from EM and if any of the defined </w:t>
      </w:r>
      <w:r>
        <w:rPr>
          <w:i/>
        </w:rPr>
        <w:t xml:space="preserve">start triggering events </w:t>
      </w:r>
      <w:r>
        <w:t xml:space="preserve">occur. During the Trace Recording Session, the SGSN/GGSN/BM-SC shall record those signalling messages in the interfaces that are defined in the </w:t>
      </w:r>
      <w:r>
        <w:rPr>
          <w:i/>
        </w:rPr>
        <w:t>list of interfaces</w:t>
      </w:r>
      <w:r>
        <w:t xml:space="preserve"> parameter. The </w:t>
      </w:r>
      <w:r>
        <w:rPr>
          <w:i/>
        </w:rPr>
        <w:t>Trace Depth</w:t>
      </w:r>
      <w:r>
        <w:t xml:space="preserve"> parameter defines whether entire signalling messages or just some IEs need to be recorded. </w:t>
      </w:r>
    </w:p>
    <w:p w:rsidR="00292C5A" w:rsidRDefault="00292C5A">
      <w:pPr>
        <w:keepNext/>
        <w:keepLines/>
      </w:pPr>
      <w:r>
        <w:t>The IMSI and IMEISV shall be available in the SGSN, in the GGSN and in the BM-SC for at least those connections which shall be traced.</w:t>
      </w:r>
    </w:p>
    <w:p w:rsidR="00292C5A" w:rsidRDefault="00292C5A">
      <w:r>
        <w:t>The SGSN/GGSN/BM-SC may not start a Trace Recording Session if there are insufficient resources available for the recording.</w:t>
      </w:r>
    </w:p>
    <w:p w:rsidR="00292C5A" w:rsidRDefault="00292C5A">
      <w:r>
        <w:t xml:space="preserve">If the SGSN/GGSN/BM-SC receives the Trace Session Activation during an established session (e.g. during an active PDP context or an active MBMS context), it </w:t>
      </w:r>
      <w:r>
        <w:rPr>
          <w:i/>
          <w:iCs/>
        </w:rPr>
        <w:t>may</w:t>
      </w:r>
      <w:r>
        <w:t xml:space="preserve"> start the Trace Recording Session immediately. However, if any of the start triggering events occur in the SGSN/GGSN/BM-SC after receiving the Trace Session Activation, it shall start the Trace Recording Session.</w:t>
      </w:r>
    </w:p>
    <w:p w:rsidR="00292C5A" w:rsidRDefault="00292C5A">
      <w:r>
        <w:t>When a Trace Recording Session is started, the SGSN/GGSN/BM-SC shall assign a Trace Recording Session Reference for the Trace Recording Session.</w:t>
      </w:r>
    </w:p>
    <w:p w:rsidR="00292C5A" w:rsidRDefault="00292C5A">
      <w:pPr>
        <w:pStyle w:val="Heading4"/>
      </w:pPr>
      <w:bookmarkStart w:id="794" w:name="_Toc516654853"/>
      <w:bookmarkStart w:id="795" w:name="_Toc28278044"/>
      <w:bookmarkStart w:id="796" w:name="_Toc36134309"/>
      <w:bookmarkStart w:id="797" w:name="_Toc44686794"/>
      <w:bookmarkStart w:id="798" w:name="_Toc51928560"/>
      <w:bookmarkStart w:id="799" w:name="_Toc51929129"/>
      <w:bookmarkStart w:id="800" w:name="_Toc155283141"/>
      <w:r>
        <w:t>4.2.2.3</w:t>
      </w:r>
      <w:r>
        <w:tab/>
        <w:t>CS Domain starting mechanisms</w:t>
      </w:r>
      <w:bookmarkEnd w:id="794"/>
      <w:bookmarkEnd w:id="795"/>
      <w:bookmarkEnd w:id="796"/>
      <w:bookmarkEnd w:id="797"/>
      <w:bookmarkEnd w:id="798"/>
      <w:bookmarkEnd w:id="799"/>
      <w:bookmarkEnd w:id="800"/>
    </w:p>
    <w:p w:rsidR="00292C5A" w:rsidRDefault="00292C5A">
      <w:r>
        <w:t xml:space="preserve">In a MSC Server, a Trace Recording Session shall start after the reception of a Trace Session Activation from EM and if any of the defined </w:t>
      </w:r>
      <w:r>
        <w:rPr>
          <w:i/>
        </w:rPr>
        <w:t>start triggering events</w:t>
      </w:r>
      <w:r>
        <w:t xml:space="preserve"> occur. During the Trace Recording Session, the MSC Server shall record those signalling messages in the interfaces that are defined in the </w:t>
      </w:r>
      <w:r>
        <w:rPr>
          <w:i/>
        </w:rPr>
        <w:t>list of interfaces</w:t>
      </w:r>
      <w:r>
        <w:t xml:space="preserve"> parameter. The </w:t>
      </w:r>
      <w:r>
        <w:rPr>
          <w:i/>
        </w:rPr>
        <w:t>Trace Depth</w:t>
      </w:r>
      <w:r>
        <w:t xml:space="preserve"> parameter defines whether entire signalling messages or just some IEs needs to be recorded.</w:t>
      </w:r>
    </w:p>
    <w:p w:rsidR="00292C5A" w:rsidRDefault="00292C5A">
      <w:r>
        <w:t>The IMSI and the IMEISV shall be available in the MSC Server for at least those connections which shall be traced.</w:t>
      </w:r>
    </w:p>
    <w:p w:rsidR="00292C5A" w:rsidRDefault="00292C5A">
      <w:r>
        <w:t>The MSC Server may not start a Trace Recording Session if there are insufficient resources available for the recording.</w:t>
      </w:r>
    </w:p>
    <w:p w:rsidR="00292C5A" w:rsidRDefault="00292C5A">
      <w:r>
        <w:t xml:space="preserve">If the MSC Server receives the Trace Session Activation during an established call, it </w:t>
      </w:r>
      <w:r>
        <w:rPr>
          <w:i/>
          <w:iCs/>
        </w:rPr>
        <w:t>may</w:t>
      </w:r>
      <w:r>
        <w:t xml:space="preserve"> start the Trace Recording Session immediately. However, if any of the start triggering events occurs in MSC Server after receiving the Trace Session Activation, it shall start the Trace Recording Session.</w:t>
      </w:r>
    </w:p>
    <w:p w:rsidR="00292C5A" w:rsidRDefault="00292C5A">
      <w:r>
        <w:t>When a Trace Recording Session is started, the MSC Server shall assign a Trace Recording Session Reference for the Trace Recording Session.</w:t>
      </w:r>
    </w:p>
    <w:p w:rsidR="00292C5A" w:rsidRDefault="00292C5A" w:rsidP="00BC4D1D">
      <w:pPr>
        <w:pStyle w:val="Heading4"/>
      </w:pPr>
      <w:bookmarkStart w:id="801" w:name="_Toc516654854"/>
      <w:bookmarkStart w:id="802" w:name="_Toc28278045"/>
      <w:bookmarkStart w:id="803" w:name="_Toc36134310"/>
      <w:bookmarkStart w:id="804" w:name="_Toc44686795"/>
      <w:bookmarkStart w:id="805" w:name="_Toc51928561"/>
      <w:bookmarkStart w:id="806" w:name="_Toc51929130"/>
      <w:bookmarkStart w:id="807" w:name="_Toc155283142"/>
      <w:r>
        <w:t>4.2.2.4</w:t>
      </w:r>
      <w:r>
        <w:tab/>
      </w:r>
      <w:bookmarkEnd w:id="801"/>
      <w:bookmarkEnd w:id="802"/>
      <w:bookmarkEnd w:id="803"/>
      <w:r w:rsidR="005E0D14">
        <w:t>Void</w:t>
      </w:r>
      <w:bookmarkEnd w:id="804"/>
      <w:bookmarkEnd w:id="805"/>
      <w:bookmarkEnd w:id="806"/>
      <w:bookmarkEnd w:id="807"/>
    </w:p>
    <w:p w:rsidR="00292C5A" w:rsidRDefault="00292C5A">
      <w:pPr>
        <w:pStyle w:val="Heading4"/>
      </w:pPr>
      <w:bookmarkStart w:id="808" w:name="_Toc516654855"/>
      <w:bookmarkStart w:id="809" w:name="_Toc28278046"/>
      <w:bookmarkStart w:id="810" w:name="_Toc36134311"/>
      <w:bookmarkStart w:id="811" w:name="_Toc44686796"/>
      <w:bookmarkStart w:id="812" w:name="_Toc51928562"/>
      <w:bookmarkStart w:id="813" w:name="_Toc51929131"/>
      <w:bookmarkStart w:id="814" w:name="_Toc155283143"/>
      <w:r>
        <w:t>4.2.2.5</w:t>
      </w:r>
      <w:r>
        <w:tab/>
        <w:t>E-UTRAN starting mechanism</w:t>
      </w:r>
      <w:bookmarkEnd w:id="808"/>
      <w:bookmarkEnd w:id="809"/>
      <w:bookmarkEnd w:id="810"/>
      <w:bookmarkEnd w:id="811"/>
      <w:bookmarkEnd w:id="812"/>
      <w:bookmarkEnd w:id="813"/>
      <w:bookmarkEnd w:id="814"/>
    </w:p>
    <w:p w:rsidR="00292C5A" w:rsidRDefault="00292C5A">
      <w:r>
        <w:t xml:space="preserve">In E-UTRAN, after the Cell Traffic Trace has been activated in the monitored cell(s), the eNodeB shall start a Trace Recording Session for new call(s)/session(s) and for already existing call(s)/session(s) (events for existing call(s)/session(s) are not required to be recorded prior to the activation of the cell traffic trace). When the eNodeB starts a Trace Recording Session it shall allocate a Trace Recording Session Reference for the given call or session. The eNodeB shall send the allocated Trace Recording Session Reference, and the Trace Reference and the Trace Collection Entity </w:t>
      </w:r>
      <w:r w:rsidR="00F83A64" w:rsidRPr="00F83A64">
        <w:t>IP A</w:t>
      </w:r>
      <w:r>
        <w:t xml:space="preserve">ddress in the CELL TRAFFIC TRACE message to the MME via the S1 connection. </w:t>
      </w:r>
    </w:p>
    <w:p w:rsidR="00292C5A" w:rsidRDefault="00292C5A">
      <w:r>
        <w:t xml:space="preserve">When MME receives this new S1 signalling message containing the Trace Recording Session Reference and Trace Reference, the MME shall look up the IMSI/IMEI(SV) of the given call from its database and shall send the IMSI/IMEI(SV) numbers together with the Trace Recording Session Reference and Trace Reference to the Trace Collection Entity. </w:t>
      </w:r>
    </w:p>
    <w:p w:rsidR="00292C5A" w:rsidRDefault="00292C5A">
      <w:r>
        <w:rPr>
          <w:lang w:eastAsia="zh-CN"/>
        </w:rPr>
        <w:t xml:space="preserve">When several PLMNs are supported in the RAN, for starting Trace the eNB shall only select UEs where the </w:t>
      </w:r>
      <w:r>
        <w:rPr>
          <w:rFonts w:ascii="Courier New" w:hAnsi="Courier New" w:cs="Courier New"/>
          <w:lang w:eastAsia="zh-CN"/>
        </w:rPr>
        <w:t xml:space="preserve">pLMNTarget </w:t>
      </w:r>
      <w:r>
        <w:rPr>
          <w:lang w:eastAsia="zh-CN"/>
        </w:rPr>
        <w:t>= selectedPLMN-Identity that the UE includes in RRCConnectionSetup message 3GPP TS 36.331 [32]</w:t>
      </w:r>
      <w:r>
        <w:t>.</w:t>
      </w:r>
    </w:p>
    <w:p w:rsidR="00292C5A" w:rsidRDefault="00292C5A">
      <w:r>
        <w:t>The format of the file sent to the TCE from the MME is defined in 3GPP TS 32.423</w:t>
      </w:r>
      <w:r w:rsidR="00152834">
        <w:t xml:space="preserve"> [3]</w:t>
      </w:r>
      <w:r>
        <w:t>, clause A.2.2.</w:t>
      </w:r>
    </w:p>
    <w:p w:rsidR="00292C5A" w:rsidRDefault="00292C5A">
      <w:r>
        <w:t>The figure 4.2.2.5.1 illustrates the procedure.</w:t>
      </w:r>
    </w:p>
    <w:p w:rsidR="00292C5A" w:rsidRDefault="00292C5A">
      <w:pPr>
        <w:pStyle w:val="TH"/>
      </w:pPr>
      <w:r>
        <w:object w:dxaOrig="9480" w:dyaOrig="11924">
          <v:shape id="_x0000_i1082" type="#_x0000_t75" style="width:473.95pt;height:596.05pt" o:ole="">
            <v:imagedata r:id="rId102" o:title=""/>
          </v:shape>
          <o:OLEObject Type="Embed" ProgID="Word.Picture.8" ShapeID="_x0000_i1082" DrawAspect="Content" ObjectID="_1771925626" r:id="rId103"/>
        </w:object>
      </w:r>
    </w:p>
    <w:p w:rsidR="00292C5A" w:rsidRDefault="00292C5A">
      <w:pPr>
        <w:pStyle w:val="TF"/>
      </w:pPr>
      <w:r>
        <w:t>Figure 4.2.2.5.1</w:t>
      </w:r>
    </w:p>
    <w:p w:rsidR="00292C5A" w:rsidRDefault="00292C5A">
      <w:pPr>
        <w:pStyle w:val="Heading4"/>
      </w:pPr>
      <w:bookmarkStart w:id="815" w:name="_Toc516654856"/>
      <w:bookmarkStart w:id="816" w:name="_Toc28278047"/>
      <w:bookmarkStart w:id="817" w:name="_Toc36134312"/>
      <w:bookmarkStart w:id="818" w:name="_Toc44686797"/>
      <w:bookmarkStart w:id="819" w:name="_Toc51928563"/>
      <w:bookmarkStart w:id="820" w:name="_Toc51929132"/>
      <w:bookmarkStart w:id="821" w:name="_Toc155283144"/>
      <w:r>
        <w:t>4.2.2.6</w:t>
      </w:r>
      <w:r>
        <w:tab/>
        <w:t>EPC Domain starting mechanisms</w:t>
      </w:r>
      <w:bookmarkEnd w:id="815"/>
      <w:bookmarkEnd w:id="816"/>
      <w:bookmarkEnd w:id="817"/>
      <w:bookmarkEnd w:id="818"/>
      <w:bookmarkEnd w:id="819"/>
      <w:bookmarkEnd w:id="820"/>
      <w:bookmarkEnd w:id="821"/>
    </w:p>
    <w:p w:rsidR="00292C5A" w:rsidRDefault="00292C5A">
      <w:pPr>
        <w:keepNext/>
        <w:keepLines/>
      </w:pPr>
      <w:r>
        <w:t xml:space="preserve">In a MME, SGW or PGW, a Trace Recording Session should start after the reception of a Trace Session Activation from EM and if any of the defined </w:t>
      </w:r>
      <w:r>
        <w:rPr>
          <w:i/>
        </w:rPr>
        <w:t xml:space="preserve">start triggering events </w:t>
      </w:r>
      <w:r>
        <w:t xml:space="preserve">occur. During the Trace Recording Session, the MME, SGW or PGW shall record those signalling messages in the interfaces that are defined in the </w:t>
      </w:r>
      <w:r>
        <w:rPr>
          <w:i/>
        </w:rPr>
        <w:t>list of interfaces</w:t>
      </w:r>
      <w:r>
        <w:t xml:space="preserve"> parameter. The </w:t>
      </w:r>
      <w:r>
        <w:rPr>
          <w:i/>
        </w:rPr>
        <w:t>Trace Depth</w:t>
      </w:r>
      <w:r>
        <w:t xml:space="preserve"> parameter defines whether entire signalling messages or just some IEs need to be recorded. </w:t>
      </w:r>
    </w:p>
    <w:p w:rsidR="00292C5A" w:rsidRDefault="00292C5A">
      <w:pPr>
        <w:keepNext/>
        <w:keepLines/>
      </w:pPr>
      <w:r>
        <w:t>The IMSI and IMEISV shall be available in the MME and in the SGW for at least those connections which shall be traced.</w:t>
      </w:r>
    </w:p>
    <w:p w:rsidR="00292C5A" w:rsidRDefault="00292C5A">
      <w:r>
        <w:t>The MME, SGW or PGW may not start a Trace Recording Session if there are insufficient resources available for the recording.</w:t>
      </w:r>
    </w:p>
    <w:p w:rsidR="00292C5A" w:rsidRDefault="00292C5A">
      <w:r>
        <w:t>If the MME, SGW or PGW receives the Trace Session Activation during an established session (e.g. during an active PDP context), it may start the Trace Recording Session immediately. However, if any of the start triggering events occur in the MME, SGW or PGW after receiving the Trace Session Activation, it shall start the Trace Recording Session.</w:t>
      </w:r>
    </w:p>
    <w:p w:rsidR="00292C5A" w:rsidRDefault="00292C5A">
      <w:r>
        <w:t>When a Trace Recording Session is started, the MME, SGW or PGW shall assign a Trace Recording Session Reference for the Trace Recording Session.</w:t>
      </w:r>
    </w:p>
    <w:p w:rsidR="00292C5A" w:rsidRDefault="00292C5A">
      <w:pPr>
        <w:pStyle w:val="Heading4"/>
      </w:pPr>
      <w:bookmarkStart w:id="822" w:name="_Toc516654857"/>
      <w:bookmarkStart w:id="823" w:name="_Toc28278048"/>
      <w:bookmarkStart w:id="824" w:name="_Toc36134313"/>
      <w:bookmarkStart w:id="825" w:name="_Toc44686798"/>
      <w:bookmarkStart w:id="826" w:name="_Toc51928564"/>
      <w:bookmarkStart w:id="827" w:name="_Toc51929133"/>
      <w:bookmarkStart w:id="828" w:name="_Toc155283145"/>
      <w:r>
        <w:t>4.2.2.7</w:t>
      </w:r>
      <w:r>
        <w:tab/>
        <w:t>E-UTRAN starting mechanisms for MDT</w:t>
      </w:r>
      <w:bookmarkEnd w:id="822"/>
      <w:bookmarkEnd w:id="823"/>
      <w:bookmarkEnd w:id="824"/>
      <w:bookmarkEnd w:id="825"/>
      <w:bookmarkEnd w:id="826"/>
      <w:bookmarkEnd w:id="827"/>
      <w:bookmarkEnd w:id="828"/>
    </w:p>
    <w:p w:rsidR="00292C5A" w:rsidRDefault="00292C5A">
      <w:pPr>
        <w:rPr>
          <w:iCs/>
        </w:rPr>
      </w:pPr>
      <w:r>
        <w:rPr>
          <w:iCs/>
        </w:rPr>
        <w:t>A trace recording session of immediate MDT or logged MDT</w:t>
      </w:r>
      <w:r w:rsidR="00A129E9" w:rsidRPr="00B86687">
        <w:rPr>
          <w:iCs/>
        </w:rPr>
        <w:t xml:space="preserve"> </w:t>
      </w:r>
      <w:r w:rsidR="00A129E9">
        <w:rPr>
          <w:iCs/>
        </w:rPr>
        <w:t>or Logged MBSFN MDT</w:t>
      </w:r>
      <w:r>
        <w:rPr>
          <w:iCs/>
        </w:rPr>
        <w:t xml:space="preserve">shall be started in the eNodeB for each selected UE that satisfy the MDT UE selection criteria (i.e. capability condition), provided that a cell trace session for immediate MDT or logged MDT </w:t>
      </w:r>
      <w:r w:rsidR="00A129E9">
        <w:rPr>
          <w:iCs/>
        </w:rPr>
        <w:t xml:space="preserve">or Logged MBSFN MDT </w:t>
      </w:r>
      <w:r>
        <w:rPr>
          <w:iCs/>
        </w:rPr>
        <w:t>has been activated in the eNodeB from EM for the given cell(s) before</w:t>
      </w:r>
      <w:r>
        <w:t xml:space="preserve">. </w:t>
      </w:r>
    </w:p>
    <w:p w:rsidR="00292C5A" w:rsidRDefault="00292C5A">
      <w:pPr>
        <w:rPr>
          <w:iCs/>
        </w:rPr>
      </w:pPr>
      <w:r>
        <w:rPr>
          <w:iCs/>
        </w:rPr>
        <w:t xml:space="preserve">The eNodeB shall configure the corresponding MDT RRC measurements at the selected UE. </w:t>
      </w:r>
    </w:p>
    <w:p w:rsidR="00292C5A" w:rsidRDefault="00292C5A">
      <w:r>
        <w:rPr>
          <w:lang w:eastAsia="zh-CN"/>
        </w:rPr>
        <w:t xml:space="preserve">When several PLMNs are supported in the RAN for management based MDT, possibly combined with Trace, the eNB shall only select UEs where the </w:t>
      </w:r>
      <w:r>
        <w:rPr>
          <w:rFonts w:ascii="Courier New" w:hAnsi="Courier New" w:cs="Courier New"/>
          <w:lang w:eastAsia="zh-CN"/>
        </w:rPr>
        <w:t xml:space="preserve">pLMNTarget </w:t>
      </w:r>
      <w:r>
        <w:rPr>
          <w:lang w:eastAsia="zh-CN"/>
        </w:rPr>
        <w:t>= selectedPLMN-Identity that the UE includes in RRCConnectionSetup message 3GPP TS 36.331 [32]</w:t>
      </w:r>
      <w:r>
        <w:t>.</w:t>
      </w:r>
    </w:p>
    <w:p w:rsidR="00292C5A" w:rsidRDefault="00292C5A">
      <w:pPr>
        <w:rPr>
          <w:iCs/>
        </w:rPr>
      </w:pPr>
    </w:p>
    <w:p w:rsidR="00292C5A" w:rsidRDefault="00292C5A">
      <w:pPr>
        <w:pStyle w:val="Heading4"/>
      </w:pPr>
      <w:bookmarkStart w:id="829" w:name="_Toc516654858"/>
      <w:bookmarkStart w:id="830" w:name="_Toc28278049"/>
      <w:bookmarkStart w:id="831" w:name="_Toc36134314"/>
      <w:bookmarkStart w:id="832" w:name="_Toc44686799"/>
      <w:bookmarkStart w:id="833" w:name="_Toc51928565"/>
      <w:bookmarkStart w:id="834" w:name="_Toc51929134"/>
      <w:bookmarkStart w:id="835" w:name="_Toc155283146"/>
      <w:r>
        <w:t>4.2.2.8</w:t>
      </w:r>
      <w:r>
        <w:tab/>
        <w:t>Starting mechanisms at UE for MDT</w:t>
      </w:r>
      <w:bookmarkEnd w:id="829"/>
      <w:bookmarkEnd w:id="830"/>
      <w:bookmarkEnd w:id="831"/>
      <w:bookmarkEnd w:id="832"/>
      <w:bookmarkEnd w:id="833"/>
      <w:bookmarkEnd w:id="834"/>
      <w:bookmarkEnd w:id="835"/>
    </w:p>
    <w:p w:rsidR="00292C5A" w:rsidRDefault="00292C5A">
      <w:pPr>
        <w:rPr>
          <w:iCs/>
        </w:rPr>
      </w:pPr>
      <w:r>
        <w:rPr>
          <w:iCs/>
        </w:rPr>
        <w:t>There is no starting mechanism at the UE for MDT trace recording sessions. The UE shall execute the received MDT measurement configuration. In case of logged MDT</w:t>
      </w:r>
      <w:r w:rsidR="00A129E9" w:rsidRPr="00B86687">
        <w:rPr>
          <w:iCs/>
        </w:rPr>
        <w:t xml:space="preserve"> </w:t>
      </w:r>
      <w:r w:rsidR="00A129E9">
        <w:rPr>
          <w:iCs/>
        </w:rPr>
        <w:t>or Logged MBSFN MDT</w:t>
      </w:r>
      <w:r>
        <w:rPr>
          <w:iCs/>
        </w:rPr>
        <w:t xml:space="preserve">, the UE shall store the trace recording session parameters as received from the eNodeB. </w:t>
      </w:r>
    </w:p>
    <w:p w:rsidR="00292C5A" w:rsidRDefault="00292C5A">
      <w:r>
        <w:rPr>
          <w:lang w:eastAsia="zh-CN"/>
        </w:rPr>
        <w:t>When several PLMNs are supported in the RAN, for starting logged MDT the UE shall only perform logging for the cells recived in the MDT measuerment configuration, if they are allowed as selected PLMNs</w:t>
      </w:r>
      <w:r>
        <w:t>.</w:t>
      </w:r>
    </w:p>
    <w:p w:rsidR="00A129E9" w:rsidRDefault="00A129E9" w:rsidP="00A129E9">
      <w:r>
        <w:rPr>
          <w:lang w:eastAsia="zh-CN"/>
        </w:rPr>
        <w:t>When several PLMNs are supported in the RAN, for starting Logged MBSFN MDT the UE shall only perform logging for the cells and MBSFN area received in the MDT measurement configuration, if they are allowed as selected PLMNs</w:t>
      </w:r>
      <w:r>
        <w:t>.</w:t>
      </w:r>
    </w:p>
    <w:p w:rsidR="00962D37" w:rsidRDefault="00962D37" w:rsidP="00962D37">
      <w:pPr>
        <w:pStyle w:val="Heading4"/>
      </w:pPr>
      <w:bookmarkStart w:id="836" w:name="_Toc516654859"/>
      <w:bookmarkStart w:id="837" w:name="_Toc28278050"/>
      <w:bookmarkStart w:id="838" w:name="_Toc36134315"/>
      <w:bookmarkStart w:id="839" w:name="_Toc44686800"/>
      <w:bookmarkStart w:id="840" w:name="_Toc51928566"/>
      <w:bookmarkStart w:id="841" w:name="_Toc51929135"/>
      <w:bookmarkStart w:id="842" w:name="_Toc155283147"/>
      <w:r>
        <w:t>4.2.2.9</w:t>
      </w:r>
      <w:r>
        <w:tab/>
        <w:t>5GC Domain starting mechanisms</w:t>
      </w:r>
      <w:bookmarkEnd w:id="836"/>
      <w:bookmarkEnd w:id="837"/>
      <w:bookmarkEnd w:id="838"/>
      <w:bookmarkEnd w:id="839"/>
      <w:bookmarkEnd w:id="840"/>
      <w:bookmarkEnd w:id="841"/>
      <w:bookmarkEnd w:id="842"/>
    </w:p>
    <w:p w:rsidR="00962D37" w:rsidRDefault="00962D37" w:rsidP="00962D37">
      <w:pPr>
        <w:keepNext/>
        <w:keepLines/>
      </w:pPr>
      <w:r>
        <w:t xml:space="preserve">In an AF, AMF, AUSF, NEF, NRF, NSSF, PCF, SMF, SMSF, UPF or UDM, a Trace Recording Session should start after the reception of a Trace Session Activation from management system and if any of the defined </w:t>
      </w:r>
      <w:r>
        <w:rPr>
          <w:i/>
        </w:rPr>
        <w:t xml:space="preserve">start triggering events </w:t>
      </w:r>
      <w:r>
        <w:t xml:space="preserve">occur. During the Trace Recording Session, the AF, AMF, AUSF, NEF, NRF, NSSF, PCF, SMF, SMSF, UPF or UDM shall record those signalling messages in the interfaces that are defined in the </w:t>
      </w:r>
      <w:r>
        <w:rPr>
          <w:i/>
        </w:rPr>
        <w:t>list of interfaces</w:t>
      </w:r>
      <w:r>
        <w:t xml:space="preserve"> parameter. The </w:t>
      </w:r>
      <w:r>
        <w:rPr>
          <w:i/>
        </w:rPr>
        <w:t>Trace Depth</w:t>
      </w:r>
      <w:r>
        <w:t xml:space="preserve"> parameter defines whether entire signalling messages or just some IEs need to be recorded. </w:t>
      </w:r>
    </w:p>
    <w:p w:rsidR="00962D37" w:rsidRDefault="00962D37" w:rsidP="00962D37">
      <w:pPr>
        <w:keepNext/>
        <w:keepLines/>
      </w:pPr>
      <w:r>
        <w:t>The SUPI and IMEISV shall be available in the AMF, SMF and in the PCF for at least those connections which shall be traced.</w:t>
      </w:r>
    </w:p>
    <w:p w:rsidR="00962D37" w:rsidRDefault="00962D37" w:rsidP="00962D37">
      <w:r>
        <w:t>The AF, AMF, AUSF, NEF, NRF, NSSF, PCF, SMF, SMSF, UPF or UDM may not start a Trace Recording Session if there are insufficient resources available for the recording.</w:t>
      </w:r>
    </w:p>
    <w:p w:rsidR="00962D37" w:rsidRDefault="00962D37" w:rsidP="00962D37">
      <w:r>
        <w:t>If the AF, AMF, AUSF, NEF, NRF, NSSF, PCF, SMF, SMSF, UPF or UDM receives the Trace Session Activation during an established session, it may start the Trace Recording Session immediately. However, if any of the start triggering events occur in the AF, AMF, AUSF, NEF, NRF, NSSF, PCF, SMF, SMSF, UPF or UDM after receiving the Trace Session Activation, it shall start the Trace Recording Session.</w:t>
      </w:r>
    </w:p>
    <w:p w:rsidR="00962D37" w:rsidRDefault="00962D37" w:rsidP="00962D37">
      <w:r>
        <w:t>When a Trace Recording Session is started, the AF, AMF, AUSF, NEF, NRF, NSSF, PCF, SMF, SMSF, UPF or UDM shall assign a Trace Recording Session Reference for the Trace Recording Session.</w:t>
      </w:r>
    </w:p>
    <w:p w:rsidR="00962D37" w:rsidRDefault="00962D37" w:rsidP="00962D37">
      <w:pPr>
        <w:pStyle w:val="Heading4"/>
      </w:pPr>
      <w:bookmarkStart w:id="843" w:name="_Toc516654860"/>
      <w:bookmarkStart w:id="844" w:name="_Toc28278051"/>
      <w:bookmarkStart w:id="845" w:name="_Toc36134316"/>
      <w:bookmarkStart w:id="846" w:name="_Toc44686801"/>
      <w:bookmarkStart w:id="847" w:name="_Toc51928567"/>
      <w:bookmarkStart w:id="848" w:name="_Toc51929136"/>
      <w:bookmarkStart w:id="849" w:name="_Toc155283148"/>
      <w:r>
        <w:t>4.2.2.10</w:t>
      </w:r>
      <w:r>
        <w:tab/>
        <w:t>NG-RAN starting mechanism</w:t>
      </w:r>
      <w:bookmarkEnd w:id="843"/>
      <w:bookmarkEnd w:id="844"/>
      <w:bookmarkEnd w:id="845"/>
      <w:bookmarkEnd w:id="846"/>
      <w:bookmarkEnd w:id="847"/>
      <w:bookmarkEnd w:id="848"/>
      <w:bookmarkEnd w:id="849"/>
    </w:p>
    <w:p w:rsidR="00962D37" w:rsidRDefault="00962D37" w:rsidP="00962D37">
      <w:r>
        <w:t xml:space="preserve">In NG-RAN, after the Cell Traffic Trace has been activated in the monitored cell(s), the NG-RAN node shall start a Trace Recording Session for new call(s)/session(s) and for already existing call(s)/session(s) (events for existing call(s)/session(s) are not required to be recorded prior to the activation of the cell traffic trace). When the NG-RAN node starts a Trace Recording Session it shall allocate a Trace Recording Session Reference (TRSR) for the given call or session. </w:t>
      </w:r>
      <w:r w:rsidR="003C796C">
        <w:t xml:space="preserve">For file-based trace reporting, the </w:t>
      </w:r>
      <w:r>
        <w:t xml:space="preserve">NG-RAN node shall send the allocated Trace Recording Session Reference, the Trace Reference and the Trace Collection Entity </w:t>
      </w:r>
      <w:r w:rsidR="00F83A64" w:rsidRPr="00F83A64">
        <w:t>IP A</w:t>
      </w:r>
      <w:r>
        <w:t>ddress in the CELL TRAFFIC TRACE message to the AMF via the NG connection.</w:t>
      </w:r>
      <w:r w:rsidR="003C796C">
        <w:t xml:space="preserve"> For streaming trace reporting, the NG-RAN node shall send the allocated Trace Recording Session Reference, the Trace Reference and the </w:t>
      </w:r>
      <w:r w:rsidR="003C796C">
        <w:rPr>
          <w:noProof/>
        </w:rPr>
        <w:t>URI of the Trace Reporting MnS consumer</w:t>
      </w:r>
      <w:r w:rsidR="003C796C">
        <w:t xml:space="preserve"> in the CELL TRAFFIC TRACE message to the AMF via the NG connection.</w:t>
      </w:r>
      <w:r>
        <w:t xml:space="preserve"> </w:t>
      </w:r>
    </w:p>
    <w:p w:rsidR="00962D37" w:rsidRDefault="00962D37" w:rsidP="00962D37">
      <w:r>
        <w:t>When AMF receives this new NG signalling message containing the Trace Recording Session Reference (TRSR) and Trace Reference (TR), the AMF shall look up the SUPI/IMEI(SV) of the given call from its database and shall send the SUPI/IMEI(SV) numbers together with the Trace Recording Session Reference and Trace Reference to the Trace Collection Entity</w:t>
      </w:r>
      <w:r w:rsidR="003C796C">
        <w:t xml:space="preserve"> in case of the file-based trace reporting, or to Trace Reporting MnS consumer in case of the streaming trace reporting</w:t>
      </w:r>
      <w:r>
        <w:t xml:space="preserve">. </w:t>
      </w:r>
    </w:p>
    <w:p w:rsidR="00962D37" w:rsidRDefault="00962D37" w:rsidP="00962D37">
      <w:r>
        <w:rPr>
          <w:lang w:eastAsia="zh-CN"/>
        </w:rPr>
        <w:t xml:space="preserve">When several PLMNs are supported in the RAN, for starting Trace the NG-RAN node shall only select UEs where the </w:t>
      </w:r>
      <w:r>
        <w:rPr>
          <w:rFonts w:ascii="Courier New" w:hAnsi="Courier New" w:cs="Courier New"/>
          <w:lang w:eastAsia="zh-CN"/>
        </w:rPr>
        <w:t xml:space="preserve">pLMNTarget </w:t>
      </w:r>
      <w:r>
        <w:rPr>
          <w:lang w:eastAsia="zh-CN"/>
        </w:rPr>
        <w:t>= selectedPLMN-Identity that the UE includes in RRCConnectionSetup message 3GPP TS 38.331 [43]</w:t>
      </w:r>
      <w:r>
        <w:t>.</w:t>
      </w:r>
    </w:p>
    <w:p w:rsidR="00DD7E92" w:rsidRDefault="00DD7E92" w:rsidP="00DD7E92">
      <w:r>
        <w:rPr>
          <w:lang w:eastAsia="zh-CN"/>
        </w:rPr>
        <w:t>In case of NPN, w</w:t>
      </w:r>
      <w:r w:rsidRPr="00FF2A52">
        <w:rPr>
          <w:lang w:eastAsia="zh-CN"/>
        </w:rPr>
        <w:t xml:space="preserve">hen several </w:t>
      </w:r>
      <w:r>
        <w:rPr>
          <w:lang w:eastAsia="zh-CN"/>
        </w:rPr>
        <w:t>NPN</w:t>
      </w:r>
      <w:r w:rsidRPr="00FF2A52">
        <w:rPr>
          <w:lang w:eastAsia="zh-CN"/>
        </w:rPr>
        <w:t xml:space="preserve">s are supported in the </w:t>
      </w:r>
      <w:r>
        <w:rPr>
          <w:lang w:eastAsia="zh-CN"/>
        </w:rPr>
        <w:t>NG-</w:t>
      </w:r>
      <w:r w:rsidRPr="00FF2A52">
        <w:rPr>
          <w:lang w:eastAsia="zh-CN"/>
        </w:rPr>
        <w:t xml:space="preserve">RAN, for starting Trace the </w:t>
      </w:r>
      <w:bookmarkStart w:id="850" w:name="_Hlk126604544"/>
      <w:r w:rsidRPr="00FF2A52">
        <w:rPr>
          <w:lang w:eastAsia="zh-CN"/>
        </w:rPr>
        <w:t>NG-RAN node shall onl</w:t>
      </w:r>
      <w:r>
        <w:rPr>
          <w:lang w:eastAsia="zh-CN"/>
        </w:rPr>
        <w:t xml:space="preserve">y </w:t>
      </w:r>
      <w:r w:rsidRPr="00FF2A52">
        <w:rPr>
          <w:lang w:eastAsia="zh-CN"/>
        </w:rPr>
        <w:t xml:space="preserve">select UEs where the </w:t>
      </w:r>
      <w:r>
        <w:rPr>
          <w:lang w:eastAsia="zh-CN"/>
        </w:rPr>
        <w:t xml:space="preserve">nPNTarget </w:t>
      </w:r>
      <w:bookmarkEnd w:id="850"/>
      <w:r w:rsidRPr="00FF2A52">
        <w:rPr>
          <w:lang w:eastAsia="zh-CN"/>
        </w:rPr>
        <w:t xml:space="preserve">match the </w:t>
      </w:r>
      <w:r>
        <w:rPr>
          <w:lang w:eastAsia="zh-CN"/>
        </w:rPr>
        <w:t>NPN</w:t>
      </w:r>
      <w:r w:rsidRPr="00FF2A52">
        <w:rPr>
          <w:lang w:eastAsia="zh-CN"/>
        </w:rPr>
        <w:t xml:space="preserve"> that the UE includes in RRCConnectionSetup message 3GPP TS 38.331 [43]</w:t>
      </w:r>
      <w:r w:rsidRPr="00FF2A52">
        <w:t>.</w:t>
      </w:r>
    </w:p>
    <w:p w:rsidR="003C796C" w:rsidRDefault="003C796C" w:rsidP="003C796C">
      <w:r>
        <w:t xml:space="preserve">For file-based trace reporting, the </w:t>
      </w:r>
      <w:r w:rsidR="00962D37">
        <w:t>format of the file sent to the TCE from the AMF is defined in 3GPP TS 32.423, clause A.2.2.</w:t>
      </w:r>
    </w:p>
    <w:p w:rsidR="00962D37" w:rsidRDefault="003C796C" w:rsidP="003C796C">
      <w:r>
        <w:t>For streaming trace reporting, the format of the AMF data sent to Trace Reporting MnS consumer is defined in 3GPP TS 32.423</w:t>
      </w:r>
      <w:r w:rsidR="00152834">
        <w:t xml:space="preserve"> [3]</w:t>
      </w:r>
      <w:r>
        <w:t>.</w:t>
      </w:r>
    </w:p>
    <w:p w:rsidR="00962D37" w:rsidRDefault="00962D37" w:rsidP="00962D37">
      <w:r>
        <w:t>The figure 4.2.2.10.1 illustrates the procedure</w:t>
      </w:r>
      <w:r w:rsidR="003C796C">
        <w:t xml:space="preserve"> for file-based trace reporting</w:t>
      </w:r>
      <w:r>
        <w:t>.</w:t>
      </w:r>
    </w:p>
    <w:p w:rsidR="00962D37" w:rsidRDefault="003C796C" w:rsidP="00962D37">
      <w:pPr>
        <w:pStyle w:val="TH"/>
      </w:pPr>
      <w:r w:rsidRPr="00582BAE">
        <w:rPr>
          <w:noProof/>
        </w:rPr>
        <w:pict>
          <v:shape id="_x0000_i1083" type="#_x0000_t75" alt="Generated by PlantUML" style="width:481.45pt;height:441.4pt;visibility:visible">
            <v:imagedata r:id="rId104" o:title="Generated by PlantUML"/>
          </v:shape>
        </w:pict>
      </w:r>
    </w:p>
    <w:p w:rsidR="00962D37" w:rsidRDefault="00962D37" w:rsidP="00962D37">
      <w:pPr>
        <w:pStyle w:val="TF"/>
      </w:pPr>
      <w:r>
        <w:t>Figure 4.2.2.10.1: NG-RAN trace starting mechanism</w:t>
      </w:r>
      <w:r w:rsidR="003C796C">
        <w:t xml:space="preserve"> with file-based trace reporting</w:t>
      </w:r>
    </w:p>
    <w:p w:rsidR="003C796C" w:rsidRDefault="003C796C" w:rsidP="003C796C">
      <w:r>
        <w:t>The figure 4.2.2.10.2 illustrates the procedure for streaming trace reporting.</w:t>
      </w:r>
    </w:p>
    <w:p w:rsidR="003C796C" w:rsidRDefault="003C796C" w:rsidP="009139C9">
      <w:pPr>
        <w:pStyle w:val="TH"/>
        <w:rPr>
          <w:noProof/>
        </w:rPr>
      </w:pPr>
      <w:r w:rsidRPr="00582BAE">
        <w:rPr>
          <w:noProof/>
        </w:rPr>
        <w:pict>
          <v:shape id="_x0000_i1084" type="#_x0000_t75" alt="Generated by PlantUML" style="width:481.45pt;height:393.2pt;visibility:visible">
            <v:imagedata r:id="rId105" o:title="Generated by PlantUML"/>
          </v:shape>
        </w:pict>
      </w:r>
    </w:p>
    <w:p w:rsidR="003C796C" w:rsidRDefault="003C796C" w:rsidP="009139C9">
      <w:pPr>
        <w:pStyle w:val="TF"/>
      </w:pPr>
      <w:r>
        <w:t>Figure 4.2.2.10.2: NG-RAN trace starting mechanism with streaming trace reporting</w:t>
      </w:r>
    </w:p>
    <w:p w:rsidR="00034D6D" w:rsidRDefault="00034D6D" w:rsidP="00034D6D">
      <w:pPr>
        <w:pStyle w:val="Heading4"/>
      </w:pPr>
      <w:bookmarkStart w:id="851" w:name="_Toc36134317"/>
      <w:bookmarkStart w:id="852" w:name="_Toc44686802"/>
      <w:bookmarkStart w:id="853" w:name="_Toc51928568"/>
      <w:bookmarkStart w:id="854" w:name="_Toc51929137"/>
      <w:bookmarkStart w:id="855" w:name="_Toc155283149"/>
      <w:r>
        <w:t>4.2.2.11</w:t>
      </w:r>
      <w:r>
        <w:tab/>
        <w:t>NG-RAN starting mechanisms for management based MDT</w:t>
      </w:r>
      <w:bookmarkEnd w:id="851"/>
      <w:bookmarkEnd w:id="852"/>
      <w:bookmarkEnd w:id="853"/>
      <w:bookmarkEnd w:id="854"/>
      <w:bookmarkEnd w:id="855"/>
    </w:p>
    <w:p w:rsidR="00034D6D" w:rsidRDefault="00034D6D" w:rsidP="00034D6D">
      <w:pPr>
        <w:rPr>
          <w:iCs/>
        </w:rPr>
      </w:pPr>
      <w:r>
        <w:rPr>
          <w:iCs/>
        </w:rPr>
        <w:t>A trace recording session of immediate MDT or logged MDT shall be started in the gNB for each selected UE that satisfy the MDT UE selection criteria (i.e. capability condition), provided that a cell trace session for immediate MDT or logged MDT has been activated in the gNB from management system for the given cell(s) before</w:t>
      </w:r>
      <w:r>
        <w:t xml:space="preserve">. </w:t>
      </w:r>
    </w:p>
    <w:p w:rsidR="00034D6D" w:rsidRDefault="00034D6D" w:rsidP="00034D6D">
      <w:pPr>
        <w:rPr>
          <w:iCs/>
        </w:rPr>
      </w:pPr>
      <w:r>
        <w:rPr>
          <w:iCs/>
        </w:rPr>
        <w:t xml:space="preserve">The gNB shall configure the corresponding MDT RRC measurements at the selected UE. </w:t>
      </w:r>
    </w:p>
    <w:p w:rsidR="003C796C" w:rsidRDefault="00034D6D">
      <w:r>
        <w:rPr>
          <w:lang w:eastAsia="zh-CN"/>
        </w:rPr>
        <w:t xml:space="preserve">When several PLMNs are supported in the RAN for management based MDT, possibly combined with Trace, the gNB shall only select UEs where the </w:t>
      </w:r>
      <w:r>
        <w:rPr>
          <w:rFonts w:ascii="Courier New" w:hAnsi="Courier New" w:cs="Courier New"/>
          <w:lang w:eastAsia="zh-CN"/>
        </w:rPr>
        <w:t xml:space="preserve">pLMNTarget </w:t>
      </w:r>
      <w:r>
        <w:rPr>
          <w:lang w:eastAsia="zh-CN"/>
        </w:rPr>
        <w:t>= selectedPLMN-Identity that the UE includes in RRCConnectionSetup message 3GPP TS 38.331 [43]</w:t>
      </w:r>
      <w:r>
        <w:t>.</w:t>
      </w:r>
    </w:p>
    <w:p w:rsidR="00DD7E92" w:rsidRDefault="00DD7E92" w:rsidP="00DD7E92">
      <w:r>
        <w:rPr>
          <w:lang w:eastAsia="zh-CN"/>
        </w:rPr>
        <w:t>In case of NPN, w</w:t>
      </w:r>
      <w:r w:rsidRPr="00FF2A52">
        <w:rPr>
          <w:lang w:eastAsia="zh-CN"/>
        </w:rPr>
        <w:t xml:space="preserve">hen several </w:t>
      </w:r>
      <w:r>
        <w:rPr>
          <w:lang w:eastAsia="zh-CN"/>
        </w:rPr>
        <w:t>NPN</w:t>
      </w:r>
      <w:r w:rsidRPr="00FF2A52">
        <w:rPr>
          <w:lang w:eastAsia="zh-CN"/>
        </w:rPr>
        <w:t xml:space="preserve">s are supported in the </w:t>
      </w:r>
      <w:r>
        <w:rPr>
          <w:lang w:eastAsia="zh-CN"/>
        </w:rPr>
        <w:t>NG-</w:t>
      </w:r>
      <w:r w:rsidRPr="00FF2A52">
        <w:rPr>
          <w:lang w:eastAsia="zh-CN"/>
        </w:rPr>
        <w:t xml:space="preserve">RAN, for starting Trace the NG-RAN node shall only select UEs where the </w:t>
      </w:r>
      <w:r>
        <w:rPr>
          <w:lang w:eastAsia="zh-CN"/>
        </w:rPr>
        <w:t xml:space="preserve">nPNTarget </w:t>
      </w:r>
      <w:r w:rsidRPr="00FF2A52">
        <w:rPr>
          <w:lang w:eastAsia="zh-CN"/>
        </w:rPr>
        <w:t xml:space="preserve">match the </w:t>
      </w:r>
      <w:r>
        <w:rPr>
          <w:lang w:eastAsia="zh-CN"/>
        </w:rPr>
        <w:t>NPN</w:t>
      </w:r>
      <w:r w:rsidRPr="00FF2A52">
        <w:rPr>
          <w:lang w:eastAsia="zh-CN"/>
        </w:rPr>
        <w:t xml:space="preserve"> that the UE includes in RRCConnectionSetup message 3GPP TS 38.331 [43]</w:t>
      </w:r>
      <w:r w:rsidRPr="00FF2A52">
        <w:t>.</w:t>
      </w:r>
    </w:p>
    <w:p w:rsidR="00DD7E92" w:rsidRDefault="00DD7E92">
      <w:pPr>
        <w:rPr>
          <w:iCs/>
        </w:rPr>
      </w:pPr>
    </w:p>
    <w:p w:rsidR="00292C5A" w:rsidRDefault="00292C5A">
      <w:pPr>
        <w:pStyle w:val="Heading3"/>
      </w:pPr>
      <w:r>
        <w:br w:type="page"/>
      </w:r>
      <w:bookmarkStart w:id="856" w:name="_Toc516654861"/>
      <w:bookmarkStart w:id="857" w:name="_Toc28278052"/>
      <w:bookmarkStart w:id="858" w:name="_Toc36134318"/>
      <w:bookmarkStart w:id="859" w:name="_Toc44686803"/>
      <w:bookmarkStart w:id="860" w:name="_Toc51928569"/>
      <w:bookmarkStart w:id="861" w:name="_Toc51929138"/>
      <w:bookmarkStart w:id="862" w:name="_Toc155283150"/>
      <w:r>
        <w:t>4.2.3</w:t>
      </w:r>
      <w:r>
        <w:tab/>
        <w:t>Starting a trace recording session - signalling based</w:t>
      </w:r>
      <w:bookmarkEnd w:id="856"/>
      <w:bookmarkEnd w:id="857"/>
      <w:bookmarkEnd w:id="858"/>
      <w:bookmarkEnd w:id="859"/>
      <w:bookmarkEnd w:id="860"/>
      <w:bookmarkEnd w:id="861"/>
      <w:bookmarkEnd w:id="862"/>
    </w:p>
    <w:p w:rsidR="00292C5A" w:rsidRDefault="00292C5A">
      <w:pPr>
        <w:pStyle w:val="Heading4"/>
      </w:pPr>
      <w:bookmarkStart w:id="863" w:name="_Toc516654862"/>
      <w:bookmarkStart w:id="864" w:name="_Toc28278053"/>
      <w:bookmarkStart w:id="865" w:name="_Toc36134319"/>
      <w:bookmarkStart w:id="866" w:name="_Toc44686804"/>
      <w:bookmarkStart w:id="867" w:name="_Toc51928570"/>
      <w:bookmarkStart w:id="868" w:name="_Toc51929139"/>
      <w:bookmarkStart w:id="869" w:name="_Toc155283151"/>
      <w:r>
        <w:t>4.2.3.1</w:t>
      </w:r>
      <w:r>
        <w:tab/>
        <w:t>UTRAN starting mechanisms</w:t>
      </w:r>
      <w:bookmarkEnd w:id="863"/>
      <w:bookmarkEnd w:id="864"/>
      <w:bookmarkEnd w:id="865"/>
      <w:bookmarkEnd w:id="866"/>
      <w:bookmarkEnd w:id="867"/>
      <w:bookmarkEnd w:id="868"/>
      <w:bookmarkEnd w:id="869"/>
    </w:p>
    <w:p w:rsidR="00292C5A" w:rsidRDefault="00292C5A">
      <w:r>
        <w:t>In an RNC the Trace Recording Session will always be the same as the Trace Session as no triggering events are defined in UTRAN. Therefore a Trace Recording Session should be started in an SRNC when the SRNC receives the CN_INVOKE_TRACE message from the Core Network and if some activities have been started on the interfaces that have been requested to be traced.</w:t>
      </w:r>
    </w:p>
    <w:p w:rsidR="00292C5A" w:rsidRDefault="00292C5A">
      <w:r>
        <w:t>The CN_INVOKE_TRACE message that is received from the Core Network (MSC Server or SGSN) contains the following information:</w:t>
      </w:r>
    </w:p>
    <w:p w:rsidR="00292C5A" w:rsidRDefault="00B47DA3" w:rsidP="00B47DA3">
      <w:pPr>
        <w:pStyle w:val="B10"/>
      </w:pPr>
      <w:r>
        <w:t>-</w:t>
      </w:r>
      <w:r>
        <w:tab/>
      </w:r>
      <w:r w:rsidR="00292C5A">
        <w:t xml:space="preserve">Trace Reference </w:t>
      </w:r>
    </w:p>
    <w:p w:rsidR="00292C5A" w:rsidRDefault="00B47DA3" w:rsidP="00B47DA3">
      <w:pPr>
        <w:pStyle w:val="B10"/>
      </w:pPr>
      <w:r>
        <w:t>-</w:t>
      </w:r>
      <w:r>
        <w:tab/>
      </w:r>
      <w:r w:rsidR="00F83A64" w:rsidRPr="00F83A64">
        <w:t xml:space="preserve">Trace Target: </w:t>
      </w:r>
      <w:r w:rsidR="00292C5A">
        <w:t>UE identity (IMSI or IMEI(SV)</w:t>
      </w:r>
      <w:r w:rsidR="00F83A64" w:rsidRPr="00F83A64">
        <w:t>)</w:t>
      </w:r>
    </w:p>
    <w:p w:rsidR="00292C5A" w:rsidRDefault="00B47DA3" w:rsidP="00B47DA3">
      <w:pPr>
        <w:pStyle w:val="B10"/>
      </w:pPr>
      <w:r>
        <w:t>-</w:t>
      </w:r>
      <w:r>
        <w:tab/>
      </w:r>
      <w:r w:rsidR="00292C5A">
        <w:t>Trace Recording Session Reference</w:t>
      </w:r>
    </w:p>
    <w:p w:rsidR="00292C5A" w:rsidRDefault="00B47DA3" w:rsidP="00B47DA3">
      <w:pPr>
        <w:pStyle w:val="B10"/>
      </w:pPr>
      <w:r>
        <w:t>-</w:t>
      </w:r>
      <w:r>
        <w:tab/>
      </w:r>
      <w:r w:rsidR="00292C5A">
        <w:t>Trace Depth</w:t>
      </w:r>
    </w:p>
    <w:p w:rsidR="00292C5A" w:rsidRDefault="00B47DA3" w:rsidP="00B47DA3">
      <w:pPr>
        <w:pStyle w:val="B10"/>
      </w:pPr>
      <w:r>
        <w:t>-</w:t>
      </w:r>
      <w:r>
        <w:tab/>
      </w:r>
      <w:r w:rsidR="00292C5A">
        <w:t xml:space="preserve">List of </w:t>
      </w:r>
      <w:r w:rsidR="00F83A64" w:rsidRPr="00F83A64">
        <w:t>I</w:t>
      </w:r>
      <w:r w:rsidR="00292C5A">
        <w:t>nterfaces for RNC</w:t>
      </w:r>
    </w:p>
    <w:p w:rsidR="00292C5A" w:rsidRDefault="00B47DA3" w:rsidP="00B47DA3">
      <w:pPr>
        <w:pStyle w:val="B10"/>
      </w:pPr>
      <w:r>
        <w:t>-</w:t>
      </w:r>
      <w:r>
        <w:tab/>
      </w:r>
      <w:r w:rsidR="00292C5A">
        <w:t xml:space="preserve">Job </w:t>
      </w:r>
      <w:r w:rsidR="00F83A64" w:rsidRPr="00F83A64">
        <w:t>T</w:t>
      </w:r>
      <w:r w:rsidR="00292C5A">
        <w:t>ype</w:t>
      </w:r>
    </w:p>
    <w:p w:rsidR="00292C5A" w:rsidRDefault="00B47DA3" w:rsidP="00B47DA3">
      <w:pPr>
        <w:pStyle w:val="B10"/>
      </w:pPr>
      <w:r>
        <w:t>-</w:t>
      </w:r>
      <w:r>
        <w:tab/>
      </w:r>
      <w:r w:rsidR="00292C5A">
        <w:t xml:space="preserve">Area </w:t>
      </w:r>
      <w:r w:rsidR="00F83A64" w:rsidRPr="00F83A64">
        <w:t>S</w:t>
      </w:r>
      <w:r w:rsidR="00292C5A">
        <w:t>cope</w:t>
      </w:r>
    </w:p>
    <w:p w:rsidR="00292C5A" w:rsidRDefault="00B47DA3" w:rsidP="00B47DA3">
      <w:pPr>
        <w:pStyle w:val="B10"/>
      </w:pPr>
      <w:r>
        <w:t>-</w:t>
      </w:r>
      <w:r>
        <w:tab/>
      </w:r>
      <w:r w:rsidR="00292C5A">
        <w:t xml:space="preserve">List of </w:t>
      </w:r>
      <w:r w:rsidR="00F83A64" w:rsidRPr="00F83A64">
        <w:t>M</w:t>
      </w:r>
      <w:r w:rsidR="00292C5A">
        <w:t>easurements</w:t>
      </w:r>
    </w:p>
    <w:p w:rsidR="00292C5A" w:rsidRDefault="00B47DA3" w:rsidP="00B47DA3">
      <w:pPr>
        <w:pStyle w:val="B10"/>
      </w:pPr>
      <w:r>
        <w:t>-</w:t>
      </w:r>
      <w:r>
        <w:tab/>
      </w:r>
      <w:r w:rsidR="00292C5A">
        <w:t>Reporting Trigger</w:t>
      </w:r>
    </w:p>
    <w:p w:rsidR="00292C5A" w:rsidRDefault="00B47DA3" w:rsidP="00B47DA3">
      <w:pPr>
        <w:pStyle w:val="B10"/>
      </w:pPr>
      <w:r>
        <w:t>-</w:t>
      </w:r>
      <w:r>
        <w:tab/>
      </w:r>
      <w:r w:rsidR="00292C5A">
        <w:t xml:space="preserve">Report Interval </w:t>
      </w:r>
    </w:p>
    <w:p w:rsidR="00292C5A" w:rsidRDefault="00B47DA3" w:rsidP="00B47DA3">
      <w:pPr>
        <w:pStyle w:val="B10"/>
      </w:pPr>
      <w:r>
        <w:t>-</w:t>
      </w:r>
      <w:r>
        <w:tab/>
      </w:r>
      <w:r w:rsidR="00292C5A">
        <w:t>Report Amount</w:t>
      </w:r>
    </w:p>
    <w:p w:rsidR="00292C5A" w:rsidRDefault="00B47DA3" w:rsidP="00B47DA3">
      <w:pPr>
        <w:pStyle w:val="B10"/>
      </w:pPr>
      <w:r>
        <w:t>-</w:t>
      </w:r>
      <w:r>
        <w:tab/>
      </w:r>
      <w:r w:rsidR="00292C5A">
        <w:t>Event Threshold</w:t>
      </w:r>
    </w:p>
    <w:p w:rsidR="00292C5A" w:rsidRDefault="00B47DA3" w:rsidP="00B47DA3">
      <w:pPr>
        <w:pStyle w:val="B10"/>
      </w:pPr>
      <w:r>
        <w:t>-</w:t>
      </w:r>
      <w:r>
        <w:tab/>
      </w:r>
      <w:r w:rsidR="00292C5A">
        <w:t>Logging Interval</w:t>
      </w:r>
    </w:p>
    <w:p w:rsidR="00292C5A" w:rsidRDefault="00B47DA3" w:rsidP="00B47DA3">
      <w:pPr>
        <w:pStyle w:val="B10"/>
      </w:pPr>
      <w:r>
        <w:t>-</w:t>
      </w:r>
      <w:r>
        <w:tab/>
      </w:r>
      <w:r w:rsidR="00292C5A">
        <w:t>Logging Duration</w:t>
      </w:r>
    </w:p>
    <w:p w:rsidR="00B47DA3" w:rsidRDefault="00B47DA3" w:rsidP="00B47DA3">
      <w:pPr>
        <w:pStyle w:val="B10"/>
      </w:pPr>
      <w:r>
        <w:t>-</w:t>
      </w:r>
      <w:r>
        <w:tab/>
      </w:r>
      <w:r w:rsidR="00292C5A">
        <w:t>Trace Collection Entity</w:t>
      </w:r>
      <w:r w:rsidRPr="00B47DA3">
        <w:t xml:space="preserve"> </w:t>
      </w:r>
      <w:r w:rsidR="00F83A64" w:rsidRPr="00F83A64">
        <w:t>IP Address</w:t>
      </w:r>
    </w:p>
    <w:p w:rsidR="00292C5A" w:rsidRDefault="00B47DA3" w:rsidP="00B47DA3">
      <w:pPr>
        <w:pStyle w:val="B10"/>
      </w:pPr>
      <w:r>
        <w:t>-</w:t>
      </w:r>
      <w:r>
        <w:tab/>
        <w:t>MDT PLMN List</w:t>
      </w:r>
    </w:p>
    <w:p w:rsidR="00292C5A" w:rsidRDefault="00292C5A">
      <w:r>
        <w:t xml:space="preserve">Note that at the same time not all of the parameters can be present. The conditions which parameters shall be present is described in clause 5 of the present document. </w:t>
      </w:r>
    </w:p>
    <w:p w:rsidR="00292C5A" w:rsidRDefault="00292C5A">
      <w:r>
        <w:t xml:space="preserve">If the Job </w:t>
      </w:r>
      <w:r w:rsidR="00F83A64">
        <w:t>T</w:t>
      </w:r>
      <w:r>
        <w:t>ype parameter indicates MDT (e.g. Immediate or logged MDT is required) in the CN_INVOKE_TRACE message the RNC shall also configure MDT to the UE. The detailed mechanism of the MDT configuration to the UE is defined in TS 37.320 [30] and TS 25.331 [31].</w:t>
      </w:r>
    </w:p>
    <w:p w:rsidR="00292C5A" w:rsidRDefault="00292C5A">
      <w:r>
        <w:t>The RNC shall send the following parameters to the UE in case of Logged MDT:</w:t>
      </w:r>
    </w:p>
    <w:p w:rsidR="00292C5A" w:rsidRDefault="00B47DA3" w:rsidP="00B47DA3">
      <w:pPr>
        <w:pStyle w:val="B10"/>
      </w:pPr>
      <w:r>
        <w:t>-</w:t>
      </w:r>
      <w:r>
        <w:tab/>
      </w:r>
      <w:r w:rsidR="00292C5A">
        <w:t>Trace Reference</w:t>
      </w:r>
    </w:p>
    <w:p w:rsidR="00292C5A" w:rsidRDefault="00B47DA3" w:rsidP="00B47DA3">
      <w:pPr>
        <w:pStyle w:val="B10"/>
      </w:pPr>
      <w:r>
        <w:t>-</w:t>
      </w:r>
      <w:r>
        <w:tab/>
      </w:r>
      <w:r w:rsidR="00292C5A">
        <w:t>Trace Recording Session Reference</w:t>
      </w:r>
    </w:p>
    <w:p w:rsidR="00292C5A" w:rsidRDefault="00B47DA3" w:rsidP="00B47DA3">
      <w:pPr>
        <w:pStyle w:val="B10"/>
      </w:pPr>
      <w:r>
        <w:t>-</w:t>
      </w:r>
      <w:r>
        <w:tab/>
      </w:r>
      <w:r w:rsidR="00292C5A">
        <w:t xml:space="preserve">Area </w:t>
      </w:r>
      <w:r w:rsidR="00F83A64">
        <w:t>Scope</w:t>
      </w:r>
    </w:p>
    <w:p w:rsidR="00292C5A" w:rsidRDefault="00B47DA3" w:rsidP="00B47DA3">
      <w:pPr>
        <w:pStyle w:val="B10"/>
      </w:pPr>
      <w:r>
        <w:t>-</w:t>
      </w:r>
      <w:r>
        <w:tab/>
      </w:r>
      <w:r w:rsidR="00292C5A">
        <w:t>TCE Id (The value signalled as IP address of TCE is mapped to a TCE Id, using a configured mapping in the RNC).</w:t>
      </w:r>
    </w:p>
    <w:p w:rsidR="00292C5A" w:rsidRDefault="00B47DA3" w:rsidP="00B47DA3">
      <w:pPr>
        <w:pStyle w:val="B10"/>
      </w:pPr>
      <w:r>
        <w:t>-</w:t>
      </w:r>
      <w:r>
        <w:tab/>
      </w:r>
      <w:r w:rsidR="00292C5A">
        <w:t>Logging Interval</w:t>
      </w:r>
    </w:p>
    <w:p w:rsidR="00292C5A" w:rsidRDefault="00B47DA3" w:rsidP="00B47DA3">
      <w:pPr>
        <w:pStyle w:val="B10"/>
      </w:pPr>
      <w:r>
        <w:t>-</w:t>
      </w:r>
      <w:r>
        <w:tab/>
      </w:r>
      <w:r w:rsidR="00292C5A">
        <w:t>Logging Duration</w:t>
      </w:r>
    </w:p>
    <w:p w:rsidR="00B47DA3" w:rsidRDefault="00B47DA3" w:rsidP="00B47DA3">
      <w:pPr>
        <w:pStyle w:val="B10"/>
      </w:pPr>
      <w:r>
        <w:t>-</w:t>
      </w:r>
      <w:r>
        <w:tab/>
        <w:t>MDT PLMN List</w:t>
      </w:r>
    </w:p>
    <w:p w:rsidR="00292C5A" w:rsidRDefault="00292C5A">
      <w:r>
        <w:t>In case of Immediate MDT the RNC shall send the following parameters to the UE:</w:t>
      </w:r>
    </w:p>
    <w:p w:rsidR="00292C5A" w:rsidRDefault="00B47DA3" w:rsidP="00B47DA3">
      <w:pPr>
        <w:pStyle w:val="B10"/>
      </w:pPr>
      <w:r>
        <w:t>-</w:t>
      </w:r>
      <w:r>
        <w:tab/>
      </w:r>
      <w:r w:rsidR="00292C5A">
        <w:t xml:space="preserve">List of </w:t>
      </w:r>
      <w:r w:rsidR="00F83A64">
        <w:t>Measurements</w:t>
      </w:r>
    </w:p>
    <w:p w:rsidR="00292C5A" w:rsidRDefault="00B47DA3" w:rsidP="00B47DA3">
      <w:pPr>
        <w:pStyle w:val="B10"/>
      </w:pPr>
      <w:r>
        <w:t>-</w:t>
      </w:r>
      <w:r>
        <w:tab/>
      </w:r>
      <w:r w:rsidR="00292C5A">
        <w:t>Reporting Trigger</w:t>
      </w:r>
    </w:p>
    <w:p w:rsidR="00292C5A" w:rsidRDefault="00B47DA3" w:rsidP="00B47DA3">
      <w:pPr>
        <w:pStyle w:val="B10"/>
      </w:pPr>
      <w:r>
        <w:t>-</w:t>
      </w:r>
      <w:r>
        <w:tab/>
      </w:r>
      <w:r w:rsidR="00292C5A">
        <w:t>Report Interval</w:t>
      </w:r>
    </w:p>
    <w:p w:rsidR="00292C5A" w:rsidRDefault="00B47DA3" w:rsidP="00B47DA3">
      <w:pPr>
        <w:pStyle w:val="B10"/>
      </w:pPr>
      <w:r>
        <w:t>-</w:t>
      </w:r>
      <w:r>
        <w:tab/>
      </w:r>
      <w:r w:rsidR="00292C5A">
        <w:t>Report Amount</w:t>
      </w:r>
    </w:p>
    <w:p w:rsidR="00292C5A" w:rsidRDefault="00B47DA3" w:rsidP="00B47DA3">
      <w:pPr>
        <w:pStyle w:val="B10"/>
      </w:pPr>
      <w:r>
        <w:t>-</w:t>
      </w:r>
      <w:r>
        <w:tab/>
      </w:r>
      <w:r w:rsidR="00292C5A">
        <w:t>Event Threshold</w:t>
      </w:r>
    </w:p>
    <w:p w:rsidR="00292C5A" w:rsidRDefault="00292C5A">
      <w:r>
        <w:t xml:space="preserve">Note that at the same time not all of the parameters can be present. The conditions which parameters shall be present is described in clause 5 of the present document. </w:t>
      </w:r>
    </w:p>
    <w:p w:rsidR="00292C5A" w:rsidRDefault="00292C5A">
      <w:r>
        <w:t>If the SRNC does not have enough resources it may not start a Trace Recording Session.</w:t>
      </w:r>
    </w:p>
    <w:p w:rsidR="00292C5A" w:rsidRDefault="00292C5A">
      <w:r>
        <w:t>The Trace Recording Session Reference shall be the same as received in the CN_INVOKE_TRACE message.</w:t>
      </w:r>
    </w:p>
    <w:p w:rsidR="00292C5A" w:rsidRDefault="00292C5A">
      <w:r>
        <w:t>In a DRNC the Trace Recording Session should be started when the DRNC receives the IUR_INVOKE_TRACE message. If the DRNC does not have enough resources it may not start a Trace Recording Session.</w:t>
      </w:r>
    </w:p>
    <w:p w:rsidR="00292C5A" w:rsidRDefault="00292C5A">
      <w:r>
        <w:t xml:space="preserve">The Trace Session is activated to the RNC by sending a CN_INVOKE_TRACE message from the CN (MSC Server or SGSN). When RNC receives the CN_INVOKE_TRACE message it should immediately start a Trace Session and a Trace Recording Session according to the trace control and configuration parameters received in the CN_INVOKE_TRACE message. </w:t>
      </w:r>
    </w:p>
    <w:p w:rsidR="00292C5A" w:rsidRDefault="00292C5A">
      <w:r>
        <w:t>If there are not enough resources in RNC to start a Trace Recording Session, the RNC may reject to start a Trace Recording Session. However the RNC shall start the Trace Session. Session and if MDT activation is requested shall activate the MDT to the UE.</w:t>
      </w:r>
    </w:p>
    <w:p w:rsidR="00292C5A" w:rsidRDefault="00292C5A">
      <w:pPr>
        <w:rPr>
          <w:lang w:eastAsia="zh-CN"/>
        </w:rPr>
      </w:pPr>
      <w:r>
        <w:rPr>
          <w:rFonts w:hint="eastAsia"/>
          <w:lang w:eastAsia="zh-CN"/>
        </w:rPr>
        <w:t xml:space="preserve">When SRNC/DRNC receives </w:t>
      </w:r>
      <w:r>
        <w:rPr>
          <w:lang w:eastAsia="zh-CN"/>
        </w:rPr>
        <w:t>the</w:t>
      </w:r>
      <w:r>
        <w:rPr>
          <w:rFonts w:hint="eastAsia"/>
          <w:lang w:eastAsia="zh-CN"/>
        </w:rPr>
        <w:t xml:space="preserve"> </w:t>
      </w:r>
      <w:r>
        <w:t>trace control and configuration parameters</w:t>
      </w:r>
      <w:r>
        <w:rPr>
          <w:lang w:eastAsia="zh-CN"/>
        </w:rPr>
        <w:t>:</w:t>
      </w:r>
    </w:p>
    <w:p w:rsidR="00292C5A" w:rsidRDefault="00292C5A">
      <w:pPr>
        <w:pStyle w:val="B10"/>
      </w:pPr>
      <w:r>
        <w:t>-</w:t>
      </w:r>
      <w:r>
        <w:tab/>
        <w:t>If the Trace Reference is the same as an existing Trace Session for the same subscriber or equipment in SRNC/DRNC, the SRNC/DRNC shall not activate a new Trace Session and the existing Trace Session will not be impacted;</w:t>
      </w:r>
    </w:p>
    <w:p w:rsidR="00292C5A" w:rsidRDefault="00292C5A">
      <w:pPr>
        <w:pStyle w:val="B10"/>
      </w:pPr>
      <w:r>
        <w:t>-</w:t>
      </w:r>
      <w:r>
        <w:tab/>
        <w:t>If the Trace Recording Session Reference is the same as an existing Trace Recording Session in the existing Trace Session having the same Trace Reference, the SRNC/DRNC shall not start a new Trace Recording Session;</w:t>
      </w:r>
    </w:p>
    <w:p w:rsidR="00292C5A" w:rsidRDefault="00292C5A">
      <w:pPr>
        <w:pStyle w:val="B10"/>
        <w:rPr>
          <w:rFonts w:hint="eastAsia"/>
        </w:rPr>
      </w:pPr>
      <w:r>
        <w:t>-</w:t>
      </w:r>
      <w:r>
        <w:tab/>
        <w:t>If the trace control and configuration parameters are received from the same CN domain (CS/PS) as the existing Trace Recording Session(s) if any, and the Trace Recording Session Reference is not the same as any existing Trace Recording Session(s) in the existing Trace Session having the same Trace Reference, the SRNC/DRNC shall start a new Trace Recording Session;</w:t>
      </w:r>
    </w:p>
    <w:p w:rsidR="00292C5A" w:rsidRDefault="00292C5A">
      <w:pPr>
        <w:pStyle w:val="B10"/>
        <w:rPr>
          <w:rFonts w:hint="eastAsia"/>
        </w:rPr>
      </w:pPr>
      <w:r>
        <w:t>-</w:t>
      </w:r>
      <w:r>
        <w:tab/>
        <w:t>If the trace control and configuration parameters are received from different CN </w:t>
      </w:r>
      <w:r>
        <w:rPr>
          <w:rFonts w:hint="eastAsia"/>
          <w:lang w:eastAsia="zh-CN"/>
        </w:rPr>
        <w:t>domain</w:t>
      </w:r>
      <w:r>
        <w:t xml:space="preserve"> (CS/PS) as the existing Trace Recording Session(s) if any (i.e. the RNC has simultaneoud CS and PS connection and CN_INVOKE_TRACE is received from both connection), </w:t>
      </w:r>
      <w:r>
        <w:rPr>
          <w:rFonts w:hint="eastAsia"/>
          <w:lang w:eastAsia="zh-CN"/>
        </w:rPr>
        <w:t>regardless of</w:t>
      </w:r>
      <w:r>
        <w:t xml:space="preserve"> the Trace Recording Session Reference is the same </w:t>
      </w:r>
      <w:r>
        <w:rPr>
          <w:rFonts w:hint="eastAsia"/>
          <w:lang w:eastAsia="zh-CN"/>
        </w:rPr>
        <w:t xml:space="preserve">or not </w:t>
      </w:r>
      <w:r>
        <w:t>as any existing Trace Recording Session(s) in the existing Trace Session having the same Trace Reference, the SRNC shall not start a new Trace Recording Session;</w:t>
      </w:r>
    </w:p>
    <w:p w:rsidR="00292C5A" w:rsidRDefault="00292C5A">
      <w:pPr>
        <w:pStyle w:val="B10"/>
        <w:rPr>
          <w:rFonts w:hint="eastAsia"/>
          <w:lang w:eastAsia="zh-CN"/>
        </w:rPr>
      </w:pPr>
      <w:r>
        <w:t>-</w:t>
      </w:r>
      <w:r>
        <w:tab/>
        <w:t>If the Trace Reference is the same as an existing Trace Session for different subscriber(s) or equipment(s) in SRNC/DRNC, the SRNC /DRNC shall not activate a new Trace Session, and the SRNC/DRNC shall not start a new Trace Recording Session.</w:t>
      </w:r>
    </w:p>
    <w:p w:rsidR="00292C5A" w:rsidRDefault="00292C5A">
      <w:r>
        <w:t>The following figure shows an example for a CS call how the Trace Session is activated to RNC. In the example it is assumed that there is no PS connection at all during the CS call.</w:t>
      </w:r>
    </w:p>
    <w:p w:rsidR="00292C5A" w:rsidRDefault="00292C5A">
      <w:pPr>
        <w:pStyle w:val="TH"/>
      </w:pPr>
      <w:r>
        <w:object w:dxaOrig="7363" w:dyaOrig="8920">
          <v:shape id="_x0000_i1085" type="#_x0000_t75" style="width:381.9pt;height:459.55pt" o:ole="">
            <v:imagedata r:id="rId106" o:title=""/>
          </v:shape>
          <o:OLEObject Type="Embed" ProgID="Visio.Drawing.5" ShapeID="_x0000_i1085" DrawAspect="Content" ObjectID="_1771925627" r:id="rId107"/>
        </w:object>
      </w:r>
    </w:p>
    <w:p w:rsidR="00292C5A" w:rsidRDefault="00292C5A">
      <w:pPr>
        <w:pStyle w:val="TF"/>
      </w:pPr>
      <w:r>
        <w:t>Figure 4.2.3.1.1: Starting a Trace Recording Session (Signalling) in UTRAN</w:t>
      </w:r>
    </w:p>
    <w:p w:rsidR="00292C5A" w:rsidRDefault="00292C5A">
      <w:pPr>
        <w:pStyle w:val="H6"/>
      </w:pPr>
      <w:r>
        <w:t>Interaction with soft-handovers</w:t>
      </w:r>
    </w:p>
    <w:p w:rsidR="00292C5A" w:rsidRDefault="00292C5A">
      <w:r>
        <w:t xml:space="preserve">If the subscriber or equipment, which is traced, makes a soft handover the SRNC should propagate the trace control and configuration parameters (including MDT specific parameters if they are available) further to the DRNC by using the IUR_INVOKE_TRACE message. When the DRNC receives the IUR_INVOKE_TRACE message it should immediately start a Trace Session and a Trace Recording Session according to the trace control and configuration parameters received in the IUR_INVOKE_TRACE message. </w:t>
      </w:r>
    </w:p>
    <w:p w:rsidR="00292C5A" w:rsidRDefault="00292C5A">
      <w:r>
        <w:t>If there are insufficient resources in the DRNC, the DRNC may not start a Trace Recording Session.</w:t>
      </w:r>
    </w:p>
    <w:p w:rsidR="00292C5A" w:rsidRDefault="00292C5A">
      <w:r>
        <w:t xml:space="preserve">The Trace Recording Session Reference sent by the SRNC to the DRNC shall be the same what SRNC has received in the CN_INVOKE_TRACE message from the CN. </w:t>
      </w:r>
    </w:p>
    <w:p w:rsidR="00292C5A" w:rsidRDefault="00292C5A">
      <w:pPr>
        <w:pStyle w:val="H6"/>
      </w:pPr>
      <w:r>
        <w:t>Interaction with Relocation</w:t>
      </w:r>
    </w:p>
    <w:p w:rsidR="00292C5A" w:rsidRDefault="00292C5A">
      <w:r>
        <w:t>If the tracing shall continue also after the relocation has been performed, the CN Invoke Trace procedure shall be re-initiated from the CN towards the future SRNC after the Relocation Resource Allocation procedure has been executed successfully.</w:t>
      </w:r>
    </w:p>
    <w:p w:rsidR="00292C5A" w:rsidRDefault="00292C5A">
      <w:pPr>
        <w:pStyle w:val="Heading4"/>
      </w:pPr>
      <w:r>
        <w:br w:type="page"/>
      </w:r>
      <w:bookmarkStart w:id="870" w:name="_Toc516654863"/>
      <w:bookmarkStart w:id="871" w:name="_Toc28278054"/>
      <w:bookmarkStart w:id="872" w:name="_Toc36134320"/>
      <w:bookmarkStart w:id="873" w:name="_Toc44686805"/>
      <w:bookmarkStart w:id="874" w:name="_Toc51928571"/>
      <w:bookmarkStart w:id="875" w:name="_Toc51929140"/>
      <w:bookmarkStart w:id="876" w:name="_Toc155283152"/>
      <w:r>
        <w:t>4.2.3.2</w:t>
      </w:r>
      <w:r>
        <w:tab/>
        <w:t>PS Domain starting mechanisms</w:t>
      </w:r>
      <w:bookmarkEnd w:id="870"/>
      <w:bookmarkEnd w:id="871"/>
      <w:bookmarkEnd w:id="872"/>
      <w:bookmarkEnd w:id="873"/>
      <w:bookmarkEnd w:id="874"/>
      <w:bookmarkEnd w:id="875"/>
      <w:bookmarkEnd w:id="876"/>
    </w:p>
    <w:p w:rsidR="00292C5A" w:rsidRDefault="00292C5A">
      <w:pPr>
        <w:keepNext/>
        <w:keepLines/>
      </w:pPr>
      <w:r>
        <w:t xml:space="preserve">In SGSN/GGSN/BM-SC a Trace Recording Session should start after the reception of a Trace Session Activation message (in SGSN it is the MAP-ACTIVATE_TRACE_MODE, in GGSN it is the GTP-Create PDP Context request or Update PDP Context request, in BM-SC it is the Diameter Gmb AAR message) and if any of the defined </w:t>
      </w:r>
      <w:r>
        <w:rPr>
          <w:i/>
        </w:rPr>
        <w:t>start triggering events</w:t>
      </w:r>
      <w:r>
        <w:t xml:space="preserve"> occur. During the Trace Recording Session, the SGSN/GGSN/BM-SC shall record the signalling messages in the interfaces that are defined in the </w:t>
      </w:r>
      <w:r>
        <w:rPr>
          <w:i/>
        </w:rPr>
        <w:t>list of interfaces</w:t>
      </w:r>
      <w:r>
        <w:t xml:space="preserve"> parameter. The </w:t>
      </w:r>
      <w:r>
        <w:rPr>
          <w:i/>
        </w:rPr>
        <w:t>Trace Depth</w:t>
      </w:r>
      <w:r>
        <w:t xml:space="preserve"> parameter defines whether entire signalling messages or just some IEs need to be recorded.</w:t>
      </w:r>
    </w:p>
    <w:p w:rsidR="00292C5A" w:rsidRDefault="00292C5A">
      <w:r>
        <w:t xml:space="preserve">The SGSN/GGSN/BM-SC may not start a Trace Recording Session if there are insufficient resources available for the recording. </w:t>
      </w:r>
    </w:p>
    <w:p w:rsidR="00292C5A" w:rsidRDefault="00292C5A">
      <w:r>
        <w:t>In case of an established session, the SGSN may start the Trace Recording Session immediately after the reception of the Trace Session Activation message. However, if any of the start triggering events occurs in SGSN after receiving the Trace Session activation message, it shall start the Trace Recording.</w:t>
      </w:r>
    </w:p>
    <w:p w:rsidR="00292C5A" w:rsidRDefault="00292C5A">
      <w:r>
        <w:t xml:space="preserve">When a Trace Recording Session is started in SGSN, it shall assign a Trace Recording Session Reference for the Trace Recording Session. When the SGSN propagates the Trace control and configuration parameters to GGSN or to UTRAN (I.e. activates a Trace Session in GGSN/UTRAN), it shall include the assigned Trace Recording Session Reference in the Trace Session Activation message. When an SGSN starts a Trace Recording Session and the list of NE types parameter requires GGSN tracing, it shall send the GTP- Update PDP Context Request or Create PDP Context Request message for activating the Trace Session to GGSN. When a GGSN starts a Trace Recording Session and the list of NE types parameter requires BM-SC tracing, it shall send a Diameter Gmb AAR message to the BM-SC in order to activate a Trace Session in the BM-SC. Also, when an SGSN starts a Trace Recording Session and the list of NE types parameter requires RNC tracing, it shall send the CN_INVOKE_TRACE message to the RNC in order to activate a Trace Session in RNC. In both cases the Trace Session and the Trace Recording Session in the receiving NE should start at the same time. </w:t>
      </w:r>
    </w:p>
    <w:p w:rsidR="00292C5A" w:rsidRDefault="00292C5A">
      <w:r>
        <w:t xml:space="preserve">In case of SRNS relocation the SGSN shall send the CN_INVOKE_TRACE message to the new SRNC after the successful Relocation Resource Allocation procedure. </w:t>
      </w:r>
    </w:p>
    <w:p w:rsidR="00292C5A" w:rsidRDefault="00292C5A">
      <w:r>
        <w:t xml:space="preserve">SGSN has to find the identity of the mobile before it activates a Trace Session towards other NE. The IMEI(SV) can be got from the </w:t>
      </w:r>
      <w:smartTag w:uri="urn:schemas-microsoft-com:office:smarttags" w:element="place">
        <w:smartTag w:uri="urn:schemas-microsoft-com:office:smarttags" w:element="City">
          <w:r>
            <w:t>Mobile</w:t>
          </w:r>
        </w:smartTag>
      </w:smartTag>
      <w:r>
        <w:t xml:space="preserve"> by using the Identification procedure on the Iu interface.</w:t>
      </w:r>
    </w:p>
    <w:p w:rsidR="00292C5A" w:rsidRDefault="00292C5A">
      <w:r>
        <w:t>When the SGSN sends the Trace Session activation (CN_INVOKE_TRACE) message to RNC it shall include the following parameters to the message:</w:t>
      </w:r>
    </w:p>
    <w:p w:rsidR="00292C5A" w:rsidRDefault="009D200D" w:rsidP="00D33809">
      <w:pPr>
        <w:pStyle w:val="B10"/>
        <w:rPr>
          <w:lang w:val="pt-BR"/>
        </w:rPr>
      </w:pPr>
      <w:r>
        <w:rPr>
          <w:lang w:val="pt-BR"/>
        </w:rPr>
        <w:t>-</w:t>
      </w:r>
      <w:r>
        <w:rPr>
          <w:lang w:val="pt-BR"/>
        </w:rPr>
        <w:tab/>
      </w:r>
      <w:r w:rsidR="00F83A64" w:rsidRPr="00F83A64">
        <w:rPr>
          <w:lang w:val="pt-BR"/>
        </w:rPr>
        <w:t xml:space="preserve">Trace Target: </w:t>
      </w:r>
      <w:r w:rsidR="00292C5A">
        <w:rPr>
          <w:lang w:val="pt-BR"/>
        </w:rPr>
        <w:t>IMSI or IMEI (SV) (M).</w:t>
      </w:r>
    </w:p>
    <w:p w:rsidR="00292C5A" w:rsidRDefault="009D200D" w:rsidP="00D33809">
      <w:pPr>
        <w:pStyle w:val="B10"/>
      </w:pPr>
      <w:r>
        <w:t>-</w:t>
      </w:r>
      <w:r>
        <w:tab/>
      </w:r>
      <w:r w:rsidR="00292C5A">
        <w:t xml:space="preserve">Trace </w:t>
      </w:r>
      <w:r w:rsidR="00F83A64" w:rsidRPr="00F83A64">
        <w:t>R</w:t>
      </w:r>
      <w:r w:rsidR="00292C5A">
        <w:t>eference (M).</w:t>
      </w:r>
    </w:p>
    <w:p w:rsidR="00292C5A" w:rsidRDefault="009D200D" w:rsidP="00D33809">
      <w:pPr>
        <w:pStyle w:val="B10"/>
      </w:pPr>
      <w:r>
        <w:t>-</w:t>
      </w:r>
      <w:r>
        <w:tab/>
      </w:r>
      <w:r w:rsidR="00292C5A">
        <w:t>Trace Recording Session Reference (M).</w:t>
      </w:r>
    </w:p>
    <w:p w:rsidR="00292C5A" w:rsidRDefault="009D200D" w:rsidP="00D33809">
      <w:pPr>
        <w:pStyle w:val="B10"/>
      </w:pPr>
      <w:r>
        <w:t>-</w:t>
      </w:r>
      <w:r>
        <w:tab/>
      </w:r>
      <w:r w:rsidR="00292C5A">
        <w:t>Trace Depth (M).</w:t>
      </w:r>
    </w:p>
    <w:p w:rsidR="00292C5A" w:rsidRDefault="009D200D" w:rsidP="00D33809">
      <w:pPr>
        <w:pStyle w:val="B10"/>
      </w:pPr>
      <w:r>
        <w:t>-</w:t>
      </w:r>
      <w:r>
        <w:tab/>
      </w:r>
      <w:r w:rsidR="00292C5A">
        <w:t xml:space="preserve">List of </w:t>
      </w:r>
      <w:r w:rsidR="00F83A64" w:rsidRPr="00F83A64">
        <w:t>I</w:t>
      </w:r>
      <w:r w:rsidR="00292C5A">
        <w:t>nterfaces (O).</w:t>
      </w:r>
    </w:p>
    <w:p w:rsidR="00292C5A" w:rsidRDefault="009D200D" w:rsidP="00D33809">
      <w:pPr>
        <w:pStyle w:val="B10"/>
        <w:rPr>
          <w:noProof/>
          <w:lang w:eastAsia="zh-CN"/>
        </w:rPr>
      </w:pPr>
      <w:r>
        <w:t>-</w:t>
      </w:r>
      <w:r>
        <w:tab/>
      </w:r>
      <w:r w:rsidR="00292C5A">
        <w:t>Trace Collection Entity</w:t>
      </w:r>
      <w:r w:rsidR="00292C5A">
        <w:rPr>
          <w:rFonts w:hint="eastAsia"/>
          <w:lang w:eastAsia="zh-CN"/>
        </w:rPr>
        <w:t xml:space="preserve"> </w:t>
      </w:r>
      <w:r w:rsidR="00F83A64" w:rsidRPr="00F83A64">
        <w:rPr>
          <w:lang w:eastAsia="zh-CN"/>
        </w:rPr>
        <w:t xml:space="preserve">IP Address </w:t>
      </w:r>
      <w:r w:rsidR="00292C5A">
        <w:rPr>
          <w:rFonts w:hint="eastAsia"/>
          <w:lang w:eastAsia="zh-CN"/>
        </w:rPr>
        <w:t>(O)</w:t>
      </w:r>
      <w:r w:rsidR="00292C5A">
        <w:rPr>
          <w:lang w:eastAsia="zh-CN"/>
        </w:rPr>
        <w:t>.</w:t>
      </w:r>
    </w:p>
    <w:p w:rsidR="00292C5A" w:rsidRDefault="00292C5A">
      <w:pPr>
        <w:pStyle w:val="Heading4"/>
      </w:pPr>
      <w:r>
        <w:br w:type="page"/>
      </w:r>
      <w:bookmarkStart w:id="877" w:name="_Toc516654864"/>
      <w:bookmarkStart w:id="878" w:name="_Toc28278055"/>
      <w:bookmarkStart w:id="879" w:name="_Toc36134321"/>
      <w:bookmarkStart w:id="880" w:name="_Toc44686806"/>
      <w:bookmarkStart w:id="881" w:name="_Toc51928572"/>
      <w:bookmarkStart w:id="882" w:name="_Toc51929141"/>
      <w:bookmarkStart w:id="883" w:name="_Toc155283153"/>
      <w:r>
        <w:t>4.2.3.3</w:t>
      </w:r>
      <w:r>
        <w:tab/>
        <w:t>CS Domain starting mechanisms</w:t>
      </w:r>
      <w:bookmarkEnd w:id="877"/>
      <w:bookmarkEnd w:id="878"/>
      <w:bookmarkEnd w:id="879"/>
      <w:bookmarkEnd w:id="880"/>
      <w:bookmarkEnd w:id="881"/>
      <w:bookmarkEnd w:id="882"/>
      <w:bookmarkEnd w:id="883"/>
    </w:p>
    <w:p w:rsidR="00292C5A" w:rsidRDefault="00292C5A">
      <w:r>
        <w:t xml:space="preserve">In MSC Server/MGW a Trace Recording Session should start after the reception of a Trace Session Activation message (MAP-ACTIVATE TRACE MODE in MSC Server and ADD/MOD command with Trace package in MGW) and if any of the defined </w:t>
      </w:r>
      <w:r>
        <w:rPr>
          <w:i/>
          <w:iCs/>
        </w:rPr>
        <w:t>start triggering events</w:t>
      </w:r>
      <w:r>
        <w:t xml:space="preserve"> occur. During the Trace Recording Session the MSC Server/MGW shall record the signalling messages in the interfaces that are defined in the </w:t>
      </w:r>
      <w:r>
        <w:rPr>
          <w:i/>
        </w:rPr>
        <w:t>list of interfaces</w:t>
      </w:r>
      <w:r>
        <w:t xml:space="preserve"> parameter. The </w:t>
      </w:r>
      <w:r>
        <w:rPr>
          <w:i/>
        </w:rPr>
        <w:t>Trace Depth</w:t>
      </w:r>
      <w:r>
        <w:t xml:space="preserve"> parameter defines whether entire signalling messages or just some IEs need to be recorded. </w:t>
      </w:r>
    </w:p>
    <w:p w:rsidR="00292C5A" w:rsidRDefault="00292C5A">
      <w:r>
        <w:t xml:space="preserve">The MSC Server may not start a Trace Recording Session if there are insufficient resources available for the recording. </w:t>
      </w:r>
    </w:p>
    <w:p w:rsidR="00292C5A" w:rsidRDefault="00292C5A">
      <w:r>
        <w:t>In case of an established call, the MSC Server may start the Trace Recording Session immediately after the reception of the MAP-ACTIVATE_TRACE_MODE message. However, if any of the start triggering events occur in the MSC Server after receiving the Trace Session activation message, it shall start the Trace Recording Session.</w:t>
      </w:r>
    </w:p>
    <w:p w:rsidR="00292C5A" w:rsidRDefault="00292C5A">
      <w:r>
        <w:t xml:space="preserve">When a Trace Recording Session is started in MSC Server, it shall assign a Trace Recording Session Reference for the Trace Recording Session. When the MSC Server propagates the Trace control and configuration parameters to MGW or to UTRAN (I.e. activates a Trace Session in MGW/UTRAN) it shall include the assigned Trace Recording Session Reference in the Trace Session Activation message. </w:t>
      </w:r>
    </w:p>
    <w:p w:rsidR="00292C5A" w:rsidRDefault="00292C5A">
      <w:r>
        <w:t>When an MSC Server starts a Trace Recording Session and the list of NE types parameter requires MGW tracing, it shall send the ADD/MOD command with trace package to MGW in order to activate the trace in MGW. Also, when an MSC Server starts a Trace Recording Session and the list of NE types parameter requires RNC tracing, it shall send the CN_INVOKE_TRACE message to the RNC. In both cases the Trace Session and the Trace Recording Session in the receiving NE should start at the same time.</w:t>
      </w:r>
    </w:p>
    <w:p w:rsidR="00292C5A" w:rsidRDefault="00292C5A">
      <w:r>
        <w:t xml:space="preserve">MSC Server has to find the identity of the mobile before it activates a Trace Session towards other NE. The IMEI(SV) can be got from the </w:t>
      </w:r>
      <w:smartTag w:uri="urn:schemas-microsoft-com:office:smarttags" w:element="place">
        <w:smartTag w:uri="urn:schemas-microsoft-com:office:smarttags" w:element="City">
          <w:r>
            <w:t>Mobile</w:t>
          </w:r>
        </w:smartTag>
      </w:smartTag>
      <w:r>
        <w:t xml:space="preserve"> by using the Identification procedure on the Iu interface.</w:t>
      </w:r>
    </w:p>
    <w:p w:rsidR="00292C5A" w:rsidRDefault="00292C5A">
      <w:r>
        <w:t>In case of SRNS relocation the MSC Server shall send the CN_INVOKE_TRACE message to the new SRNC after the successful Relocation Resource Allocation procedure. The following figure shows an example how the Trace Session is activated with CN_INVOKE_TRACE message in case of relocation.</w:t>
      </w:r>
    </w:p>
    <w:p w:rsidR="00292C5A" w:rsidRDefault="00292C5A">
      <w:pPr>
        <w:pStyle w:val="TH"/>
      </w:pPr>
      <w:r>
        <w:object w:dxaOrig="7601" w:dyaOrig="9328">
          <v:shape id="_x0000_i1086" type="#_x0000_t75" style="width:390.05pt;height:478.35pt" o:ole="" o:allowoverlap="f">
            <v:imagedata r:id="rId108" o:title=""/>
          </v:shape>
          <o:OLEObject Type="Embed" ProgID="Visio.Drawing.5" ShapeID="_x0000_i1086" DrawAspect="Content" ObjectID="_1771925628" r:id="rId109"/>
        </w:object>
      </w:r>
    </w:p>
    <w:p w:rsidR="00292C5A" w:rsidRDefault="00292C5A">
      <w:pPr>
        <w:pStyle w:val="TF"/>
      </w:pPr>
      <w:r>
        <w:t>Figure 4.2.3.3.1: Starting a Trace Recording Session (Signalling) in CS Domain</w:t>
      </w:r>
    </w:p>
    <w:p w:rsidR="00292C5A" w:rsidRDefault="00292C5A">
      <w:r>
        <w:t xml:space="preserve">When the new SRNC receives the CN_INVOKE_TRACE message it should start immediately a Trace Session and a Trace Recording session according to the trace control and configuration parameters received in the CN_INVOKE_TRACE message. The Trace Session shall automatically be deactivated in the old RNC when the Iu connection is released. </w:t>
      </w:r>
    </w:p>
    <w:p w:rsidR="00292C5A" w:rsidRDefault="00292C5A">
      <w:r>
        <w:t>When the MSC Server sends the Trace Session activation (CN_INVOKE_TRACE) message to RNC it shall include the following parameters to the message:</w:t>
      </w:r>
    </w:p>
    <w:p w:rsidR="00292C5A" w:rsidRDefault="006F4280" w:rsidP="00D33809">
      <w:pPr>
        <w:pStyle w:val="B10"/>
        <w:rPr>
          <w:lang w:val="pt-BR"/>
        </w:rPr>
      </w:pPr>
      <w:r>
        <w:rPr>
          <w:lang w:val="pt-BR"/>
        </w:rPr>
        <w:t>-</w:t>
      </w:r>
      <w:r>
        <w:rPr>
          <w:lang w:val="pt-BR"/>
        </w:rPr>
        <w:tab/>
      </w:r>
      <w:r w:rsidR="00F83A64" w:rsidRPr="00F83A64">
        <w:rPr>
          <w:lang w:val="pt-BR"/>
        </w:rPr>
        <w:t xml:space="preserve">Trace Target: </w:t>
      </w:r>
      <w:r w:rsidR="00292C5A">
        <w:rPr>
          <w:lang w:val="pt-BR"/>
        </w:rPr>
        <w:t>IMSI or IMEI (SV) (M).</w:t>
      </w:r>
    </w:p>
    <w:p w:rsidR="00292C5A" w:rsidRDefault="006F4280" w:rsidP="00D33809">
      <w:pPr>
        <w:pStyle w:val="B10"/>
      </w:pPr>
      <w:r>
        <w:t>-</w:t>
      </w:r>
      <w:r>
        <w:tab/>
      </w:r>
      <w:r w:rsidR="00292C5A">
        <w:t xml:space="preserve">Trace </w:t>
      </w:r>
      <w:r w:rsidR="00F83A64" w:rsidRPr="00F83A64">
        <w:t>R</w:t>
      </w:r>
      <w:r w:rsidR="00292C5A">
        <w:t>eference (M).</w:t>
      </w:r>
    </w:p>
    <w:p w:rsidR="00292C5A" w:rsidRDefault="006F4280" w:rsidP="00D33809">
      <w:pPr>
        <w:pStyle w:val="B10"/>
      </w:pPr>
      <w:r>
        <w:t>-</w:t>
      </w:r>
      <w:r>
        <w:tab/>
      </w:r>
      <w:r w:rsidR="00292C5A">
        <w:t>Trace Recording Session Reference (M).</w:t>
      </w:r>
    </w:p>
    <w:p w:rsidR="00292C5A" w:rsidRDefault="006F4280" w:rsidP="00D33809">
      <w:pPr>
        <w:pStyle w:val="B10"/>
      </w:pPr>
      <w:r>
        <w:t>-</w:t>
      </w:r>
      <w:r>
        <w:tab/>
      </w:r>
      <w:r w:rsidR="00292C5A">
        <w:t>Trace Depth (M).</w:t>
      </w:r>
    </w:p>
    <w:p w:rsidR="00292C5A" w:rsidRDefault="006F4280" w:rsidP="00D33809">
      <w:pPr>
        <w:pStyle w:val="B10"/>
      </w:pPr>
      <w:r>
        <w:t>-</w:t>
      </w:r>
      <w:r>
        <w:tab/>
      </w:r>
      <w:r w:rsidR="00292C5A">
        <w:t xml:space="preserve">List of </w:t>
      </w:r>
      <w:r w:rsidR="00F83A64" w:rsidRPr="00F83A64">
        <w:t>I</w:t>
      </w:r>
      <w:r w:rsidR="00292C5A">
        <w:t>nterfaces to trace (O).</w:t>
      </w:r>
    </w:p>
    <w:p w:rsidR="00292C5A" w:rsidRDefault="006F4280" w:rsidP="00D33809">
      <w:pPr>
        <w:pStyle w:val="B10"/>
        <w:rPr>
          <w:color w:val="000000"/>
          <w:kern w:val="2"/>
          <w:lang w:eastAsia="zh-CN"/>
        </w:rPr>
      </w:pPr>
      <w:r>
        <w:t>-</w:t>
      </w:r>
      <w:r>
        <w:tab/>
      </w:r>
      <w:r w:rsidR="00292C5A">
        <w:t>Trace Collection Entity</w:t>
      </w:r>
      <w:r w:rsidR="00292C5A">
        <w:rPr>
          <w:rFonts w:hint="eastAsia"/>
          <w:lang w:eastAsia="zh-CN"/>
        </w:rPr>
        <w:t xml:space="preserve"> </w:t>
      </w:r>
      <w:r w:rsidR="00F83A64" w:rsidRPr="00F83A64">
        <w:rPr>
          <w:lang w:eastAsia="zh-CN"/>
        </w:rPr>
        <w:t xml:space="preserve">IP Address </w:t>
      </w:r>
      <w:r w:rsidR="00292C5A">
        <w:rPr>
          <w:rFonts w:hint="eastAsia"/>
          <w:lang w:eastAsia="zh-CN"/>
        </w:rPr>
        <w:t>(O).</w:t>
      </w:r>
    </w:p>
    <w:p w:rsidR="00292C5A" w:rsidRDefault="00292C5A">
      <w:pPr>
        <w:pStyle w:val="Heading4"/>
      </w:pPr>
      <w:bookmarkStart w:id="884" w:name="_Toc516654865"/>
      <w:bookmarkStart w:id="885" w:name="_Toc28278056"/>
      <w:bookmarkStart w:id="886" w:name="_Toc36134322"/>
      <w:bookmarkStart w:id="887" w:name="_Toc44686807"/>
      <w:bookmarkStart w:id="888" w:name="_Toc51928573"/>
      <w:bookmarkStart w:id="889" w:name="_Toc51929142"/>
      <w:bookmarkStart w:id="890" w:name="_Toc155283154"/>
      <w:r>
        <w:t>4.2.3.4</w:t>
      </w:r>
      <w:r>
        <w:tab/>
        <w:t>Void</w:t>
      </w:r>
      <w:bookmarkEnd w:id="884"/>
      <w:bookmarkEnd w:id="885"/>
      <w:bookmarkEnd w:id="886"/>
      <w:bookmarkEnd w:id="887"/>
      <w:bookmarkEnd w:id="888"/>
      <w:bookmarkEnd w:id="889"/>
      <w:bookmarkEnd w:id="890"/>
    </w:p>
    <w:p w:rsidR="00292C5A" w:rsidRDefault="00292C5A">
      <w:pPr>
        <w:pStyle w:val="Heading4"/>
      </w:pPr>
      <w:bookmarkStart w:id="891" w:name="_Toc516654866"/>
      <w:bookmarkStart w:id="892" w:name="_Toc28278057"/>
      <w:bookmarkStart w:id="893" w:name="_Toc36134323"/>
      <w:bookmarkStart w:id="894" w:name="_Toc44686808"/>
      <w:bookmarkStart w:id="895" w:name="_Toc51928574"/>
      <w:bookmarkStart w:id="896" w:name="_Toc51929143"/>
      <w:bookmarkStart w:id="897" w:name="_Toc155283155"/>
      <w:r>
        <w:t>4.2.3.5</w:t>
      </w:r>
      <w:r>
        <w:tab/>
        <w:t>Service level tracing for IMS starting mechanism</w:t>
      </w:r>
      <w:bookmarkEnd w:id="891"/>
      <w:bookmarkEnd w:id="892"/>
      <w:bookmarkEnd w:id="893"/>
      <w:bookmarkEnd w:id="894"/>
      <w:bookmarkEnd w:id="895"/>
      <w:bookmarkEnd w:id="896"/>
      <w:bookmarkEnd w:id="897"/>
    </w:p>
    <w:p w:rsidR="00292C5A" w:rsidRDefault="00292C5A">
      <w:pPr>
        <w:pStyle w:val="Heading5"/>
      </w:pPr>
      <w:bookmarkStart w:id="898" w:name="_Toc516654867"/>
      <w:bookmarkStart w:id="899" w:name="_Toc28278058"/>
      <w:bookmarkStart w:id="900" w:name="_Toc36134324"/>
      <w:bookmarkStart w:id="901" w:name="_Toc44686809"/>
      <w:bookmarkStart w:id="902" w:name="_Toc51928575"/>
      <w:bookmarkStart w:id="903" w:name="_Toc51929144"/>
      <w:bookmarkStart w:id="904" w:name="_Toc155283156"/>
      <w:r>
        <w:t>4.2.3.5.1</w:t>
      </w:r>
      <w:r>
        <w:tab/>
        <w:t>General</w:t>
      </w:r>
      <w:bookmarkEnd w:id="898"/>
      <w:bookmarkEnd w:id="899"/>
      <w:bookmarkEnd w:id="900"/>
      <w:bookmarkEnd w:id="901"/>
      <w:bookmarkEnd w:id="902"/>
      <w:bookmarkEnd w:id="903"/>
      <w:bookmarkEnd w:id="904"/>
    </w:p>
    <w:p w:rsidR="00292C5A" w:rsidRDefault="00292C5A">
      <w:r>
        <w:t>A trace recording session should start when there is an active trace session and when an appropriate start triggering event occurs. Figure 4.2.3.5.1.1 illustrates the initiation of a trace recording session at the UE, P-CSCF and S-CSCF within an originating network when any of the defined triggering events as defined in Trace Session Activation occur. When a triggering event occurs in the UE (Step 1) it includes in the outgoing SIP (service) signalling message a service level tracing Start Triggering Event (Step 2) and starts a trace recording session (Step 3). When the P-CSCF receives the SIP (service) signalling message containing the Start Triggering Event it authenticates the received Start Triggering Event (step 4) and starts its trace recording session (Step 5). The P-CSCF forwards the SIP (service) signalling message containing the Start Triggering Event to the S-CSCF (Step 7) and starts its trace recording session (Step 8).</w:t>
      </w:r>
    </w:p>
    <w:p w:rsidR="00292C5A" w:rsidRDefault="00292C5A">
      <w:pPr>
        <w:pStyle w:val="TH"/>
      </w:pPr>
      <w:r>
        <w:object w:dxaOrig="11746" w:dyaOrig="9639">
          <v:shape id="_x0000_i1087" type="#_x0000_t75" style="width:6in;height:383.15pt" o:ole="">
            <v:imagedata r:id="rId110" o:title=""/>
          </v:shape>
          <o:OLEObject Type="Embed" ProgID="Visio.Drawing.6" ShapeID="_x0000_i1087" DrawAspect="Content" ObjectID="_1771925629" r:id="rId111"/>
        </w:object>
      </w:r>
    </w:p>
    <w:p w:rsidR="00292C5A" w:rsidRDefault="00292C5A">
      <w:pPr>
        <w:pStyle w:val="TF"/>
      </w:pPr>
      <w:r>
        <w:t>Figure 4.2.3.5.1.1a: Starting a Trace Recording Session within originating network</w:t>
      </w:r>
    </w:p>
    <w:p w:rsidR="00292C5A" w:rsidRDefault="00292C5A">
      <w:r>
        <w:t xml:space="preserve">Figure 4.2.3.5.1.2 illustrates the initiation of a trace recording session at the AS, I-CSCF, HSS, S-CSCF, P-CSCF and UE within the terminating network when any of the defined triggering events as defined in Trace Session Activation occur. </w:t>
      </w:r>
    </w:p>
    <w:p w:rsidR="00292C5A" w:rsidRDefault="00292C5A">
      <w:pPr>
        <w:pStyle w:val="NO"/>
      </w:pPr>
      <w:r>
        <w:t>NOTE:</w:t>
      </w:r>
      <w:r>
        <w:tab/>
        <w:t>All origination, termination and S-CSCF to CSCF procedures as described in 3GPP TS 23.228 [15] apply.</w:t>
      </w:r>
    </w:p>
    <w:p w:rsidR="00292C5A" w:rsidRDefault="00292C5A">
      <w:pPr>
        <w:pStyle w:val="TH"/>
      </w:pPr>
      <w:r>
        <w:object w:dxaOrig="12867" w:dyaOrig="18127">
          <v:shape id="_x0000_i1088" type="#_x0000_t75" style="width:477.1pt;height:670.55pt" o:ole="">
            <v:imagedata r:id="rId112" o:title=""/>
          </v:shape>
          <o:OLEObject Type="Embed" ProgID="Visio.Drawing.6" ShapeID="_x0000_i1088" DrawAspect="Content" ObjectID="_1771925630" r:id="rId113"/>
        </w:object>
      </w:r>
    </w:p>
    <w:p w:rsidR="00292C5A" w:rsidRDefault="00292C5A">
      <w:pPr>
        <w:pStyle w:val="TF"/>
      </w:pPr>
      <w:r>
        <w:t>Figure 4.2.3.5.1.1b: Starting a Trace Recording Session within terminating network</w:t>
      </w:r>
    </w:p>
    <w:p w:rsidR="00292C5A" w:rsidRDefault="00292C5A">
      <w:r>
        <w:t>When S-CSCF#1 receives the SIP (service) signalling message containing the Service Level Tracing Start Trigger Event (step 7) it shall start a trace recording session (Step 8). Based on the service control information (step 10) S-CSCF#1 forwards the SIP (service) signalling message containing the Start Trigger Event to the Application Server (Step 11).</w:t>
      </w:r>
    </w:p>
    <w:p w:rsidR="00292C5A" w:rsidRDefault="00292C5A">
      <w:r>
        <w:t xml:space="preserve">On reception of the SIP INVITE the Application Server adds, removes, or modifies the header contents contained in the SIP INVITE (see 3GPP TS 23.218) and proxies the SIP INVITE together with the Start Trigger Event back to S-CSCF#1 (Step 14). The Application Server also starts a trace recording session (Step 12). </w:t>
      </w:r>
    </w:p>
    <w:p w:rsidR="00292C5A" w:rsidRDefault="00292C5A">
      <w:r>
        <w:t>S-CSCF#1 forwards the SIP INVITE containing the service level tracing Start Trigger Event request to I-CSCF#2 (Step 15). At this point the I-CSCF starts a trace recording session Step 16).</w:t>
      </w:r>
    </w:p>
    <w:p w:rsidR="00292C5A" w:rsidRDefault="00292C5A">
      <w:r>
        <w:t>I-CSCF#2 initiates a query to the HSS for the current location of the terminating user (UE#2) and includes in the Cx-User Location procedure the service level tracing Start Trigger Event (Step 20).</w:t>
      </w:r>
    </w:p>
    <w:p w:rsidR="00292C5A" w:rsidRDefault="00292C5A">
      <w:r>
        <w:t>When the HSS receives the query for the current location and an associated Start Trigger Event it shall start a trace recording session (Step 19) and returns to the I-CSCF#2 the address of the current S-CSCF (S-CSCF#2) for the terminating user and the service level tracing Start Trigger Event (20).</w:t>
      </w:r>
    </w:p>
    <w:p w:rsidR="00292C5A" w:rsidRDefault="00292C5A">
      <w:r>
        <w:t xml:space="preserve">I-CSCF#2 forwards the SIP INVITE containing the Start Trigger Event to the S-CSCF (S-CSCF#2) that will handle the session termination. When the S-CSCF receives the SIP INVITE containing the Start Trigger Event it starts a trace recording session (Step 21). </w:t>
      </w:r>
    </w:p>
    <w:p w:rsidR="00292C5A" w:rsidRDefault="00292C5A">
      <w:r>
        <w:t xml:space="preserve">The S-CSCF forwards the SIP INVITE containing the Start Trigger Event to the P-CSCF (P-CSCF#2). When the P-CSCF receives the SIP INVITE containing the Start Trigger Event it starts a trace recording session (Steps 24 and 25). </w:t>
      </w:r>
    </w:p>
    <w:p w:rsidR="00292C5A" w:rsidRDefault="00292C5A">
      <w:r>
        <w:t>The P-CSCF forwards the SIP INVITE containing the Start Trigger Event to the terminating UE (UE#2). When the terminating UE receives the SIP INVITE containing the Start Trigger Event it starts a trace recording session (Step 28).</w:t>
      </w:r>
    </w:p>
    <w:p w:rsidR="00292C5A" w:rsidRDefault="00292C5A">
      <w:r>
        <w:t>The continuation of the termination procedures is as defined in 3GPP TS 23.228 [15].</w:t>
      </w:r>
    </w:p>
    <w:p w:rsidR="00292C5A" w:rsidRDefault="00292C5A">
      <w:pPr>
        <w:pStyle w:val="Heading5"/>
      </w:pPr>
      <w:bookmarkStart w:id="905" w:name="_Toc516654868"/>
      <w:bookmarkStart w:id="906" w:name="_Toc28278059"/>
      <w:bookmarkStart w:id="907" w:name="_Hlk36128907"/>
      <w:bookmarkStart w:id="908" w:name="_Toc36134325"/>
      <w:bookmarkStart w:id="909" w:name="_Toc44686810"/>
      <w:bookmarkStart w:id="910" w:name="_Toc51928576"/>
      <w:bookmarkStart w:id="911" w:name="_Toc51929145"/>
      <w:bookmarkStart w:id="912" w:name="_Toc155283157"/>
      <w:r>
        <w:t>4.2.3.5.2</w:t>
      </w:r>
      <w:r>
        <w:tab/>
        <w:t>Starting mechanism at the UE</w:t>
      </w:r>
      <w:bookmarkEnd w:id="905"/>
      <w:bookmarkEnd w:id="906"/>
      <w:bookmarkEnd w:id="908"/>
      <w:bookmarkEnd w:id="909"/>
      <w:bookmarkEnd w:id="910"/>
      <w:bookmarkEnd w:id="911"/>
      <w:bookmarkEnd w:id="912"/>
    </w:p>
    <w:p w:rsidR="00292C5A" w:rsidRDefault="00292C5A">
      <w:r>
        <w:t>For a UE that has an active trace session (see subclause 4.1.2.9.4) one or more trace recording session(s) (e.g. to allow the tracing for several different simultaneous services) shall be started when any of the defined triggering events occur at the UE, and when the condition(s) as defined by the trace control and configuration parameters within the received management operation occur.</w:t>
      </w:r>
    </w:p>
    <w:p w:rsidR="00292C5A" w:rsidRDefault="00292C5A" w:rsidP="00BC4D1D"/>
    <w:bookmarkEnd w:id="907"/>
    <w:p w:rsidR="00292C5A" w:rsidRDefault="00292C5A">
      <w:r>
        <w:t>A Trace recording session(s) may be initiated at an originating UE when:</w:t>
      </w:r>
    </w:p>
    <w:p w:rsidR="00292C5A" w:rsidRDefault="00396A9C" w:rsidP="00396A9C">
      <w:pPr>
        <w:pStyle w:val="B10"/>
      </w:pPr>
      <w:r>
        <w:t>1)</w:t>
      </w:r>
      <w:r>
        <w:tab/>
      </w:r>
      <w:r w:rsidR="00292C5A">
        <w:t xml:space="preserve">The UE detects the initiation of the specified service to be traced. The service may be initiated either by the end user or by an application. </w:t>
      </w:r>
    </w:p>
    <w:p w:rsidR="00292C5A" w:rsidRDefault="00292C5A">
      <w:r>
        <w:t>The triggering events at a terminating UE include:</w:t>
      </w:r>
    </w:p>
    <w:p w:rsidR="00292C5A" w:rsidRDefault="00396A9C" w:rsidP="00396A9C">
      <w:pPr>
        <w:pStyle w:val="B10"/>
      </w:pPr>
      <w:r>
        <w:t>1)</w:t>
      </w:r>
      <w:r>
        <w:tab/>
      </w:r>
      <w:r w:rsidR="00292C5A">
        <w:t xml:space="preserve">The UE detects the initiation of the specified service to be traced. The service may be initiated either by the end user or by an application. </w:t>
      </w:r>
    </w:p>
    <w:p w:rsidR="00292C5A" w:rsidRDefault="00396A9C" w:rsidP="00396A9C">
      <w:pPr>
        <w:pStyle w:val="B10"/>
      </w:pPr>
      <w:r>
        <w:t>2)</w:t>
      </w:r>
      <w:r>
        <w:tab/>
      </w:r>
      <w:r w:rsidR="00292C5A">
        <w:t>The UE detects the reception of an incoming SIP message containg the service level tracing Start Triggering Event.</w:t>
      </w:r>
    </w:p>
    <w:p w:rsidR="00292C5A" w:rsidRDefault="00292C5A">
      <w:r>
        <w:t>A Trace recording session(s) may be initiated at a UE (both originating and terminating) when</w:t>
      </w:r>
      <w:r>
        <w:rPr>
          <w:lang w:eastAsia="de-DE"/>
        </w:rPr>
        <w:t xml:space="preserve"> it detects a start trigger event initiated directly by the Device Management server for the purpose of allowing not only SIP information related to the service to be traced, but also information relating to the processes performed by the UE to support the initialization of the service.</w:t>
      </w:r>
    </w:p>
    <w:p w:rsidR="00292C5A" w:rsidRDefault="00292C5A">
      <w:r>
        <w:t>Upon the detection of a triggering event the UE shall include in the appropriate outgoing SIP (service) signalling message (i.e. the outgoing signalling messages associated with the service to be traced) a service level tracing Start Triggering Event.</w:t>
      </w:r>
    </w:p>
    <w:p w:rsidR="00292C5A" w:rsidRDefault="00292C5A">
      <w:pPr>
        <w:pStyle w:val="Heading5"/>
      </w:pPr>
      <w:bookmarkStart w:id="913" w:name="_Toc516654869"/>
      <w:bookmarkStart w:id="914" w:name="_Toc28278060"/>
      <w:bookmarkStart w:id="915" w:name="_Toc36134326"/>
      <w:bookmarkStart w:id="916" w:name="_Toc44686811"/>
      <w:bookmarkStart w:id="917" w:name="_Toc51928577"/>
      <w:bookmarkStart w:id="918" w:name="_Toc51929146"/>
      <w:bookmarkStart w:id="919" w:name="_Toc155283158"/>
      <w:r>
        <w:t>4.2.3.5.3</w:t>
      </w:r>
      <w:r>
        <w:tab/>
        <w:t>Starting mechanism at the IMS NE</w:t>
      </w:r>
      <w:bookmarkEnd w:id="913"/>
      <w:bookmarkEnd w:id="914"/>
      <w:bookmarkEnd w:id="915"/>
      <w:bookmarkEnd w:id="916"/>
      <w:bookmarkEnd w:id="917"/>
      <w:bookmarkEnd w:id="918"/>
      <w:bookmarkEnd w:id="919"/>
    </w:p>
    <w:p w:rsidR="00292C5A" w:rsidRDefault="00292C5A">
      <w:r>
        <w:t xml:space="preserve">For an IMS NE (i.e. S/I/P-CSCF, AS, HSS, MRF, MGCF, BGCF) that has an active trace session (see subclause </w:t>
      </w:r>
      <w:smartTag w:uri="urn:schemas-microsoft-com:office:smarttags" w:element="chsdate">
        <w:smartTagPr>
          <w:attr w:name="IsROCDate" w:val="False"/>
          <w:attr w:name="IsLunarDate" w:val="False"/>
          <w:attr w:name="Day" w:val="30"/>
          <w:attr w:name="Month" w:val="12"/>
          <w:attr w:name="Year" w:val="1899"/>
        </w:smartTagPr>
        <w:r>
          <w:t>4.1.2</w:t>
        </w:r>
      </w:smartTag>
      <w:r>
        <w:t xml:space="preserve">.9) a trace recording session should be started when it receives in an incoming SIP (service) signalling message </w:t>
      </w:r>
      <w:r>
        <w:rPr>
          <w:rFonts w:hint="eastAsia"/>
          <w:lang w:eastAsia="zh-CN"/>
        </w:rPr>
        <w:t xml:space="preserve">or DIAMETER signalling message </w:t>
      </w:r>
      <w:r>
        <w:t>containing a service level tracing Start Triggering Event and when the information contained within the service level tracing Start Triggering Event matches the information received by the IMS NE during trace session activation. The IMS NE shall also start the recording of signalling messages in the interfaces that are defined in the list of received interfaces parameter.</w:t>
      </w:r>
    </w:p>
    <w:p w:rsidR="00292C5A" w:rsidRDefault="00292C5A">
      <w:r>
        <w:t xml:space="preserve">An IMS NE (i.e. S/I/P-CSCF, AS, HSS, MRF, MGCF, BGCF) that receives an incoming SIP (service) signalling message containing a service level tracing Start Triggering Event should forward in an appropriate outgoing SIP (service) signalling message (i.e. outgoing signalling messages associated with the service being traced) the same service level tracing Start Triggering Event (i.e. service level tracing Start Triggering Event with the same </w:t>
      </w:r>
      <w:r w:rsidR="00F83A64" w:rsidRPr="00F83A64">
        <w:t>T</w:t>
      </w:r>
      <w:r>
        <w:t xml:space="preserve">race </w:t>
      </w:r>
      <w:r w:rsidR="00F83A64" w:rsidRPr="00F83A64">
        <w:t>R</w:t>
      </w:r>
      <w:r>
        <w:t>eference).</w:t>
      </w:r>
    </w:p>
    <w:p w:rsidR="00292C5A" w:rsidRDefault="00292C5A">
      <w:r>
        <w:t>When an IMS NE has an active trace session and trace recording session, and when an incoming SIP (service) signalling message is part of an existing dialog or standalone transaction and contains a service level tracing Start Trigger Event the IMS NE shall determine that an active Trace Recording Session exists and shall not start a new Trace Recording Session.</w:t>
      </w:r>
    </w:p>
    <w:p w:rsidR="00292C5A" w:rsidRDefault="00292C5A">
      <w:r>
        <w:t>Depending on operator policy, a HSS may forward the service level tracing Start Triggering Event to an external AS (see 3GPP TS 23.218 [14]). In the case of a terminating session a S-CSCF or I-CSCF may forward the service level tracing Start Triggering Event to a P-CSCF in a visited IM CN SS. A P-CSCF shall send a service level tracing Start Triggering Event to a terminating UE.</w:t>
      </w:r>
    </w:p>
    <w:p w:rsidR="00292C5A" w:rsidRDefault="00292C5A">
      <w:r>
        <w:t>When a P-CSCF receives a SIP (service) signalling message containing a service level tracing Start Triggering Event from a UE it shall authenticate the Start Triggering Event by comparing the information contained within the received service level tracing Start Triggering Event (see subclause 5.2) either against the information it received within the Start Trace activation message or by requesting information from the I-CSCF or S-CSCF. If the received service level tracing Start Triggering Event is authenticated by the P-CSCF it should start a trace recording session and shall forward the service level tracing Start Triggering Event in the appropriate outgoing SIP (service) signalling message.</w:t>
      </w:r>
    </w:p>
    <w:p w:rsidR="00292C5A" w:rsidRDefault="00292C5A">
      <w:r>
        <w:t>If the authentication of the incoming service level tracing Start Triggering Event fails the P-CSCF shall not start a trace recording session and shall not forward the service level tracing Start Triggering Event in any outgoing SIP (service) signalling message. The P-CSCF should provide an indication to the Management System following the unsuccessful authentication of the service level tracing Start Triggering Event.</w:t>
      </w:r>
    </w:p>
    <w:p w:rsidR="00292C5A" w:rsidRDefault="00292C5A">
      <w:r>
        <w:t>When an IMS NE does not have an active trace session when it receives an incoming SIP (service) signalling message that contains a service level tracing Start Trigger Event, the IMS NE shall not initiate a Trace Recording Session and should forward in an appropriate outgoing SIP (service) signalling message the same service level tracing Start Trigger Event.</w:t>
      </w:r>
    </w:p>
    <w:p w:rsidR="00292C5A" w:rsidRDefault="00292C5A">
      <w:pPr>
        <w:pStyle w:val="Heading5"/>
      </w:pPr>
      <w:bookmarkStart w:id="920" w:name="_Toc516654870"/>
      <w:bookmarkStart w:id="921" w:name="_Toc28278061"/>
      <w:bookmarkStart w:id="922" w:name="_Toc36134327"/>
      <w:bookmarkStart w:id="923" w:name="_Toc44686812"/>
      <w:bookmarkStart w:id="924" w:name="_Toc51928578"/>
      <w:bookmarkStart w:id="925" w:name="_Toc51929147"/>
      <w:bookmarkStart w:id="926" w:name="_Toc155283159"/>
      <w:r>
        <w:t>4.2.3.5.4</w:t>
      </w:r>
      <w:r>
        <w:tab/>
        <w:t>Charging concepts for Service Level Tracing for IMS</w:t>
      </w:r>
      <w:bookmarkEnd w:id="920"/>
      <w:bookmarkEnd w:id="921"/>
      <w:bookmarkEnd w:id="922"/>
      <w:bookmarkEnd w:id="923"/>
      <w:bookmarkEnd w:id="924"/>
      <w:bookmarkEnd w:id="925"/>
      <w:bookmarkEnd w:id="926"/>
    </w:p>
    <w:p w:rsidR="00292C5A" w:rsidRDefault="00292C5A">
      <w:r>
        <w:t xml:space="preserve">Charging for Service Level Tracing for IMS shall be fulfilled using IMS charging mechanism as specified in TS 32.240 [19] and TS 32.260 [20]. </w:t>
      </w:r>
    </w:p>
    <w:p w:rsidR="00292C5A" w:rsidRDefault="00292C5A">
      <w:r>
        <w:t>It shall be possible to apply specific tariffs (e.g. zero rating) to the bearer and/or signalling traffic associated with services subjected to Service Level Tracing for IMS.</w:t>
      </w:r>
    </w:p>
    <w:p w:rsidR="00292C5A" w:rsidRDefault="00292C5A">
      <w:r>
        <w:t xml:space="preserve">As described in subclause 4.2.3.5 an IMS NE that has an active trace session should start a trace recording session when it detects a service level tracing Start Triggering Event. An IMS NE shall also provide an indication in the generated charging information that service level tracing has been applied. </w:t>
      </w:r>
    </w:p>
    <w:p w:rsidR="00292C5A" w:rsidRDefault="00292C5A">
      <w:pPr>
        <w:pStyle w:val="Heading4"/>
      </w:pPr>
      <w:bookmarkStart w:id="927" w:name="_Toc516654871"/>
      <w:bookmarkStart w:id="928" w:name="_Toc28278062"/>
      <w:bookmarkStart w:id="929" w:name="_Toc36134328"/>
      <w:bookmarkStart w:id="930" w:name="_Toc44686813"/>
      <w:bookmarkStart w:id="931" w:name="_Toc51928579"/>
      <w:bookmarkStart w:id="932" w:name="_Toc51929148"/>
      <w:bookmarkStart w:id="933" w:name="_Toc155283160"/>
      <w:r>
        <w:t>4.2.3.6</w:t>
      </w:r>
      <w:r>
        <w:tab/>
        <w:t>E-UTRAN starting mechanism</w:t>
      </w:r>
      <w:bookmarkEnd w:id="927"/>
      <w:bookmarkEnd w:id="928"/>
      <w:bookmarkEnd w:id="929"/>
      <w:bookmarkEnd w:id="930"/>
      <w:bookmarkEnd w:id="931"/>
      <w:bookmarkEnd w:id="932"/>
      <w:bookmarkEnd w:id="933"/>
    </w:p>
    <w:p w:rsidR="00292C5A" w:rsidRDefault="00292C5A">
      <w:pPr>
        <w:keepNext/>
      </w:pPr>
      <w:r>
        <w:t xml:space="preserve">In an eNB the Trace Recording Session will always be the same as the Trace Session as no triggering events are defined in eNB. </w:t>
      </w:r>
    </w:p>
    <w:p w:rsidR="00292C5A" w:rsidRDefault="00292C5A">
      <w:pPr>
        <w:rPr>
          <w:rFonts w:hint="eastAsia"/>
          <w:lang w:eastAsia="zh-CN"/>
        </w:rPr>
      </w:pPr>
      <w:r>
        <w:t>Tracing starts immediately at eNodeB upon reception of the trace control and configuration parameters.</w:t>
      </w:r>
      <w:r>
        <w:rPr>
          <w:rFonts w:hint="eastAsia"/>
          <w:lang w:eastAsia="zh-CN"/>
        </w:rPr>
        <w:t xml:space="preserve"> </w:t>
      </w:r>
      <w:r>
        <w:t>The eNodeB may not start a Trace Recording Session if there are insufficient resources available for the recording</w:t>
      </w:r>
      <w:r>
        <w:rPr>
          <w:rFonts w:hint="eastAsia"/>
          <w:lang w:eastAsia="zh-CN"/>
        </w:rPr>
        <w:t xml:space="preserve">, however, the eNodeB shall store the </w:t>
      </w:r>
      <w:r>
        <w:t>trace control and configuration parameters</w:t>
      </w:r>
      <w:r>
        <w:rPr>
          <w:rFonts w:hint="eastAsia"/>
          <w:lang w:eastAsia="zh-CN"/>
        </w:rPr>
        <w:t>, and forward these parameters when the UE handovers to other eNBs over X2</w:t>
      </w:r>
      <w:r>
        <w:t>.</w:t>
      </w:r>
    </w:p>
    <w:p w:rsidR="00292C5A" w:rsidRDefault="00292C5A">
      <w:pPr>
        <w:rPr>
          <w:rFonts w:hint="eastAsia"/>
          <w:lang w:eastAsia="zh-CN"/>
        </w:rPr>
      </w:pPr>
      <w:r>
        <w:t>The Trace Recording Session shall be started at the eNB when it receives trace control and configuration parameters via one of the following messages:</w:t>
      </w:r>
    </w:p>
    <w:p w:rsidR="00292C5A" w:rsidRDefault="00396A9C" w:rsidP="00396A9C">
      <w:pPr>
        <w:pStyle w:val="B10"/>
      </w:pPr>
      <w:r>
        <w:t>1)</w:t>
      </w:r>
      <w:r>
        <w:tab/>
      </w:r>
      <w:r w:rsidR="00292C5A">
        <w:t>via an S1-Initial Context Setup Request message from the MME in response to an S1-Initial UE Message</w:t>
      </w:r>
    </w:p>
    <w:p w:rsidR="00292C5A" w:rsidRDefault="00396A9C" w:rsidP="00396A9C">
      <w:pPr>
        <w:pStyle w:val="B10"/>
      </w:pPr>
      <w:r>
        <w:t>2)</w:t>
      </w:r>
      <w:r>
        <w:tab/>
      </w:r>
      <w:r w:rsidR="00292C5A">
        <w:t>via an S1-Trace Start message from the MME in response to an S1-Initial UE Message or when an established S1AP connection exists</w:t>
      </w:r>
    </w:p>
    <w:p w:rsidR="00292C5A" w:rsidRDefault="00396A9C" w:rsidP="00396A9C">
      <w:pPr>
        <w:pStyle w:val="B10"/>
      </w:pPr>
      <w:r>
        <w:t>3)</w:t>
      </w:r>
      <w:r>
        <w:tab/>
      </w:r>
      <w:r w:rsidR="00292C5A">
        <w:t>via an S1-Handover Request message from the target MME as part of intra/inter-MME handover procedures via S1</w:t>
      </w:r>
    </w:p>
    <w:p w:rsidR="00292C5A" w:rsidRDefault="00396A9C" w:rsidP="00396A9C">
      <w:pPr>
        <w:pStyle w:val="B10"/>
        <w:rPr>
          <w:lang w:eastAsia="zh-CN"/>
        </w:rPr>
      </w:pPr>
      <w:r>
        <w:t>4)</w:t>
      </w:r>
      <w:r>
        <w:tab/>
      </w:r>
      <w:r w:rsidR="00292C5A">
        <w:t>via an X2-Handover Request message from a source eNodeB as part of inter-eNodeB handover procedures via X2</w:t>
      </w:r>
    </w:p>
    <w:p w:rsidR="00292C5A" w:rsidRDefault="00292C5A">
      <w:pPr>
        <w:rPr>
          <w:lang w:eastAsia="zh-CN"/>
        </w:rPr>
      </w:pPr>
      <w:r>
        <w:rPr>
          <w:lang w:eastAsia="zh-CN"/>
        </w:rPr>
        <w:t>There can only be one Trace Recording Session Reference per Trace Reference at one given time for a UE trace session. So there shall be only one TR/TRSR to be propagated during S1 and X2 handover.</w:t>
      </w:r>
    </w:p>
    <w:p w:rsidR="00292C5A" w:rsidRDefault="00292C5A">
      <w:pPr>
        <w:rPr>
          <w:lang w:eastAsia="zh-CN"/>
        </w:rPr>
      </w:pPr>
      <w:r>
        <w:rPr>
          <w:rFonts w:hint="eastAsia"/>
          <w:lang w:eastAsia="zh-CN"/>
        </w:rPr>
        <w:t>I</w:t>
      </w:r>
      <w:r>
        <w:rPr>
          <w:rFonts w:hint="eastAsia"/>
        </w:rPr>
        <w:t xml:space="preserve">f the </w:t>
      </w:r>
      <w:r>
        <w:t>Trace Reference is the same as an existing Trace Session</w:t>
      </w:r>
      <w:r>
        <w:rPr>
          <w:rFonts w:hint="eastAsia"/>
          <w:lang w:eastAsia="zh-CN"/>
        </w:rPr>
        <w:t xml:space="preserve"> for the same subscriber or equipment, and the Trace Recording Session Reference is the same as </w:t>
      </w:r>
      <w:r>
        <w:rPr>
          <w:lang w:eastAsia="zh-CN"/>
        </w:rPr>
        <w:t>the</w:t>
      </w:r>
      <w:r>
        <w:rPr>
          <w:rFonts w:hint="eastAsia"/>
          <w:lang w:eastAsia="zh-CN"/>
        </w:rPr>
        <w:t xml:space="preserve"> existing Trace Recording Session in the existing Trace Session having </w:t>
      </w:r>
      <w:r>
        <w:rPr>
          <w:lang w:eastAsia="zh-CN"/>
        </w:rPr>
        <w:t>the</w:t>
      </w:r>
      <w:r>
        <w:rPr>
          <w:rFonts w:hint="eastAsia"/>
          <w:lang w:eastAsia="zh-CN"/>
        </w:rPr>
        <w:t xml:space="preserve"> same Trace Reference, the eNB shall not start a new Trace Recording Session</w:t>
      </w:r>
      <w:r>
        <w:rPr>
          <w:lang w:eastAsia="zh-CN"/>
        </w:rPr>
        <w:t xml:space="preserve"> and shall continue with the existing trace session and ignore the second request.</w:t>
      </w:r>
    </w:p>
    <w:p w:rsidR="00292C5A" w:rsidRDefault="00292C5A">
      <w:pPr>
        <w:rPr>
          <w:lang w:eastAsia="zh-CN"/>
        </w:rPr>
      </w:pPr>
      <w:r>
        <w:rPr>
          <w:rFonts w:hint="eastAsia"/>
          <w:lang w:eastAsia="zh-CN"/>
        </w:rPr>
        <w:t>I</w:t>
      </w:r>
      <w:r>
        <w:rPr>
          <w:rFonts w:hint="eastAsia"/>
        </w:rPr>
        <w:t xml:space="preserve">f the </w:t>
      </w:r>
      <w:r>
        <w:t>Trace Reference is the same as an existing Trace Session</w:t>
      </w:r>
      <w:r>
        <w:rPr>
          <w:rFonts w:hint="eastAsia"/>
          <w:lang w:eastAsia="zh-CN"/>
        </w:rPr>
        <w:t xml:space="preserve"> for the same subscriber or equipment, and the Trace Recording Session Reference is not the same as </w:t>
      </w:r>
      <w:r>
        <w:rPr>
          <w:lang w:eastAsia="zh-CN"/>
        </w:rPr>
        <w:t>the</w:t>
      </w:r>
      <w:r>
        <w:rPr>
          <w:rFonts w:hint="eastAsia"/>
          <w:lang w:eastAsia="zh-CN"/>
        </w:rPr>
        <w:t xml:space="preserve"> existing Trace Recording Session in the existing Trace Session having </w:t>
      </w:r>
      <w:r>
        <w:rPr>
          <w:lang w:eastAsia="zh-CN"/>
        </w:rPr>
        <w:t>the</w:t>
      </w:r>
      <w:r>
        <w:rPr>
          <w:rFonts w:hint="eastAsia"/>
          <w:lang w:eastAsia="zh-CN"/>
        </w:rPr>
        <w:t xml:space="preserve"> same Trace Reference,</w:t>
      </w:r>
      <w:r>
        <w:rPr>
          <w:lang w:eastAsia="zh-CN"/>
        </w:rPr>
        <w:t xml:space="preserve"> </w:t>
      </w:r>
      <w:r>
        <w:rPr>
          <w:rFonts w:hint="eastAsia"/>
          <w:lang w:eastAsia="zh-CN"/>
        </w:rPr>
        <w:t xml:space="preserve">the eNB </w:t>
      </w:r>
      <w:r>
        <w:rPr>
          <w:lang w:eastAsia="zh-CN"/>
        </w:rPr>
        <w:t>shall continue with the existing trace session and ignore the second request.</w:t>
      </w:r>
      <w:r>
        <w:rPr>
          <w:rFonts w:hint="eastAsia"/>
          <w:lang w:eastAsia="zh-CN"/>
        </w:rPr>
        <w:t xml:space="preserve"> </w:t>
      </w:r>
    </w:p>
    <w:p w:rsidR="00292C5A" w:rsidRDefault="00292C5A">
      <w:pPr>
        <w:pStyle w:val="Heading4"/>
      </w:pPr>
      <w:bookmarkStart w:id="934" w:name="_Toc516654872"/>
      <w:bookmarkStart w:id="935" w:name="_Toc28278063"/>
      <w:bookmarkStart w:id="936" w:name="_Toc36134329"/>
      <w:bookmarkStart w:id="937" w:name="_Toc44686814"/>
      <w:bookmarkStart w:id="938" w:name="_Toc51928580"/>
      <w:bookmarkStart w:id="939" w:name="_Toc51929149"/>
      <w:bookmarkStart w:id="940" w:name="_Toc155283161"/>
      <w:r>
        <w:t>4.2.3.7</w:t>
      </w:r>
      <w:r>
        <w:tab/>
        <w:t>EPC starting mechanisms</w:t>
      </w:r>
      <w:bookmarkEnd w:id="934"/>
      <w:bookmarkEnd w:id="935"/>
      <w:bookmarkEnd w:id="936"/>
      <w:bookmarkEnd w:id="937"/>
      <w:bookmarkEnd w:id="938"/>
      <w:bookmarkEnd w:id="939"/>
      <w:bookmarkEnd w:id="940"/>
    </w:p>
    <w:p w:rsidR="00292C5A" w:rsidRDefault="00292C5A">
      <w:pPr>
        <w:keepNext/>
        <w:keepLines/>
      </w:pPr>
      <w:r>
        <w:t xml:space="preserve">In MME/SGW/PGW a Trace Recording Session should start after the reception of a Trace Session Activation message and if any of the defined </w:t>
      </w:r>
      <w:r>
        <w:rPr>
          <w:i/>
        </w:rPr>
        <w:t>start triggering events</w:t>
      </w:r>
      <w:r>
        <w:t xml:space="preserve"> occur. During the Trace Recording Session, the MME/SGW/PGW shall record the signalling messages in the interfaces that are defined in the </w:t>
      </w:r>
      <w:r>
        <w:rPr>
          <w:i/>
        </w:rPr>
        <w:t>list of interfaces</w:t>
      </w:r>
      <w:r>
        <w:t xml:space="preserve"> parameter. The </w:t>
      </w:r>
      <w:r>
        <w:rPr>
          <w:i/>
        </w:rPr>
        <w:t>Trace Depth</w:t>
      </w:r>
      <w:r>
        <w:t xml:space="preserve"> parameter defines whether entire signalling messages or just some IEs need to be recorded.</w:t>
      </w:r>
    </w:p>
    <w:p w:rsidR="00292C5A" w:rsidRDefault="00292C5A">
      <w:r>
        <w:t xml:space="preserve">The MME/SGW/PGW may not start a Trace Recording Session if there are insufficient resources available for the recording. </w:t>
      </w:r>
    </w:p>
    <w:p w:rsidR="00292C5A" w:rsidRDefault="00292C5A">
      <w:r>
        <w:t>In case of an established session, the MME/SGW/PGW may start the Trace Recording Session immediately after the reception of the trace control and configuration parameters. However, if any of the start triggering events occurs in MME/SGW/PGW after receiving the trace control and configuration parameters, it shall start the Trace Recording Session.</w:t>
      </w:r>
    </w:p>
    <w:p w:rsidR="00292C5A" w:rsidRDefault="00292C5A">
      <w:r>
        <w:t xml:space="preserve">In the case of the </w:t>
      </w:r>
      <w:r>
        <w:rPr>
          <w:i/>
        </w:rPr>
        <w:t>triggering events</w:t>
      </w:r>
      <w:r>
        <w:t xml:space="preserve"> come into collision on the same traced UE as defined in 3GPP TS 24.301[33], the MME shall not start a new Trace Recording Session for the later event(s), and shall use the existing Trace Recording Session</w:t>
      </w:r>
      <w:r>
        <w:rPr>
          <w:noProof/>
          <w:lang w:val="en-US"/>
        </w:rPr>
        <w:t xml:space="preserve"> and Trace Recording Session Reference</w:t>
      </w:r>
      <w:r>
        <w:t xml:space="preserve"> to continuing the trace recording for these events until one stop triggerring event occurs. </w:t>
      </w:r>
    </w:p>
    <w:p w:rsidR="00292C5A" w:rsidRDefault="00292C5A">
      <w:r>
        <w:rPr>
          <w:noProof/>
          <w:lang w:val="en-US"/>
        </w:rPr>
        <w:t xml:space="preserve">MME shall start a </w:t>
      </w:r>
      <w:r>
        <w:rPr>
          <w:noProof/>
        </w:rPr>
        <w:t>Trace Recording Session for a certain Trace Session  only if there is no ongoing Trace Recording Session for this Trace Session. i.e. at any given time, there can be a maximum of one Trace Recording Session for a certain Trace Session.</w:t>
      </w:r>
    </w:p>
    <w:p w:rsidR="00292C5A" w:rsidRDefault="00292C5A">
      <w:r>
        <w:t xml:space="preserve">When a Trace Recording Session is started in MME, it shall assign a Trace Recording Session Reference for the Trace Recording Session. When the MME propagates the Trace control and configuration parameters to E-UTRAN (i.e. activates a Trace Session in eNB), it shall include the assigned Trace Recording Session Reference in the Trace Session Activation message. </w:t>
      </w:r>
    </w:p>
    <w:p w:rsidR="00292C5A" w:rsidRDefault="00292C5A">
      <w:r>
        <w:t>Also, when an MME starts a Trace Recording Session and the list of NE types parameter requires eNB tracing, it shall propagate the trace control and configuration parameters including the Trace Recording Session Reference via the S1 interface to the eNodeB per one of the following messages:</w:t>
      </w:r>
    </w:p>
    <w:p w:rsidR="00292C5A" w:rsidRDefault="00396A9C" w:rsidP="00396A9C">
      <w:pPr>
        <w:pStyle w:val="B10"/>
        <w:rPr>
          <w:rFonts w:hint="eastAsia"/>
        </w:rPr>
      </w:pPr>
      <w:r>
        <w:t>1)</w:t>
      </w:r>
      <w:r>
        <w:tab/>
      </w:r>
      <w:r w:rsidR="00292C5A">
        <w:t>if an S1 connection exists, via the S1-Trace Start message</w:t>
      </w:r>
    </w:p>
    <w:p w:rsidR="00292C5A" w:rsidRDefault="00396A9C" w:rsidP="00396A9C">
      <w:pPr>
        <w:pStyle w:val="B10"/>
        <w:rPr>
          <w:rFonts w:hint="eastAsia"/>
        </w:rPr>
      </w:pPr>
      <w:r>
        <w:t>2)</w:t>
      </w:r>
      <w:r>
        <w:tab/>
      </w:r>
      <w:r w:rsidR="00292C5A">
        <w:t xml:space="preserve">if the S1 connection does not exist, </w:t>
      </w:r>
      <w:r w:rsidR="00292C5A">
        <w:rPr>
          <w:rFonts w:hint="eastAsia"/>
          <w:lang w:eastAsia="zh-CN"/>
        </w:rPr>
        <w:t xml:space="preserve">via </w:t>
      </w:r>
      <w:r w:rsidR="00292C5A">
        <w:t>the S1-Trace Start message prior to S1 connection setup, or via the S1-Initial Context Setup Request message during S1 connection setup</w:t>
      </w:r>
    </w:p>
    <w:p w:rsidR="00292C5A" w:rsidRDefault="00396A9C" w:rsidP="00396A9C">
      <w:pPr>
        <w:pStyle w:val="B10"/>
      </w:pPr>
      <w:r>
        <w:rPr>
          <w:lang w:eastAsia="zh-CN"/>
        </w:rPr>
        <w:t>3)</w:t>
      </w:r>
      <w:r>
        <w:rPr>
          <w:lang w:eastAsia="zh-CN"/>
        </w:rPr>
        <w:tab/>
      </w:r>
      <w:r w:rsidR="00292C5A">
        <w:rPr>
          <w:rFonts w:hint="eastAsia"/>
          <w:lang w:eastAsia="zh-CN"/>
        </w:rPr>
        <w:t>d</w:t>
      </w:r>
      <w:r w:rsidR="00292C5A">
        <w:t xml:space="preserve">uring intra/inter-MME handover over S1, via the S1-Handover Request message </w:t>
      </w:r>
    </w:p>
    <w:p w:rsidR="00292C5A" w:rsidRDefault="00292C5A">
      <w:r>
        <w:t xml:space="preserve">In above cases the Trace Session and the Trace Recording Session in the receiving NE should start at the same time </w:t>
      </w:r>
    </w:p>
    <w:p w:rsidR="00292C5A" w:rsidRDefault="00292C5A">
      <w:r>
        <w:t>If all events are set in the triggering event parameter at the MME, MME shall send Trace Session Activation message to eNB not only when the MME starts the Trace Recording Session, but also when an Intra-MME handover happens. In this case the MME shall send Trace Session activation to the target eNB via the S1-Handover Request message..</w:t>
      </w:r>
    </w:p>
    <w:p w:rsidR="00292C5A" w:rsidRDefault="00292C5A">
      <w:pPr>
        <w:pStyle w:val="NO"/>
      </w:pPr>
      <w:r>
        <w:t xml:space="preserve">NOTE: </w:t>
      </w:r>
      <w:r>
        <w:tab/>
        <w:t xml:space="preserve">In case of </w:t>
      </w:r>
      <w:r w:rsidR="005D1D39">
        <w:t>"</w:t>
      </w:r>
      <w:r>
        <w:t>UE-Initiated Detach Procedure with UE camping on GERAN/UTRAN and ISR activated / SGSN-Initiated Detach Procedure with ISR activated</w:t>
      </w:r>
      <w:r w:rsidR="005D1D39">
        <w:t>"</w:t>
      </w:r>
      <w:r>
        <w:t>,</w:t>
      </w:r>
      <w:r>
        <w:br/>
        <w:t xml:space="preserve"> Trace is not activated in eNB.</w:t>
      </w:r>
    </w:p>
    <w:p w:rsidR="00292C5A" w:rsidRDefault="00292C5A">
      <w:pPr>
        <w:pStyle w:val="Heading4"/>
      </w:pPr>
      <w:bookmarkStart w:id="941" w:name="_Toc516654873"/>
      <w:bookmarkStart w:id="942" w:name="_Toc28278064"/>
      <w:bookmarkStart w:id="943" w:name="_Toc36134330"/>
      <w:bookmarkStart w:id="944" w:name="_Toc44686815"/>
      <w:bookmarkStart w:id="945" w:name="_Toc51928581"/>
      <w:bookmarkStart w:id="946" w:name="_Toc51929150"/>
      <w:bookmarkStart w:id="947" w:name="_Toc155283162"/>
      <w:r>
        <w:t>4.2.3.8</w:t>
      </w:r>
      <w:r>
        <w:tab/>
        <w:t>EPC starting mechanisms for MDT</w:t>
      </w:r>
      <w:bookmarkEnd w:id="941"/>
      <w:bookmarkEnd w:id="942"/>
      <w:bookmarkEnd w:id="943"/>
      <w:bookmarkEnd w:id="944"/>
      <w:bookmarkEnd w:id="945"/>
      <w:bookmarkEnd w:id="946"/>
      <w:bookmarkEnd w:id="947"/>
    </w:p>
    <w:p w:rsidR="00292C5A" w:rsidRDefault="00292C5A">
      <w:pPr>
        <w:rPr>
          <w:lang w:eastAsia="zh-CN"/>
        </w:rPr>
      </w:pPr>
      <w:r>
        <w:rPr>
          <w:lang w:eastAsia="zh-CN"/>
        </w:rPr>
        <w:t>In the MME, no trace recording sessions are started for MDT trace sessions. The MME sends the trace session activation to the eNodeB with parameters as specified in 4.1.2.12.</w:t>
      </w:r>
    </w:p>
    <w:p w:rsidR="00292C5A" w:rsidRDefault="00292C5A">
      <w:pPr>
        <w:pStyle w:val="Heading4"/>
      </w:pPr>
      <w:bookmarkStart w:id="948" w:name="_Toc516654874"/>
      <w:bookmarkStart w:id="949" w:name="_Toc28278065"/>
      <w:bookmarkStart w:id="950" w:name="_Toc36134331"/>
      <w:bookmarkStart w:id="951" w:name="_Toc44686816"/>
      <w:bookmarkStart w:id="952" w:name="_Toc51928582"/>
      <w:bookmarkStart w:id="953" w:name="_Toc51929151"/>
      <w:bookmarkStart w:id="954" w:name="_Toc155283163"/>
      <w:r>
        <w:t>4.2.3.9</w:t>
      </w:r>
      <w:r>
        <w:tab/>
        <w:t>E-UTRAN starting mechanisms for MDT</w:t>
      </w:r>
      <w:bookmarkEnd w:id="948"/>
      <w:bookmarkEnd w:id="949"/>
      <w:bookmarkEnd w:id="950"/>
      <w:bookmarkEnd w:id="951"/>
      <w:bookmarkEnd w:id="952"/>
      <w:bookmarkEnd w:id="953"/>
      <w:bookmarkEnd w:id="954"/>
    </w:p>
    <w:p w:rsidR="00292C5A" w:rsidRDefault="00292C5A">
      <w:r>
        <w:t xml:space="preserve">A trace recording session of either immediate or logged MDT </w:t>
      </w:r>
      <w:r w:rsidR="00A129E9">
        <w:t xml:space="preserve">or Logged MBSFN MDT </w:t>
      </w:r>
      <w:r>
        <w:t>shall be started in the eNodeB for a given UE when a trace session activation request is received from the MME for the UE and the MDT UE selection conditions are satisfied for the UE. The eNodeB shall configure the corresponding MDT RRC measurements at the UE. If selection conditions are not satisfied,</w:t>
      </w:r>
      <w:r>
        <w:rPr>
          <w:lang w:eastAsia="zh-CN"/>
        </w:rPr>
        <w:t xml:space="preserve"> the eNodeB shall store the </w:t>
      </w:r>
      <w:r>
        <w:t>trace control and configuration parameters</w:t>
      </w:r>
      <w:r>
        <w:rPr>
          <w:lang w:eastAsia="zh-CN"/>
        </w:rPr>
        <w:t>, and forward these parameters when the UE handovers to other eNBs over X2</w:t>
      </w:r>
      <w:r>
        <w:rPr>
          <w:rFonts w:eastAsia="MS Mincho" w:hint="eastAsia"/>
          <w:lang w:eastAsia="ja-JP"/>
        </w:rPr>
        <w:t xml:space="preserve"> or S1</w:t>
      </w:r>
      <w:r>
        <w:t>.</w:t>
      </w:r>
    </w:p>
    <w:p w:rsidR="00292C5A" w:rsidRDefault="00292C5A">
      <w:r>
        <w:t xml:space="preserve">If the eNodeB receives a Signalling Based MDT activation request when the UE is served by a cell that is in the </w:t>
      </w:r>
      <w:r>
        <w:rPr>
          <w:kern w:val="2"/>
          <w:lang w:eastAsia="zh-CN"/>
        </w:rPr>
        <w:t xml:space="preserve">eNodeB but not in the MDT area scope then the eNodeB shall store the MDT configuration and configure the UE when the UE moves to a cell in the eNodeB (intra eNodeB handover) that satisfies the area scope in the request. </w:t>
      </w:r>
    </w:p>
    <w:p w:rsidR="00292C5A" w:rsidRDefault="00292C5A">
      <w:pPr>
        <w:pStyle w:val="Heading4"/>
      </w:pPr>
      <w:bookmarkStart w:id="955" w:name="_Toc516654875"/>
      <w:bookmarkStart w:id="956" w:name="_Toc28278066"/>
      <w:bookmarkStart w:id="957" w:name="_Toc36134332"/>
      <w:bookmarkStart w:id="958" w:name="_Toc44686817"/>
      <w:bookmarkStart w:id="959" w:name="_Toc51928583"/>
      <w:bookmarkStart w:id="960" w:name="_Toc51929152"/>
      <w:bookmarkStart w:id="961" w:name="_Toc155283164"/>
      <w:r>
        <w:t>4.2.3.10</w:t>
      </w:r>
      <w:r>
        <w:tab/>
        <w:t>Starting mechanisms at UE for MDT</w:t>
      </w:r>
      <w:bookmarkEnd w:id="955"/>
      <w:bookmarkEnd w:id="956"/>
      <w:bookmarkEnd w:id="957"/>
      <w:bookmarkEnd w:id="958"/>
      <w:bookmarkEnd w:id="959"/>
      <w:bookmarkEnd w:id="960"/>
      <w:bookmarkEnd w:id="961"/>
    </w:p>
    <w:p w:rsidR="00292C5A" w:rsidRDefault="00292C5A">
      <w:pPr>
        <w:rPr>
          <w:iCs/>
        </w:rPr>
      </w:pPr>
      <w:r>
        <w:rPr>
          <w:iCs/>
        </w:rPr>
        <w:t>There is no starting mechanism at the UE for MDT trace recording sessions. The UE shall execute the received MDT measurement configuration. In case of logged MDT</w:t>
      </w:r>
      <w:r w:rsidR="00A129E9" w:rsidRPr="00B86687">
        <w:rPr>
          <w:iCs/>
        </w:rPr>
        <w:t xml:space="preserve"> </w:t>
      </w:r>
      <w:r w:rsidR="00A129E9">
        <w:rPr>
          <w:iCs/>
        </w:rPr>
        <w:t>or Logged MBSFN MDT,</w:t>
      </w:r>
      <w:r>
        <w:rPr>
          <w:iCs/>
        </w:rPr>
        <w:t>, the UE shall store the trace recording session parameters as received from the eNodeB.</w:t>
      </w:r>
    </w:p>
    <w:p w:rsidR="00B844BC" w:rsidRDefault="00B844BC" w:rsidP="00B844BC">
      <w:pPr>
        <w:pStyle w:val="Heading4"/>
      </w:pPr>
      <w:bookmarkStart w:id="962" w:name="_Toc516654876"/>
      <w:bookmarkStart w:id="963" w:name="_Toc28278067"/>
      <w:bookmarkStart w:id="964" w:name="_Toc36134333"/>
      <w:bookmarkStart w:id="965" w:name="_Toc44686818"/>
      <w:bookmarkStart w:id="966" w:name="_Toc51928584"/>
      <w:bookmarkStart w:id="967" w:name="_Toc51929153"/>
      <w:bookmarkStart w:id="968" w:name="_Toc155283165"/>
      <w:r>
        <w:t>4.2.3.11</w:t>
      </w:r>
      <w:r>
        <w:tab/>
        <w:t>5GC starting mechanisms</w:t>
      </w:r>
      <w:bookmarkEnd w:id="962"/>
      <w:bookmarkEnd w:id="963"/>
      <w:bookmarkEnd w:id="964"/>
      <w:bookmarkEnd w:id="965"/>
      <w:bookmarkEnd w:id="966"/>
      <w:bookmarkEnd w:id="967"/>
      <w:bookmarkEnd w:id="968"/>
    </w:p>
    <w:p w:rsidR="00B844BC" w:rsidRDefault="00B844BC" w:rsidP="00B844BC">
      <w:pPr>
        <w:keepNext/>
        <w:keepLines/>
      </w:pPr>
      <w:r>
        <w:t xml:space="preserve">In AMF, PCF, SMF or UPF a Trace Recording Session should start after the reception of a Trace Session Activation message and if any of the defined </w:t>
      </w:r>
      <w:r>
        <w:rPr>
          <w:i/>
        </w:rPr>
        <w:t>start triggering events</w:t>
      </w:r>
      <w:r>
        <w:t xml:space="preserve"> occur. During the Trace Recording Session, the AMF, PCF, SMF or UPF shall record the signalling messages in the interfaces that are defined in the </w:t>
      </w:r>
      <w:r>
        <w:rPr>
          <w:i/>
        </w:rPr>
        <w:t>list of interfaces</w:t>
      </w:r>
      <w:r>
        <w:t xml:space="preserve"> parameter. The </w:t>
      </w:r>
      <w:r>
        <w:rPr>
          <w:i/>
        </w:rPr>
        <w:t>Trace Depth</w:t>
      </w:r>
      <w:r>
        <w:t xml:space="preserve"> parameter defines whether entire signalling messages or just some IEs need to be recorded.</w:t>
      </w:r>
      <w:r w:rsidR="003759C0">
        <w:t xml:space="preserve"> </w:t>
      </w:r>
    </w:p>
    <w:p w:rsidR="00B844BC" w:rsidRDefault="00B844BC" w:rsidP="00B844BC">
      <w:r>
        <w:t xml:space="preserve">The AMF, PCF, SMF or UPF may not start a Trace Recording Session if there are insufficient resources available for the recording. </w:t>
      </w:r>
    </w:p>
    <w:p w:rsidR="00B844BC" w:rsidRDefault="00B844BC" w:rsidP="00B844BC">
      <w:r>
        <w:t>In case of an established session, the AMF, PCF, SMF or UPF may start the Trace Recording Session immediately after the reception of the trace control and configuration parameters. However, if any of the start triggering events occurs in AMF, PCF, SMF or UPF after receiving the trace control and configuration parameters, it shall start the Trace Recording Session.</w:t>
      </w:r>
    </w:p>
    <w:p w:rsidR="00B844BC" w:rsidRDefault="00B844BC" w:rsidP="00B844BC">
      <w:r>
        <w:t xml:space="preserve">In the case of the </w:t>
      </w:r>
      <w:r>
        <w:rPr>
          <w:i/>
        </w:rPr>
        <w:t>triggering events</w:t>
      </w:r>
      <w:r>
        <w:t xml:space="preserve"> come into collision on the same traced UE as defined in 3GPP TS 24.501[45], the AMF shall not start a new Trace Recording Session for the later event(s), and shall use the existing Trace Recording Session</w:t>
      </w:r>
      <w:r>
        <w:rPr>
          <w:noProof/>
          <w:lang w:val="en-US"/>
        </w:rPr>
        <w:t xml:space="preserve"> and Trace Recording Session Reference</w:t>
      </w:r>
      <w:r>
        <w:t xml:space="preserve"> to continuing the trace recording for these events until one stop triggerring event occurs. </w:t>
      </w:r>
    </w:p>
    <w:p w:rsidR="00B844BC" w:rsidRDefault="00B844BC" w:rsidP="00B844BC">
      <w:r>
        <w:rPr>
          <w:noProof/>
          <w:lang w:val="en-US"/>
        </w:rPr>
        <w:t xml:space="preserve">AMF shall start a </w:t>
      </w:r>
      <w:r>
        <w:rPr>
          <w:noProof/>
        </w:rPr>
        <w:t>Trace Recording Session for a certain Trace Session  only if there is no ongoing Trace Recording Session for this Trace Session. i.e. at any given time, there can be a maximum of one Trace Recording Session for a certain Trace Session.</w:t>
      </w:r>
    </w:p>
    <w:p w:rsidR="00B844BC" w:rsidRDefault="00B844BC" w:rsidP="00B844BC">
      <w:r>
        <w:t xml:space="preserve">When a Trace Recording Session is started in AMF, it shall assign a Trace Recording Session Reference for the Trace Recording Session. When the AMF propagates the Trace control and configuration parameters to NG-RAN (i.e. activates a Trace Session in NG-RAN node), it shall include the assigned Trace Recording Session Reference in the Trace Session Activation message. </w:t>
      </w:r>
    </w:p>
    <w:p w:rsidR="00B844BC" w:rsidRDefault="00B844BC" w:rsidP="00B844BC">
      <w:r>
        <w:t>Also, when an AMF starts a Trace Recording Session and the list of NE types parameter requires NF-RAN node tracing, it shall propagate the trace control and configuration parameters including the Trace Recording Session Reference via the NG interface to the NG-RAN node per one of the following messages:</w:t>
      </w:r>
    </w:p>
    <w:p w:rsidR="00B844BC" w:rsidRDefault="00B844BC" w:rsidP="00B844BC">
      <w:pPr>
        <w:pStyle w:val="B10"/>
        <w:rPr>
          <w:rFonts w:hint="eastAsia"/>
        </w:rPr>
      </w:pPr>
      <w:r>
        <w:t>1)</w:t>
      </w:r>
      <w:r>
        <w:tab/>
        <w:t>if an NG connection exists, via the NG-Trace Start message</w:t>
      </w:r>
    </w:p>
    <w:p w:rsidR="00B844BC" w:rsidRDefault="00B844BC" w:rsidP="00B844BC">
      <w:pPr>
        <w:pStyle w:val="B10"/>
        <w:rPr>
          <w:rFonts w:hint="eastAsia"/>
        </w:rPr>
      </w:pPr>
      <w:r>
        <w:t>2)</w:t>
      </w:r>
      <w:r>
        <w:tab/>
        <w:t xml:space="preserve">if the NG connection does not exist, </w:t>
      </w:r>
      <w:r>
        <w:rPr>
          <w:rFonts w:hint="eastAsia"/>
          <w:lang w:eastAsia="zh-CN"/>
        </w:rPr>
        <w:t xml:space="preserve">via </w:t>
      </w:r>
      <w:r>
        <w:t>the NG-Trace Start message prior to NG connection setup, or via the NG-Initial Context Setup Request message during NG connection setup</w:t>
      </w:r>
    </w:p>
    <w:p w:rsidR="00B844BC" w:rsidRDefault="00B844BC" w:rsidP="00B844BC">
      <w:pPr>
        <w:pStyle w:val="B10"/>
      </w:pPr>
      <w:r>
        <w:rPr>
          <w:lang w:eastAsia="zh-CN"/>
        </w:rPr>
        <w:t>3)</w:t>
      </w:r>
      <w:r>
        <w:rPr>
          <w:lang w:eastAsia="zh-CN"/>
        </w:rPr>
        <w:tab/>
      </w:r>
      <w:r>
        <w:rPr>
          <w:rFonts w:hint="eastAsia"/>
          <w:lang w:eastAsia="zh-CN"/>
        </w:rPr>
        <w:t>d</w:t>
      </w:r>
      <w:r>
        <w:t xml:space="preserve">uring intra/inter-AMF handover over NG, via the NG-Handover Request message </w:t>
      </w:r>
    </w:p>
    <w:p w:rsidR="00B844BC" w:rsidRDefault="00B844BC" w:rsidP="00B844BC">
      <w:r>
        <w:t xml:space="preserve">In above cases the Trace Session and the Trace Recording Session in the receiving NE should start at the same time </w:t>
      </w:r>
    </w:p>
    <w:p w:rsidR="00B844BC" w:rsidRDefault="00B844BC" w:rsidP="00B844BC">
      <w:r>
        <w:t>If all events are set in the triggering event parameter at the AMF, AMF shall send Trace Session Activation message to NG-RAN node not only when the AMF starts the Trace Recording Session, but also when an Intra-AMF handover happens. In this case the AMF shall send Trace Session activation to the target NG-RAN node via the NG-Handover Request message.</w:t>
      </w:r>
    </w:p>
    <w:p w:rsidR="000E3444" w:rsidRDefault="000E3444" w:rsidP="000E3444">
      <w:pPr>
        <w:pStyle w:val="Heading4"/>
      </w:pPr>
      <w:bookmarkStart w:id="969" w:name="_Toc516654877"/>
      <w:bookmarkStart w:id="970" w:name="_Toc28278068"/>
      <w:bookmarkStart w:id="971" w:name="_Toc36134334"/>
      <w:bookmarkStart w:id="972" w:name="_Toc44686819"/>
      <w:bookmarkStart w:id="973" w:name="_Toc51928585"/>
      <w:bookmarkStart w:id="974" w:name="_Toc51929154"/>
      <w:bookmarkStart w:id="975" w:name="_Toc155283166"/>
      <w:r>
        <w:t>4.2.3.12</w:t>
      </w:r>
      <w:r>
        <w:tab/>
        <w:t>NG-RAN starting mechanism</w:t>
      </w:r>
      <w:bookmarkEnd w:id="969"/>
      <w:bookmarkEnd w:id="970"/>
      <w:bookmarkEnd w:id="971"/>
      <w:bookmarkEnd w:id="972"/>
      <w:bookmarkEnd w:id="973"/>
      <w:bookmarkEnd w:id="974"/>
      <w:bookmarkEnd w:id="975"/>
    </w:p>
    <w:p w:rsidR="000E3444" w:rsidRDefault="000E3444" w:rsidP="000E3444">
      <w:pPr>
        <w:keepNext/>
      </w:pPr>
      <w:r>
        <w:t xml:space="preserve">In a NG-RAN node the Trace Recording Session will always be the same as the Trace Session as no triggering events are defined in NG-RAN node. </w:t>
      </w:r>
    </w:p>
    <w:p w:rsidR="000E3444" w:rsidRDefault="000E3444" w:rsidP="000E3444">
      <w:pPr>
        <w:rPr>
          <w:rFonts w:hint="eastAsia"/>
          <w:lang w:eastAsia="zh-CN"/>
        </w:rPr>
      </w:pPr>
      <w:r>
        <w:t>Tracing starts immediately at NG-RAN node upon reception of the trace control and configuration parameters Trace Activation IE).</w:t>
      </w:r>
      <w:r>
        <w:rPr>
          <w:rFonts w:hint="eastAsia"/>
          <w:lang w:eastAsia="zh-CN"/>
        </w:rPr>
        <w:t xml:space="preserve"> </w:t>
      </w:r>
      <w:r>
        <w:t>The NG-RAN node may not start a Trace Recording Session if there are insufficient resources available for the recording</w:t>
      </w:r>
      <w:r>
        <w:rPr>
          <w:rFonts w:hint="eastAsia"/>
          <w:lang w:eastAsia="zh-CN"/>
        </w:rPr>
        <w:t xml:space="preserve">, however, the </w:t>
      </w:r>
      <w:r>
        <w:t>NG-RAN node</w:t>
      </w:r>
      <w:r>
        <w:rPr>
          <w:rFonts w:hint="eastAsia"/>
          <w:lang w:eastAsia="zh-CN"/>
        </w:rPr>
        <w:t xml:space="preserve"> shall store the </w:t>
      </w:r>
      <w:r>
        <w:t>trace control and configuration parameters</w:t>
      </w:r>
      <w:r>
        <w:rPr>
          <w:rFonts w:hint="eastAsia"/>
          <w:lang w:eastAsia="zh-CN"/>
        </w:rPr>
        <w:t xml:space="preserve">, and forward these parameters when the UE handovers to other </w:t>
      </w:r>
      <w:r>
        <w:t>NG-RAN node</w:t>
      </w:r>
      <w:r>
        <w:rPr>
          <w:rFonts w:hint="eastAsia"/>
          <w:lang w:eastAsia="zh-CN"/>
        </w:rPr>
        <w:t>s over X</w:t>
      </w:r>
      <w:r>
        <w:rPr>
          <w:lang w:eastAsia="zh-CN"/>
        </w:rPr>
        <w:t>n or when other NG-RAN node retrieves the UE Context over Xn</w:t>
      </w:r>
      <w:r>
        <w:t>.</w:t>
      </w:r>
    </w:p>
    <w:p w:rsidR="000E3444" w:rsidRDefault="000E3444" w:rsidP="000E3444">
      <w:pPr>
        <w:rPr>
          <w:rFonts w:hint="eastAsia"/>
          <w:lang w:eastAsia="zh-CN"/>
        </w:rPr>
      </w:pPr>
      <w:r>
        <w:t>The Trace Recording Session shall be started at the NG-RAN node when it receives trace control and configuration parameters via one of the following messages:</w:t>
      </w:r>
    </w:p>
    <w:p w:rsidR="000E3444" w:rsidRDefault="000E3444" w:rsidP="000E3444">
      <w:pPr>
        <w:pStyle w:val="B10"/>
      </w:pPr>
      <w:r>
        <w:t>1)</w:t>
      </w:r>
      <w:r>
        <w:tab/>
        <w:t>via an</w:t>
      </w:r>
      <w:r w:rsidRPr="00B634D3">
        <w:t xml:space="preserve"> </w:t>
      </w:r>
      <w:r>
        <w:t>INITIAL CONTEXT SETUP REQUEST message over NG from the AMF</w:t>
      </w:r>
    </w:p>
    <w:p w:rsidR="000E3444" w:rsidRDefault="000E3444" w:rsidP="000E3444">
      <w:pPr>
        <w:pStyle w:val="B10"/>
      </w:pPr>
      <w:r>
        <w:t>2)</w:t>
      </w:r>
      <w:r>
        <w:tab/>
        <w:t>via a</w:t>
      </w:r>
      <w:r w:rsidRPr="00B634D3">
        <w:t xml:space="preserve"> </w:t>
      </w:r>
      <w:r>
        <w:t xml:space="preserve">TRACE START message over NG from the AMF. </w:t>
      </w:r>
      <w:r w:rsidRPr="00567372">
        <w:t xml:space="preserve">If no </w:t>
      </w:r>
      <w:r>
        <w:rPr>
          <w:bCs/>
        </w:rPr>
        <w:t>UE-associated logical NG</w:t>
      </w:r>
      <w:r w:rsidRPr="00567372">
        <w:rPr>
          <w:bCs/>
        </w:rPr>
        <w:t xml:space="preserve">-connection </w:t>
      </w:r>
      <w:r w:rsidRPr="00567372">
        <w:t>exis</w:t>
      </w:r>
      <w:r>
        <w:t>ts, the UE-associated logical NG</w:t>
      </w:r>
      <w:r w:rsidRPr="00567372">
        <w:t xml:space="preserve">-connection </w:t>
      </w:r>
      <w:r>
        <w:t>will</w:t>
      </w:r>
      <w:r w:rsidRPr="00567372">
        <w:t xml:space="preserve"> be established as part of the </w:t>
      </w:r>
      <w:r>
        <w:t xml:space="preserve">Trace Start </w:t>
      </w:r>
      <w:r w:rsidRPr="00567372">
        <w:t>procedure.</w:t>
      </w:r>
    </w:p>
    <w:p w:rsidR="000E3444" w:rsidRDefault="000E3444" w:rsidP="000E3444">
      <w:pPr>
        <w:pStyle w:val="B10"/>
      </w:pPr>
      <w:r>
        <w:t>3)</w:t>
      </w:r>
      <w:r>
        <w:tab/>
        <w:t>via an NG</w:t>
      </w:r>
      <w:r w:rsidRPr="00B634D3">
        <w:t xml:space="preserve"> </w:t>
      </w:r>
      <w:r>
        <w:t>HANDOVER REQUEST message from the target AMF as part of intra/inter-AMF handover procedures via NG.</w:t>
      </w:r>
    </w:p>
    <w:p w:rsidR="000E3444" w:rsidRDefault="000E3444" w:rsidP="000E3444">
      <w:pPr>
        <w:pStyle w:val="B10"/>
        <w:rPr>
          <w:lang w:eastAsia="zh-CN"/>
        </w:rPr>
      </w:pPr>
      <w:r>
        <w:t>4)</w:t>
      </w:r>
      <w:r>
        <w:tab/>
        <w:t>via an Xn</w:t>
      </w:r>
      <w:r w:rsidRPr="00B634D3">
        <w:t xml:space="preserve"> </w:t>
      </w:r>
      <w:r>
        <w:t>HANDOVER REQUEST message from a source NG-RAN node as part of inter-NG-RAN node handover procedures via Xn</w:t>
      </w:r>
    </w:p>
    <w:p w:rsidR="000E3444" w:rsidRDefault="000E3444" w:rsidP="000E3444">
      <w:pPr>
        <w:pStyle w:val="B10"/>
        <w:rPr>
          <w:lang w:eastAsia="zh-CN"/>
        </w:rPr>
      </w:pPr>
      <w:r>
        <w:t>5)</w:t>
      </w:r>
      <w:r>
        <w:tab/>
        <w:t>via an Xn RETRIEVE UE CONTEXT RESPONSE message from old NG-RAN node after been sent to RRC_INCTIVE and then establishing RRC Connection to a new NG-RAN node</w:t>
      </w:r>
    </w:p>
    <w:p w:rsidR="000E3444" w:rsidRDefault="000E3444" w:rsidP="000E3444">
      <w:pPr>
        <w:rPr>
          <w:lang w:eastAsia="zh-CN"/>
        </w:rPr>
      </w:pPr>
      <w:r>
        <w:rPr>
          <w:lang w:eastAsia="zh-CN"/>
        </w:rPr>
        <w:t>There can only be one Trace Recording Session Reference per Trace Reference at one given time for a UE trace session. So there shall be only one TR/TRSR to be propagated during NG and Xn handover.</w:t>
      </w:r>
    </w:p>
    <w:p w:rsidR="000E3444" w:rsidRDefault="000E3444" w:rsidP="000E3444">
      <w:pPr>
        <w:rPr>
          <w:lang w:eastAsia="zh-CN"/>
        </w:rPr>
      </w:pPr>
      <w:r>
        <w:rPr>
          <w:rFonts w:hint="eastAsia"/>
          <w:lang w:eastAsia="zh-CN"/>
        </w:rPr>
        <w:t>I</w:t>
      </w:r>
      <w:r>
        <w:rPr>
          <w:rFonts w:hint="eastAsia"/>
        </w:rPr>
        <w:t xml:space="preserve">f the </w:t>
      </w:r>
      <w:r>
        <w:t>Trace Reference is the same as an existing Trace Session</w:t>
      </w:r>
      <w:r>
        <w:rPr>
          <w:rFonts w:hint="eastAsia"/>
          <w:lang w:eastAsia="zh-CN"/>
        </w:rPr>
        <w:t xml:space="preserve"> for the same subscriber or equipment, and the Trace Recording Session Reference is the same as </w:t>
      </w:r>
      <w:r>
        <w:rPr>
          <w:lang w:eastAsia="zh-CN"/>
        </w:rPr>
        <w:t>the</w:t>
      </w:r>
      <w:r>
        <w:rPr>
          <w:rFonts w:hint="eastAsia"/>
          <w:lang w:eastAsia="zh-CN"/>
        </w:rPr>
        <w:t xml:space="preserve"> existing Trace Recording Session in the existing Trace Session having </w:t>
      </w:r>
      <w:r>
        <w:rPr>
          <w:lang w:eastAsia="zh-CN"/>
        </w:rPr>
        <w:t>the</w:t>
      </w:r>
      <w:r>
        <w:rPr>
          <w:rFonts w:hint="eastAsia"/>
          <w:lang w:eastAsia="zh-CN"/>
        </w:rPr>
        <w:t xml:space="preserve"> same Trace Reference, the </w:t>
      </w:r>
      <w:r>
        <w:t>NG-RAN node</w:t>
      </w:r>
      <w:r>
        <w:rPr>
          <w:rFonts w:hint="eastAsia"/>
          <w:lang w:eastAsia="zh-CN"/>
        </w:rPr>
        <w:t xml:space="preserve"> shall not start a new Trace Recording Session</w:t>
      </w:r>
      <w:r>
        <w:rPr>
          <w:lang w:eastAsia="zh-CN"/>
        </w:rPr>
        <w:t xml:space="preserve"> and shall continue with the existing trace session and ignore the second request.</w:t>
      </w:r>
    </w:p>
    <w:p w:rsidR="000E3444" w:rsidRDefault="000E3444" w:rsidP="000E3444">
      <w:pPr>
        <w:rPr>
          <w:lang w:eastAsia="zh-CN"/>
        </w:rPr>
      </w:pPr>
      <w:r>
        <w:rPr>
          <w:rFonts w:hint="eastAsia"/>
          <w:lang w:eastAsia="zh-CN"/>
        </w:rPr>
        <w:t>I</w:t>
      </w:r>
      <w:r>
        <w:rPr>
          <w:rFonts w:hint="eastAsia"/>
        </w:rPr>
        <w:t xml:space="preserve">f the </w:t>
      </w:r>
      <w:r>
        <w:t>Trace Reference is the same as an existing Trace Session</w:t>
      </w:r>
      <w:r>
        <w:rPr>
          <w:rFonts w:hint="eastAsia"/>
          <w:lang w:eastAsia="zh-CN"/>
        </w:rPr>
        <w:t xml:space="preserve"> for the same subscriber or equipment, and the Trace Recording Session Reference is not the same as </w:t>
      </w:r>
      <w:r>
        <w:rPr>
          <w:lang w:eastAsia="zh-CN"/>
        </w:rPr>
        <w:t>the</w:t>
      </w:r>
      <w:r>
        <w:rPr>
          <w:rFonts w:hint="eastAsia"/>
          <w:lang w:eastAsia="zh-CN"/>
        </w:rPr>
        <w:t xml:space="preserve"> existing Trace Recording Session in the existing Trace Session having </w:t>
      </w:r>
      <w:r>
        <w:rPr>
          <w:lang w:eastAsia="zh-CN"/>
        </w:rPr>
        <w:t>the</w:t>
      </w:r>
      <w:r>
        <w:rPr>
          <w:rFonts w:hint="eastAsia"/>
          <w:lang w:eastAsia="zh-CN"/>
        </w:rPr>
        <w:t xml:space="preserve"> same Trace Reference,</w:t>
      </w:r>
      <w:r>
        <w:rPr>
          <w:lang w:eastAsia="zh-CN"/>
        </w:rPr>
        <w:t xml:space="preserve"> </w:t>
      </w:r>
      <w:r>
        <w:rPr>
          <w:rFonts w:hint="eastAsia"/>
          <w:lang w:eastAsia="zh-CN"/>
        </w:rPr>
        <w:t xml:space="preserve">the </w:t>
      </w:r>
      <w:r>
        <w:t>NG-RAN node</w:t>
      </w:r>
      <w:r>
        <w:rPr>
          <w:rFonts w:hint="eastAsia"/>
          <w:lang w:eastAsia="zh-CN"/>
        </w:rPr>
        <w:t xml:space="preserve"> </w:t>
      </w:r>
      <w:r>
        <w:rPr>
          <w:lang w:eastAsia="zh-CN"/>
        </w:rPr>
        <w:t>shall continue with the existing trace session and ignore the second request.</w:t>
      </w:r>
      <w:r>
        <w:rPr>
          <w:rFonts w:hint="eastAsia"/>
          <w:lang w:eastAsia="zh-CN"/>
        </w:rPr>
        <w:t xml:space="preserve"> </w:t>
      </w:r>
    </w:p>
    <w:p w:rsidR="009D200D" w:rsidRDefault="009D200D" w:rsidP="009D200D">
      <w:pPr>
        <w:pStyle w:val="Heading4"/>
      </w:pPr>
      <w:bookmarkStart w:id="976" w:name="_Toc36134335"/>
      <w:bookmarkStart w:id="977" w:name="_Toc44686820"/>
      <w:bookmarkStart w:id="978" w:name="_Toc51928586"/>
      <w:bookmarkStart w:id="979" w:name="_Toc51929155"/>
      <w:bookmarkStart w:id="980" w:name="_Toc155283167"/>
      <w:r>
        <w:t>4.2.3.13</w:t>
      </w:r>
      <w:r>
        <w:tab/>
        <w:t>5GC starting mechanisms for signalling based MDT</w:t>
      </w:r>
      <w:bookmarkEnd w:id="976"/>
      <w:bookmarkEnd w:id="977"/>
      <w:bookmarkEnd w:id="978"/>
      <w:bookmarkEnd w:id="979"/>
      <w:bookmarkEnd w:id="980"/>
    </w:p>
    <w:p w:rsidR="00B844BC" w:rsidRDefault="009D200D" w:rsidP="009D200D">
      <w:pPr>
        <w:rPr>
          <w:lang w:eastAsia="zh-CN"/>
        </w:rPr>
      </w:pPr>
      <w:r>
        <w:rPr>
          <w:lang w:eastAsia="zh-CN"/>
        </w:rPr>
        <w:t xml:space="preserve">There is no starting mechanism in 5GC for signalling based MDT as no trace recording sessions are started for MDT trace sessions in AMF. </w:t>
      </w:r>
    </w:p>
    <w:p w:rsidR="009D200D" w:rsidRDefault="009D200D" w:rsidP="009D200D">
      <w:pPr>
        <w:pStyle w:val="Heading4"/>
      </w:pPr>
      <w:bookmarkStart w:id="981" w:name="_Toc36134336"/>
      <w:bookmarkStart w:id="982" w:name="_Toc44686821"/>
      <w:bookmarkStart w:id="983" w:name="_Toc51928587"/>
      <w:bookmarkStart w:id="984" w:name="_Toc51929156"/>
      <w:bookmarkStart w:id="985" w:name="_Toc155283168"/>
      <w:r>
        <w:t>4.2.3.14</w:t>
      </w:r>
      <w:r>
        <w:tab/>
        <w:t>NG-RAN starting mechanisms for signalling based MDT</w:t>
      </w:r>
      <w:bookmarkEnd w:id="981"/>
      <w:bookmarkEnd w:id="982"/>
      <w:bookmarkEnd w:id="983"/>
      <w:bookmarkEnd w:id="984"/>
      <w:bookmarkEnd w:id="985"/>
    </w:p>
    <w:p w:rsidR="009D200D" w:rsidRDefault="009D200D" w:rsidP="009D200D">
      <w:r>
        <w:t>A trace recording session of either immediate or logged MDT shall be started in the gNB for a given UE when a trace session activation request is received from the AMF for the UE and the MDT UE selection conditions are satisfied for the UE. The gNB shall configure the corresponding MDT RRC measurements at the UE. If selection conditions are not satisfied,</w:t>
      </w:r>
      <w:r>
        <w:rPr>
          <w:lang w:eastAsia="zh-CN"/>
        </w:rPr>
        <w:t xml:space="preserve"> the gNB shall store the </w:t>
      </w:r>
      <w:r>
        <w:t>trace control and configuration parameters</w:t>
      </w:r>
      <w:r>
        <w:rPr>
          <w:lang w:eastAsia="zh-CN"/>
        </w:rPr>
        <w:t xml:space="preserve"> and forward these parameters when the UE handovers to other gNBs over Xn</w:t>
      </w:r>
      <w:r>
        <w:rPr>
          <w:rFonts w:eastAsia="MS Mincho" w:hint="eastAsia"/>
          <w:lang w:eastAsia="ja-JP"/>
        </w:rPr>
        <w:t xml:space="preserve"> or </w:t>
      </w:r>
      <w:r>
        <w:rPr>
          <w:rFonts w:eastAsia="MS Mincho"/>
          <w:lang w:eastAsia="ja-JP"/>
        </w:rPr>
        <w:t>N2</w:t>
      </w:r>
      <w:r>
        <w:t>.</w:t>
      </w:r>
    </w:p>
    <w:p w:rsidR="009D200D" w:rsidRDefault="009D200D" w:rsidP="009D200D">
      <w:pPr>
        <w:rPr>
          <w:iCs/>
        </w:rPr>
      </w:pPr>
      <w:r>
        <w:t xml:space="preserve">If the gNB receives a signalling based MDT activation request when the UE is served by a cell that is in the </w:t>
      </w:r>
      <w:r>
        <w:rPr>
          <w:kern w:val="2"/>
          <w:lang w:eastAsia="zh-CN"/>
        </w:rPr>
        <w:t xml:space="preserve">gNB but not in the MDT area scope then the gNB shall store the MDT configuration and configure the UE when the UE moves to a cell in the gNB (intra gNB handover) that satisfies the area scope in the request. </w:t>
      </w:r>
    </w:p>
    <w:p w:rsidR="00292C5A" w:rsidRDefault="00292C5A">
      <w:pPr>
        <w:pStyle w:val="Heading3"/>
      </w:pPr>
      <w:r>
        <w:br w:type="page"/>
      </w:r>
      <w:bookmarkStart w:id="986" w:name="_Toc516654878"/>
      <w:bookmarkStart w:id="987" w:name="_Toc28278069"/>
      <w:bookmarkStart w:id="988" w:name="_Toc36134337"/>
      <w:bookmarkStart w:id="989" w:name="_Toc44686822"/>
      <w:bookmarkStart w:id="990" w:name="_Toc51928588"/>
      <w:bookmarkStart w:id="991" w:name="_Toc51929157"/>
      <w:bookmarkStart w:id="992" w:name="_Toc155283169"/>
      <w:r>
        <w:t>4.2.4</w:t>
      </w:r>
      <w:r>
        <w:tab/>
        <w:t>Stopping a trace recording session - management based</w:t>
      </w:r>
      <w:bookmarkEnd w:id="986"/>
      <w:bookmarkEnd w:id="987"/>
      <w:bookmarkEnd w:id="988"/>
      <w:bookmarkEnd w:id="989"/>
      <w:bookmarkEnd w:id="990"/>
      <w:bookmarkEnd w:id="991"/>
      <w:bookmarkEnd w:id="992"/>
    </w:p>
    <w:p w:rsidR="00292C5A" w:rsidRDefault="00292C5A">
      <w:pPr>
        <w:pStyle w:val="Heading4"/>
      </w:pPr>
      <w:bookmarkStart w:id="993" w:name="_Toc516654879"/>
      <w:bookmarkStart w:id="994" w:name="_Toc28278070"/>
      <w:bookmarkStart w:id="995" w:name="_Toc36134338"/>
      <w:bookmarkStart w:id="996" w:name="_Toc44686823"/>
      <w:bookmarkStart w:id="997" w:name="_Toc51928589"/>
      <w:bookmarkStart w:id="998" w:name="_Toc51929158"/>
      <w:bookmarkStart w:id="999" w:name="_Toc155283170"/>
      <w:r>
        <w:t>4.2.4.1</w:t>
      </w:r>
      <w:r>
        <w:tab/>
        <w:t>UTRAN stopping mechanisms</w:t>
      </w:r>
      <w:bookmarkEnd w:id="993"/>
      <w:bookmarkEnd w:id="994"/>
      <w:bookmarkEnd w:id="995"/>
      <w:bookmarkEnd w:id="996"/>
      <w:bookmarkEnd w:id="997"/>
      <w:bookmarkEnd w:id="998"/>
      <w:bookmarkEnd w:id="999"/>
    </w:p>
    <w:p w:rsidR="00292C5A" w:rsidRDefault="00292C5A">
      <w:pPr>
        <w:pStyle w:val="EditorsNote"/>
        <w:rPr>
          <w:color w:val="auto"/>
        </w:rPr>
      </w:pPr>
      <w:r>
        <w:rPr>
          <w:color w:val="auto"/>
        </w:rPr>
        <w:t>The Trace Recording Session in the RNC shall be stopped when the last connection, which belongs to the traced subscriber/mobile, is released.</w:t>
      </w:r>
    </w:p>
    <w:p w:rsidR="00292C5A" w:rsidRDefault="00292C5A">
      <w:pPr>
        <w:pStyle w:val="Heading4"/>
      </w:pPr>
      <w:bookmarkStart w:id="1000" w:name="_Toc516654880"/>
      <w:bookmarkStart w:id="1001" w:name="_Toc28278071"/>
      <w:bookmarkStart w:id="1002" w:name="_Toc36134339"/>
      <w:bookmarkStart w:id="1003" w:name="_Toc44686824"/>
      <w:bookmarkStart w:id="1004" w:name="_Toc51928590"/>
      <w:bookmarkStart w:id="1005" w:name="_Toc51929159"/>
      <w:bookmarkStart w:id="1006" w:name="_Toc155283171"/>
      <w:r>
        <w:t>4.2.4.2</w:t>
      </w:r>
      <w:r>
        <w:tab/>
        <w:t>PS Domain stopping mechanisms</w:t>
      </w:r>
      <w:bookmarkEnd w:id="1000"/>
      <w:bookmarkEnd w:id="1001"/>
      <w:bookmarkEnd w:id="1002"/>
      <w:bookmarkEnd w:id="1003"/>
      <w:bookmarkEnd w:id="1004"/>
      <w:bookmarkEnd w:id="1005"/>
      <w:bookmarkEnd w:id="1006"/>
    </w:p>
    <w:p w:rsidR="00292C5A" w:rsidRDefault="00292C5A">
      <w:pPr>
        <w:keepNext/>
      </w:pPr>
      <w:r>
        <w:t>In SGSN, GGSN and BM-SC a Trace Recording Session shall be stopped when any of the defined stop triggering events occur. If Trace Session deactivation is received during the Trace Recording Session, the SGSN is allowed to finish tracing of the on-going procedures (e.g. session). In this case the Trace Recording Session shall be stopped between the reception of the Trace Session deactivation and the appropriate stop-triggering event.</w:t>
      </w:r>
    </w:p>
    <w:p w:rsidR="00292C5A" w:rsidRDefault="00292C5A">
      <w:pPr>
        <w:keepNext/>
      </w:pPr>
      <w:r>
        <w:t>The following figure illustrates the successful case in tracing a PDP context when a Trace Recording Session is stopped.</w:t>
      </w:r>
    </w:p>
    <w:p w:rsidR="00292C5A" w:rsidRDefault="00292C5A">
      <w:pPr>
        <w:pStyle w:val="TH"/>
      </w:pPr>
      <w:r>
        <w:object w:dxaOrig="9946" w:dyaOrig="8941">
          <v:shape id="_x0000_i1089" type="#_x0000_t75" style="width:482.1pt;height:433.25pt" o:ole="">
            <v:imagedata r:id="rId114" o:title=""/>
          </v:shape>
          <o:OLEObject Type="Embed" ProgID="Word.Picture.8" ShapeID="_x0000_i1089" DrawAspect="Content" ObjectID="_1771925631" r:id="rId115"/>
        </w:object>
      </w:r>
    </w:p>
    <w:p w:rsidR="00292C5A" w:rsidRDefault="00292C5A">
      <w:pPr>
        <w:pStyle w:val="TF"/>
      </w:pPr>
      <w:r>
        <w:t>Figure 4.2.4.2.1: Stopping a Trace Recording Session for a PDP Context (Management Based) - PS domain</w:t>
      </w:r>
    </w:p>
    <w:p w:rsidR="00292C5A" w:rsidRDefault="00292C5A">
      <w:pPr>
        <w:keepNext/>
      </w:pPr>
      <w:r>
        <w:t>The following figure illustrates the successful case in tracing a MBMS context when a Trace Recording Session is stopped.</w:t>
      </w:r>
    </w:p>
    <w:p w:rsidR="00292C5A" w:rsidRDefault="00292C5A">
      <w:pPr>
        <w:pStyle w:val="TH"/>
      </w:pPr>
      <w:r>
        <w:object w:dxaOrig="8805" w:dyaOrig="10590">
          <v:shape id="_x0000_i1090" type="#_x0000_t75" style="width:480.2pt;height:593.55pt" o:ole="" fillcolor="window">
            <v:imagedata r:id="rId116" o:title=""/>
          </v:shape>
          <o:OLEObject Type="Embed" ProgID="Word.Picture.8" ShapeID="_x0000_i1090" DrawAspect="Content" ObjectID="_1771925632" r:id="rId117"/>
        </w:object>
      </w:r>
    </w:p>
    <w:p w:rsidR="00292C5A" w:rsidRDefault="00292C5A">
      <w:pPr>
        <w:pStyle w:val="TF"/>
      </w:pPr>
      <w:r>
        <w:t>Figure 4.2.4.2.2: Stopping a Trace Recording Session for a MBMS Context (Management Based) - PS domain</w:t>
      </w:r>
    </w:p>
    <w:p w:rsidR="00292C5A" w:rsidRDefault="00292C5A"/>
    <w:p w:rsidR="00292C5A" w:rsidRDefault="00292C5A">
      <w:pPr>
        <w:pStyle w:val="Heading4"/>
      </w:pPr>
      <w:bookmarkStart w:id="1007" w:name="_Toc516654881"/>
      <w:bookmarkStart w:id="1008" w:name="_Toc28278072"/>
      <w:bookmarkStart w:id="1009" w:name="_Toc36134340"/>
      <w:bookmarkStart w:id="1010" w:name="_Toc44686825"/>
      <w:bookmarkStart w:id="1011" w:name="_Toc51928591"/>
      <w:bookmarkStart w:id="1012" w:name="_Toc51929160"/>
      <w:bookmarkStart w:id="1013" w:name="_Toc155283172"/>
      <w:r>
        <w:t>4.2.4.3</w:t>
      </w:r>
      <w:r>
        <w:tab/>
        <w:t>CS Domain stopping mechanisms</w:t>
      </w:r>
      <w:bookmarkEnd w:id="1007"/>
      <w:bookmarkEnd w:id="1008"/>
      <w:bookmarkEnd w:id="1009"/>
      <w:bookmarkEnd w:id="1010"/>
      <w:bookmarkEnd w:id="1011"/>
      <w:bookmarkEnd w:id="1012"/>
      <w:bookmarkEnd w:id="1013"/>
    </w:p>
    <w:p w:rsidR="00292C5A" w:rsidRDefault="00292C5A">
      <w:r>
        <w:t>In MSC Server a Trace Recording Session shall be stopped when any of the defined stop triggering events occur. If Trace Session deactivation is received during the Trace Recording Session, the MSC Server is allowed to finish tracing of the on-going procedures (e.g. calls). In this case the Trace Recording Session shall be stopped in MSC Server between the reception of the Trace Session deactivation and the appropriate stop-triggering event.</w:t>
      </w:r>
    </w:p>
    <w:p w:rsidR="00292C5A" w:rsidRDefault="00292C5A">
      <w:pPr>
        <w:keepNext/>
      </w:pPr>
      <w:r>
        <w:t>The following figure illustrates the successful case in tracing a call and the time of stopping a Trace Recording Session.</w:t>
      </w:r>
    </w:p>
    <w:p w:rsidR="00292C5A" w:rsidRDefault="00292C5A">
      <w:pPr>
        <w:pStyle w:val="TH"/>
      </w:pPr>
      <w:r>
        <w:object w:dxaOrig="8416" w:dyaOrig="8086">
          <v:shape id="_x0000_i1091" type="#_x0000_t75" style="width:473.95pt;height:455.8pt" o:ole="">
            <v:imagedata r:id="rId118" o:title=""/>
          </v:shape>
          <o:OLEObject Type="Embed" ProgID="Word.Picture.8" ShapeID="_x0000_i1091" DrawAspect="Content" ObjectID="_1771925633" r:id="rId119"/>
        </w:object>
      </w:r>
    </w:p>
    <w:p w:rsidR="00292C5A" w:rsidRDefault="00292C5A">
      <w:pPr>
        <w:pStyle w:val="TF"/>
      </w:pPr>
      <w:r>
        <w:t>Figure 4.2.4.3.1: Stopping a Trace Recording Session (Management Based) - CS domain</w:t>
      </w:r>
    </w:p>
    <w:p w:rsidR="00292C5A" w:rsidRDefault="00292C5A">
      <w:pPr>
        <w:pStyle w:val="Heading4"/>
      </w:pPr>
      <w:bookmarkStart w:id="1014" w:name="_Toc516654882"/>
      <w:bookmarkStart w:id="1015" w:name="_Toc28278073"/>
      <w:bookmarkStart w:id="1016" w:name="_Hlk36129006"/>
      <w:bookmarkStart w:id="1017" w:name="_Toc36134341"/>
      <w:bookmarkStart w:id="1018" w:name="_Toc44686826"/>
      <w:bookmarkStart w:id="1019" w:name="_Toc51928592"/>
      <w:bookmarkStart w:id="1020" w:name="_Toc51929161"/>
      <w:bookmarkStart w:id="1021" w:name="_Toc155283173"/>
      <w:r>
        <w:t>4.2.4.4</w:t>
      </w:r>
      <w:r>
        <w:tab/>
      </w:r>
      <w:bookmarkEnd w:id="1014"/>
      <w:bookmarkEnd w:id="1015"/>
      <w:bookmarkEnd w:id="1017"/>
      <w:r w:rsidR="005E0D14">
        <w:t>Void</w:t>
      </w:r>
      <w:bookmarkEnd w:id="1018"/>
      <w:bookmarkEnd w:id="1019"/>
      <w:bookmarkEnd w:id="1020"/>
      <w:bookmarkEnd w:id="1021"/>
    </w:p>
    <w:p w:rsidR="00292C5A" w:rsidRDefault="00292C5A" w:rsidP="00BC4D1D"/>
    <w:p w:rsidR="00292C5A" w:rsidRDefault="00292C5A">
      <w:pPr>
        <w:pStyle w:val="Heading4"/>
      </w:pPr>
      <w:bookmarkStart w:id="1022" w:name="_Toc516654883"/>
      <w:bookmarkStart w:id="1023" w:name="_Toc28278074"/>
      <w:bookmarkStart w:id="1024" w:name="_Toc36134342"/>
      <w:bookmarkStart w:id="1025" w:name="_Toc44686827"/>
      <w:bookmarkStart w:id="1026" w:name="_Toc51928593"/>
      <w:bookmarkStart w:id="1027" w:name="_Toc51929162"/>
      <w:bookmarkStart w:id="1028" w:name="_Toc155283174"/>
      <w:bookmarkEnd w:id="1016"/>
      <w:r>
        <w:t>4.2.4.5</w:t>
      </w:r>
      <w:r>
        <w:tab/>
        <w:t>E-UTRAN stopping mechanisms</w:t>
      </w:r>
      <w:bookmarkEnd w:id="1022"/>
      <w:bookmarkEnd w:id="1023"/>
      <w:bookmarkEnd w:id="1024"/>
      <w:bookmarkEnd w:id="1025"/>
      <w:bookmarkEnd w:id="1026"/>
      <w:bookmarkEnd w:id="1027"/>
      <w:bookmarkEnd w:id="1028"/>
    </w:p>
    <w:p w:rsidR="00292C5A" w:rsidRDefault="00292C5A">
      <w:r>
        <w:t>The Trace Recording Session in the eNodeB shall be stopped when the call/session is ended in the cell under trace or the call/session is haneded over to another cell. If the Trace Session is deactivated at a time when there are ongoing sessions the trace recording session may be stopped immediately or gracefully when the session ends.</w:t>
      </w:r>
    </w:p>
    <w:p w:rsidR="00292C5A" w:rsidRDefault="00292C5A">
      <w:pPr>
        <w:pStyle w:val="Heading4"/>
      </w:pPr>
      <w:bookmarkStart w:id="1029" w:name="_Toc516654884"/>
      <w:bookmarkStart w:id="1030" w:name="_Toc28278075"/>
      <w:bookmarkStart w:id="1031" w:name="_Toc36134343"/>
      <w:bookmarkStart w:id="1032" w:name="_Toc44686828"/>
      <w:bookmarkStart w:id="1033" w:name="_Toc51928594"/>
      <w:bookmarkStart w:id="1034" w:name="_Toc51929163"/>
      <w:bookmarkStart w:id="1035" w:name="_Toc155283175"/>
      <w:r>
        <w:t>4.2.4.6</w:t>
      </w:r>
      <w:r>
        <w:tab/>
        <w:t>EPC Domain stopping mechanisms</w:t>
      </w:r>
      <w:bookmarkEnd w:id="1029"/>
      <w:bookmarkEnd w:id="1030"/>
      <w:bookmarkEnd w:id="1031"/>
      <w:bookmarkEnd w:id="1032"/>
      <w:bookmarkEnd w:id="1033"/>
      <w:bookmarkEnd w:id="1034"/>
      <w:bookmarkEnd w:id="1035"/>
    </w:p>
    <w:p w:rsidR="00292C5A" w:rsidRDefault="00292C5A">
      <w:pPr>
        <w:keepNext/>
      </w:pPr>
      <w:r>
        <w:t>In MME, SGW and PGW a Trace Recording Session shall be stopped when any of the defined stop triggering events occur. If Trace Session deactivation is received from its EM during the Trace Recording Session, the MME,</w:t>
      </w:r>
      <w:r>
        <w:rPr>
          <w:rFonts w:hint="eastAsia"/>
          <w:lang w:eastAsia="zh-CN"/>
        </w:rPr>
        <w:t xml:space="preserve"> </w:t>
      </w:r>
      <w:r>
        <w:t>SGW and PGW are allowed to finish tracing of the on-going procedures (e.g. session). In this case the Trace Recording Session shall be stopped between the reception of the Trace Session deactivation and the appropriate stop-triggering event.</w:t>
      </w:r>
    </w:p>
    <w:p w:rsidR="00292C5A" w:rsidRDefault="00292C5A">
      <w:pPr>
        <w:pStyle w:val="Heading4"/>
      </w:pPr>
      <w:bookmarkStart w:id="1036" w:name="_Toc516654885"/>
      <w:bookmarkStart w:id="1037" w:name="_Toc28278076"/>
      <w:bookmarkStart w:id="1038" w:name="_Toc36134344"/>
      <w:bookmarkStart w:id="1039" w:name="_Toc44686829"/>
      <w:bookmarkStart w:id="1040" w:name="_Toc51928595"/>
      <w:bookmarkStart w:id="1041" w:name="_Toc51929164"/>
      <w:bookmarkStart w:id="1042" w:name="_Toc155283176"/>
      <w:r>
        <w:t>4.2.4.7</w:t>
      </w:r>
      <w:r>
        <w:tab/>
        <w:t>E-UTRAN stopping mechanisms for MDT</w:t>
      </w:r>
      <w:bookmarkEnd w:id="1036"/>
      <w:bookmarkEnd w:id="1037"/>
      <w:bookmarkEnd w:id="1038"/>
      <w:bookmarkEnd w:id="1039"/>
      <w:bookmarkEnd w:id="1040"/>
      <w:bookmarkEnd w:id="1041"/>
      <w:bookmarkEnd w:id="1042"/>
    </w:p>
    <w:p w:rsidR="00292C5A" w:rsidRDefault="00292C5A">
      <w:r>
        <w:t>In case of immediate MDT, the eNodeB shall stop a trace recording session for a given UE when the UE changes cell or goes to idle mode or when the cell trace session is deactivated at the eNodeB from its EM. The eNodeB shall deactivate the corresponding MDT RRC measurements in the UE.</w:t>
      </w:r>
    </w:p>
    <w:p w:rsidR="00292C5A" w:rsidRDefault="00292C5A">
      <w:r>
        <w:t>In case of logged MDT</w:t>
      </w:r>
      <w:r w:rsidR="00A129E9" w:rsidRPr="00B86687">
        <w:rPr>
          <w:iCs/>
        </w:rPr>
        <w:t xml:space="preserve"> </w:t>
      </w:r>
      <w:r w:rsidR="00A129E9">
        <w:rPr>
          <w:iCs/>
        </w:rPr>
        <w:t>or Logged MBSFN MDT,</w:t>
      </w:r>
      <w:r>
        <w:t xml:space="preserve">, there is no stopping mechanism in the eNodeB. The eNodeB does not need to maintain a logged MDT </w:t>
      </w:r>
      <w:r w:rsidR="00A129E9">
        <w:rPr>
          <w:iCs/>
        </w:rPr>
        <w:t xml:space="preserve">or Logged MBSFN MDT, </w:t>
      </w:r>
      <w:r>
        <w:t xml:space="preserve">trace recording session once it has been configured in the UE. </w:t>
      </w:r>
    </w:p>
    <w:p w:rsidR="00292C5A" w:rsidRDefault="00292C5A">
      <w:pPr>
        <w:pStyle w:val="Heading4"/>
      </w:pPr>
      <w:bookmarkStart w:id="1043" w:name="_Toc516654886"/>
      <w:bookmarkStart w:id="1044" w:name="_Toc28278077"/>
      <w:bookmarkStart w:id="1045" w:name="_Toc36134345"/>
      <w:bookmarkStart w:id="1046" w:name="_Toc44686830"/>
      <w:bookmarkStart w:id="1047" w:name="_Toc51928596"/>
      <w:bookmarkStart w:id="1048" w:name="_Toc51929165"/>
      <w:bookmarkStart w:id="1049" w:name="_Toc155283177"/>
      <w:r>
        <w:t>4.2.4.8</w:t>
      </w:r>
      <w:r>
        <w:tab/>
        <w:t>Stopping mechanisms at UE for MDT</w:t>
      </w:r>
      <w:bookmarkEnd w:id="1043"/>
      <w:bookmarkEnd w:id="1044"/>
      <w:bookmarkEnd w:id="1045"/>
      <w:bookmarkEnd w:id="1046"/>
      <w:bookmarkEnd w:id="1047"/>
      <w:bookmarkEnd w:id="1048"/>
      <w:bookmarkEnd w:id="1049"/>
    </w:p>
    <w:p w:rsidR="00292C5A" w:rsidRDefault="00292C5A">
      <w:r>
        <w:t>In case of logged MDT</w:t>
      </w:r>
      <w:r w:rsidR="00A129E9" w:rsidRPr="00B86687">
        <w:rPr>
          <w:iCs/>
        </w:rPr>
        <w:t xml:space="preserve"> </w:t>
      </w:r>
      <w:r w:rsidR="00A129E9">
        <w:rPr>
          <w:iCs/>
        </w:rPr>
        <w:t>or Logged MBSFN MDT,</w:t>
      </w:r>
      <w:r>
        <w:t>, the UE shall stop an ongoing trace recording session when logging duration expires and it shall indicate the availability of logged measurement results to the network next time it enters connected mode.</w:t>
      </w:r>
    </w:p>
    <w:p w:rsidR="00A129E9" w:rsidRDefault="00292C5A" w:rsidP="00A129E9">
      <w:r>
        <w:t xml:space="preserve">The UE shall discard an ongoing logged MDT trace recording session when it receives a new logged MDT </w:t>
      </w:r>
      <w:r w:rsidR="00A129E9">
        <w:rPr>
          <w:iCs/>
        </w:rPr>
        <w:t xml:space="preserve">or Logged MBSFN MDT, </w:t>
      </w:r>
      <w:r>
        <w:t>trace recording session configuration from the network.</w:t>
      </w:r>
      <w:r w:rsidR="00A129E9" w:rsidRPr="00A129E9">
        <w:t xml:space="preserve"> </w:t>
      </w:r>
    </w:p>
    <w:p w:rsidR="00A129E9" w:rsidRDefault="00A129E9" w:rsidP="00A129E9">
      <w:r>
        <w:t>The UE shall discard an ongoing Logged MBSFN MDT trace recording session when it receives a new logged MDT or Logged MBSFN MDT trace recording session configuration from the network.</w:t>
      </w:r>
    </w:p>
    <w:p w:rsidR="004522BE" w:rsidRDefault="004522BE" w:rsidP="004522BE">
      <w:pPr>
        <w:pStyle w:val="Heading4"/>
      </w:pPr>
      <w:bookmarkStart w:id="1050" w:name="_Toc516654887"/>
      <w:bookmarkStart w:id="1051" w:name="_Toc28278078"/>
      <w:bookmarkStart w:id="1052" w:name="_Toc36134346"/>
      <w:bookmarkStart w:id="1053" w:name="_Toc44686831"/>
      <w:bookmarkStart w:id="1054" w:name="_Toc51928597"/>
      <w:bookmarkStart w:id="1055" w:name="_Toc51929166"/>
      <w:bookmarkStart w:id="1056" w:name="_Toc155283178"/>
      <w:r>
        <w:t>4.2.4.9</w:t>
      </w:r>
      <w:r>
        <w:tab/>
        <w:t>5GC Domain stopping mechanisms</w:t>
      </w:r>
      <w:bookmarkEnd w:id="1050"/>
      <w:bookmarkEnd w:id="1051"/>
      <w:bookmarkEnd w:id="1052"/>
      <w:bookmarkEnd w:id="1053"/>
      <w:bookmarkEnd w:id="1054"/>
      <w:bookmarkEnd w:id="1055"/>
      <w:bookmarkEnd w:id="1056"/>
    </w:p>
    <w:p w:rsidR="00292C5A" w:rsidRDefault="004522BE" w:rsidP="004522BE">
      <w:r>
        <w:t>In AF, AMF, AUSF, NEF, NRF, NSSF, PCF, SMF, SMSF, UPF or UDM a Trace Recording Session shall be stopped when any of the defined stop triggering events occur. If Trace Session deactivation is received from its management system during the Trace Recording Session, the AF, AMF, AUSF, NEF, NRF, NSSF, PCF, SMF, SMSF, UPF or UDM are allowed to finish tracing of the on-going procedures (e.g. session). In this case the Trace Recording Session shall be stopped between the reception of the Trace Session deactivation and the appropriate stop-triggering event.</w:t>
      </w:r>
    </w:p>
    <w:p w:rsidR="004522BE" w:rsidRDefault="004522BE" w:rsidP="004522BE">
      <w:pPr>
        <w:pStyle w:val="Heading4"/>
      </w:pPr>
      <w:bookmarkStart w:id="1057" w:name="_Toc516654888"/>
      <w:bookmarkStart w:id="1058" w:name="_Toc28278079"/>
      <w:bookmarkStart w:id="1059" w:name="_Toc36134347"/>
      <w:bookmarkStart w:id="1060" w:name="_Toc44686832"/>
      <w:bookmarkStart w:id="1061" w:name="_Toc51928598"/>
      <w:bookmarkStart w:id="1062" w:name="_Toc51929167"/>
      <w:bookmarkStart w:id="1063" w:name="_Toc155283179"/>
      <w:r>
        <w:t>4.2.4.10</w:t>
      </w:r>
      <w:r>
        <w:tab/>
        <w:t>NG-RAN stopping mechanisms</w:t>
      </w:r>
      <w:bookmarkEnd w:id="1057"/>
      <w:bookmarkEnd w:id="1058"/>
      <w:bookmarkEnd w:id="1059"/>
      <w:bookmarkEnd w:id="1060"/>
      <w:bookmarkEnd w:id="1061"/>
      <w:bookmarkEnd w:id="1062"/>
      <w:bookmarkEnd w:id="1063"/>
    </w:p>
    <w:p w:rsidR="004522BE" w:rsidRDefault="004522BE" w:rsidP="004522BE">
      <w:r>
        <w:t>The Trace Recording Session in the NG-RAN node shall be stopped when the call/session is ended in the cell under trace or the call/session is haneded over to another cell. If the Trace Session is deactivated at a time when there are ongoing sessions the trace recording session may be stopped immediately or gracefully when the session ends.</w:t>
      </w:r>
    </w:p>
    <w:p w:rsidR="009D200D" w:rsidRDefault="009D200D" w:rsidP="009D200D">
      <w:pPr>
        <w:pStyle w:val="Heading4"/>
      </w:pPr>
      <w:bookmarkStart w:id="1064" w:name="_Toc36134348"/>
      <w:bookmarkStart w:id="1065" w:name="_Toc44686833"/>
      <w:bookmarkStart w:id="1066" w:name="_Toc51928599"/>
      <w:bookmarkStart w:id="1067" w:name="_Toc51929168"/>
      <w:bookmarkStart w:id="1068" w:name="_Toc155283180"/>
      <w:r>
        <w:t>4.2.4.11</w:t>
      </w:r>
      <w:r>
        <w:tab/>
        <w:t>NG-RAN stopping mechanisms for management based MDT</w:t>
      </w:r>
      <w:bookmarkEnd w:id="1064"/>
      <w:bookmarkEnd w:id="1065"/>
      <w:bookmarkEnd w:id="1066"/>
      <w:bookmarkEnd w:id="1067"/>
      <w:bookmarkEnd w:id="1068"/>
    </w:p>
    <w:p w:rsidR="009D200D" w:rsidRDefault="009D200D" w:rsidP="009D200D">
      <w:r>
        <w:t>In case of immediate MDT, the gNB shall stop a trace recording session for a given UE when the UE changes cell or goes to idle mode or inactive state or when the cell trace session is deactivated at the gNB from its NG-RAN management system The gNB shall deactivate the corresponding MDT RRC measurements in the UE.</w:t>
      </w:r>
    </w:p>
    <w:p w:rsidR="009D200D" w:rsidRDefault="009D200D" w:rsidP="004522BE">
      <w:r>
        <w:t>In case of logged MDT</w:t>
      </w:r>
      <w:r>
        <w:rPr>
          <w:iCs/>
        </w:rPr>
        <w:t>,</w:t>
      </w:r>
      <w:r>
        <w:t xml:space="preserve"> there is no stopping mechanism in the gNB. The gNB does not need to maintain a logged MDT</w:t>
      </w:r>
      <w:r>
        <w:rPr>
          <w:iCs/>
        </w:rPr>
        <w:t xml:space="preserve">, </w:t>
      </w:r>
      <w:r>
        <w:t xml:space="preserve">trace recording session once it has been configured in the UE. </w:t>
      </w:r>
    </w:p>
    <w:p w:rsidR="00292C5A" w:rsidRDefault="00292C5A">
      <w:pPr>
        <w:pStyle w:val="Heading3"/>
      </w:pPr>
      <w:r>
        <w:br w:type="page"/>
      </w:r>
      <w:bookmarkStart w:id="1069" w:name="_Toc516654889"/>
      <w:bookmarkStart w:id="1070" w:name="_Toc28278080"/>
      <w:bookmarkStart w:id="1071" w:name="_Toc36134349"/>
      <w:bookmarkStart w:id="1072" w:name="_Toc44686834"/>
      <w:bookmarkStart w:id="1073" w:name="_Toc51928600"/>
      <w:bookmarkStart w:id="1074" w:name="_Toc51929169"/>
      <w:bookmarkStart w:id="1075" w:name="_Toc155283181"/>
      <w:r>
        <w:t>4.2.5</w:t>
      </w:r>
      <w:r>
        <w:tab/>
        <w:t>Stopping a trace recording session - signalling based</w:t>
      </w:r>
      <w:bookmarkEnd w:id="1069"/>
      <w:bookmarkEnd w:id="1070"/>
      <w:bookmarkEnd w:id="1071"/>
      <w:bookmarkEnd w:id="1072"/>
      <w:bookmarkEnd w:id="1073"/>
      <w:bookmarkEnd w:id="1074"/>
      <w:bookmarkEnd w:id="1075"/>
    </w:p>
    <w:p w:rsidR="00292C5A" w:rsidRDefault="00292C5A">
      <w:pPr>
        <w:pStyle w:val="Heading4"/>
      </w:pPr>
      <w:bookmarkStart w:id="1076" w:name="_Toc516654890"/>
      <w:bookmarkStart w:id="1077" w:name="_Toc28278081"/>
      <w:bookmarkStart w:id="1078" w:name="_Toc36134350"/>
      <w:bookmarkStart w:id="1079" w:name="_Toc44686835"/>
      <w:bookmarkStart w:id="1080" w:name="_Toc51928601"/>
      <w:bookmarkStart w:id="1081" w:name="_Toc51929170"/>
      <w:bookmarkStart w:id="1082" w:name="_Toc155283182"/>
      <w:r>
        <w:t>4.2.5.1</w:t>
      </w:r>
      <w:r>
        <w:tab/>
        <w:t>UTRAN stopping mechanisms</w:t>
      </w:r>
      <w:bookmarkEnd w:id="1076"/>
      <w:bookmarkEnd w:id="1077"/>
      <w:bookmarkEnd w:id="1078"/>
      <w:bookmarkEnd w:id="1079"/>
      <w:bookmarkEnd w:id="1080"/>
      <w:bookmarkEnd w:id="1081"/>
      <w:bookmarkEnd w:id="1082"/>
    </w:p>
    <w:p w:rsidR="00292C5A" w:rsidRDefault="00292C5A">
      <w:r>
        <w:t>In an RNC the Trace Recording Session will always be the same as the Trace Session as no triggering events are defined in UTRAN. Therefore a Trace Recording Session shall always be stopped in an RNC when the RNC deactivates the Trace Session. For more information on Trace Session deactivation in UTRAN see subclause 4.1.4.2.</w:t>
      </w:r>
    </w:p>
    <w:p w:rsidR="00292C5A" w:rsidRDefault="00292C5A">
      <w:pPr>
        <w:pStyle w:val="Heading4"/>
      </w:pPr>
      <w:bookmarkStart w:id="1083" w:name="_Toc516654891"/>
      <w:bookmarkStart w:id="1084" w:name="_Toc28278082"/>
      <w:bookmarkStart w:id="1085" w:name="_Toc36134351"/>
      <w:bookmarkStart w:id="1086" w:name="_Toc44686836"/>
      <w:bookmarkStart w:id="1087" w:name="_Toc51928602"/>
      <w:bookmarkStart w:id="1088" w:name="_Toc51929171"/>
      <w:bookmarkStart w:id="1089" w:name="_Toc155283183"/>
      <w:r>
        <w:t>4.2.5.2</w:t>
      </w:r>
      <w:r>
        <w:tab/>
        <w:t>PS Domain stopping mechanisms</w:t>
      </w:r>
      <w:bookmarkEnd w:id="1083"/>
      <w:bookmarkEnd w:id="1084"/>
      <w:bookmarkEnd w:id="1085"/>
      <w:bookmarkEnd w:id="1086"/>
      <w:bookmarkEnd w:id="1087"/>
      <w:bookmarkEnd w:id="1088"/>
      <w:bookmarkEnd w:id="1089"/>
    </w:p>
    <w:p w:rsidR="00292C5A" w:rsidRDefault="00292C5A">
      <w:r>
        <w:t xml:space="preserve">A Trace Recording Session shall be stopped when the SGSN/GGSN/BM-SC detect any of the stop triggering events. </w:t>
      </w:r>
    </w:p>
    <w:p w:rsidR="00292C5A" w:rsidRDefault="00292C5A">
      <w:r>
        <w:t>However, if a SGSN receives a Trace Session deactivation either from its EM (in case of tracing roaming subscribers) or from HSS (in case of tracing home subscribers) during an ongoing Trace Recording Session, it may stop it immediately or at any time until the occurrence of an appropriate stop-triggering event.</w:t>
      </w:r>
    </w:p>
    <w:p w:rsidR="00292C5A" w:rsidRDefault="00292C5A">
      <w:r>
        <w:t>A GGSN shall stop a Trace Recording Session when it receives a Trace Session deactivation message (GTP- Update PDP Context Request and Trace Activity Control is set to Trace Deactivation )from the SGSN or at any time until the occurrence of an appropriate stop-triggering event.</w:t>
      </w:r>
    </w:p>
    <w:p w:rsidR="00292C5A" w:rsidRDefault="00292C5A">
      <w:r>
        <w:t>A BM-SC shall stop a Trace Recording Session when it receives a Diameter Gmb STR message from the GGSN or at any time until the occurrence of an appropriate stop-triggering event.</w:t>
      </w:r>
    </w:p>
    <w:p w:rsidR="00292C5A" w:rsidRDefault="00292C5A">
      <w:r>
        <w:t xml:space="preserve">When a Trace Recording Session is stopped in a SGSN, the SGSN shall send a Trace Session deactivation message to the NEs where tracing was required, as defined in the </w:t>
      </w:r>
      <w:r w:rsidR="005D1D39">
        <w:t>"</w:t>
      </w:r>
      <w:r>
        <w:t>List of NE types</w:t>
      </w:r>
      <w:r w:rsidR="005D1D39">
        <w:t>"</w:t>
      </w:r>
      <w:r>
        <w:t xml:space="preserve"> configuration parameter, received in the Trace Session activation message. The Trace Reference, used for the deactivation procedure, shall be the same as used in the SGSN for the activation of the Trace Session.</w:t>
      </w:r>
    </w:p>
    <w:p w:rsidR="00292C5A" w:rsidRDefault="00292C5A">
      <w:pPr>
        <w:keepNext/>
        <w:rPr>
          <w:rFonts w:ascii="Arial" w:hAnsi="Arial"/>
        </w:rPr>
      </w:pPr>
      <w:r>
        <w:t>The following figure illustrates a successful case in tracing a PDP context, when a Trace Recording Session is stopped. (Reference 3GPP TS 23.060 [6].)</w:t>
      </w:r>
    </w:p>
    <w:p w:rsidR="00292C5A" w:rsidRDefault="00292C5A">
      <w:pPr>
        <w:pStyle w:val="TH"/>
      </w:pPr>
      <w:r>
        <w:object w:dxaOrig="11646" w:dyaOrig="10490">
          <v:shape id="_x0000_i1092" type="#_x0000_t75" style="width:495.85pt;height:447.65pt" o:ole="">
            <v:imagedata r:id="rId120" o:title=""/>
          </v:shape>
          <o:OLEObject Type="Embed" ProgID="Visio.Drawing.6" ShapeID="_x0000_i1092" DrawAspect="Content" ObjectID="_1771925634" r:id="rId121"/>
        </w:object>
      </w:r>
    </w:p>
    <w:p w:rsidR="00292C5A" w:rsidRDefault="00292C5A">
      <w:pPr>
        <w:pStyle w:val="NF"/>
      </w:pPr>
      <w:r>
        <w:t>NOTE:</w:t>
      </w:r>
      <w:r>
        <w:tab/>
        <w:t>The activation to SGSN can come from EM-SGSN (in the figure just EM) or from the HSS.</w:t>
      </w:r>
    </w:p>
    <w:p w:rsidR="00292C5A" w:rsidRDefault="00292C5A">
      <w:pPr>
        <w:pStyle w:val="NF"/>
      </w:pPr>
    </w:p>
    <w:p w:rsidR="00292C5A" w:rsidRDefault="00292C5A">
      <w:pPr>
        <w:pStyle w:val="TF"/>
      </w:pPr>
      <w:r>
        <w:t>Figure 4.2.5.2.1: Stopping a Trace Recording Session for a PDP Context (Signalling based) - PS domain</w:t>
      </w:r>
    </w:p>
    <w:p w:rsidR="00292C5A" w:rsidRDefault="00292C5A">
      <w:pPr>
        <w:keepNext/>
      </w:pPr>
      <w:r>
        <w:t>The following figure illustrates a successful case in tracing a MBMS context, when a Trace Recording Session is stopped. (Reference 3GPP TS 23.246 [9].)</w:t>
      </w:r>
    </w:p>
    <w:p w:rsidR="00292C5A" w:rsidRDefault="00292C5A">
      <w:pPr>
        <w:pStyle w:val="TH"/>
      </w:pPr>
      <w:r>
        <w:object w:dxaOrig="6735" w:dyaOrig="8251">
          <v:shape id="_x0000_i1093" type="#_x0000_t75" style="width:466.45pt;height:571pt" o:ole="" fillcolor="window">
            <v:imagedata r:id="rId122" o:title=""/>
          </v:shape>
          <o:OLEObject Type="Embed" ProgID="Word.Picture.8" ShapeID="_x0000_i1093" DrawAspect="Content" ObjectID="_1771925635" r:id="rId123"/>
        </w:object>
      </w:r>
    </w:p>
    <w:p w:rsidR="00292C5A" w:rsidRDefault="00292C5A">
      <w:pPr>
        <w:pStyle w:val="TF"/>
      </w:pPr>
      <w:r>
        <w:t>Figure 4.2.5.2.2: Stopping a Trace Recording Session for a MBMS Context (Signalling based) - PS domain</w:t>
      </w:r>
    </w:p>
    <w:p w:rsidR="00292C5A" w:rsidRDefault="00292C5A"/>
    <w:p w:rsidR="00292C5A" w:rsidRDefault="00292C5A">
      <w:pPr>
        <w:pStyle w:val="Heading4"/>
      </w:pPr>
      <w:bookmarkStart w:id="1090" w:name="_Toc516654892"/>
      <w:bookmarkStart w:id="1091" w:name="_Toc28278083"/>
      <w:bookmarkStart w:id="1092" w:name="_Toc36134352"/>
      <w:bookmarkStart w:id="1093" w:name="_Toc44686837"/>
      <w:bookmarkStart w:id="1094" w:name="_Toc51928603"/>
      <w:bookmarkStart w:id="1095" w:name="_Toc51929172"/>
      <w:bookmarkStart w:id="1096" w:name="_Toc155283184"/>
      <w:r>
        <w:t>4.2.5.3</w:t>
      </w:r>
      <w:r>
        <w:tab/>
        <w:t>CS Domain stopping mechanisms</w:t>
      </w:r>
      <w:bookmarkEnd w:id="1090"/>
      <w:bookmarkEnd w:id="1091"/>
      <w:bookmarkEnd w:id="1092"/>
      <w:bookmarkEnd w:id="1093"/>
      <w:bookmarkEnd w:id="1094"/>
      <w:bookmarkEnd w:id="1095"/>
      <w:bookmarkEnd w:id="1096"/>
    </w:p>
    <w:p w:rsidR="00292C5A" w:rsidRDefault="00292C5A">
      <w:r>
        <w:t xml:space="preserve">A Trace Recording Session shall be stopped when the MSC Server and MGW detect any of the stop triggering events. </w:t>
      </w:r>
    </w:p>
    <w:p w:rsidR="00292C5A" w:rsidRDefault="00292C5A">
      <w:r>
        <w:t>However, if a MSC Server receives a Trace Session deactivation either from its EM (in case of tracing roaming subscribers) or from HSS (in case of tracing home subscribers) during an ongoing Trace Recording Session, it may stop it immediately or at any time until the occurrence of an appropriate stop-triggering event.</w:t>
      </w:r>
    </w:p>
    <w:p w:rsidR="00292C5A" w:rsidRDefault="00292C5A">
      <w:r>
        <w:t>A MGW shall stop a Trace Recording Session when it receives a MOD command with trace package (indicating Trace Deactivation) from the MSC Server or at any time until the occurrence of an appropriate stop-triggering event.</w:t>
      </w:r>
    </w:p>
    <w:p w:rsidR="00292C5A" w:rsidRDefault="00292C5A">
      <w:r>
        <w:t xml:space="preserve">When a Trace Recording Session is stopped in a MSC Server, the MSC Server shall send a Trace Session deactivation message to the NEs where tracing was required, as defined in the </w:t>
      </w:r>
      <w:r w:rsidR="005D1D39">
        <w:t>"</w:t>
      </w:r>
      <w:r>
        <w:t>List of NE types</w:t>
      </w:r>
      <w:r w:rsidR="005D1D39">
        <w:t>"</w:t>
      </w:r>
      <w:r>
        <w:t xml:space="preserve"> configuration parameter, received in the Trace Session activation message. The Trace Reference, used for the deactivation procedure, shall be the same as used in the MSC Server for the activation of the Trace Session.</w:t>
      </w:r>
    </w:p>
    <w:p w:rsidR="00292C5A" w:rsidRDefault="00292C5A">
      <w:pPr>
        <w:keepNext/>
        <w:rPr>
          <w:rFonts w:ascii="Arial" w:hAnsi="Arial"/>
        </w:rPr>
      </w:pPr>
      <w:r>
        <w:t>The following figure illustrates a successful case in tracing a call, when a Trace Recording Session is stopped. (Reference 3GPP TS 23.205 [7] and 3GPP TS 23.108 [8].)</w:t>
      </w:r>
    </w:p>
    <w:p w:rsidR="00292C5A" w:rsidRDefault="00292C5A">
      <w:pPr>
        <w:pStyle w:val="TH"/>
      </w:pPr>
      <w:r>
        <w:object w:dxaOrig="9105" w:dyaOrig="9346">
          <v:shape id="_x0000_i1094" type="#_x0000_t75" style="width:455.15pt;height:467.05pt" o:ole="">
            <v:imagedata r:id="rId124" o:title=""/>
          </v:shape>
          <o:OLEObject Type="Embed" ProgID="Word.Picture.8" ShapeID="_x0000_i1094" DrawAspect="Content" ObjectID="_1771925636" r:id="rId125"/>
        </w:object>
      </w:r>
    </w:p>
    <w:p w:rsidR="00292C5A" w:rsidRDefault="00292C5A">
      <w:pPr>
        <w:pStyle w:val="TF"/>
      </w:pPr>
      <w:r>
        <w:t>Figure 4.2.5.3.1: Stopping a Trace Recording Session (Signalling based) - CS domain</w:t>
      </w:r>
    </w:p>
    <w:p w:rsidR="00292C5A" w:rsidRDefault="00292C5A">
      <w:pPr>
        <w:pStyle w:val="Heading4"/>
      </w:pPr>
      <w:bookmarkStart w:id="1097" w:name="_Toc516654893"/>
      <w:bookmarkStart w:id="1098" w:name="_Toc28278084"/>
      <w:bookmarkStart w:id="1099" w:name="_Toc36134353"/>
      <w:bookmarkStart w:id="1100" w:name="_Toc44686838"/>
      <w:bookmarkStart w:id="1101" w:name="_Toc51928604"/>
      <w:bookmarkStart w:id="1102" w:name="_Toc51929173"/>
      <w:bookmarkStart w:id="1103" w:name="_Toc155283185"/>
      <w:r>
        <w:t>4.2.5.4</w:t>
      </w:r>
      <w:r>
        <w:tab/>
        <w:t>Void</w:t>
      </w:r>
      <w:bookmarkEnd w:id="1097"/>
      <w:bookmarkEnd w:id="1098"/>
      <w:bookmarkEnd w:id="1099"/>
      <w:bookmarkEnd w:id="1100"/>
      <w:bookmarkEnd w:id="1101"/>
      <w:bookmarkEnd w:id="1102"/>
      <w:bookmarkEnd w:id="1103"/>
    </w:p>
    <w:p w:rsidR="00292C5A" w:rsidRDefault="00292C5A">
      <w:pPr>
        <w:pStyle w:val="Heading4"/>
      </w:pPr>
      <w:bookmarkStart w:id="1104" w:name="_Toc516654894"/>
      <w:bookmarkStart w:id="1105" w:name="_Toc28278085"/>
      <w:bookmarkStart w:id="1106" w:name="_Toc36134354"/>
      <w:bookmarkStart w:id="1107" w:name="_Toc44686839"/>
      <w:bookmarkStart w:id="1108" w:name="_Toc51928605"/>
      <w:bookmarkStart w:id="1109" w:name="_Toc51929174"/>
      <w:bookmarkStart w:id="1110" w:name="_Toc155283186"/>
      <w:r>
        <w:t>4.2.5.5</w:t>
      </w:r>
      <w:r>
        <w:tab/>
        <w:t>Service level tracing for IMS stopping mechanism</w:t>
      </w:r>
      <w:bookmarkEnd w:id="1104"/>
      <w:bookmarkEnd w:id="1105"/>
      <w:bookmarkEnd w:id="1106"/>
      <w:bookmarkEnd w:id="1107"/>
      <w:bookmarkEnd w:id="1108"/>
      <w:bookmarkEnd w:id="1109"/>
      <w:bookmarkEnd w:id="1110"/>
    </w:p>
    <w:p w:rsidR="00292C5A" w:rsidRDefault="00292C5A">
      <w:pPr>
        <w:pStyle w:val="Heading5"/>
      </w:pPr>
      <w:bookmarkStart w:id="1111" w:name="OLE_LINK13"/>
      <w:bookmarkStart w:id="1112" w:name="_Toc516654895"/>
      <w:bookmarkStart w:id="1113" w:name="_Toc28278086"/>
      <w:bookmarkStart w:id="1114" w:name="_Toc36134355"/>
      <w:bookmarkStart w:id="1115" w:name="_Toc44686840"/>
      <w:bookmarkStart w:id="1116" w:name="_Toc51928606"/>
      <w:bookmarkStart w:id="1117" w:name="_Toc51929175"/>
      <w:bookmarkStart w:id="1118" w:name="_Toc155283187"/>
      <w:r>
        <w:t>4.2.5.5.1</w:t>
      </w:r>
      <w:bookmarkEnd w:id="1111"/>
      <w:r>
        <w:tab/>
        <w:t>General</w:t>
      </w:r>
      <w:bookmarkEnd w:id="1112"/>
      <w:bookmarkEnd w:id="1113"/>
      <w:bookmarkEnd w:id="1114"/>
      <w:bookmarkEnd w:id="1115"/>
      <w:bookmarkEnd w:id="1116"/>
      <w:bookmarkEnd w:id="1117"/>
      <w:bookmarkEnd w:id="1118"/>
    </w:p>
    <w:p w:rsidR="00292C5A" w:rsidRDefault="00292C5A">
      <w:r>
        <w:t xml:space="preserve">The following figure illustrates the stopping of a trace recording session at the UE, P-CSCF, S-CSCF, I-CSCF and HSS (Steps 13 to 22) following the unsuccessful attempt of an </w:t>
      </w:r>
      <w:r>
        <w:rPr>
          <w:szCs w:val="36"/>
        </w:rPr>
        <w:t>IP multimedia subsystem procedure</w:t>
      </w:r>
      <w:r>
        <w:t xml:space="preserve">. For clarity purposes the starting of trace recording sessions are also illustrated (steps 1 to 12). In the case where the HSS is unable to fulfil a Diameter User location query from the I-CSCF (see 3GPP TS 29.228 [16]), the HSS shall return to the I-CSCF a permanent failure in the Diameter location query response (Steps 13 and 15). At this point the HSS and the I-CSCF shall stop their trace recording sessions (Steps 14 and 16). On reception of the SIP Final Response containing the permanent failure status code the S-CSCF, P-CSCF and UE stop their trace recording sessions (Steps 17 to 22). </w:t>
      </w:r>
    </w:p>
    <w:p w:rsidR="00292C5A" w:rsidRDefault="00292C5A">
      <w:pPr>
        <w:pStyle w:val="TH"/>
      </w:pPr>
      <w:r>
        <w:object w:dxaOrig="11107" w:dyaOrig="12739">
          <v:shape id="_x0000_i1095" type="#_x0000_t75" style="width:427.6pt;height:492.75pt" o:ole="">
            <v:imagedata r:id="rId126" o:title=""/>
          </v:shape>
          <o:OLEObject Type="Embed" ProgID="Visio.Drawing.6" ShapeID="_x0000_i1095" DrawAspect="Content" ObjectID="_1771925637" r:id="rId127"/>
        </w:object>
      </w:r>
    </w:p>
    <w:p w:rsidR="00292C5A" w:rsidRDefault="00292C5A">
      <w:pPr>
        <w:pStyle w:val="TF"/>
      </w:pPr>
      <w:r>
        <w:t xml:space="preserve">Figure 4.2.5.5.1.1: Stopping a Trace Recording Session following the unsuccessful attempt of an </w:t>
      </w:r>
      <w:r>
        <w:rPr>
          <w:szCs w:val="36"/>
        </w:rPr>
        <w:t>IP multimedia subsystem procedure</w:t>
      </w:r>
    </w:p>
    <w:p w:rsidR="00292C5A" w:rsidRDefault="00292C5A">
      <w:pPr>
        <w:pStyle w:val="Heading5"/>
      </w:pPr>
      <w:bookmarkStart w:id="1119" w:name="_Toc516654896"/>
      <w:bookmarkStart w:id="1120" w:name="_Toc28278087"/>
      <w:bookmarkStart w:id="1121" w:name="_Toc36134356"/>
      <w:bookmarkStart w:id="1122" w:name="_Toc44686841"/>
      <w:bookmarkStart w:id="1123" w:name="_Toc51928607"/>
      <w:bookmarkStart w:id="1124" w:name="_Toc51929176"/>
      <w:bookmarkStart w:id="1125" w:name="_Toc155283188"/>
      <w:r>
        <w:t>4.2.5.5.2</w:t>
      </w:r>
      <w:r>
        <w:tab/>
        <w:t>Stopping mechanism at the UE</w:t>
      </w:r>
      <w:bookmarkEnd w:id="1119"/>
      <w:bookmarkEnd w:id="1120"/>
      <w:bookmarkEnd w:id="1121"/>
      <w:bookmarkEnd w:id="1122"/>
      <w:bookmarkEnd w:id="1123"/>
      <w:bookmarkEnd w:id="1124"/>
      <w:bookmarkEnd w:id="1125"/>
    </w:p>
    <w:p w:rsidR="00292C5A" w:rsidRDefault="00292C5A">
      <w:r>
        <w:t>A UE (both originating and terminating) shall stop a trace recording session immediately following:</w:t>
      </w:r>
    </w:p>
    <w:p w:rsidR="00292C5A" w:rsidRDefault="00396A9C" w:rsidP="00396A9C">
      <w:pPr>
        <w:pStyle w:val="B10"/>
      </w:pPr>
      <w:r>
        <w:t>1)</w:t>
      </w:r>
      <w:r>
        <w:tab/>
      </w:r>
      <w:r w:rsidR="00292C5A">
        <w:t xml:space="preserve">The termination of an </w:t>
      </w:r>
      <w:r w:rsidR="00292C5A">
        <w:rPr>
          <w:szCs w:val="36"/>
        </w:rPr>
        <w:t>IP multimedia subsystem procedure</w:t>
      </w:r>
      <w:r w:rsidR="00292C5A">
        <w:t xml:space="preserve"> (as defined in 3GPP TS 23.228 [15]). For example, when a successfully established </w:t>
      </w:r>
      <w:r w:rsidR="00292C5A">
        <w:rPr>
          <w:szCs w:val="36"/>
        </w:rPr>
        <w:t xml:space="preserve">IP multimedia subsystem session ends, or upon a SIP Final Response message </w:t>
      </w:r>
      <w:r w:rsidR="00292C5A">
        <w:t>(2xx, 3xx, 4xx, 5xx and 6xx response codes)</w:t>
      </w:r>
      <w:r w:rsidR="00292C5A">
        <w:rPr>
          <w:szCs w:val="36"/>
        </w:rPr>
        <w:t>.</w:t>
      </w:r>
    </w:p>
    <w:p w:rsidR="00292C5A" w:rsidRDefault="00396A9C" w:rsidP="00396A9C">
      <w:pPr>
        <w:pStyle w:val="B10"/>
        <w:rPr>
          <w:iCs/>
        </w:rPr>
      </w:pPr>
      <w:r>
        <w:t>2)</w:t>
      </w:r>
      <w:r>
        <w:tab/>
      </w:r>
      <w:r w:rsidR="00292C5A">
        <w:t xml:space="preserve">The detection of a stop-triggering event (e.g. </w:t>
      </w:r>
      <w:r w:rsidR="00292C5A">
        <w:rPr>
          <w:iCs/>
        </w:rPr>
        <w:t xml:space="preserve">time expiry period) as defined </w:t>
      </w:r>
      <w:r w:rsidR="00292C5A">
        <w:t>by the trace control and configuration parameters within the received management operation</w:t>
      </w:r>
      <w:r w:rsidR="00292C5A">
        <w:rPr>
          <w:iCs/>
        </w:rPr>
        <w:t>.</w:t>
      </w:r>
    </w:p>
    <w:p w:rsidR="00292C5A" w:rsidRDefault="00396A9C" w:rsidP="00396A9C">
      <w:pPr>
        <w:pStyle w:val="B10"/>
        <w:rPr>
          <w:iCs/>
        </w:rPr>
      </w:pPr>
      <w:r>
        <w:t>3)</w:t>
      </w:r>
      <w:r>
        <w:tab/>
      </w:r>
      <w:r w:rsidR="00292C5A">
        <w:t>The detection of a stop-triggering event originating directly from the Device Management server for a specific Trace Recording Session(s)</w:t>
      </w:r>
      <w:r w:rsidR="00292C5A">
        <w:rPr>
          <w:iCs/>
        </w:rPr>
        <w:t>.</w:t>
      </w:r>
    </w:p>
    <w:p w:rsidR="00292C5A" w:rsidRDefault="00292C5A">
      <w:r>
        <w:t>Depending on Operator conditions, when a UE receives from the Device Management server a request to deactivate the management operation it shall either:</w:t>
      </w:r>
    </w:p>
    <w:p w:rsidR="00292C5A" w:rsidRDefault="00292C5A">
      <w:pPr>
        <w:pStyle w:val="B10"/>
      </w:pPr>
      <w:r>
        <w:t>1)</w:t>
      </w:r>
      <w:r>
        <w:tab/>
        <w:t>Continue the Trace Recording Session (s) until it ends gracefully; or</w:t>
      </w:r>
    </w:p>
    <w:p w:rsidR="00292C5A" w:rsidRDefault="00292C5A">
      <w:pPr>
        <w:pStyle w:val="B10"/>
      </w:pPr>
      <w:r>
        <w:t>2)</w:t>
      </w:r>
      <w:r>
        <w:tab/>
        <w:t>Stop the Trace Recording session (s) immediately.</w:t>
      </w:r>
    </w:p>
    <w:p w:rsidR="00292C5A" w:rsidRDefault="00292C5A">
      <w:r>
        <w:t>In all cases, the UE shall deactivate the Trace Session (s) immediately at the end of the Trace Recording Session(s).</w:t>
      </w:r>
    </w:p>
    <w:p w:rsidR="00292C5A" w:rsidRDefault="00292C5A">
      <w:r>
        <w:t>When a UE receives a request to deactivate the management operation no new Trace Recording sessions shall be initiated.</w:t>
      </w:r>
    </w:p>
    <w:p w:rsidR="00292C5A" w:rsidRDefault="00292C5A">
      <w:pPr>
        <w:pStyle w:val="Heading5"/>
      </w:pPr>
      <w:bookmarkStart w:id="1126" w:name="_Toc516654897"/>
      <w:bookmarkStart w:id="1127" w:name="_Toc28278088"/>
      <w:bookmarkStart w:id="1128" w:name="_Toc36134357"/>
      <w:bookmarkStart w:id="1129" w:name="_Toc44686842"/>
      <w:bookmarkStart w:id="1130" w:name="_Toc51928608"/>
      <w:bookmarkStart w:id="1131" w:name="_Toc51929177"/>
      <w:bookmarkStart w:id="1132" w:name="_Toc155283189"/>
      <w:r>
        <w:t>4.2.5.5.3</w:t>
      </w:r>
      <w:r>
        <w:tab/>
        <w:t>Stopping mechanism at the IMS NE</w:t>
      </w:r>
      <w:bookmarkEnd w:id="1126"/>
      <w:bookmarkEnd w:id="1127"/>
      <w:bookmarkEnd w:id="1128"/>
      <w:bookmarkEnd w:id="1129"/>
      <w:bookmarkEnd w:id="1130"/>
      <w:bookmarkEnd w:id="1131"/>
      <w:bookmarkEnd w:id="1132"/>
    </w:p>
    <w:p w:rsidR="00292C5A" w:rsidRDefault="00292C5A">
      <w:r>
        <w:t>An IMS NE (i.e. S/I/P-CSCF, AS, HSS, MRF, MGCF, BGCF) shall stop a trace recording session immediately following:</w:t>
      </w:r>
    </w:p>
    <w:p w:rsidR="00292C5A" w:rsidRDefault="00292C5A">
      <w:pPr>
        <w:pStyle w:val="B10"/>
      </w:pPr>
      <w:r>
        <w:t>1)</w:t>
      </w:r>
      <w:r>
        <w:tab/>
        <w:t xml:space="preserve">The termination of an </w:t>
      </w:r>
      <w:r>
        <w:rPr>
          <w:szCs w:val="36"/>
        </w:rPr>
        <w:t>IP multimedia subsystem procedure</w:t>
      </w:r>
      <w:r>
        <w:t xml:space="preserve"> (as defined in 3GPP TS 23.228 [15]). For example, when a successfully established </w:t>
      </w:r>
      <w:r>
        <w:rPr>
          <w:szCs w:val="36"/>
        </w:rPr>
        <w:t>IP multimedia subsystem session ends.</w:t>
      </w:r>
    </w:p>
    <w:p w:rsidR="00292C5A" w:rsidRDefault="00292C5A">
      <w:pPr>
        <w:pStyle w:val="B10"/>
      </w:pPr>
      <w:r>
        <w:t>2)</w:t>
      </w:r>
      <w:r>
        <w:tab/>
        <w:t xml:space="preserve">The detection of a stop-triggering event (e.g. </w:t>
      </w:r>
      <w:r>
        <w:rPr>
          <w:iCs/>
        </w:rPr>
        <w:t>time expiry period) as defined in the Trace Session Activation message.</w:t>
      </w:r>
    </w:p>
    <w:p w:rsidR="00292C5A" w:rsidRDefault="00292C5A">
      <w:r>
        <w:t>When an IMS NE receives a Trace Session deactivation during an ongoing Trace Recording Session, it may stop the Trace Recording Session immediately or at any time until the occurrence of an appropriate stop-triggering event.</w:t>
      </w:r>
    </w:p>
    <w:p w:rsidR="00292C5A" w:rsidRDefault="00292C5A">
      <w:pPr>
        <w:pStyle w:val="Heading4"/>
      </w:pPr>
      <w:bookmarkStart w:id="1133" w:name="_Toc516654898"/>
      <w:bookmarkStart w:id="1134" w:name="_Toc28278089"/>
      <w:bookmarkStart w:id="1135" w:name="_Toc36134358"/>
      <w:bookmarkStart w:id="1136" w:name="_Toc44686843"/>
      <w:bookmarkStart w:id="1137" w:name="_Toc51928609"/>
      <w:bookmarkStart w:id="1138" w:name="_Toc51929178"/>
      <w:bookmarkStart w:id="1139" w:name="_Toc155283190"/>
      <w:r>
        <w:t>4.2.5.6</w:t>
      </w:r>
      <w:r>
        <w:tab/>
        <w:t>Service level tracing Trace session deletion and trace retrieval</w:t>
      </w:r>
      <w:bookmarkEnd w:id="1133"/>
      <w:bookmarkEnd w:id="1134"/>
      <w:bookmarkEnd w:id="1135"/>
      <w:bookmarkEnd w:id="1136"/>
      <w:bookmarkEnd w:id="1137"/>
      <w:bookmarkEnd w:id="1138"/>
      <w:bookmarkEnd w:id="1139"/>
    </w:p>
    <w:p w:rsidR="00292C5A" w:rsidRDefault="00292C5A">
      <w:r>
        <w:t xml:space="preserve">As described in clause 4.1.4.6.3, Trace Session deactivation shall be initiated from the Device Management Server. Following the completion of any trace recording sessions at the UE and during the subsequent deactivation of the Trace Session, the UE shall indicate to the Device Management server that Trace Records are available for retrieval. </w:t>
      </w:r>
    </w:p>
    <w:p w:rsidR="00292C5A" w:rsidRDefault="00292C5A">
      <w:r>
        <w:t>Once the Trace records have been retrieved the management object may be deleted from the UE.</w:t>
      </w:r>
    </w:p>
    <w:p w:rsidR="00292C5A" w:rsidRDefault="00292C5A" w:rsidP="00BC4D1D"/>
    <w:p w:rsidR="00292C5A" w:rsidRDefault="00292C5A">
      <w:pPr>
        <w:pStyle w:val="Heading4"/>
      </w:pPr>
      <w:bookmarkStart w:id="1140" w:name="_Toc516654899"/>
      <w:bookmarkStart w:id="1141" w:name="_Toc28278090"/>
      <w:bookmarkStart w:id="1142" w:name="_Toc36134359"/>
      <w:bookmarkStart w:id="1143" w:name="_Toc44686844"/>
      <w:bookmarkStart w:id="1144" w:name="_Toc51928610"/>
      <w:bookmarkStart w:id="1145" w:name="_Toc51929179"/>
      <w:bookmarkStart w:id="1146" w:name="_Toc155283191"/>
      <w:r>
        <w:t>4.2.5.7</w:t>
      </w:r>
      <w:r>
        <w:tab/>
        <w:t>E-UTRAN stopping mechanisms</w:t>
      </w:r>
      <w:bookmarkEnd w:id="1140"/>
      <w:bookmarkEnd w:id="1141"/>
      <w:bookmarkEnd w:id="1142"/>
      <w:bookmarkEnd w:id="1143"/>
      <w:bookmarkEnd w:id="1144"/>
      <w:bookmarkEnd w:id="1145"/>
      <w:bookmarkEnd w:id="1146"/>
    </w:p>
    <w:p w:rsidR="00292C5A" w:rsidRDefault="00292C5A">
      <w:r>
        <w:t xml:space="preserve">In an eNB the Trace Recording Session will always be the same as the Trace Session as no triggering events are defined in E-UTRAN. Therefore a Trace Recording Session shall always be stopped in an eNB when the eNB deactivates the Trace Session since there can be only </w:t>
      </w:r>
      <w:r w:rsidR="00F83A64">
        <w:t xml:space="preserve">one </w:t>
      </w:r>
      <w:r>
        <w:t>trace reference/trace recoding session reference combination per Trace Session at any given time. For more information on Trace Session deactivation in E-UTRAN, see clause 4.1.4.8.</w:t>
      </w:r>
    </w:p>
    <w:p w:rsidR="00292C5A" w:rsidRDefault="00292C5A">
      <w:pPr>
        <w:pStyle w:val="Heading4"/>
      </w:pPr>
      <w:bookmarkStart w:id="1147" w:name="_Toc516654900"/>
      <w:bookmarkStart w:id="1148" w:name="_Toc28278091"/>
      <w:bookmarkStart w:id="1149" w:name="_Toc36134360"/>
      <w:bookmarkStart w:id="1150" w:name="_Toc44686845"/>
      <w:bookmarkStart w:id="1151" w:name="_Toc51928611"/>
      <w:bookmarkStart w:id="1152" w:name="_Toc51929180"/>
      <w:bookmarkStart w:id="1153" w:name="_Toc155283192"/>
      <w:r>
        <w:t>4.2.5.8</w:t>
      </w:r>
      <w:r>
        <w:tab/>
        <w:t>EPC Domain stopping mechanisms</w:t>
      </w:r>
      <w:bookmarkEnd w:id="1147"/>
      <w:bookmarkEnd w:id="1148"/>
      <w:bookmarkEnd w:id="1149"/>
      <w:bookmarkEnd w:id="1150"/>
      <w:bookmarkEnd w:id="1151"/>
      <w:bookmarkEnd w:id="1152"/>
      <w:bookmarkEnd w:id="1153"/>
    </w:p>
    <w:p w:rsidR="00292C5A" w:rsidRDefault="00292C5A">
      <w:r>
        <w:t>A Trace Recording Session may be stopped when the MME/SGW/PGW detect any of the stop triggering events. Detection of a stop trigger event results in MME/SGW/PGW immediately stopping the trace recording session.</w:t>
      </w:r>
    </w:p>
    <w:p w:rsidR="00292C5A" w:rsidRDefault="00292C5A">
      <w:r>
        <w:t>However, if an MME receives a Trace Session deactivation either from its EM (in case of tracing roaming subscribers) or from HSS (in case of tracing home subscribers) during an ongoing Trace Recording Session, it may stop it immediately or at any time until the occurrence of an appropriate stop-triggering event.</w:t>
      </w:r>
    </w:p>
    <w:p w:rsidR="00292C5A" w:rsidRDefault="00292C5A">
      <w:pPr>
        <w:rPr>
          <w:lang w:eastAsia="zh-CN"/>
        </w:rPr>
      </w:pPr>
      <w:r>
        <w:t xml:space="preserve">When a Trace Recording Session is stopped in an MME, the MME may send a S1-Deactivate Trace message to the eNB where tracing was required, as defined in the </w:t>
      </w:r>
      <w:r w:rsidR="005D1D39">
        <w:t>"</w:t>
      </w:r>
      <w:r>
        <w:t>List of NE types</w:t>
      </w:r>
      <w:r w:rsidR="005D1D39">
        <w:t>"</w:t>
      </w:r>
      <w:r>
        <w:t xml:space="preserve"> configuration parameter, received in the Trace Session activation message. . If the triggering event parameter indicates that all events shall be traced, the MME shall not send the S1-Deactivate Trace message to the eNB. If the Trace Recording Session is not terminated in the MME, then it shall not be deactivated in the eNB. The Trace Reference, used for the deactivation procedure, shall be the same as used in the MME for the activation of the Trace Session.</w:t>
      </w:r>
      <w:r>
        <w:rPr>
          <w:lang w:eastAsia="zh-CN"/>
        </w:rPr>
        <w:t xml:space="preserve"> This only applies to the eNB as the PGW and SGW have their own triggering criteria.</w:t>
      </w:r>
    </w:p>
    <w:p w:rsidR="00292C5A" w:rsidRDefault="00292C5A">
      <w:pPr>
        <w:pStyle w:val="Heading4"/>
      </w:pPr>
      <w:bookmarkStart w:id="1154" w:name="_Toc516654901"/>
      <w:bookmarkStart w:id="1155" w:name="_Toc28278092"/>
      <w:bookmarkStart w:id="1156" w:name="_Toc36134361"/>
      <w:bookmarkStart w:id="1157" w:name="_Toc44686846"/>
      <w:bookmarkStart w:id="1158" w:name="_Toc51928612"/>
      <w:bookmarkStart w:id="1159" w:name="_Toc51929181"/>
      <w:bookmarkStart w:id="1160" w:name="_Toc155283193"/>
      <w:r>
        <w:t>4.2.5.9</w:t>
      </w:r>
      <w:r>
        <w:tab/>
        <w:t>EPC stopping mechanisms for MDT</w:t>
      </w:r>
      <w:bookmarkEnd w:id="1154"/>
      <w:bookmarkEnd w:id="1155"/>
      <w:bookmarkEnd w:id="1156"/>
      <w:bookmarkEnd w:id="1157"/>
      <w:bookmarkEnd w:id="1158"/>
      <w:bookmarkEnd w:id="1159"/>
      <w:bookmarkEnd w:id="1160"/>
    </w:p>
    <w:p w:rsidR="00292C5A" w:rsidRDefault="00292C5A">
      <w:r>
        <w:t xml:space="preserve">There is no stopping mechanism in the EPC for MDT trace recording sessions, as there are no starting mechanisms either (see also clause 4.2.3.8). </w:t>
      </w:r>
    </w:p>
    <w:p w:rsidR="00292C5A" w:rsidRDefault="00292C5A">
      <w:pPr>
        <w:pStyle w:val="Heading4"/>
      </w:pPr>
      <w:bookmarkStart w:id="1161" w:name="_Toc516654902"/>
      <w:bookmarkStart w:id="1162" w:name="_Toc28278093"/>
      <w:bookmarkStart w:id="1163" w:name="_Toc36134362"/>
      <w:bookmarkStart w:id="1164" w:name="_Toc44686847"/>
      <w:bookmarkStart w:id="1165" w:name="_Toc51928613"/>
      <w:bookmarkStart w:id="1166" w:name="_Toc51929182"/>
      <w:bookmarkStart w:id="1167" w:name="_Toc155283194"/>
      <w:r>
        <w:t>4.2.5.10</w:t>
      </w:r>
      <w:r>
        <w:tab/>
        <w:t>E-UTRAN stopping mechanisms for MDT</w:t>
      </w:r>
      <w:bookmarkEnd w:id="1161"/>
      <w:bookmarkEnd w:id="1162"/>
      <w:bookmarkEnd w:id="1163"/>
      <w:bookmarkEnd w:id="1164"/>
      <w:bookmarkEnd w:id="1165"/>
      <w:bookmarkEnd w:id="1166"/>
      <w:bookmarkEnd w:id="1167"/>
    </w:p>
    <w:p w:rsidR="00292C5A" w:rsidRDefault="00292C5A">
      <w:r>
        <w:t>In case of immediate MDT, the eNodeB shall stop an ongoing trace recording session for a given UE when a trace session deactivation is received from the MME. The eNodeB shall deactivate the corresponding MDT measurements in the UE.</w:t>
      </w:r>
    </w:p>
    <w:p w:rsidR="00292C5A" w:rsidRDefault="00292C5A">
      <w:pPr>
        <w:rPr>
          <w:rFonts w:eastAsia="MS Mincho" w:hint="eastAsia"/>
          <w:lang w:eastAsia="ja-JP"/>
        </w:rPr>
      </w:pPr>
      <w:r>
        <w:rPr>
          <w:rFonts w:eastAsia="MS Mincho"/>
          <w:lang w:eastAsia="ja-JP"/>
        </w:rPr>
        <w:t>I</w:t>
      </w:r>
      <w:r>
        <w:rPr>
          <w:rFonts w:eastAsia="MS Mincho" w:hint="eastAsia"/>
          <w:lang w:eastAsia="ja-JP"/>
        </w:rPr>
        <w:t xml:space="preserve">f the configured area scope is not satifisfied in the target cell after a handover, the eNB may </w:t>
      </w:r>
      <w:r>
        <w:rPr>
          <w:rFonts w:eastAsia="MS Mincho"/>
          <w:lang w:eastAsia="ja-JP"/>
        </w:rPr>
        <w:t>deactivate</w:t>
      </w:r>
      <w:r>
        <w:rPr>
          <w:rFonts w:eastAsia="MS Mincho" w:hint="eastAsia"/>
          <w:lang w:eastAsia="ja-JP"/>
        </w:rPr>
        <w:t xml:space="preserve"> the Immediate MDT configured to the UE</w:t>
      </w:r>
      <w:r>
        <w:rPr>
          <w:rFonts w:eastAsia="MS Mincho"/>
          <w:lang w:eastAsia="ja-JP"/>
        </w:rPr>
        <w:t xml:space="preserve"> like explained in clause 4. 4</w:t>
      </w:r>
      <w:r>
        <w:rPr>
          <w:rFonts w:eastAsia="MS Mincho" w:hint="eastAsia"/>
          <w:lang w:eastAsia="ja-JP"/>
        </w:rPr>
        <w:t>.</w:t>
      </w:r>
    </w:p>
    <w:p w:rsidR="00292C5A" w:rsidRDefault="00292C5A">
      <w:r>
        <w:t>In case of logged MDT</w:t>
      </w:r>
      <w:r w:rsidR="00A129E9" w:rsidRPr="00B86687">
        <w:t xml:space="preserve"> </w:t>
      </w:r>
      <w:r w:rsidR="00A129E9">
        <w:t>or Logged MBSFN MDT</w:t>
      </w:r>
      <w:r>
        <w:t xml:space="preserve">, there is no stopping mechanism in the eNodeB. The eNodeB does not need to maintain a logged MDT </w:t>
      </w:r>
      <w:r w:rsidR="00A129E9">
        <w:t xml:space="preserve">or Logged MBSFN MDT </w:t>
      </w:r>
      <w:r>
        <w:t>trace recording session once it has been configured in the UE.</w:t>
      </w:r>
    </w:p>
    <w:p w:rsidR="00292C5A" w:rsidRDefault="00292C5A">
      <w:pPr>
        <w:pStyle w:val="Heading4"/>
      </w:pPr>
      <w:bookmarkStart w:id="1168" w:name="_Toc516654903"/>
      <w:bookmarkStart w:id="1169" w:name="_Toc28278094"/>
      <w:bookmarkStart w:id="1170" w:name="_Toc36134363"/>
      <w:bookmarkStart w:id="1171" w:name="_Toc44686848"/>
      <w:bookmarkStart w:id="1172" w:name="_Toc51928614"/>
      <w:bookmarkStart w:id="1173" w:name="_Toc51929183"/>
      <w:bookmarkStart w:id="1174" w:name="_Toc155283195"/>
      <w:r>
        <w:t>4.2.5.11</w:t>
      </w:r>
      <w:r>
        <w:tab/>
        <w:t>Stopping mechanisms at UE for MDT</w:t>
      </w:r>
      <w:bookmarkEnd w:id="1168"/>
      <w:bookmarkEnd w:id="1169"/>
      <w:bookmarkEnd w:id="1170"/>
      <w:bookmarkEnd w:id="1171"/>
      <w:bookmarkEnd w:id="1172"/>
      <w:bookmarkEnd w:id="1173"/>
      <w:bookmarkEnd w:id="1174"/>
    </w:p>
    <w:p w:rsidR="00292C5A" w:rsidRDefault="00292C5A">
      <w:r>
        <w:t>In case of logged MDT</w:t>
      </w:r>
      <w:r w:rsidR="00A129E9" w:rsidRPr="00B86687">
        <w:t xml:space="preserve"> </w:t>
      </w:r>
      <w:r w:rsidR="00A129E9">
        <w:t>or Logged MBSFN MDT</w:t>
      </w:r>
      <w:r>
        <w:t>, the UE shall stop an ongoing trace recording session when logging duration expires and it shall indicate the availability of logged measurement results to the network next time it enters connected mode.</w:t>
      </w:r>
    </w:p>
    <w:p w:rsidR="00A129E9" w:rsidRDefault="00292C5A" w:rsidP="00A129E9">
      <w:r>
        <w:t xml:space="preserve">The UE shall discard an ongoing logged MDT trace recording session when it receives a new logged MDT </w:t>
      </w:r>
      <w:r w:rsidR="00A129E9">
        <w:t xml:space="preserve">or Logged MBSFN MDT </w:t>
      </w:r>
      <w:r>
        <w:t>trace recording session configuration from the network.</w:t>
      </w:r>
      <w:r w:rsidR="00A129E9" w:rsidRPr="00A129E9">
        <w:t xml:space="preserve"> </w:t>
      </w:r>
    </w:p>
    <w:p w:rsidR="00A129E9" w:rsidRDefault="00A129E9" w:rsidP="00A129E9">
      <w:r>
        <w:t>The UE shall discard an ongoing logged MBSFN MDT trace recording session when it receives a new logged MDT or logged MBSFN MDT trace recording session configuration from the network.</w:t>
      </w:r>
    </w:p>
    <w:p w:rsidR="001849D4" w:rsidRDefault="001849D4" w:rsidP="001849D4">
      <w:pPr>
        <w:pStyle w:val="Heading4"/>
      </w:pPr>
      <w:bookmarkStart w:id="1175" w:name="_Toc516654904"/>
      <w:bookmarkStart w:id="1176" w:name="_Toc28278095"/>
      <w:bookmarkStart w:id="1177" w:name="_Toc36134364"/>
      <w:bookmarkStart w:id="1178" w:name="_Toc44686849"/>
      <w:bookmarkStart w:id="1179" w:name="_Toc51928615"/>
      <w:bookmarkStart w:id="1180" w:name="_Toc51929184"/>
      <w:bookmarkStart w:id="1181" w:name="_Toc155283196"/>
      <w:r>
        <w:t>4.2.5.12</w:t>
      </w:r>
      <w:r>
        <w:tab/>
        <w:t>5GC Domain stopping mechanisms</w:t>
      </w:r>
      <w:bookmarkEnd w:id="1175"/>
      <w:bookmarkEnd w:id="1176"/>
      <w:bookmarkEnd w:id="1177"/>
      <w:bookmarkEnd w:id="1178"/>
      <w:bookmarkEnd w:id="1179"/>
      <w:bookmarkEnd w:id="1180"/>
      <w:bookmarkEnd w:id="1181"/>
    </w:p>
    <w:p w:rsidR="001849D4" w:rsidRDefault="001849D4" w:rsidP="001849D4">
      <w:r>
        <w:t>A Trace Recording Session may be stopped when the AMF, PCF, SMF or UPF detect any of the stop triggering events. Detection of a stop trigger event results in AMF, PCF, SMF or UPF immediately stopping the trace recording session.</w:t>
      </w:r>
    </w:p>
    <w:p w:rsidR="001849D4" w:rsidRDefault="001849D4" w:rsidP="001849D4">
      <w:r>
        <w:t>However, if an AMF receives a Trace Session deactivation either from its management system (in case of tracing roaming subscribers) or from UDM (in case of tracing home subscribers) during an ongoing Trace Recording Session, it may stop it immediately or at any time until the occurrence of an appropriate stop-triggering event.</w:t>
      </w:r>
    </w:p>
    <w:p w:rsidR="00292C5A" w:rsidRDefault="001849D4" w:rsidP="001849D4">
      <w:pPr>
        <w:rPr>
          <w:lang w:eastAsia="zh-CN"/>
        </w:rPr>
      </w:pPr>
      <w:r>
        <w:t>When a Trace Recording Session is stopped in an AMF, the AMF may send a NG-Deactivate Trace message to the NG-RAN node where tracing was required, as defined in the "List of NE types" configuration parameter, received in the Trace Session activation message. . If the triggering event parameter indicates that all events shall be traced, the AMF shall not send the NG-Deactivate Trace message to the NG-RAN node. If the Trace Recording Session is not terminated in the AMF, then it shall not be deactivated in the NG-RAN node. The Trace Reference, used for the deactivation procedure, shall be the same as used in the AMF for the activation of the Trace Session.</w:t>
      </w:r>
      <w:r>
        <w:rPr>
          <w:lang w:eastAsia="zh-CN"/>
        </w:rPr>
        <w:t xml:space="preserve"> This only applies to the </w:t>
      </w:r>
      <w:r>
        <w:t>NG-RAN node</w:t>
      </w:r>
      <w:r>
        <w:rPr>
          <w:lang w:eastAsia="zh-CN"/>
        </w:rPr>
        <w:t xml:space="preserve"> as the 5GC nodes have their own triggering criteria.</w:t>
      </w:r>
    </w:p>
    <w:p w:rsidR="001849D4" w:rsidRDefault="001849D4" w:rsidP="001849D4">
      <w:pPr>
        <w:pStyle w:val="Heading4"/>
      </w:pPr>
      <w:bookmarkStart w:id="1182" w:name="_Toc516654905"/>
      <w:bookmarkStart w:id="1183" w:name="_Toc28278096"/>
      <w:bookmarkStart w:id="1184" w:name="_Toc36134365"/>
      <w:bookmarkStart w:id="1185" w:name="_Toc44686850"/>
      <w:bookmarkStart w:id="1186" w:name="_Toc51928616"/>
      <w:bookmarkStart w:id="1187" w:name="_Toc51929185"/>
      <w:bookmarkStart w:id="1188" w:name="_Toc155283197"/>
      <w:r>
        <w:t>4.2.5.13</w:t>
      </w:r>
      <w:r>
        <w:tab/>
        <w:t>NG-RAN stopping mechanisms</w:t>
      </w:r>
      <w:bookmarkEnd w:id="1182"/>
      <w:bookmarkEnd w:id="1183"/>
      <w:bookmarkEnd w:id="1184"/>
      <w:bookmarkEnd w:id="1185"/>
      <w:bookmarkEnd w:id="1186"/>
      <w:bookmarkEnd w:id="1187"/>
      <w:bookmarkEnd w:id="1188"/>
    </w:p>
    <w:p w:rsidR="001849D4" w:rsidRDefault="001849D4" w:rsidP="001849D4">
      <w:r>
        <w:t>In a NG-RAN node the Trace Recording Session will always be the same as the Trace Session as no triggering events are defined in NG-RAN. Therefore a Trace Recording Session shall always be stopped in an NG-RAN node when the NG-RAN node deactivates the Trace Session since there can be only one trace reference/trace recoding session reference combination per Trace Session at any given time. For more information on Trace Session deactivation in NG-RAN, see subclause 4.1.4.12.</w:t>
      </w:r>
    </w:p>
    <w:p w:rsidR="009D200D" w:rsidRDefault="009D200D" w:rsidP="009D200D">
      <w:pPr>
        <w:pStyle w:val="Heading4"/>
      </w:pPr>
      <w:bookmarkStart w:id="1189" w:name="_Toc36134366"/>
      <w:bookmarkStart w:id="1190" w:name="_Toc44686851"/>
      <w:bookmarkStart w:id="1191" w:name="_Toc51928617"/>
      <w:bookmarkStart w:id="1192" w:name="_Toc51929186"/>
      <w:bookmarkStart w:id="1193" w:name="_Toc155283198"/>
      <w:r>
        <w:t>4.2.5.14</w:t>
      </w:r>
      <w:r>
        <w:tab/>
        <w:t>5GC stopping mechanisms for signalling based MDT</w:t>
      </w:r>
      <w:bookmarkEnd w:id="1189"/>
      <w:bookmarkEnd w:id="1190"/>
      <w:bookmarkEnd w:id="1191"/>
      <w:bookmarkEnd w:id="1192"/>
      <w:bookmarkEnd w:id="1193"/>
    </w:p>
    <w:p w:rsidR="009D200D" w:rsidRDefault="009D200D" w:rsidP="009D200D">
      <w:r>
        <w:t>There is no stopping mechanism in the 5GC for MDT trace recording sessions, see clause 4.2.3.13.</w:t>
      </w:r>
    </w:p>
    <w:p w:rsidR="009D200D" w:rsidRDefault="009D200D" w:rsidP="009D200D">
      <w:pPr>
        <w:pStyle w:val="Heading4"/>
      </w:pPr>
      <w:bookmarkStart w:id="1194" w:name="_Toc36134367"/>
      <w:bookmarkStart w:id="1195" w:name="_Toc44686852"/>
      <w:bookmarkStart w:id="1196" w:name="_Toc51928618"/>
      <w:bookmarkStart w:id="1197" w:name="_Toc51929187"/>
      <w:bookmarkStart w:id="1198" w:name="_Toc155283199"/>
      <w:r>
        <w:t>4.2.5.15</w:t>
      </w:r>
      <w:r>
        <w:tab/>
        <w:t>NG-RAN stopping mechanisms for signalling based MDT</w:t>
      </w:r>
      <w:bookmarkEnd w:id="1194"/>
      <w:bookmarkEnd w:id="1195"/>
      <w:bookmarkEnd w:id="1196"/>
      <w:bookmarkEnd w:id="1197"/>
      <w:bookmarkEnd w:id="1198"/>
    </w:p>
    <w:p w:rsidR="009D200D" w:rsidRDefault="009D200D" w:rsidP="009D200D">
      <w:r>
        <w:t>In case of immediate MDT, the gNB shall stop an ongoing trace recording session for a given UE when a trace session deactivation is received from the AMF. The gNB shall deactivate the corresponding MDT measurements in the UE.</w:t>
      </w:r>
    </w:p>
    <w:p w:rsidR="009D200D" w:rsidRDefault="009D200D" w:rsidP="009D200D">
      <w:pPr>
        <w:rPr>
          <w:rFonts w:eastAsia="MS Mincho"/>
          <w:lang w:eastAsia="ja-JP"/>
        </w:rPr>
      </w:pPr>
      <w:r>
        <w:rPr>
          <w:rFonts w:eastAsia="MS Mincho"/>
          <w:lang w:eastAsia="ja-JP"/>
        </w:rPr>
        <w:t>I</w:t>
      </w:r>
      <w:r>
        <w:rPr>
          <w:rFonts w:eastAsia="MS Mincho" w:hint="eastAsia"/>
          <w:lang w:eastAsia="ja-JP"/>
        </w:rPr>
        <w:t>f the configured area scope is not sati</w:t>
      </w:r>
      <w:r>
        <w:rPr>
          <w:rFonts w:eastAsia="MS Mincho"/>
          <w:lang w:eastAsia="ja-JP"/>
        </w:rPr>
        <w:t>s</w:t>
      </w:r>
      <w:r>
        <w:rPr>
          <w:rFonts w:eastAsia="MS Mincho" w:hint="eastAsia"/>
          <w:lang w:eastAsia="ja-JP"/>
        </w:rPr>
        <w:t xml:space="preserve">fied in the target cell after a handover, the </w:t>
      </w:r>
      <w:r>
        <w:rPr>
          <w:rFonts w:eastAsia="MS Mincho"/>
          <w:lang w:eastAsia="ja-JP"/>
        </w:rPr>
        <w:t>gNB</w:t>
      </w:r>
      <w:r>
        <w:rPr>
          <w:rFonts w:eastAsia="MS Mincho" w:hint="eastAsia"/>
          <w:lang w:eastAsia="ja-JP"/>
        </w:rPr>
        <w:t xml:space="preserve"> may </w:t>
      </w:r>
      <w:r>
        <w:rPr>
          <w:rFonts w:eastAsia="MS Mincho"/>
          <w:lang w:eastAsia="ja-JP"/>
        </w:rPr>
        <w:t>deactivate</w:t>
      </w:r>
      <w:r>
        <w:rPr>
          <w:rFonts w:eastAsia="MS Mincho" w:hint="eastAsia"/>
          <w:lang w:eastAsia="ja-JP"/>
        </w:rPr>
        <w:t xml:space="preserve"> the Immediate MDT configured to the UE</w:t>
      </w:r>
      <w:r>
        <w:rPr>
          <w:rFonts w:eastAsia="MS Mincho"/>
          <w:lang w:eastAsia="ja-JP"/>
        </w:rPr>
        <w:t xml:space="preserve"> like explained in clause 4.4</w:t>
      </w:r>
      <w:r>
        <w:rPr>
          <w:rFonts w:eastAsia="MS Mincho" w:hint="eastAsia"/>
          <w:lang w:eastAsia="ja-JP"/>
        </w:rPr>
        <w:t>.</w:t>
      </w:r>
    </w:p>
    <w:p w:rsidR="009D200D" w:rsidRDefault="009D200D" w:rsidP="00D33809">
      <w:r>
        <w:t>In case of logged MDT, there is no stopping mechanism in the gNB. The gNB does not need to maintain a logged MDT trace recording session once it has been configured in the UE.</w:t>
      </w:r>
    </w:p>
    <w:p w:rsidR="009D200D" w:rsidRDefault="009D200D" w:rsidP="009D200D"/>
    <w:p w:rsidR="00292C5A" w:rsidRDefault="00292C5A">
      <w:pPr>
        <w:pStyle w:val="Heading3"/>
        <w:rPr>
          <w:lang w:val="fi-FI"/>
        </w:rPr>
      </w:pPr>
      <w:bookmarkStart w:id="1199" w:name="_Toc516654906"/>
      <w:bookmarkStart w:id="1200" w:name="_Toc28278097"/>
      <w:bookmarkStart w:id="1201" w:name="_Toc36134368"/>
      <w:bookmarkStart w:id="1202" w:name="_Toc44686853"/>
      <w:bookmarkStart w:id="1203" w:name="_Toc51928619"/>
      <w:bookmarkStart w:id="1204" w:name="_Toc51929188"/>
      <w:bookmarkStart w:id="1205" w:name="_Toc155283200"/>
      <w:r>
        <w:rPr>
          <w:lang w:val="fi-FI"/>
        </w:rPr>
        <w:t>4.2.6</w:t>
      </w:r>
      <w:r>
        <w:rPr>
          <w:lang w:val="fi-FI"/>
        </w:rPr>
        <w:tab/>
      </w:r>
      <w:r>
        <w:rPr>
          <w:lang w:val="fi-FI"/>
        </w:rPr>
        <w:t>Void</w:t>
      </w:r>
      <w:bookmarkEnd w:id="1199"/>
      <w:bookmarkEnd w:id="1200"/>
      <w:bookmarkEnd w:id="1201"/>
      <w:bookmarkEnd w:id="1202"/>
      <w:bookmarkEnd w:id="1203"/>
      <w:bookmarkEnd w:id="1204"/>
      <w:bookmarkEnd w:id="1205"/>
    </w:p>
    <w:p w:rsidR="00292C5A" w:rsidRDefault="00292C5A">
      <w:pPr>
        <w:pStyle w:val="Heading3"/>
        <w:rPr>
          <w:lang w:val="fi-FI"/>
        </w:rPr>
      </w:pPr>
      <w:bookmarkStart w:id="1206" w:name="_Toc516654907"/>
      <w:bookmarkStart w:id="1207" w:name="_Toc28278098"/>
      <w:bookmarkStart w:id="1208" w:name="_Toc36134369"/>
      <w:bookmarkStart w:id="1209" w:name="_Toc44686854"/>
      <w:bookmarkStart w:id="1210" w:name="_Toc51928620"/>
      <w:bookmarkStart w:id="1211" w:name="_Toc51929189"/>
      <w:bookmarkStart w:id="1212" w:name="_Toc155283201"/>
      <w:r>
        <w:rPr>
          <w:lang w:val="fi-FI"/>
        </w:rPr>
        <w:t>4.2.7</w:t>
      </w:r>
      <w:r>
        <w:rPr>
          <w:lang w:val="fi-FI"/>
        </w:rPr>
        <w:tab/>
        <w:t>Void</w:t>
      </w:r>
      <w:bookmarkEnd w:id="1206"/>
      <w:bookmarkEnd w:id="1207"/>
      <w:bookmarkEnd w:id="1208"/>
      <w:bookmarkEnd w:id="1209"/>
      <w:bookmarkEnd w:id="1210"/>
      <w:bookmarkEnd w:id="1211"/>
      <w:bookmarkEnd w:id="1212"/>
      <w:r>
        <w:rPr>
          <w:lang w:val="fi-FI"/>
        </w:rPr>
        <w:t xml:space="preserve"> </w:t>
      </w:r>
    </w:p>
    <w:p w:rsidR="00292C5A" w:rsidRDefault="00292C5A">
      <w:pPr>
        <w:pStyle w:val="Heading3"/>
        <w:rPr>
          <w:lang w:val="fi-FI"/>
        </w:rPr>
      </w:pPr>
      <w:bookmarkStart w:id="1213" w:name="_Toc516654908"/>
      <w:bookmarkStart w:id="1214" w:name="_Toc28278099"/>
      <w:bookmarkStart w:id="1215" w:name="_Toc36134370"/>
      <w:bookmarkStart w:id="1216" w:name="_Toc44686855"/>
      <w:bookmarkStart w:id="1217" w:name="_Toc51928621"/>
      <w:bookmarkStart w:id="1218" w:name="_Toc51929190"/>
      <w:bookmarkStart w:id="1219" w:name="_Toc155283202"/>
      <w:r>
        <w:rPr>
          <w:lang w:val="fi-FI"/>
        </w:rPr>
        <w:t>4.2.8</w:t>
      </w:r>
      <w:r>
        <w:rPr>
          <w:lang w:val="fi-FI"/>
        </w:rPr>
        <w:tab/>
        <w:t>Void</w:t>
      </w:r>
      <w:bookmarkEnd w:id="1213"/>
      <w:bookmarkEnd w:id="1214"/>
      <w:bookmarkEnd w:id="1215"/>
      <w:bookmarkEnd w:id="1216"/>
      <w:bookmarkEnd w:id="1217"/>
      <w:bookmarkEnd w:id="1218"/>
      <w:bookmarkEnd w:id="1219"/>
    </w:p>
    <w:p w:rsidR="00292C5A" w:rsidRDefault="00292C5A">
      <w:pPr>
        <w:pStyle w:val="Heading4"/>
        <w:rPr>
          <w:lang w:val="fi-FI"/>
        </w:rPr>
      </w:pPr>
      <w:bookmarkStart w:id="1220" w:name="_Toc516654909"/>
      <w:bookmarkStart w:id="1221" w:name="_Toc28278100"/>
      <w:bookmarkStart w:id="1222" w:name="_Toc36134371"/>
      <w:bookmarkStart w:id="1223" w:name="_Toc44686856"/>
      <w:bookmarkStart w:id="1224" w:name="_Toc51928622"/>
      <w:bookmarkStart w:id="1225" w:name="_Toc51929191"/>
      <w:bookmarkStart w:id="1226" w:name="_Toc155283203"/>
      <w:r>
        <w:rPr>
          <w:lang w:val="fi-FI"/>
        </w:rPr>
        <w:t>4.2.8.1</w:t>
      </w:r>
      <w:r>
        <w:rPr>
          <w:lang w:val="fi-FI"/>
        </w:rPr>
        <w:tab/>
        <w:t>Void</w:t>
      </w:r>
      <w:bookmarkEnd w:id="1220"/>
      <w:bookmarkEnd w:id="1221"/>
      <w:bookmarkEnd w:id="1222"/>
      <w:bookmarkEnd w:id="1223"/>
      <w:bookmarkEnd w:id="1224"/>
      <w:bookmarkEnd w:id="1225"/>
      <w:bookmarkEnd w:id="1226"/>
    </w:p>
    <w:p w:rsidR="00292C5A" w:rsidRDefault="00292C5A">
      <w:pPr>
        <w:pStyle w:val="Heading4"/>
        <w:rPr>
          <w:rFonts w:hint="eastAsia"/>
          <w:lang w:val="fi-FI" w:eastAsia="zh-CN"/>
        </w:rPr>
      </w:pPr>
      <w:bookmarkStart w:id="1227" w:name="_Toc516654910"/>
      <w:bookmarkStart w:id="1228" w:name="_Toc28278101"/>
      <w:bookmarkStart w:id="1229" w:name="_Toc36134372"/>
      <w:bookmarkStart w:id="1230" w:name="_Toc44686857"/>
      <w:bookmarkStart w:id="1231" w:name="_Toc51928623"/>
      <w:bookmarkStart w:id="1232" w:name="_Toc51929192"/>
      <w:bookmarkStart w:id="1233" w:name="_Toc155283204"/>
      <w:r>
        <w:rPr>
          <w:lang w:val="fi-FI"/>
        </w:rPr>
        <w:t>4.2.8.2</w:t>
      </w:r>
      <w:r>
        <w:rPr>
          <w:lang w:val="fi-FI"/>
        </w:rPr>
        <w:tab/>
        <w:t>Void</w:t>
      </w:r>
      <w:bookmarkEnd w:id="1227"/>
      <w:bookmarkEnd w:id="1228"/>
      <w:bookmarkEnd w:id="1229"/>
      <w:bookmarkEnd w:id="1230"/>
      <w:bookmarkEnd w:id="1231"/>
      <w:bookmarkEnd w:id="1232"/>
      <w:bookmarkEnd w:id="1233"/>
    </w:p>
    <w:p w:rsidR="00292C5A" w:rsidRDefault="00292C5A">
      <w:pPr>
        <w:pStyle w:val="Heading3"/>
        <w:rPr>
          <w:lang w:val="fi-FI"/>
        </w:rPr>
      </w:pPr>
      <w:bookmarkStart w:id="1234" w:name="_Toc516654911"/>
      <w:bookmarkStart w:id="1235" w:name="_Toc28278102"/>
      <w:bookmarkStart w:id="1236" w:name="_Toc36134373"/>
      <w:bookmarkStart w:id="1237" w:name="_Toc44686858"/>
      <w:bookmarkStart w:id="1238" w:name="_Toc51928624"/>
      <w:bookmarkStart w:id="1239" w:name="_Toc51929193"/>
      <w:bookmarkStart w:id="1240" w:name="_Toc155283205"/>
      <w:r>
        <w:rPr>
          <w:lang w:val="fi-FI"/>
        </w:rPr>
        <w:t>4.2.9</w:t>
      </w:r>
      <w:r>
        <w:rPr>
          <w:lang w:val="fi-FI"/>
        </w:rPr>
        <w:tab/>
        <w:t>Void</w:t>
      </w:r>
      <w:bookmarkEnd w:id="1234"/>
      <w:bookmarkEnd w:id="1235"/>
      <w:bookmarkEnd w:id="1236"/>
      <w:bookmarkEnd w:id="1237"/>
      <w:bookmarkEnd w:id="1238"/>
      <w:bookmarkEnd w:id="1239"/>
      <w:bookmarkEnd w:id="1240"/>
      <w:r>
        <w:rPr>
          <w:lang w:val="fi-FI"/>
        </w:rPr>
        <w:t xml:space="preserve"> </w:t>
      </w:r>
    </w:p>
    <w:p w:rsidR="00292C5A" w:rsidRDefault="00292C5A">
      <w:pPr>
        <w:pStyle w:val="Heading2"/>
        <w:rPr>
          <w:rFonts w:hint="eastAsia"/>
          <w:lang w:eastAsia="zh-CN"/>
        </w:rPr>
      </w:pPr>
      <w:bookmarkStart w:id="1241" w:name="_Toc516654912"/>
      <w:bookmarkStart w:id="1242" w:name="_Toc28278103"/>
      <w:bookmarkStart w:id="1243" w:name="_Toc36134374"/>
      <w:bookmarkStart w:id="1244" w:name="_Toc44686859"/>
      <w:bookmarkStart w:id="1245" w:name="_Toc51928625"/>
      <w:bookmarkStart w:id="1246" w:name="_Toc51929194"/>
      <w:bookmarkStart w:id="1247" w:name="_Toc155283206"/>
      <w:r>
        <w:t>4.3</w:t>
      </w:r>
      <w:r>
        <w:tab/>
        <w:t>RLF reporting</w:t>
      </w:r>
      <w:bookmarkEnd w:id="1241"/>
      <w:bookmarkEnd w:id="1242"/>
      <w:bookmarkEnd w:id="1243"/>
      <w:bookmarkEnd w:id="1244"/>
      <w:bookmarkEnd w:id="1245"/>
      <w:bookmarkEnd w:id="1246"/>
      <w:bookmarkEnd w:id="1247"/>
    </w:p>
    <w:p w:rsidR="00292C5A" w:rsidRDefault="00292C5A">
      <w:pPr>
        <w:pStyle w:val="Heading3"/>
        <w:rPr>
          <w:rFonts w:hint="eastAsia"/>
          <w:lang w:eastAsia="zh-CN"/>
        </w:rPr>
      </w:pPr>
      <w:bookmarkStart w:id="1248" w:name="_Toc516654913"/>
      <w:bookmarkStart w:id="1249" w:name="_Toc28278104"/>
      <w:bookmarkStart w:id="1250" w:name="_Toc36134375"/>
      <w:bookmarkStart w:id="1251" w:name="_Toc44686860"/>
      <w:bookmarkStart w:id="1252" w:name="_Toc51928626"/>
      <w:bookmarkStart w:id="1253" w:name="_Toc51929195"/>
      <w:bookmarkStart w:id="1254" w:name="_Toc155283207"/>
      <w:r>
        <w:t>4.</w:t>
      </w:r>
      <w:r>
        <w:rPr>
          <w:rFonts w:hint="eastAsia"/>
          <w:lang w:eastAsia="zh-CN"/>
        </w:rPr>
        <w:t>3.1</w:t>
      </w:r>
      <w:r w:rsidR="00D34E9C">
        <w:rPr>
          <w:lang w:eastAsia="zh-CN"/>
        </w:rPr>
        <w:tab/>
      </w:r>
      <w:r>
        <w:rPr>
          <w:rFonts w:hint="eastAsia"/>
          <w:lang w:eastAsia="zh-CN"/>
        </w:rPr>
        <w:t>Trace session activation for RLF reporting</w:t>
      </w:r>
      <w:bookmarkEnd w:id="1248"/>
      <w:bookmarkEnd w:id="1249"/>
      <w:bookmarkEnd w:id="1250"/>
      <w:bookmarkEnd w:id="1251"/>
      <w:r w:rsidR="00D34E9C">
        <w:rPr>
          <w:lang w:eastAsia="zh-CN"/>
        </w:rPr>
        <w:t xml:space="preserve"> in E-UTRAN</w:t>
      </w:r>
      <w:bookmarkEnd w:id="1252"/>
      <w:bookmarkEnd w:id="1253"/>
      <w:bookmarkEnd w:id="1254"/>
    </w:p>
    <w:p w:rsidR="00292C5A" w:rsidRDefault="00292C5A">
      <w:r>
        <w:t xml:space="preserve">RLF reporting is activated to the eNB as a special Trace Session where the </w:t>
      </w:r>
      <w:r w:rsidR="00F83A64" w:rsidRPr="00F83A64">
        <w:t>Job Type</w:t>
      </w:r>
      <w:r>
        <w:t xml:space="preserve"> indicates RLF reporting only. The detailed procedure is shown in figure 4.3.1</w:t>
      </w:r>
      <w:r w:rsidR="00D01891">
        <w:rPr>
          <w:rFonts w:hint="eastAsia"/>
          <w:lang w:eastAsia="zh-CN"/>
        </w:rPr>
        <w:t>.1</w:t>
      </w:r>
      <w:r>
        <w:t xml:space="preserve"> where one UE experiences an RLF event and the reestablishment is successful to the source eNB. </w:t>
      </w:r>
    </w:p>
    <w:p w:rsidR="00292C5A" w:rsidRDefault="00292C5A">
      <w:pPr>
        <w:pStyle w:val="TH"/>
      </w:pPr>
      <w:r>
        <w:object w:dxaOrig="8061" w:dyaOrig="8470">
          <v:shape id="_x0000_i1096" type="#_x0000_t75" style="width:403.2pt;height:423.25pt" o:ole="">
            <v:imagedata r:id="rId128" o:title=""/>
          </v:shape>
          <o:OLEObject Type="Embed" ProgID="Visio.Drawing.11" ShapeID="_x0000_i1096" DrawAspect="Content" ObjectID="_1771925638" r:id="rId129"/>
        </w:object>
      </w:r>
    </w:p>
    <w:p w:rsidR="00292C5A" w:rsidRDefault="00292C5A" w:rsidP="00D01891">
      <w:pPr>
        <w:pStyle w:val="TF"/>
      </w:pPr>
      <w:r>
        <w:t>Figure 4.3.1</w:t>
      </w:r>
      <w:r>
        <w:rPr>
          <w:rFonts w:hint="eastAsia"/>
          <w:lang w:eastAsia="zh-CN"/>
        </w:rPr>
        <w:t>.1</w:t>
      </w:r>
      <w:r>
        <w:t xml:space="preserve"> Example scenario for RLF reporting when UE reestablishment is successful at source eNB. </w:t>
      </w:r>
    </w:p>
    <w:p w:rsidR="00292C5A" w:rsidRDefault="00292C5A">
      <w:r>
        <w:t xml:space="preserve">When the eNB receives the Trace Session activation indicating RLF reporting only, the eNB shall start a Trace Session. This Trace Session shall collect only RLF reports received from the UE. The Trace Session activation message received from the </w:t>
      </w:r>
      <w:smartTag w:uri="urn:schemas-microsoft-com:office:smarttags" w:element="place">
        <w:r>
          <w:t>EMS</w:t>
        </w:r>
      </w:smartTag>
      <w:r>
        <w:t xml:space="preserve"> shall contain the following information:</w:t>
      </w:r>
    </w:p>
    <w:p w:rsidR="00292C5A" w:rsidRDefault="00CF6014" w:rsidP="00CF6014">
      <w:pPr>
        <w:pStyle w:val="B10"/>
      </w:pPr>
      <w:r>
        <w:t>-</w:t>
      </w:r>
      <w:r>
        <w:tab/>
      </w:r>
      <w:r w:rsidR="00292C5A">
        <w:t>Trace Reference</w:t>
      </w:r>
    </w:p>
    <w:p w:rsidR="00292C5A" w:rsidRDefault="00CF6014" w:rsidP="00CF6014">
      <w:pPr>
        <w:pStyle w:val="B10"/>
      </w:pPr>
      <w:r>
        <w:t>-</w:t>
      </w:r>
      <w:r>
        <w:tab/>
      </w:r>
      <w:r w:rsidR="00292C5A">
        <w:t xml:space="preserve">Job </w:t>
      </w:r>
      <w:r w:rsidR="00F83A64" w:rsidRPr="00F83A64">
        <w:t>T</w:t>
      </w:r>
      <w:r w:rsidR="00292C5A">
        <w:t>ype</w:t>
      </w:r>
      <w:r w:rsidR="00F83A64" w:rsidRPr="00F83A64">
        <w:t xml:space="preserve"> </w:t>
      </w:r>
      <w:r w:rsidR="00292C5A">
        <w:t>=</w:t>
      </w:r>
      <w:r w:rsidR="00F83A64" w:rsidRPr="00F83A64">
        <w:t xml:space="preserve"> </w:t>
      </w:r>
      <w:r w:rsidR="00292C5A">
        <w:t>RLF reporting only</w:t>
      </w:r>
    </w:p>
    <w:p w:rsidR="00292C5A" w:rsidRDefault="00CF6014" w:rsidP="00CF6014">
      <w:pPr>
        <w:pStyle w:val="B10"/>
      </w:pPr>
      <w:r>
        <w:t>-</w:t>
      </w:r>
      <w:r>
        <w:tab/>
      </w:r>
      <w:r w:rsidR="00292C5A">
        <w:t>TCE</w:t>
      </w:r>
      <w:r w:rsidR="00F83A64" w:rsidRPr="00F83A64">
        <w:t xml:space="preserve"> IP Address</w:t>
      </w:r>
    </w:p>
    <w:p w:rsidR="00292C5A" w:rsidRDefault="00292C5A">
      <w:r>
        <w:t>Figure 4.3.</w:t>
      </w:r>
      <w:r w:rsidR="00D01891" w:rsidRPr="00D01891">
        <w:rPr>
          <w:rFonts w:hint="eastAsia"/>
          <w:lang w:eastAsia="zh-CN"/>
        </w:rPr>
        <w:t xml:space="preserve"> </w:t>
      </w:r>
      <w:r w:rsidR="00D01891">
        <w:rPr>
          <w:rFonts w:hint="eastAsia"/>
          <w:lang w:eastAsia="zh-CN"/>
        </w:rPr>
        <w:t>1.</w:t>
      </w:r>
      <w:r>
        <w:t>2 shows another example where the UE reestablishment is failed in the source eNB, but successful at a target eNB.</w:t>
      </w:r>
    </w:p>
    <w:p w:rsidR="00292C5A" w:rsidRDefault="00D01891">
      <w:pPr>
        <w:pStyle w:val="TH"/>
      </w:pPr>
      <w:r>
        <w:object w:dxaOrig="8844" w:dyaOrig="8470">
          <v:shape id="_x0000_i1097" type="#_x0000_t75" style="width:410.1pt;height:392.55pt" o:ole="">
            <v:imagedata r:id="rId130" o:title=""/>
          </v:shape>
          <o:OLEObject Type="Embed" ProgID="Visio.Drawing.11" ShapeID="_x0000_i1097" DrawAspect="Content" ObjectID="_1771925639" r:id="rId131"/>
        </w:object>
      </w:r>
    </w:p>
    <w:p w:rsidR="00292C5A" w:rsidRDefault="00292C5A" w:rsidP="00D01891">
      <w:pPr>
        <w:pStyle w:val="TF"/>
      </w:pPr>
      <w:r>
        <w:t>Figure 4.3</w:t>
      </w:r>
      <w:r w:rsidR="00D01891">
        <w:rPr>
          <w:rFonts w:hint="eastAsia"/>
          <w:lang w:eastAsia="zh-CN"/>
        </w:rPr>
        <w:t>.</w:t>
      </w:r>
      <w:r>
        <w:rPr>
          <w:rFonts w:hint="eastAsia"/>
          <w:lang w:eastAsia="zh-CN"/>
        </w:rPr>
        <w:t>1.</w:t>
      </w:r>
      <w:r>
        <w:t>2 Example scenario for RLF reporting when the UE reestablishment is successful at target eNB</w:t>
      </w:r>
      <w:r w:rsidR="00D01891">
        <w:rPr>
          <w:rFonts w:hint="eastAsia"/>
          <w:lang w:eastAsia="zh-CN"/>
        </w:rPr>
        <w:t xml:space="preserve"> when there is X2 Link between target eNB and source eNB</w:t>
      </w:r>
    </w:p>
    <w:p w:rsidR="00D01891" w:rsidRDefault="00292C5A" w:rsidP="00D01891">
      <w:pPr>
        <w:rPr>
          <w:rFonts w:hint="eastAsia"/>
          <w:lang w:eastAsia="zh-CN"/>
        </w:rPr>
      </w:pPr>
      <w:r>
        <w:t xml:space="preserve">If the UE re-establishes the RRC connection successfully at the target eNB the RLF reports are fetched by the target eNB. </w:t>
      </w:r>
      <w:r w:rsidR="00D01891">
        <w:rPr>
          <w:rFonts w:hint="eastAsia"/>
          <w:lang w:eastAsia="zh-CN"/>
        </w:rPr>
        <w:t>When there is X2 link between target eNB and source eNB, t</w:t>
      </w:r>
      <w:r>
        <w:t xml:space="preserve">he target eNB forwards the RLF report in the X2 RLF Indication message. The procedures to be used at eNB to forward the RLF reports towards the management system is the same as the reporting will be done by the source eNB in this case. </w:t>
      </w:r>
    </w:p>
    <w:p w:rsidR="00D01891" w:rsidRDefault="00D01891" w:rsidP="00D01891">
      <w:pPr>
        <w:rPr>
          <w:rFonts w:hint="eastAsia"/>
          <w:lang w:eastAsia="zh-CN"/>
        </w:rPr>
      </w:pPr>
      <w:r>
        <w:t xml:space="preserve">If the UE re-establishes the RRC connection successfully at the target eNB the RLF reports are fetched by the target eNB. </w:t>
      </w:r>
      <w:r>
        <w:rPr>
          <w:rFonts w:hint="eastAsia"/>
          <w:lang w:eastAsia="zh-CN"/>
        </w:rPr>
        <w:t xml:space="preserve">When there is no X2 link between target eNB and source eNB, as shown in </w:t>
      </w:r>
      <w:r>
        <w:t>Figure 4.3.</w:t>
      </w:r>
      <w:r>
        <w:rPr>
          <w:rFonts w:hint="eastAsia"/>
          <w:lang w:eastAsia="zh-CN"/>
        </w:rPr>
        <w:t>1.3,</w:t>
      </w:r>
      <w:r>
        <w:t xml:space="preserve"> </w:t>
      </w:r>
      <w:r>
        <w:rPr>
          <w:rFonts w:hint="eastAsia"/>
          <w:lang w:eastAsia="zh-CN"/>
        </w:rPr>
        <w:t>the RLF report can</w:t>
      </w:r>
      <w:r>
        <w:rPr>
          <w:lang w:eastAsia="zh-CN"/>
        </w:rPr>
        <w:t>’</w:t>
      </w:r>
      <w:r>
        <w:rPr>
          <w:rFonts w:hint="eastAsia"/>
          <w:lang w:eastAsia="zh-CN"/>
        </w:rPr>
        <w:t>t be forwared to source eNB. In this case</w:t>
      </w:r>
      <w:r>
        <w:t xml:space="preserve"> </w:t>
      </w:r>
      <w:r>
        <w:rPr>
          <w:rFonts w:hint="eastAsia"/>
          <w:lang w:eastAsia="zh-CN"/>
        </w:rPr>
        <w:t>t</w:t>
      </w:r>
      <w:r>
        <w:t>he Trace Record containing the</w:t>
      </w:r>
      <w:r w:rsidRPr="00D01891">
        <w:rPr>
          <w:rFonts w:hint="eastAsia"/>
          <w:lang w:eastAsia="zh-CN"/>
        </w:rPr>
        <w:t xml:space="preserve"> </w:t>
      </w:r>
      <w:r>
        <w:rPr>
          <w:rFonts w:hint="eastAsia"/>
          <w:lang w:eastAsia="zh-CN"/>
        </w:rPr>
        <w:t>Release 10 and above</w:t>
      </w:r>
      <w:r>
        <w:t xml:space="preserve">RLF reports </w:t>
      </w:r>
      <w:r>
        <w:rPr>
          <w:rFonts w:hint="eastAsia"/>
          <w:lang w:eastAsia="zh-CN"/>
        </w:rPr>
        <w:t>shall</w:t>
      </w:r>
      <w:r>
        <w:t xml:space="preserve"> </w:t>
      </w:r>
      <w:r>
        <w:rPr>
          <w:rFonts w:hint="eastAsia"/>
          <w:lang w:eastAsia="zh-CN"/>
        </w:rPr>
        <w:t xml:space="preserve">be transferred to the TCE directly by the target eNB. </w:t>
      </w:r>
    </w:p>
    <w:p w:rsidR="00D01891" w:rsidRDefault="00D01891" w:rsidP="00D01891">
      <w:pPr>
        <w:pStyle w:val="TH"/>
        <w:rPr>
          <w:rFonts w:hint="eastAsia"/>
          <w:lang w:eastAsia="zh-CN"/>
        </w:rPr>
      </w:pPr>
      <w:r>
        <w:object w:dxaOrig="9577" w:dyaOrig="7592">
          <v:shape id="_x0000_i1098" type="#_x0000_t75" style="width:478.95pt;height:379.4pt" o:ole="">
            <v:imagedata r:id="rId132" o:title=""/>
          </v:shape>
          <o:OLEObject Type="Embed" ProgID="Visio.Drawing.11" ShapeID="_x0000_i1098" DrawAspect="Content" ObjectID="_1771925640" r:id="rId133"/>
        </w:object>
      </w:r>
    </w:p>
    <w:p w:rsidR="00292C5A" w:rsidRDefault="00D01891" w:rsidP="00D01891">
      <w:pPr>
        <w:pStyle w:val="TF"/>
      </w:pPr>
      <w:r>
        <w:t>Figure 4.3</w:t>
      </w:r>
      <w:r>
        <w:rPr>
          <w:rFonts w:hint="eastAsia"/>
          <w:lang w:eastAsia="zh-CN"/>
        </w:rPr>
        <w:t>.1.3</w:t>
      </w:r>
      <w:r>
        <w:t xml:space="preserve"> Example scenario for RLF reporting </w:t>
      </w:r>
      <w:r>
        <w:rPr>
          <w:rFonts w:hint="eastAsia"/>
          <w:lang w:eastAsia="zh-CN"/>
        </w:rPr>
        <w:t>when there is no X2 Link between target eNB and source eNB</w:t>
      </w:r>
    </w:p>
    <w:p w:rsidR="00292C5A" w:rsidRDefault="00292C5A">
      <w:r>
        <w:t xml:space="preserve">If a UE detects a Radio Link Failure event, it collects certain information as described in </w:t>
      </w:r>
      <w:r>
        <w:rPr>
          <w:rFonts w:hint="eastAsia"/>
          <w:lang w:eastAsia="zh-CN"/>
        </w:rPr>
        <w:t xml:space="preserve">TS 36.300[37] </w:t>
      </w:r>
      <w:r>
        <w:t xml:space="preserve">and TS 36.331 [32]. Once the </w:t>
      </w:r>
      <w:r w:rsidR="00D01891">
        <w:rPr>
          <w:rFonts w:hint="eastAsia"/>
          <w:lang w:eastAsia="zh-CN"/>
        </w:rPr>
        <w:t xml:space="preserve">source </w:t>
      </w:r>
      <w:r>
        <w:t xml:space="preserve">eNB retrieved the RLF report from the UE or received it from the target eNB via X2 as defined in </w:t>
      </w:r>
      <w:r>
        <w:rPr>
          <w:rFonts w:hint="eastAsia"/>
          <w:lang w:eastAsia="zh-CN"/>
        </w:rPr>
        <w:t>TS 36.300[37]</w:t>
      </w:r>
      <w:r>
        <w:t>,</w:t>
      </w:r>
      <w:r w:rsidR="00D01891">
        <w:rPr>
          <w:rFonts w:hint="eastAsia"/>
          <w:lang w:eastAsia="zh-CN"/>
        </w:rPr>
        <w:t xml:space="preserve"> or the target eNB retrieved the RLF report from the UE when there is no X2 link between target eNB and source eNB,</w:t>
      </w:r>
      <w:r>
        <w:t xml:space="preserve"> </w:t>
      </w:r>
      <w:r w:rsidR="00D01891">
        <w:rPr>
          <w:rFonts w:hint="eastAsia"/>
          <w:lang w:eastAsia="zh-CN"/>
        </w:rPr>
        <w:t>eNB</w:t>
      </w:r>
      <w:r w:rsidR="00D01891">
        <w:t xml:space="preserve"> </w:t>
      </w:r>
      <w:r>
        <w:t xml:space="preserve">shall save </w:t>
      </w:r>
      <w:r w:rsidR="00D01891">
        <w:rPr>
          <w:rFonts w:hint="eastAsia"/>
          <w:lang w:eastAsia="zh-CN"/>
        </w:rPr>
        <w:t xml:space="preserve">the RLF report </w:t>
      </w:r>
      <w:r>
        <w:t xml:space="preserve">to the Trace Record. The Trace Record containing the RLF reports can be transferred to the TCE in the same mechanism as for normal subscriber and equipment trace or for MDT. </w:t>
      </w:r>
    </w:p>
    <w:p w:rsidR="00292C5A" w:rsidRDefault="00292C5A">
      <w:pPr>
        <w:pStyle w:val="Heading3"/>
        <w:rPr>
          <w:rFonts w:hint="eastAsia"/>
          <w:lang w:eastAsia="zh-CN"/>
        </w:rPr>
      </w:pPr>
      <w:bookmarkStart w:id="1255" w:name="_Toc516654914"/>
      <w:bookmarkStart w:id="1256" w:name="_Toc28278105"/>
      <w:bookmarkStart w:id="1257" w:name="_Toc36134376"/>
      <w:bookmarkStart w:id="1258" w:name="_Toc44686861"/>
      <w:bookmarkStart w:id="1259" w:name="_Toc51928627"/>
      <w:bookmarkStart w:id="1260" w:name="_Toc51929196"/>
      <w:bookmarkStart w:id="1261" w:name="_Toc155283208"/>
      <w:r>
        <w:t>4.</w:t>
      </w:r>
      <w:r>
        <w:rPr>
          <w:rFonts w:hint="eastAsia"/>
          <w:lang w:eastAsia="zh-CN"/>
        </w:rPr>
        <w:t>3.2</w:t>
      </w:r>
      <w:r w:rsidR="00D34E9C">
        <w:rPr>
          <w:lang w:eastAsia="zh-CN"/>
        </w:rPr>
        <w:tab/>
      </w:r>
      <w:r>
        <w:rPr>
          <w:rFonts w:hint="eastAsia"/>
          <w:lang w:eastAsia="zh-CN"/>
        </w:rPr>
        <w:t>Trace session deactivation for RLF reporting</w:t>
      </w:r>
      <w:bookmarkEnd w:id="1255"/>
      <w:bookmarkEnd w:id="1256"/>
      <w:bookmarkEnd w:id="1257"/>
      <w:bookmarkEnd w:id="1258"/>
      <w:r w:rsidR="00D34E9C">
        <w:rPr>
          <w:lang w:eastAsia="zh-CN"/>
        </w:rPr>
        <w:t xml:space="preserve"> in E-UTRAN</w:t>
      </w:r>
      <w:bookmarkEnd w:id="1259"/>
      <w:bookmarkEnd w:id="1260"/>
      <w:bookmarkEnd w:id="1261"/>
    </w:p>
    <w:p w:rsidR="00292C5A" w:rsidRDefault="00292C5A">
      <w:r>
        <w:rPr>
          <w:iCs/>
        </w:rPr>
        <w:t xml:space="preserve">When the eNB receives the indication from </w:t>
      </w:r>
      <w:r>
        <w:rPr>
          <w:rFonts w:hint="eastAsia"/>
          <w:iCs/>
          <w:lang w:eastAsia="zh-CN"/>
        </w:rPr>
        <w:t xml:space="preserve">the </w:t>
      </w:r>
      <w:r>
        <w:rPr>
          <w:iCs/>
        </w:rPr>
        <w:t>EM for trace session deactivation</w:t>
      </w:r>
      <w:r>
        <w:rPr>
          <w:rFonts w:hint="eastAsia"/>
          <w:iCs/>
          <w:lang w:eastAsia="zh-CN"/>
        </w:rPr>
        <w:t xml:space="preserve"> with the </w:t>
      </w:r>
      <w:r w:rsidR="00F83A64" w:rsidRPr="00F83A64">
        <w:rPr>
          <w:iCs/>
          <w:lang w:eastAsia="zh-CN"/>
        </w:rPr>
        <w:t>Job Type</w:t>
      </w:r>
      <w:r>
        <w:rPr>
          <w:rFonts w:hint="eastAsia"/>
          <w:iCs/>
          <w:lang w:eastAsia="zh-CN"/>
        </w:rPr>
        <w:t xml:space="preserve"> </w:t>
      </w:r>
      <w:r w:rsidR="005D1D39">
        <w:rPr>
          <w:iCs/>
          <w:lang w:eastAsia="zh-CN"/>
        </w:rPr>
        <w:t>"</w:t>
      </w:r>
      <w:r>
        <w:rPr>
          <w:rFonts w:hint="eastAsia"/>
          <w:iCs/>
          <w:lang w:eastAsia="zh-CN"/>
        </w:rPr>
        <w:t>RLF reporting only</w:t>
      </w:r>
      <w:r w:rsidR="005D1D39">
        <w:rPr>
          <w:iCs/>
          <w:lang w:eastAsia="zh-CN"/>
        </w:rPr>
        <w:t>"</w:t>
      </w:r>
      <w:r>
        <w:rPr>
          <w:iCs/>
        </w:rPr>
        <w:t xml:space="preserve">, it shall deactivate the trace session for </w:t>
      </w:r>
      <w:r>
        <w:rPr>
          <w:rFonts w:hint="eastAsia"/>
          <w:iCs/>
          <w:lang w:eastAsia="zh-CN"/>
        </w:rPr>
        <w:t xml:space="preserve">the indicated </w:t>
      </w:r>
      <w:r w:rsidR="00F83A64" w:rsidRPr="00F83A64">
        <w:rPr>
          <w:iCs/>
          <w:lang w:eastAsia="zh-CN"/>
        </w:rPr>
        <w:t>T</w:t>
      </w:r>
      <w:r>
        <w:rPr>
          <w:rFonts w:hint="eastAsia"/>
          <w:iCs/>
          <w:lang w:eastAsia="zh-CN"/>
        </w:rPr>
        <w:t xml:space="preserve">race </w:t>
      </w:r>
      <w:r w:rsidR="00F83A64" w:rsidRPr="00F83A64">
        <w:rPr>
          <w:iCs/>
          <w:lang w:eastAsia="zh-CN"/>
        </w:rPr>
        <w:t>R</w:t>
      </w:r>
      <w:r>
        <w:rPr>
          <w:rFonts w:hint="eastAsia"/>
          <w:iCs/>
          <w:lang w:eastAsia="zh-CN"/>
        </w:rPr>
        <w:t>eference of RLF reporting and stop RLF reporting to the TCE</w:t>
      </w:r>
      <w:r>
        <w:rPr>
          <w:iCs/>
        </w:rPr>
        <w:t>.</w:t>
      </w:r>
    </w:p>
    <w:p w:rsidR="00D34E9C" w:rsidRDefault="00D34E9C" w:rsidP="00D34E9C">
      <w:pPr>
        <w:pStyle w:val="Heading3"/>
        <w:rPr>
          <w:rFonts w:hint="eastAsia"/>
          <w:lang w:eastAsia="zh-CN"/>
        </w:rPr>
      </w:pPr>
      <w:bookmarkStart w:id="1262" w:name="_Toc516654915"/>
      <w:bookmarkStart w:id="1263" w:name="_Toc28278106"/>
      <w:bookmarkStart w:id="1264" w:name="_Toc36134377"/>
      <w:bookmarkStart w:id="1265" w:name="_Toc44686862"/>
      <w:bookmarkStart w:id="1266" w:name="_Toc51928628"/>
      <w:bookmarkStart w:id="1267" w:name="_Toc51929197"/>
      <w:bookmarkStart w:id="1268" w:name="_Toc155283209"/>
      <w:r>
        <w:t>4.</w:t>
      </w:r>
      <w:r>
        <w:rPr>
          <w:rFonts w:hint="eastAsia"/>
          <w:lang w:eastAsia="zh-CN"/>
        </w:rPr>
        <w:t>3.</w:t>
      </w:r>
      <w:r>
        <w:rPr>
          <w:lang w:eastAsia="zh-CN"/>
        </w:rPr>
        <w:t>3</w:t>
      </w:r>
      <w:r>
        <w:rPr>
          <w:lang w:eastAsia="zh-CN"/>
        </w:rPr>
        <w:tab/>
      </w:r>
      <w:r>
        <w:rPr>
          <w:rFonts w:hint="eastAsia"/>
          <w:lang w:eastAsia="zh-CN"/>
        </w:rPr>
        <w:t>Trace session activation for RLF reporting</w:t>
      </w:r>
      <w:r>
        <w:rPr>
          <w:lang w:eastAsia="zh-CN"/>
        </w:rPr>
        <w:t xml:space="preserve"> in NG-RAN</w:t>
      </w:r>
      <w:bookmarkEnd w:id="1266"/>
      <w:bookmarkEnd w:id="1267"/>
      <w:bookmarkEnd w:id="1268"/>
    </w:p>
    <w:p w:rsidR="00D34E9C" w:rsidRDefault="00D34E9C" w:rsidP="00D34E9C">
      <w:r>
        <w:t xml:space="preserve">RLF reporting is activated to the gNB as a special Trace Session where the </w:t>
      </w:r>
      <w:r w:rsidR="00F83A64" w:rsidRPr="00F83A64">
        <w:t>Job Type</w:t>
      </w:r>
      <w:r>
        <w:t xml:space="preserve"> indicates RLF reporting only. The detailed procedure is shown in figure 4.3.</w:t>
      </w:r>
      <w:r w:rsidR="00682837">
        <w:t>3</w:t>
      </w:r>
      <w:r>
        <w:rPr>
          <w:rFonts w:hint="eastAsia"/>
          <w:lang w:eastAsia="zh-CN"/>
        </w:rPr>
        <w:t>.1</w:t>
      </w:r>
      <w:r>
        <w:t xml:space="preserve"> where one UE experiences an RLF event and the reestablishment is successful to the source gNB. </w:t>
      </w:r>
    </w:p>
    <w:p w:rsidR="00D34E9C" w:rsidRDefault="00D34E9C" w:rsidP="00D34E9C">
      <w:pPr>
        <w:pStyle w:val="TH"/>
      </w:pPr>
      <w:r>
        <w:pict>
          <v:shape id="_x0000_i1099" type="#_x0000_t75" style="width:481.45pt;height:289.25pt">
            <v:imagedata r:id="rId134" o:title="figure_4"/>
          </v:shape>
        </w:pict>
      </w:r>
    </w:p>
    <w:p w:rsidR="00D34E9C" w:rsidRDefault="00D34E9C" w:rsidP="00D34E9C">
      <w:pPr>
        <w:pStyle w:val="TF"/>
      </w:pPr>
      <w:r>
        <w:t>Figure 4.3.3</w:t>
      </w:r>
      <w:r>
        <w:rPr>
          <w:rFonts w:hint="eastAsia"/>
          <w:lang w:eastAsia="zh-CN"/>
        </w:rPr>
        <w:t>.1</w:t>
      </w:r>
      <w:r>
        <w:t xml:space="preserve"> Example scenario for RLF reporting when UE reestablishment is successful at source gNB. </w:t>
      </w:r>
    </w:p>
    <w:p w:rsidR="00D34E9C" w:rsidRDefault="00D34E9C" w:rsidP="00D34E9C">
      <w:r>
        <w:t>Upon Trace Session activation indicating RLF reporting only, the gNB shall start a Trace Session. This Trace Session shall collect only RLF reports received from the UE. The Trace Session activation information shall contain the following information:</w:t>
      </w:r>
    </w:p>
    <w:p w:rsidR="00D34E9C" w:rsidRDefault="00D34E9C" w:rsidP="00D34E9C">
      <w:pPr>
        <w:pStyle w:val="B10"/>
      </w:pPr>
      <w:r>
        <w:t>-</w:t>
      </w:r>
      <w:r>
        <w:tab/>
        <w:t>Trace Reference</w:t>
      </w:r>
    </w:p>
    <w:p w:rsidR="00D34E9C" w:rsidRDefault="00D34E9C" w:rsidP="00D34E9C">
      <w:pPr>
        <w:pStyle w:val="B10"/>
      </w:pPr>
      <w:r>
        <w:t>-</w:t>
      </w:r>
      <w:r>
        <w:tab/>
        <w:t xml:space="preserve">Job </w:t>
      </w:r>
      <w:r w:rsidR="00F83A64" w:rsidRPr="00F83A64">
        <w:t>T</w:t>
      </w:r>
      <w:r>
        <w:t>ype</w:t>
      </w:r>
      <w:r w:rsidR="00F83A64" w:rsidRPr="00F83A64">
        <w:t xml:space="preserve"> </w:t>
      </w:r>
      <w:r>
        <w:t>=</w:t>
      </w:r>
      <w:r w:rsidR="00F83A64" w:rsidRPr="00F83A64">
        <w:t xml:space="preserve"> </w:t>
      </w:r>
      <w:r>
        <w:t>RLF reporting only</w:t>
      </w:r>
    </w:p>
    <w:p w:rsidR="00D34E9C" w:rsidRDefault="00D34E9C" w:rsidP="00D34E9C">
      <w:pPr>
        <w:pStyle w:val="B10"/>
      </w:pPr>
      <w:r>
        <w:t>-</w:t>
      </w:r>
      <w:r>
        <w:tab/>
        <w:t>TCE</w:t>
      </w:r>
      <w:r w:rsidRPr="005D7BAA">
        <w:t xml:space="preserve"> </w:t>
      </w:r>
      <w:r w:rsidR="00F83A64" w:rsidRPr="00F83A64">
        <w:t xml:space="preserve">IP Address </w:t>
      </w:r>
      <w:r>
        <w:t xml:space="preserve">for file based reporting or </w:t>
      </w:r>
      <w:r w:rsidR="00F83A64" w:rsidRPr="00F83A64">
        <w:t xml:space="preserve">Trace Reporting Consumer </w:t>
      </w:r>
      <w:r>
        <w:t>URI for streaming reporting</w:t>
      </w:r>
    </w:p>
    <w:p w:rsidR="00D34E9C" w:rsidRDefault="00D34E9C" w:rsidP="00D34E9C">
      <w:r>
        <w:t>Figure 4.3.</w:t>
      </w:r>
      <w:r>
        <w:rPr>
          <w:lang w:eastAsia="zh-CN"/>
        </w:rPr>
        <w:t>3</w:t>
      </w:r>
      <w:r>
        <w:rPr>
          <w:rFonts w:hint="eastAsia"/>
          <w:lang w:eastAsia="zh-CN"/>
        </w:rPr>
        <w:t>.</w:t>
      </w:r>
      <w:r>
        <w:t>2 shows another example where the UE reestablishment is failed in the source gNB, but successful at a target gNB.</w:t>
      </w:r>
    </w:p>
    <w:p w:rsidR="00D34E9C" w:rsidRDefault="00D34E9C" w:rsidP="00D34E9C">
      <w:pPr>
        <w:pStyle w:val="TH"/>
      </w:pPr>
      <w:r>
        <w:pict>
          <v:shape id="_x0000_i1100" type="#_x0000_t75" style="width:481.45pt;height:256.7pt">
            <v:imagedata r:id="rId135" o:title="figure_4"/>
          </v:shape>
        </w:pict>
      </w:r>
    </w:p>
    <w:p w:rsidR="00D34E9C" w:rsidRDefault="00D34E9C" w:rsidP="00D34E9C">
      <w:pPr>
        <w:pStyle w:val="TF"/>
      </w:pPr>
      <w:r>
        <w:t>Figure 4.3</w:t>
      </w:r>
      <w:r>
        <w:rPr>
          <w:rFonts w:hint="eastAsia"/>
          <w:lang w:eastAsia="zh-CN"/>
        </w:rPr>
        <w:t>.</w:t>
      </w:r>
      <w:r>
        <w:rPr>
          <w:lang w:eastAsia="zh-CN"/>
        </w:rPr>
        <w:t>3</w:t>
      </w:r>
      <w:r>
        <w:rPr>
          <w:rFonts w:hint="eastAsia"/>
          <w:lang w:eastAsia="zh-CN"/>
        </w:rPr>
        <w:t>.</w:t>
      </w:r>
      <w:r>
        <w:t>2 Example scenario for RLF reporting when the UE reestablishment is successful at target gNB</w:t>
      </w:r>
      <w:r>
        <w:rPr>
          <w:rFonts w:hint="eastAsia"/>
          <w:lang w:eastAsia="zh-CN"/>
        </w:rPr>
        <w:t xml:space="preserve"> when there is X</w:t>
      </w:r>
      <w:r>
        <w:rPr>
          <w:lang w:eastAsia="zh-CN"/>
        </w:rPr>
        <w:t>n</w:t>
      </w:r>
      <w:r>
        <w:rPr>
          <w:rFonts w:hint="eastAsia"/>
          <w:lang w:eastAsia="zh-CN"/>
        </w:rPr>
        <w:t xml:space="preserve"> Link between target </w:t>
      </w:r>
      <w:r>
        <w:rPr>
          <w:lang w:eastAsia="zh-CN"/>
        </w:rPr>
        <w:t>g</w:t>
      </w:r>
      <w:r>
        <w:rPr>
          <w:rFonts w:hint="eastAsia"/>
          <w:lang w:eastAsia="zh-CN"/>
        </w:rPr>
        <w:t xml:space="preserve">NB and source </w:t>
      </w:r>
      <w:r>
        <w:rPr>
          <w:lang w:eastAsia="zh-CN"/>
        </w:rPr>
        <w:t>g</w:t>
      </w:r>
      <w:r>
        <w:rPr>
          <w:rFonts w:hint="eastAsia"/>
          <w:lang w:eastAsia="zh-CN"/>
        </w:rPr>
        <w:t>NB</w:t>
      </w:r>
    </w:p>
    <w:p w:rsidR="00D34E9C" w:rsidRDefault="00D34E9C" w:rsidP="00D34E9C">
      <w:pPr>
        <w:rPr>
          <w:rFonts w:hint="eastAsia"/>
          <w:lang w:eastAsia="zh-CN"/>
        </w:rPr>
      </w:pPr>
      <w:r>
        <w:t xml:space="preserve">If the UE re-establishes the RRC connection successfully at the target gNB the RLF reports are fetched by the target gNB. </w:t>
      </w:r>
      <w:r>
        <w:rPr>
          <w:rFonts w:hint="eastAsia"/>
          <w:lang w:eastAsia="zh-CN"/>
        </w:rPr>
        <w:t>When there is X</w:t>
      </w:r>
      <w:r>
        <w:rPr>
          <w:lang w:eastAsia="zh-CN"/>
        </w:rPr>
        <w:t>n</w:t>
      </w:r>
      <w:r>
        <w:rPr>
          <w:rFonts w:hint="eastAsia"/>
          <w:lang w:eastAsia="zh-CN"/>
        </w:rPr>
        <w:t xml:space="preserve"> link between target </w:t>
      </w:r>
      <w:r>
        <w:rPr>
          <w:lang w:eastAsia="zh-CN"/>
        </w:rPr>
        <w:t>g</w:t>
      </w:r>
      <w:r>
        <w:rPr>
          <w:rFonts w:hint="eastAsia"/>
          <w:lang w:eastAsia="zh-CN"/>
        </w:rPr>
        <w:t xml:space="preserve">NB and source </w:t>
      </w:r>
      <w:r>
        <w:rPr>
          <w:lang w:eastAsia="zh-CN"/>
        </w:rPr>
        <w:t>g</w:t>
      </w:r>
      <w:r>
        <w:rPr>
          <w:rFonts w:hint="eastAsia"/>
          <w:lang w:eastAsia="zh-CN"/>
        </w:rPr>
        <w:t>NB, t</w:t>
      </w:r>
      <w:r>
        <w:t xml:space="preserve">he target gNB forwards the RLF report in the Xn RLF Indication message. The procedures to be used at gNB to forward the RLF reports towards the management system is the same as the reporting will be done by the source gNB in this case. </w:t>
      </w:r>
    </w:p>
    <w:p w:rsidR="00D34E9C" w:rsidRDefault="00D34E9C" w:rsidP="00D34E9C">
      <w:pPr>
        <w:rPr>
          <w:rFonts w:hint="eastAsia"/>
          <w:lang w:eastAsia="zh-CN"/>
        </w:rPr>
      </w:pPr>
      <w:r>
        <w:t xml:space="preserve">If the UE re-establishes the RRC connection successfully at the target gNB the RLF reports are fetched by the target gNB. </w:t>
      </w:r>
      <w:r>
        <w:rPr>
          <w:rFonts w:hint="eastAsia"/>
          <w:lang w:eastAsia="zh-CN"/>
        </w:rPr>
        <w:t>When there is no X</w:t>
      </w:r>
      <w:r>
        <w:rPr>
          <w:lang w:eastAsia="zh-CN"/>
        </w:rPr>
        <w:t>n</w:t>
      </w:r>
      <w:r>
        <w:rPr>
          <w:rFonts w:hint="eastAsia"/>
          <w:lang w:eastAsia="zh-CN"/>
        </w:rPr>
        <w:t xml:space="preserve"> link between target </w:t>
      </w:r>
      <w:r>
        <w:rPr>
          <w:lang w:eastAsia="zh-CN"/>
        </w:rPr>
        <w:t>g</w:t>
      </w:r>
      <w:r>
        <w:rPr>
          <w:rFonts w:hint="eastAsia"/>
          <w:lang w:eastAsia="zh-CN"/>
        </w:rPr>
        <w:t xml:space="preserve">NB and source </w:t>
      </w:r>
      <w:r>
        <w:rPr>
          <w:lang w:eastAsia="zh-CN"/>
        </w:rPr>
        <w:t>g</w:t>
      </w:r>
      <w:r>
        <w:rPr>
          <w:rFonts w:hint="eastAsia"/>
          <w:lang w:eastAsia="zh-CN"/>
        </w:rPr>
        <w:t xml:space="preserve">NB, as shown in </w:t>
      </w:r>
      <w:r>
        <w:t>Figure 4.3.</w:t>
      </w:r>
      <w:r>
        <w:rPr>
          <w:lang w:eastAsia="zh-CN"/>
        </w:rPr>
        <w:t>x</w:t>
      </w:r>
      <w:r>
        <w:rPr>
          <w:rFonts w:hint="eastAsia"/>
          <w:lang w:eastAsia="zh-CN"/>
        </w:rPr>
        <w:t>.3,</w:t>
      </w:r>
      <w:r>
        <w:t xml:space="preserve"> </w:t>
      </w:r>
      <w:r>
        <w:rPr>
          <w:rFonts w:hint="eastAsia"/>
          <w:lang w:eastAsia="zh-CN"/>
        </w:rPr>
        <w:t>the RLF report can</w:t>
      </w:r>
      <w:r>
        <w:rPr>
          <w:lang w:eastAsia="zh-CN"/>
        </w:rPr>
        <w:t>’</w:t>
      </w:r>
      <w:r>
        <w:rPr>
          <w:rFonts w:hint="eastAsia"/>
          <w:lang w:eastAsia="zh-CN"/>
        </w:rPr>
        <w:t xml:space="preserve">t be forwared to source </w:t>
      </w:r>
      <w:r>
        <w:rPr>
          <w:lang w:eastAsia="zh-CN"/>
        </w:rPr>
        <w:t>g</w:t>
      </w:r>
      <w:r>
        <w:rPr>
          <w:rFonts w:hint="eastAsia"/>
          <w:lang w:eastAsia="zh-CN"/>
        </w:rPr>
        <w:t>NB. In this case</w:t>
      </w:r>
      <w:r>
        <w:t xml:space="preserve"> </w:t>
      </w:r>
      <w:r>
        <w:rPr>
          <w:rFonts w:hint="eastAsia"/>
          <w:lang w:eastAsia="zh-CN"/>
        </w:rPr>
        <w:t>t</w:t>
      </w:r>
      <w:r>
        <w:t>he Trace Record containing the</w:t>
      </w:r>
      <w:r w:rsidRPr="00D01891">
        <w:rPr>
          <w:rFonts w:hint="eastAsia"/>
          <w:lang w:eastAsia="zh-CN"/>
        </w:rPr>
        <w:t xml:space="preserve"> </w:t>
      </w:r>
      <w:r>
        <w:t xml:space="preserve">RLF reports </w:t>
      </w:r>
      <w:r>
        <w:rPr>
          <w:rFonts w:hint="eastAsia"/>
          <w:lang w:eastAsia="zh-CN"/>
        </w:rPr>
        <w:t>shall</w:t>
      </w:r>
      <w:r>
        <w:t xml:space="preserve"> </w:t>
      </w:r>
      <w:r>
        <w:rPr>
          <w:rFonts w:hint="eastAsia"/>
          <w:lang w:eastAsia="zh-CN"/>
        </w:rPr>
        <w:t xml:space="preserve">be </w:t>
      </w:r>
      <w:r>
        <w:rPr>
          <w:lang w:eastAsia="zh-CN"/>
        </w:rPr>
        <w:t xml:space="preserve">reported </w:t>
      </w:r>
      <w:r>
        <w:rPr>
          <w:rFonts w:hint="eastAsia"/>
          <w:lang w:eastAsia="zh-CN"/>
        </w:rPr>
        <w:t xml:space="preserve">by the target </w:t>
      </w:r>
      <w:r>
        <w:rPr>
          <w:lang w:eastAsia="zh-CN"/>
        </w:rPr>
        <w:t>g</w:t>
      </w:r>
      <w:r>
        <w:rPr>
          <w:rFonts w:hint="eastAsia"/>
          <w:lang w:eastAsia="zh-CN"/>
        </w:rPr>
        <w:t xml:space="preserve">NB. </w:t>
      </w:r>
    </w:p>
    <w:p w:rsidR="00D34E9C" w:rsidRDefault="00D34E9C" w:rsidP="00D34E9C">
      <w:pPr>
        <w:pStyle w:val="TH"/>
        <w:rPr>
          <w:rFonts w:hint="eastAsia"/>
          <w:lang w:eastAsia="zh-CN"/>
        </w:rPr>
      </w:pPr>
      <w:r>
        <w:rPr>
          <w:rFonts w:hint="eastAsia"/>
          <w:lang w:eastAsia="zh-CN"/>
        </w:rPr>
        <w:pict>
          <v:shape id="_x0000_i1101" type="#_x0000_t75" style="width:481.45pt;height:272.95pt">
            <v:imagedata r:id="rId136" o:title="figure_4"/>
          </v:shape>
        </w:pict>
      </w:r>
    </w:p>
    <w:p w:rsidR="00D34E9C" w:rsidRDefault="00D34E9C" w:rsidP="00D34E9C">
      <w:pPr>
        <w:pStyle w:val="TF"/>
      </w:pPr>
      <w:r>
        <w:t>Figure 4.3</w:t>
      </w:r>
      <w:r>
        <w:rPr>
          <w:rFonts w:hint="eastAsia"/>
          <w:lang w:eastAsia="zh-CN"/>
        </w:rPr>
        <w:t>.</w:t>
      </w:r>
      <w:r>
        <w:rPr>
          <w:lang w:eastAsia="zh-CN"/>
        </w:rPr>
        <w:t>3</w:t>
      </w:r>
      <w:r>
        <w:rPr>
          <w:rFonts w:hint="eastAsia"/>
          <w:lang w:eastAsia="zh-CN"/>
        </w:rPr>
        <w:t>.3</w:t>
      </w:r>
      <w:r>
        <w:t xml:space="preserve"> Example scenario for RLF reporting </w:t>
      </w:r>
      <w:r>
        <w:rPr>
          <w:rFonts w:hint="eastAsia"/>
          <w:lang w:eastAsia="zh-CN"/>
        </w:rPr>
        <w:t>when there is no X</w:t>
      </w:r>
      <w:r>
        <w:rPr>
          <w:lang w:eastAsia="zh-CN"/>
        </w:rPr>
        <w:t>n</w:t>
      </w:r>
      <w:r>
        <w:rPr>
          <w:rFonts w:hint="eastAsia"/>
          <w:lang w:eastAsia="zh-CN"/>
        </w:rPr>
        <w:t xml:space="preserve"> Link between target </w:t>
      </w:r>
      <w:r>
        <w:rPr>
          <w:lang w:eastAsia="zh-CN"/>
        </w:rPr>
        <w:t>g</w:t>
      </w:r>
      <w:r>
        <w:rPr>
          <w:rFonts w:hint="eastAsia"/>
          <w:lang w:eastAsia="zh-CN"/>
        </w:rPr>
        <w:t xml:space="preserve">NB and source </w:t>
      </w:r>
      <w:r>
        <w:rPr>
          <w:lang w:eastAsia="zh-CN"/>
        </w:rPr>
        <w:t>g</w:t>
      </w:r>
      <w:r>
        <w:rPr>
          <w:rFonts w:hint="eastAsia"/>
          <w:lang w:eastAsia="zh-CN"/>
        </w:rPr>
        <w:t>NB</w:t>
      </w:r>
    </w:p>
    <w:p w:rsidR="00D34E9C" w:rsidRDefault="00D34E9C" w:rsidP="00D34E9C">
      <w:r>
        <w:t xml:space="preserve">If a UE detects a Radio Link Failure event, it collects certain information as described in </w:t>
      </w:r>
      <w:r>
        <w:rPr>
          <w:rFonts w:hint="eastAsia"/>
          <w:lang w:eastAsia="zh-CN"/>
        </w:rPr>
        <w:t>TS 3</w:t>
      </w:r>
      <w:r>
        <w:rPr>
          <w:lang w:eastAsia="zh-CN"/>
        </w:rPr>
        <w:t>8</w:t>
      </w:r>
      <w:r>
        <w:rPr>
          <w:rFonts w:hint="eastAsia"/>
          <w:lang w:eastAsia="zh-CN"/>
        </w:rPr>
        <w:t>.300[</w:t>
      </w:r>
      <w:r>
        <w:rPr>
          <w:lang w:eastAsia="zh-CN"/>
        </w:rPr>
        <w:t>42</w:t>
      </w:r>
      <w:r>
        <w:rPr>
          <w:rFonts w:hint="eastAsia"/>
          <w:lang w:eastAsia="zh-CN"/>
        </w:rPr>
        <w:t xml:space="preserve">] </w:t>
      </w:r>
      <w:r>
        <w:t xml:space="preserve">and TS 38.331 [43]. Once the </w:t>
      </w:r>
      <w:r>
        <w:rPr>
          <w:rFonts w:hint="eastAsia"/>
          <w:lang w:eastAsia="zh-CN"/>
        </w:rPr>
        <w:t xml:space="preserve">source </w:t>
      </w:r>
      <w:r>
        <w:t xml:space="preserve">gNB retrieved the RLF report from the UE or received it from the target gNB via Xn as defined in </w:t>
      </w:r>
      <w:r>
        <w:rPr>
          <w:rFonts w:hint="eastAsia"/>
          <w:lang w:eastAsia="zh-CN"/>
        </w:rPr>
        <w:t>TS 3</w:t>
      </w:r>
      <w:r>
        <w:rPr>
          <w:lang w:eastAsia="zh-CN"/>
        </w:rPr>
        <w:t>8</w:t>
      </w:r>
      <w:r>
        <w:rPr>
          <w:rFonts w:hint="eastAsia"/>
          <w:lang w:eastAsia="zh-CN"/>
        </w:rPr>
        <w:t>.300[</w:t>
      </w:r>
      <w:r>
        <w:rPr>
          <w:lang w:eastAsia="zh-CN"/>
        </w:rPr>
        <w:t>42</w:t>
      </w:r>
      <w:r>
        <w:rPr>
          <w:rFonts w:hint="eastAsia"/>
          <w:lang w:eastAsia="zh-CN"/>
        </w:rPr>
        <w:t>]</w:t>
      </w:r>
      <w:r>
        <w:t>,</w:t>
      </w:r>
      <w:r>
        <w:rPr>
          <w:rFonts w:hint="eastAsia"/>
          <w:lang w:eastAsia="zh-CN"/>
        </w:rPr>
        <w:t xml:space="preserve"> or the target </w:t>
      </w:r>
      <w:r>
        <w:rPr>
          <w:lang w:eastAsia="zh-CN"/>
        </w:rPr>
        <w:t>g</w:t>
      </w:r>
      <w:r>
        <w:rPr>
          <w:rFonts w:hint="eastAsia"/>
          <w:lang w:eastAsia="zh-CN"/>
        </w:rPr>
        <w:t>NB retrieved the RLF report from the UE when there is no X</w:t>
      </w:r>
      <w:r>
        <w:rPr>
          <w:lang w:eastAsia="zh-CN"/>
        </w:rPr>
        <w:t>n</w:t>
      </w:r>
      <w:r>
        <w:rPr>
          <w:rFonts w:hint="eastAsia"/>
          <w:lang w:eastAsia="zh-CN"/>
        </w:rPr>
        <w:t xml:space="preserve"> link between target </w:t>
      </w:r>
      <w:r>
        <w:rPr>
          <w:lang w:eastAsia="zh-CN"/>
        </w:rPr>
        <w:t>g</w:t>
      </w:r>
      <w:r>
        <w:rPr>
          <w:rFonts w:hint="eastAsia"/>
          <w:lang w:eastAsia="zh-CN"/>
        </w:rPr>
        <w:t xml:space="preserve">NB and source </w:t>
      </w:r>
      <w:r>
        <w:rPr>
          <w:lang w:eastAsia="zh-CN"/>
        </w:rPr>
        <w:t>g</w:t>
      </w:r>
      <w:r>
        <w:rPr>
          <w:rFonts w:hint="eastAsia"/>
          <w:lang w:eastAsia="zh-CN"/>
        </w:rPr>
        <w:t>NB,</w:t>
      </w:r>
      <w:r>
        <w:t xml:space="preserve"> </w:t>
      </w:r>
      <w:r>
        <w:rPr>
          <w:lang w:eastAsia="zh-CN"/>
        </w:rPr>
        <w:t>g</w:t>
      </w:r>
      <w:r>
        <w:rPr>
          <w:rFonts w:hint="eastAsia"/>
          <w:lang w:eastAsia="zh-CN"/>
        </w:rPr>
        <w:t>NB</w:t>
      </w:r>
      <w:r>
        <w:t xml:space="preserve"> shall save </w:t>
      </w:r>
      <w:r>
        <w:rPr>
          <w:rFonts w:hint="eastAsia"/>
          <w:lang w:eastAsia="zh-CN"/>
        </w:rPr>
        <w:t xml:space="preserve">the RLF report </w:t>
      </w:r>
      <w:r>
        <w:t xml:space="preserve">to the Trace Record. The Trace Record containing the RLF reports can be reported in the same mechanism as for normal subscriber and equipment trace or for MDT. </w:t>
      </w:r>
    </w:p>
    <w:p w:rsidR="00D34E9C" w:rsidRDefault="00D34E9C" w:rsidP="00D34E9C">
      <w:pPr>
        <w:pStyle w:val="Heading3"/>
        <w:rPr>
          <w:rFonts w:hint="eastAsia"/>
          <w:lang w:eastAsia="zh-CN"/>
        </w:rPr>
      </w:pPr>
      <w:bookmarkStart w:id="1269" w:name="_Toc51928629"/>
      <w:bookmarkStart w:id="1270" w:name="_Toc51929198"/>
      <w:bookmarkStart w:id="1271" w:name="_Toc155283210"/>
      <w:r>
        <w:t>4.</w:t>
      </w:r>
      <w:r>
        <w:rPr>
          <w:rFonts w:hint="eastAsia"/>
          <w:lang w:eastAsia="zh-CN"/>
        </w:rPr>
        <w:t>3.</w:t>
      </w:r>
      <w:r>
        <w:rPr>
          <w:lang w:eastAsia="zh-CN"/>
        </w:rPr>
        <w:t>4</w:t>
      </w:r>
      <w:r>
        <w:rPr>
          <w:lang w:eastAsia="zh-CN"/>
        </w:rPr>
        <w:tab/>
      </w:r>
      <w:r>
        <w:rPr>
          <w:rFonts w:hint="eastAsia"/>
          <w:lang w:eastAsia="zh-CN"/>
        </w:rPr>
        <w:t>Trace session deactivation for RLF reporting</w:t>
      </w:r>
      <w:r>
        <w:rPr>
          <w:lang w:eastAsia="zh-CN"/>
        </w:rPr>
        <w:t xml:space="preserve"> in NG-RAN</w:t>
      </w:r>
      <w:bookmarkEnd w:id="1269"/>
      <w:bookmarkEnd w:id="1270"/>
      <w:bookmarkEnd w:id="1271"/>
    </w:p>
    <w:p w:rsidR="00D34E9C" w:rsidRDefault="00D34E9C" w:rsidP="00D34E9C">
      <w:r>
        <w:rPr>
          <w:iCs/>
        </w:rPr>
        <w:t>Upon trace session deactivation</w:t>
      </w:r>
      <w:r>
        <w:rPr>
          <w:rFonts w:hint="eastAsia"/>
          <w:iCs/>
          <w:lang w:eastAsia="zh-CN"/>
        </w:rPr>
        <w:t xml:space="preserve"> with the </w:t>
      </w:r>
      <w:r w:rsidR="009A6453" w:rsidRPr="009A6453">
        <w:rPr>
          <w:iCs/>
          <w:lang w:eastAsia="zh-CN"/>
        </w:rPr>
        <w:t>Job Type</w:t>
      </w:r>
      <w:r>
        <w:rPr>
          <w:rFonts w:hint="eastAsia"/>
          <w:iCs/>
          <w:lang w:eastAsia="zh-CN"/>
        </w:rPr>
        <w:t xml:space="preserve"> </w:t>
      </w:r>
      <w:r>
        <w:rPr>
          <w:iCs/>
          <w:lang w:eastAsia="zh-CN"/>
        </w:rPr>
        <w:t>"</w:t>
      </w:r>
      <w:r>
        <w:rPr>
          <w:rFonts w:hint="eastAsia"/>
          <w:iCs/>
          <w:lang w:eastAsia="zh-CN"/>
        </w:rPr>
        <w:t>RLF reporting only</w:t>
      </w:r>
      <w:r>
        <w:rPr>
          <w:iCs/>
          <w:lang w:eastAsia="zh-CN"/>
        </w:rPr>
        <w:t>"</w:t>
      </w:r>
      <w:r>
        <w:rPr>
          <w:iCs/>
        </w:rPr>
        <w:t xml:space="preserve">, gNB shall deactivate the trace session for </w:t>
      </w:r>
      <w:r>
        <w:rPr>
          <w:rFonts w:hint="eastAsia"/>
          <w:iCs/>
          <w:lang w:eastAsia="zh-CN"/>
        </w:rPr>
        <w:t xml:space="preserve">the indicated </w:t>
      </w:r>
      <w:r w:rsidR="009A6453" w:rsidRPr="009A6453">
        <w:rPr>
          <w:iCs/>
          <w:lang w:eastAsia="zh-CN"/>
        </w:rPr>
        <w:t>T</w:t>
      </w:r>
      <w:r>
        <w:rPr>
          <w:rFonts w:hint="eastAsia"/>
          <w:iCs/>
          <w:lang w:eastAsia="zh-CN"/>
        </w:rPr>
        <w:t xml:space="preserve">race </w:t>
      </w:r>
      <w:r w:rsidR="009A6453" w:rsidRPr="009A6453">
        <w:rPr>
          <w:iCs/>
          <w:lang w:eastAsia="zh-CN"/>
        </w:rPr>
        <w:t>R</w:t>
      </w:r>
      <w:r>
        <w:rPr>
          <w:rFonts w:hint="eastAsia"/>
          <w:iCs/>
          <w:lang w:eastAsia="zh-CN"/>
        </w:rPr>
        <w:t>eference of RLF reporting and stop RLF reporting</w:t>
      </w:r>
      <w:r>
        <w:rPr>
          <w:iCs/>
        </w:rPr>
        <w:t>.</w:t>
      </w:r>
    </w:p>
    <w:p w:rsidR="00292C5A" w:rsidRDefault="00292C5A">
      <w:pPr>
        <w:pStyle w:val="Heading2"/>
        <w:rPr>
          <w:kern w:val="2"/>
          <w:lang w:eastAsia="zh-CN"/>
        </w:rPr>
      </w:pPr>
      <w:bookmarkStart w:id="1272" w:name="_Toc51928630"/>
      <w:bookmarkStart w:id="1273" w:name="_Toc51929199"/>
      <w:bookmarkStart w:id="1274" w:name="_Toc155283211"/>
      <w:r>
        <w:t>4.4</w:t>
      </w:r>
      <w:r>
        <w:tab/>
        <w:t>Handling of MDT Trace sessions at handover for Immediate MDT</w:t>
      </w:r>
      <w:bookmarkEnd w:id="1262"/>
      <w:bookmarkEnd w:id="1263"/>
      <w:bookmarkEnd w:id="1264"/>
      <w:bookmarkEnd w:id="1265"/>
      <w:bookmarkEnd w:id="1272"/>
      <w:r w:rsidR="00885FEC">
        <w:t xml:space="preserve"> in UTRAN and E-UTRAN</w:t>
      </w:r>
      <w:bookmarkEnd w:id="1273"/>
      <w:bookmarkEnd w:id="1274"/>
    </w:p>
    <w:p w:rsidR="00292C5A" w:rsidRDefault="00292C5A">
      <w:pPr>
        <w:rPr>
          <w:bCs/>
        </w:rPr>
      </w:pPr>
      <w:r>
        <w:rPr>
          <w:bCs/>
        </w:rPr>
        <w:t xml:space="preserve">The eNB/RNC shall activate the Immediate MDT in the UE if the area based selection conditions are satisfied or not in the target cell after a handover that is made over X2 or S1 (or over Iur or Iu in case of UMTS). </w:t>
      </w:r>
      <w:r>
        <w:rPr>
          <w:rFonts w:eastAsia="MS Mincho" w:hint="eastAsia"/>
          <w:bCs/>
          <w:lang w:eastAsia="ja-JP"/>
        </w:rPr>
        <w:t xml:space="preserve">If the </w:t>
      </w:r>
      <w:r w:rsidR="00885FEC">
        <w:rPr>
          <w:rFonts w:eastAsia="MS Mincho"/>
          <w:bCs/>
          <w:lang w:eastAsia="ja-JP"/>
        </w:rPr>
        <w:t xml:space="preserve">management </w:t>
      </w:r>
      <w:r>
        <w:rPr>
          <w:rFonts w:eastAsia="MS Mincho" w:hint="eastAsia"/>
          <w:bCs/>
          <w:lang w:eastAsia="ja-JP"/>
        </w:rPr>
        <w:t xml:space="preserve"> based selection conditions are not satisfied in the handover target cell, the eNB/ RNC may deactivate the Immediate MDT in the UE.</w:t>
      </w:r>
      <w:r>
        <w:rPr>
          <w:bCs/>
        </w:rPr>
        <w:t xml:space="preserve"> The trace sessions and trace recording sessions are not visible for the UE.</w:t>
      </w:r>
    </w:p>
    <w:p w:rsidR="00292C5A" w:rsidRDefault="00292C5A">
      <w:pPr>
        <w:rPr>
          <w:bCs/>
        </w:rPr>
      </w:pPr>
      <w:r>
        <w:rPr>
          <w:bCs/>
        </w:rPr>
        <w:t xml:space="preserve">In case of signalling based trace activation , the eNB/RNC shall propagate the Trace Session parameters together with the MDT specific parameters to the target cell </w:t>
      </w:r>
      <w:r>
        <w:rPr>
          <w:rFonts w:eastAsia="MS Mincho" w:hint="eastAsia"/>
          <w:bCs/>
          <w:lang w:eastAsia="ja-JP"/>
        </w:rPr>
        <w:t xml:space="preserve">regardless of whether the source or target cell is part of the configured area scope </w:t>
      </w:r>
      <w:r>
        <w:rPr>
          <w:bCs/>
        </w:rPr>
        <w:t xml:space="preserve">in case of an Intra-PLMN handover over X2 or S1 (or Iur or Iu in case of UMTS). </w:t>
      </w:r>
    </w:p>
    <w:p w:rsidR="00292C5A" w:rsidRDefault="00292C5A">
      <w:pPr>
        <w:rPr>
          <w:bCs/>
        </w:rPr>
      </w:pPr>
      <w:r>
        <w:rPr>
          <w:bCs/>
        </w:rPr>
        <w:t xml:space="preserve">In case of UTRAN the RNC shall propagate the Trace Session of the UE to the target cell in case of a handover over Iur or Iu. Any trace recording session shall be maintained, stopped or started in the target cell according to the evaluation of the selection criteria. </w:t>
      </w:r>
    </w:p>
    <w:p w:rsidR="00B47DA3" w:rsidRDefault="00B47DA3" w:rsidP="00B47DA3">
      <w:pPr>
        <w:rPr>
          <w:lang w:eastAsia="ja-JP"/>
        </w:rPr>
      </w:pPr>
      <w:r w:rsidRPr="00DA1BC7">
        <w:t xml:space="preserve">For LTE, </w:t>
      </w:r>
      <w:r>
        <w:t>t</w:t>
      </w:r>
      <w:r w:rsidRPr="00E51AD0">
        <w:t xml:space="preserve">he MDT configuration received by signalling based trace messages for a specific UE </w:t>
      </w:r>
      <w:r w:rsidRPr="00D669A7">
        <w:t xml:space="preserve">will propagate during intra-PLMN handover, and may propagate during inter-PLMN handover if the </w:t>
      </w:r>
      <w:r w:rsidRPr="005E735A">
        <w:t xml:space="preserve">Signalling Based MDT PLMN List is available and includes the </w:t>
      </w:r>
      <w:r w:rsidRPr="00D669A7">
        <w:t>target PLMN</w:t>
      </w:r>
      <w:r w:rsidRPr="00E51AD0">
        <w:t xml:space="preserve">. </w:t>
      </w:r>
      <w:r w:rsidRPr="00E51AD0">
        <w:rPr>
          <w:lang w:eastAsia="ja-JP"/>
        </w:rPr>
        <w:t>This behaviour applies also for MDT configuration that includes area scope, regardless of whether the source or target cell is part of the configured area scope.</w:t>
      </w:r>
    </w:p>
    <w:p w:rsidR="00B47DA3" w:rsidRDefault="00B47DA3" w:rsidP="00B47DA3">
      <w:pPr>
        <w:jc w:val="both"/>
      </w:pPr>
      <w:r>
        <w:t xml:space="preserve">For UMTS, the MDT configuration received by signalling based trace messages for a specific UE </w:t>
      </w:r>
      <w:r w:rsidRPr="00B5730D">
        <w:t xml:space="preserve">will </w:t>
      </w:r>
      <w:r>
        <w:t>continue</w:t>
      </w:r>
      <w:r w:rsidRPr="00B5730D">
        <w:t xml:space="preserve"> during intra-PLMN handover, and may</w:t>
      </w:r>
      <w:r>
        <w:t xml:space="preserve"> continue</w:t>
      </w:r>
      <w:r w:rsidRPr="00B5730D">
        <w:t xml:space="preserve"> during inter-PLMN handover if the </w:t>
      </w:r>
      <w:r w:rsidRPr="005E735A">
        <w:t xml:space="preserve">Signalling Based MDT PLMN List is available and includes the </w:t>
      </w:r>
      <w:r w:rsidRPr="00B5730D">
        <w:t>target PLMN,</w:t>
      </w:r>
      <w:r>
        <w:t xml:space="preserve"> except for the case of SRNS relocation. In the case of SRNS relocation, MDT may be reactivated by the Core Network following a successful relocation.</w:t>
      </w:r>
    </w:p>
    <w:p w:rsidR="00292C5A" w:rsidRDefault="00292C5A">
      <w:pPr>
        <w:jc w:val="both"/>
      </w:pPr>
      <w:r>
        <w:t>For signalling based MDT configuration , when a UE that has been configured with MDT hands over to another eNB (i.e., in connected mode)</w:t>
      </w:r>
      <w:r w:rsidR="00B47DA3">
        <w:t xml:space="preserve"> and the Signalling Based MDT PLMN List conditions mentioned above are satisfied</w:t>
      </w:r>
      <w:r>
        <w:t>:</w:t>
      </w:r>
    </w:p>
    <w:p w:rsidR="00292C5A" w:rsidRDefault="00EA6485" w:rsidP="00EA6485">
      <w:pPr>
        <w:pStyle w:val="B10"/>
      </w:pPr>
      <w:r>
        <w:t>-</w:t>
      </w:r>
      <w:r>
        <w:tab/>
      </w:r>
      <w:r w:rsidR="00292C5A">
        <w:t xml:space="preserve">with an X2 handover: the MDT configuraiton shall be passed to the eNB in the X2 handover request for continuity of MDT data collection . The new eNB shall stop the MDT collection if the new conditions are not within the criteria for MDT data collection. </w:t>
      </w:r>
    </w:p>
    <w:p w:rsidR="00292C5A" w:rsidRDefault="00EA6485" w:rsidP="00EA6485">
      <w:pPr>
        <w:pStyle w:val="B10"/>
      </w:pPr>
      <w:r>
        <w:t>-</w:t>
      </w:r>
      <w:r>
        <w:tab/>
      </w:r>
      <w:r w:rsidR="00292C5A">
        <w:t xml:space="preserve">with an S1 handover and with no MME relocation: with S1 handover the MME shall ensure the MDT configuration is sent to the new eNB. </w:t>
      </w:r>
    </w:p>
    <w:p w:rsidR="00292C5A" w:rsidRDefault="00EA6485" w:rsidP="00EA6485">
      <w:pPr>
        <w:pStyle w:val="B10"/>
      </w:pPr>
      <w:r>
        <w:rPr>
          <w:lang w:val="en-US"/>
        </w:rPr>
        <w:t>-</w:t>
      </w:r>
      <w:r>
        <w:rPr>
          <w:lang w:val="en-US"/>
        </w:rPr>
        <w:tab/>
      </w:r>
      <w:r w:rsidR="00292C5A">
        <w:rPr>
          <w:lang w:val="en-US"/>
        </w:rPr>
        <w:t xml:space="preserve">with an S1 handover and with MME relocation: </w:t>
      </w:r>
      <w:r w:rsidR="00292C5A">
        <w:rPr>
          <w:lang w:val="en-US" w:eastAsia="zh-CN"/>
        </w:rPr>
        <w:t xml:space="preserve">MDT configuration shall be passed on to the new MME on MME relocation. </w:t>
      </w:r>
      <w:r w:rsidR="00292C5A">
        <w:t xml:space="preserve">During inter-MME handover, the MME shall propagate the MDT configuration parameters to </w:t>
      </w:r>
      <w:r w:rsidR="00292C5A">
        <w:rPr>
          <w:lang w:eastAsia="zh-CN"/>
        </w:rPr>
        <w:t>the target</w:t>
      </w:r>
      <w:r w:rsidR="00292C5A">
        <w:t xml:space="preserve"> MME within an S10- Forward Relocation Request message as part of inter-MME handover procedures</w:t>
      </w:r>
      <w:r w:rsidR="00292C5A">
        <w:rPr>
          <w:lang w:val="en-US"/>
        </w:rPr>
        <w:t>.</w:t>
      </w:r>
      <w:r w:rsidR="00292C5A">
        <w:t xml:space="preserve"> </w:t>
      </w:r>
      <w:r w:rsidR="00292C5A">
        <w:rPr>
          <w:lang w:val="en-US" w:eastAsia="zh-CN"/>
        </w:rPr>
        <w:t xml:space="preserve">The new MME shall save the information as part of the UE context and forward the MDT configuration to the new eNB. </w:t>
      </w:r>
    </w:p>
    <w:p w:rsidR="00292C5A" w:rsidRDefault="00292C5A">
      <w:r>
        <w:t>The following MDT configuration shall be passed during handovers (Either intra-eNB, inter-eNB or inter-MME HO):</w:t>
      </w:r>
    </w:p>
    <w:p w:rsidR="00292C5A" w:rsidRDefault="00EA6485" w:rsidP="00EA6485">
      <w:pPr>
        <w:pStyle w:val="B10"/>
      </w:pPr>
      <w:r>
        <w:t>-</w:t>
      </w:r>
      <w:r>
        <w:tab/>
      </w:r>
      <w:r w:rsidR="00292C5A">
        <w:t>Trace Reference</w:t>
      </w:r>
    </w:p>
    <w:p w:rsidR="00292C5A" w:rsidRDefault="00EA6485" w:rsidP="00EA6485">
      <w:pPr>
        <w:pStyle w:val="B10"/>
      </w:pPr>
      <w:r>
        <w:t>-</w:t>
      </w:r>
      <w:r>
        <w:tab/>
      </w:r>
      <w:r w:rsidR="00292C5A">
        <w:t>Trace Recording Session Reference</w:t>
      </w:r>
    </w:p>
    <w:p w:rsidR="00292C5A" w:rsidRDefault="00EA6485" w:rsidP="00EA6485">
      <w:pPr>
        <w:pStyle w:val="B10"/>
      </w:pPr>
      <w:r>
        <w:t>-</w:t>
      </w:r>
      <w:r>
        <w:tab/>
      </w:r>
      <w:r w:rsidR="00292C5A">
        <w:t xml:space="preserve">Area </w:t>
      </w:r>
      <w:r w:rsidR="009A6453" w:rsidRPr="009A6453">
        <w:t>S</w:t>
      </w:r>
      <w:r w:rsidR="00292C5A">
        <w:t>cope</w:t>
      </w:r>
    </w:p>
    <w:p w:rsidR="00292C5A" w:rsidRDefault="00EA6485" w:rsidP="00EA6485">
      <w:pPr>
        <w:pStyle w:val="B10"/>
      </w:pPr>
      <w:r>
        <w:t>-</w:t>
      </w:r>
      <w:r>
        <w:tab/>
      </w:r>
      <w:r w:rsidR="00292C5A">
        <w:t xml:space="preserve">List of </w:t>
      </w:r>
      <w:r w:rsidR="009A6453" w:rsidRPr="009A6453">
        <w:t>M</w:t>
      </w:r>
      <w:r w:rsidR="00292C5A">
        <w:t>easurements</w:t>
      </w:r>
    </w:p>
    <w:p w:rsidR="00292C5A" w:rsidRDefault="00EA6485" w:rsidP="00EA6485">
      <w:pPr>
        <w:pStyle w:val="B10"/>
      </w:pPr>
      <w:r>
        <w:t>-</w:t>
      </w:r>
      <w:r>
        <w:tab/>
      </w:r>
      <w:r w:rsidR="00292C5A">
        <w:t>Report Amount</w:t>
      </w:r>
    </w:p>
    <w:p w:rsidR="00292C5A" w:rsidRDefault="00EA6485" w:rsidP="00EA6485">
      <w:pPr>
        <w:pStyle w:val="B10"/>
      </w:pPr>
      <w:r>
        <w:t>-</w:t>
      </w:r>
      <w:r>
        <w:tab/>
      </w:r>
      <w:r w:rsidR="00292C5A">
        <w:t>Reporting Trigger</w:t>
      </w:r>
    </w:p>
    <w:p w:rsidR="00292C5A" w:rsidRDefault="00EA6485" w:rsidP="00EA6485">
      <w:pPr>
        <w:pStyle w:val="B10"/>
      </w:pPr>
      <w:r>
        <w:t>-</w:t>
      </w:r>
      <w:r>
        <w:tab/>
      </w:r>
      <w:r w:rsidR="00292C5A">
        <w:t>Event Threshold</w:t>
      </w:r>
    </w:p>
    <w:p w:rsidR="00292C5A" w:rsidRDefault="00EA6485" w:rsidP="00EA6485">
      <w:pPr>
        <w:pStyle w:val="B10"/>
      </w:pPr>
      <w:r>
        <w:t>-</w:t>
      </w:r>
      <w:r>
        <w:tab/>
      </w:r>
      <w:r w:rsidR="00292C5A">
        <w:t>Report Interval</w:t>
      </w:r>
    </w:p>
    <w:p w:rsidR="00292C5A" w:rsidRDefault="00EA6485" w:rsidP="00EA6485">
      <w:pPr>
        <w:pStyle w:val="B10"/>
      </w:pPr>
      <w:r>
        <w:t>-</w:t>
      </w:r>
      <w:r>
        <w:tab/>
      </w:r>
      <w:r w:rsidR="00292C5A">
        <w:t>TCE</w:t>
      </w:r>
      <w:r w:rsidR="009A6453" w:rsidRPr="009A6453">
        <w:t xml:space="preserve"> IP Address</w:t>
      </w:r>
    </w:p>
    <w:p w:rsidR="00292C5A" w:rsidRDefault="00EA6485" w:rsidP="00EA6485">
      <w:pPr>
        <w:pStyle w:val="B10"/>
      </w:pPr>
      <w:r>
        <w:t>-</w:t>
      </w:r>
      <w:r>
        <w:tab/>
      </w:r>
      <w:r w:rsidR="00292C5A">
        <w:t xml:space="preserve">Job </w:t>
      </w:r>
      <w:r w:rsidR="009A6453" w:rsidRPr="009A6453">
        <w:t>T</w:t>
      </w:r>
      <w:r w:rsidR="00292C5A">
        <w:t xml:space="preserve">ype </w:t>
      </w:r>
    </w:p>
    <w:p w:rsidR="00292C5A" w:rsidRDefault="00EA6485" w:rsidP="00EA6485">
      <w:pPr>
        <w:pStyle w:val="B10"/>
      </w:pPr>
      <w:r>
        <w:t>-</w:t>
      </w:r>
      <w:r>
        <w:tab/>
      </w:r>
      <w:r w:rsidR="00292C5A">
        <w:t xml:space="preserve">Measurement </w:t>
      </w:r>
      <w:r w:rsidR="009A6453" w:rsidRPr="009A6453">
        <w:t>P</w:t>
      </w:r>
      <w:r w:rsidR="00292C5A">
        <w:t>eriod LTE (if either of the measurements M4, M5 is requested)</w:t>
      </w:r>
    </w:p>
    <w:p w:rsidR="00292C5A" w:rsidRDefault="00EA6485" w:rsidP="00EA6485">
      <w:pPr>
        <w:pStyle w:val="B10"/>
      </w:pPr>
      <w:r>
        <w:t>-</w:t>
      </w:r>
      <w:r>
        <w:tab/>
      </w:r>
      <w:r w:rsidR="00292C5A">
        <w:t xml:space="preserve">Positioning </w:t>
      </w:r>
      <w:r w:rsidR="009A6453" w:rsidRPr="009A6453">
        <w:t>M</w:t>
      </w:r>
      <w:r w:rsidR="00292C5A">
        <w:t>ethod</w:t>
      </w:r>
    </w:p>
    <w:p w:rsidR="009A6453" w:rsidRDefault="00EA6485" w:rsidP="009A6453">
      <w:pPr>
        <w:pStyle w:val="B10"/>
      </w:pPr>
      <w:r>
        <w:t>-</w:t>
      </w:r>
      <w:r>
        <w:tab/>
      </w:r>
      <w:r w:rsidR="00292C5A">
        <w:t xml:space="preserve">Collection </w:t>
      </w:r>
      <w:r w:rsidR="009A6453" w:rsidRPr="009A6453">
        <w:t>P</w:t>
      </w:r>
      <w:r w:rsidR="00292C5A">
        <w:t xml:space="preserve">eriod for RRM </w:t>
      </w:r>
      <w:r w:rsidR="009A6453" w:rsidRPr="009A6453">
        <w:t>M</w:t>
      </w:r>
      <w:r w:rsidR="00292C5A">
        <w:t>easurements LTE (present only if M3 measurement</w:t>
      </w:r>
      <w:r w:rsidR="009A6453" w:rsidRPr="009A6453">
        <w:t xml:space="preserve"> is</w:t>
      </w:r>
      <w:r w:rsidR="00292C5A">
        <w:t xml:space="preserve"> requested)</w:t>
      </w:r>
      <w:r w:rsidRPr="00EA6485">
        <w:t xml:space="preserve"> </w:t>
      </w:r>
    </w:p>
    <w:p w:rsidR="009A6453" w:rsidRDefault="009A6453" w:rsidP="009A6453">
      <w:pPr>
        <w:pStyle w:val="B10"/>
      </w:pPr>
      <w:r>
        <w:t>-</w:t>
      </w:r>
      <w:r>
        <w:tab/>
        <w:t>Collection Period M6 in LTE (present only if any of M6 measurements (DL or UL) is requested).</w:t>
      </w:r>
    </w:p>
    <w:p w:rsidR="00EA6485" w:rsidRDefault="009A6453" w:rsidP="009A6453">
      <w:pPr>
        <w:pStyle w:val="B10"/>
      </w:pPr>
      <w:r>
        <w:t>-</w:t>
      </w:r>
      <w:r>
        <w:tab/>
        <w:t>Collection Period M7 in LTE (present only if any of M7 measurements (DL or UL)is requested).</w:t>
      </w:r>
    </w:p>
    <w:p w:rsidR="00292C5A" w:rsidRDefault="00EA6485" w:rsidP="00EA6485">
      <w:pPr>
        <w:pStyle w:val="B10"/>
      </w:pPr>
      <w:r>
        <w:t>-</w:t>
      </w:r>
      <w:r>
        <w:tab/>
        <w:t>MDT PLMN List</w:t>
      </w:r>
    </w:p>
    <w:p w:rsidR="00292C5A" w:rsidRDefault="00292C5A">
      <w:r>
        <w:t>Note that at the same time not all the parameters can be present. The conditions are described in clause 5.10 of the present document.</w:t>
      </w:r>
    </w:p>
    <w:p w:rsidR="00292C5A" w:rsidRDefault="00292C5A">
      <w:pPr>
        <w:pStyle w:val="Heading2"/>
        <w:rPr>
          <w:kern w:val="2"/>
          <w:lang w:eastAsia="zh-CN"/>
        </w:rPr>
      </w:pPr>
      <w:bookmarkStart w:id="1275" w:name="_Toc516654916"/>
      <w:bookmarkStart w:id="1276" w:name="_Toc28278107"/>
      <w:bookmarkStart w:id="1277" w:name="_Toc36134378"/>
      <w:bookmarkStart w:id="1278" w:name="_Toc44686863"/>
      <w:bookmarkStart w:id="1279" w:name="_Toc51928631"/>
      <w:bookmarkStart w:id="1280" w:name="_Toc51929200"/>
      <w:bookmarkStart w:id="1281" w:name="_Toc155283212"/>
      <w:r>
        <w:t>4.5</w:t>
      </w:r>
      <w:r>
        <w:tab/>
        <w:t>Handling of MDT Trace sessions at handover for Logged MDT</w:t>
      </w:r>
      <w:r w:rsidR="00CF6014" w:rsidRPr="006134CD">
        <w:t xml:space="preserve"> </w:t>
      </w:r>
      <w:r w:rsidR="00CF6014">
        <w:t>and Logged MBSFN MDT</w:t>
      </w:r>
      <w:bookmarkEnd w:id="1275"/>
      <w:bookmarkEnd w:id="1276"/>
      <w:bookmarkEnd w:id="1277"/>
      <w:bookmarkEnd w:id="1278"/>
      <w:bookmarkEnd w:id="1279"/>
      <w:bookmarkEnd w:id="1280"/>
      <w:bookmarkEnd w:id="1281"/>
    </w:p>
    <w:p w:rsidR="00292C5A" w:rsidRDefault="00292C5A">
      <w:pPr>
        <w:jc w:val="both"/>
      </w:pPr>
      <w:r>
        <w:t xml:space="preserve">In logged MDT </w:t>
      </w:r>
      <w:r w:rsidR="00CF6014">
        <w:t xml:space="preserve">and Logged MBSFN MDT </w:t>
      </w:r>
      <w:r>
        <w:t xml:space="preserve">mode, no propagation of the MDT configuration is performed. </w:t>
      </w:r>
    </w:p>
    <w:p w:rsidR="00292C5A" w:rsidRDefault="00292C5A">
      <w:pPr>
        <w:pStyle w:val="Heading2"/>
      </w:pPr>
      <w:bookmarkStart w:id="1282" w:name="_Toc516654917"/>
      <w:bookmarkStart w:id="1283" w:name="_Toc28278108"/>
      <w:bookmarkStart w:id="1284" w:name="_Toc36134379"/>
      <w:bookmarkStart w:id="1285" w:name="_Toc44686864"/>
      <w:bookmarkStart w:id="1286" w:name="_Toc51928632"/>
      <w:bookmarkStart w:id="1287" w:name="_Toc51929201"/>
      <w:bookmarkStart w:id="1288" w:name="_Toc155283213"/>
      <w:r>
        <w:t>4.6</w:t>
      </w:r>
      <w:r>
        <w:tab/>
        <w:t>User consent handling in MDT</w:t>
      </w:r>
      <w:bookmarkEnd w:id="1282"/>
      <w:bookmarkEnd w:id="1283"/>
      <w:bookmarkEnd w:id="1284"/>
      <w:bookmarkEnd w:id="1285"/>
      <w:bookmarkEnd w:id="1286"/>
      <w:bookmarkEnd w:id="1287"/>
      <w:r w:rsidR="007322C3" w:rsidRPr="007322C3">
        <w:t xml:space="preserve"> for UTRAN and E-UTRAN</w:t>
      </w:r>
      <w:bookmarkEnd w:id="1288"/>
    </w:p>
    <w:p w:rsidR="00292C5A" w:rsidRDefault="00292C5A" w:rsidP="00D33809">
      <w:pPr>
        <w:pStyle w:val="Heading3"/>
      </w:pPr>
      <w:bookmarkStart w:id="1289" w:name="_Toc516654918"/>
      <w:bookmarkStart w:id="1290" w:name="_Toc28278109"/>
      <w:bookmarkStart w:id="1291" w:name="_Toc36134380"/>
      <w:bookmarkStart w:id="1292" w:name="_Toc44686865"/>
      <w:bookmarkStart w:id="1293" w:name="_Toc51928633"/>
      <w:bookmarkStart w:id="1294" w:name="_Toc51929202"/>
      <w:bookmarkStart w:id="1295" w:name="_Toc155283214"/>
      <w:r>
        <w:t>4.6.1</w:t>
      </w:r>
      <w:r>
        <w:tab/>
        <w:t>Signalling based MDT</w:t>
      </w:r>
      <w:bookmarkEnd w:id="1289"/>
      <w:bookmarkEnd w:id="1290"/>
      <w:bookmarkEnd w:id="1291"/>
      <w:bookmarkEnd w:id="1292"/>
      <w:bookmarkEnd w:id="1293"/>
      <w:bookmarkEnd w:id="1294"/>
      <w:bookmarkEnd w:id="1295"/>
    </w:p>
    <w:p w:rsidR="00292C5A" w:rsidRDefault="00292C5A">
      <w:r>
        <w:t xml:space="preserve">In case of signalling based MDT getting user consent before activating the MDT functionality is required because of privacy and legal obligations. It is the Operator responsibility to collect user consent before initiating an MDT for a specific IMSI or IMEI number. </w:t>
      </w:r>
    </w:p>
    <w:p w:rsidR="00292C5A" w:rsidRDefault="00292C5A">
      <w:r>
        <w:t>Collecting the user consent shall be done via customer care process. The user consent information availability should be considered as part of the subscription data and as such this shall be provisioned to the HSS database.</w:t>
      </w:r>
    </w:p>
    <w:p w:rsidR="00292C5A" w:rsidRDefault="00292C5A">
      <w:r>
        <w:t>The following figure summarizes the functionality.</w:t>
      </w:r>
    </w:p>
    <w:p w:rsidR="00292C5A" w:rsidRDefault="00292C5A">
      <w:pPr>
        <w:pStyle w:val="TH"/>
      </w:pPr>
      <w:r>
        <w:object w:dxaOrig="7855" w:dyaOrig="7645">
          <v:shape id="_x0000_i1102" type="#_x0000_t75" style="width:333.7pt;height:324.95pt" o:ole="">
            <v:imagedata r:id="rId137" o:title=""/>
          </v:shape>
          <o:OLEObject Type="Embed" ProgID="Visio.Drawing.11" ShapeID="_x0000_i1102" DrawAspect="Content" ObjectID="_1771925641" r:id="rId138"/>
        </w:object>
      </w:r>
    </w:p>
    <w:p w:rsidR="00292C5A" w:rsidRDefault="00292C5A">
      <w:pPr>
        <w:pStyle w:val="TF"/>
        <w:outlineLvl w:val="0"/>
      </w:pPr>
      <w:r>
        <w:t>Figure 4.</w:t>
      </w:r>
      <w:r w:rsidR="00720932">
        <w:t>6</w:t>
      </w:r>
      <w:r>
        <w:t>.1.1</w:t>
      </w:r>
    </w:p>
    <w:p w:rsidR="00292C5A" w:rsidRDefault="00292C5A">
      <w:r>
        <w:t>When the IMSI based MDT is activated it is targeted the HSS. Once the user consent availability information is stored in the HSS database, the HSS can check the user consent availability before starting a Trace Session for the given subscriber. If there is no user consent given by the specific user to network where TCE resides, the HSS should not start a Trace Session for the given subscriber.</w:t>
      </w:r>
    </w:p>
    <w:p w:rsidR="00292C5A" w:rsidRDefault="00292C5A">
      <w:r>
        <w:t xml:space="preserve">As the user consent availability information is stored as part of the subscription data it should also be transferred to the MME/SGSN/MSC-S during update location procedure. This is required if the subscription based MDT is started from MME/SGSN/MSC-S. In that case similar checking is required as in the HSS case. </w:t>
      </w:r>
    </w:p>
    <w:p w:rsidR="00292C5A" w:rsidRDefault="00292C5A">
      <w:r>
        <w:t>It should also be possible to handle user consent revocation. The process of user consent revocation shall be done also via customer care process and the user consent availability information should be updated in the HSS DB when a user consent revocation happens.</w:t>
      </w:r>
    </w:p>
    <w:p w:rsidR="00292C5A" w:rsidRDefault="00292C5A">
      <w:r>
        <w:t>If the user consent revocation happens during an ongoing Trace Session with MDT, it is not required to stop and deactivate the Trace Recording Session, Trace Session respectively immediately i.e. to stop an ongoing Trace Recording Session in case of Immediate MDT. A notification to the management system should be sent and the management system should deactivate the Trace Session.</w:t>
      </w:r>
    </w:p>
    <w:p w:rsidR="00292C5A" w:rsidRDefault="00292C5A" w:rsidP="00D33809">
      <w:pPr>
        <w:pStyle w:val="Heading3"/>
      </w:pPr>
      <w:bookmarkStart w:id="1296" w:name="_Toc516654919"/>
      <w:bookmarkStart w:id="1297" w:name="_Toc28278110"/>
      <w:bookmarkStart w:id="1298" w:name="_Toc36134381"/>
      <w:bookmarkStart w:id="1299" w:name="_Toc44686866"/>
      <w:bookmarkStart w:id="1300" w:name="_Toc51928634"/>
      <w:bookmarkStart w:id="1301" w:name="_Toc51929203"/>
      <w:bookmarkStart w:id="1302" w:name="_Toc155283215"/>
      <w:r>
        <w:t>4.6.2</w:t>
      </w:r>
      <w:r>
        <w:tab/>
      </w:r>
      <w:r w:rsidR="00834F10">
        <w:t>Management</w:t>
      </w:r>
      <w:r>
        <w:t xml:space="preserve"> based MDT</w:t>
      </w:r>
      <w:bookmarkEnd w:id="1296"/>
      <w:bookmarkEnd w:id="1297"/>
      <w:bookmarkEnd w:id="1298"/>
      <w:bookmarkEnd w:id="1299"/>
      <w:bookmarkEnd w:id="1300"/>
      <w:bookmarkEnd w:id="1301"/>
      <w:bookmarkEnd w:id="1302"/>
    </w:p>
    <w:p w:rsidR="00292C5A" w:rsidRDefault="00292C5A">
      <w:pPr>
        <w:rPr>
          <w:rFonts w:hint="eastAsia"/>
          <w:lang w:eastAsia="zh-CN"/>
        </w:rPr>
      </w:pPr>
      <w:r>
        <w:t xml:space="preserve">In case of </w:t>
      </w:r>
      <w:r w:rsidR="00834F10">
        <w:rPr>
          <w:lang w:eastAsia="zh-CN"/>
        </w:rPr>
        <w:t>management</w:t>
      </w:r>
      <w:r>
        <w:t xml:space="preserve"> based MDT getting user consent is required before activating the MDT functionality because of privacy and legal obligations. The same user consent information can be used for </w:t>
      </w:r>
      <w:r w:rsidR="00834F10">
        <w:t>management</w:t>
      </w:r>
      <w:r>
        <w:t xml:space="preserve"> based MDT and for signalling based MDT (i.e. there is no need to differentiate the user consent per MDT type).</w:t>
      </w:r>
    </w:p>
    <w:p w:rsidR="00292C5A" w:rsidRDefault="00292C5A">
      <w:pPr>
        <w:rPr>
          <w:rFonts w:hint="eastAsia"/>
          <w:lang w:eastAsia="zh-CN"/>
        </w:rPr>
      </w:pPr>
      <w:r>
        <w:t xml:space="preserve">Collecting the user consent shall be done via customer care process. The user consent information availability shall be considered as part of the subscription data and as such this shall be provisioned to the HSS database. </w:t>
      </w:r>
    </w:p>
    <w:p w:rsidR="00292C5A" w:rsidRDefault="00292C5A">
      <w:r>
        <w:t>The following figure shows an example scenario summarizing the functionality.</w:t>
      </w:r>
    </w:p>
    <w:p w:rsidR="00292C5A" w:rsidRDefault="00292C5A">
      <w:pPr>
        <w:pStyle w:val="TH"/>
      </w:pPr>
      <w:r>
        <w:object w:dxaOrig="10341" w:dyaOrig="11798">
          <v:shape id="_x0000_i1103" type="#_x0000_t75" style="width:482.1pt;height:549.7pt" o:ole="">
            <v:imagedata r:id="rId139" o:title=""/>
          </v:shape>
          <o:OLEObject Type="Embed" ProgID="Visio.Drawing.11" ShapeID="_x0000_i1103" DrawAspect="Content" ObjectID="_1771925642" r:id="rId140"/>
        </w:object>
      </w:r>
    </w:p>
    <w:p w:rsidR="00292C5A" w:rsidRDefault="00292C5A">
      <w:pPr>
        <w:pStyle w:val="TF"/>
        <w:outlineLvl w:val="0"/>
        <w:rPr>
          <w:rFonts w:hint="eastAsia"/>
        </w:rPr>
      </w:pPr>
      <w:r>
        <w:t>Figure 4.6.2.1: Example for delivering user consent information in</w:t>
      </w:r>
      <w:r w:rsidR="00834F10">
        <w:t xml:space="preserve"> management</w:t>
      </w:r>
      <w:r>
        <w:t xml:space="preserve">  based MDT</w:t>
      </w:r>
    </w:p>
    <w:p w:rsidR="00292C5A" w:rsidRDefault="00292C5A">
      <w:pPr>
        <w:keepNext/>
        <w:keepLines/>
        <w:rPr>
          <w:rFonts w:hint="eastAsia"/>
          <w:lang w:eastAsia="zh-CN"/>
        </w:rPr>
      </w:pPr>
      <w:r>
        <w:rPr>
          <w:rFonts w:hint="eastAsia"/>
          <w:lang w:eastAsia="zh-CN"/>
        </w:rPr>
        <w:t>When UE attach</w:t>
      </w:r>
      <w:r>
        <w:rPr>
          <w:lang w:eastAsia="zh-CN"/>
        </w:rPr>
        <w:t>es</w:t>
      </w:r>
      <w:r>
        <w:rPr>
          <w:rFonts w:hint="eastAsia"/>
          <w:lang w:eastAsia="zh-CN"/>
        </w:rPr>
        <w:t xml:space="preserve"> to the network,</w:t>
      </w:r>
      <w:r>
        <w:t xml:space="preserve"> the HSS </w:t>
      </w:r>
      <w:r>
        <w:rPr>
          <w:lang w:eastAsia="zh-CN"/>
        </w:rPr>
        <w:t>shall</w:t>
      </w:r>
      <w:r>
        <w:rPr>
          <w:rFonts w:hint="eastAsia"/>
          <w:lang w:eastAsia="zh-CN"/>
        </w:rPr>
        <w:t xml:space="preserve"> forward the user consent information</w:t>
      </w:r>
      <w:r>
        <w:rPr>
          <w:lang w:eastAsia="zh-CN"/>
        </w:rPr>
        <w:t xml:space="preserve">, </w:t>
      </w:r>
      <w:r>
        <w:t xml:space="preserve">stored in the HSS database, </w:t>
      </w:r>
      <w:r>
        <w:rPr>
          <w:rFonts w:hint="eastAsia"/>
          <w:lang w:eastAsia="zh-CN"/>
        </w:rPr>
        <w:t xml:space="preserve">to the corresponding MME/SGSN/MSC-S. </w:t>
      </w:r>
      <w:r>
        <w:rPr>
          <w:lang w:eastAsia="zh-CN"/>
        </w:rPr>
        <w:t>When the MME/SGSN/MSC-S receive</w:t>
      </w:r>
      <w:r w:rsidR="007322C3">
        <w:rPr>
          <w:lang w:eastAsia="zh-CN"/>
        </w:rPr>
        <w:t>s</w:t>
      </w:r>
      <w:r>
        <w:rPr>
          <w:lang w:eastAsia="zh-CN"/>
        </w:rPr>
        <w:t xml:space="preserve"> the user consent information it shall store it in its subscriber database. </w:t>
      </w:r>
    </w:p>
    <w:p w:rsidR="00292C5A" w:rsidRDefault="00292C5A">
      <w:pPr>
        <w:keepNext/>
        <w:keepLines/>
        <w:rPr>
          <w:rFonts w:hint="eastAsia"/>
          <w:lang w:eastAsia="zh-CN"/>
        </w:rPr>
      </w:pPr>
      <w:r>
        <w:rPr>
          <w:lang w:eastAsia="zh-CN"/>
        </w:rPr>
        <w:t xml:space="preserve">The MME/SGSN/MSC-S shall also check the roaming status of the user. If the user is </w:t>
      </w:r>
      <w:r>
        <w:rPr>
          <w:rFonts w:hint="eastAsia"/>
          <w:lang w:eastAsia="zh-CN"/>
        </w:rPr>
        <w:t>within his home operator</w:t>
      </w:r>
      <w:r>
        <w:rPr>
          <w:lang w:eastAsia="zh-CN"/>
        </w:rPr>
        <w:t>’</w:t>
      </w:r>
      <w:r>
        <w:rPr>
          <w:rFonts w:hint="eastAsia"/>
          <w:lang w:eastAsia="zh-CN"/>
        </w:rPr>
        <w:t>s PLMNs and the user has given his consent</w:t>
      </w:r>
      <w:r>
        <w:rPr>
          <w:lang w:eastAsia="zh-CN"/>
        </w:rPr>
        <w:t>, the</w:t>
      </w:r>
      <w:r>
        <w:rPr>
          <w:rFonts w:hint="eastAsia"/>
          <w:lang w:eastAsia="zh-CN"/>
        </w:rPr>
        <w:t xml:space="preserve"> MME/ SGSN/MSC-S</w:t>
      </w:r>
      <w:r>
        <w:rPr>
          <w:lang w:eastAsia="zh-CN"/>
        </w:rPr>
        <w:t xml:space="preserve"> shall </w:t>
      </w:r>
      <w:r>
        <w:rPr>
          <w:rFonts w:hint="eastAsia"/>
          <w:lang w:eastAsia="zh-CN"/>
        </w:rPr>
        <w:t>send</w:t>
      </w:r>
      <w:r>
        <w:rPr>
          <w:lang w:eastAsia="zh-CN"/>
        </w:rPr>
        <w:t xml:space="preserve"> the Management Based MDT Allowed IE</w:t>
      </w:r>
      <w:r w:rsidR="007322C3">
        <w:rPr>
          <w:lang w:eastAsia="zh-CN"/>
        </w:rPr>
        <w:t xml:space="preserve"> </w:t>
      </w:r>
      <w:r>
        <w:rPr>
          <w:lang w:eastAsia="zh-CN"/>
        </w:rPr>
        <w:t>to the eNB/RNC during the UE context setup procedure.</w:t>
      </w:r>
      <w:r>
        <w:rPr>
          <w:rFonts w:hint="eastAsia"/>
          <w:lang w:eastAsia="zh-CN"/>
        </w:rPr>
        <w:t xml:space="preserve"> Otherwise </w:t>
      </w:r>
      <w:r>
        <w:rPr>
          <w:lang w:eastAsia="zh-CN"/>
        </w:rPr>
        <w:t>the</w:t>
      </w:r>
      <w:r>
        <w:rPr>
          <w:rFonts w:hint="eastAsia"/>
          <w:lang w:eastAsia="zh-CN"/>
        </w:rPr>
        <w:t xml:space="preserve"> MME/ SGSN/MSC-S</w:t>
      </w:r>
      <w:r>
        <w:rPr>
          <w:lang w:eastAsia="zh-CN"/>
        </w:rPr>
        <w:t xml:space="preserve"> shall </w:t>
      </w:r>
      <w:r>
        <w:rPr>
          <w:rFonts w:hint="eastAsia"/>
          <w:lang w:eastAsia="zh-CN"/>
        </w:rPr>
        <w:t>not send</w:t>
      </w:r>
      <w:r>
        <w:rPr>
          <w:lang w:eastAsia="zh-CN"/>
        </w:rPr>
        <w:t xml:space="preserve"> the Management Based MDT Allowed IE to the eNB/RNC</w:t>
      </w:r>
      <w:r>
        <w:rPr>
          <w:rFonts w:hint="eastAsia"/>
          <w:lang w:eastAsia="zh-CN"/>
        </w:rPr>
        <w:t>.</w:t>
      </w:r>
      <w:r>
        <w:rPr>
          <w:lang w:eastAsia="zh-CN"/>
        </w:rPr>
        <w:t xml:space="preserve"> </w:t>
      </w:r>
    </w:p>
    <w:p w:rsidR="00292C5A" w:rsidRDefault="00292C5A">
      <w:pPr>
        <w:widowControl w:val="0"/>
        <w:rPr>
          <w:rFonts w:hint="eastAsia"/>
          <w:lang w:eastAsia="zh-CN"/>
        </w:rPr>
      </w:pPr>
      <w:r>
        <w:rPr>
          <w:lang w:eastAsia="zh-CN"/>
        </w:rPr>
        <w:t>If the result of the roaming status check indicates a home subscriber, MME/SGSN/MSC-S shall forward the already stored user consent information to the corresponding eNodeB/RNC as part of Management Based MDT Allowed IE.</w:t>
      </w:r>
    </w:p>
    <w:p w:rsidR="00292C5A" w:rsidRDefault="00292C5A">
      <w:pPr>
        <w:rPr>
          <w:rFonts w:hint="eastAsia"/>
          <w:lang w:eastAsia="zh-CN"/>
        </w:rPr>
      </w:pPr>
      <w:r>
        <w:rPr>
          <w:rFonts w:hint="eastAsia"/>
          <w:lang w:eastAsia="zh-CN"/>
        </w:rPr>
        <w:t xml:space="preserve">When the </w:t>
      </w:r>
      <w:r w:rsidR="00834F10">
        <w:rPr>
          <w:lang w:eastAsia="zh-CN"/>
        </w:rPr>
        <w:t>management</w:t>
      </w:r>
      <w:r>
        <w:rPr>
          <w:rFonts w:hint="eastAsia"/>
          <w:lang w:eastAsia="zh-CN"/>
        </w:rPr>
        <w:t xml:space="preserve"> based MDT activation is sent to eNodeB/RNC, eNodeB/RNC </w:t>
      </w:r>
      <w:r>
        <w:rPr>
          <w:lang w:eastAsia="zh-CN"/>
        </w:rPr>
        <w:t>shall</w:t>
      </w:r>
      <w:r>
        <w:rPr>
          <w:rFonts w:hint="eastAsia"/>
          <w:lang w:eastAsia="zh-CN"/>
        </w:rPr>
        <w:t xml:space="preserve"> check the </w:t>
      </w:r>
      <w:r>
        <w:rPr>
          <w:lang w:eastAsia="zh-CN"/>
        </w:rPr>
        <w:t>availability of the Management Based MDT Allowed IE</w:t>
      </w:r>
      <w:r>
        <w:rPr>
          <w:rFonts w:hint="eastAsia"/>
          <w:lang w:eastAsia="zh-CN"/>
        </w:rPr>
        <w:t xml:space="preserve"> before making the UE selection. In case the </w:t>
      </w:r>
      <w:r>
        <w:rPr>
          <w:lang w:eastAsia="zh-CN"/>
        </w:rPr>
        <w:t>Management Based MDT Allowed IE</w:t>
      </w:r>
      <w:r>
        <w:rPr>
          <w:rFonts w:hint="eastAsia"/>
          <w:lang w:eastAsia="zh-CN"/>
        </w:rPr>
        <w:t xml:space="preserve"> is not available,</w:t>
      </w:r>
      <w:r>
        <w:rPr>
          <w:lang w:eastAsia="zh-CN"/>
        </w:rPr>
        <w:t xml:space="preserve"> the </w:t>
      </w:r>
      <w:r>
        <w:rPr>
          <w:rFonts w:hint="eastAsia"/>
          <w:lang w:eastAsia="zh-CN"/>
        </w:rPr>
        <w:t>eNodeB/RNC shall not select the UE</w:t>
      </w:r>
      <w:r>
        <w:rPr>
          <w:lang w:eastAsia="zh-CN"/>
        </w:rPr>
        <w:t>.</w:t>
      </w:r>
      <w:r>
        <w:rPr>
          <w:rFonts w:hint="eastAsia"/>
          <w:lang w:eastAsia="zh-CN"/>
        </w:rPr>
        <w:t xml:space="preserve"> </w:t>
      </w:r>
      <w:r>
        <w:rPr>
          <w:lang w:eastAsia="zh-CN"/>
        </w:rPr>
        <w:t>In case the Management Based MDT Allowed IE is available, the eNodeB/RNC shall verify if the UE’s RPLMN matches the PLMN where TCE resides – Trace Reference PLMN (PLMN portion of the Trace Reference). In case of a mismatch, the eNodeB/RNC shall not select the UE</w:t>
      </w:r>
      <w:r>
        <w:rPr>
          <w:rFonts w:hint="eastAsia"/>
          <w:lang w:eastAsia="zh-CN"/>
        </w:rPr>
        <w:t>.</w:t>
      </w:r>
      <w:r>
        <w:rPr>
          <w:lang w:eastAsia="zh-CN"/>
        </w:rPr>
        <w:t xml:space="preserve">The eNB/RNC shall forward the received Management Based MDT Allowed IE during X2/Iur based handovers to the target node. The Management Based MDT Allowed IE is stored in the eNB/RNC as part of the UE context. If the user consent information is updated while a UE context is already set up in the eNB, </w:t>
      </w:r>
      <w:r>
        <w:rPr>
          <w:rFonts w:hint="eastAsia"/>
          <w:lang w:eastAsia="zh-CN"/>
        </w:rPr>
        <w:t>t</w:t>
      </w:r>
      <w:r>
        <w:rPr>
          <w:lang w:eastAsia="zh-CN"/>
        </w:rPr>
        <w:t>he changed user consent should be taken into account in the next call/session setup.</w:t>
      </w:r>
    </w:p>
    <w:p w:rsidR="00292C5A" w:rsidRDefault="00292C5A">
      <w:pPr>
        <w:pStyle w:val="Heading2"/>
      </w:pPr>
      <w:bookmarkStart w:id="1303" w:name="_Toc516654920"/>
      <w:bookmarkStart w:id="1304" w:name="_Toc28278111"/>
      <w:bookmarkStart w:id="1305" w:name="_Toc36134382"/>
      <w:bookmarkStart w:id="1306" w:name="_Toc44686867"/>
      <w:bookmarkStart w:id="1307" w:name="_Toc51928635"/>
      <w:bookmarkStart w:id="1308" w:name="_Toc51929204"/>
      <w:bookmarkStart w:id="1309" w:name="_Toc155283216"/>
      <w:r>
        <w:t>4.7</w:t>
      </w:r>
      <w:r>
        <w:tab/>
        <w:t xml:space="preserve">Anonymization of MDT data for </w:t>
      </w:r>
      <w:r w:rsidR="00834F10">
        <w:t>management</w:t>
      </w:r>
      <w:r>
        <w:t xml:space="preserve"> based MDT</w:t>
      </w:r>
      <w:bookmarkEnd w:id="1303"/>
      <w:bookmarkEnd w:id="1304"/>
      <w:bookmarkEnd w:id="1305"/>
      <w:bookmarkEnd w:id="1306"/>
      <w:bookmarkEnd w:id="1307"/>
      <w:bookmarkEnd w:id="1308"/>
      <w:bookmarkEnd w:id="1309"/>
    </w:p>
    <w:p w:rsidR="00292C5A" w:rsidRDefault="00292C5A">
      <w:r>
        <w:t xml:space="preserve">If the </w:t>
      </w:r>
      <w:r w:rsidR="009A6453" w:rsidRPr="009A6453">
        <w:t>Job Type</w:t>
      </w:r>
      <w:r>
        <w:t xml:space="preserve"> is either Immediate MDT or Logged MDT </w:t>
      </w:r>
      <w:r w:rsidR="00CF6014">
        <w:t xml:space="preserve">or Logged MBSFN MDT </w:t>
      </w:r>
      <w:r>
        <w:t xml:space="preserve">or combined Immediate MDT and trace, the anonymization requirements are applicable as described in this clause. </w:t>
      </w:r>
    </w:p>
    <w:p w:rsidR="00292C5A" w:rsidRDefault="00292C5A">
      <w:r>
        <w:t xml:space="preserve">In case of </w:t>
      </w:r>
      <w:r>
        <w:rPr>
          <w:rFonts w:hint="eastAsia"/>
          <w:lang w:eastAsia="zh-CN"/>
        </w:rPr>
        <w:t>UTRAN/</w:t>
      </w:r>
      <w:r>
        <w:t>E-UTRAN the anonymization of MDT data depends on the configuration parameter received at the MDT configuration. There are two levels of anonymization:</w:t>
      </w:r>
    </w:p>
    <w:p w:rsidR="00292C5A" w:rsidRDefault="00292C5A">
      <w:pPr>
        <w:pStyle w:val="B10"/>
      </w:pPr>
      <w:r>
        <w:t>-</w:t>
      </w:r>
      <w:r>
        <w:tab/>
        <w:t>Using IMEI-TAC.</w:t>
      </w:r>
    </w:p>
    <w:p w:rsidR="00292C5A" w:rsidRDefault="00292C5A">
      <w:pPr>
        <w:pStyle w:val="B10"/>
      </w:pPr>
      <w:r>
        <w:t>-</w:t>
      </w:r>
      <w:r>
        <w:tab/>
        <w:t>No</w:t>
      </w:r>
      <w:r>
        <w:rPr>
          <w:lang w:eastAsia="zh-CN"/>
        </w:rPr>
        <w:t>t sen</w:t>
      </w:r>
      <w:r>
        <w:t>ding any identity to the TCE.</w:t>
      </w:r>
    </w:p>
    <w:p w:rsidR="00CD7BA7" w:rsidRDefault="00CD7BA7" w:rsidP="00CD7BA7">
      <w:r>
        <w:t>In case of NG-RAN the anonymization of MDT data depends on the configuration parameter received at the MDT configuration. There are two levels of anonymization:</w:t>
      </w:r>
    </w:p>
    <w:p w:rsidR="00CD7BA7" w:rsidRDefault="00CD7BA7" w:rsidP="00CD7BA7">
      <w:pPr>
        <w:pStyle w:val="B10"/>
      </w:pPr>
      <w:r>
        <w:t>-</w:t>
      </w:r>
      <w:r>
        <w:tab/>
        <w:t>Using IMEI-TAC.</w:t>
      </w:r>
    </w:p>
    <w:p w:rsidR="00CD7BA7" w:rsidRDefault="00CD7BA7" w:rsidP="00CD7BA7">
      <w:pPr>
        <w:pStyle w:val="B10"/>
      </w:pPr>
      <w:r>
        <w:t>-</w:t>
      </w:r>
      <w:r>
        <w:tab/>
        <w:t>No</w:t>
      </w:r>
      <w:r>
        <w:rPr>
          <w:lang w:eastAsia="zh-CN"/>
        </w:rPr>
        <w:t>t sen</w:t>
      </w:r>
      <w:r>
        <w:t>ding any UE and subscriber identity to the TCE.</w:t>
      </w:r>
    </w:p>
    <w:p w:rsidR="00292C5A" w:rsidRDefault="00292C5A">
      <w:pPr>
        <w:rPr>
          <w:rFonts w:hint="eastAsia"/>
          <w:lang w:eastAsia="zh-CN"/>
        </w:rPr>
      </w:pPr>
      <w:r>
        <w:t xml:space="preserve">If </w:t>
      </w:r>
      <w:r w:rsidR="004B43B4">
        <w:t xml:space="preserve">the anonymization parameter value is not known or </w:t>
      </w:r>
      <w:r>
        <w:t>the anonymization indicates that no identity should be sent to the TCE</w:t>
      </w:r>
      <w:r>
        <w:rPr>
          <w:rFonts w:hint="eastAsia"/>
          <w:lang w:eastAsia="zh-CN"/>
        </w:rPr>
        <w:t xml:space="preserve">: </w:t>
      </w:r>
    </w:p>
    <w:p w:rsidR="00292C5A" w:rsidRDefault="00292C5A">
      <w:pPr>
        <w:pStyle w:val="B10"/>
        <w:rPr>
          <w:rFonts w:hint="eastAsia"/>
        </w:rPr>
      </w:pPr>
      <w:r>
        <w:t>-</w:t>
      </w:r>
      <w:r>
        <w:tab/>
      </w:r>
      <w:r>
        <w:rPr>
          <w:rFonts w:hint="eastAsia"/>
        </w:rPr>
        <w:t>For E-UTRAN</w:t>
      </w:r>
      <w:r>
        <w:t xml:space="preserve"> the eNB should not send the CELL TRAFFIC TRACE message to the MME.</w:t>
      </w:r>
      <w:r>
        <w:rPr>
          <w:rFonts w:hint="eastAsia"/>
        </w:rPr>
        <w:t xml:space="preserve"> </w:t>
      </w:r>
    </w:p>
    <w:p w:rsidR="00292C5A" w:rsidRDefault="00292C5A">
      <w:pPr>
        <w:pStyle w:val="B10"/>
      </w:pPr>
      <w:r>
        <w:t>-</w:t>
      </w:r>
      <w:r>
        <w:tab/>
        <w:t>For UTRAN the RNC should not send the UPLINK INFORMATION EXCHANGE REQUEST message to the SGSN/MSC</w:t>
      </w:r>
      <w:r>
        <w:rPr>
          <w:rFonts w:hint="eastAsia"/>
          <w:lang w:eastAsia="zh-CN"/>
        </w:rPr>
        <w:t xml:space="preserve"> Server</w:t>
      </w:r>
      <w:r>
        <w:t>.</w:t>
      </w:r>
    </w:p>
    <w:p w:rsidR="00CD7BA7" w:rsidRDefault="00CD7BA7">
      <w:pPr>
        <w:pStyle w:val="B10"/>
      </w:pPr>
      <w:r>
        <w:t>-</w:t>
      </w:r>
      <w:r>
        <w:tab/>
      </w:r>
      <w:r>
        <w:rPr>
          <w:rFonts w:hint="eastAsia"/>
        </w:rPr>
        <w:t xml:space="preserve">For </w:t>
      </w:r>
      <w:r>
        <w:t>NG-RAN the gNB should not send the CELL TRAFFIC TRACE message to the AMF.</w:t>
      </w:r>
      <w:r>
        <w:rPr>
          <w:rFonts w:hint="eastAsia"/>
        </w:rPr>
        <w:t xml:space="preserve"> </w:t>
      </w:r>
    </w:p>
    <w:p w:rsidR="00292C5A" w:rsidRDefault="00292C5A">
      <w:pPr>
        <w:rPr>
          <w:rFonts w:hint="eastAsia"/>
          <w:lang w:eastAsia="zh-CN"/>
        </w:rPr>
      </w:pPr>
      <w:r>
        <w:t>If the anonymization indicates that th</w:t>
      </w:r>
      <w:r w:rsidR="00CF6014">
        <w:t xml:space="preserve">e </w:t>
      </w:r>
      <w:r>
        <w:t>IMEI-TAC  is required</w:t>
      </w:r>
      <w:r>
        <w:rPr>
          <w:rFonts w:hint="eastAsia"/>
          <w:lang w:eastAsia="zh-CN"/>
        </w:rPr>
        <w:t xml:space="preserve">: </w:t>
      </w:r>
    </w:p>
    <w:p w:rsidR="00237745" w:rsidRDefault="00292C5A" w:rsidP="00237745">
      <w:pPr>
        <w:pStyle w:val="B10"/>
      </w:pPr>
      <w:r>
        <w:rPr>
          <w:lang w:eastAsia="zh-CN"/>
        </w:rPr>
        <w:t>-</w:t>
      </w:r>
      <w:r>
        <w:rPr>
          <w:lang w:eastAsia="zh-CN"/>
        </w:rPr>
        <w:tab/>
      </w:r>
      <w:r>
        <w:rPr>
          <w:rFonts w:hint="eastAsia"/>
          <w:lang w:eastAsia="zh-CN"/>
        </w:rPr>
        <w:t>For E-UTRAN</w:t>
      </w:r>
      <w:r>
        <w:t xml:space="preserve"> eNB should send the CELL TRAFFIC TRACE message to the MME and shall put </w:t>
      </w:r>
      <w:r w:rsidR="00CF6014">
        <w:t xml:space="preserve">the following in the privacy indicator IE based on </w:t>
      </w:r>
      <w:r w:rsidR="009A6453">
        <w:t>Job Type</w:t>
      </w:r>
      <w:r w:rsidR="00CF6014">
        <w:t>:</w:t>
      </w:r>
    </w:p>
    <w:p w:rsidR="00CF6014" w:rsidRDefault="00237745" w:rsidP="00237745">
      <w:pPr>
        <w:pStyle w:val="B20"/>
      </w:pPr>
      <w:r>
        <w:t>-</w:t>
      </w:r>
      <w:r>
        <w:tab/>
      </w:r>
      <w:r w:rsidR="005D1D39">
        <w:t>"</w:t>
      </w:r>
      <w:r w:rsidR="00CF6014">
        <w:t>immediate MDT</w:t>
      </w:r>
      <w:r w:rsidR="005D1D39">
        <w:t>"</w:t>
      </w:r>
      <w:r w:rsidR="00CF6014">
        <w:t xml:space="preserve"> if the </w:t>
      </w:r>
      <w:r w:rsidR="00FF041C">
        <w:t>Job Type</w:t>
      </w:r>
      <w:r w:rsidR="00CF6014">
        <w:t xml:space="preserve"> is </w:t>
      </w:r>
      <w:r w:rsidR="005D1D39">
        <w:t>"</w:t>
      </w:r>
      <w:r w:rsidR="00CF6014">
        <w:t>Immediate MDT only</w:t>
      </w:r>
      <w:r w:rsidR="005D1D39">
        <w:t>"</w:t>
      </w:r>
      <w:r w:rsidR="00CF6014">
        <w:t xml:space="preserve"> and </w:t>
      </w:r>
      <w:r w:rsidR="005D1D39">
        <w:t>"</w:t>
      </w:r>
      <w:r w:rsidR="00CF6014">
        <w:t>Immediate MDT and Trace</w:t>
      </w:r>
      <w:r w:rsidR="005D1D39">
        <w:t>"</w:t>
      </w:r>
      <w:r w:rsidR="00CF6014">
        <w:t xml:space="preserve"> </w:t>
      </w:r>
    </w:p>
    <w:p w:rsidR="00CF6014" w:rsidRDefault="00CF6014" w:rsidP="00237745">
      <w:pPr>
        <w:pStyle w:val="B20"/>
      </w:pPr>
      <w:r>
        <w:t>-</w:t>
      </w:r>
      <w:r>
        <w:tab/>
      </w:r>
      <w:r w:rsidR="005D1D39">
        <w:t>"</w:t>
      </w:r>
      <w:r>
        <w:t>logged MDT</w:t>
      </w:r>
      <w:r w:rsidR="005D1D39">
        <w:t>"</w:t>
      </w:r>
      <w:r>
        <w:t xml:space="preserve"> if the </w:t>
      </w:r>
      <w:r w:rsidR="00FF041C">
        <w:t>Job Type</w:t>
      </w:r>
      <w:r>
        <w:t xml:space="preserve"> is </w:t>
      </w:r>
      <w:r w:rsidR="005D1D39">
        <w:t>"</w:t>
      </w:r>
      <w:r>
        <w:t>Logged MDT Only</w:t>
      </w:r>
      <w:r w:rsidR="005D1D39">
        <w:t>"</w:t>
      </w:r>
      <w:r w:rsidR="00CD7BA7">
        <w:t>.</w:t>
      </w:r>
    </w:p>
    <w:p w:rsidR="00CF6014" w:rsidRDefault="00CF6014" w:rsidP="00237745">
      <w:pPr>
        <w:pStyle w:val="B20"/>
      </w:pPr>
      <w:r>
        <w:t>-</w:t>
      </w:r>
      <w:r>
        <w:tab/>
      </w:r>
      <w:r w:rsidR="005D1D39">
        <w:t>"</w:t>
      </w:r>
      <w:r>
        <w:t>logged MDT</w:t>
      </w:r>
      <w:r w:rsidR="005D1D39">
        <w:t>"</w:t>
      </w:r>
      <w:r>
        <w:t xml:space="preserve"> if the </w:t>
      </w:r>
      <w:r w:rsidR="00FF041C">
        <w:t>Job Type</w:t>
      </w:r>
      <w:r>
        <w:t xml:space="preserve"> is </w:t>
      </w:r>
      <w:r w:rsidR="005D1D39">
        <w:t>"</w:t>
      </w:r>
      <w:r>
        <w:t>Logged MBSFN MDT</w:t>
      </w:r>
      <w:r w:rsidR="005D1D39">
        <w:t>"</w:t>
      </w:r>
      <w:r w:rsidR="00CD7BA7">
        <w:t>.</w:t>
      </w:r>
      <w:r>
        <w:t xml:space="preserve"> </w:t>
      </w:r>
    </w:p>
    <w:p w:rsidR="00CD7BA7" w:rsidRDefault="00CD7BA7" w:rsidP="00CD7BA7">
      <w:pPr>
        <w:pStyle w:val="B10"/>
      </w:pPr>
      <w:r>
        <w:rPr>
          <w:lang w:eastAsia="zh-CN"/>
        </w:rPr>
        <w:t>-</w:t>
      </w:r>
      <w:r>
        <w:rPr>
          <w:lang w:eastAsia="zh-CN"/>
        </w:rPr>
        <w:tab/>
        <w:t>The</w:t>
      </w:r>
      <w:r>
        <w:t xml:space="preserve"> gNB should send the CELL TRAFFIC TRACE message to the AMF and shall put the following in the privacy indicator IE based on </w:t>
      </w:r>
      <w:r w:rsidR="00FF041C">
        <w:t>Job Type</w:t>
      </w:r>
      <w:r>
        <w:t>:</w:t>
      </w:r>
    </w:p>
    <w:p w:rsidR="00CD7BA7" w:rsidRDefault="00CD7BA7" w:rsidP="00CD7BA7">
      <w:pPr>
        <w:pStyle w:val="B20"/>
      </w:pPr>
      <w:r>
        <w:t>-</w:t>
      </w:r>
      <w:r>
        <w:tab/>
        <w:t xml:space="preserve">"immediate MDT" if the </w:t>
      </w:r>
      <w:r w:rsidR="00FF041C">
        <w:t>Job Type</w:t>
      </w:r>
      <w:r>
        <w:t xml:space="preserve"> is "Immediate MDT only" and "Immediate MDT and Trace". </w:t>
      </w:r>
    </w:p>
    <w:p w:rsidR="00CD7BA7" w:rsidRDefault="00CD7BA7" w:rsidP="00D33809">
      <w:pPr>
        <w:pStyle w:val="B10"/>
      </w:pPr>
      <w:r>
        <w:t>-</w:t>
      </w:r>
      <w:r>
        <w:tab/>
        <w:t xml:space="preserve">"logged MDT" if the </w:t>
      </w:r>
      <w:r w:rsidR="00FF041C">
        <w:t>Job Type</w:t>
      </w:r>
      <w:r>
        <w:t xml:space="preserve"> is "Logged MDT Only".</w:t>
      </w:r>
    </w:p>
    <w:p w:rsidR="00292C5A" w:rsidRDefault="00292C5A" w:rsidP="00D33809">
      <w:pPr>
        <w:rPr>
          <w:rFonts w:hint="eastAsia"/>
        </w:rPr>
      </w:pPr>
      <w:r>
        <w:t>MME shall look up of the IMEI-TAC and send to the TCE if the privacy indicator indicates logged MDT or Immediate MDT</w:t>
      </w:r>
      <w:r>
        <w:rPr>
          <w:rFonts w:hint="eastAsia"/>
        </w:rPr>
        <w:t xml:space="preserve"> </w:t>
      </w:r>
    </w:p>
    <w:p w:rsidR="00292C5A" w:rsidRDefault="00292C5A">
      <w:pPr>
        <w:pStyle w:val="B10"/>
      </w:pPr>
      <w:r>
        <w:t>-</w:t>
      </w:r>
      <w:r>
        <w:tab/>
        <w:t>For UTRAN the RNC</w:t>
      </w:r>
      <w:r>
        <w:rPr>
          <w:rFonts w:hint="eastAsia"/>
          <w:lang w:eastAsia="zh-CN"/>
        </w:rPr>
        <w:t xml:space="preserve"> shall</w:t>
      </w:r>
      <w:r>
        <w:t xml:space="preserve"> send the UPLINK INFORMATION EXCHANGE REQUEST message to the SGSN/MSC</w:t>
      </w:r>
      <w:r>
        <w:rPr>
          <w:rFonts w:hint="eastAsia"/>
          <w:lang w:eastAsia="zh-CN"/>
        </w:rPr>
        <w:t xml:space="preserve"> Server with IMSI information</w:t>
      </w:r>
      <w:r>
        <w:t>. SGSN/MSC</w:t>
      </w:r>
      <w:r>
        <w:rPr>
          <w:rFonts w:hint="eastAsia"/>
          <w:lang w:eastAsia="zh-CN"/>
        </w:rPr>
        <w:t xml:space="preserve"> Server</w:t>
      </w:r>
      <w:r>
        <w:t xml:space="preserve"> shall find the corresponding IMEI and send the IMEI-TAC to the TCE.</w:t>
      </w:r>
    </w:p>
    <w:p w:rsidR="00CD7BA7" w:rsidRDefault="00CD7BA7" w:rsidP="00D33809">
      <w:r>
        <w:t>AMF shall look up the IMEI-TAC and send to the TCE if the privacy indicator indicates logged MDT or immediate MDT.</w:t>
      </w:r>
    </w:p>
    <w:p w:rsidR="00292C5A" w:rsidRDefault="00292C5A">
      <w:pPr>
        <w:pStyle w:val="Heading2"/>
        <w:rPr>
          <w:rFonts w:hint="eastAsia"/>
          <w:lang w:eastAsia="zh-CN"/>
        </w:rPr>
      </w:pPr>
      <w:bookmarkStart w:id="1310" w:name="_Toc516654921"/>
      <w:bookmarkStart w:id="1311" w:name="_Toc28278112"/>
      <w:bookmarkStart w:id="1312" w:name="_Toc36134383"/>
      <w:bookmarkStart w:id="1313" w:name="_Toc44686868"/>
      <w:bookmarkStart w:id="1314" w:name="_Toc51928636"/>
      <w:bookmarkStart w:id="1315" w:name="_Toc51929205"/>
      <w:bookmarkStart w:id="1316" w:name="_Toc155283217"/>
      <w:r>
        <w:t>4.8</w:t>
      </w:r>
      <w:r>
        <w:tab/>
        <w:t>RCEF reporting</w:t>
      </w:r>
      <w:bookmarkEnd w:id="1310"/>
      <w:bookmarkEnd w:id="1311"/>
      <w:bookmarkEnd w:id="1312"/>
      <w:bookmarkEnd w:id="1313"/>
      <w:bookmarkEnd w:id="1314"/>
      <w:bookmarkEnd w:id="1315"/>
      <w:bookmarkEnd w:id="1316"/>
    </w:p>
    <w:p w:rsidR="00292C5A" w:rsidRDefault="00292C5A">
      <w:pPr>
        <w:pStyle w:val="Heading3"/>
        <w:rPr>
          <w:rFonts w:hint="eastAsia"/>
          <w:lang w:eastAsia="zh-CN"/>
        </w:rPr>
      </w:pPr>
      <w:bookmarkStart w:id="1317" w:name="_Toc516654922"/>
      <w:bookmarkStart w:id="1318" w:name="_Toc28278113"/>
      <w:bookmarkStart w:id="1319" w:name="_Toc36134384"/>
      <w:bookmarkStart w:id="1320" w:name="_Toc44686869"/>
      <w:bookmarkStart w:id="1321" w:name="_Toc51928637"/>
      <w:bookmarkStart w:id="1322" w:name="_Toc51929206"/>
      <w:bookmarkStart w:id="1323" w:name="_Toc155283218"/>
      <w:r>
        <w:t>4.</w:t>
      </w:r>
      <w:r>
        <w:rPr>
          <w:lang w:eastAsia="zh-CN"/>
        </w:rPr>
        <w:t>8</w:t>
      </w:r>
      <w:r>
        <w:rPr>
          <w:rFonts w:hint="eastAsia"/>
          <w:lang w:eastAsia="zh-CN"/>
        </w:rPr>
        <w:t>.1</w:t>
      </w:r>
      <w:r w:rsidR="0006673E">
        <w:rPr>
          <w:lang w:eastAsia="zh-CN"/>
        </w:rPr>
        <w:tab/>
      </w:r>
      <w:r>
        <w:rPr>
          <w:rFonts w:hint="eastAsia"/>
          <w:lang w:eastAsia="zh-CN"/>
        </w:rPr>
        <w:t>Trace session activation for R</w:t>
      </w:r>
      <w:r>
        <w:rPr>
          <w:lang w:eastAsia="zh-CN"/>
        </w:rPr>
        <w:t>CE</w:t>
      </w:r>
      <w:r>
        <w:rPr>
          <w:rFonts w:hint="eastAsia"/>
          <w:lang w:eastAsia="zh-CN"/>
        </w:rPr>
        <w:t>F reporting</w:t>
      </w:r>
      <w:bookmarkEnd w:id="1317"/>
      <w:bookmarkEnd w:id="1318"/>
      <w:bookmarkEnd w:id="1319"/>
      <w:bookmarkEnd w:id="1320"/>
      <w:r w:rsidR="00F52FBD">
        <w:rPr>
          <w:lang w:eastAsia="zh-CN"/>
        </w:rPr>
        <w:t xml:space="preserve"> in E-UTRAN</w:t>
      </w:r>
      <w:bookmarkEnd w:id="1321"/>
      <w:bookmarkEnd w:id="1322"/>
      <w:bookmarkEnd w:id="1323"/>
    </w:p>
    <w:p w:rsidR="00292C5A" w:rsidRDefault="00292C5A">
      <w:r>
        <w:t xml:space="preserve">RCEF reporting is activated to the eNB as a special Trace Session where the </w:t>
      </w:r>
      <w:r w:rsidR="00FF041C">
        <w:t>Job Type</w:t>
      </w:r>
      <w:r>
        <w:t xml:space="preserve"> indicates RCEF reporting only. The detailed procedure is shown in figure 4.8.1.1 where a UE experiences an RCEF event and the RRC establishment is successful to the same eNB. </w:t>
      </w:r>
    </w:p>
    <w:p w:rsidR="00292C5A" w:rsidRDefault="00566F30" w:rsidP="00566F30">
      <w:pPr>
        <w:pStyle w:val="TH"/>
      </w:pPr>
      <w:r>
        <w:object w:dxaOrig="9677" w:dyaOrig="8470">
          <v:shape id="_x0000_i1104" type="#_x0000_t75" style="width:483.95pt;height:423.25pt" o:ole="">
            <v:imagedata r:id="rId141" o:title=""/>
          </v:shape>
          <o:OLEObject Type="Embed" ProgID="Visio.Drawing.11" ShapeID="_x0000_i1104" DrawAspect="Content" ObjectID="_1771925643" r:id="rId142"/>
        </w:object>
      </w:r>
      <w:r w:rsidR="00292C5A">
        <w:t>Figure 4.8.1</w:t>
      </w:r>
      <w:r w:rsidR="00292C5A">
        <w:rPr>
          <w:rFonts w:hint="eastAsia"/>
          <w:lang w:eastAsia="zh-CN"/>
        </w:rPr>
        <w:t>.1</w:t>
      </w:r>
      <w:r w:rsidR="00292C5A">
        <w:t xml:space="preserve"> Example scenario for RCEF reporting when UE RRC establishment is successful to the same eNB. </w:t>
      </w:r>
    </w:p>
    <w:p w:rsidR="00292C5A" w:rsidRDefault="00292C5A">
      <w:r>
        <w:t xml:space="preserve">When the eNB receives the Trace Session activation indicating RCEF reporting only, the eNB shall start a Trace Session. This Trace Session shall collect only RCEF reports received from the UE. The Trace Session activation message received from the </w:t>
      </w:r>
      <w:smartTag w:uri="urn:schemas-microsoft-com:office:smarttags" w:element="place">
        <w:r>
          <w:t>EMS</w:t>
        </w:r>
      </w:smartTag>
      <w:r>
        <w:t xml:space="preserve"> shall contain the following information:</w:t>
      </w:r>
    </w:p>
    <w:p w:rsidR="00292C5A" w:rsidRDefault="005D1D39" w:rsidP="005D1D39">
      <w:pPr>
        <w:pStyle w:val="B10"/>
      </w:pPr>
      <w:r>
        <w:t>-</w:t>
      </w:r>
      <w:r>
        <w:tab/>
      </w:r>
      <w:r w:rsidR="00292C5A">
        <w:t>Trace Reference</w:t>
      </w:r>
    </w:p>
    <w:p w:rsidR="00292C5A" w:rsidRDefault="005D1D39" w:rsidP="005D1D39">
      <w:pPr>
        <w:pStyle w:val="B10"/>
      </w:pPr>
      <w:r>
        <w:t>-</w:t>
      </w:r>
      <w:r>
        <w:tab/>
      </w:r>
      <w:r w:rsidR="00292C5A">
        <w:t xml:space="preserve">Job </w:t>
      </w:r>
      <w:r w:rsidR="00FF041C">
        <w:t xml:space="preserve">Type </w:t>
      </w:r>
      <w:r w:rsidR="00292C5A">
        <w:t>=</w:t>
      </w:r>
      <w:r w:rsidR="00FF041C">
        <w:t xml:space="preserve"> </w:t>
      </w:r>
      <w:r w:rsidR="00292C5A">
        <w:t>RCEF reporting only</w:t>
      </w:r>
    </w:p>
    <w:p w:rsidR="00292C5A" w:rsidRDefault="005D1D39" w:rsidP="005D1D39">
      <w:pPr>
        <w:pStyle w:val="B10"/>
      </w:pPr>
      <w:r>
        <w:t>-</w:t>
      </w:r>
      <w:r>
        <w:tab/>
      </w:r>
      <w:r w:rsidR="00292C5A">
        <w:t>TCE</w:t>
      </w:r>
      <w:r w:rsidR="00FF041C" w:rsidRPr="00FF041C">
        <w:t xml:space="preserve"> IP Address</w:t>
      </w:r>
    </w:p>
    <w:p w:rsidR="00292C5A" w:rsidRDefault="00292C5A">
      <w:r>
        <w:t>Figure 4.8.1.2 shows another example where the UE RRC Establishment is failed to one eNB, but successful to another eNB.</w:t>
      </w:r>
    </w:p>
    <w:p w:rsidR="00292C5A" w:rsidRDefault="00292C5A">
      <w:pPr>
        <w:pStyle w:val="TH"/>
      </w:pPr>
      <w:r>
        <w:object w:dxaOrig="9677" w:dyaOrig="8470">
          <v:shape id="_x0000_i1105" type="#_x0000_t75" style="width:483.95pt;height:423.25pt" o:ole="">
            <v:imagedata r:id="rId143" o:title=""/>
          </v:shape>
          <o:OLEObject Type="Embed" ProgID="Visio.Drawing.11" ShapeID="_x0000_i1105" DrawAspect="Content" ObjectID="_1771925644" r:id="rId144"/>
        </w:object>
      </w:r>
    </w:p>
    <w:p w:rsidR="00292C5A" w:rsidRDefault="00292C5A">
      <w:pPr>
        <w:pStyle w:val="TF"/>
      </w:pPr>
      <w:r>
        <w:t>Figure 4.8.</w:t>
      </w:r>
      <w:r>
        <w:rPr>
          <w:rFonts w:hint="eastAsia"/>
          <w:lang w:eastAsia="zh-CN"/>
        </w:rPr>
        <w:t>1.</w:t>
      </w:r>
      <w:r>
        <w:t>2 Example scenario for RCEF reporting when the UE RRC establishment is successful to a different eNB</w:t>
      </w:r>
    </w:p>
    <w:p w:rsidR="00292C5A" w:rsidRDefault="00292C5A">
      <w:r>
        <w:t xml:space="preserve">If the UE establishes the RRC connection successfully the RCEF reports are fetched by the eNB. The procedures to be used at eNB to forward the RCEF reports towards the management system are the same regardless of whether RCEF occurred at this eNB or a different eNB. </w:t>
      </w:r>
    </w:p>
    <w:p w:rsidR="00292C5A" w:rsidRDefault="00292C5A">
      <w:r>
        <w:t xml:space="preserve">If a UE detects a RRC Connection Establishment Failure event, it collects certain information as described in </w:t>
      </w:r>
      <w:r>
        <w:rPr>
          <w:rFonts w:hint="eastAsia"/>
          <w:lang w:eastAsia="zh-CN"/>
        </w:rPr>
        <w:t>TS 3</w:t>
      </w:r>
      <w:r>
        <w:rPr>
          <w:lang w:eastAsia="zh-CN"/>
        </w:rPr>
        <w:t>7</w:t>
      </w:r>
      <w:r>
        <w:rPr>
          <w:rFonts w:hint="eastAsia"/>
          <w:lang w:eastAsia="zh-CN"/>
        </w:rPr>
        <w:t>.3</w:t>
      </w:r>
      <w:r>
        <w:rPr>
          <w:lang w:eastAsia="zh-CN"/>
        </w:rPr>
        <w:t>20</w:t>
      </w:r>
      <w:r>
        <w:rPr>
          <w:rFonts w:hint="eastAsia"/>
          <w:lang w:eastAsia="zh-CN"/>
        </w:rPr>
        <w:t>[3</w:t>
      </w:r>
      <w:r>
        <w:rPr>
          <w:lang w:eastAsia="zh-CN"/>
        </w:rPr>
        <w:t>0</w:t>
      </w:r>
      <w:r>
        <w:rPr>
          <w:rFonts w:hint="eastAsia"/>
          <w:lang w:eastAsia="zh-CN"/>
        </w:rPr>
        <w:t>]</w:t>
      </w:r>
      <w:r>
        <w:t xml:space="preserve">. Once the eNB retrieved the RCEF report from the UE, as defined in </w:t>
      </w:r>
      <w:r>
        <w:rPr>
          <w:rFonts w:hint="eastAsia"/>
          <w:lang w:eastAsia="zh-CN"/>
        </w:rPr>
        <w:t>TS 3</w:t>
      </w:r>
      <w:r>
        <w:rPr>
          <w:lang w:eastAsia="zh-CN"/>
        </w:rPr>
        <w:t>7</w:t>
      </w:r>
      <w:r>
        <w:rPr>
          <w:rFonts w:hint="eastAsia"/>
          <w:lang w:eastAsia="zh-CN"/>
        </w:rPr>
        <w:t>.3</w:t>
      </w:r>
      <w:r>
        <w:rPr>
          <w:lang w:eastAsia="zh-CN"/>
        </w:rPr>
        <w:t>2</w:t>
      </w:r>
      <w:r>
        <w:rPr>
          <w:rFonts w:hint="eastAsia"/>
          <w:lang w:eastAsia="zh-CN"/>
        </w:rPr>
        <w:t>0[</w:t>
      </w:r>
      <w:r>
        <w:rPr>
          <w:lang w:eastAsia="zh-CN"/>
        </w:rPr>
        <w:t>30</w:t>
      </w:r>
      <w:r>
        <w:rPr>
          <w:rFonts w:hint="eastAsia"/>
          <w:lang w:eastAsia="zh-CN"/>
        </w:rPr>
        <w:t>]</w:t>
      </w:r>
      <w:r>
        <w:t xml:space="preserve">, it shall save it to the Trace Record. The Trace Record containing the RCEF reports can be transferred to the TCE in the same mechanism as for normal subscriber and equipment trace or for MDT. </w:t>
      </w:r>
    </w:p>
    <w:p w:rsidR="00292C5A" w:rsidRDefault="00292C5A">
      <w:pPr>
        <w:pStyle w:val="Heading3"/>
        <w:rPr>
          <w:rFonts w:hint="eastAsia"/>
          <w:lang w:eastAsia="zh-CN"/>
        </w:rPr>
      </w:pPr>
      <w:bookmarkStart w:id="1324" w:name="_Toc516654923"/>
      <w:bookmarkStart w:id="1325" w:name="_Toc28278114"/>
      <w:bookmarkStart w:id="1326" w:name="_Toc36134385"/>
      <w:bookmarkStart w:id="1327" w:name="_Toc44686870"/>
      <w:bookmarkStart w:id="1328" w:name="_Toc51928638"/>
      <w:bookmarkStart w:id="1329" w:name="_Toc51929207"/>
      <w:bookmarkStart w:id="1330" w:name="_Toc155283219"/>
      <w:r>
        <w:t>4.</w:t>
      </w:r>
      <w:r>
        <w:rPr>
          <w:lang w:eastAsia="zh-CN"/>
        </w:rPr>
        <w:t>8</w:t>
      </w:r>
      <w:r>
        <w:rPr>
          <w:rFonts w:hint="eastAsia"/>
          <w:lang w:eastAsia="zh-CN"/>
        </w:rPr>
        <w:t>.2</w:t>
      </w:r>
      <w:r w:rsidR="002B2D10">
        <w:rPr>
          <w:lang w:eastAsia="zh-CN"/>
        </w:rPr>
        <w:tab/>
      </w:r>
      <w:r>
        <w:rPr>
          <w:rFonts w:hint="eastAsia"/>
          <w:lang w:eastAsia="zh-CN"/>
        </w:rPr>
        <w:t>Trace session deactivation for R</w:t>
      </w:r>
      <w:r>
        <w:rPr>
          <w:lang w:eastAsia="zh-CN"/>
        </w:rPr>
        <w:t>CE</w:t>
      </w:r>
      <w:r>
        <w:rPr>
          <w:rFonts w:hint="eastAsia"/>
          <w:lang w:eastAsia="zh-CN"/>
        </w:rPr>
        <w:t>F reporting</w:t>
      </w:r>
      <w:bookmarkEnd w:id="1324"/>
      <w:bookmarkEnd w:id="1325"/>
      <w:bookmarkEnd w:id="1326"/>
      <w:bookmarkEnd w:id="1327"/>
      <w:r w:rsidR="00F52FBD">
        <w:rPr>
          <w:lang w:eastAsia="zh-CN"/>
        </w:rPr>
        <w:t xml:space="preserve"> in E-UTRAN</w:t>
      </w:r>
      <w:bookmarkEnd w:id="1328"/>
      <w:bookmarkEnd w:id="1329"/>
      <w:bookmarkEnd w:id="1330"/>
    </w:p>
    <w:p w:rsidR="00F52FBD" w:rsidRDefault="00292C5A" w:rsidP="00F52FBD">
      <w:pPr>
        <w:rPr>
          <w:iCs/>
        </w:rPr>
      </w:pPr>
      <w:r>
        <w:rPr>
          <w:iCs/>
        </w:rPr>
        <w:t xml:space="preserve">When the eNB receives the indication from </w:t>
      </w:r>
      <w:r>
        <w:rPr>
          <w:rFonts w:hint="eastAsia"/>
          <w:iCs/>
          <w:lang w:eastAsia="zh-CN"/>
        </w:rPr>
        <w:t xml:space="preserve">the </w:t>
      </w:r>
      <w:r>
        <w:rPr>
          <w:iCs/>
        </w:rPr>
        <w:t>EM for trace session deactivation</w:t>
      </w:r>
      <w:r>
        <w:rPr>
          <w:rFonts w:hint="eastAsia"/>
          <w:iCs/>
          <w:lang w:eastAsia="zh-CN"/>
        </w:rPr>
        <w:t xml:space="preserve"> with the </w:t>
      </w:r>
      <w:r w:rsidR="008A4086" w:rsidRPr="008A4086">
        <w:rPr>
          <w:iCs/>
          <w:lang w:eastAsia="zh-CN"/>
        </w:rPr>
        <w:t>Job Type</w:t>
      </w:r>
      <w:r>
        <w:rPr>
          <w:rFonts w:hint="eastAsia"/>
          <w:iCs/>
          <w:lang w:eastAsia="zh-CN"/>
        </w:rPr>
        <w:t xml:space="preserve"> </w:t>
      </w:r>
      <w:r w:rsidR="005D1D39">
        <w:rPr>
          <w:iCs/>
          <w:lang w:eastAsia="zh-CN"/>
        </w:rPr>
        <w:t>"</w:t>
      </w:r>
      <w:r>
        <w:rPr>
          <w:rFonts w:hint="eastAsia"/>
          <w:iCs/>
          <w:lang w:eastAsia="zh-CN"/>
        </w:rPr>
        <w:t>R</w:t>
      </w:r>
      <w:r>
        <w:rPr>
          <w:iCs/>
          <w:lang w:eastAsia="zh-CN"/>
        </w:rPr>
        <w:t>CE</w:t>
      </w:r>
      <w:r>
        <w:rPr>
          <w:rFonts w:hint="eastAsia"/>
          <w:iCs/>
          <w:lang w:eastAsia="zh-CN"/>
        </w:rPr>
        <w:t>F reporting only</w:t>
      </w:r>
      <w:r w:rsidR="005D1D39">
        <w:rPr>
          <w:iCs/>
          <w:lang w:eastAsia="zh-CN"/>
        </w:rPr>
        <w:t>"</w:t>
      </w:r>
      <w:r>
        <w:rPr>
          <w:iCs/>
        </w:rPr>
        <w:t xml:space="preserve">, it shall deactivate the trace session for </w:t>
      </w:r>
      <w:r>
        <w:rPr>
          <w:rFonts w:hint="eastAsia"/>
          <w:iCs/>
          <w:lang w:eastAsia="zh-CN"/>
        </w:rPr>
        <w:t xml:space="preserve">the indicated </w:t>
      </w:r>
      <w:r w:rsidR="008A4086" w:rsidRPr="008A4086">
        <w:rPr>
          <w:iCs/>
          <w:lang w:eastAsia="zh-CN"/>
        </w:rPr>
        <w:t>T</w:t>
      </w:r>
      <w:r>
        <w:rPr>
          <w:rFonts w:hint="eastAsia"/>
          <w:iCs/>
          <w:lang w:eastAsia="zh-CN"/>
        </w:rPr>
        <w:t xml:space="preserve">race </w:t>
      </w:r>
      <w:r w:rsidR="008A4086" w:rsidRPr="008A4086">
        <w:rPr>
          <w:iCs/>
          <w:lang w:eastAsia="zh-CN"/>
        </w:rPr>
        <w:t>R</w:t>
      </w:r>
      <w:r>
        <w:rPr>
          <w:rFonts w:hint="eastAsia"/>
          <w:iCs/>
          <w:lang w:eastAsia="zh-CN"/>
        </w:rPr>
        <w:t>eference of R</w:t>
      </w:r>
      <w:r>
        <w:rPr>
          <w:iCs/>
          <w:lang w:eastAsia="zh-CN"/>
        </w:rPr>
        <w:t>CE</w:t>
      </w:r>
      <w:r>
        <w:rPr>
          <w:rFonts w:hint="eastAsia"/>
          <w:iCs/>
          <w:lang w:eastAsia="zh-CN"/>
        </w:rPr>
        <w:t>F reporting and stop R</w:t>
      </w:r>
      <w:r>
        <w:rPr>
          <w:iCs/>
          <w:lang w:eastAsia="zh-CN"/>
        </w:rPr>
        <w:t>CE</w:t>
      </w:r>
      <w:r>
        <w:rPr>
          <w:rFonts w:hint="eastAsia"/>
          <w:iCs/>
          <w:lang w:eastAsia="zh-CN"/>
        </w:rPr>
        <w:t>F reporting to the TCE</w:t>
      </w:r>
      <w:r>
        <w:rPr>
          <w:iCs/>
        </w:rPr>
        <w:t>.</w:t>
      </w:r>
    </w:p>
    <w:p w:rsidR="00F52FBD" w:rsidRDefault="00F52FBD" w:rsidP="00F52FBD">
      <w:pPr>
        <w:pStyle w:val="Heading3"/>
      </w:pPr>
      <w:bookmarkStart w:id="1331" w:name="_Toc51928639"/>
      <w:bookmarkStart w:id="1332" w:name="_Toc51929208"/>
      <w:bookmarkStart w:id="1333" w:name="_Toc155283220"/>
      <w:r>
        <w:t>4.8.</w:t>
      </w:r>
      <w:r w:rsidR="002B2D10">
        <w:t>3</w:t>
      </w:r>
      <w:r>
        <w:tab/>
        <w:t>Trace session activation for RCEF reporting in NG-RAN</w:t>
      </w:r>
      <w:bookmarkEnd w:id="1331"/>
      <w:bookmarkEnd w:id="1332"/>
      <w:bookmarkEnd w:id="1333"/>
    </w:p>
    <w:p w:rsidR="00F52FBD" w:rsidRDefault="00F52FBD" w:rsidP="00F52FBD">
      <w:r>
        <w:t xml:space="preserve">RCEF reporting is activated to the gNB as a special Trace Session where the </w:t>
      </w:r>
      <w:r w:rsidR="008A4086" w:rsidRPr="008A4086">
        <w:t>Job Type</w:t>
      </w:r>
      <w:r>
        <w:t xml:space="preserve"> indicates RCEF reporting only. The detailed procedure is shown in figure 4.8.</w:t>
      </w:r>
      <w:r w:rsidR="002B2D10">
        <w:t>3</w:t>
      </w:r>
      <w:r>
        <w:t xml:space="preserve">.1 where a UE experiences an RCEF event and the RRC establishment is successful to the same gNB. </w:t>
      </w:r>
    </w:p>
    <w:p w:rsidR="00F016EB" w:rsidRDefault="00F52FBD" w:rsidP="008D4A97">
      <w:pPr>
        <w:pStyle w:val="TH"/>
      </w:pPr>
      <w:r>
        <w:pict>
          <v:shape id="_x0000_i1106" type="#_x0000_t75" style="width:481.45pt;height:295.5pt">
            <v:imagedata r:id="rId145" o:title="figure_4"/>
          </v:shape>
        </w:pict>
      </w:r>
    </w:p>
    <w:p w:rsidR="00F52FBD" w:rsidRDefault="00F52FBD" w:rsidP="008D4A97">
      <w:pPr>
        <w:pStyle w:val="TF"/>
      </w:pPr>
      <w:r>
        <w:t>Figure 4.8.</w:t>
      </w:r>
      <w:r w:rsidR="00F016EB">
        <w:t>3</w:t>
      </w:r>
      <w:r>
        <w:rPr>
          <w:rFonts w:hint="eastAsia"/>
          <w:lang w:eastAsia="zh-CN"/>
        </w:rPr>
        <w:t>.1</w:t>
      </w:r>
      <w:r>
        <w:t xml:space="preserve"> Example scenario for RCEF reporting when UE RRC establishment is successful to the same gNB. </w:t>
      </w:r>
    </w:p>
    <w:p w:rsidR="00F52FBD" w:rsidRDefault="00F52FBD" w:rsidP="00F52FBD">
      <w:r>
        <w:t>Upon Trace Session activation indicating RCEF reporting only, the gNB shall start a Trace Session. This Trace Session shall collect only RCEF reports received from the UE. The Trace Session activation information shall contain the following information:</w:t>
      </w:r>
    </w:p>
    <w:p w:rsidR="00F52FBD" w:rsidRDefault="00F52FBD" w:rsidP="00F52FBD">
      <w:pPr>
        <w:pStyle w:val="B10"/>
      </w:pPr>
      <w:r>
        <w:t>-</w:t>
      </w:r>
      <w:r>
        <w:tab/>
        <w:t>Trace Reference</w:t>
      </w:r>
    </w:p>
    <w:p w:rsidR="00F52FBD" w:rsidRDefault="00F52FBD" w:rsidP="00F52FBD">
      <w:pPr>
        <w:pStyle w:val="B10"/>
      </w:pPr>
      <w:r>
        <w:t>-</w:t>
      </w:r>
      <w:r>
        <w:tab/>
        <w:t xml:space="preserve">Job </w:t>
      </w:r>
      <w:r w:rsidR="008A4086" w:rsidRPr="008A4086">
        <w:t>T</w:t>
      </w:r>
      <w:r>
        <w:t>ype</w:t>
      </w:r>
      <w:r w:rsidR="008A4086" w:rsidRPr="008A4086">
        <w:t xml:space="preserve"> </w:t>
      </w:r>
      <w:r>
        <w:t>=</w:t>
      </w:r>
      <w:r w:rsidR="008A4086" w:rsidRPr="008A4086">
        <w:t xml:space="preserve"> </w:t>
      </w:r>
      <w:r>
        <w:t>RCEF reporting only</w:t>
      </w:r>
    </w:p>
    <w:p w:rsidR="00F52FBD" w:rsidRDefault="00F52FBD" w:rsidP="00F52FBD">
      <w:pPr>
        <w:pStyle w:val="B10"/>
      </w:pPr>
      <w:r>
        <w:t>-</w:t>
      </w:r>
      <w:r>
        <w:tab/>
        <w:t xml:space="preserve">TCE </w:t>
      </w:r>
      <w:r w:rsidR="008A4086" w:rsidRPr="008A4086">
        <w:t xml:space="preserve">IP Address </w:t>
      </w:r>
      <w:r>
        <w:t xml:space="preserve">for file based reporting or </w:t>
      </w:r>
      <w:r w:rsidR="008A4086" w:rsidRPr="008A4086">
        <w:t xml:space="preserve">Trace Reporting Consumer </w:t>
      </w:r>
      <w:r>
        <w:t>URI for streaming reporting</w:t>
      </w:r>
    </w:p>
    <w:p w:rsidR="00F52FBD" w:rsidRDefault="00F52FBD" w:rsidP="00F52FBD">
      <w:r>
        <w:t>Figure 4.8.</w:t>
      </w:r>
      <w:r w:rsidR="002B2D10">
        <w:t>3</w:t>
      </w:r>
      <w:r>
        <w:t>.2 shows another example where the UE RRC Establishment is failed to one gNB, but successful to another gNB.</w:t>
      </w:r>
    </w:p>
    <w:p w:rsidR="00F52FBD" w:rsidRDefault="00F52FBD" w:rsidP="00F52FBD">
      <w:pPr>
        <w:pStyle w:val="TH"/>
      </w:pPr>
      <w:r>
        <w:pict>
          <v:shape id="_x0000_i1107" type="#_x0000_t75" style="width:481.45pt;height:295.5pt">
            <v:imagedata r:id="rId146" o:title="figure_4"/>
          </v:shape>
        </w:pict>
      </w:r>
    </w:p>
    <w:p w:rsidR="00F52FBD" w:rsidRDefault="00F52FBD" w:rsidP="00F52FBD">
      <w:pPr>
        <w:pStyle w:val="TF"/>
      </w:pPr>
      <w:r>
        <w:t>Figure 4.8.</w:t>
      </w:r>
      <w:r w:rsidR="002B2D10">
        <w:rPr>
          <w:lang w:eastAsia="zh-CN"/>
        </w:rPr>
        <w:t>3</w:t>
      </w:r>
      <w:r>
        <w:rPr>
          <w:rFonts w:hint="eastAsia"/>
          <w:lang w:eastAsia="zh-CN"/>
        </w:rPr>
        <w:t>.</w:t>
      </w:r>
      <w:r>
        <w:t>2 Example scenario for RCEF reporting when the UE RRC establishment is successful to a different gNB</w:t>
      </w:r>
    </w:p>
    <w:p w:rsidR="00F52FBD" w:rsidRDefault="00F52FBD" w:rsidP="00F52FBD">
      <w:r>
        <w:t xml:space="preserve">If the UE establishes the RRC connection successfully the RCEF reports are fetched by the gNB. The procedures to be used at gNB to forward the RCEF reports towards the management system are the same regardless of whether RCEF occurred at this gNB or a different gNB. </w:t>
      </w:r>
    </w:p>
    <w:p w:rsidR="00F52FBD" w:rsidRPr="00E55BAA" w:rsidRDefault="00F52FBD" w:rsidP="00F52FBD">
      <w:r>
        <w:t xml:space="preserve">If a UE detects a RRC Connection Establishment Failure event, it collects certain information as described in 3GPP </w:t>
      </w:r>
      <w:r>
        <w:rPr>
          <w:rFonts w:hint="eastAsia"/>
          <w:lang w:eastAsia="zh-CN"/>
        </w:rPr>
        <w:t>TS 3</w:t>
      </w:r>
      <w:r>
        <w:rPr>
          <w:lang w:eastAsia="zh-CN"/>
        </w:rPr>
        <w:t>7</w:t>
      </w:r>
      <w:r>
        <w:rPr>
          <w:rFonts w:hint="eastAsia"/>
          <w:lang w:eastAsia="zh-CN"/>
        </w:rPr>
        <w:t>.3</w:t>
      </w:r>
      <w:r>
        <w:rPr>
          <w:lang w:eastAsia="zh-CN"/>
        </w:rPr>
        <w:t xml:space="preserve">20 clause 5.1.6 </w:t>
      </w:r>
      <w:r>
        <w:rPr>
          <w:rFonts w:hint="eastAsia"/>
          <w:lang w:eastAsia="zh-CN"/>
        </w:rPr>
        <w:t>[3</w:t>
      </w:r>
      <w:r>
        <w:rPr>
          <w:lang w:eastAsia="zh-CN"/>
        </w:rPr>
        <w:t>0</w:t>
      </w:r>
      <w:r>
        <w:rPr>
          <w:rFonts w:hint="eastAsia"/>
          <w:lang w:eastAsia="zh-CN"/>
        </w:rPr>
        <w:t>]</w:t>
      </w:r>
      <w:r>
        <w:t xml:space="preserve">. Once the gNB retrieved the RCEF report from the UE, as defined in 3GPP </w:t>
      </w:r>
      <w:r>
        <w:rPr>
          <w:rFonts w:hint="eastAsia"/>
          <w:lang w:eastAsia="zh-CN"/>
        </w:rPr>
        <w:t>TS 3</w:t>
      </w:r>
      <w:r>
        <w:rPr>
          <w:lang w:eastAsia="zh-CN"/>
        </w:rPr>
        <w:t>7</w:t>
      </w:r>
      <w:r>
        <w:rPr>
          <w:rFonts w:hint="eastAsia"/>
          <w:lang w:eastAsia="zh-CN"/>
        </w:rPr>
        <w:t>.3</w:t>
      </w:r>
      <w:r>
        <w:rPr>
          <w:lang w:eastAsia="zh-CN"/>
        </w:rPr>
        <w:t>2</w:t>
      </w:r>
      <w:r>
        <w:rPr>
          <w:rFonts w:hint="eastAsia"/>
          <w:lang w:eastAsia="zh-CN"/>
        </w:rPr>
        <w:t>0</w:t>
      </w:r>
      <w:r>
        <w:rPr>
          <w:lang w:eastAsia="zh-CN"/>
        </w:rPr>
        <w:t xml:space="preserve"> </w:t>
      </w:r>
      <w:r>
        <w:rPr>
          <w:rFonts w:hint="eastAsia"/>
          <w:lang w:eastAsia="zh-CN"/>
        </w:rPr>
        <w:t>[</w:t>
      </w:r>
      <w:r>
        <w:rPr>
          <w:lang w:eastAsia="zh-CN"/>
        </w:rPr>
        <w:t>30</w:t>
      </w:r>
      <w:r>
        <w:rPr>
          <w:rFonts w:hint="eastAsia"/>
          <w:lang w:eastAsia="zh-CN"/>
        </w:rPr>
        <w:t>]</w:t>
      </w:r>
      <w:r>
        <w:t xml:space="preserve">, it shall save it to the Trace Record. The Trace Record containing the RCEF reports can be transferred to the TCE for file-based trace reporting or to the Streaming data reporting MnS consumer for streaming reporting in the same mechanism as for normal subscriber and equipment trace or for MDT. </w:t>
      </w:r>
    </w:p>
    <w:p w:rsidR="00F52FBD" w:rsidRDefault="00F52FBD" w:rsidP="00F52FBD">
      <w:pPr>
        <w:pStyle w:val="Heading3"/>
      </w:pPr>
      <w:bookmarkStart w:id="1334" w:name="_Toc51928640"/>
      <w:bookmarkStart w:id="1335" w:name="_Toc51929209"/>
      <w:bookmarkStart w:id="1336" w:name="_Toc155283221"/>
      <w:r>
        <w:t>4.8.</w:t>
      </w:r>
      <w:r w:rsidR="002B2D10">
        <w:t>4</w:t>
      </w:r>
      <w:r>
        <w:tab/>
        <w:t>Trace session deactivation for RCEF reporting in NG-RAN</w:t>
      </w:r>
      <w:bookmarkEnd w:id="1334"/>
      <w:bookmarkEnd w:id="1335"/>
      <w:bookmarkEnd w:id="1336"/>
    </w:p>
    <w:p w:rsidR="00292C5A" w:rsidRDefault="00F52FBD">
      <w:r>
        <w:rPr>
          <w:iCs/>
        </w:rPr>
        <w:t>Upon trace session deactivation</w:t>
      </w:r>
      <w:r>
        <w:rPr>
          <w:rFonts w:hint="eastAsia"/>
          <w:iCs/>
          <w:lang w:eastAsia="zh-CN"/>
        </w:rPr>
        <w:t xml:space="preserve"> with the </w:t>
      </w:r>
      <w:r w:rsidR="008A4086" w:rsidRPr="008A4086">
        <w:rPr>
          <w:iCs/>
          <w:lang w:eastAsia="zh-CN"/>
        </w:rPr>
        <w:t>Job Type</w:t>
      </w:r>
      <w:r>
        <w:rPr>
          <w:rFonts w:hint="eastAsia"/>
          <w:iCs/>
          <w:lang w:eastAsia="zh-CN"/>
        </w:rPr>
        <w:t xml:space="preserve"> </w:t>
      </w:r>
      <w:r>
        <w:rPr>
          <w:iCs/>
          <w:lang w:eastAsia="zh-CN"/>
        </w:rPr>
        <w:t>"</w:t>
      </w:r>
      <w:r>
        <w:rPr>
          <w:rFonts w:hint="eastAsia"/>
          <w:iCs/>
          <w:lang w:eastAsia="zh-CN"/>
        </w:rPr>
        <w:t>R</w:t>
      </w:r>
      <w:r>
        <w:rPr>
          <w:iCs/>
          <w:lang w:eastAsia="zh-CN"/>
        </w:rPr>
        <w:t>CE</w:t>
      </w:r>
      <w:r>
        <w:rPr>
          <w:rFonts w:hint="eastAsia"/>
          <w:iCs/>
          <w:lang w:eastAsia="zh-CN"/>
        </w:rPr>
        <w:t>F reporting only</w:t>
      </w:r>
      <w:r>
        <w:rPr>
          <w:iCs/>
          <w:lang w:eastAsia="zh-CN"/>
        </w:rPr>
        <w:t>"</w:t>
      </w:r>
      <w:r>
        <w:rPr>
          <w:iCs/>
        </w:rPr>
        <w:t xml:space="preserve">, gNB shall deactivate the trace session for </w:t>
      </w:r>
      <w:r>
        <w:rPr>
          <w:rFonts w:hint="eastAsia"/>
          <w:iCs/>
          <w:lang w:eastAsia="zh-CN"/>
        </w:rPr>
        <w:t xml:space="preserve">the indicated </w:t>
      </w:r>
      <w:r w:rsidR="008A4086" w:rsidRPr="008A4086">
        <w:rPr>
          <w:iCs/>
          <w:lang w:eastAsia="zh-CN"/>
        </w:rPr>
        <w:t>T</w:t>
      </w:r>
      <w:r>
        <w:rPr>
          <w:rFonts w:hint="eastAsia"/>
          <w:iCs/>
          <w:lang w:eastAsia="zh-CN"/>
        </w:rPr>
        <w:t xml:space="preserve">race </w:t>
      </w:r>
      <w:r w:rsidR="008A4086" w:rsidRPr="008A4086">
        <w:rPr>
          <w:iCs/>
          <w:lang w:eastAsia="zh-CN"/>
        </w:rPr>
        <w:t>R</w:t>
      </w:r>
      <w:r>
        <w:rPr>
          <w:rFonts w:hint="eastAsia"/>
          <w:iCs/>
          <w:lang w:eastAsia="zh-CN"/>
        </w:rPr>
        <w:t>eference of R</w:t>
      </w:r>
      <w:r>
        <w:rPr>
          <w:iCs/>
          <w:lang w:eastAsia="zh-CN"/>
        </w:rPr>
        <w:t>CE</w:t>
      </w:r>
      <w:r>
        <w:rPr>
          <w:rFonts w:hint="eastAsia"/>
          <w:iCs/>
          <w:lang w:eastAsia="zh-CN"/>
        </w:rPr>
        <w:t>F reporting and stop R</w:t>
      </w:r>
      <w:r>
        <w:rPr>
          <w:iCs/>
          <w:lang w:eastAsia="zh-CN"/>
        </w:rPr>
        <w:t>CE</w:t>
      </w:r>
      <w:r>
        <w:rPr>
          <w:rFonts w:hint="eastAsia"/>
          <w:iCs/>
          <w:lang w:eastAsia="zh-CN"/>
        </w:rPr>
        <w:t>F reporting to the TCE</w:t>
      </w:r>
      <w:r>
        <w:rPr>
          <w:iCs/>
          <w:lang w:eastAsia="zh-CN"/>
        </w:rPr>
        <w:t xml:space="preserve"> for the file-based reporting or to the Streaming data reporting MnS consumer for the streaming reporting</w:t>
      </w:r>
      <w:r>
        <w:rPr>
          <w:iCs/>
        </w:rPr>
        <w:t>.</w:t>
      </w:r>
    </w:p>
    <w:p w:rsidR="00350AAE" w:rsidRDefault="00350AAE" w:rsidP="00350AAE">
      <w:pPr>
        <w:pStyle w:val="Heading2"/>
      </w:pPr>
      <w:bookmarkStart w:id="1337" w:name="_Toc36134386"/>
      <w:bookmarkStart w:id="1338" w:name="_Toc44686871"/>
      <w:bookmarkStart w:id="1339" w:name="_Toc51928641"/>
      <w:bookmarkStart w:id="1340" w:name="_Toc51929210"/>
      <w:bookmarkStart w:id="1341" w:name="_Toc155283222"/>
      <w:r>
        <w:t>4.9</w:t>
      </w:r>
      <w:r>
        <w:tab/>
        <w:t>User consent handling in MDT for NG-RAN</w:t>
      </w:r>
      <w:bookmarkEnd w:id="1337"/>
      <w:bookmarkEnd w:id="1338"/>
      <w:bookmarkEnd w:id="1339"/>
      <w:bookmarkEnd w:id="1340"/>
      <w:bookmarkEnd w:id="1341"/>
    </w:p>
    <w:p w:rsidR="00350AAE" w:rsidRDefault="00350AAE" w:rsidP="00350AAE">
      <w:pPr>
        <w:pStyle w:val="Heading3"/>
      </w:pPr>
      <w:bookmarkStart w:id="1342" w:name="_Toc36134387"/>
      <w:bookmarkStart w:id="1343" w:name="_Toc44686872"/>
      <w:bookmarkStart w:id="1344" w:name="_Toc51928642"/>
      <w:bookmarkStart w:id="1345" w:name="_Toc51929211"/>
      <w:bookmarkStart w:id="1346" w:name="_Toc155283223"/>
      <w:r>
        <w:t>4.9.1</w:t>
      </w:r>
      <w:r>
        <w:tab/>
        <w:t>Signalling based MDT</w:t>
      </w:r>
      <w:bookmarkEnd w:id="1342"/>
      <w:bookmarkEnd w:id="1343"/>
      <w:bookmarkEnd w:id="1344"/>
      <w:bookmarkEnd w:id="1345"/>
      <w:bookmarkEnd w:id="1346"/>
    </w:p>
    <w:p w:rsidR="00350AAE" w:rsidRDefault="00350AAE" w:rsidP="00350AAE">
      <w:r>
        <w:t xml:space="preserve">In case of signalling based MDT getting user consent before activating the MDT functionality is required because of privacy and legal obligations. It is the Operator responsibility to collect user consent before initiating an MDT for a specific IMSI, IMEI number or SUPI. </w:t>
      </w:r>
    </w:p>
    <w:p w:rsidR="00350AAE" w:rsidRDefault="00350AAE" w:rsidP="00350AAE">
      <w:r>
        <w:t>Collecting the user consent shall be done via customer care process. The user consent information availability should be considered as part of the subscription data and as such this shall be provisioned to the UDM database.</w:t>
      </w:r>
    </w:p>
    <w:p w:rsidR="00350AAE" w:rsidRDefault="00350AAE" w:rsidP="00350AAE">
      <w:r>
        <w:t>The following figure summarizes the functionality.</w:t>
      </w:r>
    </w:p>
    <w:p w:rsidR="00350AAE" w:rsidRPr="00A21D24" w:rsidRDefault="00350AAE" w:rsidP="00D33809">
      <w:pPr>
        <w:pStyle w:val="TH"/>
      </w:pPr>
      <w:r>
        <w:object w:dxaOrig="7154" w:dyaOrig="6969">
          <v:shape id="_x0000_i1108" type="#_x0000_t75" style="width:412.6pt;height:339.35pt" o:ole="">
            <v:imagedata r:id="rId147" o:title=""/>
          </v:shape>
          <o:OLEObject Type="Embed" ProgID="Visio.Drawing.11" ShapeID="_x0000_i1108" DrawAspect="Content" ObjectID="_1771925645" r:id="rId148"/>
        </w:object>
      </w:r>
    </w:p>
    <w:p w:rsidR="00350AAE" w:rsidRDefault="00350AAE" w:rsidP="00350AAE">
      <w:pPr>
        <w:pStyle w:val="TF"/>
        <w:outlineLvl w:val="0"/>
      </w:pPr>
      <w:r>
        <w:t>Figure 4.9.1.1: Example for delivering user consent information in signalling based MDT</w:t>
      </w:r>
    </w:p>
    <w:p w:rsidR="00350AAE" w:rsidRDefault="00350AAE" w:rsidP="00350AAE">
      <w:r>
        <w:t>When the IMSI/IMEI(SV)/SUPI based MDT is activated it is targeted the UDM. Once the user consent availability information is stored in the UDM database, the UDM can check the user consent availability before starting a Trace Session for the given subscriber. If there is no user consent given by the specific user to network where TCE resides, the UDM should not start a Trace Session for the given subscriber.</w:t>
      </w:r>
    </w:p>
    <w:p w:rsidR="00350AAE" w:rsidRDefault="00350AAE" w:rsidP="00350AAE">
      <w:r>
        <w:t xml:space="preserve">As the user consent availability information is stored as part of the subscription data it should also be transferred to the AMF during update location procedure. This is required if the </w:t>
      </w:r>
      <w:r w:rsidR="003A3EB3">
        <w:t>signalling</w:t>
      </w:r>
      <w:r w:rsidR="007322C3">
        <w:t xml:space="preserve"> </w:t>
      </w:r>
      <w:r>
        <w:t xml:space="preserve">based MDT is started from AMF. In that case similar checking is required as in the UDM case. </w:t>
      </w:r>
    </w:p>
    <w:p w:rsidR="00350AAE" w:rsidRDefault="00350AAE" w:rsidP="00350AAE">
      <w:r>
        <w:t>It should also be possible to handle user consent revocation. The process of user consent revocation shall be done also via customer care process and the user consent availability information should be updated in the UDM DB when a user consent revocation happens.</w:t>
      </w:r>
    </w:p>
    <w:p w:rsidR="00350AAE" w:rsidRDefault="00350AAE" w:rsidP="00350AAE">
      <w:r>
        <w:t>If the user consent revocation happens during an ongoing Trace Session with MDT, it is not required to stop and deactivate the Trace Recording Session, Trace Session respectively immediately i.e. to stop an ongoing Trace Recording Session in case of Immediate MDT. A notification to the management system should be sent and the management system should deactivate the Trace Session.</w:t>
      </w:r>
    </w:p>
    <w:p w:rsidR="00350AAE" w:rsidRDefault="00350AAE" w:rsidP="00350AAE">
      <w:pPr>
        <w:pStyle w:val="Heading3"/>
      </w:pPr>
      <w:bookmarkStart w:id="1347" w:name="_Toc36134388"/>
      <w:bookmarkStart w:id="1348" w:name="_Toc44686873"/>
      <w:bookmarkStart w:id="1349" w:name="_Toc51928643"/>
      <w:bookmarkStart w:id="1350" w:name="_Toc51929212"/>
      <w:bookmarkStart w:id="1351" w:name="_Toc155283224"/>
      <w:r>
        <w:t>4.9.2</w:t>
      </w:r>
      <w:r>
        <w:tab/>
        <w:t>Management  based MDT</w:t>
      </w:r>
      <w:bookmarkEnd w:id="1347"/>
      <w:bookmarkEnd w:id="1348"/>
      <w:bookmarkEnd w:id="1349"/>
      <w:bookmarkEnd w:id="1350"/>
      <w:bookmarkEnd w:id="1351"/>
    </w:p>
    <w:p w:rsidR="00350AAE" w:rsidRDefault="00350AAE" w:rsidP="00350AAE">
      <w:r>
        <w:t>The following figure summarizes the functionality.</w:t>
      </w:r>
    </w:p>
    <w:p w:rsidR="00350AAE" w:rsidRDefault="00350AAE" w:rsidP="00350AAE">
      <w:pPr>
        <w:pStyle w:val="TH"/>
      </w:pPr>
      <w:r>
        <w:object w:dxaOrig="10330" w:dyaOrig="11780">
          <v:shape id="_x0000_i1109" type="#_x0000_t75" style="width:481.45pt;height:549.1pt" o:ole="">
            <v:imagedata r:id="rId149" o:title=""/>
          </v:shape>
          <o:OLEObject Type="Embed" ProgID="Visio.Drawing.11" ShapeID="_x0000_i1109" DrawAspect="Content" ObjectID="_1771925646" r:id="rId150"/>
        </w:object>
      </w:r>
    </w:p>
    <w:p w:rsidR="00350AAE" w:rsidRDefault="00350AAE" w:rsidP="00D33809">
      <w:pPr>
        <w:pStyle w:val="TF"/>
      </w:pPr>
      <w:r>
        <w:t>Figure 4.9.2.1: Example for delivering user consent information in management based MDT</w:t>
      </w:r>
    </w:p>
    <w:p w:rsidR="00350AAE" w:rsidRDefault="00350AAE" w:rsidP="00350AAE">
      <w:pPr>
        <w:keepNext/>
        <w:keepLines/>
        <w:rPr>
          <w:lang w:eastAsia="zh-CN"/>
        </w:rPr>
      </w:pPr>
      <w:r>
        <w:rPr>
          <w:rFonts w:hint="eastAsia"/>
          <w:lang w:eastAsia="zh-CN"/>
        </w:rPr>
        <w:t>When UE attach</w:t>
      </w:r>
      <w:r>
        <w:rPr>
          <w:lang w:eastAsia="zh-CN"/>
        </w:rPr>
        <w:t>es</w:t>
      </w:r>
      <w:r>
        <w:rPr>
          <w:rFonts w:hint="eastAsia"/>
          <w:lang w:eastAsia="zh-CN"/>
        </w:rPr>
        <w:t xml:space="preserve"> to the network,</w:t>
      </w:r>
      <w:r>
        <w:t xml:space="preserve"> the UDM </w:t>
      </w:r>
      <w:r>
        <w:rPr>
          <w:lang w:eastAsia="zh-CN"/>
        </w:rPr>
        <w:t>shall</w:t>
      </w:r>
      <w:r>
        <w:rPr>
          <w:rFonts w:hint="eastAsia"/>
          <w:lang w:eastAsia="zh-CN"/>
        </w:rPr>
        <w:t xml:space="preserve"> forward the user consent information</w:t>
      </w:r>
      <w:r>
        <w:rPr>
          <w:lang w:eastAsia="zh-CN"/>
        </w:rPr>
        <w:t xml:space="preserve">, </w:t>
      </w:r>
      <w:r>
        <w:t xml:space="preserve">stored in the UDM database, </w:t>
      </w:r>
      <w:r>
        <w:rPr>
          <w:rFonts w:hint="eastAsia"/>
          <w:lang w:eastAsia="zh-CN"/>
        </w:rPr>
        <w:t xml:space="preserve">to the corresponding </w:t>
      </w:r>
      <w:r>
        <w:rPr>
          <w:lang w:eastAsia="zh-CN"/>
        </w:rPr>
        <w:t>AMF</w:t>
      </w:r>
      <w:r>
        <w:rPr>
          <w:rFonts w:hint="eastAsia"/>
          <w:lang w:eastAsia="zh-CN"/>
        </w:rPr>
        <w:t xml:space="preserve">. </w:t>
      </w:r>
      <w:r>
        <w:rPr>
          <w:lang w:eastAsia="zh-CN"/>
        </w:rPr>
        <w:t>When the AMF receive</w:t>
      </w:r>
      <w:r w:rsidR="007322C3">
        <w:rPr>
          <w:lang w:eastAsia="zh-CN"/>
        </w:rPr>
        <w:t>s</w:t>
      </w:r>
      <w:r>
        <w:rPr>
          <w:lang w:eastAsia="zh-CN"/>
        </w:rPr>
        <w:t xml:space="preserve"> the user consent information it shall store it in its subscriber database. </w:t>
      </w:r>
    </w:p>
    <w:p w:rsidR="00350AAE" w:rsidRDefault="00350AAE" w:rsidP="00350AAE">
      <w:pPr>
        <w:keepNext/>
        <w:keepLines/>
        <w:rPr>
          <w:lang w:eastAsia="zh-CN"/>
        </w:rPr>
      </w:pPr>
      <w:r>
        <w:rPr>
          <w:lang w:eastAsia="zh-CN"/>
        </w:rPr>
        <w:t xml:space="preserve">The AMF shall also check the roaming status of the user. If the user is </w:t>
      </w:r>
      <w:r>
        <w:rPr>
          <w:rFonts w:hint="eastAsia"/>
          <w:lang w:eastAsia="zh-CN"/>
        </w:rPr>
        <w:t xml:space="preserve">within </w:t>
      </w:r>
      <w:r w:rsidR="007322C3" w:rsidRPr="007322C3">
        <w:rPr>
          <w:lang w:eastAsia="zh-CN"/>
        </w:rPr>
        <w:t>its</w:t>
      </w:r>
      <w:r>
        <w:rPr>
          <w:rFonts w:hint="eastAsia"/>
          <w:lang w:eastAsia="zh-CN"/>
        </w:rPr>
        <w:t xml:space="preserve"> home operator</w:t>
      </w:r>
      <w:r>
        <w:rPr>
          <w:lang w:eastAsia="zh-CN"/>
        </w:rPr>
        <w:t>’</w:t>
      </w:r>
      <w:r>
        <w:rPr>
          <w:rFonts w:hint="eastAsia"/>
          <w:lang w:eastAsia="zh-CN"/>
        </w:rPr>
        <w:t xml:space="preserve">s PLMNs and the user has given </w:t>
      </w:r>
      <w:r w:rsidR="007322C3" w:rsidRPr="007322C3">
        <w:rPr>
          <w:lang w:eastAsia="zh-CN"/>
        </w:rPr>
        <w:t>its</w:t>
      </w:r>
      <w:r>
        <w:rPr>
          <w:rFonts w:hint="eastAsia"/>
          <w:lang w:eastAsia="zh-CN"/>
        </w:rPr>
        <w:t xml:space="preserve"> consent</w:t>
      </w:r>
      <w:r>
        <w:rPr>
          <w:lang w:eastAsia="zh-CN"/>
        </w:rPr>
        <w:t>, the</w:t>
      </w:r>
      <w:r>
        <w:rPr>
          <w:rFonts w:hint="eastAsia"/>
          <w:lang w:eastAsia="zh-CN"/>
        </w:rPr>
        <w:t xml:space="preserve"> </w:t>
      </w:r>
      <w:r>
        <w:rPr>
          <w:lang w:eastAsia="zh-CN"/>
        </w:rPr>
        <w:t xml:space="preserve">AMF shall </w:t>
      </w:r>
      <w:r>
        <w:rPr>
          <w:rFonts w:hint="eastAsia"/>
          <w:lang w:eastAsia="zh-CN"/>
        </w:rPr>
        <w:t>send</w:t>
      </w:r>
      <w:r>
        <w:rPr>
          <w:lang w:eastAsia="zh-CN"/>
        </w:rPr>
        <w:t xml:space="preserve"> the </w:t>
      </w:r>
      <w:r w:rsidR="003A3EB3">
        <w:rPr>
          <w:lang w:eastAsia="zh-CN"/>
        </w:rPr>
        <w:t xml:space="preserve">Management based MDT PLMN List IE </w:t>
      </w:r>
      <w:r>
        <w:rPr>
          <w:lang w:eastAsia="zh-CN"/>
        </w:rPr>
        <w:t>to the gNB during the UE context setup procedure</w:t>
      </w:r>
      <w:r w:rsidR="007322C3" w:rsidRPr="007322C3">
        <w:rPr>
          <w:lang w:eastAsia="zh-CN"/>
        </w:rPr>
        <w:t xml:space="preserve"> (INITIAL CONTEXT SETUP REQUEST message, see TS 38.413 [49])</w:t>
      </w:r>
      <w:r>
        <w:rPr>
          <w:lang w:eastAsia="zh-CN"/>
        </w:rPr>
        <w:t>.</w:t>
      </w:r>
      <w:r>
        <w:rPr>
          <w:rFonts w:hint="eastAsia"/>
          <w:lang w:eastAsia="zh-CN"/>
        </w:rPr>
        <w:t xml:space="preserve"> Otherwise </w:t>
      </w:r>
      <w:r>
        <w:rPr>
          <w:lang w:eastAsia="zh-CN"/>
        </w:rPr>
        <w:t>the</w:t>
      </w:r>
      <w:r>
        <w:rPr>
          <w:rFonts w:hint="eastAsia"/>
          <w:lang w:eastAsia="zh-CN"/>
        </w:rPr>
        <w:t xml:space="preserve"> </w:t>
      </w:r>
      <w:r>
        <w:rPr>
          <w:lang w:eastAsia="zh-CN"/>
        </w:rPr>
        <w:t xml:space="preserve">AMF shall </w:t>
      </w:r>
      <w:r>
        <w:rPr>
          <w:rFonts w:hint="eastAsia"/>
          <w:lang w:eastAsia="zh-CN"/>
        </w:rPr>
        <w:t>not send</w:t>
      </w:r>
      <w:r>
        <w:rPr>
          <w:lang w:eastAsia="zh-CN"/>
        </w:rPr>
        <w:t xml:space="preserve"> the</w:t>
      </w:r>
      <w:r w:rsidR="007322C3" w:rsidRPr="007322C3">
        <w:rPr>
          <w:lang w:eastAsia="zh-CN"/>
        </w:rPr>
        <w:t xml:space="preserve"> </w:t>
      </w:r>
      <w:r w:rsidR="003A3EB3">
        <w:rPr>
          <w:lang w:eastAsia="zh-CN"/>
        </w:rPr>
        <w:t xml:space="preserve">Management based MDT PLMN List IE </w:t>
      </w:r>
      <w:r>
        <w:rPr>
          <w:lang w:eastAsia="zh-CN"/>
        </w:rPr>
        <w:t xml:space="preserve"> to the gNB</w:t>
      </w:r>
      <w:r>
        <w:rPr>
          <w:rFonts w:hint="eastAsia"/>
          <w:lang w:eastAsia="zh-CN"/>
        </w:rPr>
        <w:t>.</w:t>
      </w:r>
      <w:r>
        <w:rPr>
          <w:lang w:eastAsia="zh-CN"/>
        </w:rPr>
        <w:t xml:space="preserve"> </w:t>
      </w:r>
    </w:p>
    <w:p w:rsidR="00350AAE" w:rsidRDefault="00350AAE" w:rsidP="00350AAE">
      <w:pPr>
        <w:widowControl w:val="0"/>
        <w:rPr>
          <w:lang w:eastAsia="zh-CN"/>
        </w:rPr>
      </w:pPr>
      <w:r>
        <w:rPr>
          <w:lang w:eastAsia="zh-CN"/>
        </w:rPr>
        <w:t>If the result of the roaming status check indicates a home subscriber, AMF shall forward the already stored user consent information to the corresponding gNB as part of</w:t>
      </w:r>
      <w:r w:rsidR="003A3EB3">
        <w:rPr>
          <w:lang w:eastAsia="zh-CN"/>
        </w:rPr>
        <w:t xml:space="preserve"> Management based MDT PLMN List IE</w:t>
      </w:r>
      <w:r w:rsidR="003A3EB3" w:rsidDel="00B366ED">
        <w:rPr>
          <w:lang w:eastAsia="zh-CN"/>
        </w:rPr>
        <w:t xml:space="preserve"> </w:t>
      </w:r>
      <w:r>
        <w:rPr>
          <w:lang w:eastAsia="zh-CN"/>
        </w:rPr>
        <w:t>.</w:t>
      </w:r>
    </w:p>
    <w:p w:rsidR="007322C3" w:rsidRDefault="00350AAE" w:rsidP="007322C3">
      <w:pPr>
        <w:rPr>
          <w:lang w:eastAsia="zh-CN"/>
        </w:rPr>
      </w:pPr>
      <w:r>
        <w:rPr>
          <w:rFonts w:hint="eastAsia"/>
          <w:lang w:eastAsia="zh-CN"/>
        </w:rPr>
        <w:t xml:space="preserve">When the </w:t>
      </w:r>
      <w:r>
        <w:rPr>
          <w:lang w:eastAsia="zh-CN"/>
        </w:rPr>
        <w:t xml:space="preserve">management </w:t>
      </w:r>
      <w:r>
        <w:rPr>
          <w:rFonts w:hint="eastAsia"/>
          <w:lang w:eastAsia="zh-CN"/>
        </w:rPr>
        <w:t xml:space="preserve">based MDT activation is sent to </w:t>
      </w:r>
      <w:r>
        <w:rPr>
          <w:lang w:eastAsia="zh-CN"/>
        </w:rPr>
        <w:t>gNB</w:t>
      </w:r>
      <w:r>
        <w:rPr>
          <w:rFonts w:hint="eastAsia"/>
          <w:lang w:eastAsia="zh-CN"/>
        </w:rPr>
        <w:t xml:space="preserve">, </w:t>
      </w:r>
      <w:r>
        <w:rPr>
          <w:lang w:eastAsia="zh-CN"/>
        </w:rPr>
        <w:t>gNB</w:t>
      </w:r>
      <w:r>
        <w:rPr>
          <w:rFonts w:hint="eastAsia"/>
          <w:lang w:eastAsia="zh-CN"/>
        </w:rPr>
        <w:t xml:space="preserve"> </w:t>
      </w:r>
      <w:r>
        <w:rPr>
          <w:lang w:eastAsia="zh-CN"/>
        </w:rPr>
        <w:t>shall</w:t>
      </w:r>
      <w:r>
        <w:rPr>
          <w:rFonts w:hint="eastAsia"/>
          <w:lang w:eastAsia="zh-CN"/>
        </w:rPr>
        <w:t xml:space="preserve"> check the </w:t>
      </w:r>
      <w:r>
        <w:rPr>
          <w:lang w:eastAsia="zh-CN"/>
        </w:rPr>
        <w:t xml:space="preserve">availability of the </w:t>
      </w:r>
      <w:r w:rsidR="00223C39">
        <w:rPr>
          <w:lang w:eastAsia="zh-CN"/>
        </w:rPr>
        <w:t>Management based MDT PLMN List IE</w:t>
      </w:r>
      <w:r w:rsidR="00223C39" w:rsidDel="00B366ED">
        <w:rPr>
          <w:lang w:eastAsia="zh-CN"/>
        </w:rPr>
        <w:t xml:space="preserve"> </w:t>
      </w:r>
      <w:r>
        <w:rPr>
          <w:rFonts w:hint="eastAsia"/>
          <w:lang w:eastAsia="zh-CN"/>
        </w:rPr>
        <w:t xml:space="preserve">before making the UE selection. In case the </w:t>
      </w:r>
      <w:r w:rsidR="00223C39">
        <w:rPr>
          <w:lang w:eastAsia="zh-CN"/>
        </w:rPr>
        <w:t>Management based MDT PLMN List IE</w:t>
      </w:r>
      <w:r w:rsidR="00223C39" w:rsidDel="00532CB5">
        <w:rPr>
          <w:lang w:eastAsia="zh-CN"/>
        </w:rPr>
        <w:t xml:space="preserve"> </w:t>
      </w:r>
      <w:r>
        <w:rPr>
          <w:rFonts w:hint="eastAsia"/>
          <w:lang w:eastAsia="zh-CN"/>
        </w:rPr>
        <w:t>is not available,</w:t>
      </w:r>
      <w:r>
        <w:rPr>
          <w:lang w:eastAsia="zh-CN"/>
        </w:rPr>
        <w:t xml:space="preserve"> the gNB</w:t>
      </w:r>
      <w:r>
        <w:rPr>
          <w:rFonts w:hint="eastAsia"/>
          <w:lang w:eastAsia="zh-CN"/>
        </w:rPr>
        <w:t xml:space="preserve"> shall not select the UE</w:t>
      </w:r>
      <w:r>
        <w:rPr>
          <w:lang w:eastAsia="zh-CN"/>
        </w:rPr>
        <w:t>.</w:t>
      </w:r>
      <w:r>
        <w:rPr>
          <w:rFonts w:hint="eastAsia"/>
          <w:lang w:eastAsia="zh-CN"/>
        </w:rPr>
        <w:t xml:space="preserve"> </w:t>
      </w:r>
      <w:r>
        <w:rPr>
          <w:lang w:eastAsia="zh-CN"/>
        </w:rPr>
        <w:t xml:space="preserve">In case the </w:t>
      </w:r>
      <w:r w:rsidR="00223C39">
        <w:rPr>
          <w:lang w:eastAsia="zh-CN"/>
        </w:rPr>
        <w:t>Management based MDT PLMN List IE</w:t>
      </w:r>
      <w:r w:rsidR="00223C39" w:rsidDel="00532CB5">
        <w:rPr>
          <w:lang w:eastAsia="zh-CN"/>
        </w:rPr>
        <w:t xml:space="preserve"> </w:t>
      </w:r>
      <w:r>
        <w:rPr>
          <w:lang w:eastAsia="zh-CN"/>
        </w:rPr>
        <w:t>is available, the gNB shall verify if the UE’s RPLMN matches the PLMN where TCE resides – Trace Reference PLMN (PLMN portion of the Trace Reference). In case of a mismatch, the gNB shall not select the UE</w:t>
      </w:r>
      <w:r>
        <w:rPr>
          <w:rFonts w:hint="eastAsia"/>
          <w:lang w:eastAsia="zh-CN"/>
        </w:rPr>
        <w:t>.</w:t>
      </w:r>
      <w:r>
        <w:rPr>
          <w:lang w:eastAsia="zh-CN"/>
        </w:rPr>
        <w:t xml:space="preserve"> The gNB shall forward the received </w:t>
      </w:r>
      <w:r w:rsidR="00223C39">
        <w:rPr>
          <w:lang w:eastAsia="zh-CN"/>
        </w:rPr>
        <w:t>Management based MDT PLMN List IE</w:t>
      </w:r>
      <w:r w:rsidR="00223C39" w:rsidDel="00532CB5">
        <w:rPr>
          <w:lang w:eastAsia="zh-CN"/>
        </w:rPr>
        <w:t xml:space="preserve"> </w:t>
      </w:r>
      <w:r>
        <w:rPr>
          <w:lang w:eastAsia="zh-CN"/>
        </w:rPr>
        <w:t xml:space="preserve">during Xn based handovers to the target node. The </w:t>
      </w:r>
      <w:r w:rsidR="00223C39">
        <w:rPr>
          <w:lang w:eastAsia="zh-CN"/>
        </w:rPr>
        <w:t>Management based MDT PLMN List IE</w:t>
      </w:r>
      <w:r w:rsidR="00223C39" w:rsidDel="00532CB5">
        <w:rPr>
          <w:lang w:eastAsia="zh-CN"/>
        </w:rPr>
        <w:t xml:space="preserve"> </w:t>
      </w:r>
      <w:r>
        <w:rPr>
          <w:lang w:eastAsia="zh-CN"/>
        </w:rPr>
        <w:t xml:space="preserve">is stored in the gNB as part of the UE context. If the user consent information is updated while a UE context is already set up in the gNB, </w:t>
      </w:r>
      <w:r>
        <w:rPr>
          <w:rFonts w:hint="eastAsia"/>
          <w:lang w:eastAsia="zh-CN"/>
        </w:rPr>
        <w:t>t</w:t>
      </w:r>
      <w:r>
        <w:rPr>
          <w:lang w:eastAsia="zh-CN"/>
        </w:rPr>
        <w:t>he changed user consent should be taken into account in the next call/session setup.</w:t>
      </w:r>
    </w:p>
    <w:p w:rsidR="007322C3" w:rsidRDefault="007322C3" w:rsidP="007322C3">
      <w:pPr>
        <w:rPr>
          <w:lang w:eastAsia="zh-CN"/>
        </w:rPr>
      </w:pPr>
      <w:r>
        <w:rPr>
          <w:lang w:eastAsia="zh-CN"/>
        </w:rPr>
        <w:t>The AMF shall forward the received Management based MDT PLMN List IE during N2 based handovers to the target node in the HANDOVER REQUEST message. Furthermore, in case of path switch request procedure, the AMF shall forward the received Management based MDT PLMN List IE to the corresponding gNB in PATH SWITCH REQUEST ACKNOWLEDGE message, see TS 38.413 [49].</w:t>
      </w:r>
    </w:p>
    <w:p w:rsidR="00350AAE" w:rsidRDefault="007322C3" w:rsidP="007322C3">
      <w:r>
        <w:rPr>
          <w:lang w:eastAsia="zh-CN"/>
        </w:rPr>
        <w:t>AMF subscribes to UDM  SDM API to get notification on any changes of the UE AM subscription data, including the changes on MDT user consent information which is part of the UE AM subscription data. When being notified by the UDM about an MDT user consent information change, the AMF shall subsequently signal the updated Management Based MDT PLMN Modification List IE to the gNB in UE CONTEXT MODIFICATION REQUEST message, see TS 38.413 [49].</w:t>
      </w:r>
    </w:p>
    <w:p w:rsidR="005066FB" w:rsidRDefault="005066FB" w:rsidP="005066FB">
      <w:pPr>
        <w:pStyle w:val="Heading2"/>
        <w:rPr>
          <w:noProof/>
        </w:rPr>
      </w:pPr>
      <w:bookmarkStart w:id="1352" w:name="_Toc36134389"/>
      <w:bookmarkStart w:id="1353" w:name="_Toc44686874"/>
      <w:bookmarkStart w:id="1354" w:name="_Toc51928644"/>
      <w:bookmarkStart w:id="1355" w:name="_Toc51929213"/>
      <w:bookmarkStart w:id="1356" w:name="_Toc155283225"/>
      <w:r>
        <w:rPr>
          <w:noProof/>
        </w:rPr>
        <w:t>4.10</w:t>
      </w:r>
      <w:r>
        <w:rPr>
          <w:noProof/>
        </w:rPr>
        <w:tab/>
        <w:t xml:space="preserve">Handling of MDT </w:t>
      </w:r>
      <w:r w:rsidR="00AE758F">
        <w:rPr>
          <w:noProof/>
        </w:rPr>
        <w:t>t</w:t>
      </w:r>
      <w:r>
        <w:rPr>
          <w:noProof/>
        </w:rPr>
        <w:t>race sessions at handover for immediate MDT in NG-RAN</w:t>
      </w:r>
      <w:bookmarkEnd w:id="1352"/>
      <w:bookmarkEnd w:id="1353"/>
      <w:bookmarkEnd w:id="1354"/>
      <w:bookmarkEnd w:id="1355"/>
      <w:bookmarkEnd w:id="1356"/>
    </w:p>
    <w:p w:rsidR="005066FB" w:rsidRDefault="005066FB" w:rsidP="005066FB">
      <w:pPr>
        <w:rPr>
          <w:bCs/>
        </w:rPr>
      </w:pPr>
      <w:r>
        <w:rPr>
          <w:bCs/>
        </w:rPr>
        <w:t xml:space="preserve">The gNB shall activate the Immediate MDT in the UE if the area based selection conditions are satisfied or not in the target cell after a handover that is made over Xn or N2. </w:t>
      </w:r>
      <w:r>
        <w:rPr>
          <w:rFonts w:eastAsia="MS Mincho"/>
          <w:bCs/>
          <w:lang w:eastAsia="ja-JP"/>
        </w:rPr>
        <w:t>If the area based selection conditions are not satisfied in the handover target cell, the gNB may deactivate the Immediate MDT in the UE.</w:t>
      </w:r>
      <w:r>
        <w:rPr>
          <w:bCs/>
        </w:rPr>
        <w:t xml:space="preserve"> The trace sessions and trace recording sessions are not visible for the UE.</w:t>
      </w:r>
    </w:p>
    <w:p w:rsidR="005066FB" w:rsidRDefault="005066FB" w:rsidP="005066FB">
      <w:pPr>
        <w:rPr>
          <w:bCs/>
        </w:rPr>
      </w:pPr>
      <w:r>
        <w:rPr>
          <w:bCs/>
        </w:rPr>
        <w:t xml:space="preserve">In case of signalling based trace activation , the gNB shall propagate the Trace Session parameters together with the MDT specific parameters to the target cell </w:t>
      </w:r>
      <w:r>
        <w:rPr>
          <w:rFonts w:eastAsia="MS Mincho"/>
          <w:bCs/>
          <w:lang w:eastAsia="ja-JP"/>
        </w:rPr>
        <w:t xml:space="preserve">regardless of whether the source or target cell is part of the configured area scope </w:t>
      </w:r>
      <w:r>
        <w:rPr>
          <w:bCs/>
        </w:rPr>
        <w:t xml:space="preserve">in case of an Intra-PLMN handover over Xn or N2. </w:t>
      </w:r>
    </w:p>
    <w:p w:rsidR="005066FB" w:rsidRDefault="005066FB" w:rsidP="005066FB">
      <w:pPr>
        <w:rPr>
          <w:lang w:eastAsia="ja-JP"/>
        </w:rPr>
      </w:pPr>
      <w:r>
        <w:t xml:space="preserve">For NG-RAN, the MDT configuration received by signalling based trace messages for a specific UE will propagate during intra-PLMN handover and may propagate during inter-PLMN handover if the Signalling Based MDT PLMN List is available and includes the target PLMN. </w:t>
      </w:r>
      <w:r>
        <w:rPr>
          <w:lang w:eastAsia="ja-JP"/>
        </w:rPr>
        <w:t>This behaviour applies also for MDT configuration that includes area scope, regardless of whether the source or target cell is part of the configured area scope.</w:t>
      </w:r>
    </w:p>
    <w:p w:rsidR="005066FB" w:rsidRDefault="005066FB" w:rsidP="005066FB">
      <w:pPr>
        <w:jc w:val="both"/>
      </w:pPr>
      <w:r>
        <w:t>For signalling based MDT configuration , when a UE that has been configured with MDT hands over to another gNB (i.e. in connected mode) and the Signalling Based MDT PLMN List conditions mentioned above are satisfied:</w:t>
      </w:r>
    </w:p>
    <w:p w:rsidR="005066FB" w:rsidRDefault="005066FB" w:rsidP="005066FB">
      <w:pPr>
        <w:pStyle w:val="B10"/>
      </w:pPr>
      <w:r>
        <w:t>-</w:t>
      </w:r>
      <w:r>
        <w:tab/>
        <w:t>with an Xn handover</w:t>
      </w:r>
      <w:r w:rsidR="00885FEC">
        <w:t xml:space="preserve"> for the case of intra-RAT</w:t>
      </w:r>
      <w:r>
        <w:t xml:space="preserve">: the MDT configuration shall be passed to the gNB in the Xn handover request for continuity of MDT data collection. The new gNB shall stop the MDT collection if the new conditions are not within the criteria for MDT data collection. </w:t>
      </w:r>
    </w:p>
    <w:p w:rsidR="00885FEC" w:rsidRDefault="00885FEC" w:rsidP="005066FB">
      <w:pPr>
        <w:pStyle w:val="B10"/>
      </w:pPr>
      <w:r>
        <w:t>-</w:t>
      </w:r>
      <w:r>
        <w:tab/>
        <w:t xml:space="preserve">with an Xn handover for the case of </w:t>
      </w:r>
      <w:r>
        <w:rPr>
          <w:color w:val="000000"/>
          <w:lang w:val="en-US" w:eastAsia="zh-CN"/>
        </w:rPr>
        <w:t xml:space="preserve">inter-RAT: </w:t>
      </w:r>
      <w:r>
        <w:t>the MDT configuraiton shall be passed to the eNB or gNB in the Xn handover request for continuity of MDT data collection.</w:t>
      </w:r>
    </w:p>
    <w:p w:rsidR="005066FB" w:rsidRDefault="005066FB" w:rsidP="005066FB">
      <w:pPr>
        <w:pStyle w:val="B10"/>
      </w:pPr>
      <w:r>
        <w:t>-</w:t>
      </w:r>
      <w:r>
        <w:tab/>
        <w:t xml:space="preserve">with an N2 handover and with no AMF relocation: with N2 handover the AMF shall ensure the MDT configuration is sent to the new gNB. </w:t>
      </w:r>
    </w:p>
    <w:p w:rsidR="005066FB" w:rsidRDefault="005066FB" w:rsidP="005066FB">
      <w:pPr>
        <w:pStyle w:val="B10"/>
      </w:pPr>
      <w:r>
        <w:t>-</w:t>
      </w:r>
      <w:r>
        <w:tab/>
        <w:t xml:space="preserve">with an N2 handover and with AMF relocation: </w:t>
      </w:r>
      <w:r>
        <w:rPr>
          <w:lang w:eastAsia="zh-CN"/>
        </w:rPr>
        <w:t xml:space="preserve">MDT configuration shall be passed on to the new AMF on AMF relocation. </w:t>
      </w:r>
      <w:r>
        <w:t xml:space="preserve">During inter-AMF handover, the AMF shall propagate the MDT configuration parameters to </w:t>
      </w:r>
      <w:r>
        <w:rPr>
          <w:lang w:eastAsia="zh-CN"/>
        </w:rPr>
        <w:t>the target</w:t>
      </w:r>
      <w:r>
        <w:t xml:space="preserve"> AMF within an N14- Forward Relocation Request message as part of inter-AMF handover procedures. </w:t>
      </w:r>
      <w:r>
        <w:rPr>
          <w:lang w:eastAsia="zh-CN"/>
        </w:rPr>
        <w:t xml:space="preserve">The new AMF shall save the information as part of the UE context and forward the MDT configuration to the new gNB. </w:t>
      </w:r>
    </w:p>
    <w:p w:rsidR="005066FB" w:rsidRDefault="005066FB" w:rsidP="005066FB">
      <w:r>
        <w:t>The following MDT configuration shall be passed during handovers (Either intra-gNB, inter-gNB or inter-AMF HO):</w:t>
      </w:r>
    </w:p>
    <w:p w:rsidR="005066FB" w:rsidRDefault="005066FB" w:rsidP="005066FB">
      <w:pPr>
        <w:pStyle w:val="B10"/>
      </w:pPr>
      <w:r>
        <w:t>-</w:t>
      </w:r>
      <w:r>
        <w:tab/>
        <w:t>Trace Reference</w:t>
      </w:r>
    </w:p>
    <w:p w:rsidR="005066FB" w:rsidRDefault="005066FB" w:rsidP="005066FB">
      <w:pPr>
        <w:pStyle w:val="B10"/>
      </w:pPr>
      <w:r>
        <w:t>-</w:t>
      </w:r>
      <w:r>
        <w:tab/>
        <w:t>Trace Recording Session Reference</w:t>
      </w:r>
    </w:p>
    <w:p w:rsidR="005066FB" w:rsidRDefault="005066FB" w:rsidP="005066FB">
      <w:pPr>
        <w:pStyle w:val="B10"/>
      </w:pPr>
      <w:r>
        <w:t>-</w:t>
      </w:r>
      <w:r>
        <w:tab/>
        <w:t xml:space="preserve">Area </w:t>
      </w:r>
      <w:r w:rsidR="008A4086" w:rsidRPr="008A4086">
        <w:t>S</w:t>
      </w:r>
      <w:r>
        <w:t>cope</w:t>
      </w:r>
    </w:p>
    <w:p w:rsidR="005066FB" w:rsidRDefault="005066FB" w:rsidP="005066FB">
      <w:pPr>
        <w:pStyle w:val="B10"/>
      </w:pPr>
      <w:r>
        <w:t>-</w:t>
      </w:r>
      <w:r>
        <w:tab/>
        <w:t xml:space="preserve">List of </w:t>
      </w:r>
      <w:r w:rsidR="008A4086" w:rsidRPr="008A4086">
        <w:t>M</w:t>
      </w:r>
      <w:r>
        <w:t>easurements</w:t>
      </w:r>
    </w:p>
    <w:p w:rsidR="005066FB" w:rsidRDefault="005066FB" w:rsidP="005066FB">
      <w:pPr>
        <w:pStyle w:val="B10"/>
      </w:pPr>
      <w:r>
        <w:t>-</w:t>
      </w:r>
      <w:r>
        <w:tab/>
        <w:t>Report Amount</w:t>
      </w:r>
    </w:p>
    <w:p w:rsidR="005066FB" w:rsidRDefault="005066FB" w:rsidP="005066FB">
      <w:pPr>
        <w:pStyle w:val="B10"/>
      </w:pPr>
      <w:r>
        <w:t>-</w:t>
      </w:r>
      <w:r>
        <w:tab/>
        <w:t>Reporting Trigger</w:t>
      </w:r>
    </w:p>
    <w:p w:rsidR="005066FB" w:rsidRDefault="005066FB" w:rsidP="005066FB">
      <w:pPr>
        <w:pStyle w:val="B10"/>
      </w:pPr>
      <w:r>
        <w:t>-</w:t>
      </w:r>
      <w:r>
        <w:tab/>
        <w:t>Event Threshold</w:t>
      </w:r>
    </w:p>
    <w:p w:rsidR="005066FB" w:rsidRDefault="005066FB" w:rsidP="005066FB">
      <w:pPr>
        <w:pStyle w:val="B10"/>
      </w:pPr>
      <w:r>
        <w:t>-</w:t>
      </w:r>
      <w:r>
        <w:tab/>
        <w:t>Report Interval</w:t>
      </w:r>
    </w:p>
    <w:p w:rsidR="005066FB" w:rsidRDefault="005066FB" w:rsidP="005066FB">
      <w:pPr>
        <w:pStyle w:val="B10"/>
      </w:pPr>
      <w:r>
        <w:t>-</w:t>
      </w:r>
      <w:r>
        <w:tab/>
        <w:t>TCE</w:t>
      </w:r>
      <w:r w:rsidR="008A4086" w:rsidRPr="008A4086">
        <w:t xml:space="preserve"> IP Address</w:t>
      </w:r>
    </w:p>
    <w:p w:rsidR="005066FB" w:rsidRDefault="005066FB" w:rsidP="008368DF">
      <w:pPr>
        <w:pStyle w:val="B10"/>
      </w:pPr>
      <w:r>
        <w:t>-</w:t>
      </w:r>
      <w:r>
        <w:tab/>
        <w:t xml:space="preserve">Job </w:t>
      </w:r>
      <w:r w:rsidR="008A4086" w:rsidRPr="008A4086">
        <w:t>T</w:t>
      </w:r>
      <w:r>
        <w:t xml:space="preserve">ype </w:t>
      </w:r>
    </w:p>
    <w:p w:rsidR="005066FB" w:rsidRDefault="005066FB" w:rsidP="005066FB">
      <w:pPr>
        <w:pStyle w:val="B10"/>
      </w:pPr>
      <w:r>
        <w:t>-</w:t>
      </w:r>
      <w:r>
        <w:tab/>
        <w:t xml:space="preserve">Positioning </w:t>
      </w:r>
      <w:r w:rsidR="008A4086" w:rsidRPr="008A4086">
        <w:t>M</w:t>
      </w:r>
      <w:r>
        <w:t>ethod</w:t>
      </w:r>
    </w:p>
    <w:p w:rsidR="008A4086" w:rsidRDefault="005066FB" w:rsidP="008A4086">
      <w:pPr>
        <w:pStyle w:val="B10"/>
      </w:pPr>
      <w:r>
        <w:t>-</w:t>
      </w:r>
      <w:r>
        <w:tab/>
        <w:t xml:space="preserve">Collection period for RRM measurements NR (present only if any of </w:t>
      </w:r>
      <w:r w:rsidR="00911D1F">
        <w:t>M4</w:t>
      </w:r>
      <w:r w:rsidR="008A4086" w:rsidRPr="008A4086">
        <w:t xml:space="preserve"> or</w:t>
      </w:r>
      <w:r w:rsidR="00911D1F">
        <w:t xml:space="preserve"> M5</w:t>
      </w:r>
      <w:r>
        <w:t xml:space="preserve"> measurements are requested) </w:t>
      </w:r>
    </w:p>
    <w:p w:rsidR="008A4086" w:rsidRDefault="008A4086" w:rsidP="008A4086">
      <w:pPr>
        <w:pStyle w:val="B10"/>
      </w:pPr>
      <w:r>
        <w:t>-</w:t>
      </w:r>
      <w:r>
        <w:tab/>
        <w:t>Collection Period M6 in NR (present only if any of M6 measurements (DL or UL) is requested).</w:t>
      </w:r>
    </w:p>
    <w:p w:rsidR="005066FB" w:rsidRDefault="008A4086" w:rsidP="008A4086">
      <w:pPr>
        <w:pStyle w:val="B10"/>
      </w:pPr>
      <w:r>
        <w:t>-</w:t>
      </w:r>
      <w:r>
        <w:tab/>
        <w:t>Collection Period M7 in NR (present only if any of M7 measurements (DL or UL)is requested).</w:t>
      </w:r>
    </w:p>
    <w:p w:rsidR="00885FEC" w:rsidRDefault="005066FB" w:rsidP="00885FEC">
      <w:pPr>
        <w:pStyle w:val="B10"/>
      </w:pPr>
      <w:r>
        <w:t>-</w:t>
      </w:r>
      <w:r>
        <w:tab/>
        <w:t>MDT PLMN List</w:t>
      </w:r>
    </w:p>
    <w:p w:rsidR="00CE7025" w:rsidRDefault="00885FEC" w:rsidP="00CE7025">
      <w:pPr>
        <w:pStyle w:val="B10"/>
      </w:pPr>
      <w:r>
        <w:t>-</w:t>
      </w:r>
      <w:r>
        <w:tab/>
        <w:t xml:space="preserve">Sensor </w:t>
      </w:r>
      <w:r w:rsidR="008A4086" w:rsidRPr="008A4086">
        <w:t>I</w:t>
      </w:r>
      <w:r>
        <w:t xml:space="preserve">nformation </w:t>
      </w:r>
    </w:p>
    <w:p w:rsidR="005066FB" w:rsidRDefault="00CE7025" w:rsidP="00CE7025">
      <w:pPr>
        <w:pStyle w:val="B10"/>
      </w:pPr>
      <w:r>
        <w:t>-</w:t>
      </w:r>
      <w:r>
        <w:tab/>
        <w:t>Excess packet delay thresholds (present only if M6 UL measurements are requested)</w:t>
      </w:r>
    </w:p>
    <w:p w:rsidR="005066FB" w:rsidRDefault="005066FB" w:rsidP="005066FB">
      <w:r>
        <w:t>Note that at the same time not all the parameters can be present. The conditions are described in clause 5.10 of the present document.</w:t>
      </w:r>
    </w:p>
    <w:p w:rsidR="00292C5A" w:rsidRDefault="00292C5A"/>
    <w:p w:rsidR="00292C5A" w:rsidRDefault="00292C5A">
      <w:pPr>
        <w:sectPr w:rsidR="00292C5A">
          <w:headerReference w:type="default" r:id="rId151"/>
          <w:footerReference w:type="default" r:id="rId152"/>
          <w:footnotePr>
            <w:numRestart w:val="eachSect"/>
          </w:footnotePr>
          <w:pgSz w:w="11907" w:h="16840" w:code="9"/>
          <w:pgMar w:top="1416" w:right="1133" w:bottom="1133" w:left="1133" w:header="850" w:footer="340" w:gutter="0"/>
          <w:cols w:space="720"/>
          <w:formProt w:val="0"/>
        </w:sectPr>
      </w:pPr>
    </w:p>
    <w:p w:rsidR="00292C5A" w:rsidRDefault="00292C5A">
      <w:pPr>
        <w:pStyle w:val="Heading1"/>
      </w:pPr>
      <w:bookmarkStart w:id="1357" w:name="_Toc516654924"/>
      <w:bookmarkStart w:id="1358" w:name="_Toc28278115"/>
      <w:bookmarkStart w:id="1359" w:name="_Toc36134390"/>
      <w:bookmarkStart w:id="1360" w:name="_Toc44686875"/>
      <w:bookmarkStart w:id="1361" w:name="_Toc51928645"/>
      <w:bookmarkStart w:id="1362" w:name="_Toc51929214"/>
      <w:bookmarkStart w:id="1363" w:name="_Toc155283226"/>
      <w:r>
        <w:t>5</w:t>
      </w:r>
      <w:r>
        <w:tab/>
        <w:t>Trace</w:t>
      </w:r>
      <w:r>
        <w:rPr>
          <w:rFonts w:hint="eastAsia"/>
          <w:lang w:eastAsia="zh-CN"/>
        </w:rPr>
        <w:t>/UE measurement</w:t>
      </w:r>
      <w:r>
        <w:t xml:space="preserve"> control and configuration parameters</w:t>
      </w:r>
      <w:bookmarkEnd w:id="1357"/>
      <w:bookmarkEnd w:id="1358"/>
      <w:bookmarkEnd w:id="1359"/>
      <w:bookmarkEnd w:id="1360"/>
      <w:bookmarkEnd w:id="1361"/>
      <w:bookmarkEnd w:id="1362"/>
      <w:bookmarkEnd w:id="1363"/>
    </w:p>
    <w:p w:rsidR="00292C5A" w:rsidRDefault="00292C5A">
      <w:pPr>
        <w:pStyle w:val="Heading2"/>
      </w:pPr>
      <w:bookmarkStart w:id="1364" w:name="_Toc516654925"/>
      <w:bookmarkStart w:id="1365" w:name="_Toc28278116"/>
      <w:bookmarkStart w:id="1366" w:name="_Toc36134391"/>
      <w:bookmarkStart w:id="1367" w:name="_Toc44686876"/>
      <w:bookmarkStart w:id="1368" w:name="_Toc51928646"/>
      <w:bookmarkStart w:id="1369" w:name="_Toc51929215"/>
      <w:bookmarkStart w:id="1370" w:name="_Toc155283227"/>
      <w:r>
        <w:t>5.1</w:t>
      </w:r>
      <w:r>
        <w:tab/>
        <w:t xml:space="preserve">Triggering </w:t>
      </w:r>
      <w:r w:rsidR="008A4086">
        <w:t xml:space="preserve">Events </w:t>
      </w:r>
      <w:r>
        <w:t>(</w:t>
      </w:r>
      <w:r w:rsidR="00911D1F">
        <w:t>C</w:t>
      </w:r>
      <w:r>
        <w:t>M)</w:t>
      </w:r>
      <w:bookmarkEnd w:id="1364"/>
      <w:bookmarkEnd w:id="1365"/>
      <w:bookmarkEnd w:id="1366"/>
      <w:bookmarkEnd w:id="1367"/>
      <w:bookmarkEnd w:id="1368"/>
      <w:bookmarkEnd w:id="1369"/>
      <w:bookmarkEnd w:id="1370"/>
    </w:p>
    <w:p w:rsidR="00292C5A" w:rsidRDefault="00292C5A">
      <w:r>
        <w:t xml:space="preserve">This </w:t>
      </w:r>
      <w:r w:rsidR="00911D1F">
        <w:t xml:space="preserve">conditional </w:t>
      </w:r>
      <w:r>
        <w:t>mandatory parameter defines when to start a Trace Recording Session and which message shall be recorded first, when to stop a Trace Recording Session and which message shall be recorded last respectively. The messages in the start triggering event tables indicate the transaction to be recorded first and the starting time of the Trace Recording Session within a Trace Session for the traced MS/subscriber in the given NE.</w:t>
      </w:r>
    </w:p>
    <w:p w:rsidR="00292C5A" w:rsidRDefault="00292C5A">
      <w:r>
        <w:t>The messages in the stop triggering event tables indicate the transaction to be recorded last and the stopping time of the Trace Recording Session.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2195"/>
        <w:gridCol w:w="5528"/>
        <w:gridCol w:w="6985"/>
      </w:tblGrid>
      <w:tr w:rsidR="00292C5A">
        <w:tblPrEx>
          <w:tblCellMar>
            <w:top w:w="0" w:type="dxa"/>
            <w:bottom w:w="0" w:type="dxa"/>
          </w:tblCellMar>
        </w:tblPrEx>
        <w:trPr>
          <w:jc w:val="center"/>
        </w:trPr>
        <w:tc>
          <w:tcPr>
            <w:tcW w:w="2195" w:type="dxa"/>
            <w:shd w:val="clear" w:color="auto" w:fill="CCCCCC"/>
          </w:tcPr>
          <w:p w:rsidR="00292C5A" w:rsidRDefault="00292C5A">
            <w:pPr>
              <w:pStyle w:val="TAH"/>
              <w:spacing w:before="40" w:after="40"/>
            </w:pPr>
            <w:r>
              <w:t>MSC Server</w:t>
            </w:r>
          </w:p>
        </w:tc>
        <w:tc>
          <w:tcPr>
            <w:tcW w:w="5528" w:type="dxa"/>
            <w:shd w:val="clear" w:color="auto" w:fill="CCCCCC"/>
          </w:tcPr>
          <w:p w:rsidR="00292C5A" w:rsidRDefault="00292C5A">
            <w:pPr>
              <w:pStyle w:val="TAH"/>
              <w:spacing w:before="40" w:after="40"/>
            </w:pPr>
            <w:r>
              <w:t>Start triggering events</w:t>
            </w:r>
          </w:p>
        </w:tc>
        <w:tc>
          <w:tcPr>
            <w:tcW w:w="6985" w:type="dxa"/>
            <w:shd w:val="clear" w:color="auto" w:fill="CCCCCC"/>
          </w:tcPr>
          <w:p w:rsidR="00292C5A" w:rsidRDefault="00292C5A">
            <w:pPr>
              <w:pStyle w:val="TAH"/>
              <w:spacing w:before="40" w:after="40"/>
            </w:pPr>
            <w:r>
              <w:t>Stop triggering events</w:t>
            </w:r>
          </w:p>
        </w:tc>
      </w:tr>
      <w:tr w:rsidR="00292C5A">
        <w:tblPrEx>
          <w:tblCellMar>
            <w:top w:w="0" w:type="dxa"/>
            <w:bottom w:w="0" w:type="dxa"/>
          </w:tblCellMar>
        </w:tblPrEx>
        <w:trPr>
          <w:jc w:val="center"/>
        </w:trPr>
        <w:tc>
          <w:tcPr>
            <w:tcW w:w="2195" w:type="dxa"/>
          </w:tcPr>
          <w:p w:rsidR="00292C5A" w:rsidRDefault="00292C5A">
            <w:pPr>
              <w:pStyle w:val="TAL"/>
              <w:spacing w:before="40" w:after="40"/>
            </w:pPr>
            <w:r>
              <w:t>Mobile Originated Call</w:t>
            </w:r>
          </w:p>
        </w:tc>
        <w:tc>
          <w:tcPr>
            <w:tcW w:w="5528" w:type="dxa"/>
          </w:tcPr>
          <w:p w:rsidR="00292C5A" w:rsidRDefault="00292C5A">
            <w:pPr>
              <w:pStyle w:val="TAL"/>
              <w:spacing w:before="40" w:after="40"/>
            </w:pPr>
            <w:r>
              <w:t>Receipt of the CM SERVICE-REQUEST message with service type set to originating call establishment</w:t>
            </w:r>
          </w:p>
        </w:tc>
        <w:tc>
          <w:tcPr>
            <w:tcW w:w="6985" w:type="dxa"/>
          </w:tcPr>
          <w:p w:rsidR="00292C5A" w:rsidRDefault="00292C5A">
            <w:pPr>
              <w:pStyle w:val="TAL"/>
              <w:spacing w:before="40" w:after="40"/>
            </w:pPr>
            <w:r>
              <w:t>Reception of CC-RELEASE COMPLETE or CM-SERVICE ABORT message</w:t>
            </w:r>
          </w:p>
        </w:tc>
      </w:tr>
      <w:tr w:rsidR="00292C5A">
        <w:tblPrEx>
          <w:tblCellMar>
            <w:top w:w="0" w:type="dxa"/>
            <w:bottom w:w="0" w:type="dxa"/>
          </w:tblCellMar>
        </w:tblPrEx>
        <w:trPr>
          <w:jc w:val="center"/>
        </w:trPr>
        <w:tc>
          <w:tcPr>
            <w:tcW w:w="2195" w:type="dxa"/>
          </w:tcPr>
          <w:p w:rsidR="00292C5A" w:rsidRDefault="00292C5A">
            <w:pPr>
              <w:pStyle w:val="TAL"/>
              <w:spacing w:before="40" w:after="40"/>
            </w:pPr>
            <w:r>
              <w:t>Mobile Terminated Call</w:t>
            </w:r>
          </w:p>
        </w:tc>
        <w:tc>
          <w:tcPr>
            <w:tcW w:w="5528" w:type="dxa"/>
          </w:tcPr>
          <w:p w:rsidR="00292C5A" w:rsidRDefault="00292C5A">
            <w:pPr>
              <w:pStyle w:val="TAL"/>
              <w:spacing w:before="40" w:after="40"/>
            </w:pPr>
            <w:r>
              <w:t>Sending of PAGING REQUEST message</w:t>
            </w:r>
          </w:p>
        </w:tc>
        <w:tc>
          <w:tcPr>
            <w:tcW w:w="6985" w:type="dxa"/>
          </w:tcPr>
          <w:p w:rsidR="00292C5A" w:rsidRDefault="00292C5A">
            <w:pPr>
              <w:pStyle w:val="TAL"/>
              <w:spacing w:before="40" w:after="40"/>
            </w:pPr>
            <w:r>
              <w:t>Reception of CC-RELEASE COMPLETE or CM-SERVICE ABORT message</w:t>
            </w:r>
          </w:p>
        </w:tc>
      </w:tr>
      <w:tr w:rsidR="00292C5A">
        <w:tblPrEx>
          <w:tblCellMar>
            <w:top w:w="0" w:type="dxa"/>
            <w:bottom w:w="0" w:type="dxa"/>
          </w:tblCellMar>
        </w:tblPrEx>
        <w:trPr>
          <w:jc w:val="center"/>
        </w:trPr>
        <w:tc>
          <w:tcPr>
            <w:tcW w:w="2195" w:type="dxa"/>
          </w:tcPr>
          <w:p w:rsidR="00292C5A" w:rsidRDefault="00292C5A">
            <w:pPr>
              <w:pStyle w:val="TAL"/>
              <w:spacing w:before="40" w:after="40"/>
            </w:pPr>
            <w:r>
              <w:t>Mobile Originated SMS</w:t>
            </w:r>
          </w:p>
        </w:tc>
        <w:tc>
          <w:tcPr>
            <w:tcW w:w="5528" w:type="dxa"/>
          </w:tcPr>
          <w:p w:rsidR="00292C5A" w:rsidRDefault="00292C5A">
            <w:pPr>
              <w:pStyle w:val="TAL"/>
              <w:spacing w:before="40" w:after="40"/>
            </w:pPr>
            <w:r>
              <w:t>Receipt of the CM SERVICE-REQUEST message with service type set to Short Message service</w:t>
            </w:r>
          </w:p>
        </w:tc>
        <w:tc>
          <w:tcPr>
            <w:tcW w:w="6985" w:type="dxa"/>
          </w:tcPr>
          <w:p w:rsidR="00292C5A" w:rsidRDefault="00292C5A">
            <w:pPr>
              <w:pStyle w:val="TAL"/>
              <w:spacing w:before="40" w:after="40"/>
            </w:pPr>
            <w:r>
              <w:t>Transmission of RP-ACK/RP-NACK message</w:t>
            </w:r>
          </w:p>
        </w:tc>
      </w:tr>
      <w:tr w:rsidR="00292C5A">
        <w:tblPrEx>
          <w:tblCellMar>
            <w:top w:w="0" w:type="dxa"/>
            <w:bottom w:w="0" w:type="dxa"/>
          </w:tblCellMar>
        </w:tblPrEx>
        <w:trPr>
          <w:jc w:val="center"/>
        </w:trPr>
        <w:tc>
          <w:tcPr>
            <w:tcW w:w="2195" w:type="dxa"/>
          </w:tcPr>
          <w:p w:rsidR="00292C5A" w:rsidRDefault="00292C5A">
            <w:pPr>
              <w:pStyle w:val="TAL"/>
              <w:spacing w:before="40" w:after="40"/>
            </w:pPr>
            <w:r>
              <w:t>Mobile Terminated SMS</w:t>
            </w:r>
          </w:p>
        </w:tc>
        <w:tc>
          <w:tcPr>
            <w:tcW w:w="5528" w:type="dxa"/>
          </w:tcPr>
          <w:p w:rsidR="00292C5A" w:rsidRDefault="00292C5A">
            <w:pPr>
              <w:pStyle w:val="TAL"/>
              <w:spacing w:before="40" w:after="40"/>
            </w:pPr>
            <w:r>
              <w:t>Sending of PAGING REQUEST message</w:t>
            </w:r>
          </w:p>
        </w:tc>
        <w:tc>
          <w:tcPr>
            <w:tcW w:w="6985" w:type="dxa"/>
          </w:tcPr>
          <w:p w:rsidR="00292C5A" w:rsidRDefault="00292C5A">
            <w:pPr>
              <w:pStyle w:val="TAL"/>
              <w:spacing w:before="40" w:after="40"/>
            </w:pPr>
            <w:r>
              <w:t>Reception of RP-ACK/RP-NACK message</w:t>
            </w:r>
          </w:p>
        </w:tc>
      </w:tr>
      <w:tr w:rsidR="00292C5A">
        <w:tblPrEx>
          <w:tblCellMar>
            <w:top w:w="0" w:type="dxa"/>
            <w:bottom w:w="0" w:type="dxa"/>
          </w:tblCellMar>
        </w:tblPrEx>
        <w:trPr>
          <w:jc w:val="center"/>
        </w:trPr>
        <w:tc>
          <w:tcPr>
            <w:tcW w:w="2195" w:type="dxa"/>
          </w:tcPr>
          <w:p w:rsidR="00292C5A" w:rsidRDefault="00292C5A">
            <w:pPr>
              <w:pStyle w:val="TAL"/>
              <w:spacing w:before="40" w:after="40"/>
            </w:pPr>
            <w:r>
              <w:t>IMSI Attach</w:t>
            </w:r>
          </w:p>
        </w:tc>
        <w:tc>
          <w:tcPr>
            <w:tcW w:w="5528" w:type="dxa"/>
          </w:tcPr>
          <w:p w:rsidR="00292C5A" w:rsidRDefault="00292C5A">
            <w:pPr>
              <w:pStyle w:val="TAL"/>
              <w:spacing w:before="40" w:after="40"/>
            </w:pPr>
            <w:r>
              <w:t>Receipt of the MM-LOCATION UPDATING REQUEST message</w:t>
            </w:r>
          </w:p>
        </w:tc>
        <w:tc>
          <w:tcPr>
            <w:tcW w:w="6985" w:type="dxa"/>
          </w:tcPr>
          <w:p w:rsidR="00292C5A" w:rsidRDefault="00292C5A">
            <w:pPr>
              <w:pStyle w:val="TAL"/>
              <w:spacing w:before="40" w:after="40"/>
            </w:pPr>
            <w:r>
              <w:t>Sending of MM-LOCATION-UPDATING ACCEPT or MM-LOCATION-UPDATING-REJECT message</w:t>
            </w:r>
          </w:p>
        </w:tc>
      </w:tr>
      <w:tr w:rsidR="00292C5A">
        <w:tblPrEx>
          <w:tblCellMar>
            <w:top w:w="0" w:type="dxa"/>
            <w:bottom w:w="0" w:type="dxa"/>
          </w:tblCellMar>
        </w:tblPrEx>
        <w:trPr>
          <w:jc w:val="center"/>
        </w:trPr>
        <w:tc>
          <w:tcPr>
            <w:tcW w:w="2195" w:type="dxa"/>
          </w:tcPr>
          <w:p w:rsidR="00292C5A" w:rsidRDefault="00292C5A">
            <w:pPr>
              <w:pStyle w:val="TAL"/>
              <w:spacing w:before="40" w:after="40"/>
            </w:pPr>
            <w:r>
              <w:t>Location Update</w:t>
            </w:r>
          </w:p>
        </w:tc>
        <w:tc>
          <w:tcPr>
            <w:tcW w:w="5528" w:type="dxa"/>
          </w:tcPr>
          <w:p w:rsidR="00292C5A" w:rsidRDefault="00292C5A">
            <w:pPr>
              <w:pStyle w:val="TAL"/>
              <w:spacing w:before="40" w:after="40"/>
            </w:pPr>
            <w:r>
              <w:t>Receipt of the MM-LOCATION UPDATING REQUEST message</w:t>
            </w:r>
          </w:p>
        </w:tc>
        <w:tc>
          <w:tcPr>
            <w:tcW w:w="6985" w:type="dxa"/>
          </w:tcPr>
          <w:p w:rsidR="00292C5A" w:rsidRDefault="00292C5A">
            <w:pPr>
              <w:pStyle w:val="TAL"/>
              <w:spacing w:before="40" w:after="40"/>
            </w:pPr>
            <w:r>
              <w:t>Sending of MM-LOCATION-UPDATING ACCEPT or MM-LOCATION-UPDATING-REJECT message</w:t>
            </w:r>
          </w:p>
        </w:tc>
      </w:tr>
      <w:tr w:rsidR="00292C5A">
        <w:tblPrEx>
          <w:tblCellMar>
            <w:top w:w="0" w:type="dxa"/>
            <w:bottom w:w="0" w:type="dxa"/>
          </w:tblCellMar>
        </w:tblPrEx>
        <w:trPr>
          <w:jc w:val="center"/>
        </w:trPr>
        <w:tc>
          <w:tcPr>
            <w:tcW w:w="2195" w:type="dxa"/>
          </w:tcPr>
          <w:p w:rsidR="00292C5A" w:rsidRDefault="00292C5A">
            <w:pPr>
              <w:pStyle w:val="TAL"/>
              <w:spacing w:before="40" w:after="40"/>
            </w:pPr>
            <w:r>
              <w:t>IMSI Detach</w:t>
            </w:r>
          </w:p>
        </w:tc>
        <w:tc>
          <w:tcPr>
            <w:tcW w:w="5528" w:type="dxa"/>
          </w:tcPr>
          <w:p w:rsidR="00292C5A" w:rsidRDefault="00292C5A">
            <w:pPr>
              <w:pStyle w:val="TAL"/>
              <w:spacing w:before="40" w:after="40"/>
            </w:pPr>
            <w:r>
              <w:t>Receipt of the MM-IMSI DETACH INDICATION message</w:t>
            </w:r>
          </w:p>
        </w:tc>
        <w:tc>
          <w:tcPr>
            <w:tcW w:w="6985" w:type="dxa"/>
          </w:tcPr>
          <w:p w:rsidR="00292C5A" w:rsidRDefault="00292C5A">
            <w:pPr>
              <w:pStyle w:val="TAL"/>
              <w:spacing w:before="40" w:after="40"/>
            </w:pPr>
            <w:r>
              <w:t>Reception of MM-IMSI DETACH INDICATION message</w:t>
            </w:r>
          </w:p>
        </w:tc>
      </w:tr>
      <w:tr w:rsidR="00292C5A">
        <w:tblPrEx>
          <w:tblCellMar>
            <w:top w:w="0" w:type="dxa"/>
            <w:bottom w:w="0" w:type="dxa"/>
          </w:tblCellMar>
        </w:tblPrEx>
        <w:trPr>
          <w:jc w:val="center"/>
        </w:trPr>
        <w:tc>
          <w:tcPr>
            <w:tcW w:w="2195" w:type="dxa"/>
          </w:tcPr>
          <w:p w:rsidR="00292C5A" w:rsidRDefault="00292C5A">
            <w:pPr>
              <w:pStyle w:val="TAL"/>
              <w:spacing w:before="40" w:after="40"/>
            </w:pPr>
            <w:r>
              <w:t>Handover</w:t>
            </w:r>
          </w:p>
        </w:tc>
        <w:tc>
          <w:tcPr>
            <w:tcW w:w="5528" w:type="dxa"/>
          </w:tcPr>
          <w:p w:rsidR="00292C5A" w:rsidRDefault="00292C5A">
            <w:pPr>
              <w:pStyle w:val="TAL"/>
              <w:spacing w:before="40" w:after="40"/>
            </w:pPr>
            <w:r>
              <w:t>Receipt of the BSSMAP-HANDOVER-REQUIRED message in case of GSM or RANAP-RELOCATION-REQUIRED message in case of UMTS</w:t>
            </w:r>
          </w:p>
        </w:tc>
        <w:tc>
          <w:tcPr>
            <w:tcW w:w="6985" w:type="dxa"/>
          </w:tcPr>
          <w:p w:rsidR="00292C5A" w:rsidRDefault="00292C5A">
            <w:pPr>
              <w:pStyle w:val="TAL"/>
              <w:spacing w:before="40" w:after="40"/>
            </w:pPr>
            <w:r>
              <w:t>Reception of BSSMAP-CLEAR COMPLETE message in case of GSM or RANAP-IU RELEASE COMPLETE message in case of UMTS or BSSMAP-HANDOVER FAILURE in case of GSM or RANAP-RELOCATION FAILURE in case of UMTS.</w:t>
            </w:r>
          </w:p>
        </w:tc>
      </w:tr>
      <w:tr w:rsidR="00292C5A">
        <w:tblPrEx>
          <w:tblCellMar>
            <w:top w:w="0" w:type="dxa"/>
            <w:bottom w:w="0" w:type="dxa"/>
          </w:tblCellMar>
        </w:tblPrEx>
        <w:trPr>
          <w:jc w:val="center"/>
        </w:trPr>
        <w:tc>
          <w:tcPr>
            <w:tcW w:w="2195" w:type="dxa"/>
          </w:tcPr>
          <w:p w:rsidR="00292C5A" w:rsidRDefault="00292C5A">
            <w:pPr>
              <w:pStyle w:val="TAL"/>
              <w:spacing w:before="40" w:after="40"/>
            </w:pPr>
            <w:r>
              <w:t>Supplementary Service</w:t>
            </w:r>
          </w:p>
        </w:tc>
        <w:tc>
          <w:tcPr>
            <w:tcW w:w="5528" w:type="dxa"/>
          </w:tcPr>
          <w:p w:rsidR="00292C5A" w:rsidRDefault="00292C5A">
            <w:pPr>
              <w:pStyle w:val="TAL"/>
              <w:spacing w:before="40" w:after="40"/>
            </w:pPr>
            <w:r>
              <w:t>TBD</w:t>
            </w:r>
          </w:p>
        </w:tc>
        <w:tc>
          <w:tcPr>
            <w:tcW w:w="6985" w:type="dxa"/>
          </w:tcPr>
          <w:p w:rsidR="00292C5A" w:rsidRDefault="00292C5A">
            <w:pPr>
              <w:pStyle w:val="TAL"/>
              <w:spacing w:before="40" w:after="40"/>
            </w:pPr>
            <w:r>
              <w:t>TBD</w:t>
            </w:r>
          </w:p>
        </w:tc>
      </w:tr>
    </w:tbl>
    <w:p w:rsidR="00292C5A" w:rsidRDefault="00292C5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1097"/>
        <w:gridCol w:w="9187"/>
        <w:gridCol w:w="4424"/>
      </w:tblGrid>
      <w:tr w:rsidR="00292C5A">
        <w:tblPrEx>
          <w:tblCellMar>
            <w:top w:w="0" w:type="dxa"/>
            <w:bottom w:w="0" w:type="dxa"/>
          </w:tblCellMar>
        </w:tblPrEx>
        <w:trPr>
          <w:jc w:val="center"/>
        </w:trPr>
        <w:tc>
          <w:tcPr>
            <w:tcW w:w="373" w:type="pct"/>
            <w:shd w:val="clear" w:color="auto" w:fill="CCCCCC"/>
          </w:tcPr>
          <w:p w:rsidR="00292C5A" w:rsidRDefault="00292C5A">
            <w:pPr>
              <w:pStyle w:val="TAH"/>
            </w:pPr>
            <w:r>
              <w:t>MGW</w:t>
            </w:r>
          </w:p>
        </w:tc>
        <w:tc>
          <w:tcPr>
            <w:tcW w:w="3123" w:type="pct"/>
            <w:shd w:val="clear" w:color="auto" w:fill="CCCCCC"/>
          </w:tcPr>
          <w:p w:rsidR="00292C5A" w:rsidRDefault="00292C5A">
            <w:pPr>
              <w:pStyle w:val="TAH"/>
            </w:pPr>
            <w:r>
              <w:t>Start triggering events</w:t>
            </w:r>
          </w:p>
        </w:tc>
        <w:tc>
          <w:tcPr>
            <w:tcW w:w="1504" w:type="pct"/>
            <w:shd w:val="clear" w:color="auto" w:fill="CCCCCC"/>
          </w:tcPr>
          <w:p w:rsidR="00292C5A" w:rsidRDefault="00292C5A">
            <w:pPr>
              <w:pStyle w:val="TAH"/>
            </w:pPr>
            <w:r>
              <w:t>Stop triggering events</w:t>
            </w:r>
          </w:p>
        </w:tc>
      </w:tr>
      <w:tr w:rsidR="00292C5A">
        <w:tblPrEx>
          <w:tblCellMar>
            <w:top w:w="0" w:type="dxa"/>
            <w:bottom w:w="0" w:type="dxa"/>
          </w:tblCellMar>
        </w:tblPrEx>
        <w:trPr>
          <w:jc w:val="center"/>
        </w:trPr>
        <w:tc>
          <w:tcPr>
            <w:tcW w:w="373" w:type="pct"/>
          </w:tcPr>
          <w:p w:rsidR="00292C5A" w:rsidRDefault="00292C5A">
            <w:pPr>
              <w:pStyle w:val="TAL"/>
            </w:pPr>
            <w:r>
              <w:t xml:space="preserve">Context </w:t>
            </w:r>
          </w:p>
        </w:tc>
        <w:tc>
          <w:tcPr>
            <w:tcW w:w="3123" w:type="pct"/>
          </w:tcPr>
          <w:p w:rsidR="00292C5A" w:rsidRDefault="00292C5A">
            <w:pPr>
              <w:pStyle w:val="TAL"/>
            </w:pPr>
            <w:r>
              <w:t>Reception of H.248-ADD command, or reception of H.248 MODIFY command</w:t>
            </w:r>
          </w:p>
        </w:tc>
        <w:tc>
          <w:tcPr>
            <w:tcW w:w="1504" w:type="pct"/>
          </w:tcPr>
          <w:p w:rsidR="00292C5A" w:rsidRDefault="00292C5A">
            <w:pPr>
              <w:pStyle w:val="TAL"/>
            </w:pPr>
            <w:r>
              <w:t>Sending of H.248- SUBTRACT reply</w:t>
            </w:r>
          </w:p>
        </w:tc>
      </w:tr>
    </w:tbl>
    <w:p w:rsidR="00292C5A" w:rsidRDefault="00292C5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2195"/>
        <w:gridCol w:w="7229"/>
        <w:gridCol w:w="5284"/>
      </w:tblGrid>
      <w:tr w:rsidR="00292C5A">
        <w:tblPrEx>
          <w:tblCellMar>
            <w:top w:w="0" w:type="dxa"/>
            <w:bottom w:w="0" w:type="dxa"/>
          </w:tblCellMar>
        </w:tblPrEx>
        <w:trPr>
          <w:jc w:val="center"/>
        </w:trPr>
        <w:tc>
          <w:tcPr>
            <w:tcW w:w="2195" w:type="dxa"/>
            <w:shd w:val="clear" w:color="auto" w:fill="CCCCCC"/>
          </w:tcPr>
          <w:p w:rsidR="00292C5A" w:rsidRDefault="00292C5A">
            <w:pPr>
              <w:pStyle w:val="TAH"/>
            </w:pPr>
            <w:r>
              <w:t>SGSN</w:t>
            </w:r>
          </w:p>
        </w:tc>
        <w:tc>
          <w:tcPr>
            <w:tcW w:w="7229" w:type="dxa"/>
            <w:shd w:val="clear" w:color="auto" w:fill="CCCCCC"/>
          </w:tcPr>
          <w:p w:rsidR="00292C5A" w:rsidRDefault="00292C5A">
            <w:pPr>
              <w:pStyle w:val="TAH"/>
            </w:pPr>
            <w:r>
              <w:t>Start triggering events</w:t>
            </w:r>
          </w:p>
        </w:tc>
        <w:tc>
          <w:tcPr>
            <w:tcW w:w="5284" w:type="dxa"/>
            <w:shd w:val="clear" w:color="auto" w:fill="CCCCCC"/>
          </w:tcPr>
          <w:p w:rsidR="00292C5A" w:rsidRDefault="00292C5A">
            <w:pPr>
              <w:pStyle w:val="TAH"/>
            </w:pPr>
            <w:r>
              <w:t>Stop triggering events</w:t>
            </w:r>
          </w:p>
        </w:tc>
      </w:tr>
      <w:tr w:rsidR="00292C5A">
        <w:tblPrEx>
          <w:tblCellMar>
            <w:top w:w="0" w:type="dxa"/>
            <w:bottom w:w="0" w:type="dxa"/>
          </w:tblCellMar>
        </w:tblPrEx>
        <w:trPr>
          <w:jc w:val="center"/>
        </w:trPr>
        <w:tc>
          <w:tcPr>
            <w:tcW w:w="2195" w:type="dxa"/>
          </w:tcPr>
          <w:p w:rsidR="00292C5A" w:rsidRDefault="00292C5A">
            <w:pPr>
              <w:pStyle w:val="TAL"/>
            </w:pPr>
            <w:r>
              <w:t xml:space="preserve">PDP Context </w:t>
            </w:r>
          </w:p>
        </w:tc>
        <w:tc>
          <w:tcPr>
            <w:tcW w:w="7229" w:type="dxa"/>
          </w:tcPr>
          <w:p w:rsidR="00292C5A" w:rsidRDefault="00292C5A">
            <w:pPr>
              <w:pStyle w:val="TAL"/>
            </w:pPr>
            <w:r>
              <w:t>Reception of SM-ACTIVATE PDP CONTEXT REQUEST or sending SM-REQUEST PDP CONTEXT ACTIVATION or reception of SM- MODIFY PDP CONTEXT REQUEST</w:t>
            </w:r>
          </w:p>
        </w:tc>
        <w:tc>
          <w:tcPr>
            <w:tcW w:w="5284" w:type="dxa"/>
          </w:tcPr>
          <w:p w:rsidR="00292C5A" w:rsidRDefault="00292C5A">
            <w:pPr>
              <w:pStyle w:val="TAL"/>
            </w:pPr>
            <w:r>
              <w:t>Reception or sending of SM- DEACTIVATE PDP CONTEXT REQUEST or sending SM-ACTIVATE PDP CONTEXT REJECT</w:t>
            </w:r>
          </w:p>
        </w:tc>
      </w:tr>
      <w:tr w:rsidR="00292C5A">
        <w:tblPrEx>
          <w:tblCellMar>
            <w:top w:w="0" w:type="dxa"/>
            <w:bottom w:w="0" w:type="dxa"/>
          </w:tblCellMar>
        </w:tblPrEx>
        <w:trPr>
          <w:jc w:val="center"/>
        </w:trPr>
        <w:tc>
          <w:tcPr>
            <w:tcW w:w="2195" w:type="dxa"/>
          </w:tcPr>
          <w:p w:rsidR="00292C5A" w:rsidRDefault="00292C5A">
            <w:pPr>
              <w:pStyle w:val="TAL"/>
            </w:pPr>
            <w:r>
              <w:t>Mobile Originated SMS</w:t>
            </w:r>
          </w:p>
        </w:tc>
        <w:tc>
          <w:tcPr>
            <w:tcW w:w="7229" w:type="dxa"/>
          </w:tcPr>
          <w:p w:rsidR="00292C5A" w:rsidRDefault="00292C5A">
            <w:pPr>
              <w:pStyle w:val="TAL"/>
            </w:pPr>
            <w:r>
              <w:t>Receipt of RP-DATA message</w:t>
            </w:r>
          </w:p>
        </w:tc>
        <w:tc>
          <w:tcPr>
            <w:tcW w:w="5284" w:type="dxa"/>
          </w:tcPr>
          <w:p w:rsidR="00292C5A" w:rsidRDefault="00292C5A">
            <w:pPr>
              <w:pStyle w:val="TAL"/>
            </w:pPr>
            <w:r>
              <w:t>Transmission of RP-ACK/RP-NACK message</w:t>
            </w:r>
          </w:p>
        </w:tc>
      </w:tr>
      <w:tr w:rsidR="00292C5A">
        <w:tblPrEx>
          <w:tblCellMar>
            <w:top w:w="0" w:type="dxa"/>
            <w:bottom w:w="0" w:type="dxa"/>
          </w:tblCellMar>
        </w:tblPrEx>
        <w:trPr>
          <w:jc w:val="center"/>
        </w:trPr>
        <w:tc>
          <w:tcPr>
            <w:tcW w:w="2195" w:type="dxa"/>
          </w:tcPr>
          <w:p w:rsidR="00292C5A" w:rsidRDefault="00292C5A">
            <w:pPr>
              <w:pStyle w:val="TAL"/>
            </w:pPr>
            <w:r>
              <w:t>Mobile Terminated SMS</w:t>
            </w:r>
          </w:p>
        </w:tc>
        <w:tc>
          <w:tcPr>
            <w:tcW w:w="7229" w:type="dxa"/>
          </w:tcPr>
          <w:p w:rsidR="00292C5A" w:rsidRDefault="00292C5A">
            <w:pPr>
              <w:pStyle w:val="TAL"/>
            </w:pPr>
            <w:r>
              <w:t>Transmission of RP-DATA message</w:t>
            </w:r>
          </w:p>
        </w:tc>
        <w:tc>
          <w:tcPr>
            <w:tcW w:w="5284" w:type="dxa"/>
          </w:tcPr>
          <w:p w:rsidR="00292C5A" w:rsidRDefault="00292C5A">
            <w:pPr>
              <w:pStyle w:val="TAL"/>
            </w:pPr>
            <w:r>
              <w:t>Reception of RP-ACK/RP-NACK message</w:t>
            </w:r>
          </w:p>
        </w:tc>
      </w:tr>
      <w:tr w:rsidR="00292C5A">
        <w:tblPrEx>
          <w:tblCellMar>
            <w:top w:w="0" w:type="dxa"/>
            <w:bottom w:w="0" w:type="dxa"/>
          </w:tblCellMar>
        </w:tblPrEx>
        <w:trPr>
          <w:jc w:val="center"/>
        </w:trPr>
        <w:tc>
          <w:tcPr>
            <w:tcW w:w="2195" w:type="dxa"/>
          </w:tcPr>
          <w:p w:rsidR="00292C5A" w:rsidRDefault="00292C5A">
            <w:pPr>
              <w:pStyle w:val="TAL"/>
            </w:pPr>
            <w:r>
              <w:t>GPRS Attach</w:t>
            </w:r>
          </w:p>
        </w:tc>
        <w:tc>
          <w:tcPr>
            <w:tcW w:w="7229" w:type="dxa"/>
          </w:tcPr>
          <w:p w:rsidR="00292C5A" w:rsidRDefault="00292C5A">
            <w:pPr>
              <w:pStyle w:val="TAL"/>
            </w:pPr>
            <w:r>
              <w:t>Reception of MM-ATTACH-REQUEST</w:t>
            </w:r>
          </w:p>
        </w:tc>
        <w:tc>
          <w:tcPr>
            <w:tcW w:w="5284" w:type="dxa"/>
          </w:tcPr>
          <w:p w:rsidR="00292C5A" w:rsidRDefault="00292C5A">
            <w:pPr>
              <w:pStyle w:val="TAL"/>
            </w:pPr>
            <w:r>
              <w:t>Sending MM-ATTACH-ACCEPT or MM-ATTACH-REJECT</w:t>
            </w:r>
          </w:p>
        </w:tc>
      </w:tr>
      <w:tr w:rsidR="00292C5A">
        <w:tblPrEx>
          <w:tblCellMar>
            <w:top w:w="0" w:type="dxa"/>
            <w:bottom w:w="0" w:type="dxa"/>
          </w:tblCellMar>
        </w:tblPrEx>
        <w:trPr>
          <w:jc w:val="center"/>
        </w:trPr>
        <w:tc>
          <w:tcPr>
            <w:tcW w:w="2195" w:type="dxa"/>
          </w:tcPr>
          <w:p w:rsidR="00292C5A" w:rsidRDefault="00292C5A">
            <w:pPr>
              <w:pStyle w:val="TAL"/>
            </w:pPr>
            <w:r>
              <w:t>Routing Area Update</w:t>
            </w:r>
          </w:p>
        </w:tc>
        <w:tc>
          <w:tcPr>
            <w:tcW w:w="7229" w:type="dxa"/>
          </w:tcPr>
          <w:p w:rsidR="00292C5A" w:rsidRDefault="00292C5A">
            <w:pPr>
              <w:pStyle w:val="TAL"/>
            </w:pPr>
            <w:r>
              <w:t>Reception of MM-ROUTING AREA UPDATE REQUEST</w:t>
            </w:r>
          </w:p>
        </w:tc>
        <w:tc>
          <w:tcPr>
            <w:tcW w:w="5284" w:type="dxa"/>
          </w:tcPr>
          <w:p w:rsidR="00292C5A" w:rsidRDefault="00292C5A">
            <w:pPr>
              <w:pStyle w:val="TAL"/>
            </w:pPr>
            <w:r>
              <w:t>Sending MM-ROUTING AREA UPDATE ACCEPT or MM-ROUTING AREA UPDATE REJECT</w:t>
            </w:r>
          </w:p>
        </w:tc>
      </w:tr>
      <w:tr w:rsidR="00292C5A">
        <w:tblPrEx>
          <w:tblCellMar>
            <w:top w:w="0" w:type="dxa"/>
            <w:bottom w:w="0" w:type="dxa"/>
          </w:tblCellMar>
        </w:tblPrEx>
        <w:trPr>
          <w:jc w:val="center"/>
        </w:trPr>
        <w:tc>
          <w:tcPr>
            <w:tcW w:w="2195" w:type="dxa"/>
          </w:tcPr>
          <w:p w:rsidR="00292C5A" w:rsidRDefault="00292C5A">
            <w:pPr>
              <w:pStyle w:val="TAL"/>
            </w:pPr>
            <w:r>
              <w:t>GPRS Detach</w:t>
            </w:r>
          </w:p>
        </w:tc>
        <w:tc>
          <w:tcPr>
            <w:tcW w:w="7229" w:type="dxa"/>
          </w:tcPr>
          <w:p w:rsidR="00292C5A" w:rsidRDefault="00292C5A">
            <w:pPr>
              <w:pStyle w:val="TAL"/>
            </w:pPr>
            <w:r>
              <w:t>Reception MM-DETACH REQUEST</w:t>
            </w:r>
          </w:p>
        </w:tc>
        <w:tc>
          <w:tcPr>
            <w:tcW w:w="5284" w:type="dxa"/>
          </w:tcPr>
          <w:p w:rsidR="00292C5A" w:rsidRDefault="00292C5A">
            <w:pPr>
              <w:pStyle w:val="TAL"/>
            </w:pPr>
            <w:r>
              <w:t>Reception of MM-DETACH ACCEPT</w:t>
            </w:r>
          </w:p>
        </w:tc>
      </w:tr>
      <w:tr w:rsidR="00292C5A">
        <w:tblPrEx>
          <w:tblCellMar>
            <w:top w:w="0" w:type="dxa"/>
            <w:bottom w:w="0" w:type="dxa"/>
          </w:tblCellMar>
        </w:tblPrEx>
        <w:trPr>
          <w:jc w:val="center"/>
        </w:trPr>
        <w:tc>
          <w:tcPr>
            <w:tcW w:w="2195" w:type="dxa"/>
          </w:tcPr>
          <w:p w:rsidR="00292C5A" w:rsidRDefault="00292C5A">
            <w:pPr>
              <w:pStyle w:val="TAL"/>
            </w:pPr>
            <w:r>
              <w:t>MBMS Context</w:t>
            </w:r>
          </w:p>
        </w:tc>
        <w:tc>
          <w:tcPr>
            <w:tcW w:w="7229" w:type="dxa"/>
          </w:tcPr>
          <w:p w:rsidR="00292C5A" w:rsidRDefault="00292C5A">
            <w:pPr>
              <w:pStyle w:val="TAL"/>
            </w:pPr>
            <w:r>
              <w:t>Sending SM-Request MBMS Context Activation or reception of SM-Update MBMS Context Request</w:t>
            </w:r>
          </w:p>
        </w:tc>
        <w:tc>
          <w:tcPr>
            <w:tcW w:w="5284" w:type="dxa"/>
          </w:tcPr>
          <w:p w:rsidR="00292C5A" w:rsidRDefault="00292C5A">
            <w:pPr>
              <w:pStyle w:val="TAL"/>
            </w:pPr>
            <w:r>
              <w:t>Sending of SM-Deactivate MBMS Context Request or sending of SM-Activate MBMS Context Reject</w:t>
            </w:r>
          </w:p>
        </w:tc>
      </w:tr>
    </w:tbl>
    <w:p w:rsidR="00292C5A" w:rsidRDefault="00292C5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1433"/>
        <w:gridCol w:w="8904"/>
        <w:gridCol w:w="4371"/>
      </w:tblGrid>
      <w:tr w:rsidR="00292C5A">
        <w:tblPrEx>
          <w:tblCellMar>
            <w:top w:w="0" w:type="dxa"/>
            <w:bottom w:w="0" w:type="dxa"/>
          </w:tblCellMar>
        </w:tblPrEx>
        <w:trPr>
          <w:jc w:val="center"/>
        </w:trPr>
        <w:tc>
          <w:tcPr>
            <w:tcW w:w="487" w:type="pct"/>
            <w:shd w:val="clear" w:color="auto" w:fill="CCCCCC"/>
          </w:tcPr>
          <w:p w:rsidR="00292C5A" w:rsidRDefault="00292C5A">
            <w:pPr>
              <w:pStyle w:val="TAH"/>
            </w:pPr>
            <w:r>
              <w:t>GGSN</w:t>
            </w:r>
          </w:p>
        </w:tc>
        <w:tc>
          <w:tcPr>
            <w:tcW w:w="3027" w:type="pct"/>
            <w:shd w:val="clear" w:color="auto" w:fill="CCCCCC"/>
          </w:tcPr>
          <w:p w:rsidR="00292C5A" w:rsidRDefault="00292C5A">
            <w:pPr>
              <w:pStyle w:val="TAH"/>
            </w:pPr>
            <w:r>
              <w:t>Start triggering events</w:t>
            </w:r>
          </w:p>
        </w:tc>
        <w:tc>
          <w:tcPr>
            <w:tcW w:w="1486" w:type="pct"/>
            <w:shd w:val="clear" w:color="auto" w:fill="CCCCCC"/>
          </w:tcPr>
          <w:p w:rsidR="00292C5A" w:rsidRDefault="00292C5A">
            <w:pPr>
              <w:pStyle w:val="TAH"/>
            </w:pPr>
            <w:r>
              <w:t>Stop triggering events</w:t>
            </w:r>
          </w:p>
        </w:tc>
      </w:tr>
      <w:tr w:rsidR="00292C5A">
        <w:tblPrEx>
          <w:tblCellMar>
            <w:top w:w="0" w:type="dxa"/>
            <w:bottom w:w="0" w:type="dxa"/>
          </w:tblCellMar>
        </w:tblPrEx>
        <w:trPr>
          <w:jc w:val="center"/>
        </w:trPr>
        <w:tc>
          <w:tcPr>
            <w:tcW w:w="487" w:type="pct"/>
          </w:tcPr>
          <w:p w:rsidR="00292C5A" w:rsidRDefault="00292C5A">
            <w:pPr>
              <w:pStyle w:val="TAL"/>
            </w:pPr>
            <w:r>
              <w:t xml:space="preserve">PDP Context </w:t>
            </w:r>
          </w:p>
        </w:tc>
        <w:tc>
          <w:tcPr>
            <w:tcW w:w="3027" w:type="pct"/>
          </w:tcPr>
          <w:p w:rsidR="00292C5A" w:rsidRDefault="00292C5A">
            <w:pPr>
              <w:pStyle w:val="TAL"/>
            </w:pPr>
            <w:r>
              <w:t>Reception of GTP Create PDP context request or reception of GTP Update PDP context request</w:t>
            </w:r>
          </w:p>
        </w:tc>
        <w:tc>
          <w:tcPr>
            <w:tcW w:w="1486" w:type="pct"/>
          </w:tcPr>
          <w:p w:rsidR="00292C5A" w:rsidRDefault="00292C5A">
            <w:pPr>
              <w:pStyle w:val="TAL"/>
            </w:pPr>
            <w:r>
              <w:t>Sending of GTP Delete PDP context response</w:t>
            </w:r>
          </w:p>
        </w:tc>
      </w:tr>
      <w:tr w:rsidR="00292C5A">
        <w:tblPrEx>
          <w:tblCellMar>
            <w:top w:w="0" w:type="dxa"/>
            <w:bottom w:w="0" w:type="dxa"/>
          </w:tblCellMar>
        </w:tblPrEx>
        <w:trPr>
          <w:jc w:val="center"/>
        </w:trPr>
        <w:tc>
          <w:tcPr>
            <w:tcW w:w="487" w:type="pct"/>
          </w:tcPr>
          <w:p w:rsidR="00292C5A" w:rsidRDefault="00292C5A">
            <w:pPr>
              <w:pStyle w:val="TAL"/>
            </w:pPr>
            <w:r>
              <w:t>MBMS Context</w:t>
            </w:r>
          </w:p>
        </w:tc>
        <w:tc>
          <w:tcPr>
            <w:tcW w:w="3027" w:type="pct"/>
          </w:tcPr>
          <w:p w:rsidR="00292C5A" w:rsidRDefault="00292C5A">
            <w:pPr>
              <w:pStyle w:val="TAL"/>
            </w:pPr>
            <w:r>
              <w:t>Reception of GTP Create MBMS Context Request or reception of GTP Update MBMS Context Request</w:t>
            </w:r>
          </w:p>
        </w:tc>
        <w:tc>
          <w:tcPr>
            <w:tcW w:w="1486" w:type="pct"/>
          </w:tcPr>
          <w:p w:rsidR="00292C5A" w:rsidRDefault="00292C5A">
            <w:pPr>
              <w:pStyle w:val="TAL"/>
            </w:pPr>
            <w:r>
              <w:t>Sending of GTP Delete MBMS Context Response</w:t>
            </w:r>
          </w:p>
        </w:tc>
      </w:tr>
    </w:tbl>
    <w:p w:rsidR="00292C5A" w:rsidRDefault="00292C5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2195"/>
        <w:gridCol w:w="3827"/>
        <w:gridCol w:w="8686"/>
      </w:tblGrid>
      <w:tr w:rsidR="00292C5A">
        <w:tblPrEx>
          <w:tblCellMar>
            <w:top w:w="0" w:type="dxa"/>
            <w:bottom w:w="0" w:type="dxa"/>
          </w:tblCellMar>
        </w:tblPrEx>
        <w:trPr>
          <w:jc w:val="center"/>
        </w:trPr>
        <w:tc>
          <w:tcPr>
            <w:tcW w:w="2195" w:type="dxa"/>
            <w:shd w:val="clear" w:color="auto" w:fill="CCCCCC"/>
          </w:tcPr>
          <w:p w:rsidR="00292C5A" w:rsidRDefault="00292C5A">
            <w:pPr>
              <w:pStyle w:val="TAH"/>
            </w:pPr>
            <w:r>
              <w:t>IMS Network Element</w:t>
            </w:r>
          </w:p>
        </w:tc>
        <w:tc>
          <w:tcPr>
            <w:tcW w:w="3827" w:type="dxa"/>
            <w:shd w:val="clear" w:color="auto" w:fill="CCCCCC"/>
          </w:tcPr>
          <w:p w:rsidR="00292C5A" w:rsidRDefault="00292C5A">
            <w:pPr>
              <w:pStyle w:val="TAH"/>
            </w:pPr>
            <w:r>
              <w:t>Start triggering events</w:t>
            </w:r>
          </w:p>
        </w:tc>
        <w:tc>
          <w:tcPr>
            <w:tcW w:w="8686" w:type="dxa"/>
            <w:shd w:val="clear" w:color="auto" w:fill="CCCCCC"/>
          </w:tcPr>
          <w:p w:rsidR="00292C5A" w:rsidRDefault="00292C5A">
            <w:pPr>
              <w:pStyle w:val="TAH"/>
            </w:pPr>
            <w:r>
              <w:t>Stop triggering events</w:t>
            </w:r>
          </w:p>
        </w:tc>
      </w:tr>
      <w:tr w:rsidR="00292C5A">
        <w:tblPrEx>
          <w:tblCellMar>
            <w:top w:w="0" w:type="dxa"/>
            <w:bottom w:w="0" w:type="dxa"/>
          </w:tblCellMar>
        </w:tblPrEx>
        <w:trPr>
          <w:jc w:val="center"/>
        </w:trPr>
        <w:tc>
          <w:tcPr>
            <w:tcW w:w="2195" w:type="dxa"/>
          </w:tcPr>
          <w:p w:rsidR="00292C5A" w:rsidRDefault="00292C5A">
            <w:pPr>
              <w:pStyle w:val="TAL"/>
            </w:pPr>
            <w:r>
              <w:t>SIP session or standalone transaction</w:t>
            </w:r>
          </w:p>
        </w:tc>
        <w:tc>
          <w:tcPr>
            <w:tcW w:w="3827" w:type="dxa"/>
          </w:tcPr>
          <w:p w:rsidR="00292C5A" w:rsidRDefault="00292C5A">
            <w:pPr>
              <w:pStyle w:val="TAL"/>
            </w:pPr>
            <w:r>
              <w:t>Reception of an initial SIP request that matches the start trigger event configured by the Management System via the Trace IRP TS 32.442 [24]</w:t>
            </w:r>
          </w:p>
        </w:tc>
        <w:tc>
          <w:tcPr>
            <w:tcW w:w="8686" w:type="dxa"/>
          </w:tcPr>
          <w:p w:rsidR="00292C5A" w:rsidRDefault="00292C5A">
            <w:pPr>
              <w:pStyle w:val="TAL"/>
            </w:pPr>
            <w:r>
              <w:t>Sending of a SIP final response to a SIP BYE or other request (originating or terminating), timer expiry or other event that matches the stop trigger event configured by the Management System via the Trace IRP TS 32.442 [24].</w:t>
            </w:r>
          </w:p>
        </w:tc>
      </w:tr>
    </w:tbl>
    <w:p w:rsidR="00292C5A" w:rsidRDefault="00292C5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2832"/>
        <w:gridCol w:w="3457"/>
        <w:gridCol w:w="8419"/>
      </w:tblGrid>
      <w:tr w:rsidR="00292C5A">
        <w:tblPrEx>
          <w:tblCellMar>
            <w:top w:w="0" w:type="dxa"/>
            <w:bottom w:w="0" w:type="dxa"/>
          </w:tblCellMar>
        </w:tblPrEx>
        <w:trPr>
          <w:jc w:val="center"/>
        </w:trPr>
        <w:tc>
          <w:tcPr>
            <w:tcW w:w="0" w:type="auto"/>
            <w:shd w:val="clear" w:color="auto" w:fill="CCCCCC"/>
          </w:tcPr>
          <w:p w:rsidR="00292C5A" w:rsidRDefault="00292C5A">
            <w:pPr>
              <w:pStyle w:val="TAH"/>
            </w:pPr>
            <w:r>
              <w:t>BM-SC</w:t>
            </w:r>
          </w:p>
        </w:tc>
        <w:tc>
          <w:tcPr>
            <w:tcW w:w="0" w:type="auto"/>
            <w:shd w:val="clear" w:color="auto" w:fill="CCCCCC"/>
          </w:tcPr>
          <w:p w:rsidR="00292C5A" w:rsidRDefault="00292C5A">
            <w:pPr>
              <w:pStyle w:val="TAH"/>
            </w:pPr>
            <w:r>
              <w:t>Start triggering events</w:t>
            </w:r>
          </w:p>
        </w:tc>
        <w:tc>
          <w:tcPr>
            <w:tcW w:w="0" w:type="auto"/>
            <w:shd w:val="clear" w:color="auto" w:fill="CCCCCC"/>
          </w:tcPr>
          <w:p w:rsidR="00292C5A" w:rsidRDefault="00292C5A">
            <w:pPr>
              <w:pStyle w:val="TAH"/>
            </w:pPr>
            <w:r>
              <w:t>Stop triggering events</w:t>
            </w:r>
          </w:p>
        </w:tc>
      </w:tr>
      <w:tr w:rsidR="00292C5A">
        <w:tblPrEx>
          <w:tblCellMar>
            <w:top w:w="0" w:type="dxa"/>
            <w:bottom w:w="0" w:type="dxa"/>
          </w:tblCellMar>
        </w:tblPrEx>
        <w:trPr>
          <w:jc w:val="center"/>
        </w:trPr>
        <w:tc>
          <w:tcPr>
            <w:tcW w:w="0" w:type="auto"/>
          </w:tcPr>
          <w:p w:rsidR="00292C5A" w:rsidRDefault="00292C5A">
            <w:pPr>
              <w:pStyle w:val="TAL"/>
            </w:pPr>
            <w:r>
              <w:t>MBMS Multicast service activation</w:t>
            </w:r>
          </w:p>
        </w:tc>
        <w:tc>
          <w:tcPr>
            <w:tcW w:w="0" w:type="auto"/>
          </w:tcPr>
          <w:p w:rsidR="00292C5A" w:rsidRDefault="00292C5A">
            <w:pPr>
              <w:pStyle w:val="TAL"/>
            </w:pPr>
            <w:r>
              <w:t>Reception of MBMS Authorization Request</w:t>
            </w:r>
          </w:p>
        </w:tc>
        <w:tc>
          <w:tcPr>
            <w:tcW w:w="0" w:type="auto"/>
          </w:tcPr>
          <w:p w:rsidR="00292C5A" w:rsidRDefault="00292C5A">
            <w:pPr>
              <w:pStyle w:val="TAL"/>
            </w:pPr>
            <w:r>
              <w:t>Reception of Deactivation Indication for user deactivation or sending of Session Stop Request for service deactivation</w:t>
            </w:r>
          </w:p>
        </w:tc>
      </w:tr>
    </w:tbl>
    <w:p w:rsidR="00292C5A" w:rsidRDefault="00292C5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3252"/>
        <w:gridCol w:w="6575"/>
        <w:gridCol w:w="4881"/>
      </w:tblGrid>
      <w:tr w:rsidR="00292C5A">
        <w:trPr>
          <w:jc w:val="center"/>
        </w:trPr>
        <w:tc>
          <w:tcPr>
            <w:tcW w:w="2967" w:type="dxa"/>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 xml:space="preserve">MME </w:t>
            </w:r>
          </w:p>
        </w:tc>
        <w:tc>
          <w:tcPr>
            <w:tcW w:w="6754" w:type="dxa"/>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Start triggering events</w:t>
            </w:r>
          </w:p>
        </w:tc>
        <w:tc>
          <w:tcPr>
            <w:tcW w:w="4987" w:type="dxa"/>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Stop triggering events</w:t>
            </w:r>
          </w:p>
        </w:tc>
      </w:tr>
      <w:tr w:rsidR="00292C5A">
        <w:trPr>
          <w:jc w:val="center"/>
        </w:trPr>
        <w:tc>
          <w:tcPr>
            <w:tcW w:w="2967" w:type="dxa"/>
            <w:tcBorders>
              <w:top w:val="single" w:sz="4" w:space="0" w:color="auto"/>
              <w:left w:val="single" w:sz="4" w:space="0" w:color="auto"/>
              <w:bottom w:val="single" w:sz="4" w:space="0" w:color="auto"/>
              <w:right w:val="single" w:sz="4" w:space="0" w:color="auto"/>
            </w:tcBorders>
          </w:tcPr>
          <w:p w:rsidR="00292C5A" w:rsidRDefault="00292C5A">
            <w:pPr>
              <w:pStyle w:val="TAL"/>
            </w:pPr>
            <w:r>
              <w:t xml:space="preserve">Service request </w:t>
            </w:r>
          </w:p>
        </w:tc>
        <w:tc>
          <w:tcPr>
            <w:tcW w:w="6754" w:type="dxa"/>
            <w:tcBorders>
              <w:top w:val="single" w:sz="4" w:space="0" w:color="auto"/>
              <w:left w:val="single" w:sz="4" w:space="0" w:color="auto"/>
              <w:bottom w:val="single" w:sz="4" w:space="0" w:color="auto"/>
              <w:right w:val="single" w:sz="4" w:space="0" w:color="auto"/>
            </w:tcBorders>
          </w:tcPr>
          <w:p w:rsidR="00292C5A" w:rsidRDefault="00292C5A">
            <w:pPr>
              <w:pStyle w:val="TAL"/>
            </w:pPr>
            <w:r>
              <w:t>Reception of NAS: Service Request message or S11: Downlink Data Notification</w:t>
            </w:r>
          </w:p>
          <w:p w:rsidR="00292C5A" w:rsidRDefault="00292C5A">
            <w:pPr>
              <w:pStyle w:val="TAL"/>
            </w:pPr>
            <w:r>
              <w:rPr>
                <w:rFonts w:cs="Arial"/>
                <w:color w:val="000000"/>
              </w:rPr>
              <w:t>Note: The Service Request message shall not start a new Trace Recording Session when received after a Downlink Data Notification for the same service request instance.</w:t>
            </w:r>
          </w:p>
        </w:tc>
        <w:tc>
          <w:tcPr>
            <w:tcW w:w="4987" w:type="dxa"/>
            <w:tcBorders>
              <w:top w:val="single" w:sz="4" w:space="0" w:color="auto"/>
              <w:left w:val="single" w:sz="4" w:space="0" w:color="auto"/>
              <w:bottom w:val="single" w:sz="4" w:space="0" w:color="auto"/>
              <w:right w:val="single" w:sz="4" w:space="0" w:color="auto"/>
            </w:tcBorders>
            <w:shd w:val="clear" w:color="auto" w:fill="auto"/>
          </w:tcPr>
          <w:p w:rsidR="00292C5A" w:rsidRDefault="00292C5A">
            <w:pPr>
              <w:pStyle w:val="TAL"/>
            </w:pPr>
            <w:r>
              <w:t xml:space="preserve">Reception of S11: Modify Bearer Response or sending of NAS: SERVICE REJECT </w:t>
            </w:r>
          </w:p>
          <w:p w:rsidR="00292C5A" w:rsidRDefault="00292C5A">
            <w:pPr>
              <w:pStyle w:val="TAL"/>
            </w:pPr>
            <w:r>
              <w:t xml:space="preserve">Note: </w:t>
            </w:r>
            <w:r>
              <w:rPr>
                <w:rFonts w:cs="Arial"/>
              </w:rPr>
              <w:t>Modify Bearer Response shall stop the Trace Recording Session only if it has been sent as part of the Service Request procedure</w:t>
            </w:r>
          </w:p>
        </w:tc>
      </w:tr>
      <w:tr w:rsidR="00292C5A">
        <w:trPr>
          <w:jc w:val="center"/>
        </w:trPr>
        <w:tc>
          <w:tcPr>
            <w:tcW w:w="2967" w:type="dxa"/>
            <w:tcBorders>
              <w:top w:val="single" w:sz="4" w:space="0" w:color="auto"/>
              <w:left w:val="single" w:sz="4" w:space="0" w:color="auto"/>
              <w:bottom w:val="single" w:sz="4" w:space="0" w:color="auto"/>
              <w:right w:val="single" w:sz="4" w:space="0" w:color="auto"/>
            </w:tcBorders>
          </w:tcPr>
          <w:p w:rsidR="00292C5A" w:rsidRDefault="00292C5A">
            <w:pPr>
              <w:pStyle w:val="TAL"/>
            </w:pPr>
            <w:r>
              <w:t>UE initiated PDN connectivity</w:t>
            </w:r>
          </w:p>
        </w:tc>
        <w:tc>
          <w:tcPr>
            <w:tcW w:w="6754" w:type="dxa"/>
            <w:tcBorders>
              <w:top w:val="single" w:sz="4" w:space="0" w:color="auto"/>
              <w:left w:val="single" w:sz="4" w:space="0" w:color="auto"/>
              <w:bottom w:val="single" w:sz="4" w:space="0" w:color="auto"/>
              <w:right w:val="single" w:sz="4" w:space="0" w:color="auto"/>
            </w:tcBorders>
          </w:tcPr>
          <w:p w:rsidR="00292C5A" w:rsidRDefault="00292C5A">
            <w:pPr>
              <w:pStyle w:val="TAL"/>
            </w:pPr>
            <w:r>
              <w:t xml:space="preserve">Reception of NAS: PDN connectivity Request message </w:t>
            </w:r>
          </w:p>
        </w:tc>
        <w:tc>
          <w:tcPr>
            <w:tcW w:w="4987" w:type="dxa"/>
            <w:tcBorders>
              <w:top w:val="single" w:sz="4" w:space="0" w:color="auto"/>
              <w:left w:val="single" w:sz="4" w:space="0" w:color="auto"/>
              <w:bottom w:val="single" w:sz="4" w:space="0" w:color="auto"/>
              <w:right w:val="single" w:sz="4" w:space="0" w:color="auto"/>
            </w:tcBorders>
          </w:tcPr>
          <w:p w:rsidR="00292C5A" w:rsidRDefault="00292C5A">
            <w:pPr>
              <w:pStyle w:val="TAL"/>
            </w:pPr>
            <w:r>
              <w:t>Reception of NAS PDN Connectivity Complete</w:t>
            </w:r>
          </w:p>
        </w:tc>
      </w:tr>
      <w:tr w:rsidR="00292C5A">
        <w:trPr>
          <w:jc w:val="center"/>
        </w:trPr>
        <w:tc>
          <w:tcPr>
            <w:tcW w:w="2967" w:type="dxa"/>
            <w:tcBorders>
              <w:top w:val="single" w:sz="4" w:space="0" w:color="auto"/>
              <w:left w:val="single" w:sz="4" w:space="0" w:color="auto"/>
              <w:bottom w:val="single" w:sz="4" w:space="0" w:color="auto"/>
              <w:right w:val="single" w:sz="4" w:space="0" w:color="auto"/>
            </w:tcBorders>
          </w:tcPr>
          <w:p w:rsidR="00292C5A" w:rsidRDefault="00292C5A">
            <w:pPr>
              <w:pStyle w:val="TAL"/>
            </w:pPr>
            <w:r>
              <w:t>Initial Attach, Tracking area update, Detach</w:t>
            </w:r>
          </w:p>
        </w:tc>
        <w:tc>
          <w:tcPr>
            <w:tcW w:w="6754" w:type="dxa"/>
            <w:tcBorders>
              <w:top w:val="single" w:sz="4" w:space="0" w:color="auto"/>
              <w:left w:val="single" w:sz="4" w:space="0" w:color="auto"/>
              <w:bottom w:val="single" w:sz="4" w:space="0" w:color="auto"/>
              <w:right w:val="single" w:sz="4" w:space="0" w:color="auto"/>
            </w:tcBorders>
            <w:shd w:val="clear" w:color="auto" w:fill="auto"/>
          </w:tcPr>
          <w:p w:rsidR="00292C5A" w:rsidRDefault="00292C5A">
            <w:pPr>
              <w:pStyle w:val="TAL"/>
            </w:pPr>
            <w:r>
              <w:t>Initial Attach: Reception of the NAS: ATTACH REQUEST or of S6a Update Location Answer</w:t>
            </w:r>
          </w:p>
          <w:p w:rsidR="00292C5A" w:rsidRDefault="00292C5A">
            <w:pPr>
              <w:pStyle w:val="TAL"/>
            </w:pPr>
            <w:r>
              <w:t>Tracking Area Update: Reception of the NAS: TRACKING AREA UPDATE REQUEST</w:t>
            </w:r>
          </w:p>
          <w:p w:rsidR="00292C5A" w:rsidRDefault="00292C5A">
            <w:pPr>
              <w:pStyle w:val="TAL"/>
            </w:pPr>
            <w:r>
              <w:t xml:space="preserve">Detach: Reception of the NAS: DETACH REQUEST or S3 Detach Notification or S6a Cancel Location Request or </w:t>
            </w:r>
            <w:r>
              <w:rPr>
                <w:rFonts w:cs="Arial"/>
                <w:color w:val="000000"/>
              </w:rPr>
              <w:t>sending of S11 Delete Session Request</w:t>
            </w:r>
            <w:r>
              <w:t>.</w:t>
            </w:r>
            <w:r>
              <w:br/>
            </w:r>
          </w:p>
          <w:p w:rsidR="00292C5A" w:rsidRDefault="00292C5A">
            <w:pPr>
              <w:pStyle w:val="TAL"/>
            </w:pPr>
            <w:r>
              <w:t>Note: Cancel location location shall not trigger new Trace Recording Session if it is sent as part of the tracking area update procedure.</w:t>
            </w:r>
          </w:p>
          <w:p w:rsidR="00292C5A" w:rsidRDefault="00292C5A">
            <w:pPr>
              <w:pStyle w:val="TAL"/>
              <w:rPr>
                <w:rFonts w:cs="Arial"/>
                <w:color w:val="000000"/>
              </w:rPr>
            </w:pPr>
            <w:r>
              <w:t xml:space="preserve">Note: The </w:t>
            </w:r>
            <w:r>
              <w:rPr>
                <w:rFonts w:cs="Arial"/>
                <w:color w:val="000000"/>
              </w:rPr>
              <w:t>Delete Session Request message shall trigger a new Trace Recording Session only if sent as part of a Detach procedure and only if a Detach Request has not been received for the same instance of the procedure.</w:t>
            </w:r>
          </w:p>
          <w:p w:rsidR="00292C5A" w:rsidRDefault="00292C5A">
            <w:pPr>
              <w:pStyle w:val="TAL"/>
              <w:rPr>
                <w:b/>
                <w:szCs w:val="18"/>
              </w:rPr>
            </w:pPr>
            <w:r>
              <w:rPr>
                <w:szCs w:val="18"/>
              </w:rPr>
              <w:t>Note: Update Location Answer</w:t>
            </w:r>
            <w:r>
              <w:rPr>
                <w:rStyle w:val="Emphasis"/>
                <w:i w:val="0"/>
                <w:iCs w:val="0"/>
                <w:color w:val="000000"/>
                <w:szCs w:val="18"/>
                <w:lang w:val="en-GB"/>
              </w:rPr>
              <w:t xml:space="preserve"> shall be a start trigger for a Trace Recording Session only if sent as part of Attach procedure and if containing Trace Data.</w:t>
            </w:r>
          </w:p>
        </w:tc>
        <w:tc>
          <w:tcPr>
            <w:tcW w:w="4987" w:type="dxa"/>
            <w:tcBorders>
              <w:top w:val="single" w:sz="4" w:space="0" w:color="auto"/>
              <w:left w:val="single" w:sz="4" w:space="0" w:color="auto"/>
              <w:bottom w:val="single" w:sz="4" w:space="0" w:color="auto"/>
              <w:right w:val="single" w:sz="4" w:space="0" w:color="auto"/>
            </w:tcBorders>
          </w:tcPr>
          <w:p w:rsidR="00292C5A" w:rsidRDefault="00292C5A">
            <w:pPr>
              <w:pStyle w:val="TAL"/>
            </w:pPr>
            <w:r>
              <w:t>Initial Attach: Reception of the NAS: ATTACH COMPLETE or sending of the NAS: ATTACH REJECT</w:t>
            </w:r>
          </w:p>
          <w:p w:rsidR="00292C5A" w:rsidRDefault="00292C5A">
            <w:pPr>
              <w:pStyle w:val="TAL"/>
            </w:pPr>
            <w:r>
              <w:t>Tracking Area Update: Sending of the NAS: TRACKING AREA UPDATE ACCEPT or sending of NAS: TRACKING AREA UPDATE REJECT</w:t>
            </w:r>
          </w:p>
          <w:p w:rsidR="00292C5A" w:rsidRDefault="00292C5A">
            <w:pPr>
              <w:pStyle w:val="TAL"/>
              <w:rPr>
                <w:szCs w:val="18"/>
              </w:rPr>
            </w:pPr>
            <w:r>
              <w:t>Detach: Sending of NAS: DETACH ACCEPT</w:t>
            </w:r>
            <w:r>
              <w:rPr>
                <w:szCs w:val="18"/>
              </w:rPr>
              <w:t xml:space="preserve"> or S3 Detach Acknowledgement message or S6a Cancel Location Answer message or reception S11 Delete Session Response</w:t>
            </w:r>
          </w:p>
          <w:p w:rsidR="00292C5A" w:rsidRDefault="00292C5A">
            <w:pPr>
              <w:pStyle w:val="TAL"/>
              <w:rPr>
                <w:szCs w:val="18"/>
              </w:rPr>
            </w:pPr>
          </w:p>
          <w:p w:rsidR="00292C5A" w:rsidRDefault="00292C5A">
            <w:pPr>
              <w:pStyle w:val="TAL"/>
              <w:rPr>
                <w:szCs w:val="18"/>
              </w:rPr>
            </w:pPr>
            <w:r>
              <w:rPr>
                <w:szCs w:val="18"/>
              </w:rPr>
              <w:t xml:space="preserve">Note: </w:t>
            </w:r>
            <w:r>
              <w:rPr>
                <w:rFonts w:cs="Arial"/>
                <w:szCs w:val="18"/>
              </w:rPr>
              <w:t>Cancel Location Answer shall not stop a Trace Recording Session if it is sent as part of the TAU procedure.</w:t>
            </w:r>
          </w:p>
          <w:p w:rsidR="00292C5A" w:rsidRDefault="00292C5A">
            <w:pPr>
              <w:pStyle w:val="TAL"/>
              <w:rPr>
                <w:szCs w:val="18"/>
              </w:rPr>
            </w:pPr>
          </w:p>
          <w:p w:rsidR="00292C5A" w:rsidRDefault="00292C5A">
            <w:pPr>
              <w:pStyle w:val="TAL"/>
              <w:rPr>
                <w:color w:val="FF0000"/>
                <w:sz w:val="20"/>
              </w:rPr>
            </w:pPr>
            <w:r>
              <w:rPr>
                <w:szCs w:val="18"/>
              </w:rPr>
              <w:t xml:space="preserve">Note: </w:t>
            </w:r>
            <w:r>
              <w:rPr>
                <w:rFonts w:cs="Arial"/>
                <w:szCs w:val="18"/>
              </w:rPr>
              <w:t>The Delete Session Response message shall stop a Trace Recording Session only if sent as part of a Detach procedure and only if a Detach Request has not been received for the same instance of the procedure.</w:t>
            </w:r>
          </w:p>
        </w:tc>
      </w:tr>
      <w:tr w:rsidR="00292C5A">
        <w:trPr>
          <w:jc w:val="center"/>
        </w:trPr>
        <w:tc>
          <w:tcPr>
            <w:tcW w:w="2967" w:type="dxa"/>
            <w:tcBorders>
              <w:top w:val="single" w:sz="4" w:space="0" w:color="auto"/>
              <w:left w:val="single" w:sz="4" w:space="0" w:color="auto"/>
              <w:bottom w:val="single" w:sz="4" w:space="0" w:color="auto"/>
              <w:right w:val="single" w:sz="4" w:space="0" w:color="auto"/>
            </w:tcBorders>
          </w:tcPr>
          <w:p w:rsidR="00292C5A" w:rsidRDefault="00292C5A">
            <w:pPr>
              <w:pStyle w:val="TAL"/>
            </w:pPr>
            <w:r>
              <w:t>UE initiated PDN disconnection</w:t>
            </w:r>
          </w:p>
        </w:tc>
        <w:tc>
          <w:tcPr>
            <w:tcW w:w="6754" w:type="dxa"/>
            <w:tcBorders>
              <w:top w:val="single" w:sz="4" w:space="0" w:color="auto"/>
              <w:left w:val="single" w:sz="4" w:space="0" w:color="auto"/>
              <w:bottom w:val="single" w:sz="4" w:space="0" w:color="auto"/>
              <w:right w:val="single" w:sz="4" w:space="0" w:color="auto"/>
            </w:tcBorders>
          </w:tcPr>
          <w:p w:rsidR="00292C5A" w:rsidRDefault="00292C5A">
            <w:pPr>
              <w:pStyle w:val="TAL"/>
            </w:pPr>
            <w:r>
              <w:t>Sending of the S11: Delete Session Request</w:t>
            </w:r>
          </w:p>
          <w:p w:rsidR="00292C5A" w:rsidRDefault="00292C5A">
            <w:pPr>
              <w:pStyle w:val="TAL"/>
            </w:pPr>
            <w:r>
              <w:t xml:space="preserve">Note: The S11 Delete Session Request message </w:t>
            </w:r>
            <w:r>
              <w:rPr>
                <w:rFonts w:cs="Arial"/>
              </w:rPr>
              <w:t>shall trigger a new Trace Recording Session only if it is sent as part of the UE initiated PDN disconnection procedure</w:t>
            </w:r>
            <w:r>
              <w:t>.</w:t>
            </w:r>
          </w:p>
        </w:tc>
        <w:tc>
          <w:tcPr>
            <w:tcW w:w="4987" w:type="dxa"/>
            <w:tcBorders>
              <w:top w:val="single" w:sz="4" w:space="0" w:color="auto"/>
              <w:left w:val="single" w:sz="4" w:space="0" w:color="auto"/>
              <w:bottom w:val="single" w:sz="4" w:space="0" w:color="auto"/>
              <w:right w:val="single" w:sz="4" w:space="0" w:color="auto"/>
            </w:tcBorders>
          </w:tcPr>
          <w:p w:rsidR="00292C5A" w:rsidRDefault="00292C5A">
            <w:pPr>
              <w:pStyle w:val="TAL"/>
            </w:pPr>
            <w:r>
              <w:t>Reception of NAS Deactivate EPS Bearer Context Accept</w:t>
            </w:r>
          </w:p>
        </w:tc>
      </w:tr>
      <w:tr w:rsidR="00292C5A">
        <w:trPr>
          <w:jc w:val="center"/>
        </w:trPr>
        <w:tc>
          <w:tcPr>
            <w:tcW w:w="2967" w:type="dxa"/>
            <w:tcBorders>
              <w:top w:val="single" w:sz="4" w:space="0" w:color="auto"/>
              <w:left w:val="single" w:sz="4" w:space="0" w:color="auto"/>
              <w:bottom w:val="single" w:sz="4" w:space="0" w:color="auto"/>
              <w:right w:val="single" w:sz="4" w:space="0" w:color="auto"/>
            </w:tcBorders>
          </w:tcPr>
          <w:p w:rsidR="00292C5A" w:rsidRDefault="00292C5A">
            <w:pPr>
              <w:pStyle w:val="TAL"/>
            </w:pPr>
            <w:r>
              <w:t>Bearer Activation/Modification/Deactivation</w:t>
            </w:r>
          </w:p>
        </w:tc>
        <w:tc>
          <w:tcPr>
            <w:tcW w:w="6754" w:type="dxa"/>
            <w:tcBorders>
              <w:top w:val="single" w:sz="4" w:space="0" w:color="auto"/>
              <w:left w:val="single" w:sz="4" w:space="0" w:color="auto"/>
              <w:bottom w:val="single" w:sz="4" w:space="0" w:color="auto"/>
              <w:right w:val="single" w:sz="4" w:space="0" w:color="auto"/>
            </w:tcBorders>
          </w:tcPr>
          <w:p w:rsidR="00292C5A" w:rsidRDefault="00292C5A">
            <w:pPr>
              <w:pStyle w:val="TAL"/>
            </w:pPr>
            <w:r>
              <w:t xml:space="preserve">Bearer Activation: Reception of S11: Create Bearer Request </w:t>
            </w:r>
          </w:p>
          <w:p w:rsidR="00292C5A" w:rsidRDefault="00292C5A">
            <w:pPr>
              <w:pStyle w:val="TAL"/>
            </w:pPr>
            <w:r>
              <w:t>Bearer Modification: Reception of S11: Update Bearer Request</w:t>
            </w:r>
          </w:p>
          <w:p w:rsidR="00292C5A" w:rsidRDefault="00292C5A">
            <w:pPr>
              <w:pStyle w:val="TAL"/>
            </w:pPr>
            <w:r>
              <w:t xml:space="preserve">Bearer Deactivation: Reception of S11 </w:t>
            </w:r>
            <w:r>
              <w:rPr>
                <w:rFonts w:cs="Arial"/>
                <w:color w:val="000000"/>
              </w:rPr>
              <w:t>Delete Bearer Request</w:t>
            </w:r>
            <w:r>
              <w:t xml:space="preserve"> </w:t>
            </w:r>
          </w:p>
          <w:p w:rsidR="00292C5A" w:rsidRDefault="00292C5A">
            <w:pPr>
              <w:pStyle w:val="TAL"/>
            </w:pPr>
            <w:r>
              <w:rPr>
                <w:rStyle w:val="Strong"/>
                <w:rFonts w:cs="Arial"/>
                <w:b w:val="0"/>
                <w:bCs w:val="0"/>
              </w:rPr>
              <w:t>Note: Create Bearer Request shall not trigger a new trace recording session if it is sent due to Dedicated bearer activation in combination with the default bearer activation at Attach and UE requested PDN connectivity procedures</w:t>
            </w:r>
          </w:p>
        </w:tc>
        <w:tc>
          <w:tcPr>
            <w:tcW w:w="4987" w:type="dxa"/>
            <w:tcBorders>
              <w:top w:val="single" w:sz="4" w:space="0" w:color="auto"/>
              <w:left w:val="single" w:sz="4" w:space="0" w:color="auto"/>
              <w:bottom w:val="single" w:sz="4" w:space="0" w:color="auto"/>
              <w:right w:val="single" w:sz="4" w:space="0" w:color="auto"/>
            </w:tcBorders>
          </w:tcPr>
          <w:p w:rsidR="00292C5A" w:rsidRDefault="00292C5A">
            <w:pPr>
              <w:pStyle w:val="TAL"/>
            </w:pPr>
            <w:r>
              <w:t>Bearer Activation: Sending of S11: Create Bearer Response</w:t>
            </w:r>
          </w:p>
          <w:p w:rsidR="00292C5A" w:rsidRDefault="00292C5A">
            <w:pPr>
              <w:pStyle w:val="Index2"/>
              <w:ind w:left="0"/>
              <w:rPr>
                <w:rFonts w:ascii="Arial" w:hAnsi="Arial"/>
                <w:sz w:val="18"/>
              </w:rPr>
            </w:pPr>
            <w:r>
              <w:rPr>
                <w:rFonts w:ascii="Arial" w:hAnsi="Arial"/>
                <w:sz w:val="18"/>
              </w:rPr>
              <w:t>Bearer Modification: Sending of S11: Update Bearer Response</w:t>
            </w:r>
          </w:p>
          <w:p w:rsidR="00292C5A" w:rsidRDefault="00292C5A">
            <w:pPr>
              <w:pStyle w:val="TAL"/>
            </w:pPr>
            <w:r>
              <w:t>Bearer Deactivation: Sending of S11: Delete Bearer Response</w:t>
            </w:r>
          </w:p>
        </w:tc>
      </w:tr>
      <w:tr w:rsidR="00292C5A" w:rsidRPr="00720932">
        <w:trPr>
          <w:jc w:val="center"/>
        </w:trPr>
        <w:tc>
          <w:tcPr>
            <w:tcW w:w="2967" w:type="dxa"/>
            <w:tcBorders>
              <w:top w:val="single" w:sz="4" w:space="0" w:color="auto"/>
              <w:left w:val="single" w:sz="4" w:space="0" w:color="auto"/>
              <w:bottom w:val="single" w:sz="4" w:space="0" w:color="auto"/>
              <w:right w:val="single" w:sz="4" w:space="0" w:color="auto"/>
            </w:tcBorders>
          </w:tcPr>
          <w:p w:rsidR="00292C5A" w:rsidRDefault="00292C5A">
            <w:pPr>
              <w:pStyle w:val="TAL"/>
            </w:pPr>
            <w:r>
              <w:t>Handover</w:t>
            </w:r>
          </w:p>
        </w:tc>
        <w:tc>
          <w:tcPr>
            <w:tcW w:w="6754" w:type="dxa"/>
            <w:tcBorders>
              <w:top w:val="single" w:sz="4" w:space="0" w:color="auto"/>
              <w:left w:val="single" w:sz="4" w:space="0" w:color="auto"/>
              <w:bottom w:val="single" w:sz="4" w:space="0" w:color="auto"/>
              <w:right w:val="single" w:sz="4" w:space="0" w:color="auto"/>
            </w:tcBorders>
          </w:tcPr>
          <w:p w:rsidR="00292C5A" w:rsidRDefault="00292C5A">
            <w:pPr>
              <w:pStyle w:val="TAL"/>
            </w:pPr>
            <w:r>
              <w:t>Inter-eNB/Intra-MME: Reception of S1AP: Path Switch Request or S1AP Handover Required</w:t>
            </w:r>
          </w:p>
          <w:p w:rsidR="00292C5A" w:rsidRDefault="00292C5A">
            <w:pPr>
              <w:pStyle w:val="TAL"/>
            </w:pPr>
          </w:p>
          <w:p w:rsidR="00292C5A" w:rsidRDefault="00292C5A">
            <w:pPr>
              <w:pStyle w:val="TAL"/>
            </w:pPr>
            <w:r>
              <w:t>Inter-eNB/Inter-MME - Inter RAT (source MME): Reception of S1AP: Handover Required</w:t>
            </w:r>
          </w:p>
          <w:p w:rsidR="00292C5A" w:rsidRDefault="00292C5A">
            <w:pPr>
              <w:pStyle w:val="TAL"/>
            </w:pPr>
            <w:r>
              <w:t xml:space="preserve"> Inter-eNB/Inter-MME – Inter RAT (target MME): Reception of S10/S3: Forward Relocation Request</w:t>
            </w:r>
          </w:p>
        </w:tc>
        <w:tc>
          <w:tcPr>
            <w:tcW w:w="4987" w:type="dxa"/>
            <w:tcBorders>
              <w:top w:val="single" w:sz="4" w:space="0" w:color="auto"/>
              <w:left w:val="single" w:sz="4" w:space="0" w:color="auto"/>
              <w:bottom w:val="single" w:sz="4" w:space="0" w:color="auto"/>
              <w:right w:val="single" w:sz="4" w:space="0" w:color="auto"/>
            </w:tcBorders>
          </w:tcPr>
          <w:p w:rsidR="00292C5A" w:rsidRPr="00720932" w:rsidRDefault="00292C5A">
            <w:pPr>
              <w:pStyle w:val="TAL"/>
            </w:pPr>
            <w:r w:rsidRPr="00720932">
              <w:t>Inter-eNB/Intra-MME: Sending of S1AP: Path Switch Request Acknowledge or S1AP: Path Switch Request Failure, or S1AP: Handover Preparation Failure or S1AP: Handover Cancel Acknowledge</w:t>
            </w:r>
            <w:r w:rsidRPr="00720932">
              <w:rPr>
                <w:rFonts w:cs="Arial"/>
              </w:rPr>
              <w:t xml:space="preserve"> or receiving Handover Notify</w:t>
            </w:r>
          </w:p>
          <w:p w:rsidR="00292C5A" w:rsidRPr="00720932" w:rsidRDefault="00292C5A">
            <w:pPr>
              <w:pStyle w:val="TAL"/>
              <w:rPr>
                <w:rStyle w:val="Strong"/>
                <w:b w:val="0"/>
                <w:bCs w:val="0"/>
                <w:szCs w:val="18"/>
              </w:rPr>
            </w:pPr>
            <w:r w:rsidRPr="00720932">
              <w:rPr>
                <w:rStyle w:val="Strong"/>
                <w:b w:val="0"/>
                <w:bCs w:val="0"/>
                <w:szCs w:val="18"/>
              </w:rPr>
              <w:t xml:space="preserve">Inter eNB - Inter MME / Inter RAT (source MME): </w:t>
            </w:r>
            <w:r w:rsidRPr="00720932">
              <w:rPr>
                <w:szCs w:val="18"/>
              </w:rPr>
              <w:t xml:space="preserve">Reception of S10/S3 Forward Relocation Complete Notification or sending of S1AP Handover Cancel Acknowledge or S1AP Handover Preparation Failure </w:t>
            </w:r>
          </w:p>
          <w:p w:rsidR="00292C5A" w:rsidRPr="00720932" w:rsidRDefault="00292C5A">
            <w:pPr>
              <w:pStyle w:val="TAL"/>
              <w:rPr>
                <w:rStyle w:val="Strong"/>
                <w:b w:val="0"/>
                <w:bCs w:val="0"/>
                <w:szCs w:val="18"/>
              </w:rPr>
            </w:pPr>
          </w:p>
          <w:p w:rsidR="00292C5A" w:rsidRPr="00720932" w:rsidRDefault="00292C5A">
            <w:pPr>
              <w:pStyle w:val="TAL"/>
            </w:pPr>
            <w:r w:rsidRPr="00720932">
              <w:rPr>
                <w:rStyle w:val="Strong"/>
                <w:b w:val="0"/>
                <w:bCs w:val="0"/>
                <w:szCs w:val="18"/>
              </w:rPr>
              <w:t xml:space="preserve">Inter eNB - Inter MME /Inter RAT (target MME): Sending of S10/S3 Forward Relocation Complete Notification or </w:t>
            </w:r>
            <w:r w:rsidRPr="00720932">
              <w:rPr>
                <w:szCs w:val="18"/>
              </w:rPr>
              <w:t>of S10/S3 Relocation Cancel Response or of S10/S3 Forward Relocation Response with reject cause value</w:t>
            </w:r>
          </w:p>
        </w:tc>
      </w:tr>
    </w:tbl>
    <w:p w:rsidR="00292C5A" w:rsidRDefault="00292C5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3252"/>
        <w:gridCol w:w="6594"/>
        <w:gridCol w:w="4862"/>
      </w:tblGrid>
      <w:tr w:rsidR="00292C5A">
        <w:trPr>
          <w:jc w:val="center"/>
        </w:trPr>
        <w:tc>
          <w:tcPr>
            <w:tcW w:w="2195" w:type="dxa"/>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 xml:space="preserve">SGW </w:t>
            </w:r>
          </w:p>
        </w:tc>
        <w:tc>
          <w:tcPr>
            <w:tcW w:w="7229" w:type="dxa"/>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Start triggering events</w:t>
            </w:r>
          </w:p>
        </w:tc>
        <w:tc>
          <w:tcPr>
            <w:tcW w:w="5284" w:type="dxa"/>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Stop triggering events</w:t>
            </w:r>
          </w:p>
        </w:tc>
      </w:tr>
      <w:tr w:rsidR="00292C5A">
        <w:trPr>
          <w:jc w:val="center"/>
        </w:trPr>
        <w:tc>
          <w:tcPr>
            <w:tcW w:w="2195" w:type="dxa"/>
            <w:tcBorders>
              <w:top w:val="single" w:sz="4" w:space="0" w:color="auto"/>
              <w:left w:val="single" w:sz="4" w:space="0" w:color="auto"/>
              <w:bottom w:val="single" w:sz="4" w:space="0" w:color="auto"/>
              <w:right w:val="single" w:sz="4" w:space="0" w:color="auto"/>
            </w:tcBorders>
          </w:tcPr>
          <w:p w:rsidR="00292C5A" w:rsidRDefault="00292C5A">
            <w:pPr>
              <w:pStyle w:val="TAL"/>
            </w:pPr>
            <w:r>
              <w:t>PDN connection creation</w:t>
            </w:r>
          </w:p>
        </w:tc>
        <w:tc>
          <w:tcPr>
            <w:tcW w:w="7229" w:type="dxa"/>
            <w:tcBorders>
              <w:top w:val="single" w:sz="4" w:space="0" w:color="auto"/>
              <w:left w:val="single" w:sz="4" w:space="0" w:color="auto"/>
              <w:bottom w:val="single" w:sz="4" w:space="0" w:color="auto"/>
              <w:right w:val="single" w:sz="4" w:space="0" w:color="auto"/>
            </w:tcBorders>
          </w:tcPr>
          <w:p w:rsidR="00292C5A" w:rsidRDefault="00292C5A">
            <w:pPr>
              <w:pStyle w:val="TAL"/>
            </w:pPr>
            <w:r>
              <w:t>Reception of the S11: Create Session Request</w:t>
            </w:r>
          </w:p>
        </w:tc>
        <w:tc>
          <w:tcPr>
            <w:tcW w:w="5284" w:type="dxa"/>
            <w:tcBorders>
              <w:top w:val="single" w:sz="4" w:space="0" w:color="auto"/>
              <w:left w:val="single" w:sz="4" w:space="0" w:color="auto"/>
              <w:bottom w:val="single" w:sz="4" w:space="0" w:color="auto"/>
              <w:right w:val="single" w:sz="4" w:space="0" w:color="auto"/>
            </w:tcBorders>
          </w:tcPr>
          <w:p w:rsidR="00292C5A" w:rsidRDefault="00292C5A">
            <w:pPr>
              <w:pStyle w:val="TAL"/>
            </w:pPr>
            <w:r>
              <w:t>Sending of the S11: Create Session Response</w:t>
            </w:r>
          </w:p>
        </w:tc>
      </w:tr>
      <w:tr w:rsidR="00292C5A">
        <w:trPr>
          <w:jc w:val="center"/>
        </w:trPr>
        <w:tc>
          <w:tcPr>
            <w:tcW w:w="2195" w:type="dxa"/>
            <w:tcBorders>
              <w:top w:val="single" w:sz="4" w:space="0" w:color="auto"/>
              <w:left w:val="single" w:sz="4" w:space="0" w:color="auto"/>
              <w:bottom w:val="single" w:sz="4" w:space="0" w:color="auto"/>
              <w:right w:val="single" w:sz="4" w:space="0" w:color="auto"/>
            </w:tcBorders>
          </w:tcPr>
          <w:p w:rsidR="00292C5A" w:rsidRDefault="00292C5A">
            <w:pPr>
              <w:pStyle w:val="TAL"/>
            </w:pPr>
            <w:r>
              <w:t>PDN connection termination</w:t>
            </w:r>
          </w:p>
        </w:tc>
        <w:tc>
          <w:tcPr>
            <w:tcW w:w="7229" w:type="dxa"/>
            <w:tcBorders>
              <w:top w:val="single" w:sz="4" w:space="0" w:color="auto"/>
              <w:left w:val="single" w:sz="4" w:space="0" w:color="auto"/>
              <w:bottom w:val="single" w:sz="4" w:space="0" w:color="auto"/>
              <w:right w:val="single" w:sz="4" w:space="0" w:color="auto"/>
            </w:tcBorders>
          </w:tcPr>
          <w:p w:rsidR="00292C5A" w:rsidRDefault="00292C5A">
            <w:pPr>
              <w:pStyle w:val="TAL"/>
            </w:pPr>
            <w:r>
              <w:t>Reception of the S11: Delete Session Request</w:t>
            </w:r>
          </w:p>
        </w:tc>
        <w:tc>
          <w:tcPr>
            <w:tcW w:w="5284" w:type="dxa"/>
            <w:tcBorders>
              <w:top w:val="single" w:sz="4" w:space="0" w:color="auto"/>
              <w:left w:val="single" w:sz="4" w:space="0" w:color="auto"/>
              <w:bottom w:val="single" w:sz="4" w:space="0" w:color="auto"/>
              <w:right w:val="single" w:sz="4" w:space="0" w:color="auto"/>
            </w:tcBorders>
          </w:tcPr>
          <w:p w:rsidR="00292C5A" w:rsidRDefault="00292C5A">
            <w:pPr>
              <w:pStyle w:val="TAL"/>
            </w:pPr>
            <w:r>
              <w:t>Sending of the S11: Delete Session Response</w:t>
            </w:r>
          </w:p>
        </w:tc>
      </w:tr>
      <w:tr w:rsidR="00292C5A">
        <w:trPr>
          <w:jc w:val="center"/>
        </w:trPr>
        <w:tc>
          <w:tcPr>
            <w:tcW w:w="2195" w:type="dxa"/>
            <w:tcBorders>
              <w:top w:val="single" w:sz="4" w:space="0" w:color="auto"/>
              <w:left w:val="single" w:sz="4" w:space="0" w:color="auto"/>
              <w:bottom w:val="single" w:sz="4" w:space="0" w:color="auto"/>
              <w:right w:val="single" w:sz="4" w:space="0" w:color="auto"/>
            </w:tcBorders>
          </w:tcPr>
          <w:p w:rsidR="00292C5A" w:rsidRDefault="00292C5A">
            <w:pPr>
              <w:pStyle w:val="TAL"/>
            </w:pPr>
            <w:r>
              <w:t>Bearer Activation/Modification/Deactivation</w:t>
            </w:r>
          </w:p>
        </w:tc>
        <w:tc>
          <w:tcPr>
            <w:tcW w:w="7229" w:type="dxa"/>
            <w:tcBorders>
              <w:top w:val="single" w:sz="4" w:space="0" w:color="auto"/>
              <w:left w:val="single" w:sz="4" w:space="0" w:color="auto"/>
              <w:bottom w:val="single" w:sz="4" w:space="0" w:color="auto"/>
              <w:right w:val="single" w:sz="4" w:space="0" w:color="auto"/>
            </w:tcBorders>
          </w:tcPr>
          <w:p w:rsidR="00292C5A" w:rsidRDefault="00292C5A">
            <w:pPr>
              <w:pStyle w:val="TAL"/>
            </w:pPr>
            <w:r>
              <w:t>Bearer Activation: Reception of the S5: Create Bearer Request or S11: Bearer Resource Command</w:t>
            </w:r>
          </w:p>
          <w:p w:rsidR="00292C5A" w:rsidRDefault="00292C5A">
            <w:pPr>
              <w:pStyle w:val="TAL"/>
            </w:pPr>
            <w:r>
              <w:t>Bearer Modification: Reception of the S11: Modify Bearer Request or S5: Update Bearer Request</w:t>
            </w:r>
          </w:p>
          <w:p w:rsidR="00292C5A" w:rsidRDefault="00292C5A">
            <w:pPr>
              <w:pStyle w:val="TAL"/>
            </w:pPr>
            <w:r>
              <w:t>Bearer Deletion: Reception of the S11: Deactivate Bearer Command or S5: Delete Bearer Request</w:t>
            </w:r>
          </w:p>
        </w:tc>
        <w:tc>
          <w:tcPr>
            <w:tcW w:w="5284" w:type="dxa"/>
            <w:tcBorders>
              <w:top w:val="single" w:sz="4" w:space="0" w:color="auto"/>
              <w:left w:val="single" w:sz="4" w:space="0" w:color="auto"/>
              <w:bottom w:val="single" w:sz="4" w:space="0" w:color="auto"/>
              <w:right w:val="single" w:sz="4" w:space="0" w:color="auto"/>
            </w:tcBorders>
          </w:tcPr>
          <w:p w:rsidR="00292C5A" w:rsidRDefault="00292C5A">
            <w:pPr>
              <w:pStyle w:val="TAL"/>
            </w:pPr>
            <w:r>
              <w:t>Bearer Activation: Sending of the S5: Create Bearer Response</w:t>
            </w:r>
          </w:p>
          <w:p w:rsidR="00292C5A" w:rsidRDefault="00292C5A">
            <w:pPr>
              <w:pStyle w:val="TAL"/>
            </w:pPr>
            <w:r>
              <w:t>Bearer Modification: Sending of the S11: Modify Bearer Response or S5: Update Bearer Response</w:t>
            </w:r>
          </w:p>
          <w:p w:rsidR="00292C5A" w:rsidRDefault="00292C5A">
            <w:pPr>
              <w:pStyle w:val="TAL"/>
            </w:pPr>
            <w:r>
              <w:t>Bearer Deletion: Sending of S5: Delete Bearer Response</w:t>
            </w:r>
          </w:p>
        </w:tc>
      </w:tr>
    </w:tbl>
    <w:p w:rsidR="00292C5A" w:rsidRDefault="00292C5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3252"/>
        <w:gridCol w:w="6594"/>
        <w:gridCol w:w="4862"/>
      </w:tblGrid>
      <w:tr w:rsidR="00292C5A">
        <w:trPr>
          <w:jc w:val="center"/>
        </w:trPr>
        <w:tc>
          <w:tcPr>
            <w:tcW w:w="2195" w:type="dxa"/>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PGW</w:t>
            </w:r>
          </w:p>
        </w:tc>
        <w:tc>
          <w:tcPr>
            <w:tcW w:w="7229" w:type="dxa"/>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Start triggering events</w:t>
            </w:r>
          </w:p>
        </w:tc>
        <w:tc>
          <w:tcPr>
            <w:tcW w:w="5284" w:type="dxa"/>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Stop triggering events</w:t>
            </w:r>
          </w:p>
        </w:tc>
      </w:tr>
      <w:tr w:rsidR="00292C5A">
        <w:trPr>
          <w:jc w:val="center"/>
        </w:trPr>
        <w:tc>
          <w:tcPr>
            <w:tcW w:w="2195" w:type="dxa"/>
            <w:tcBorders>
              <w:top w:val="single" w:sz="4" w:space="0" w:color="auto"/>
              <w:left w:val="single" w:sz="4" w:space="0" w:color="auto"/>
              <w:bottom w:val="single" w:sz="4" w:space="0" w:color="auto"/>
              <w:right w:val="single" w:sz="4" w:space="0" w:color="auto"/>
            </w:tcBorders>
          </w:tcPr>
          <w:p w:rsidR="00292C5A" w:rsidRDefault="00292C5A">
            <w:pPr>
              <w:pStyle w:val="TAL"/>
            </w:pPr>
            <w:r>
              <w:t>PDN connection creation</w:t>
            </w:r>
          </w:p>
        </w:tc>
        <w:tc>
          <w:tcPr>
            <w:tcW w:w="7229" w:type="dxa"/>
            <w:tcBorders>
              <w:top w:val="single" w:sz="4" w:space="0" w:color="auto"/>
              <w:left w:val="single" w:sz="4" w:space="0" w:color="auto"/>
              <w:bottom w:val="single" w:sz="4" w:space="0" w:color="auto"/>
              <w:right w:val="single" w:sz="4" w:space="0" w:color="auto"/>
            </w:tcBorders>
          </w:tcPr>
          <w:p w:rsidR="00292C5A" w:rsidRDefault="00292C5A">
            <w:pPr>
              <w:pStyle w:val="TAL"/>
            </w:pPr>
            <w:r>
              <w:t>Reception of S5: Create Session Request (GTP) or Proxy Binding Update (PMIP)</w:t>
            </w:r>
          </w:p>
          <w:p w:rsidR="00292C5A" w:rsidRDefault="00292C5A">
            <w:pPr>
              <w:pStyle w:val="TAL"/>
            </w:pPr>
          </w:p>
          <w:p w:rsidR="00292C5A" w:rsidRDefault="00292C5A">
            <w:pPr>
              <w:pStyle w:val="TAL"/>
            </w:pPr>
            <w:r>
              <w:t xml:space="preserve">Reception of S2b: Create Session Request (GTP) </w:t>
            </w:r>
          </w:p>
        </w:tc>
        <w:tc>
          <w:tcPr>
            <w:tcW w:w="5284" w:type="dxa"/>
            <w:tcBorders>
              <w:top w:val="single" w:sz="4" w:space="0" w:color="auto"/>
              <w:left w:val="single" w:sz="4" w:space="0" w:color="auto"/>
              <w:bottom w:val="single" w:sz="4" w:space="0" w:color="auto"/>
              <w:right w:val="single" w:sz="4" w:space="0" w:color="auto"/>
            </w:tcBorders>
          </w:tcPr>
          <w:p w:rsidR="00292C5A" w:rsidRDefault="00292C5A">
            <w:pPr>
              <w:pStyle w:val="TAL"/>
            </w:pPr>
            <w:r>
              <w:t>Sending of S5: Create Session Response (GTP) or Proxy Binding Update Ack (PMIP)</w:t>
            </w:r>
          </w:p>
          <w:p w:rsidR="00292C5A" w:rsidRDefault="00292C5A">
            <w:pPr>
              <w:pStyle w:val="TAL"/>
            </w:pPr>
          </w:p>
          <w:p w:rsidR="00292C5A" w:rsidRDefault="00292C5A">
            <w:pPr>
              <w:pStyle w:val="TAL"/>
            </w:pPr>
            <w:r>
              <w:t xml:space="preserve">Sending of S2b: Create Session Response (GTP) </w:t>
            </w:r>
          </w:p>
        </w:tc>
      </w:tr>
      <w:tr w:rsidR="00292C5A">
        <w:trPr>
          <w:jc w:val="center"/>
        </w:trPr>
        <w:tc>
          <w:tcPr>
            <w:tcW w:w="2195" w:type="dxa"/>
            <w:tcBorders>
              <w:top w:val="single" w:sz="4" w:space="0" w:color="auto"/>
              <w:left w:val="single" w:sz="4" w:space="0" w:color="auto"/>
              <w:bottom w:val="single" w:sz="4" w:space="0" w:color="auto"/>
              <w:right w:val="single" w:sz="4" w:space="0" w:color="auto"/>
            </w:tcBorders>
          </w:tcPr>
          <w:p w:rsidR="00292C5A" w:rsidRDefault="00292C5A">
            <w:pPr>
              <w:pStyle w:val="TAL"/>
            </w:pPr>
            <w:r>
              <w:t>PDN connection termination</w:t>
            </w:r>
          </w:p>
        </w:tc>
        <w:tc>
          <w:tcPr>
            <w:tcW w:w="7229" w:type="dxa"/>
            <w:tcBorders>
              <w:top w:val="single" w:sz="4" w:space="0" w:color="auto"/>
              <w:left w:val="single" w:sz="4" w:space="0" w:color="auto"/>
              <w:bottom w:val="single" w:sz="4" w:space="0" w:color="auto"/>
              <w:right w:val="single" w:sz="4" w:space="0" w:color="auto"/>
            </w:tcBorders>
          </w:tcPr>
          <w:p w:rsidR="00292C5A" w:rsidRDefault="00292C5A">
            <w:pPr>
              <w:pStyle w:val="TAL"/>
            </w:pPr>
            <w:r>
              <w:t>Reception of the S5: Delete Session Request or Proxy Binding Update</w:t>
            </w:r>
          </w:p>
          <w:p w:rsidR="00292C5A" w:rsidRDefault="00292C5A">
            <w:pPr>
              <w:pStyle w:val="TAL"/>
            </w:pPr>
          </w:p>
          <w:p w:rsidR="00292C5A" w:rsidRDefault="00292C5A">
            <w:pPr>
              <w:pStyle w:val="TAL"/>
            </w:pPr>
            <w:r>
              <w:t>Reception of the S2b: Delete Session Request</w:t>
            </w:r>
          </w:p>
        </w:tc>
        <w:tc>
          <w:tcPr>
            <w:tcW w:w="5284" w:type="dxa"/>
            <w:tcBorders>
              <w:top w:val="single" w:sz="4" w:space="0" w:color="auto"/>
              <w:left w:val="single" w:sz="4" w:space="0" w:color="auto"/>
              <w:bottom w:val="single" w:sz="4" w:space="0" w:color="auto"/>
              <w:right w:val="single" w:sz="4" w:space="0" w:color="auto"/>
            </w:tcBorders>
          </w:tcPr>
          <w:p w:rsidR="00292C5A" w:rsidRDefault="00292C5A">
            <w:pPr>
              <w:pStyle w:val="TAL"/>
              <w:rPr>
                <w:rFonts w:cs="Arial"/>
                <w:color w:val="000000"/>
                <w:szCs w:val="18"/>
              </w:rPr>
            </w:pPr>
            <w:r>
              <w:t>Sending of the S5: Delete Session Response (GTP) or Proxy Binding Update ACK (PMIP)</w:t>
            </w:r>
          </w:p>
          <w:p w:rsidR="00292C5A" w:rsidRDefault="00292C5A">
            <w:pPr>
              <w:pStyle w:val="TAL"/>
            </w:pPr>
          </w:p>
          <w:p w:rsidR="00292C5A" w:rsidRDefault="00292C5A">
            <w:pPr>
              <w:pStyle w:val="TAL"/>
              <w:rPr>
                <w:rFonts w:cs="Arial"/>
                <w:szCs w:val="18"/>
              </w:rPr>
            </w:pPr>
            <w:r>
              <w:rPr>
                <w:rFonts w:cs="Arial"/>
                <w:szCs w:val="18"/>
              </w:rPr>
              <w:t>Sending of the S2b: Delete Session Response (GTP)</w:t>
            </w:r>
          </w:p>
          <w:p w:rsidR="00292C5A" w:rsidRDefault="00292C5A">
            <w:pPr>
              <w:pStyle w:val="TAL"/>
            </w:pPr>
          </w:p>
        </w:tc>
      </w:tr>
      <w:tr w:rsidR="00292C5A">
        <w:trPr>
          <w:jc w:val="center"/>
        </w:trPr>
        <w:tc>
          <w:tcPr>
            <w:tcW w:w="2195" w:type="dxa"/>
            <w:tcBorders>
              <w:top w:val="single" w:sz="4" w:space="0" w:color="auto"/>
              <w:left w:val="single" w:sz="4" w:space="0" w:color="auto"/>
              <w:bottom w:val="single" w:sz="4" w:space="0" w:color="auto"/>
              <w:right w:val="single" w:sz="4" w:space="0" w:color="auto"/>
            </w:tcBorders>
          </w:tcPr>
          <w:p w:rsidR="00292C5A" w:rsidRDefault="00292C5A">
            <w:pPr>
              <w:pStyle w:val="TAL"/>
            </w:pPr>
            <w:r>
              <w:t>Bearer Activation/Modification/Deactivation</w:t>
            </w:r>
          </w:p>
          <w:p w:rsidR="00292C5A" w:rsidRDefault="00292C5A">
            <w:pPr>
              <w:pStyle w:val="TAL"/>
            </w:pPr>
            <w:r>
              <w:t>Note: this is applicable only to GTP based S5 interface.</w:t>
            </w:r>
          </w:p>
        </w:tc>
        <w:tc>
          <w:tcPr>
            <w:tcW w:w="7229" w:type="dxa"/>
            <w:tcBorders>
              <w:top w:val="single" w:sz="4" w:space="0" w:color="auto"/>
              <w:left w:val="single" w:sz="4" w:space="0" w:color="auto"/>
              <w:bottom w:val="single" w:sz="4" w:space="0" w:color="auto"/>
              <w:right w:val="single" w:sz="4" w:space="0" w:color="auto"/>
            </w:tcBorders>
          </w:tcPr>
          <w:p w:rsidR="00292C5A" w:rsidRDefault="00292C5A">
            <w:pPr>
              <w:pStyle w:val="TAL"/>
            </w:pPr>
            <w:r>
              <w:t>Bearer Activation: Sending of the S5/S2b: Create Bearer Request</w:t>
            </w:r>
          </w:p>
          <w:p w:rsidR="00292C5A" w:rsidRDefault="00292C5A">
            <w:pPr>
              <w:pStyle w:val="TAL"/>
            </w:pPr>
            <w:r>
              <w:t>Bearer Modification: Reception of the S5: Modify Bearer Request or sending of the S5/S2b: Update Bearer Request</w:t>
            </w:r>
          </w:p>
          <w:p w:rsidR="00292C5A" w:rsidRDefault="00292C5A">
            <w:pPr>
              <w:pStyle w:val="TAL"/>
            </w:pPr>
            <w:r>
              <w:t>Bearer Deletion: Reception of the S5: Delete Bearer Command or sending of S5/S2b: Delete Bearer Request</w:t>
            </w:r>
          </w:p>
        </w:tc>
        <w:tc>
          <w:tcPr>
            <w:tcW w:w="5284" w:type="dxa"/>
            <w:tcBorders>
              <w:top w:val="single" w:sz="4" w:space="0" w:color="auto"/>
              <w:left w:val="single" w:sz="4" w:space="0" w:color="auto"/>
              <w:bottom w:val="single" w:sz="4" w:space="0" w:color="auto"/>
              <w:right w:val="single" w:sz="4" w:space="0" w:color="auto"/>
            </w:tcBorders>
          </w:tcPr>
          <w:p w:rsidR="00292C5A" w:rsidRDefault="00292C5A">
            <w:pPr>
              <w:pStyle w:val="TAL"/>
            </w:pPr>
            <w:r>
              <w:t>Bearer Activation: Reception of the S5/S2b: Create Bearer Response</w:t>
            </w:r>
          </w:p>
          <w:p w:rsidR="00292C5A" w:rsidRDefault="00292C5A">
            <w:pPr>
              <w:pStyle w:val="TAL"/>
            </w:pPr>
            <w:r>
              <w:t>Bearer Modification: Sending of the S5: Modify Bearer Response or reception of the S5/S2b: Update Bearer Response</w:t>
            </w:r>
          </w:p>
          <w:p w:rsidR="00292C5A" w:rsidRDefault="00292C5A">
            <w:pPr>
              <w:pStyle w:val="TAL"/>
            </w:pPr>
            <w:r>
              <w:t>Bearer Deletion: Reception of the S5/S2b: Delete Bearer Response</w:t>
            </w:r>
          </w:p>
        </w:tc>
      </w:tr>
    </w:tbl>
    <w:p w:rsidR="00292C5A" w:rsidRDefault="00292C5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3612"/>
        <w:gridCol w:w="5812"/>
        <w:gridCol w:w="5284"/>
      </w:tblGrid>
      <w:tr w:rsidR="00720932" w:rsidTr="00B95764">
        <w:trPr>
          <w:jc w:val="center"/>
        </w:trPr>
        <w:tc>
          <w:tcPr>
            <w:tcW w:w="3612" w:type="dxa"/>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AMF</w:t>
            </w:r>
          </w:p>
        </w:tc>
        <w:tc>
          <w:tcPr>
            <w:tcW w:w="5812" w:type="dxa"/>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Start triggering events</w:t>
            </w:r>
          </w:p>
        </w:tc>
        <w:tc>
          <w:tcPr>
            <w:tcW w:w="5284" w:type="dxa"/>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Stop triggering events</w:t>
            </w:r>
          </w:p>
        </w:tc>
      </w:tr>
      <w:tr w:rsidR="00720932" w:rsidTr="00B95764">
        <w:trPr>
          <w:jc w:val="center"/>
        </w:trPr>
        <w:tc>
          <w:tcPr>
            <w:tcW w:w="3612"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rsidRPr="00D47650">
              <w:t>UE initiated Registration Procedure</w:t>
            </w:r>
          </w:p>
        </w:tc>
        <w:tc>
          <w:tcPr>
            <w:tcW w:w="5812"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rsidRPr="00D47650">
              <w:t xml:space="preserve">NAS </w:t>
            </w:r>
            <w:r w:rsidRPr="00B46E28">
              <w:t xml:space="preserve">Registration Request </w:t>
            </w:r>
            <w:r w:rsidRPr="00D47650">
              <w:t>message from the UE</w:t>
            </w:r>
          </w:p>
        </w:tc>
        <w:tc>
          <w:tcPr>
            <w:tcW w:w="5284"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 xml:space="preserve">Sending of </w:t>
            </w:r>
            <w:r w:rsidRPr="00D47650">
              <w:t>Registration Accept</w:t>
            </w:r>
          </w:p>
          <w:p w:rsidR="00720932" w:rsidRDefault="00720932" w:rsidP="00B95764">
            <w:pPr>
              <w:pStyle w:val="TAL"/>
            </w:pPr>
            <w:r>
              <w:t xml:space="preserve">Receipt of </w:t>
            </w:r>
            <w:r w:rsidRPr="00D47650">
              <w:t>Registration Complete</w:t>
            </w:r>
          </w:p>
        </w:tc>
      </w:tr>
      <w:tr w:rsidR="00720932" w:rsidTr="00B95764">
        <w:trPr>
          <w:jc w:val="center"/>
        </w:trPr>
        <w:tc>
          <w:tcPr>
            <w:tcW w:w="3612"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rsidRPr="00D47650">
              <w:t>UE initiated Service Request Procedure</w:t>
            </w:r>
          </w:p>
        </w:tc>
        <w:tc>
          <w:tcPr>
            <w:tcW w:w="5812"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rsidRPr="00D47650">
              <w:t>NAS message from the UE</w:t>
            </w:r>
          </w:p>
        </w:tc>
        <w:tc>
          <w:tcPr>
            <w:tcW w:w="5284"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rsidRPr="00D47650">
              <w:t>Optional Service Accept</w:t>
            </w:r>
          </w:p>
        </w:tc>
      </w:tr>
      <w:tr w:rsidR="00720932" w:rsidTr="00B95764">
        <w:trPr>
          <w:jc w:val="center"/>
        </w:trPr>
        <w:tc>
          <w:tcPr>
            <w:tcW w:w="3612"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rsidRPr="00D47650">
              <w:t>N2 or Xn Handover</w:t>
            </w:r>
          </w:p>
        </w:tc>
        <w:tc>
          <w:tcPr>
            <w:tcW w:w="5812"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 xml:space="preserve">Reception of </w:t>
            </w:r>
            <w:r w:rsidRPr="00D47650">
              <w:t xml:space="preserve">N2 </w:t>
            </w:r>
            <w:r>
              <w:t xml:space="preserve">Path Switch Request </w:t>
            </w:r>
            <w:r w:rsidRPr="00D47650">
              <w:t xml:space="preserve">message from </w:t>
            </w:r>
            <w:r>
              <w:t>source NG-RAN</w:t>
            </w:r>
          </w:p>
        </w:tc>
        <w:tc>
          <w:tcPr>
            <w:tcW w:w="5284"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Sending of N2 Path Switch Request Ack message to target NG-RAN</w:t>
            </w:r>
          </w:p>
        </w:tc>
      </w:tr>
      <w:tr w:rsidR="00720932" w:rsidTr="00B95764">
        <w:trPr>
          <w:jc w:val="center"/>
        </w:trPr>
        <w:tc>
          <w:tcPr>
            <w:tcW w:w="3612" w:type="dxa"/>
            <w:tcBorders>
              <w:top w:val="single" w:sz="4" w:space="0" w:color="auto"/>
              <w:left w:val="single" w:sz="4" w:space="0" w:color="auto"/>
              <w:bottom w:val="single" w:sz="4" w:space="0" w:color="auto"/>
              <w:right w:val="single" w:sz="4" w:space="0" w:color="auto"/>
            </w:tcBorders>
          </w:tcPr>
          <w:p w:rsidR="00720932" w:rsidRPr="00D47650" w:rsidRDefault="00720932" w:rsidP="00B95764">
            <w:pPr>
              <w:pStyle w:val="TAL"/>
            </w:pPr>
            <w:r w:rsidRPr="00D47650">
              <w:t>UE initiated Deregistration Procedure</w:t>
            </w:r>
          </w:p>
        </w:tc>
        <w:tc>
          <w:tcPr>
            <w:tcW w:w="5812" w:type="dxa"/>
            <w:tcBorders>
              <w:top w:val="single" w:sz="4" w:space="0" w:color="auto"/>
              <w:left w:val="single" w:sz="4" w:space="0" w:color="auto"/>
              <w:bottom w:val="single" w:sz="4" w:space="0" w:color="auto"/>
              <w:right w:val="single" w:sz="4" w:space="0" w:color="auto"/>
            </w:tcBorders>
          </w:tcPr>
          <w:p w:rsidR="00720932" w:rsidRPr="00D47650" w:rsidRDefault="00720932" w:rsidP="00B95764">
            <w:pPr>
              <w:pStyle w:val="TAL"/>
            </w:pPr>
            <w:r w:rsidRPr="00D47650">
              <w:t xml:space="preserve">NAS </w:t>
            </w:r>
            <w:r>
              <w:t>Der</w:t>
            </w:r>
            <w:r w:rsidRPr="00B46E28">
              <w:t xml:space="preserve">egistration Request </w:t>
            </w:r>
            <w:r w:rsidRPr="00D47650">
              <w:t>message from the UE</w:t>
            </w:r>
          </w:p>
        </w:tc>
        <w:tc>
          <w:tcPr>
            <w:tcW w:w="5284"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Sending of Deregistration Accept</w:t>
            </w:r>
          </w:p>
        </w:tc>
      </w:tr>
      <w:tr w:rsidR="00720932" w:rsidTr="00B95764">
        <w:trPr>
          <w:jc w:val="center"/>
        </w:trPr>
        <w:tc>
          <w:tcPr>
            <w:tcW w:w="3612" w:type="dxa"/>
            <w:tcBorders>
              <w:top w:val="single" w:sz="4" w:space="0" w:color="auto"/>
              <w:left w:val="single" w:sz="4" w:space="0" w:color="auto"/>
              <w:bottom w:val="single" w:sz="4" w:space="0" w:color="auto"/>
              <w:right w:val="single" w:sz="4" w:space="0" w:color="auto"/>
            </w:tcBorders>
          </w:tcPr>
          <w:p w:rsidR="00720932" w:rsidRPr="00D47650" w:rsidRDefault="00720932" w:rsidP="00B95764">
            <w:pPr>
              <w:pStyle w:val="TAL"/>
            </w:pPr>
            <w:r>
              <w:t>N</w:t>
            </w:r>
            <w:r w:rsidRPr="00D47650">
              <w:t>etwork initiated Deregistration Procedure</w:t>
            </w:r>
          </w:p>
        </w:tc>
        <w:tc>
          <w:tcPr>
            <w:tcW w:w="5812" w:type="dxa"/>
            <w:tcBorders>
              <w:top w:val="single" w:sz="4" w:space="0" w:color="auto"/>
              <w:left w:val="single" w:sz="4" w:space="0" w:color="auto"/>
              <w:bottom w:val="single" w:sz="4" w:space="0" w:color="auto"/>
              <w:right w:val="single" w:sz="4" w:space="0" w:color="auto"/>
            </w:tcBorders>
          </w:tcPr>
          <w:p w:rsidR="00720932" w:rsidRPr="00D47650" w:rsidRDefault="00720932" w:rsidP="00B95764">
            <w:pPr>
              <w:pStyle w:val="TAL"/>
            </w:pPr>
            <w:r w:rsidRPr="00D47650">
              <w:t>AMF timer or UDM request</w:t>
            </w:r>
          </w:p>
        </w:tc>
        <w:tc>
          <w:tcPr>
            <w:tcW w:w="5284"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Receipt of Deregistration Accept</w:t>
            </w:r>
          </w:p>
        </w:tc>
      </w:tr>
      <w:tr w:rsidR="00720932" w:rsidTr="00B95764">
        <w:trPr>
          <w:jc w:val="center"/>
        </w:trPr>
        <w:tc>
          <w:tcPr>
            <w:tcW w:w="3612"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rsidRPr="00D47650">
              <w:t>UE mobility from EPC</w:t>
            </w:r>
          </w:p>
        </w:tc>
        <w:tc>
          <w:tcPr>
            <w:tcW w:w="5812" w:type="dxa"/>
            <w:tcBorders>
              <w:top w:val="single" w:sz="4" w:space="0" w:color="auto"/>
              <w:left w:val="single" w:sz="4" w:space="0" w:color="auto"/>
              <w:bottom w:val="single" w:sz="4" w:space="0" w:color="auto"/>
              <w:right w:val="single" w:sz="4" w:space="0" w:color="auto"/>
            </w:tcBorders>
          </w:tcPr>
          <w:p w:rsidR="00720932" w:rsidRPr="00D47650" w:rsidRDefault="00720932" w:rsidP="00B95764">
            <w:pPr>
              <w:pStyle w:val="TAL"/>
            </w:pPr>
            <w:r>
              <w:t xml:space="preserve">Receipt of </w:t>
            </w:r>
            <w:r w:rsidRPr="00D47650">
              <w:t xml:space="preserve">N26 </w:t>
            </w:r>
            <w:r>
              <w:t>F</w:t>
            </w:r>
            <w:r w:rsidRPr="00D47650">
              <w:t xml:space="preserve">orward </w:t>
            </w:r>
            <w:r>
              <w:t>R</w:t>
            </w:r>
            <w:r w:rsidRPr="00D47650">
              <w:t>elocation request</w:t>
            </w:r>
          </w:p>
        </w:tc>
        <w:tc>
          <w:tcPr>
            <w:tcW w:w="5284"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Sending of N26 Forward Relocation response</w:t>
            </w:r>
          </w:p>
        </w:tc>
      </w:tr>
      <w:tr w:rsidR="00720932" w:rsidTr="00B95764">
        <w:trPr>
          <w:jc w:val="center"/>
        </w:trPr>
        <w:tc>
          <w:tcPr>
            <w:tcW w:w="3612" w:type="dxa"/>
            <w:tcBorders>
              <w:top w:val="single" w:sz="4" w:space="0" w:color="auto"/>
              <w:left w:val="single" w:sz="4" w:space="0" w:color="auto"/>
              <w:bottom w:val="single" w:sz="4" w:space="0" w:color="auto"/>
              <w:right w:val="single" w:sz="4" w:space="0" w:color="auto"/>
            </w:tcBorders>
          </w:tcPr>
          <w:p w:rsidR="00720932" w:rsidRPr="00D47650" w:rsidRDefault="00720932" w:rsidP="00B95764">
            <w:pPr>
              <w:pStyle w:val="TAL"/>
            </w:pPr>
            <w:r w:rsidRPr="00D47650">
              <w:t>UE mobility to EPC</w:t>
            </w:r>
          </w:p>
        </w:tc>
        <w:tc>
          <w:tcPr>
            <w:tcW w:w="5812" w:type="dxa"/>
            <w:tcBorders>
              <w:top w:val="single" w:sz="4" w:space="0" w:color="auto"/>
              <w:left w:val="single" w:sz="4" w:space="0" w:color="auto"/>
              <w:bottom w:val="single" w:sz="4" w:space="0" w:color="auto"/>
              <w:right w:val="single" w:sz="4" w:space="0" w:color="auto"/>
            </w:tcBorders>
          </w:tcPr>
          <w:p w:rsidR="00720932" w:rsidRPr="00D47650" w:rsidRDefault="00720932" w:rsidP="00B95764">
            <w:pPr>
              <w:pStyle w:val="TAL"/>
            </w:pPr>
            <w:r>
              <w:t xml:space="preserve">Receipt of </w:t>
            </w:r>
            <w:r w:rsidRPr="00D47650">
              <w:t xml:space="preserve">N2 </w:t>
            </w:r>
            <w:r>
              <w:t>HO Request to E-UTRAN</w:t>
            </w:r>
          </w:p>
        </w:tc>
        <w:tc>
          <w:tcPr>
            <w:tcW w:w="5284"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Receipt of Nudm_UECM_DeregistrationNotification</w:t>
            </w:r>
          </w:p>
        </w:tc>
      </w:tr>
    </w:tbl>
    <w:p w:rsidR="00720932" w:rsidRDefault="00720932" w:rsidP="0072093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2195"/>
        <w:gridCol w:w="6237"/>
        <w:gridCol w:w="6276"/>
      </w:tblGrid>
      <w:tr w:rsidR="00720932" w:rsidTr="00B95764">
        <w:trPr>
          <w:jc w:val="center"/>
        </w:trPr>
        <w:tc>
          <w:tcPr>
            <w:tcW w:w="2195" w:type="dxa"/>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AUSF</w:t>
            </w:r>
          </w:p>
        </w:tc>
        <w:tc>
          <w:tcPr>
            <w:tcW w:w="6237" w:type="dxa"/>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Start triggering events</w:t>
            </w:r>
          </w:p>
        </w:tc>
        <w:tc>
          <w:tcPr>
            <w:tcW w:w="6276" w:type="dxa"/>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Stop triggering events</w:t>
            </w:r>
          </w:p>
        </w:tc>
      </w:tr>
      <w:tr w:rsidR="00720932" w:rsidTr="00B95764">
        <w:trPr>
          <w:jc w:val="center"/>
        </w:trPr>
        <w:tc>
          <w:tcPr>
            <w:tcW w:w="2195"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UE Authentication</w:t>
            </w:r>
          </w:p>
        </w:tc>
        <w:tc>
          <w:tcPr>
            <w:tcW w:w="6237"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 xml:space="preserve">Receipt of </w:t>
            </w:r>
            <w:r w:rsidRPr="004D7E35">
              <w:t>Nausf_UEAuthentication_authenticate</w:t>
            </w:r>
            <w:r>
              <w:t xml:space="preserve"> request</w:t>
            </w:r>
          </w:p>
        </w:tc>
        <w:tc>
          <w:tcPr>
            <w:tcW w:w="6276"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 xml:space="preserve">Sending of </w:t>
            </w:r>
            <w:r w:rsidRPr="004D7E35">
              <w:t>Nausf_UEAuthentication_authenticate</w:t>
            </w:r>
            <w:r>
              <w:t xml:space="preserve"> response</w:t>
            </w:r>
          </w:p>
        </w:tc>
      </w:tr>
    </w:tbl>
    <w:p w:rsidR="00720932" w:rsidRDefault="00720932" w:rsidP="0072093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2195"/>
        <w:gridCol w:w="6237"/>
        <w:gridCol w:w="6276"/>
      </w:tblGrid>
      <w:tr w:rsidR="00720932" w:rsidTr="00B95764">
        <w:trPr>
          <w:jc w:val="center"/>
        </w:trPr>
        <w:tc>
          <w:tcPr>
            <w:tcW w:w="2195" w:type="dxa"/>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NEF</w:t>
            </w:r>
          </w:p>
        </w:tc>
        <w:tc>
          <w:tcPr>
            <w:tcW w:w="6237" w:type="dxa"/>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Start triggering events</w:t>
            </w:r>
          </w:p>
        </w:tc>
        <w:tc>
          <w:tcPr>
            <w:tcW w:w="6276" w:type="dxa"/>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Stop triggering events</w:t>
            </w:r>
          </w:p>
        </w:tc>
      </w:tr>
      <w:tr w:rsidR="00720932" w:rsidTr="00B95764">
        <w:trPr>
          <w:jc w:val="center"/>
        </w:trPr>
        <w:tc>
          <w:tcPr>
            <w:tcW w:w="2195"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Event Exposure</w:t>
            </w:r>
          </w:p>
        </w:tc>
        <w:tc>
          <w:tcPr>
            <w:tcW w:w="6237"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rPr>
                <w:lang w:eastAsia="zh-CN"/>
              </w:rPr>
            </w:pPr>
            <w:r>
              <w:t xml:space="preserve">Receipt of </w:t>
            </w:r>
            <w:r w:rsidRPr="00050CA8">
              <w:rPr>
                <w:rFonts w:eastAsia="SimSun"/>
                <w:lang w:eastAsia="zh-CN"/>
              </w:rPr>
              <w:t>Nnef_EventExposure_</w:t>
            </w:r>
            <w:r w:rsidRPr="006D0F6E">
              <w:rPr>
                <w:lang w:eastAsia="zh-CN"/>
              </w:rPr>
              <w:t>Subscribe</w:t>
            </w:r>
            <w:r>
              <w:rPr>
                <w:lang w:eastAsia="zh-CN"/>
              </w:rPr>
              <w:t xml:space="preserve"> from AF</w:t>
            </w:r>
          </w:p>
          <w:p w:rsidR="00720932" w:rsidRDefault="00720932" w:rsidP="00B95764">
            <w:pPr>
              <w:pStyle w:val="TAL"/>
              <w:rPr>
                <w:lang w:eastAsia="zh-CN"/>
              </w:rPr>
            </w:pPr>
            <w:r>
              <w:rPr>
                <w:rFonts w:eastAsia="SimSun"/>
                <w:lang w:eastAsia="zh-CN"/>
              </w:rPr>
              <w:t xml:space="preserve">Receipt of </w:t>
            </w:r>
            <w:r w:rsidRPr="00050CA8">
              <w:rPr>
                <w:rFonts w:eastAsia="SimSun"/>
                <w:lang w:eastAsia="zh-CN"/>
              </w:rPr>
              <w:t>Nnef_EventExposure_</w:t>
            </w:r>
            <w:r>
              <w:rPr>
                <w:lang w:eastAsia="zh-CN"/>
              </w:rPr>
              <w:t>Uns</w:t>
            </w:r>
            <w:r w:rsidRPr="006D0F6E">
              <w:rPr>
                <w:lang w:eastAsia="zh-CN"/>
              </w:rPr>
              <w:t>ubscribe</w:t>
            </w:r>
            <w:r>
              <w:rPr>
                <w:lang w:eastAsia="zh-CN"/>
              </w:rPr>
              <w:t xml:space="preserve"> from AF</w:t>
            </w:r>
          </w:p>
          <w:p w:rsidR="00720932" w:rsidRDefault="00720932" w:rsidP="00B95764">
            <w:pPr>
              <w:pStyle w:val="TAL"/>
            </w:pPr>
            <w:r>
              <w:rPr>
                <w:lang w:eastAsia="zh-CN"/>
              </w:rPr>
              <w:t xml:space="preserve">Sending of </w:t>
            </w:r>
            <w:r w:rsidRPr="00050CA8">
              <w:rPr>
                <w:rFonts w:eastAsia="SimSun"/>
                <w:lang w:eastAsia="zh-CN"/>
              </w:rPr>
              <w:t>Nnef_EventExposure_</w:t>
            </w:r>
            <w:r>
              <w:rPr>
                <w:rFonts w:eastAsia="SimSun"/>
                <w:lang w:eastAsia="zh-CN"/>
              </w:rPr>
              <w:t>N</w:t>
            </w:r>
            <w:r w:rsidRPr="00050CA8">
              <w:rPr>
                <w:rFonts w:eastAsia="SimSun"/>
                <w:lang w:eastAsia="zh-CN"/>
              </w:rPr>
              <w:t>otif</w:t>
            </w:r>
            <w:r>
              <w:rPr>
                <w:rFonts w:eastAsia="SimSun"/>
                <w:lang w:eastAsia="zh-CN"/>
              </w:rPr>
              <w:t>y to AF</w:t>
            </w:r>
          </w:p>
        </w:tc>
        <w:tc>
          <w:tcPr>
            <w:tcW w:w="6276"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rPr>
                <w:lang w:eastAsia="zh-CN"/>
              </w:rPr>
            </w:pPr>
            <w:r>
              <w:t xml:space="preserve">Sending of </w:t>
            </w:r>
            <w:r w:rsidRPr="00050CA8">
              <w:rPr>
                <w:rFonts w:eastAsia="SimSun"/>
                <w:lang w:eastAsia="zh-CN"/>
              </w:rPr>
              <w:t>Nnef_EventExposure_</w:t>
            </w:r>
            <w:r w:rsidRPr="006D0F6E">
              <w:rPr>
                <w:lang w:eastAsia="zh-CN"/>
              </w:rPr>
              <w:t>Subscribe</w:t>
            </w:r>
            <w:r>
              <w:rPr>
                <w:lang w:eastAsia="zh-CN"/>
              </w:rPr>
              <w:t xml:space="preserve"> result indication to AF</w:t>
            </w:r>
          </w:p>
          <w:p w:rsidR="00720932" w:rsidRDefault="00720932" w:rsidP="00B95764">
            <w:pPr>
              <w:pStyle w:val="TAL"/>
              <w:rPr>
                <w:lang w:eastAsia="zh-CN"/>
              </w:rPr>
            </w:pPr>
            <w:r>
              <w:t xml:space="preserve">Sending of </w:t>
            </w:r>
            <w:r w:rsidRPr="00050CA8">
              <w:rPr>
                <w:rFonts w:eastAsia="SimSun"/>
                <w:lang w:eastAsia="zh-CN"/>
              </w:rPr>
              <w:t>Nnef_EventExposure_</w:t>
            </w:r>
            <w:r>
              <w:rPr>
                <w:rFonts w:eastAsia="SimSun"/>
                <w:lang w:eastAsia="zh-CN"/>
              </w:rPr>
              <w:t>Uns</w:t>
            </w:r>
            <w:r w:rsidRPr="006D0F6E">
              <w:rPr>
                <w:lang w:eastAsia="zh-CN"/>
              </w:rPr>
              <w:t>ubscribe</w:t>
            </w:r>
            <w:r>
              <w:rPr>
                <w:lang w:eastAsia="zh-CN"/>
              </w:rPr>
              <w:t xml:space="preserve"> result indication to AF</w:t>
            </w:r>
          </w:p>
          <w:p w:rsidR="00720932" w:rsidRDefault="00720932" w:rsidP="00B95764">
            <w:pPr>
              <w:pStyle w:val="TAL"/>
            </w:pPr>
            <w:r>
              <w:rPr>
                <w:lang w:eastAsia="zh-CN"/>
              </w:rPr>
              <w:t xml:space="preserve">Processing of </w:t>
            </w:r>
            <w:r w:rsidRPr="00050CA8">
              <w:rPr>
                <w:rFonts w:eastAsia="SimSun"/>
                <w:lang w:eastAsia="zh-CN"/>
              </w:rPr>
              <w:t>Nnef_EventExposure_</w:t>
            </w:r>
            <w:r>
              <w:rPr>
                <w:rFonts w:eastAsia="SimSun"/>
                <w:lang w:eastAsia="zh-CN"/>
              </w:rPr>
              <w:t>N</w:t>
            </w:r>
            <w:r w:rsidRPr="00050CA8">
              <w:rPr>
                <w:rFonts w:eastAsia="SimSun"/>
                <w:lang w:eastAsia="zh-CN"/>
              </w:rPr>
              <w:t>otif</w:t>
            </w:r>
            <w:r>
              <w:rPr>
                <w:rFonts w:eastAsia="SimSun"/>
                <w:lang w:eastAsia="zh-CN"/>
              </w:rPr>
              <w:t>y</w:t>
            </w:r>
          </w:p>
        </w:tc>
      </w:tr>
      <w:tr w:rsidR="00720932" w:rsidTr="00B95764">
        <w:trPr>
          <w:jc w:val="center"/>
        </w:trPr>
        <w:tc>
          <w:tcPr>
            <w:tcW w:w="2195"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PFD Management</w:t>
            </w:r>
          </w:p>
        </w:tc>
        <w:tc>
          <w:tcPr>
            <w:tcW w:w="6237"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rPr>
                <w:rFonts w:eastAsia="SimSun"/>
                <w:lang w:eastAsia="zh-CN"/>
              </w:rPr>
            </w:pPr>
            <w:r>
              <w:t xml:space="preserve">Receipt of </w:t>
            </w:r>
            <w:r w:rsidRPr="00050CA8">
              <w:rPr>
                <w:rFonts w:eastAsia="SimSun"/>
                <w:lang w:eastAsia="zh-CN"/>
              </w:rPr>
              <w:t>Nnef_PFDManagement_Fetch</w:t>
            </w:r>
            <w:r>
              <w:rPr>
                <w:rFonts w:eastAsia="SimSun"/>
                <w:lang w:eastAsia="zh-CN"/>
              </w:rPr>
              <w:t xml:space="preserve"> request from SMF</w:t>
            </w:r>
          </w:p>
          <w:p w:rsidR="00720932" w:rsidRDefault="00720932" w:rsidP="00B95764">
            <w:pPr>
              <w:pStyle w:val="TAL"/>
              <w:rPr>
                <w:rFonts w:eastAsia="SimSun"/>
                <w:lang w:eastAsia="zh-CN"/>
              </w:rPr>
            </w:pPr>
            <w:r>
              <w:t xml:space="preserve">Receipt of </w:t>
            </w:r>
            <w:r w:rsidRPr="00050CA8">
              <w:rPr>
                <w:rFonts w:eastAsia="SimSun"/>
                <w:lang w:eastAsia="zh-CN"/>
              </w:rPr>
              <w:t>Nnef_PFDmanagement_Subscribe</w:t>
            </w:r>
            <w:r>
              <w:rPr>
                <w:rFonts w:eastAsia="SimSun"/>
                <w:lang w:eastAsia="zh-CN"/>
              </w:rPr>
              <w:t xml:space="preserve"> from SMF</w:t>
            </w:r>
          </w:p>
          <w:p w:rsidR="00720932" w:rsidRDefault="00720932" w:rsidP="00B95764">
            <w:pPr>
              <w:pStyle w:val="TAL"/>
              <w:rPr>
                <w:rFonts w:eastAsia="SimSun"/>
                <w:lang w:eastAsia="zh-CN"/>
              </w:rPr>
            </w:pPr>
            <w:r>
              <w:t xml:space="preserve">Sending of </w:t>
            </w:r>
            <w:r w:rsidRPr="00050CA8">
              <w:rPr>
                <w:rFonts w:eastAsia="SimSun"/>
                <w:lang w:eastAsia="zh-CN"/>
              </w:rPr>
              <w:t>Nnef_PFDManagement_Notify</w:t>
            </w:r>
            <w:r>
              <w:rPr>
                <w:rFonts w:eastAsia="SimSun"/>
                <w:lang w:eastAsia="zh-CN"/>
              </w:rPr>
              <w:t xml:space="preserve"> to SMF</w:t>
            </w:r>
          </w:p>
          <w:p w:rsidR="00720932" w:rsidRDefault="00720932" w:rsidP="00B95764">
            <w:pPr>
              <w:pStyle w:val="TAL"/>
            </w:pPr>
            <w:r>
              <w:rPr>
                <w:rFonts w:eastAsia="SimSun"/>
                <w:lang w:eastAsia="zh-CN"/>
              </w:rPr>
              <w:t xml:space="preserve">Receipt of </w:t>
            </w:r>
            <w:r w:rsidRPr="00050CA8">
              <w:rPr>
                <w:rFonts w:eastAsia="SimSun"/>
                <w:lang w:eastAsia="zh-CN"/>
              </w:rPr>
              <w:t>Nnef_PFDManagement_Unsubscribe</w:t>
            </w:r>
            <w:r>
              <w:rPr>
                <w:rFonts w:eastAsia="SimSun"/>
                <w:lang w:eastAsia="zh-CN"/>
              </w:rPr>
              <w:t xml:space="preserve"> from SMF</w:t>
            </w:r>
          </w:p>
        </w:tc>
        <w:tc>
          <w:tcPr>
            <w:tcW w:w="6276"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rPr>
                <w:rFonts w:eastAsia="SimSun"/>
                <w:lang w:eastAsia="zh-CN"/>
              </w:rPr>
            </w:pPr>
            <w:r>
              <w:t xml:space="preserve">Sending of </w:t>
            </w:r>
            <w:r w:rsidRPr="00050CA8">
              <w:rPr>
                <w:rFonts w:eastAsia="SimSun"/>
                <w:lang w:eastAsia="zh-CN"/>
              </w:rPr>
              <w:t>Nnef_PFDManagement_Fetch</w:t>
            </w:r>
            <w:r>
              <w:rPr>
                <w:rFonts w:eastAsia="SimSun"/>
                <w:lang w:eastAsia="zh-CN"/>
              </w:rPr>
              <w:t xml:space="preserve"> response to SMF</w:t>
            </w:r>
          </w:p>
          <w:p w:rsidR="00720932" w:rsidRDefault="00720932" w:rsidP="00B95764">
            <w:pPr>
              <w:pStyle w:val="TAL"/>
              <w:rPr>
                <w:rFonts w:eastAsia="SimSun"/>
                <w:lang w:eastAsia="zh-CN"/>
              </w:rPr>
            </w:pPr>
            <w:r>
              <w:t xml:space="preserve">Processing of </w:t>
            </w:r>
            <w:r w:rsidRPr="00050CA8">
              <w:rPr>
                <w:rFonts w:eastAsia="SimSun"/>
                <w:lang w:eastAsia="zh-CN"/>
              </w:rPr>
              <w:t>Nnef_PFDmanagement_Subscribe</w:t>
            </w:r>
          </w:p>
          <w:p w:rsidR="00720932" w:rsidRDefault="00720932" w:rsidP="00B95764">
            <w:pPr>
              <w:pStyle w:val="TAL"/>
              <w:rPr>
                <w:rFonts w:eastAsia="SimSun"/>
                <w:lang w:eastAsia="zh-CN"/>
              </w:rPr>
            </w:pPr>
            <w:r>
              <w:t xml:space="preserve">Processing of </w:t>
            </w:r>
            <w:r w:rsidRPr="00050CA8">
              <w:rPr>
                <w:rFonts w:eastAsia="SimSun"/>
                <w:lang w:eastAsia="zh-CN"/>
              </w:rPr>
              <w:t>Nnef_PFDManagement_Notify</w:t>
            </w:r>
          </w:p>
          <w:p w:rsidR="00720932" w:rsidRDefault="00720932" w:rsidP="00B95764">
            <w:pPr>
              <w:pStyle w:val="TAL"/>
            </w:pPr>
            <w:r>
              <w:rPr>
                <w:rFonts w:eastAsia="SimSun"/>
                <w:lang w:eastAsia="zh-CN"/>
              </w:rPr>
              <w:t xml:space="preserve">Processing of </w:t>
            </w:r>
            <w:r w:rsidRPr="00050CA8">
              <w:rPr>
                <w:rFonts w:eastAsia="SimSun"/>
                <w:lang w:eastAsia="zh-CN"/>
              </w:rPr>
              <w:t>Nnef_PFDManagement_Unsubscribe</w:t>
            </w:r>
          </w:p>
        </w:tc>
      </w:tr>
      <w:tr w:rsidR="00720932" w:rsidTr="00B95764">
        <w:trPr>
          <w:jc w:val="center"/>
        </w:trPr>
        <w:tc>
          <w:tcPr>
            <w:tcW w:w="2195"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Parameter Provision</w:t>
            </w:r>
          </w:p>
        </w:tc>
        <w:tc>
          <w:tcPr>
            <w:tcW w:w="6237"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 xml:space="preserve">Receipt of </w:t>
            </w:r>
            <w:r w:rsidRPr="00050CA8">
              <w:t>Nnef_Pa</w:t>
            </w:r>
            <w:r w:rsidRPr="00050CA8">
              <w:rPr>
                <w:rFonts w:eastAsia="SimSun"/>
              </w:rPr>
              <w:t>rameterProvision</w:t>
            </w:r>
            <w:r w:rsidRPr="00050CA8">
              <w:t>_</w:t>
            </w:r>
            <w:r>
              <w:t>U</w:t>
            </w:r>
            <w:r w:rsidRPr="00050CA8">
              <w:t>pdate</w:t>
            </w:r>
            <w:r>
              <w:t xml:space="preserve"> from AF</w:t>
            </w:r>
          </w:p>
        </w:tc>
        <w:tc>
          <w:tcPr>
            <w:tcW w:w="6276"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 xml:space="preserve">Sending of </w:t>
            </w:r>
            <w:r w:rsidRPr="00050CA8">
              <w:t>Nnef_Pa</w:t>
            </w:r>
            <w:r w:rsidRPr="00050CA8">
              <w:rPr>
                <w:rFonts w:eastAsia="SimSun"/>
              </w:rPr>
              <w:t>rameterProvision</w:t>
            </w:r>
            <w:r w:rsidRPr="00050CA8">
              <w:t>_</w:t>
            </w:r>
            <w:r>
              <w:t>U</w:t>
            </w:r>
            <w:r w:rsidRPr="00050CA8">
              <w:t>pdate</w:t>
            </w:r>
            <w:r>
              <w:t xml:space="preserve"> result indication to AF</w:t>
            </w:r>
          </w:p>
        </w:tc>
      </w:tr>
      <w:tr w:rsidR="00720932" w:rsidTr="00B95764">
        <w:trPr>
          <w:jc w:val="center"/>
        </w:trPr>
        <w:tc>
          <w:tcPr>
            <w:tcW w:w="2195"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Trigger</w:t>
            </w:r>
          </w:p>
        </w:tc>
        <w:tc>
          <w:tcPr>
            <w:tcW w:w="6237"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rPr>
                <w:lang w:eastAsia="zh-CN"/>
              </w:rPr>
            </w:pPr>
            <w:r>
              <w:t xml:space="preserve">Receipt of </w:t>
            </w:r>
            <w:r w:rsidRPr="00632AA8">
              <w:rPr>
                <w:lang w:eastAsia="zh-CN"/>
              </w:rPr>
              <w:t>Nnef_Trigger_Request</w:t>
            </w:r>
            <w:r>
              <w:rPr>
                <w:lang w:eastAsia="zh-CN"/>
              </w:rPr>
              <w:t xml:space="preserve"> from AF</w:t>
            </w:r>
          </w:p>
          <w:p w:rsidR="00720932" w:rsidRDefault="00720932" w:rsidP="00B95764">
            <w:pPr>
              <w:pStyle w:val="TAL"/>
            </w:pPr>
            <w:r>
              <w:t xml:space="preserve">Receipt of </w:t>
            </w:r>
            <w:r w:rsidRPr="00632AA8">
              <w:rPr>
                <w:lang w:eastAsia="zh-CN"/>
              </w:rPr>
              <w:t>Nnef_Trigger_UpdateNotify</w:t>
            </w:r>
            <w:r>
              <w:rPr>
                <w:lang w:eastAsia="zh-CN"/>
              </w:rPr>
              <w:t xml:space="preserve"> from AF</w:t>
            </w:r>
          </w:p>
        </w:tc>
        <w:tc>
          <w:tcPr>
            <w:tcW w:w="6276"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rPr>
                <w:lang w:eastAsia="zh-CN"/>
              </w:rPr>
            </w:pPr>
            <w:r>
              <w:t xml:space="preserve">Sending of </w:t>
            </w:r>
            <w:r w:rsidRPr="00632AA8">
              <w:rPr>
                <w:lang w:eastAsia="zh-CN"/>
              </w:rPr>
              <w:t>Nnef_Trigger_Request</w:t>
            </w:r>
            <w:r>
              <w:rPr>
                <w:lang w:eastAsia="zh-CN"/>
              </w:rPr>
              <w:t xml:space="preserve"> operation result to AF</w:t>
            </w:r>
          </w:p>
          <w:p w:rsidR="00720932" w:rsidRDefault="00720932" w:rsidP="00B95764">
            <w:pPr>
              <w:pStyle w:val="TAL"/>
            </w:pPr>
            <w:r>
              <w:rPr>
                <w:lang w:eastAsia="zh-CN"/>
              </w:rPr>
              <w:t xml:space="preserve">Sending of </w:t>
            </w:r>
            <w:r w:rsidRPr="00632AA8">
              <w:rPr>
                <w:lang w:eastAsia="zh-CN"/>
              </w:rPr>
              <w:t>Nnef_Trigger_UpdateNotify</w:t>
            </w:r>
            <w:r>
              <w:rPr>
                <w:lang w:eastAsia="zh-CN"/>
              </w:rPr>
              <w:t xml:space="preserve"> delivery report</w:t>
            </w:r>
          </w:p>
        </w:tc>
      </w:tr>
    </w:tbl>
    <w:p w:rsidR="00720932" w:rsidRDefault="00720932" w:rsidP="0072093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2195"/>
        <w:gridCol w:w="6237"/>
        <w:gridCol w:w="6276"/>
      </w:tblGrid>
      <w:tr w:rsidR="00720932" w:rsidTr="00B95764">
        <w:trPr>
          <w:jc w:val="center"/>
        </w:trPr>
        <w:tc>
          <w:tcPr>
            <w:tcW w:w="2195" w:type="dxa"/>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NRF</w:t>
            </w:r>
          </w:p>
        </w:tc>
        <w:tc>
          <w:tcPr>
            <w:tcW w:w="6237" w:type="dxa"/>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Start triggering events</w:t>
            </w:r>
          </w:p>
        </w:tc>
        <w:tc>
          <w:tcPr>
            <w:tcW w:w="6276" w:type="dxa"/>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Stop triggering events</w:t>
            </w:r>
          </w:p>
        </w:tc>
      </w:tr>
      <w:tr w:rsidR="00720932" w:rsidTr="00B95764">
        <w:trPr>
          <w:jc w:val="center"/>
        </w:trPr>
        <w:tc>
          <w:tcPr>
            <w:tcW w:w="2195"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NF Management</w:t>
            </w:r>
          </w:p>
        </w:tc>
        <w:tc>
          <w:tcPr>
            <w:tcW w:w="6237"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 xml:space="preserve">Receipt of </w:t>
            </w:r>
            <w:r w:rsidRPr="00050CA8">
              <w:t>NFRegister</w:t>
            </w:r>
            <w:r>
              <w:t>/</w:t>
            </w:r>
            <w:r w:rsidRPr="00050CA8">
              <w:rPr>
                <w:lang w:eastAsia="zh-CN"/>
              </w:rPr>
              <w:t>NFUpdate</w:t>
            </w:r>
            <w:r>
              <w:rPr>
                <w:lang w:eastAsia="zh-CN"/>
              </w:rPr>
              <w:t>/</w:t>
            </w:r>
            <w:r w:rsidRPr="00050CA8">
              <w:rPr>
                <w:lang w:eastAsia="zh-CN"/>
              </w:rPr>
              <w:t>NFDeregister</w:t>
            </w:r>
            <w:r>
              <w:rPr>
                <w:lang w:eastAsia="zh-CN"/>
              </w:rPr>
              <w:t xml:space="preserve"> request from NF</w:t>
            </w:r>
          </w:p>
        </w:tc>
        <w:tc>
          <w:tcPr>
            <w:tcW w:w="6276"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 xml:space="preserve">Sending of </w:t>
            </w:r>
            <w:r w:rsidRPr="00050CA8">
              <w:t>NFRegister</w:t>
            </w:r>
            <w:r>
              <w:t>/</w:t>
            </w:r>
            <w:r w:rsidRPr="00050CA8">
              <w:rPr>
                <w:lang w:eastAsia="zh-CN"/>
              </w:rPr>
              <w:t>NFUpdate</w:t>
            </w:r>
            <w:r>
              <w:rPr>
                <w:lang w:eastAsia="zh-CN"/>
              </w:rPr>
              <w:t>/</w:t>
            </w:r>
            <w:r w:rsidRPr="00050CA8">
              <w:rPr>
                <w:lang w:eastAsia="zh-CN"/>
              </w:rPr>
              <w:t>NFDeregister</w:t>
            </w:r>
            <w:r>
              <w:rPr>
                <w:lang w:eastAsia="zh-CN"/>
              </w:rPr>
              <w:t xml:space="preserve"> response to NF</w:t>
            </w:r>
          </w:p>
        </w:tc>
      </w:tr>
      <w:tr w:rsidR="00720932" w:rsidTr="00B95764">
        <w:trPr>
          <w:jc w:val="center"/>
        </w:trPr>
        <w:tc>
          <w:tcPr>
            <w:tcW w:w="2195"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NF Discovery</w:t>
            </w:r>
          </w:p>
        </w:tc>
        <w:tc>
          <w:tcPr>
            <w:tcW w:w="6237"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 xml:space="preserve">Receipt of </w:t>
            </w:r>
            <w:r w:rsidRPr="00050CA8">
              <w:rPr>
                <w:lang w:eastAsia="zh-CN"/>
              </w:rPr>
              <w:t>Nnrf_NFDiscovery_Request</w:t>
            </w:r>
            <w:r>
              <w:rPr>
                <w:lang w:eastAsia="zh-CN"/>
              </w:rPr>
              <w:t xml:space="preserve"> from NF</w:t>
            </w:r>
          </w:p>
        </w:tc>
        <w:tc>
          <w:tcPr>
            <w:tcW w:w="6276"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Sending of target NF information to the requestor</w:t>
            </w:r>
          </w:p>
        </w:tc>
      </w:tr>
    </w:tbl>
    <w:p w:rsidR="00720932" w:rsidRDefault="00720932" w:rsidP="0072093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2195"/>
        <w:gridCol w:w="6237"/>
        <w:gridCol w:w="6276"/>
      </w:tblGrid>
      <w:tr w:rsidR="00720932" w:rsidTr="00B95764">
        <w:trPr>
          <w:jc w:val="center"/>
        </w:trPr>
        <w:tc>
          <w:tcPr>
            <w:tcW w:w="2195" w:type="dxa"/>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NSSF</w:t>
            </w:r>
          </w:p>
        </w:tc>
        <w:tc>
          <w:tcPr>
            <w:tcW w:w="6237" w:type="dxa"/>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Start triggering events</w:t>
            </w:r>
          </w:p>
        </w:tc>
        <w:tc>
          <w:tcPr>
            <w:tcW w:w="6276" w:type="dxa"/>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Stop triggering events</w:t>
            </w:r>
          </w:p>
        </w:tc>
      </w:tr>
      <w:tr w:rsidR="00720932" w:rsidTr="00B95764">
        <w:trPr>
          <w:jc w:val="center"/>
        </w:trPr>
        <w:tc>
          <w:tcPr>
            <w:tcW w:w="2195"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NS Selection</w:t>
            </w:r>
          </w:p>
        </w:tc>
        <w:tc>
          <w:tcPr>
            <w:tcW w:w="6237"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Receipt of Nnssf_NSSelection_</w:t>
            </w:r>
            <w:r w:rsidRPr="007C6394">
              <w:t>Get</w:t>
            </w:r>
            <w:r>
              <w:t xml:space="preserve"> request from AMF, NSSF in different PLMN or NRF</w:t>
            </w:r>
          </w:p>
        </w:tc>
        <w:tc>
          <w:tcPr>
            <w:tcW w:w="6276"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Sending of Nnssf_NSSelection_</w:t>
            </w:r>
            <w:r w:rsidRPr="007C6394">
              <w:t>Get</w:t>
            </w:r>
            <w:r>
              <w:t xml:space="preserve"> response to AMF, NSSF in different PLMN or NRF</w:t>
            </w:r>
          </w:p>
        </w:tc>
      </w:tr>
      <w:tr w:rsidR="00720932" w:rsidTr="00B95764">
        <w:trPr>
          <w:jc w:val="center"/>
        </w:trPr>
        <w:tc>
          <w:tcPr>
            <w:tcW w:w="2195"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NSSAI Availability</w:t>
            </w:r>
          </w:p>
        </w:tc>
        <w:tc>
          <w:tcPr>
            <w:tcW w:w="6237"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Receipt of Nnssf_NSSAIAvailability</w:t>
            </w:r>
            <w:r w:rsidRPr="007E298D">
              <w:t>_</w:t>
            </w:r>
            <w:r>
              <w:t>Update request from AMF</w:t>
            </w:r>
          </w:p>
          <w:p w:rsidR="00720932" w:rsidRDefault="00720932" w:rsidP="00B95764">
            <w:pPr>
              <w:pStyle w:val="TAL"/>
            </w:pPr>
            <w:r>
              <w:t>Sending of Nnssf_NSSAIAvailability</w:t>
            </w:r>
            <w:r w:rsidRPr="007E298D">
              <w:t>_</w:t>
            </w:r>
            <w:r>
              <w:t>Notify to AMF</w:t>
            </w:r>
          </w:p>
        </w:tc>
        <w:tc>
          <w:tcPr>
            <w:tcW w:w="6276"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Sending of Nnssf_NSSAIAvailability</w:t>
            </w:r>
            <w:r w:rsidRPr="007E298D">
              <w:t>_</w:t>
            </w:r>
            <w:r>
              <w:t>Update response to AMF</w:t>
            </w:r>
          </w:p>
          <w:p w:rsidR="00720932" w:rsidRDefault="00720932" w:rsidP="00B95764">
            <w:pPr>
              <w:pStyle w:val="TAL"/>
            </w:pPr>
            <w:r>
              <w:t>Processing of Nnssf_NSSAIAvailability</w:t>
            </w:r>
            <w:r w:rsidRPr="007E298D">
              <w:t>_</w:t>
            </w:r>
            <w:r>
              <w:t>Notify</w:t>
            </w:r>
          </w:p>
        </w:tc>
      </w:tr>
    </w:tbl>
    <w:p w:rsidR="00720932" w:rsidRDefault="00720932" w:rsidP="0072093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2195"/>
        <w:gridCol w:w="6237"/>
        <w:gridCol w:w="6276"/>
        <w:tblGridChange w:id="1371">
          <w:tblGrid>
            <w:gridCol w:w="2195"/>
            <w:gridCol w:w="6237"/>
            <w:gridCol w:w="6276"/>
          </w:tblGrid>
        </w:tblGridChange>
      </w:tblGrid>
      <w:tr w:rsidR="00720932" w:rsidTr="00B95764">
        <w:trPr>
          <w:jc w:val="center"/>
        </w:trPr>
        <w:tc>
          <w:tcPr>
            <w:tcW w:w="2195" w:type="dxa"/>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PCF</w:t>
            </w:r>
          </w:p>
        </w:tc>
        <w:tc>
          <w:tcPr>
            <w:tcW w:w="6237" w:type="dxa"/>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Start triggering events</w:t>
            </w:r>
          </w:p>
        </w:tc>
        <w:tc>
          <w:tcPr>
            <w:tcW w:w="6276" w:type="dxa"/>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Stop triggering events</w:t>
            </w:r>
          </w:p>
        </w:tc>
      </w:tr>
      <w:tr w:rsidR="00720932" w:rsidTr="00B95764">
        <w:trPr>
          <w:jc w:val="center"/>
        </w:trPr>
        <w:tc>
          <w:tcPr>
            <w:tcW w:w="2195"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AM Policy Control</w:t>
            </w:r>
          </w:p>
        </w:tc>
        <w:tc>
          <w:tcPr>
            <w:tcW w:w="6237"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 xml:space="preserve">Receipt of </w:t>
            </w:r>
            <w:r w:rsidRPr="00050CA8">
              <w:t>Npcf_AMPolicyControl_Get</w:t>
            </w:r>
            <w:r>
              <w:t xml:space="preserve"> request from AMF</w:t>
            </w:r>
          </w:p>
          <w:p w:rsidR="00720932" w:rsidRDefault="00720932" w:rsidP="00B95764">
            <w:pPr>
              <w:pStyle w:val="TAL"/>
            </w:pPr>
            <w:r>
              <w:t xml:space="preserve">Receipt of </w:t>
            </w:r>
            <w:r w:rsidRPr="00050CA8">
              <w:t>Npcf_AMPolicyControl_</w:t>
            </w:r>
            <w:r>
              <w:t>Delete request from AMF</w:t>
            </w:r>
          </w:p>
          <w:p w:rsidR="00720932" w:rsidRDefault="00720932" w:rsidP="00B95764">
            <w:pPr>
              <w:pStyle w:val="TAL"/>
            </w:pPr>
            <w:r>
              <w:t xml:space="preserve">Sending of </w:t>
            </w:r>
            <w:r w:rsidRPr="00050CA8">
              <w:t>Npcf_AMPolicyControl_UpdateNotify</w:t>
            </w:r>
            <w:r>
              <w:t xml:space="preserve"> to AMF</w:t>
            </w:r>
          </w:p>
        </w:tc>
        <w:tc>
          <w:tcPr>
            <w:tcW w:w="6276"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 xml:space="preserve">Sending of </w:t>
            </w:r>
            <w:r w:rsidRPr="00050CA8">
              <w:t>Npcf_AMPolicyControl_Get</w:t>
            </w:r>
            <w:r>
              <w:t xml:space="preserve"> response to AMF</w:t>
            </w:r>
          </w:p>
          <w:p w:rsidR="00720932" w:rsidRDefault="00720932" w:rsidP="00B95764">
            <w:pPr>
              <w:pStyle w:val="TAL"/>
            </w:pPr>
            <w:r>
              <w:t xml:space="preserve">Sending of </w:t>
            </w:r>
            <w:r w:rsidRPr="00050CA8">
              <w:t>Npcf_AMPolicyControl_</w:t>
            </w:r>
            <w:r>
              <w:t>Delete response to AMF</w:t>
            </w:r>
          </w:p>
          <w:p w:rsidR="00720932" w:rsidRDefault="00720932" w:rsidP="00B95764">
            <w:pPr>
              <w:pStyle w:val="TAL"/>
            </w:pPr>
            <w:r>
              <w:t xml:space="preserve">Receipt of </w:t>
            </w:r>
            <w:r w:rsidRPr="00050CA8">
              <w:t>Npcf_AMPolicyControl_UpdateNotify</w:t>
            </w:r>
            <w:r>
              <w:t xml:space="preserve"> result from AMF</w:t>
            </w:r>
          </w:p>
        </w:tc>
      </w:tr>
      <w:tr w:rsidR="00720932" w:rsidTr="00B95764">
        <w:trPr>
          <w:jc w:val="center"/>
        </w:trPr>
        <w:tc>
          <w:tcPr>
            <w:tcW w:w="2195"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SM Policy Control</w:t>
            </w:r>
          </w:p>
        </w:tc>
        <w:tc>
          <w:tcPr>
            <w:tcW w:w="6237"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 xml:space="preserve">Receipt of </w:t>
            </w:r>
            <w:r w:rsidRPr="00050CA8">
              <w:t>Npcf_</w:t>
            </w:r>
            <w:r>
              <w:t>S</w:t>
            </w:r>
            <w:r w:rsidRPr="00050CA8">
              <w:t>MPolicyControl_Get</w:t>
            </w:r>
            <w:r>
              <w:t xml:space="preserve"> request from SMF</w:t>
            </w:r>
          </w:p>
          <w:p w:rsidR="00720932" w:rsidRDefault="00720932" w:rsidP="00B95764">
            <w:pPr>
              <w:pStyle w:val="TAL"/>
            </w:pPr>
            <w:r>
              <w:t xml:space="preserve">Receipt of </w:t>
            </w:r>
            <w:r w:rsidRPr="00050CA8">
              <w:t>Npcf_</w:t>
            </w:r>
            <w:r>
              <w:t>S</w:t>
            </w:r>
            <w:r w:rsidRPr="00050CA8">
              <w:t>MPolicyControl_</w:t>
            </w:r>
            <w:r>
              <w:t>Delete request from SMF</w:t>
            </w:r>
          </w:p>
          <w:p w:rsidR="00720932" w:rsidRDefault="00720932" w:rsidP="00B95764">
            <w:pPr>
              <w:pStyle w:val="TAL"/>
            </w:pPr>
            <w:r>
              <w:t xml:space="preserve">Sending of </w:t>
            </w:r>
            <w:r w:rsidRPr="00050CA8">
              <w:t>Npcf_</w:t>
            </w:r>
            <w:r>
              <w:t>S</w:t>
            </w:r>
            <w:r w:rsidRPr="00050CA8">
              <w:t>MPolicyControl_UpdateNotify</w:t>
            </w:r>
            <w:r>
              <w:t xml:space="preserve"> to SMF</w:t>
            </w:r>
          </w:p>
        </w:tc>
        <w:tc>
          <w:tcPr>
            <w:tcW w:w="6276"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 xml:space="preserve">Sending of </w:t>
            </w:r>
            <w:r w:rsidRPr="00050CA8">
              <w:t>Npcf_</w:t>
            </w:r>
            <w:r>
              <w:t>S</w:t>
            </w:r>
            <w:r w:rsidRPr="00050CA8">
              <w:t>MPolicyControl_Get</w:t>
            </w:r>
            <w:r>
              <w:t xml:space="preserve"> response to SMF</w:t>
            </w:r>
          </w:p>
          <w:p w:rsidR="00720932" w:rsidRDefault="00720932" w:rsidP="00B95764">
            <w:pPr>
              <w:pStyle w:val="TAL"/>
            </w:pPr>
            <w:r>
              <w:t xml:space="preserve">Sending of </w:t>
            </w:r>
            <w:r w:rsidRPr="00050CA8">
              <w:t>Npcf_</w:t>
            </w:r>
            <w:r>
              <w:t>S</w:t>
            </w:r>
            <w:r w:rsidRPr="00050CA8">
              <w:t>MPolicyControl_</w:t>
            </w:r>
            <w:r>
              <w:t>Delete response to SMF</w:t>
            </w:r>
          </w:p>
          <w:p w:rsidR="00720932" w:rsidRDefault="00720932" w:rsidP="00B95764">
            <w:pPr>
              <w:pStyle w:val="TAL"/>
            </w:pPr>
            <w:r>
              <w:t xml:space="preserve">Receipt of </w:t>
            </w:r>
            <w:r w:rsidRPr="00050CA8">
              <w:t>Npcf_</w:t>
            </w:r>
            <w:r>
              <w:t>S</w:t>
            </w:r>
            <w:r w:rsidRPr="00050CA8">
              <w:t>MPolicyControl_UpdateNotify</w:t>
            </w:r>
            <w:r>
              <w:t xml:space="preserve"> result from SMF</w:t>
            </w:r>
          </w:p>
        </w:tc>
      </w:tr>
      <w:tr w:rsidR="00720932" w:rsidTr="00B95764">
        <w:trPr>
          <w:jc w:val="center"/>
        </w:trPr>
        <w:tc>
          <w:tcPr>
            <w:tcW w:w="2195" w:type="dxa"/>
            <w:tcBorders>
              <w:top w:val="single" w:sz="4" w:space="0" w:color="auto"/>
              <w:left w:val="single" w:sz="4" w:space="0" w:color="auto"/>
              <w:bottom w:val="single" w:sz="4" w:space="0" w:color="auto"/>
              <w:right w:val="single" w:sz="4" w:space="0" w:color="auto"/>
            </w:tcBorders>
          </w:tcPr>
          <w:p w:rsidR="00720932" w:rsidRPr="00D47650" w:rsidRDefault="00720932" w:rsidP="00B95764">
            <w:pPr>
              <w:pStyle w:val="TAL"/>
            </w:pPr>
            <w:r>
              <w:t>Policy Authorization</w:t>
            </w:r>
          </w:p>
        </w:tc>
        <w:tc>
          <w:tcPr>
            <w:tcW w:w="6237"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 xml:space="preserve">Receipt of </w:t>
            </w:r>
            <w:r w:rsidRPr="00D47650">
              <w:t>N</w:t>
            </w:r>
            <w:r>
              <w:t>pcf_PolicyAuthorization_Create request from AF or NEF</w:t>
            </w:r>
          </w:p>
          <w:p w:rsidR="00720932" w:rsidRDefault="00720932" w:rsidP="00B95764">
            <w:pPr>
              <w:pStyle w:val="TAL"/>
            </w:pPr>
            <w:r>
              <w:t xml:space="preserve">Receipt of </w:t>
            </w:r>
            <w:r w:rsidRPr="00D47650">
              <w:t>N</w:t>
            </w:r>
            <w:r>
              <w:t>pcf_PolicyAuthorization_Update request from AF or NEF</w:t>
            </w:r>
          </w:p>
          <w:p w:rsidR="00720932" w:rsidRDefault="00720932" w:rsidP="00B95764">
            <w:pPr>
              <w:pStyle w:val="TAL"/>
            </w:pPr>
            <w:r>
              <w:t xml:space="preserve">Receipt of </w:t>
            </w:r>
            <w:r w:rsidRPr="00D47650">
              <w:t>Npcf_PolicyAuthorization_Delete</w:t>
            </w:r>
            <w:r>
              <w:t xml:space="preserve"> request from AF or NEF</w:t>
            </w:r>
          </w:p>
          <w:p w:rsidR="00720932" w:rsidRDefault="00720932" w:rsidP="00B95764">
            <w:pPr>
              <w:pStyle w:val="TAL"/>
            </w:pPr>
            <w:r>
              <w:t xml:space="preserve">Sending of </w:t>
            </w:r>
            <w:r w:rsidRPr="00D47650">
              <w:t>Npcf_PolicyAuthorization_</w:t>
            </w:r>
            <w:r>
              <w:t>Notify to AF or NEF</w:t>
            </w:r>
          </w:p>
          <w:p w:rsidR="00720932" w:rsidRDefault="00720932" w:rsidP="00B95764">
            <w:pPr>
              <w:pStyle w:val="TAL"/>
            </w:pPr>
            <w:r>
              <w:t xml:space="preserve">Receipt of </w:t>
            </w:r>
            <w:r w:rsidRPr="00D47650">
              <w:t>N</w:t>
            </w:r>
            <w:r>
              <w:t>pcf_PolicyAuthorization_Subscribe request from AF or NEF</w:t>
            </w:r>
          </w:p>
          <w:p w:rsidR="00720932" w:rsidRPr="00D47650" w:rsidRDefault="00720932" w:rsidP="00B95764">
            <w:pPr>
              <w:pStyle w:val="TAL"/>
            </w:pPr>
            <w:r>
              <w:t xml:space="preserve">Receipt of </w:t>
            </w:r>
            <w:r w:rsidRPr="00D47650">
              <w:t>N</w:t>
            </w:r>
            <w:r>
              <w:t>pcf_PolicyAuthorization_Unsubscribe request from AF or NEF</w:t>
            </w:r>
          </w:p>
        </w:tc>
        <w:tc>
          <w:tcPr>
            <w:tcW w:w="6276"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 xml:space="preserve">Sending of </w:t>
            </w:r>
            <w:r w:rsidRPr="00D47650">
              <w:t>N</w:t>
            </w:r>
            <w:r>
              <w:t>pcf_PolicyAuthorization_Create response to AF or NEF</w:t>
            </w:r>
          </w:p>
          <w:p w:rsidR="00720932" w:rsidRDefault="00720932" w:rsidP="00B95764">
            <w:pPr>
              <w:pStyle w:val="TAL"/>
            </w:pPr>
            <w:r>
              <w:t xml:space="preserve">Sending of </w:t>
            </w:r>
            <w:r w:rsidRPr="00D47650">
              <w:t>N</w:t>
            </w:r>
            <w:r>
              <w:t>pcf_PolicyAuthorization_Update response to AF or NEF</w:t>
            </w:r>
          </w:p>
          <w:p w:rsidR="00720932" w:rsidRDefault="00720932" w:rsidP="00B95764">
            <w:pPr>
              <w:pStyle w:val="TAL"/>
            </w:pPr>
            <w:r>
              <w:t xml:space="preserve">Sendng of </w:t>
            </w:r>
            <w:r w:rsidRPr="00D47650">
              <w:t>Npcf_PolicyAuthorization_Delete</w:t>
            </w:r>
            <w:r>
              <w:t xml:space="preserve"> response to AF or NEF</w:t>
            </w:r>
          </w:p>
          <w:p w:rsidR="00720932" w:rsidRDefault="00720932" w:rsidP="00B95764">
            <w:pPr>
              <w:pStyle w:val="TAL"/>
            </w:pPr>
            <w:r>
              <w:t xml:space="preserve">Processing of </w:t>
            </w:r>
            <w:r w:rsidRPr="00D47650">
              <w:t>Npcf_PolicyAuthorization_</w:t>
            </w:r>
            <w:r>
              <w:t>Notify</w:t>
            </w:r>
          </w:p>
          <w:p w:rsidR="00720932" w:rsidRDefault="00720932" w:rsidP="00B95764">
            <w:pPr>
              <w:pStyle w:val="TAL"/>
            </w:pPr>
            <w:r>
              <w:t xml:space="preserve">Sendng of </w:t>
            </w:r>
            <w:r w:rsidRPr="00D47650">
              <w:t>N</w:t>
            </w:r>
            <w:r>
              <w:t>pcf_PolicyAuthorization_Subscribe response to AF or NEF</w:t>
            </w:r>
          </w:p>
          <w:p w:rsidR="00720932" w:rsidRDefault="00720932" w:rsidP="00B95764">
            <w:pPr>
              <w:pStyle w:val="TAL"/>
            </w:pPr>
            <w:r>
              <w:t xml:space="preserve">Sendng of </w:t>
            </w:r>
            <w:r w:rsidRPr="00D47650">
              <w:t>N</w:t>
            </w:r>
            <w:r>
              <w:t>pcf_PolicyAuthorization_Unsubscribe response to AF or NEF</w:t>
            </w:r>
          </w:p>
        </w:tc>
      </w:tr>
      <w:tr w:rsidR="00720932" w:rsidTr="00B95764">
        <w:trPr>
          <w:jc w:val="center"/>
        </w:trPr>
        <w:tc>
          <w:tcPr>
            <w:tcW w:w="2195" w:type="dxa"/>
            <w:tcBorders>
              <w:top w:val="single" w:sz="4" w:space="0" w:color="auto"/>
              <w:left w:val="single" w:sz="4" w:space="0" w:color="auto"/>
              <w:bottom w:val="single" w:sz="4" w:space="0" w:color="auto"/>
              <w:right w:val="single" w:sz="4" w:space="0" w:color="auto"/>
            </w:tcBorders>
          </w:tcPr>
          <w:p w:rsidR="00720932" w:rsidRPr="00D47650" w:rsidRDefault="00720932" w:rsidP="00B95764">
            <w:pPr>
              <w:pStyle w:val="TAL"/>
            </w:pPr>
            <w:r>
              <w:t>B</w:t>
            </w:r>
            <w:r w:rsidRPr="00D47650">
              <w:t>ackground data transfer policy</w:t>
            </w:r>
          </w:p>
        </w:tc>
        <w:tc>
          <w:tcPr>
            <w:tcW w:w="6237"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 xml:space="preserve">Receipt of </w:t>
            </w:r>
            <w:r w:rsidRPr="00D47650">
              <w:t>Npcf_BDTPolicyControl_</w:t>
            </w:r>
            <w:r>
              <w:t>Update request from NEF</w:t>
            </w:r>
          </w:p>
          <w:p w:rsidR="00720932" w:rsidRPr="00D47650" w:rsidRDefault="00720932" w:rsidP="00B95764">
            <w:pPr>
              <w:pStyle w:val="TAL"/>
            </w:pPr>
            <w:r>
              <w:t xml:space="preserve">Receipt of </w:t>
            </w:r>
            <w:r w:rsidRPr="00D47650">
              <w:t>Npcf_BDTPolicyControl_</w:t>
            </w:r>
            <w:r>
              <w:t>Get request from NEF</w:t>
            </w:r>
          </w:p>
        </w:tc>
        <w:tc>
          <w:tcPr>
            <w:tcW w:w="6276"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 xml:space="preserve">Sending of </w:t>
            </w:r>
            <w:r w:rsidRPr="00D47650">
              <w:t>Npcf_BDTPolicyControl_</w:t>
            </w:r>
            <w:r>
              <w:t>Update response to NEF</w:t>
            </w:r>
          </w:p>
          <w:p w:rsidR="00720932" w:rsidRDefault="00720932" w:rsidP="00B95764">
            <w:pPr>
              <w:pStyle w:val="TAL"/>
            </w:pPr>
            <w:r>
              <w:t xml:space="preserve">Sending of </w:t>
            </w:r>
            <w:r w:rsidRPr="00D47650">
              <w:t>Npcf_BDTPolicyControl_</w:t>
            </w:r>
            <w:r>
              <w:t>Get response to NEF</w:t>
            </w:r>
          </w:p>
        </w:tc>
      </w:tr>
    </w:tbl>
    <w:p w:rsidR="00720932" w:rsidRDefault="00720932" w:rsidP="0072093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3045"/>
        <w:gridCol w:w="5954"/>
        <w:gridCol w:w="5709"/>
      </w:tblGrid>
      <w:tr w:rsidR="00720932" w:rsidTr="00B95764">
        <w:trPr>
          <w:jc w:val="center"/>
        </w:trPr>
        <w:tc>
          <w:tcPr>
            <w:tcW w:w="3045" w:type="dxa"/>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SMF</w:t>
            </w:r>
          </w:p>
        </w:tc>
        <w:tc>
          <w:tcPr>
            <w:tcW w:w="5954" w:type="dxa"/>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Start triggering events</w:t>
            </w:r>
          </w:p>
        </w:tc>
        <w:tc>
          <w:tcPr>
            <w:tcW w:w="5709" w:type="dxa"/>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Stop triggering events</w:t>
            </w:r>
          </w:p>
        </w:tc>
      </w:tr>
      <w:tr w:rsidR="00720932" w:rsidTr="00B95764">
        <w:trPr>
          <w:jc w:val="center"/>
        </w:trPr>
        <w:tc>
          <w:tcPr>
            <w:tcW w:w="3045"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rsidRPr="00D47650">
              <w:t>UE initiated PDU Session Establishment procedure</w:t>
            </w:r>
          </w:p>
        </w:tc>
        <w:tc>
          <w:tcPr>
            <w:tcW w:w="5954"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rsidRPr="00D47650">
              <w:t>NAS signalling from the UE</w:t>
            </w:r>
            <w:r>
              <w:t xml:space="preserve">, </w:t>
            </w:r>
            <w:r w:rsidRPr="00D47650">
              <w:t>N16 signalling from VSMF</w:t>
            </w:r>
          </w:p>
          <w:p w:rsidR="00022C8C" w:rsidRDefault="00720932" w:rsidP="00022C8C">
            <w:pPr>
              <w:keepNext/>
              <w:keepLines/>
              <w:spacing w:after="0"/>
              <w:rPr>
                <w:rFonts w:ascii="Arial" w:eastAsia="SimSun" w:hAnsi="Arial"/>
                <w:sz w:val="18"/>
              </w:rPr>
            </w:pPr>
            <w:r>
              <w:t xml:space="preserve">Receipt of </w:t>
            </w:r>
            <w:r w:rsidRPr="00050CA8">
              <w:t>Nsmf_PDUSession_CreateSMContext</w:t>
            </w:r>
            <w:r>
              <w:t xml:space="preserve"> request from AMF</w:t>
            </w:r>
          </w:p>
          <w:p w:rsidR="00720932" w:rsidRDefault="00022C8C" w:rsidP="00022C8C">
            <w:pPr>
              <w:pStyle w:val="TAL"/>
            </w:pPr>
            <w:r>
              <w:rPr>
                <w:rFonts w:eastAsia="SimSun"/>
              </w:rPr>
              <w:t>NAS signalling from the UE, N16a signalling from I-SMF</w:t>
            </w:r>
          </w:p>
        </w:tc>
        <w:tc>
          <w:tcPr>
            <w:tcW w:w="5709"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 xml:space="preserve">Sending of </w:t>
            </w:r>
            <w:r w:rsidRPr="00050CA8">
              <w:t>Nsmf_PDUSession_CreateSMContext</w:t>
            </w:r>
            <w:r>
              <w:t xml:space="preserve"> response</w:t>
            </w:r>
          </w:p>
        </w:tc>
      </w:tr>
      <w:tr w:rsidR="00720932" w:rsidTr="00B95764">
        <w:trPr>
          <w:jc w:val="center"/>
        </w:trPr>
        <w:tc>
          <w:tcPr>
            <w:tcW w:w="3045"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rsidRPr="00D47650">
              <w:t>UE initiated PDU Session Modification procedure</w:t>
            </w:r>
          </w:p>
        </w:tc>
        <w:tc>
          <w:tcPr>
            <w:tcW w:w="5954"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rsidRPr="00D47650">
              <w:t>NAS signalling from the UE</w:t>
            </w:r>
            <w:r>
              <w:t xml:space="preserve">, </w:t>
            </w:r>
            <w:r w:rsidRPr="00D47650">
              <w:t>N16 signalling from VSMF</w:t>
            </w:r>
          </w:p>
          <w:p w:rsidR="00022C8C" w:rsidRDefault="00720932" w:rsidP="00022C8C">
            <w:pPr>
              <w:keepNext/>
              <w:keepLines/>
              <w:spacing w:after="0"/>
              <w:rPr>
                <w:rFonts w:ascii="Arial" w:eastAsia="SimSun" w:hAnsi="Arial"/>
                <w:sz w:val="18"/>
              </w:rPr>
            </w:pPr>
            <w:r>
              <w:t xml:space="preserve">Receipt of </w:t>
            </w:r>
            <w:r w:rsidRPr="00050CA8">
              <w:t>Nsmf_PDUSession_</w:t>
            </w:r>
            <w:r>
              <w:t>Update</w:t>
            </w:r>
            <w:r w:rsidRPr="00050CA8">
              <w:t>SMContext</w:t>
            </w:r>
            <w:r>
              <w:t xml:space="preserve"> request from AMF</w:t>
            </w:r>
          </w:p>
          <w:p w:rsidR="00720932" w:rsidRDefault="00022C8C" w:rsidP="00022C8C">
            <w:pPr>
              <w:pStyle w:val="TAL"/>
            </w:pPr>
            <w:r>
              <w:rPr>
                <w:rFonts w:eastAsia="SimSun"/>
              </w:rPr>
              <w:t>NAS signalling from the UE, N16a signalling from I-SMF</w:t>
            </w:r>
          </w:p>
        </w:tc>
        <w:tc>
          <w:tcPr>
            <w:tcW w:w="5709"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 xml:space="preserve">Sending of </w:t>
            </w:r>
            <w:r w:rsidRPr="00050CA8">
              <w:t>Nsmf_PDUSession_</w:t>
            </w:r>
            <w:r>
              <w:t>Update</w:t>
            </w:r>
            <w:r w:rsidRPr="00050CA8">
              <w:t>SMContext</w:t>
            </w:r>
            <w:r>
              <w:t xml:space="preserve"> response</w:t>
            </w:r>
          </w:p>
        </w:tc>
      </w:tr>
      <w:tr w:rsidR="00720932" w:rsidTr="00B95764">
        <w:trPr>
          <w:jc w:val="center"/>
        </w:trPr>
        <w:tc>
          <w:tcPr>
            <w:tcW w:w="3045"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rsidRPr="00D47650">
              <w:t xml:space="preserve">UE initiated PDU Session </w:t>
            </w:r>
            <w:r>
              <w:t>R</w:t>
            </w:r>
            <w:r w:rsidRPr="00D47650">
              <w:t>elease</w:t>
            </w:r>
            <w:r>
              <w:t xml:space="preserve"> procedure</w:t>
            </w:r>
          </w:p>
        </w:tc>
        <w:tc>
          <w:tcPr>
            <w:tcW w:w="5954"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rsidRPr="00D47650">
              <w:t>NAS signalling from the UE</w:t>
            </w:r>
            <w:r>
              <w:t xml:space="preserve">, </w:t>
            </w:r>
            <w:r w:rsidRPr="00D47650">
              <w:t>N16 signalling from VSMF</w:t>
            </w:r>
          </w:p>
          <w:p w:rsidR="00022C8C" w:rsidRDefault="00720932" w:rsidP="00022C8C">
            <w:pPr>
              <w:keepNext/>
              <w:keepLines/>
              <w:spacing w:after="0"/>
              <w:rPr>
                <w:rFonts w:ascii="Arial" w:eastAsia="SimSun" w:hAnsi="Arial"/>
                <w:sz w:val="18"/>
              </w:rPr>
            </w:pPr>
            <w:r>
              <w:t xml:space="preserve">Receipt of </w:t>
            </w:r>
            <w:r w:rsidRPr="00050CA8">
              <w:t>Nsmf_PDUSession_</w:t>
            </w:r>
            <w:r>
              <w:t>Release</w:t>
            </w:r>
            <w:r w:rsidRPr="00050CA8">
              <w:t>SMContext</w:t>
            </w:r>
            <w:r>
              <w:t xml:space="preserve"> request from AMF</w:t>
            </w:r>
          </w:p>
          <w:p w:rsidR="00720932" w:rsidRDefault="00022C8C" w:rsidP="00022C8C">
            <w:pPr>
              <w:pStyle w:val="TAL"/>
            </w:pPr>
            <w:r>
              <w:rPr>
                <w:rFonts w:eastAsia="SimSun"/>
              </w:rPr>
              <w:t>NAS signalling from the UE, N16a signalling from I-SMF</w:t>
            </w:r>
          </w:p>
        </w:tc>
        <w:tc>
          <w:tcPr>
            <w:tcW w:w="5709"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 xml:space="preserve">Sending of </w:t>
            </w:r>
            <w:r w:rsidRPr="00050CA8">
              <w:t>Nsmf_PDUSession_</w:t>
            </w:r>
            <w:r>
              <w:t>Release</w:t>
            </w:r>
            <w:r w:rsidRPr="00050CA8">
              <w:t>SMContext</w:t>
            </w:r>
            <w:r>
              <w:t xml:space="preserve"> response</w:t>
            </w:r>
          </w:p>
        </w:tc>
      </w:tr>
      <w:tr w:rsidR="00720932" w:rsidTr="00B95764">
        <w:trPr>
          <w:jc w:val="center"/>
        </w:trPr>
        <w:tc>
          <w:tcPr>
            <w:tcW w:w="3045" w:type="dxa"/>
            <w:tcBorders>
              <w:top w:val="single" w:sz="4" w:space="0" w:color="auto"/>
              <w:left w:val="single" w:sz="4" w:space="0" w:color="auto"/>
              <w:bottom w:val="single" w:sz="4" w:space="0" w:color="auto"/>
              <w:right w:val="single" w:sz="4" w:space="0" w:color="auto"/>
            </w:tcBorders>
          </w:tcPr>
          <w:p w:rsidR="00720932" w:rsidRPr="00D47650" w:rsidRDefault="00720932" w:rsidP="00B95764">
            <w:pPr>
              <w:pStyle w:val="TAL"/>
            </w:pPr>
            <w:r w:rsidRPr="00D47650">
              <w:t>UE initiated PDU Session UP activation / deactivation</w:t>
            </w:r>
          </w:p>
        </w:tc>
        <w:tc>
          <w:tcPr>
            <w:tcW w:w="5954" w:type="dxa"/>
            <w:tcBorders>
              <w:top w:val="single" w:sz="4" w:space="0" w:color="auto"/>
              <w:left w:val="single" w:sz="4" w:space="0" w:color="auto"/>
              <w:bottom w:val="single" w:sz="4" w:space="0" w:color="auto"/>
              <w:right w:val="single" w:sz="4" w:space="0" w:color="auto"/>
            </w:tcBorders>
          </w:tcPr>
          <w:p w:rsidR="00720932" w:rsidRPr="00D47650" w:rsidRDefault="00720932" w:rsidP="00B95764">
            <w:pPr>
              <w:pStyle w:val="TAL"/>
            </w:pPr>
            <w:r w:rsidRPr="00D47650">
              <w:t>N11 request from AMF (may come from a NAS SR or Registration)</w:t>
            </w:r>
          </w:p>
        </w:tc>
        <w:tc>
          <w:tcPr>
            <w:tcW w:w="5709"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Sending of N11 response to AMF</w:t>
            </w:r>
          </w:p>
        </w:tc>
      </w:tr>
      <w:tr w:rsidR="00720932" w:rsidTr="00B95764">
        <w:trPr>
          <w:jc w:val="center"/>
        </w:trPr>
        <w:tc>
          <w:tcPr>
            <w:tcW w:w="3045" w:type="dxa"/>
            <w:tcBorders>
              <w:top w:val="single" w:sz="4" w:space="0" w:color="auto"/>
              <w:left w:val="single" w:sz="4" w:space="0" w:color="auto"/>
              <w:bottom w:val="single" w:sz="4" w:space="0" w:color="auto"/>
              <w:right w:val="single" w:sz="4" w:space="0" w:color="auto"/>
            </w:tcBorders>
          </w:tcPr>
          <w:p w:rsidR="00720932" w:rsidRPr="00D47650" w:rsidRDefault="00720932" w:rsidP="00B95764">
            <w:pPr>
              <w:pStyle w:val="TAL"/>
            </w:pPr>
            <w:r w:rsidRPr="00D47650">
              <w:t>Mobility of a PDU Session between 3GPP and N3GPP access to 5GC</w:t>
            </w:r>
          </w:p>
        </w:tc>
        <w:tc>
          <w:tcPr>
            <w:tcW w:w="5954" w:type="dxa"/>
            <w:tcBorders>
              <w:top w:val="single" w:sz="4" w:space="0" w:color="auto"/>
              <w:left w:val="single" w:sz="4" w:space="0" w:color="auto"/>
              <w:bottom w:val="single" w:sz="4" w:space="0" w:color="auto"/>
              <w:right w:val="single" w:sz="4" w:space="0" w:color="auto"/>
            </w:tcBorders>
          </w:tcPr>
          <w:p w:rsidR="00720932" w:rsidRPr="00D47650" w:rsidRDefault="00720932" w:rsidP="00B95764">
            <w:pPr>
              <w:pStyle w:val="TAL"/>
            </w:pPr>
            <w:r w:rsidRPr="00D47650">
              <w:t>NAS signalling from the UE (Request Type = "Existing PDU Session")</w:t>
            </w:r>
          </w:p>
        </w:tc>
        <w:tc>
          <w:tcPr>
            <w:tcW w:w="5709"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Sending of NAS signalling to UE</w:t>
            </w:r>
          </w:p>
        </w:tc>
      </w:tr>
      <w:tr w:rsidR="00720932" w:rsidTr="00B95764">
        <w:trPr>
          <w:jc w:val="center"/>
        </w:trPr>
        <w:tc>
          <w:tcPr>
            <w:tcW w:w="3045" w:type="dxa"/>
            <w:tcBorders>
              <w:top w:val="single" w:sz="4" w:space="0" w:color="auto"/>
              <w:left w:val="single" w:sz="4" w:space="0" w:color="auto"/>
              <w:bottom w:val="single" w:sz="4" w:space="0" w:color="auto"/>
              <w:right w:val="single" w:sz="4" w:space="0" w:color="auto"/>
            </w:tcBorders>
          </w:tcPr>
          <w:p w:rsidR="00720932" w:rsidRPr="00D47650" w:rsidRDefault="00720932" w:rsidP="00B95764">
            <w:pPr>
              <w:pStyle w:val="TAL"/>
            </w:pPr>
            <w:r w:rsidRPr="00D47650">
              <w:t>Mobility of a PDU Session from EPC</w:t>
            </w:r>
          </w:p>
        </w:tc>
        <w:tc>
          <w:tcPr>
            <w:tcW w:w="5954" w:type="dxa"/>
            <w:tcBorders>
              <w:top w:val="single" w:sz="4" w:space="0" w:color="auto"/>
              <w:left w:val="single" w:sz="4" w:space="0" w:color="auto"/>
              <w:bottom w:val="single" w:sz="4" w:space="0" w:color="auto"/>
              <w:right w:val="single" w:sz="4" w:space="0" w:color="auto"/>
            </w:tcBorders>
          </w:tcPr>
          <w:p w:rsidR="00720932" w:rsidRPr="00D47650" w:rsidRDefault="00720932" w:rsidP="00B95764">
            <w:pPr>
              <w:pStyle w:val="TAL"/>
            </w:pPr>
            <w:r w:rsidRPr="00D47650">
              <w:t>N11 request from AMF (come</w:t>
            </w:r>
            <w:r>
              <w:t>s</w:t>
            </w:r>
            <w:r w:rsidRPr="00D47650">
              <w:t xml:space="preserve"> from a N26 forward relocation request)</w:t>
            </w:r>
          </w:p>
        </w:tc>
        <w:tc>
          <w:tcPr>
            <w:tcW w:w="5709"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 xml:space="preserve">Sending of </w:t>
            </w:r>
            <w:r w:rsidRPr="00050CA8">
              <w:t>Nsmf_PDUSession_</w:t>
            </w:r>
            <w:r>
              <w:t>Update</w:t>
            </w:r>
            <w:r w:rsidRPr="00050CA8">
              <w:t>SMContext</w:t>
            </w:r>
            <w:r>
              <w:t xml:space="preserve"> response</w:t>
            </w:r>
          </w:p>
        </w:tc>
      </w:tr>
      <w:tr w:rsidR="00245DDB" w:rsidTr="00245DDB">
        <w:trPr>
          <w:jc w:val="center"/>
        </w:trPr>
        <w:tc>
          <w:tcPr>
            <w:tcW w:w="3045" w:type="dxa"/>
            <w:tcBorders>
              <w:top w:val="single" w:sz="4" w:space="0" w:color="auto"/>
              <w:left w:val="single" w:sz="4" w:space="0" w:color="auto"/>
              <w:bottom w:val="single" w:sz="4" w:space="0" w:color="auto"/>
              <w:right w:val="single" w:sz="4" w:space="0" w:color="auto"/>
            </w:tcBorders>
          </w:tcPr>
          <w:p w:rsidR="00245DDB" w:rsidRPr="00D47650" w:rsidRDefault="00245DDB">
            <w:pPr>
              <w:pStyle w:val="TAL"/>
            </w:pPr>
            <w:r w:rsidRPr="00FA3E57">
              <w:t xml:space="preserve">Mobility of a PDU Session between I-SMFs </w:t>
            </w:r>
            <w:r>
              <w:t>or</w:t>
            </w:r>
            <w:r w:rsidRPr="00FA3E57">
              <w:t xml:space="preserve"> between V-SMFs</w:t>
            </w:r>
          </w:p>
        </w:tc>
        <w:tc>
          <w:tcPr>
            <w:tcW w:w="5954" w:type="dxa"/>
            <w:tcBorders>
              <w:top w:val="single" w:sz="4" w:space="0" w:color="auto"/>
              <w:left w:val="single" w:sz="4" w:space="0" w:color="auto"/>
              <w:bottom w:val="single" w:sz="4" w:space="0" w:color="auto"/>
              <w:right w:val="single" w:sz="4" w:space="0" w:color="auto"/>
            </w:tcBorders>
          </w:tcPr>
          <w:p w:rsidR="00245DDB" w:rsidRDefault="00245DDB">
            <w:pPr>
              <w:pStyle w:val="TAL"/>
            </w:pPr>
            <w:r>
              <w:t xml:space="preserve">Receipt N11 request from AMF, </w:t>
            </w:r>
          </w:p>
          <w:p w:rsidR="00245DDB" w:rsidRPr="00D47650" w:rsidRDefault="00245DDB">
            <w:pPr>
              <w:pStyle w:val="TAL"/>
            </w:pPr>
            <w:r>
              <w:t>Receipt N38 request from I-SMF or V-SMF</w:t>
            </w:r>
          </w:p>
        </w:tc>
        <w:tc>
          <w:tcPr>
            <w:tcW w:w="5709" w:type="dxa"/>
            <w:tcBorders>
              <w:top w:val="single" w:sz="4" w:space="0" w:color="auto"/>
              <w:left w:val="single" w:sz="4" w:space="0" w:color="auto"/>
              <w:bottom w:val="single" w:sz="4" w:space="0" w:color="auto"/>
              <w:right w:val="single" w:sz="4" w:space="0" w:color="auto"/>
            </w:tcBorders>
          </w:tcPr>
          <w:p w:rsidR="00245DDB" w:rsidRDefault="00245DDB">
            <w:pPr>
              <w:pStyle w:val="TAL"/>
            </w:pPr>
            <w:r>
              <w:t xml:space="preserve">Sending N11 response to AMF, </w:t>
            </w:r>
          </w:p>
          <w:p w:rsidR="00245DDB" w:rsidRDefault="00245DDB">
            <w:pPr>
              <w:pStyle w:val="TAL"/>
            </w:pPr>
            <w:r>
              <w:t>Sending of N38 response to I-SMF or V-SMF</w:t>
            </w:r>
          </w:p>
        </w:tc>
      </w:tr>
    </w:tbl>
    <w:p w:rsidR="00720932" w:rsidRDefault="00720932" w:rsidP="0072093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2195"/>
        <w:gridCol w:w="6237"/>
        <w:gridCol w:w="6276"/>
      </w:tblGrid>
      <w:tr w:rsidR="00720932" w:rsidTr="00B95764">
        <w:trPr>
          <w:jc w:val="center"/>
        </w:trPr>
        <w:tc>
          <w:tcPr>
            <w:tcW w:w="2195" w:type="dxa"/>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SMSF</w:t>
            </w:r>
          </w:p>
        </w:tc>
        <w:tc>
          <w:tcPr>
            <w:tcW w:w="6237" w:type="dxa"/>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Start triggering events</w:t>
            </w:r>
          </w:p>
        </w:tc>
        <w:tc>
          <w:tcPr>
            <w:tcW w:w="6276" w:type="dxa"/>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Stop triggering events</w:t>
            </w:r>
          </w:p>
        </w:tc>
      </w:tr>
      <w:tr w:rsidR="00720932" w:rsidTr="00B95764">
        <w:trPr>
          <w:jc w:val="center"/>
        </w:trPr>
        <w:tc>
          <w:tcPr>
            <w:tcW w:w="2195"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SMService</w:t>
            </w:r>
          </w:p>
        </w:tc>
        <w:tc>
          <w:tcPr>
            <w:tcW w:w="6237"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 xml:space="preserve">Receipt of </w:t>
            </w:r>
            <w:r w:rsidRPr="007172CC">
              <w:t>Nsmsf_SMService_Activate</w:t>
            </w:r>
            <w:r>
              <w:t xml:space="preserve"> from AMF</w:t>
            </w:r>
          </w:p>
        </w:tc>
        <w:tc>
          <w:tcPr>
            <w:tcW w:w="6276"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 xml:space="preserve">Receipt of </w:t>
            </w:r>
            <w:r w:rsidRPr="007172CC">
              <w:t>Nsmsf_SMService_</w:t>
            </w:r>
            <w:r>
              <w:t>Dea</w:t>
            </w:r>
            <w:r w:rsidRPr="007172CC">
              <w:t>ctivate</w:t>
            </w:r>
            <w:r>
              <w:t xml:space="preserve"> from AMF</w:t>
            </w:r>
          </w:p>
        </w:tc>
      </w:tr>
    </w:tbl>
    <w:p w:rsidR="00720932" w:rsidRDefault="00720932" w:rsidP="0072093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2195"/>
        <w:gridCol w:w="6237"/>
        <w:gridCol w:w="6276"/>
      </w:tblGrid>
      <w:tr w:rsidR="00720932" w:rsidTr="00B95764">
        <w:trPr>
          <w:jc w:val="center"/>
        </w:trPr>
        <w:tc>
          <w:tcPr>
            <w:tcW w:w="2195" w:type="dxa"/>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UDM</w:t>
            </w:r>
          </w:p>
        </w:tc>
        <w:tc>
          <w:tcPr>
            <w:tcW w:w="6237" w:type="dxa"/>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Start triggering events</w:t>
            </w:r>
          </w:p>
        </w:tc>
        <w:tc>
          <w:tcPr>
            <w:tcW w:w="6276" w:type="dxa"/>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Stop triggering events</w:t>
            </w:r>
          </w:p>
        </w:tc>
      </w:tr>
      <w:tr w:rsidR="00720932" w:rsidTr="00B95764">
        <w:trPr>
          <w:jc w:val="center"/>
        </w:trPr>
        <w:tc>
          <w:tcPr>
            <w:tcW w:w="2195"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UE Context Management</w:t>
            </w:r>
          </w:p>
        </w:tc>
        <w:tc>
          <w:tcPr>
            <w:tcW w:w="6237"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 xml:space="preserve">Receipt of </w:t>
            </w:r>
            <w:r w:rsidRPr="0085616D">
              <w:t>Nudm_UECM_Registration</w:t>
            </w:r>
            <w:r>
              <w:t xml:space="preserve"> request from AMF, SMF or SMSF</w:t>
            </w:r>
          </w:p>
          <w:p w:rsidR="00720932" w:rsidRDefault="00720932" w:rsidP="00B95764">
            <w:pPr>
              <w:pStyle w:val="TAL"/>
              <w:rPr>
                <w:lang w:eastAsia="zh-CN"/>
              </w:rPr>
            </w:pPr>
            <w:r>
              <w:rPr>
                <w:lang w:eastAsia="zh-CN"/>
              </w:rPr>
              <w:t xml:space="preserve">Sending of </w:t>
            </w:r>
            <w:r w:rsidRPr="00050CA8">
              <w:rPr>
                <w:lang w:eastAsia="zh-CN"/>
              </w:rPr>
              <w:t>Nudm_</w:t>
            </w:r>
            <w:r>
              <w:t>UECM</w:t>
            </w:r>
            <w:r w:rsidRPr="00050CA8">
              <w:rPr>
                <w:lang w:eastAsia="zh-CN"/>
              </w:rPr>
              <w:t>_DeregistrationNotification</w:t>
            </w:r>
            <w:r>
              <w:t xml:space="preserve"> to AMF, SMF or SMSF</w:t>
            </w:r>
          </w:p>
          <w:p w:rsidR="00720932" w:rsidRDefault="00720932" w:rsidP="00B95764">
            <w:pPr>
              <w:pStyle w:val="TAL"/>
              <w:rPr>
                <w:lang w:eastAsia="zh-CN"/>
              </w:rPr>
            </w:pPr>
            <w:r>
              <w:rPr>
                <w:lang w:eastAsia="zh-CN"/>
              </w:rPr>
              <w:t xml:space="preserve">Receipt of </w:t>
            </w:r>
            <w:r w:rsidRPr="00050CA8">
              <w:rPr>
                <w:lang w:eastAsia="zh-CN"/>
              </w:rPr>
              <w:t>Nudm_</w:t>
            </w:r>
            <w:r>
              <w:t>UECM</w:t>
            </w:r>
            <w:r w:rsidRPr="00050CA8">
              <w:t>_</w:t>
            </w:r>
            <w:r w:rsidRPr="00050CA8">
              <w:rPr>
                <w:lang w:eastAsia="zh-CN"/>
              </w:rPr>
              <w:t>Deregistration</w:t>
            </w:r>
            <w:r>
              <w:rPr>
                <w:lang w:eastAsia="zh-CN"/>
              </w:rPr>
              <w:t xml:space="preserve"> request</w:t>
            </w:r>
            <w:r>
              <w:t xml:space="preserve"> from AMF, SMF or SMSF</w:t>
            </w:r>
          </w:p>
          <w:p w:rsidR="00720932" w:rsidRDefault="00720932" w:rsidP="00B95764">
            <w:pPr>
              <w:pStyle w:val="TAL"/>
            </w:pPr>
            <w:r>
              <w:rPr>
                <w:lang w:eastAsia="zh-CN"/>
              </w:rPr>
              <w:t xml:space="preserve">Receipt of </w:t>
            </w:r>
            <w:r w:rsidRPr="00050CA8">
              <w:t>Nudm_</w:t>
            </w:r>
            <w:r>
              <w:t>UECM</w:t>
            </w:r>
            <w:r w:rsidRPr="00050CA8">
              <w:rPr>
                <w:lang w:eastAsia="zh-CN"/>
              </w:rPr>
              <w:t>_</w:t>
            </w:r>
            <w:r w:rsidRPr="00050CA8">
              <w:t>Get</w:t>
            </w:r>
            <w:r>
              <w:t xml:space="preserve"> request from AMF, SMF or SMSF</w:t>
            </w:r>
          </w:p>
        </w:tc>
        <w:tc>
          <w:tcPr>
            <w:tcW w:w="6276"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rPr>
                <w:lang w:eastAsia="zh-CN"/>
              </w:rPr>
            </w:pPr>
            <w:r>
              <w:rPr>
                <w:lang w:eastAsia="zh-CN"/>
              </w:rPr>
              <w:t xml:space="preserve">Sending of </w:t>
            </w:r>
            <w:r w:rsidRPr="00050CA8">
              <w:rPr>
                <w:lang w:eastAsia="zh-CN"/>
              </w:rPr>
              <w:t>Nudm_</w:t>
            </w:r>
            <w:r>
              <w:t>UECM</w:t>
            </w:r>
            <w:r w:rsidRPr="00050CA8">
              <w:rPr>
                <w:lang w:eastAsia="zh-CN"/>
              </w:rPr>
              <w:t>_Registration</w:t>
            </w:r>
            <w:r>
              <w:rPr>
                <w:lang w:eastAsia="zh-CN"/>
              </w:rPr>
              <w:t xml:space="preserve"> response</w:t>
            </w:r>
            <w:r>
              <w:t xml:space="preserve"> to AMF, SMF or SMSF</w:t>
            </w:r>
          </w:p>
          <w:p w:rsidR="00720932" w:rsidRDefault="00720932" w:rsidP="00B95764">
            <w:pPr>
              <w:pStyle w:val="TAL"/>
              <w:rPr>
                <w:lang w:eastAsia="zh-CN"/>
              </w:rPr>
            </w:pPr>
            <w:r>
              <w:rPr>
                <w:lang w:eastAsia="zh-CN"/>
              </w:rPr>
              <w:t xml:space="preserve">Processing of </w:t>
            </w:r>
            <w:r w:rsidRPr="00050CA8">
              <w:rPr>
                <w:lang w:eastAsia="zh-CN"/>
              </w:rPr>
              <w:t>Nudm_</w:t>
            </w:r>
            <w:r>
              <w:t>UECM</w:t>
            </w:r>
            <w:r w:rsidRPr="00050CA8">
              <w:rPr>
                <w:lang w:eastAsia="zh-CN"/>
              </w:rPr>
              <w:t>_DeregistrationNotification</w:t>
            </w:r>
          </w:p>
          <w:p w:rsidR="00720932" w:rsidRDefault="00720932" w:rsidP="00B95764">
            <w:pPr>
              <w:pStyle w:val="TAL"/>
              <w:rPr>
                <w:lang w:eastAsia="zh-CN"/>
              </w:rPr>
            </w:pPr>
            <w:r>
              <w:rPr>
                <w:lang w:eastAsia="zh-CN"/>
              </w:rPr>
              <w:t xml:space="preserve">Sending of </w:t>
            </w:r>
            <w:r w:rsidRPr="00050CA8">
              <w:rPr>
                <w:lang w:eastAsia="zh-CN"/>
              </w:rPr>
              <w:t>Nudm_</w:t>
            </w:r>
            <w:r>
              <w:t>UECM</w:t>
            </w:r>
            <w:r w:rsidRPr="00050CA8">
              <w:t>_</w:t>
            </w:r>
            <w:r w:rsidRPr="00050CA8">
              <w:rPr>
                <w:lang w:eastAsia="zh-CN"/>
              </w:rPr>
              <w:t>Deregistration</w:t>
            </w:r>
            <w:r>
              <w:rPr>
                <w:lang w:eastAsia="zh-CN"/>
              </w:rPr>
              <w:t xml:space="preserve"> result indication</w:t>
            </w:r>
            <w:r>
              <w:t xml:space="preserve"> to AMF, SMF or SMSF</w:t>
            </w:r>
          </w:p>
          <w:p w:rsidR="00720932" w:rsidRDefault="00720932" w:rsidP="00B95764">
            <w:pPr>
              <w:pStyle w:val="TAL"/>
            </w:pPr>
            <w:r>
              <w:rPr>
                <w:lang w:eastAsia="zh-CN"/>
              </w:rPr>
              <w:t xml:space="preserve">Sending of </w:t>
            </w:r>
            <w:r w:rsidRPr="00050CA8">
              <w:t>Nudm_</w:t>
            </w:r>
            <w:r>
              <w:t>UECM</w:t>
            </w:r>
            <w:r w:rsidRPr="00050CA8">
              <w:rPr>
                <w:lang w:eastAsia="zh-CN"/>
              </w:rPr>
              <w:t>_</w:t>
            </w:r>
            <w:r w:rsidRPr="00050CA8">
              <w:t>Get</w:t>
            </w:r>
            <w:r>
              <w:t xml:space="preserve"> response to AMF, SMF or SMSF</w:t>
            </w:r>
          </w:p>
        </w:tc>
      </w:tr>
      <w:tr w:rsidR="00720932" w:rsidTr="00B95764">
        <w:trPr>
          <w:jc w:val="center"/>
        </w:trPr>
        <w:tc>
          <w:tcPr>
            <w:tcW w:w="2195"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Subscriber Data Management</w:t>
            </w:r>
          </w:p>
        </w:tc>
        <w:tc>
          <w:tcPr>
            <w:tcW w:w="6237"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 xml:space="preserve">Receipt of </w:t>
            </w:r>
            <w:r w:rsidRPr="0085616D">
              <w:t xml:space="preserve">Nudm_SDM_Get </w:t>
            </w:r>
            <w:r>
              <w:t>request from AMF, SMF or SMSF</w:t>
            </w:r>
          </w:p>
          <w:p w:rsidR="00720932" w:rsidRDefault="00720932" w:rsidP="00B95764">
            <w:pPr>
              <w:pStyle w:val="TAL"/>
            </w:pPr>
            <w:r>
              <w:t xml:space="preserve">Sending of </w:t>
            </w:r>
            <w:r w:rsidRPr="0085616D">
              <w:t>Nudm_SDM_Notification</w:t>
            </w:r>
            <w:r>
              <w:t xml:space="preserve"> to AMF, SMF or SMSF</w:t>
            </w:r>
          </w:p>
          <w:p w:rsidR="00720932" w:rsidRDefault="00720932" w:rsidP="00B95764">
            <w:pPr>
              <w:pStyle w:val="TAL"/>
            </w:pPr>
            <w:r>
              <w:t xml:space="preserve">Receipt of </w:t>
            </w:r>
            <w:r w:rsidRPr="00050CA8">
              <w:rPr>
                <w:lang w:eastAsia="zh-CN"/>
              </w:rPr>
              <w:t>Nudm_</w:t>
            </w:r>
            <w:r>
              <w:rPr>
                <w:lang w:eastAsia="zh-CN"/>
              </w:rPr>
              <w:t>SDM</w:t>
            </w:r>
            <w:r w:rsidRPr="00050CA8">
              <w:rPr>
                <w:lang w:eastAsia="zh-CN"/>
              </w:rPr>
              <w:t>_Subscribe</w:t>
            </w:r>
            <w:r>
              <w:t xml:space="preserve"> from AMF, SMF or SMSF</w:t>
            </w:r>
          </w:p>
          <w:p w:rsidR="00720932" w:rsidRDefault="00720932" w:rsidP="00B95764">
            <w:pPr>
              <w:pStyle w:val="TAL"/>
            </w:pPr>
            <w:r>
              <w:t xml:space="preserve">Receipt of </w:t>
            </w:r>
            <w:r w:rsidRPr="0085616D">
              <w:t>Nudm_SDM_Unsubscribe</w:t>
            </w:r>
            <w:r>
              <w:t xml:space="preserve"> from AMF, SMF or SMSF</w:t>
            </w:r>
          </w:p>
        </w:tc>
        <w:tc>
          <w:tcPr>
            <w:tcW w:w="6276"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 xml:space="preserve">Sending of </w:t>
            </w:r>
            <w:r w:rsidRPr="0085616D">
              <w:t xml:space="preserve">Nudm_SDM_Get </w:t>
            </w:r>
            <w:r>
              <w:t>response to AMF, SMF or SMSF</w:t>
            </w:r>
          </w:p>
          <w:p w:rsidR="00720932" w:rsidRDefault="00720932" w:rsidP="00B95764">
            <w:pPr>
              <w:pStyle w:val="TAL"/>
            </w:pPr>
            <w:r>
              <w:t xml:space="preserve">Processing of </w:t>
            </w:r>
            <w:r w:rsidRPr="0085616D">
              <w:t>Nudm_SDM_Notification</w:t>
            </w:r>
          </w:p>
          <w:p w:rsidR="00720932" w:rsidRDefault="00720932" w:rsidP="00B95764">
            <w:pPr>
              <w:pStyle w:val="TAL"/>
            </w:pPr>
            <w:r>
              <w:t xml:space="preserve">Processing of </w:t>
            </w:r>
            <w:r w:rsidRPr="00050CA8">
              <w:rPr>
                <w:lang w:eastAsia="zh-CN"/>
              </w:rPr>
              <w:t>Nudm_</w:t>
            </w:r>
            <w:r>
              <w:rPr>
                <w:lang w:eastAsia="zh-CN"/>
              </w:rPr>
              <w:t>SDM</w:t>
            </w:r>
            <w:r w:rsidRPr="00050CA8">
              <w:rPr>
                <w:lang w:eastAsia="zh-CN"/>
              </w:rPr>
              <w:t>_Subscribe</w:t>
            </w:r>
          </w:p>
          <w:p w:rsidR="00720932" w:rsidRDefault="00720932" w:rsidP="00B95764">
            <w:pPr>
              <w:pStyle w:val="TAL"/>
            </w:pPr>
            <w:r>
              <w:t xml:space="preserve">Processing of </w:t>
            </w:r>
            <w:r w:rsidRPr="0085616D">
              <w:t>Nudm_SDM_Unsubscribe</w:t>
            </w:r>
          </w:p>
        </w:tc>
      </w:tr>
      <w:tr w:rsidR="00720932" w:rsidTr="00B95764">
        <w:trPr>
          <w:jc w:val="center"/>
        </w:trPr>
        <w:tc>
          <w:tcPr>
            <w:tcW w:w="2195"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UE Authentication</w:t>
            </w:r>
          </w:p>
        </w:tc>
        <w:tc>
          <w:tcPr>
            <w:tcW w:w="6237"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 xml:space="preserve">Receipt of </w:t>
            </w:r>
            <w:r w:rsidRPr="00E7161D">
              <w:t>Nudm_UEAuthentication_Get</w:t>
            </w:r>
            <w:r>
              <w:t xml:space="preserve"> request from AUSF</w:t>
            </w:r>
          </w:p>
        </w:tc>
        <w:tc>
          <w:tcPr>
            <w:tcW w:w="6276"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 xml:space="preserve">Sending </w:t>
            </w:r>
            <w:r w:rsidRPr="00E7161D">
              <w:t>Nudm_UEAuthentication_Get</w:t>
            </w:r>
            <w:r>
              <w:t xml:space="preserve"> response to AUSF</w:t>
            </w:r>
          </w:p>
        </w:tc>
      </w:tr>
      <w:tr w:rsidR="00720932" w:rsidTr="00B95764">
        <w:trPr>
          <w:jc w:val="center"/>
        </w:trPr>
        <w:tc>
          <w:tcPr>
            <w:tcW w:w="2195"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Event Exposure</w:t>
            </w:r>
          </w:p>
        </w:tc>
        <w:tc>
          <w:tcPr>
            <w:tcW w:w="6237"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 xml:space="preserve">Receipt of </w:t>
            </w:r>
            <w:r w:rsidRPr="00E7161D">
              <w:t>Nudm_EventExposure_Subscribe</w:t>
            </w:r>
            <w:r>
              <w:t xml:space="preserve"> request from NEF</w:t>
            </w:r>
          </w:p>
        </w:tc>
        <w:tc>
          <w:tcPr>
            <w:tcW w:w="6276"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 xml:space="preserve">Receipt of </w:t>
            </w:r>
            <w:r w:rsidRPr="00E7161D">
              <w:t>Nudm_EventExposure_Unsubscribe</w:t>
            </w:r>
            <w:r>
              <w:t xml:space="preserve"> from NEF</w:t>
            </w:r>
          </w:p>
        </w:tc>
      </w:tr>
    </w:tbl>
    <w:p w:rsidR="00720932" w:rsidRDefault="00720932" w:rsidP="0072093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2195"/>
        <w:gridCol w:w="6237"/>
        <w:gridCol w:w="6276"/>
      </w:tblGrid>
      <w:tr w:rsidR="00720932" w:rsidTr="00B95764">
        <w:trPr>
          <w:jc w:val="center"/>
        </w:trPr>
        <w:tc>
          <w:tcPr>
            <w:tcW w:w="2195" w:type="dxa"/>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UPF</w:t>
            </w:r>
          </w:p>
        </w:tc>
        <w:tc>
          <w:tcPr>
            <w:tcW w:w="6237" w:type="dxa"/>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Start triggering events</w:t>
            </w:r>
          </w:p>
        </w:tc>
        <w:tc>
          <w:tcPr>
            <w:tcW w:w="6276" w:type="dxa"/>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Stop triggering events</w:t>
            </w:r>
          </w:p>
        </w:tc>
      </w:tr>
      <w:tr w:rsidR="00720932" w:rsidTr="00B95764">
        <w:trPr>
          <w:jc w:val="center"/>
        </w:trPr>
        <w:tc>
          <w:tcPr>
            <w:tcW w:w="2195"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N4 Session</w:t>
            </w:r>
          </w:p>
        </w:tc>
        <w:tc>
          <w:tcPr>
            <w:tcW w:w="6237"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pPr>
            <w:r>
              <w:t>Receipt of N4 Session Establishment from SMF</w:t>
            </w:r>
          </w:p>
          <w:p w:rsidR="00720932" w:rsidRDefault="00720932" w:rsidP="00B95764">
            <w:pPr>
              <w:pStyle w:val="TAL"/>
            </w:pPr>
            <w:r>
              <w:t>Receipt of N4 Session Modification from SMF</w:t>
            </w:r>
          </w:p>
        </w:tc>
        <w:tc>
          <w:tcPr>
            <w:tcW w:w="6276" w:type="dxa"/>
            <w:tcBorders>
              <w:top w:val="single" w:sz="4" w:space="0" w:color="auto"/>
              <w:left w:val="single" w:sz="4" w:space="0" w:color="auto"/>
              <w:bottom w:val="single" w:sz="4" w:space="0" w:color="auto"/>
              <w:right w:val="single" w:sz="4" w:space="0" w:color="auto"/>
            </w:tcBorders>
          </w:tcPr>
          <w:p w:rsidR="00720932" w:rsidRDefault="00720932" w:rsidP="00B95764">
            <w:pPr>
              <w:pStyle w:val="TAL"/>
              <w:rPr>
                <w:lang w:eastAsia="zh-CN"/>
              </w:rPr>
            </w:pPr>
            <w:r>
              <w:t>Receipt of N4 Session Termination from SMF</w:t>
            </w:r>
          </w:p>
          <w:p w:rsidR="00720932" w:rsidRDefault="00720932" w:rsidP="00B95764">
            <w:pPr>
              <w:pStyle w:val="TAL"/>
            </w:pPr>
          </w:p>
        </w:tc>
      </w:tr>
    </w:tbl>
    <w:p w:rsidR="00720932" w:rsidRDefault="00720932"/>
    <w:p w:rsidR="00292C5A" w:rsidRDefault="00292C5A">
      <w:pPr>
        <w:sectPr w:rsidR="00292C5A">
          <w:headerReference w:type="default" r:id="rId153"/>
          <w:footerReference w:type="default" r:id="rId154"/>
          <w:footnotePr>
            <w:numRestart w:val="eachSect"/>
          </w:footnotePr>
          <w:pgSz w:w="16840" w:h="11907" w:orient="landscape" w:code="9"/>
          <w:pgMar w:top="1134" w:right="1134" w:bottom="1134" w:left="1134" w:header="851" w:footer="340" w:gutter="0"/>
          <w:cols w:space="720"/>
          <w:formProt w:val="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33"/>
        <w:gridCol w:w="1232"/>
        <w:gridCol w:w="1232"/>
        <w:gridCol w:w="1232"/>
        <w:gridCol w:w="1232"/>
        <w:gridCol w:w="1232"/>
        <w:gridCol w:w="1232"/>
        <w:gridCol w:w="1232"/>
      </w:tblGrid>
      <w:tr w:rsidR="00292C5A">
        <w:tblPrEx>
          <w:tblCellMar>
            <w:top w:w="0" w:type="dxa"/>
            <w:bottom w:w="0" w:type="dxa"/>
          </w:tblCellMar>
        </w:tblPrEx>
        <w:tc>
          <w:tcPr>
            <w:tcW w:w="625" w:type="pct"/>
            <w:shd w:val="clear" w:color="auto" w:fill="CCCCCC"/>
          </w:tcPr>
          <w:p w:rsidR="00292C5A" w:rsidRDefault="00292C5A">
            <w:pPr>
              <w:pStyle w:val="TAH"/>
            </w:pPr>
            <w:r>
              <w:t>Bit 8</w:t>
            </w:r>
          </w:p>
        </w:tc>
        <w:tc>
          <w:tcPr>
            <w:tcW w:w="625" w:type="pct"/>
            <w:shd w:val="clear" w:color="auto" w:fill="CCCCCC"/>
          </w:tcPr>
          <w:p w:rsidR="00292C5A" w:rsidRDefault="00292C5A">
            <w:pPr>
              <w:pStyle w:val="TAH"/>
            </w:pPr>
            <w:r>
              <w:t>Bit 7</w:t>
            </w:r>
          </w:p>
        </w:tc>
        <w:tc>
          <w:tcPr>
            <w:tcW w:w="625" w:type="pct"/>
            <w:shd w:val="clear" w:color="auto" w:fill="CCCCCC"/>
          </w:tcPr>
          <w:p w:rsidR="00292C5A" w:rsidRDefault="00292C5A">
            <w:pPr>
              <w:pStyle w:val="TAH"/>
            </w:pPr>
            <w:r>
              <w:t>Bit 6</w:t>
            </w:r>
          </w:p>
        </w:tc>
        <w:tc>
          <w:tcPr>
            <w:tcW w:w="625" w:type="pct"/>
            <w:shd w:val="clear" w:color="auto" w:fill="CCCCCC"/>
          </w:tcPr>
          <w:p w:rsidR="00292C5A" w:rsidRDefault="00292C5A">
            <w:pPr>
              <w:pStyle w:val="TAH"/>
            </w:pPr>
            <w:r>
              <w:t>Bit 5</w:t>
            </w:r>
          </w:p>
        </w:tc>
        <w:tc>
          <w:tcPr>
            <w:tcW w:w="625" w:type="pct"/>
            <w:shd w:val="clear" w:color="auto" w:fill="CCCCCC"/>
          </w:tcPr>
          <w:p w:rsidR="00292C5A" w:rsidRDefault="00292C5A">
            <w:pPr>
              <w:pStyle w:val="TAH"/>
            </w:pPr>
            <w:r>
              <w:t>Bit 4</w:t>
            </w:r>
          </w:p>
        </w:tc>
        <w:tc>
          <w:tcPr>
            <w:tcW w:w="625" w:type="pct"/>
            <w:shd w:val="clear" w:color="auto" w:fill="CCCCCC"/>
          </w:tcPr>
          <w:p w:rsidR="00292C5A" w:rsidRDefault="00292C5A">
            <w:pPr>
              <w:pStyle w:val="TAH"/>
            </w:pPr>
            <w:r>
              <w:t>Bit 3</w:t>
            </w:r>
          </w:p>
        </w:tc>
        <w:tc>
          <w:tcPr>
            <w:tcW w:w="625" w:type="pct"/>
            <w:shd w:val="clear" w:color="auto" w:fill="CCCCCC"/>
          </w:tcPr>
          <w:p w:rsidR="00292C5A" w:rsidRDefault="00292C5A">
            <w:pPr>
              <w:pStyle w:val="TAH"/>
            </w:pPr>
            <w:r>
              <w:t>Bit 2</w:t>
            </w:r>
          </w:p>
        </w:tc>
        <w:tc>
          <w:tcPr>
            <w:tcW w:w="625" w:type="pct"/>
            <w:shd w:val="clear" w:color="auto" w:fill="CCCCCC"/>
          </w:tcPr>
          <w:p w:rsidR="00292C5A" w:rsidRDefault="00292C5A">
            <w:pPr>
              <w:pStyle w:val="TAH"/>
            </w:pPr>
            <w:r>
              <w:t>Bit 1</w:t>
            </w:r>
          </w:p>
        </w:tc>
      </w:tr>
      <w:tr w:rsidR="00292C5A">
        <w:tblPrEx>
          <w:tblCellMar>
            <w:top w:w="0" w:type="dxa"/>
            <w:bottom w:w="0" w:type="dxa"/>
          </w:tblCellMar>
        </w:tblPrEx>
        <w:tc>
          <w:tcPr>
            <w:tcW w:w="5000" w:type="pct"/>
            <w:gridSpan w:val="8"/>
          </w:tcPr>
          <w:p w:rsidR="00292C5A" w:rsidRDefault="00292C5A">
            <w:pPr>
              <w:pStyle w:val="TAC"/>
            </w:pPr>
            <w:r>
              <w:t>MSC Server</w:t>
            </w:r>
          </w:p>
        </w:tc>
      </w:tr>
      <w:tr w:rsidR="00292C5A">
        <w:tblPrEx>
          <w:tblCellMar>
            <w:top w:w="0" w:type="dxa"/>
            <w:bottom w:w="0" w:type="dxa"/>
          </w:tblCellMar>
        </w:tblPrEx>
        <w:tc>
          <w:tcPr>
            <w:tcW w:w="5000" w:type="pct"/>
            <w:gridSpan w:val="8"/>
          </w:tcPr>
          <w:p w:rsidR="00292C5A" w:rsidRDefault="00292C5A">
            <w:pPr>
              <w:pStyle w:val="TAC"/>
            </w:pPr>
          </w:p>
        </w:tc>
      </w:tr>
      <w:tr w:rsidR="00292C5A">
        <w:tblPrEx>
          <w:tblCellMar>
            <w:top w:w="0" w:type="dxa"/>
            <w:bottom w:w="0" w:type="dxa"/>
          </w:tblCellMar>
        </w:tblPrEx>
        <w:tc>
          <w:tcPr>
            <w:tcW w:w="5000" w:type="pct"/>
            <w:gridSpan w:val="8"/>
          </w:tcPr>
          <w:p w:rsidR="00292C5A" w:rsidRDefault="00292C5A">
            <w:pPr>
              <w:pStyle w:val="TAC"/>
            </w:pPr>
            <w:r>
              <w:t>MGW</w:t>
            </w:r>
          </w:p>
        </w:tc>
      </w:tr>
      <w:tr w:rsidR="00292C5A">
        <w:tblPrEx>
          <w:tblCellMar>
            <w:top w:w="0" w:type="dxa"/>
            <w:bottom w:w="0" w:type="dxa"/>
          </w:tblCellMar>
        </w:tblPrEx>
        <w:tc>
          <w:tcPr>
            <w:tcW w:w="5000" w:type="pct"/>
            <w:gridSpan w:val="8"/>
          </w:tcPr>
          <w:p w:rsidR="00292C5A" w:rsidRDefault="00292C5A">
            <w:pPr>
              <w:pStyle w:val="TAC"/>
            </w:pPr>
            <w:r>
              <w:t>SGSN</w:t>
            </w:r>
          </w:p>
        </w:tc>
      </w:tr>
      <w:tr w:rsidR="00292C5A">
        <w:tblPrEx>
          <w:tblCellMar>
            <w:top w:w="0" w:type="dxa"/>
            <w:bottom w:w="0" w:type="dxa"/>
          </w:tblCellMar>
        </w:tblPrEx>
        <w:tc>
          <w:tcPr>
            <w:tcW w:w="5000" w:type="pct"/>
            <w:gridSpan w:val="8"/>
          </w:tcPr>
          <w:p w:rsidR="00292C5A" w:rsidRDefault="00292C5A">
            <w:pPr>
              <w:pStyle w:val="TAC"/>
            </w:pPr>
          </w:p>
        </w:tc>
      </w:tr>
      <w:tr w:rsidR="00292C5A">
        <w:tblPrEx>
          <w:tblCellMar>
            <w:top w:w="0" w:type="dxa"/>
            <w:bottom w:w="0" w:type="dxa"/>
          </w:tblCellMar>
        </w:tblPrEx>
        <w:tc>
          <w:tcPr>
            <w:tcW w:w="5000" w:type="pct"/>
            <w:gridSpan w:val="8"/>
          </w:tcPr>
          <w:p w:rsidR="00292C5A" w:rsidRDefault="00292C5A">
            <w:pPr>
              <w:pStyle w:val="TAC"/>
            </w:pPr>
            <w:r>
              <w:t>GGSN</w:t>
            </w:r>
          </w:p>
        </w:tc>
      </w:tr>
      <w:tr w:rsidR="00292C5A">
        <w:tblPrEx>
          <w:tblCellMar>
            <w:top w:w="0" w:type="dxa"/>
            <w:bottom w:w="0" w:type="dxa"/>
          </w:tblCellMar>
        </w:tblPrEx>
        <w:tc>
          <w:tcPr>
            <w:tcW w:w="5000" w:type="pct"/>
            <w:gridSpan w:val="8"/>
          </w:tcPr>
          <w:p w:rsidR="00292C5A" w:rsidRDefault="00292C5A">
            <w:pPr>
              <w:pStyle w:val="TAC"/>
            </w:pPr>
            <w:r>
              <w:t>BM-SC</w:t>
            </w:r>
          </w:p>
        </w:tc>
      </w:tr>
      <w:tr w:rsidR="00292C5A">
        <w:tblPrEx>
          <w:tblCellMar>
            <w:top w:w="0" w:type="dxa"/>
            <w:bottom w:w="0" w:type="dxa"/>
          </w:tblCellMar>
        </w:tblPrEx>
        <w:tc>
          <w:tcPr>
            <w:tcW w:w="5000" w:type="pct"/>
            <w:gridSpan w:val="8"/>
          </w:tcPr>
          <w:p w:rsidR="00292C5A" w:rsidRDefault="00292C5A">
            <w:pPr>
              <w:pStyle w:val="TAC"/>
            </w:pPr>
            <w:r>
              <w:t>MME</w:t>
            </w:r>
          </w:p>
        </w:tc>
      </w:tr>
      <w:tr w:rsidR="00292C5A">
        <w:tblPrEx>
          <w:tblCellMar>
            <w:top w:w="0" w:type="dxa"/>
            <w:bottom w:w="0" w:type="dxa"/>
          </w:tblCellMar>
        </w:tblPrEx>
        <w:tc>
          <w:tcPr>
            <w:tcW w:w="2500" w:type="pct"/>
            <w:gridSpan w:val="4"/>
          </w:tcPr>
          <w:p w:rsidR="00292C5A" w:rsidRDefault="00292C5A">
            <w:pPr>
              <w:pStyle w:val="TAC"/>
            </w:pPr>
            <w:r>
              <w:t>PGW</w:t>
            </w:r>
          </w:p>
        </w:tc>
        <w:tc>
          <w:tcPr>
            <w:tcW w:w="2500" w:type="pct"/>
            <w:gridSpan w:val="4"/>
          </w:tcPr>
          <w:p w:rsidR="00292C5A" w:rsidRDefault="00292C5A">
            <w:pPr>
              <w:pStyle w:val="TAC"/>
            </w:pPr>
            <w:r>
              <w:t>SGW</w:t>
            </w:r>
          </w:p>
        </w:tc>
      </w:tr>
      <w:tr w:rsidR="00720932" w:rsidTr="00B95764">
        <w:tblPrEx>
          <w:tblCellMar>
            <w:top w:w="0" w:type="dxa"/>
            <w:bottom w:w="0" w:type="dxa"/>
          </w:tblCellMar>
        </w:tblPrEx>
        <w:tc>
          <w:tcPr>
            <w:tcW w:w="5000" w:type="pct"/>
            <w:gridSpan w:val="8"/>
          </w:tcPr>
          <w:p w:rsidR="00720932" w:rsidRDefault="00720932" w:rsidP="00B95764">
            <w:pPr>
              <w:pStyle w:val="TAC"/>
            </w:pPr>
            <w:r>
              <w:t>AMF</w:t>
            </w:r>
          </w:p>
        </w:tc>
      </w:tr>
      <w:tr w:rsidR="00720932" w:rsidTr="00B95764">
        <w:tblPrEx>
          <w:tblCellMar>
            <w:top w:w="0" w:type="dxa"/>
            <w:bottom w:w="0" w:type="dxa"/>
          </w:tblCellMar>
        </w:tblPrEx>
        <w:tc>
          <w:tcPr>
            <w:tcW w:w="5000" w:type="pct"/>
            <w:gridSpan w:val="8"/>
          </w:tcPr>
          <w:p w:rsidR="00720932" w:rsidRDefault="00720932" w:rsidP="00B95764">
            <w:pPr>
              <w:pStyle w:val="TAC"/>
            </w:pPr>
            <w:r>
              <w:t>SMF</w:t>
            </w:r>
          </w:p>
        </w:tc>
      </w:tr>
      <w:tr w:rsidR="00720932" w:rsidTr="00B95764">
        <w:tblPrEx>
          <w:tblCellMar>
            <w:top w:w="0" w:type="dxa"/>
            <w:bottom w:w="0" w:type="dxa"/>
          </w:tblCellMar>
        </w:tblPrEx>
        <w:tc>
          <w:tcPr>
            <w:tcW w:w="2500" w:type="pct"/>
            <w:gridSpan w:val="4"/>
          </w:tcPr>
          <w:p w:rsidR="00720932" w:rsidRDefault="00720932" w:rsidP="00B95764">
            <w:pPr>
              <w:pStyle w:val="TAC"/>
            </w:pPr>
            <w:r>
              <w:t>PCF</w:t>
            </w:r>
          </w:p>
        </w:tc>
        <w:tc>
          <w:tcPr>
            <w:tcW w:w="2500" w:type="pct"/>
            <w:gridSpan w:val="4"/>
          </w:tcPr>
          <w:p w:rsidR="00720932" w:rsidRDefault="00720932" w:rsidP="00B95764">
            <w:pPr>
              <w:pStyle w:val="TAC"/>
            </w:pPr>
            <w:r>
              <w:t>UPF</w:t>
            </w:r>
          </w:p>
        </w:tc>
      </w:tr>
      <w:tr w:rsidR="00911D1F" w:rsidTr="00B95764">
        <w:tblPrEx>
          <w:tblCellMar>
            <w:top w:w="0" w:type="dxa"/>
            <w:bottom w:w="0" w:type="dxa"/>
          </w:tblCellMar>
        </w:tblPrEx>
        <w:tc>
          <w:tcPr>
            <w:tcW w:w="2500" w:type="pct"/>
            <w:gridSpan w:val="4"/>
          </w:tcPr>
          <w:p w:rsidR="00911D1F" w:rsidRDefault="00911D1F" w:rsidP="00911D1F">
            <w:pPr>
              <w:pStyle w:val="TAC"/>
            </w:pPr>
            <w:r>
              <w:t>AUSF</w:t>
            </w:r>
          </w:p>
        </w:tc>
        <w:tc>
          <w:tcPr>
            <w:tcW w:w="2500" w:type="pct"/>
            <w:gridSpan w:val="4"/>
          </w:tcPr>
          <w:p w:rsidR="00911D1F" w:rsidRDefault="00911D1F" w:rsidP="00911D1F">
            <w:pPr>
              <w:pStyle w:val="TAC"/>
            </w:pPr>
            <w:r>
              <w:t>NEF</w:t>
            </w:r>
          </w:p>
        </w:tc>
      </w:tr>
      <w:tr w:rsidR="00911D1F" w:rsidTr="00B95764">
        <w:tblPrEx>
          <w:tblCellMar>
            <w:top w:w="0" w:type="dxa"/>
            <w:bottom w:w="0" w:type="dxa"/>
          </w:tblCellMar>
        </w:tblPrEx>
        <w:tc>
          <w:tcPr>
            <w:tcW w:w="2500" w:type="pct"/>
            <w:gridSpan w:val="4"/>
          </w:tcPr>
          <w:p w:rsidR="00911D1F" w:rsidRDefault="00911D1F" w:rsidP="00911D1F">
            <w:pPr>
              <w:pStyle w:val="TAC"/>
            </w:pPr>
            <w:r>
              <w:t>NRF</w:t>
            </w:r>
          </w:p>
        </w:tc>
        <w:tc>
          <w:tcPr>
            <w:tcW w:w="2500" w:type="pct"/>
            <w:gridSpan w:val="4"/>
          </w:tcPr>
          <w:p w:rsidR="00911D1F" w:rsidRDefault="00911D1F" w:rsidP="00911D1F">
            <w:pPr>
              <w:pStyle w:val="TAC"/>
            </w:pPr>
            <w:r>
              <w:t>NSSF</w:t>
            </w:r>
          </w:p>
        </w:tc>
      </w:tr>
      <w:tr w:rsidR="00911D1F" w:rsidTr="00B95764">
        <w:tblPrEx>
          <w:tblCellMar>
            <w:top w:w="0" w:type="dxa"/>
            <w:bottom w:w="0" w:type="dxa"/>
          </w:tblCellMar>
        </w:tblPrEx>
        <w:tc>
          <w:tcPr>
            <w:tcW w:w="2500" w:type="pct"/>
            <w:gridSpan w:val="4"/>
          </w:tcPr>
          <w:p w:rsidR="00911D1F" w:rsidRDefault="00911D1F" w:rsidP="00911D1F">
            <w:pPr>
              <w:pStyle w:val="TAC"/>
            </w:pPr>
            <w:r>
              <w:t>SMSF</w:t>
            </w:r>
          </w:p>
        </w:tc>
        <w:tc>
          <w:tcPr>
            <w:tcW w:w="2500" w:type="pct"/>
            <w:gridSpan w:val="4"/>
          </w:tcPr>
          <w:p w:rsidR="00911D1F" w:rsidRDefault="00911D1F" w:rsidP="00911D1F">
            <w:pPr>
              <w:pStyle w:val="TAC"/>
            </w:pPr>
            <w:r>
              <w:t>UDM</w:t>
            </w:r>
          </w:p>
        </w:tc>
      </w:tr>
    </w:tbl>
    <w:p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0"/>
        <w:gridCol w:w="740"/>
        <w:gridCol w:w="951"/>
        <w:gridCol w:w="741"/>
        <w:gridCol w:w="1281"/>
        <w:gridCol w:w="2457"/>
        <w:gridCol w:w="1489"/>
        <w:gridCol w:w="1458"/>
      </w:tblGrid>
      <w:tr w:rsidR="00292C5A">
        <w:tblPrEx>
          <w:tblCellMar>
            <w:top w:w="0" w:type="dxa"/>
            <w:bottom w:w="0" w:type="dxa"/>
          </w:tblCellMar>
        </w:tblPrEx>
        <w:tc>
          <w:tcPr>
            <w:tcW w:w="5000" w:type="pct"/>
            <w:gridSpan w:val="8"/>
            <w:shd w:val="clear" w:color="auto" w:fill="CCCCCC"/>
          </w:tcPr>
          <w:p w:rsidR="00292C5A" w:rsidRDefault="00292C5A">
            <w:pPr>
              <w:pStyle w:val="TAH"/>
            </w:pPr>
            <w:r>
              <w:t>MSC Server</w:t>
            </w:r>
          </w:p>
        </w:tc>
      </w:tr>
      <w:tr w:rsidR="00292C5A">
        <w:tblPrEx>
          <w:tblCellMar>
            <w:top w:w="0" w:type="dxa"/>
            <w:bottom w:w="0" w:type="dxa"/>
          </w:tblCellMar>
        </w:tblPrEx>
        <w:tc>
          <w:tcPr>
            <w:tcW w:w="327" w:type="pct"/>
            <w:shd w:val="clear" w:color="auto" w:fill="CCCCCC"/>
          </w:tcPr>
          <w:p w:rsidR="00292C5A" w:rsidRDefault="00292C5A">
            <w:pPr>
              <w:pStyle w:val="TAH"/>
            </w:pPr>
            <w:r>
              <w:t>Bit 8</w:t>
            </w:r>
          </w:p>
        </w:tc>
        <w:tc>
          <w:tcPr>
            <w:tcW w:w="327" w:type="pct"/>
            <w:shd w:val="clear" w:color="auto" w:fill="CCCCCC"/>
          </w:tcPr>
          <w:p w:rsidR="00292C5A" w:rsidRDefault="00292C5A">
            <w:pPr>
              <w:pStyle w:val="TAH"/>
            </w:pPr>
            <w:r>
              <w:t>Bit 7</w:t>
            </w:r>
          </w:p>
        </w:tc>
        <w:tc>
          <w:tcPr>
            <w:tcW w:w="360" w:type="pct"/>
            <w:shd w:val="clear" w:color="auto" w:fill="CCCCCC"/>
          </w:tcPr>
          <w:p w:rsidR="00292C5A" w:rsidRDefault="00292C5A">
            <w:pPr>
              <w:pStyle w:val="TAH"/>
            </w:pPr>
            <w:r>
              <w:t>Bit 6</w:t>
            </w:r>
          </w:p>
        </w:tc>
        <w:tc>
          <w:tcPr>
            <w:tcW w:w="327" w:type="pct"/>
            <w:shd w:val="clear" w:color="auto" w:fill="CCCCCC"/>
          </w:tcPr>
          <w:p w:rsidR="00292C5A" w:rsidRDefault="00292C5A">
            <w:pPr>
              <w:pStyle w:val="TAH"/>
            </w:pPr>
            <w:r>
              <w:t>Bit 5</w:t>
            </w:r>
          </w:p>
        </w:tc>
        <w:tc>
          <w:tcPr>
            <w:tcW w:w="586" w:type="pct"/>
            <w:shd w:val="clear" w:color="auto" w:fill="CCCCCC"/>
          </w:tcPr>
          <w:p w:rsidR="00292C5A" w:rsidRDefault="00292C5A">
            <w:pPr>
              <w:pStyle w:val="TAH"/>
            </w:pPr>
            <w:r>
              <w:t>Bit 4</w:t>
            </w:r>
          </w:p>
        </w:tc>
        <w:tc>
          <w:tcPr>
            <w:tcW w:w="1357" w:type="pct"/>
            <w:shd w:val="clear" w:color="auto" w:fill="CCCCCC"/>
          </w:tcPr>
          <w:p w:rsidR="00292C5A" w:rsidRDefault="00292C5A">
            <w:pPr>
              <w:pStyle w:val="TAH"/>
            </w:pPr>
            <w:r>
              <w:t>Bit 3</w:t>
            </w:r>
          </w:p>
        </w:tc>
        <w:tc>
          <w:tcPr>
            <w:tcW w:w="866" w:type="pct"/>
            <w:shd w:val="clear" w:color="auto" w:fill="CCCCCC"/>
          </w:tcPr>
          <w:p w:rsidR="00292C5A" w:rsidRDefault="00292C5A">
            <w:pPr>
              <w:pStyle w:val="TAH"/>
            </w:pPr>
            <w:r>
              <w:t>Bit 2</w:t>
            </w:r>
          </w:p>
        </w:tc>
        <w:tc>
          <w:tcPr>
            <w:tcW w:w="850" w:type="pct"/>
            <w:shd w:val="clear" w:color="auto" w:fill="CCCCCC"/>
          </w:tcPr>
          <w:p w:rsidR="00292C5A" w:rsidRDefault="00292C5A">
            <w:pPr>
              <w:pStyle w:val="TAH"/>
            </w:pPr>
            <w:r>
              <w:t>Bit 1</w:t>
            </w:r>
          </w:p>
        </w:tc>
      </w:tr>
      <w:tr w:rsidR="00292C5A">
        <w:tblPrEx>
          <w:tblCellMar>
            <w:top w:w="0" w:type="dxa"/>
            <w:bottom w:w="0" w:type="dxa"/>
          </w:tblCellMar>
        </w:tblPrEx>
        <w:tc>
          <w:tcPr>
            <w:tcW w:w="654" w:type="pct"/>
            <w:gridSpan w:val="2"/>
          </w:tcPr>
          <w:p w:rsidR="00292C5A" w:rsidRDefault="00292C5A">
            <w:pPr>
              <w:pStyle w:val="TAC"/>
            </w:pPr>
            <w:r>
              <w:t>spare</w:t>
            </w:r>
          </w:p>
        </w:tc>
        <w:tc>
          <w:tcPr>
            <w:tcW w:w="360" w:type="pct"/>
          </w:tcPr>
          <w:p w:rsidR="00292C5A" w:rsidRDefault="00292C5A">
            <w:pPr>
              <w:pStyle w:val="TAC"/>
            </w:pPr>
            <w:r>
              <w:t>spare</w:t>
            </w:r>
          </w:p>
        </w:tc>
        <w:tc>
          <w:tcPr>
            <w:tcW w:w="327" w:type="pct"/>
          </w:tcPr>
          <w:p w:rsidR="00292C5A" w:rsidRDefault="00292C5A">
            <w:pPr>
              <w:pStyle w:val="TAC"/>
            </w:pPr>
            <w:r>
              <w:t>SS</w:t>
            </w:r>
          </w:p>
        </w:tc>
        <w:tc>
          <w:tcPr>
            <w:tcW w:w="586" w:type="pct"/>
          </w:tcPr>
          <w:p w:rsidR="00292C5A" w:rsidRDefault="00292C5A">
            <w:pPr>
              <w:pStyle w:val="TAC"/>
            </w:pPr>
            <w:r>
              <w:t>Handover</w:t>
            </w:r>
          </w:p>
        </w:tc>
        <w:tc>
          <w:tcPr>
            <w:tcW w:w="1357" w:type="pct"/>
          </w:tcPr>
          <w:p w:rsidR="00292C5A" w:rsidRDefault="00292C5A">
            <w:pPr>
              <w:pStyle w:val="TAC"/>
              <w:rPr>
                <w:lang w:val="de-DE"/>
              </w:rPr>
            </w:pPr>
            <w:r>
              <w:rPr>
                <w:lang w:val="de-DE"/>
              </w:rPr>
              <w:t>LU, IMSI attach, IMSI detach</w:t>
            </w:r>
          </w:p>
        </w:tc>
        <w:tc>
          <w:tcPr>
            <w:tcW w:w="866" w:type="pct"/>
          </w:tcPr>
          <w:p w:rsidR="00292C5A" w:rsidRDefault="00292C5A">
            <w:pPr>
              <w:pStyle w:val="TAC"/>
            </w:pPr>
            <w:r>
              <w:t>MO and MT SMS</w:t>
            </w:r>
          </w:p>
        </w:tc>
        <w:tc>
          <w:tcPr>
            <w:tcW w:w="850" w:type="pct"/>
          </w:tcPr>
          <w:p w:rsidR="00292C5A" w:rsidRDefault="00292C5A">
            <w:pPr>
              <w:pStyle w:val="TAC"/>
            </w:pPr>
            <w:r>
              <w:t>MO and MT calls</w:t>
            </w:r>
          </w:p>
        </w:tc>
      </w:tr>
      <w:tr w:rsidR="00292C5A">
        <w:tblPrEx>
          <w:tblCellMar>
            <w:top w:w="0" w:type="dxa"/>
            <w:bottom w:w="0" w:type="dxa"/>
          </w:tblCellMar>
        </w:tblPrEx>
        <w:tc>
          <w:tcPr>
            <w:tcW w:w="5000" w:type="pct"/>
            <w:gridSpan w:val="8"/>
          </w:tcPr>
          <w:p w:rsidR="00292C5A" w:rsidRDefault="00292C5A">
            <w:pPr>
              <w:pStyle w:val="TAC"/>
            </w:pPr>
            <w:r>
              <w:t>spare</w:t>
            </w:r>
          </w:p>
        </w:tc>
      </w:tr>
    </w:tbl>
    <w:p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64"/>
        <w:gridCol w:w="1163"/>
        <w:gridCol w:w="1163"/>
        <w:gridCol w:w="1163"/>
        <w:gridCol w:w="1163"/>
        <w:gridCol w:w="1163"/>
        <w:gridCol w:w="1277"/>
        <w:gridCol w:w="1601"/>
      </w:tblGrid>
      <w:tr w:rsidR="00292C5A">
        <w:tblPrEx>
          <w:tblCellMar>
            <w:top w:w="0" w:type="dxa"/>
            <w:bottom w:w="0" w:type="dxa"/>
          </w:tblCellMar>
        </w:tblPrEx>
        <w:tc>
          <w:tcPr>
            <w:tcW w:w="5000" w:type="pct"/>
            <w:gridSpan w:val="8"/>
            <w:shd w:val="clear" w:color="auto" w:fill="CCCCCC"/>
          </w:tcPr>
          <w:p w:rsidR="00292C5A" w:rsidRDefault="00292C5A">
            <w:pPr>
              <w:pStyle w:val="TAH"/>
            </w:pPr>
            <w:r>
              <w:t>MGW</w:t>
            </w:r>
          </w:p>
        </w:tc>
      </w:tr>
      <w:tr w:rsidR="00292C5A">
        <w:tblPrEx>
          <w:tblCellMar>
            <w:top w:w="0" w:type="dxa"/>
            <w:bottom w:w="0" w:type="dxa"/>
          </w:tblCellMar>
        </w:tblPrEx>
        <w:tc>
          <w:tcPr>
            <w:tcW w:w="590" w:type="pct"/>
            <w:shd w:val="clear" w:color="auto" w:fill="CCCCCC"/>
          </w:tcPr>
          <w:p w:rsidR="00292C5A" w:rsidRDefault="00292C5A">
            <w:pPr>
              <w:pStyle w:val="TAH"/>
            </w:pPr>
            <w:r>
              <w:t>Bit 8</w:t>
            </w:r>
          </w:p>
        </w:tc>
        <w:tc>
          <w:tcPr>
            <w:tcW w:w="590" w:type="pct"/>
            <w:shd w:val="clear" w:color="auto" w:fill="CCCCCC"/>
          </w:tcPr>
          <w:p w:rsidR="00292C5A" w:rsidRDefault="00292C5A">
            <w:pPr>
              <w:pStyle w:val="TAH"/>
            </w:pPr>
            <w:r>
              <w:t>Bit 7</w:t>
            </w:r>
          </w:p>
        </w:tc>
        <w:tc>
          <w:tcPr>
            <w:tcW w:w="590" w:type="pct"/>
            <w:shd w:val="clear" w:color="auto" w:fill="CCCCCC"/>
          </w:tcPr>
          <w:p w:rsidR="00292C5A" w:rsidRDefault="00292C5A">
            <w:pPr>
              <w:pStyle w:val="TAH"/>
            </w:pPr>
            <w:r>
              <w:t>Bit 6</w:t>
            </w:r>
          </w:p>
        </w:tc>
        <w:tc>
          <w:tcPr>
            <w:tcW w:w="590" w:type="pct"/>
            <w:shd w:val="clear" w:color="auto" w:fill="CCCCCC"/>
          </w:tcPr>
          <w:p w:rsidR="00292C5A" w:rsidRDefault="00292C5A">
            <w:pPr>
              <w:pStyle w:val="TAH"/>
            </w:pPr>
            <w:r>
              <w:t>Bit 5</w:t>
            </w:r>
          </w:p>
        </w:tc>
        <w:tc>
          <w:tcPr>
            <w:tcW w:w="590" w:type="pct"/>
            <w:shd w:val="clear" w:color="auto" w:fill="CCCCCC"/>
          </w:tcPr>
          <w:p w:rsidR="00292C5A" w:rsidRDefault="00292C5A">
            <w:pPr>
              <w:pStyle w:val="TAH"/>
            </w:pPr>
            <w:r>
              <w:t>Bit 4</w:t>
            </w:r>
          </w:p>
        </w:tc>
        <w:tc>
          <w:tcPr>
            <w:tcW w:w="590" w:type="pct"/>
            <w:shd w:val="clear" w:color="auto" w:fill="CCCCCC"/>
          </w:tcPr>
          <w:p w:rsidR="00292C5A" w:rsidRDefault="00292C5A">
            <w:pPr>
              <w:pStyle w:val="TAH"/>
            </w:pPr>
            <w:r>
              <w:t>Bit 3</w:t>
            </w:r>
          </w:p>
        </w:tc>
        <w:tc>
          <w:tcPr>
            <w:tcW w:w="648" w:type="pct"/>
            <w:shd w:val="clear" w:color="auto" w:fill="CCCCCC"/>
          </w:tcPr>
          <w:p w:rsidR="00292C5A" w:rsidRDefault="00292C5A">
            <w:pPr>
              <w:pStyle w:val="TAH"/>
            </w:pPr>
            <w:r>
              <w:t>Bit 2</w:t>
            </w:r>
          </w:p>
        </w:tc>
        <w:tc>
          <w:tcPr>
            <w:tcW w:w="813" w:type="pct"/>
            <w:shd w:val="clear" w:color="auto" w:fill="CCCCCC"/>
          </w:tcPr>
          <w:p w:rsidR="00292C5A" w:rsidRDefault="00292C5A">
            <w:pPr>
              <w:pStyle w:val="TAH"/>
            </w:pPr>
            <w:r>
              <w:t>Bit 1</w:t>
            </w:r>
          </w:p>
        </w:tc>
      </w:tr>
      <w:tr w:rsidR="00292C5A">
        <w:tblPrEx>
          <w:tblCellMar>
            <w:top w:w="0" w:type="dxa"/>
            <w:bottom w:w="0" w:type="dxa"/>
          </w:tblCellMar>
        </w:tblPrEx>
        <w:tc>
          <w:tcPr>
            <w:tcW w:w="3539" w:type="pct"/>
            <w:gridSpan w:val="6"/>
          </w:tcPr>
          <w:p w:rsidR="00292C5A" w:rsidRDefault="00292C5A">
            <w:pPr>
              <w:pStyle w:val="TAC"/>
            </w:pPr>
            <w:r>
              <w:t>spare</w:t>
            </w:r>
          </w:p>
        </w:tc>
        <w:tc>
          <w:tcPr>
            <w:tcW w:w="648" w:type="pct"/>
          </w:tcPr>
          <w:p w:rsidR="00292C5A" w:rsidRDefault="00292C5A">
            <w:pPr>
              <w:pStyle w:val="TAC"/>
            </w:pPr>
            <w:r>
              <w:t>spare</w:t>
            </w:r>
          </w:p>
        </w:tc>
        <w:tc>
          <w:tcPr>
            <w:tcW w:w="813" w:type="pct"/>
          </w:tcPr>
          <w:p w:rsidR="00292C5A" w:rsidRDefault="00292C5A">
            <w:pPr>
              <w:pStyle w:val="TAC"/>
            </w:pPr>
            <w:r>
              <w:t>Context</w:t>
            </w:r>
          </w:p>
        </w:tc>
      </w:tr>
    </w:tbl>
    <w:p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0"/>
        <w:gridCol w:w="740"/>
        <w:gridCol w:w="740"/>
        <w:gridCol w:w="740"/>
        <w:gridCol w:w="1342"/>
        <w:gridCol w:w="2899"/>
        <w:gridCol w:w="1528"/>
        <w:gridCol w:w="1128"/>
      </w:tblGrid>
      <w:tr w:rsidR="00292C5A">
        <w:tblPrEx>
          <w:tblCellMar>
            <w:top w:w="0" w:type="dxa"/>
            <w:bottom w:w="0" w:type="dxa"/>
          </w:tblCellMar>
        </w:tblPrEx>
        <w:tc>
          <w:tcPr>
            <w:tcW w:w="5000" w:type="pct"/>
            <w:gridSpan w:val="8"/>
            <w:shd w:val="clear" w:color="auto" w:fill="CCCCCC"/>
          </w:tcPr>
          <w:p w:rsidR="00292C5A" w:rsidRDefault="00292C5A">
            <w:pPr>
              <w:pStyle w:val="TAH"/>
            </w:pPr>
            <w:r>
              <w:t>SGSN</w:t>
            </w:r>
          </w:p>
        </w:tc>
      </w:tr>
      <w:tr w:rsidR="00292C5A">
        <w:tblPrEx>
          <w:tblCellMar>
            <w:top w:w="0" w:type="dxa"/>
            <w:bottom w:w="0" w:type="dxa"/>
          </w:tblCellMar>
        </w:tblPrEx>
        <w:tc>
          <w:tcPr>
            <w:tcW w:w="315" w:type="pct"/>
            <w:shd w:val="clear" w:color="auto" w:fill="CCCCCC"/>
          </w:tcPr>
          <w:p w:rsidR="00292C5A" w:rsidRDefault="00292C5A">
            <w:pPr>
              <w:pStyle w:val="TAH"/>
            </w:pPr>
            <w:r>
              <w:t>Bit 8</w:t>
            </w:r>
          </w:p>
        </w:tc>
        <w:tc>
          <w:tcPr>
            <w:tcW w:w="315" w:type="pct"/>
            <w:shd w:val="clear" w:color="auto" w:fill="CCCCCC"/>
          </w:tcPr>
          <w:p w:rsidR="00292C5A" w:rsidRDefault="00292C5A">
            <w:pPr>
              <w:pStyle w:val="TAH"/>
            </w:pPr>
            <w:r>
              <w:t>Bit 7</w:t>
            </w:r>
          </w:p>
        </w:tc>
        <w:tc>
          <w:tcPr>
            <w:tcW w:w="315" w:type="pct"/>
            <w:shd w:val="clear" w:color="auto" w:fill="CCCCCC"/>
          </w:tcPr>
          <w:p w:rsidR="00292C5A" w:rsidRDefault="00292C5A">
            <w:pPr>
              <w:pStyle w:val="TAH"/>
            </w:pPr>
            <w:r>
              <w:t>Bit 6</w:t>
            </w:r>
          </w:p>
        </w:tc>
        <w:tc>
          <w:tcPr>
            <w:tcW w:w="316" w:type="pct"/>
            <w:shd w:val="clear" w:color="auto" w:fill="CCCCCC"/>
          </w:tcPr>
          <w:p w:rsidR="00292C5A" w:rsidRDefault="00292C5A">
            <w:pPr>
              <w:pStyle w:val="TAH"/>
            </w:pPr>
            <w:r>
              <w:t>Bit 5</w:t>
            </w:r>
          </w:p>
        </w:tc>
        <w:tc>
          <w:tcPr>
            <w:tcW w:w="741" w:type="pct"/>
            <w:shd w:val="clear" w:color="auto" w:fill="CCCCCC"/>
          </w:tcPr>
          <w:p w:rsidR="00292C5A" w:rsidRDefault="00292C5A">
            <w:pPr>
              <w:pStyle w:val="TAH"/>
            </w:pPr>
            <w:r>
              <w:t>Bit 4</w:t>
            </w:r>
          </w:p>
        </w:tc>
        <w:tc>
          <w:tcPr>
            <w:tcW w:w="1531" w:type="pct"/>
            <w:shd w:val="clear" w:color="auto" w:fill="CCCCCC"/>
          </w:tcPr>
          <w:p w:rsidR="00292C5A" w:rsidRDefault="00292C5A">
            <w:pPr>
              <w:pStyle w:val="TAH"/>
            </w:pPr>
            <w:r>
              <w:t>Bit 3</w:t>
            </w:r>
          </w:p>
        </w:tc>
        <w:tc>
          <w:tcPr>
            <w:tcW w:w="835" w:type="pct"/>
            <w:shd w:val="clear" w:color="auto" w:fill="CCCCCC"/>
          </w:tcPr>
          <w:p w:rsidR="00292C5A" w:rsidRDefault="00292C5A">
            <w:pPr>
              <w:pStyle w:val="TAH"/>
            </w:pPr>
            <w:r>
              <w:t>Bit 2</w:t>
            </w:r>
          </w:p>
        </w:tc>
        <w:tc>
          <w:tcPr>
            <w:tcW w:w="632" w:type="pct"/>
            <w:shd w:val="clear" w:color="auto" w:fill="CCCCCC"/>
          </w:tcPr>
          <w:p w:rsidR="00292C5A" w:rsidRDefault="00292C5A">
            <w:pPr>
              <w:pStyle w:val="TAH"/>
            </w:pPr>
            <w:r>
              <w:t>Bit 1</w:t>
            </w:r>
          </w:p>
        </w:tc>
      </w:tr>
      <w:tr w:rsidR="00292C5A">
        <w:tblPrEx>
          <w:tblCellMar>
            <w:top w:w="0" w:type="dxa"/>
            <w:bottom w:w="0" w:type="dxa"/>
          </w:tblCellMar>
        </w:tblPrEx>
        <w:tc>
          <w:tcPr>
            <w:tcW w:w="1261" w:type="pct"/>
            <w:gridSpan w:val="4"/>
          </w:tcPr>
          <w:p w:rsidR="00292C5A" w:rsidRDefault="00292C5A">
            <w:pPr>
              <w:pStyle w:val="TAC"/>
            </w:pPr>
            <w:r>
              <w:t>spare</w:t>
            </w:r>
          </w:p>
        </w:tc>
        <w:tc>
          <w:tcPr>
            <w:tcW w:w="741" w:type="pct"/>
          </w:tcPr>
          <w:p w:rsidR="00292C5A" w:rsidRDefault="00292C5A">
            <w:pPr>
              <w:pStyle w:val="TAC"/>
            </w:pPr>
            <w:r>
              <w:t>MBMS Context</w:t>
            </w:r>
          </w:p>
        </w:tc>
        <w:tc>
          <w:tcPr>
            <w:tcW w:w="1531" w:type="pct"/>
          </w:tcPr>
          <w:p w:rsidR="00292C5A" w:rsidRDefault="00292C5A">
            <w:pPr>
              <w:pStyle w:val="TAC"/>
              <w:rPr>
                <w:lang w:val="de-DE"/>
              </w:rPr>
            </w:pPr>
            <w:r>
              <w:rPr>
                <w:lang w:val="de-DE"/>
              </w:rPr>
              <w:t>RAU, GPRS attach, GPRS detach</w:t>
            </w:r>
          </w:p>
        </w:tc>
        <w:tc>
          <w:tcPr>
            <w:tcW w:w="835" w:type="pct"/>
          </w:tcPr>
          <w:p w:rsidR="00292C5A" w:rsidRDefault="00292C5A">
            <w:pPr>
              <w:pStyle w:val="TAC"/>
            </w:pPr>
            <w:r>
              <w:t>MO and MT SMS</w:t>
            </w:r>
          </w:p>
        </w:tc>
        <w:tc>
          <w:tcPr>
            <w:tcW w:w="632" w:type="pct"/>
          </w:tcPr>
          <w:p w:rsidR="00292C5A" w:rsidRDefault="00292C5A">
            <w:pPr>
              <w:pStyle w:val="TAC"/>
            </w:pPr>
            <w:r>
              <w:t>PDP context</w:t>
            </w:r>
          </w:p>
        </w:tc>
      </w:tr>
      <w:tr w:rsidR="00292C5A">
        <w:tblPrEx>
          <w:tblCellMar>
            <w:top w:w="0" w:type="dxa"/>
            <w:bottom w:w="0" w:type="dxa"/>
          </w:tblCellMar>
        </w:tblPrEx>
        <w:tc>
          <w:tcPr>
            <w:tcW w:w="5000" w:type="pct"/>
            <w:gridSpan w:val="8"/>
          </w:tcPr>
          <w:p w:rsidR="00292C5A" w:rsidRDefault="00292C5A">
            <w:pPr>
              <w:pStyle w:val="TAC"/>
            </w:pPr>
            <w:r>
              <w:t>Reserved</w:t>
            </w:r>
          </w:p>
        </w:tc>
      </w:tr>
    </w:tbl>
    <w:p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7"/>
        <w:gridCol w:w="946"/>
        <w:gridCol w:w="946"/>
        <w:gridCol w:w="946"/>
        <w:gridCol w:w="946"/>
        <w:gridCol w:w="946"/>
        <w:gridCol w:w="2224"/>
        <w:gridCol w:w="1956"/>
      </w:tblGrid>
      <w:tr w:rsidR="00292C5A">
        <w:tblPrEx>
          <w:tblCellMar>
            <w:top w:w="0" w:type="dxa"/>
            <w:bottom w:w="0" w:type="dxa"/>
          </w:tblCellMar>
        </w:tblPrEx>
        <w:tc>
          <w:tcPr>
            <w:tcW w:w="5000" w:type="pct"/>
            <w:gridSpan w:val="8"/>
            <w:shd w:val="clear" w:color="auto" w:fill="CCCCCC"/>
          </w:tcPr>
          <w:p w:rsidR="00292C5A" w:rsidRDefault="00292C5A">
            <w:pPr>
              <w:pStyle w:val="TAH"/>
            </w:pPr>
            <w:r>
              <w:t>GGSN</w:t>
            </w:r>
          </w:p>
        </w:tc>
      </w:tr>
      <w:tr w:rsidR="00292C5A">
        <w:tblPrEx>
          <w:tblCellMar>
            <w:top w:w="0" w:type="dxa"/>
            <w:bottom w:w="0" w:type="dxa"/>
          </w:tblCellMar>
        </w:tblPrEx>
        <w:tc>
          <w:tcPr>
            <w:tcW w:w="480" w:type="pct"/>
            <w:shd w:val="clear" w:color="auto" w:fill="CCCCCC"/>
          </w:tcPr>
          <w:p w:rsidR="00292C5A" w:rsidRDefault="00292C5A">
            <w:pPr>
              <w:pStyle w:val="TAH"/>
            </w:pPr>
            <w:r>
              <w:t>Bit 8</w:t>
            </w:r>
          </w:p>
        </w:tc>
        <w:tc>
          <w:tcPr>
            <w:tcW w:w="480" w:type="pct"/>
            <w:shd w:val="clear" w:color="auto" w:fill="CCCCCC"/>
          </w:tcPr>
          <w:p w:rsidR="00292C5A" w:rsidRDefault="00292C5A">
            <w:pPr>
              <w:pStyle w:val="TAH"/>
            </w:pPr>
            <w:r>
              <w:t>Bit 7</w:t>
            </w:r>
          </w:p>
        </w:tc>
        <w:tc>
          <w:tcPr>
            <w:tcW w:w="480" w:type="pct"/>
            <w:shd w:val="clear" w:color="auto" w:fill="CCCCCC"/>
          </w:tcPr>
          <w:p w:rsidR="00292C5A" w:rsidRDefault="00292C5A">
            <w:pPr>
              <w:pStyle w:val="TAH"/>
            </w:pPr>
            <w:r>
              <w:t>Bit 6</w:t>
            </w:r>
          </w:p>
        </w:tc>
        <w:tc>
          <w:tcPr>
            <w:tcW w:w="480" w:type="pct"/>
            <w:shd w:val="clear" w:color="auto" w:fill="CCCCCC"/>
          </w:tcPr>
          <w:p w:rsidR="00292C5A" w:rsidRDefault="00292C5A">
            <w:pPr>
              <w:pStyle w:val="TAH"/>
            </w:pPr>
            <w:r>
              <w:t>Bit 5</w:t>
            </w:r>
          </w:p>
        </w:tc>
        <w:tc>
          <w:tcPr>
            <w:tcW w:w="480" w:type="pct"/>
            <w:shd w:val="clear" w:color="auto" w:fill="CCCCCC"/>
          </w:tcPr>
          <w:p w:rsidR="00292C5A" w:rsidRDefault="00292C5A">
            <w:pPr>
              <w:pStyle w:val="TAH"/>
            </w:pPr>
            <w:r>
              <w:t>Bit 4</w:t>
            </w:r>
          </w:p>
        </w:tc>
        <w:tc>
          <w:tcPr>
            <w:tcW w:w="480" w:type="pct"/>
            <w:shd w:val="clear" w:color="auto" w:fill="CCCCCC"/>
          </w:tcPr>
          <w:p w:rsidR="00292C5A" w:rsidRDefault="00292C5A">
            <w:pPr>
              <w:pStyle w:val="TAH"/>
            </w:pPr>
            <w:r>
              <w:t>Bit 3</w:t>
            </w:r>
          </w:p>
        </w:tc>
        <w:tc>
          <w:tcPr>
            <w:tcW w:w="1128" w:type="pct"/>
            <w:shd w:val="clear" w:color="auto" w:fill="CCCCCC"/>
          </w:tcPr>
          <w:p w:rsidR="00292C5A" w:rsidRDefault="00292C5A">
            <w:pPr>
              <w:pStyle w:val="TAH"/>
            </w:pPr>
            <w:r>
              <w:t>Bit 2</w:t>
            </w:r>
          </w:p>
        </w:tc>
        <w:tc>
          <w:tcPr>
            <w:tcW w:w="994" w:type="pct"/>
            <w:shd w:val="clear" w:color="auto" w:fill="CCCCCC"/>
          </w:tcPr>
          <w:p w:rsidR="00292C5A" w:rsidRDefault="00292C5A">
            <w:pPr>
              <w:pStyle w:val="TAH"/>
            </w:pPr>
            <w:r>
              <w:t>Bit 1</w:t>
            </w:r>
          </w:p>
        </w:tc>
      </w:tr>
      <w:tr w:rsidR="00292C5A">
        <w:tblPrEx>
          <w:tblCellMar>
            <w:top w:w="0" w:type="dxa"/>
            <w:bottom w:w="0" w:type="dxa"/>
          </w:tblCellMar>
        </w:tblPrEx>
        <w:tc>
          <w:tcPr>
            <w:tcW w:w="2879" w:type="pct"/>
            <w:gridSpan w:val="6"/>
          </w:tcPr>
          <w:p w:rsidR="00292C5A" w:rsidRDefault="00292C5A">
            <w:pPr>
              <w:pStyle w:val="TAC"/>
            </w:pPr>
            <w:r>
              <w:t>spare</w:t>
            </w:r>
          </w:p>
        </w:tc>
        <w:tc>
          <w:tcPr>
            <w:tcW w:w="1128" w:type="pct"/>
          </w:tcPr>
          <w:p w:rsidR="00292C5A" w:rsidRDefault="00292C5A">
            <w:pPr>
              <w:pStyle w:val="TAC"/>
            </w:pPr>
            <w:r>
              <w:t>MBMS Context</w:t>
            </w:r>
          </w:p>
        </w:tc>
        <w:tc>
          <w:tcPr>
            <w:tcW w:w="994" w:type="pct"/>
          </w:tcPr>
          <w:p w:rsidR="00292C5A" w:rsidRDefault="00292C5A">
            <w:pPr>
              <w:pStyle w:val="TAC"/>
            </w:pPr>
            <w:r>
              <w:t>PDP Context</w:t>
            </w:r>
          </w:p>
        </w:tc>
      </w:tr>
    </w:tbl>
    <w:p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7"/>
        <w:gridCol w:w="946"/>
        <w:gridCol w:w="946"/>
        <w:gridCol w:w="946"/>
        <w:gridCol w:w="946"/>
        <w:gridCol w:w="946"/>
        <w:gridCol w:w="2224"/>
        <w:gridCol w:w="1956"/>
        <w:tblGridChange w:id="1372">
          <w:tblGrid>
            <w:gridCol w:w="947"/>
            <w:gridCol w:w="946"/>
            <w:gridCol w:w="946"/>
            <w:gridCol w:w="946"/>
            <w:gridCol w:w="946"/>
            <w:gridCol w:w="946"/>
            <w:gridCol w:w="2224"/>
            <w:gridCol w:w="1956"/>
          </w:tblGrid>
        </w:tblGridChange>
      </w:tblGrid>
      <w:tr w:rsidR="00911D1F" w:rsidTr="00911D1F">
        <w:tc>
          <w:tcPr>
            <w:tcW w:w="5000" w:type="pct"/>
            <w:gridSpan w:val="8"/>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BM-SC</w:t>
            </w:r>
          </w:p>
        </w:tc>
      </w:tr>
      <w:tr w:rsidR="00911D1F" w:rsidTr="00004144">
        <w:tc>
          <w:tcPr>
            <w:tcW w:w="480" w:type="pct"/>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Bit 8</w:t>
            </w:r>
          </w:p>
        </w:tc>
        <w:tc>
          <w:tcPr>
            <w:tcW w:w="480" w:type="pct"/>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Bit 7</w:t>
            </w:r>
          </w:p>
        </w:tc>
        <w:tc>
          <w:tcPr>
            <w:tcW w:w="480" w:type="pct"/>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Bit 6</w:t>
            </w:r>
          </w:p>
        </w:tc>
        <w:tc>
          <w:tcPr>
            <w:tcW w:w="480" w:type="pct"/>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Bit 5</w:t>
            </w:r>
          </w:p>
        </w:tc>
        <w:tc>
          <w:tcPr>
            <w:tcW w:w="480" w:type="pct"/>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Bit 4</w:t>
            </w:r>
          </w:p>
        </w:tc>
        <w:tc>
          <w:tcPr>
            <w:tcW w:w="480" w:type="pct"/>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Bit 3</w:t>
            </w:r>
          </w:p>
        </w:tc>
        <w:tc>
          <w:tcPr>
            <w:tcW w:w="1128" w:type="pct"/>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Bit 2</w:t>
            </w:r>
          </w:p>
        </w:tc>
        <w:tc>
          <w:tcPr>
            <w:tcW w:w="992" w:type="pct"/>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Bit 1</w:t>
            </w:r>
          </w:p>
        </w:tc>
      </w:tr>
      <w:tr w:rsidR="00911D1F" w:rsidTr="00911D1F">
        <w:tc>
          <w:tcPr>
            <w:tcW w:w="2880" w:type="pct"/>
            <w:gridSpan w:val="6"/>
            <w:tcBorders>
              <w:top w:val="single" w:sz="4" w:space="0" w:color="auto"/>
              <w:left w:val="single" w:sz="4" w:space="0" w:color="auto"/>
              <w:bottom w:val="single" w:sz="4" w:space="0" w:color="auto"/>
              <w:right w:val="single" w:sz="4" w:space="0" w:color="auto"/>
            </w:tcBorders>
            <w:hideMark/>
          </w:tcPr>
          <w:p w:rsidR="00911D1F" w:rsidRDefault="00911D1F">
            <w:pPr>
              <w:pStyle w:val="TAC"/>
            </w:pPr>
            <w:r>
              <w:t>spare</w:t>
            </w:r>
          </w:p>
        </w:tc>
        <w:tc>
          <w:tcPr>
            <w:tcW w:w="1128" w:type="pct"/>
            <w:tcBorders>
              <w:top w:val="single" w:sz="4" w:space="0" w:color="auto"/>
              <w:left w:val="single" w:sz="4" w:space="0" w:color="auto"/>
              <w:bottom w:val="single" w:sz="4" w:space="0" w:color="auto"/>
              <w:right w:val="single" w:sz="4" w:space="0" w:color="auto"/>
            </w:tcBorders>
            <w:hideMark/>
          </w:tcPr>
          <w:p w:rsidR="00911D1F" w:rsidRDefault="00911D1F">
            <w:pPr>
              <w:pStyle w:val="TAC"/>
            </w:pPr>
            <w:r>
              <w:t>Spare</w:t>
            </w:r>
          </w:p>
        </w:tc>
        <w:tc>
          <w:tcPr>
            <w:tcW w:w="992" w:type="pct"/>
            <w:tcBorders>
              <w:top w:val="single" w:sz="4" w:space="0" w:color="auto"/>
              <w:left w:val="single" w:sz="4" w:space="0" w:color="auto"/>
              <w:bottom w:val="single" w:sz="4" w:space="0" w:color="auto"/>
              <w:right w:val="single" w:sz="4" w:space="0" w:color="auto"/>
            </w:tcBorders>
            <w:hideMark/>
          </w:tcPr>
          <w:p w:rsidR="00911D1F" w:rsidRDefault="00911D1F">
            <w:pPr>
              <w:pStyle w:val="TAC"/>
            </w:pPr>
            <w:r>
              <w:t>MBMS activation</w:t>
            </w:r>
          </w:p>
        </w:tc>
      </w:tr>
    </w:tbl>
    <w:p w:rsidR="00911D1F" w:rsidRDefault="00911D1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1"/>
        <w:gridCol w:w="981"/>
        <w:gridCol w:w="1281"/>
        <w:gridCol w:w="1461"/>
        <w:gridCol w:w="1601"/>
        <w:gridCol w:w="1191"/>
        <w:gridCol w:w="1191"/>
        <w:gridCol w:w="1441"/>
      </w:tblGrid>
      <w:tr w:rsidR="00292C5A">
        <w:tc>
          <w:tcPr>
            <w:tcW w:w="5000" w:type="pct"/>
            <w:gridSpan w:val="8"/>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MME</w:t>
            </w:r>
          </w:p>
        </w:tc>
      </w:tr>
      <w:tr w:rsidR="00292C5A">
        <w:tc>
          <w:tcPr>
            <w:tcW w:w="419"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8</w:t>
            </w:r>
          </w:p>
        </w:tc>
        <w:tc>
          <w:tcPr>
            <w:tcW w:w="419"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7</w:t>
            </w:r>
          </w:p>
        </w:tc>
        <w:tc>
          <w:tcPr>
            <w:tcW w:w="422"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6</w:t>
            </w:r>
          </w:p>
        </w:tc>
        <w:tc>
          <w:tcPr>
            <w:tcW w:w="419"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5</w:t>
            </w:r>
          </w:p>
        </w:tc>
        <w:tc>
          <w:tcPr>
            <w:tcW w:w="419"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4</w:t>
            </w:r>
          </w:p>
        </w:tc>
        <w:tc>
          <w:tcPr>
            <w:tcW w:w="418"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3</w:t>
            </w:r>
          </w:p>
        </w:tc>
        <w:tc>
          <w:tcPr>
            <w:tcW w:w="460"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2</w:t>
            </w:r>
          </w:p>
        </w:tc>
        <w:tc>
          <w:tcPr>
            <w:tcW w:w="2024"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1</w:t>
            </w:r>
          </w:p>
        </w:tc>
      </w:tr>
      <w:tr w:rsidR="00292C5A">
        <w:tc>
          <w:tcPr>
            <w:tcW w:w="419" w:type="pct"/>
            <w:tcBorders>
              <w:top w:val="single" w:sz="4" w:space="0" w:color="auto"/>
              <w:left w:val="single" w:sz="4" w:space="0" w:color="auto"/>
              <w:bottom w:val="single" w:sz="4" w:space="0" w:color="auto"/>
              <w:right w:val="single" w:sz="4" w:space="0" w:color="auto"/>
            </w:tcBorders>
          </w:tcPr>
          <w:p w:rsidR="00292C5A" w:rsidRDefault="00292C5A">
            <w:pPr>
              <w:pStyle w:val="TAC"/>
            </w:pPr>
            <w:r>
              <w:t>spare</w:t>
            </w:r>
          </w:p>
        </w:tc>
        <w:tc>
          <w:tcPr>
            <w:tcW w:w="419" w:type="pct"/>
            <w:tcBorders>
              <w:top w:val="single" w:sz="4" w:space="0" w:color="auto"/>
              <w:left w:val="single" w:sz="4" w:space="0" w:color="auto"/>
              <w:bottom w:val="single" w:sz="4" w:space="0" w:color="auto"/>
              <w:right w:val="single" w:sz="4" w:space="0" w:color="auto"/>
            </w:tcBorders>
          </w:tcPr>
          <w:p w:rsidR="00292C5A" w:rsidRDefault="00292C5A">
            <w:pPr>
              <w:pStyle w:val="TAC"/>
            </w:pPr>
            <w:r>
              <w:t>Spare</w:t>
            </w:r>
          </w:p>
        </w:tc>
        <w:tc>
          <w:tcPr>
            <w:tcW w:w="422" w:type="pct"/>
            <w:tcBorders>
              <w:top w:val="single" w:sz="4" w:space="0" w:color="auto"/>
              <w:left w:val="single" w:sz="4" w:space="0" w:color="auto"/>
              <w:bottom w:val="single" w:sz="4" w:space="0" w:color="auto"/>
              <w:right w:val="single" w:sz="4" w:space="0" w:color="auto"/>
            </w:tcBorders>
          </w:tcPr>
          <w:p w:rsidR="00292C5A" w:rsidRDefault="00292C5A">
            <w:pPr>
              <w:pStyle w:val="TAC"/>
            </w:pPr>
            <w:r>
              <w:t>Handover</w:t>
            </w:r>
          </w:p>
        </w:tc>
        <w:tc>
          <w:tcPr>
            <w:tcW w:w="419" w:type="pct"/>
            <w:tcBorders>
              <w:top w:val="single" w:sz="4" w:space="0" w:color="auto"/>
              <w:left w:val="single" w:sz="4" w:space="0" w:color="auto"/>
              <w:bottom w:val="single" w:sz="4" w:space="0" w:color="auto"/>
              <w:right w:val="single" w:sz="4" w:space="0" w:color="auto"/>
            </w:tcBorders>
          </w:tcPr>
          <w:p w:rsidR="00292C5A" w:rsidRDefault="00292C5A">
            <w:pPr>
              <w:pStyle w:val="TAC"/>
            </w:pPr>
            <w:r>
              <w:t>Bearer</w:t>
            </w:r>
          </w:p>
          <w:p w:rsidR="00292C5A" w:rsidRDefault="00292C5A">
            <w:pPr>
              <w:pStyle w:val="TAC"/>
            </w:pPr>
            <w:r>
              <w:t>Activation</w:t>
            </w:r>
          </w:p>
          <w:p w:rsidR="00292C5A" w:rsidRDefault="00292C5A">
            <w:pPr>
              <w:pStyle w:val="TAC"/>
            </w:pPr>
            <w:r>
              <w:t>Modification</w:t>
            </w:r>
          </w:p>
          <w:p w:rsidR="00292C5A" w:rsidRDefault="00292C5A">
            <w:pPr>
              <w:pStyle w:val="TAC"/>
            </w:pPr>
            <w:r>
              <w:t>Deletion</w:t>
            </w:r>
          </w:p>
        </w:tc>
        <w:tc>
          <w:tcPr>
            <w:tcW w:w="419" w:type="pct"/>
            <w:tcBorders>
              <w:top w:val="single" w:sz="4" w:space="0" w:color="auto"/>
              <w:left w:val="single" w:sz="4" w:space="0" w:color="auto"/>
              <w:bottom w:val="single" w:sz="4" w:space="0" w:color="auto"/>
              <w:right w:val="single" w:sz="4" w:space="0" w:color="auto"/>
            </w:tcBorders>
          </w:tcPr>
          <w:p w:rsidR="00292C5A" w:rsidRDefault="00292C5A">
            <w:pPr>
              <w:pStyle w:val="TAC"/>
            </w:pPr>
            <w:r>
              <w:t>UE initiated PDN disconnection</w:t>
            </w:r>
          </w:p>
        </w:tc>
        <w:tc>
          <w:tcPr>
            <w:tcW w:w="418" w:type="pct"/>
            <w:tcBorders>
              <w:top w:val="single" w:sz="4" w:space="0" w:color="auto"/>
              <w:left w:val="single" w:sz="4" w:space="0" w:color="auto"/>
              <w:bottom w:val="single" w:sz="4" w:space="0" w:color="auto"/>
              <w:right w:val="single" w:sz="4" w:space="0" w:color="auto"/>
            </w:tcBorders>
          </w:tcPr>
          <w:p w:rsidR="00292C5A" w:rsidRDefault="00292C5A">
            <w:pPr>
              <w:pStyle w:val="TAC"/>
            </w:pPr>
            <w:r>
              <w:t>Initial Attach, Tracking area update, Detach</w:t>
            </w:r>
          </w:p>
        </w:tc>
        <w:tc>
          <w:tcPr>
            <w:tcW w:w="460" w:type="pct"/>
            <w:tcBorders>
              <w:top w:val="single" w:sz="4" w:space="0" w:color="auto"/>
              <w:left w:val="single" w:sz="4" w:space="0" w:color="auto"/>
              <w:bottom w:val="single" w:sz="4" w:space="0" w:color="auto"/>
              <w:right w:val="single" w:sz="4" w:space="0" w:color="auto"/>
            </w:tcBorders>
          </w:tcPr>
          <w:p w:rsidR="00292C5A" w:rsidRDefault="00292C5A">
            <w:pPr>
              <w:pStyle w:val="TAC"/>
            </w:pPr>
            <w:r>
              <w:t>Service requests</w:t>
            </w:r>
          </w:p>
        </w:tc>
        <w:tc>
          <w:tcPr>
            <w:tcW w:w="2024" w:type="pct"/>
            <w:tcBorders>
              <w:top w:val="single" w:sz="4" w:space="0" w:color="auto"/>
              <w:left w:val="single" w:sz="4" w:space="0" w:color="auto"/>
              <w:bottom w:val="single" w:sz="4" w:space="0" w:color="auto"/>
              <w:right w:val="single" w:sz="4" w:space="0" w:color="auto"/>
            </w:tcBorders>
          </w:tcPr>
          <w:p w:rsidR="00292C5A" w:rsidRDefault="00292C5A">
            <w:pPr>
              <w:pStyle w:val="TAC"/>
            </w:pPr>
            <w:r>
              <w:t>UE initiated PDN connectivity request</w:t>
            </w:r>
          </w:p>
        </w:tc>
      </w:tr>
    </w:tbl>
    <w:p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61"/>
        <w:gridCol w:w="1275"/>
        <w:gridCol w:w="1275"/>
        <w:gridCol w:w="1275"/>
        <w:gridCol w:w="1246"/>
        <w:gridCol w:w="1449"/>
        <w:gridCol w:w="1134"/>
        <w:gridCol w:w="1242"/>
      </w:tblGrid>
      <w:tr w:rsidR="00292C5A">
        <w:tc>
          <w:tcPr>
            <w:tcW w:w="2428" w:type="pct"/>
            <w:gridSpan w:val="4"/>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PGW</w:t>
            </w:r>
          </w:p>
        </w:tc>
        <w:tc>
          <w:tcPr>
            <w:tcW w:w="2572" w:type="pct"/>
            <w:gridSpan w:val="4"/>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SGW</w:t>
            </w:r>
          </w:p>
        </w:tc>
      </w:tr>
      <w:tr w:rsidR="00292C5A">
        <w:tc>
          <w:tcPr>
            <w:tcW w:w="487"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8</w:t>
            </w:r>
          </w:p>
        </w:tc>
        <w:tc>
          <w:tcPr>
            <w:tcW w:w="647"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7</w:t>
            </w:r>
          </w:p>
        </w:tc>
        <w:tc>
          <w:tcPr>
            <w:tcW w:w="647"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6</w:t>
            </w:r>
          </w:p>
        </w:tc>
        <w:tc>
          <w:tcPr>
            <w:tcW w:w="647"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5</w:t>
            </w:r>
          </w:p>
        </w:tc>
        <w:tc>
          <w:tcPr>
            <w:tcW w:w="632"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4</w:t>
            </w:r>
          </w:p>
        </w:tc>
        <w:tc>
          <w:tcPr>
            <w:tcW w:w="735"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3</w:t>
            </w:r>
          </w:p>
        </w:tc>
        <w:tc>
          <w:tcPr>
            <w:tcW w:w="575"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2</w:t>
            </w:r>
          </w:p>
        </w:tc>
        <w:tc>
          <w:tcPr>
            <w:tcW w:w="630"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1</w:t>
            </w:r>
          </w:p>
        </w:tc>
      </w:tr>
      <w:tr w:rsidR="00292C5A">
        <w:tc>
          <w:tcPr>
            <w:tcW w:w="487" w:type="pct"/>
            <w:tcBorders>
              <w:top w:val="single" w:sz="4" w:space="0" w:color="auto"/>
              <w:left w:val="single" w:sz="4" w:space="0" w:color="auto"/>
              <w:bottom w:val="single" w:sz="4" w:space="0" w:color="auto"/>
              <w:right w:val="single" w:sz="4" w:space="0" w:color="auto"/>
            </w:tcBorders>
          </w:tcPr>
          <w:p w:rsidR="00292C5A" w:rsidRDefault="00292C5A">
            <w:pPr>
              <w:pStyle w:val="TAC"/>
            </w:pPr>
            <w:r>
              <w:t>spare</w:t>
            </w:r>
          </w:p>
        </w:tc>
        <w:tc>
          <w:tcPr>
            <w:tcW w:w="647" w:type="pct"/>
            <w:tcBorders>
              <w:top w:val="single" w:sz="4" w:space="0" w:color="auto"/>
              <w:left w:val="single" w:sz="4" w:space="0" w:color="auto"/>
              <w:bottom w:val="single" w:sz="4" w:space="0" w:color="auto"/>
              <w:right w:val="single" w:sz="4" w:space="0" w:color="auto"/>
            </w:tcBorders>
          </w:tcPr>
          <w:p w:rsidR="00292C5A" w:rsidRDefault="00292C5A">
            <w:pPr>
              <w:pStyle w:val="TAC"/>
            </w:pPr>
            <w:r>
              <w:t>Bearer</w:t>
            </w:r>
          </w:p>
          <w:p w:rsidR="00292C5A" w:rsidRDefault="00292C5A">
            <w:pPr>
              <w:pStyle w:val="TAC"/>
            </w:pPr>
            <w:r>
              <w:t>Activation</w:t>
            </w:r>
          </w:p>
          <w:p w:rsidR="00292C5A" w:rsidRDefault="00292C5A">
            <w:pPr>
              <w:pStyle w:val="TAC"/>
            </w:pPr>
            <w:r>
              <w:t>Modification</w:t>
            </w:r>
          </w:p>
          <w:p w:rsidR="00292C5A" w:rsidRDefault="00292C5A">
            <w:pPr>
              <w:pStyle w:val="TAC"/>
            </w:pPr>
            <w:r>
              <w:t>Deletion</w:t>
            </w:r>
          </w:p>
        </w:tc>
        <w:tc>
          <w:tcPr>
            <w:tcW w:w="647" w:type="pct"/>
            <w:tcBorders>
              <w:top w:val="single" w:sz="4" w:space="0" w:color="auto"/>
              <w:left w:val="single" w:sz="4" w:space="0" w:color="auto"/>
              <w:bottom w:val="single" w:sz="4" w:space="0" w:color="auto"/>
              <w:right w:val="single" w:sz="4" w:space="0" w:color="auto"/>
            </w:tcBorders>
          </w:tcPr>
          <w:p w:rsidR="00292C5A" w:rsidRDefault="00292C5A">
            <w:pPr>
              <w:pStyle w:val="TAC"/>
            </w:pPr>
            <w:r>
              <w:t>PDN connection termination</w:t>
            </w:r>
          </w:p>
        </w:tc>
        <w:tc>
          <w:tcPr>
            <w:tcW w:w="647" w:type="pct"/>
            <w:tcBorders>
              <w:top w:val="single" w:sz="4" w:space="0" w:color="auto"/>
              <w:left w:val="single" w:sz="4" w:space="0" w:color="auto"/>
              <w:bottom w:val="single" w:sz="4" w:space="0" w:color="auto"/>
              <w:right w:val="single" w:sz="4" w:space="0" w:color="auto"/>
            </w:tcBorders>
          </w:tcPr>
          <w:p w:rsidR="00292C5A" w:rsidRDefault="00292C5A">
            <w:pPr>
              <w:pStyle w:val="TAC"/>
            </w:pPr>
            <w:r>
              <w:t>PDN connection creation</w:t>
            </w:r>
          </w:p>
        </w:tc>
        <w:tc>
          <w:tcPr>
            <w:tcW w:w="632" w:type="pct"/>
            <w:tcBorders>
              <w:top w:val="single" w:sz="4" w:space="0" w:color="auto"/>
              <w:left w:val="single" w:sz="4" w:space="0" w:color="auto"/>
              <w:bottom w:val="single" w:sz="4" w:space="0" w:color="auto"/>
              <w:right w:val="single" w:sz="4" w:space="0" w:color="auto"/>
            </w:tcBorders>
          </w:tcPr>
          <w:p w:rsidR="00292C5A" w:rsidRDefault="00292C5A">
            <w:pPr>
              <w:pStyle w:val="TAC"/>
            </w:pPr>
            <w:r>
              <w:t>Spare</w:t>
            </w:r>
          </w:p>
        </w:tc>
        <w:tc>
          <w:tcPr>
            <w:tcW w:w="735" w:type="pct"/>
            <w:tcBorders>
              <w:top w:val="single" w:sz="4" w:space="0" w:color="auto"/>
              <w:left w:val="single" w:sz="4" w:space="0" w:color="auto"/>
              <w:bottom w:val="single" w:sz="4" w:space="0" w:color="auto"/>
              <w:right w:val="single" w:sz="4" w:space="0" w:color="auto"/>
            </w:tcBorders>
          </w:tcPr>
          <w:p w:rsidR="00292C5A" w:rsidRDefault="00292C5A">
            <w:pPr>
              <w:pStyle w:val="TAC"/>
            </w:pPr>
            <w:r>
              <w:t>Bearer</w:t>
            </w:r>
          </w:p>
          <w:p w:rsidR="00292C5A" w:rsidRDefault="00292C5A">
            <w:pPr>
              <w:pStyle w:val="TAC"/>
            </w:pPr>
            <w:r>
              <w:t>Activation</w:t>
            </w:r>
          </w:p>
          <w:p w:rsidR="00292C5A" w:rsidRDefault="00292C5A">
            <w:pPr>
              <w:pStyle w:val="TAC"/>
            </w:pPr>
            <w:r>
              <w:t>Modification</w:t>
            </w:r>
          </w:p>
          <w:p w:rsidR="00292C5A" w:rsidRDefault="00292C5A">
            <w:pPr>
              <w:pStyle w:val="TAC"/>
            </w:pPr>
            <w:r>
              <w:t>Deletion</w:t>
            </w:r>
          </w:p>
        </w:tc>
        <w:tc>
          <w:tcPr>
            <w:tcW w:w="575" w:type="pct"/>
            <w:tcBorders>
              <w:top w:val="single" w:sz="4" w:space="0" w:color="auto"/>
              <w:left w:val="single" w:sz="4" w:space="0" w:color="auto"/>
              <w:bottom w:val="single" w:sz="4" w:space="0" w:color="auto"/>
              <w:right w:val="single" w:sz="4" w:space="0" w:color="auto"/>
            </w:tcBorders>
          </w:tcPr>
          <w:p w:rsidR="00292C5A" w:rsidRDefault="00292C5A">
            <w:pPr>
              <w:pStyle w:val="TAC"/>
            </w:pPr>
            <w:r>
              <w:t>PDN connection termination</w:t>
            </w:r>
          </w:p>
        </w:tc>
        <w:tc>
          <w:tcPr>
            <w:tcW w:w="630" w:type="pct"/>
            <w:tcBorders>
              <w:top w:val="single" w:sz="4" w:space="0" w:color="auto"/>
              <w:left w:val="single" w:sz="4" w:space="0" w:color="auto"/>
              <w:bottom w:val="single" w:sz="4" w:space="0" w:color="auto"/>
              <w:right w:val="single" w:sz="4" w:space="0" w:color="auto"/>
            </w:tcBorders>
          </w:tcPr>
          <w:p w:rsidR="00292C5A" w:rsidRDefault="00292C5A">
            <w:pPr>
              <w:pStyle w:val="TAC"/>
            </w:pPr>
            <w:r>
              <w:t>PDN Connection creation</w:t>
            </w:r>
          </w:p>
        </w:tc>
      </w:tr>
    </w:tbl>
    <w:p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1"/>
        <w:gridCol w:w="1111"/>
        <w:gridCol w:w="1111"/>
        <w:gridCol w:w="1621"/>
        <w:gridCol w:w="1621"/>
        <w:gridCol w:w="1281"/>
        <w:gridCol w:w="1171"/>
        <w:gridCol w:w="1461"/>
      </w:tblGrid>
      <w:tr w:rsidR="00720932" w:rsidTr="00B95764">
        <w:tc>
          <w:tcPr>
            <w:tcW w:w="5000" w:type="pct"/>
            <w:gridSpan w:val="8"/>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AMF</w:t>
            </w:r>
          </w:p>
        </w:tc>
      </w:tr>
      <w:tr w:rsidR="00720932" w:rsidTr="00B95764">
        <w:tc>
          <w:tcPr>
            <w:tcW w:w="607" w:type="pct"/>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Bit 8</w:t>
            </w:r>
          </w:p>
        </w:tc>
        <w:tc>
          <w:tcPr>
            <w:tcW w:w="607" w:type="pct"/>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Bit 7</w:t>
            </w:r>
          </w:p>
        </w:tc>
        <w:tc>
          <w:tcPr>
            <w:tcW w:w="607" w:type="pct"/>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Bit 6</w:t>
            </w:r>
          </w:p>
        </w:tc>
        <w:tc>
          <w:tcPr>
            <w:tcW w:w="678" w:type="pct"/>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Bit 5</w:t>
            </w:r>
          </w:p>
        </w:tc>
        <w:tc>
          <w:tcPr>
            <w:tcW w:w="678" w:type="pct"/>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Bit 4</w:t>
            </w:r>
          </w:p>
        </w:tc>
        <w:tc>
          <w:tcPr>
            <w:tcW w:w="607" w:type="pct"/>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Bit 3</w:t>
            </w:r>
          </w:p>
        </w:tc>
        <w:tc>
          <w:tcPr>
            <w:tcW w:w="607" w:type="pct"/>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Bit 2</w:t>
            </w:r>
          </w:p>
        </w:tc>
        <w:tc>
          <w:tcPr>
            <w:tcW w:w="608" w:type="pct"/>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Bit 1</w:t>
            </w:r>
          </w:p>
        </w:tc>
      </w:tr>
      <w:tr w:rsidR="00720932" w:rsidTr="00B95764">
        <w:tc>
          <w:tcPr>
            <w:tcW w:w="607" w:type="pct"/>
            <w:tcBorders>
              <w:top w:val="single" w:sz="4" w:space="0" w:color="auto"/>
              <w:left w:val="single" w:sz="4" w:space="0" w:color="auto"/>
              <w:bottom w:val="single" w:sz="4" w:space="0" w:color="auto"/>
              <w:right w:val="single" w:sz="4" w:space="0" w:color="auto"/>
            </w:tcBorders>
          </w:tcPr>
          <w:p w:rsidR="00720932" w:rsidRDefault="00720932" w:rsidP="00B95764">
            <w:pPr>
              <w:pStyle w:val="TAC"/>
            </w:pPr>
            <w:r>
              <w:t>Spare</w:t>
            </w:r>
          </w:p>
        </w:tc>
        <w:tc>
          <w:tcPr>
            <w:tcW w:w="607" w:type="pct"/>
            <w:tcBorders>
              <w:top w:val="single" w:sz="4" w:space="0" w:color="auto"/>
              <w:left w:val="single" w:sz="4" w:space="0" w:color="auto"/>
              <w:bottom w:val="single" w:sz="4" w:space="0" w:color="auto"/>
              <w:right w:val="single" w:sz="4" w:space="0" w:color="auto"/>
            </w:tcBorders>
          </w:tcPr>
          <w:p w:rsidR="00720932" w:rsidRDefault="00720932" w:rsidP="00B95764">
            <w:pPr>
              <w:pStyle w:val="TAC"/>
            </w:pPr>
            <w:r>
              <w:t>UE Mobility to EPC</w:t>
            </w:r>
          </w:p>
        </w:tc>
        <w:tc>
          <w:tcPr>
            <w:tcW w:w="607" w:type="pct"/>
            <w:tcBorders>
              <w:top w:val="single" w:sz="4" w:space="0" w:color="auto"/>
              <w:left w:val="single" w:sz="4" w:space="0" w:color="auto"/>
              <w:bottom w:val="single" w:sz="4" w:space="0" w:color="auto"/>
              <w:right w:val="single" w:sz="4" w:space="0" w:color="auto"/>
            </w:tcBorders>
          </w:tcPr>
          <w:p w:rsidR="00720932" w:rsidRDefault="00720932" w:rsidP="00B95764">
            <w:pPr>
              <w:pStyle w:val="TAC"/>
            </w:pPr>
            <w:r>
              <w:t>UE Mobility from EPC</w:t>
            </w:r>
          </w:p>
        </w:tc>
        <w:tc>
          <w:tcPr>
            <w:tcW w:w="678" w:type="pct"/>
            <w:tcBorders>
              <w:top w:val="single" w:sz="4" w:space="0" w:color="auto"/>
              <w:left w:val="single" w:sz="4" w:space="0" w:color="auto"/>
              <w:bottom w:val="single" w:sz="4" w:space="0" w:color="auto"/>
              <w:right w:val="single" w:sz="4" w:space="0" w:color="auto"/>
            </w:tcBorders>
          </w:tcPr>
          <w:p w:rsidR="00720932" w:rsidRDefault="00720932" w:rsidP="00B95764">
            <w:pPr>
              <w:pStyle w:val="TAC"/>
            </w:pPr>
            <w:r>
              <w:t>Network Deregistration</w:t>
            </w:r>
          </w:p>
        </w:tc>
        <w:tc>
          <w:tcPr>
            <w:tcW w:w="678" w:type="pct"/>
            <w:tcBorders>
              <w:top w:val="single" w:sz="4" w:space="0" w:color="auto"/>
              <w:left w:val="single" w:sz="4" w:space="0" w:color="auto"/>
              <w:bottom w:val="single" w:sz="4" w:space="0" w:color="auto"/>
              <w:right w:val="single" w:sz="4" w:space="0" w:color="auto"/>
            </w:tcBorders>
          </w:tcPr>
          <w:p w:rsidR="00720932" w:rsidRDefault="00720932" w:rsidP="00B95764">
            <w:pPr>
              <w:pStyle w:val="TAC"/>
            </w:pPr>
            <w:r>
              <w:t>UE Deregistration</w:t>
            </w:r>
          </w:p>
        </w:tc>
        <w:tc>
          <w:tcPr>
            <w:tcW w:w="607" w:type="pct"/>
            <w:tcBorders>
              <w:top w:val="single" w:sz="4" w:space="0" w:color="auto"/>
              <w:left w:val="single" w:sz="4" w:space="0" w:color="auto"/>
              <w:bottom w:val="single" w:sz="4" w:space="0" w:color="auto"/>
              <w:right w:val="single" w:sz="4" w:space="0" w:color="auto"/>
            </w:tcBorders>
          </w:tcPr>
          <w:p w:rsidR="00720932" w:rsidRDefault="00720932" w:rsidP="00B95764">
            <w:pPr>
              <w:pStyle w:val="TAC"/>
            </w:pPr>
            <w:r>
              <w:t>Handover</w:t>
            </w:r>
          </w:p>
        </w:tc>
        <w:tc>
          <w:tcPr>
            <w:tcW w:w="607" w:type="pct"/>
            <w:tcBorders>
              <w:top w:val="single" w:sz="4" w:space="0" w:color="auto"/>
              <w:left w:val="single" w:sz="4" w:space="0" w:color="auto"/>
              <w:bottom w:val="single" w:sz="4" w:space="0" w:color="auto"/>
              <w:right w:val="single" w:sz="4" w:space="0" w:color="auto"/>
            </w:tcBorders>
          </w:tcPr>
          <w:p w:rsidR="00720932" w:rsidRDefault="00720932" w:rsidP="00B95764">
            <w:pPr>
              <w:pStyle w:val="TAC"/>
            </w:pPr>
            <w:r>
              <w:t>Service</w:t>
            </w:r>
          </w:p>
          <w:p w:rsidR="00720932" w:rsidRDefault="00720932" w:rsidP="00B95764">
            <w:pPr>
              <w:pStyle w:val="TAC"/>
            </w:pPr>
            <w:r>
              <w:t>Request</w:t>
            </w:r>
          </w:p>
        </w:tc>
        <w:tc>
          <w:tcPr>
            <w:tcW w:w="608" w:type="pct"/>
            <w:tcBorders>
              <w:top w:val="single" w:sz="4" w:space="0" w:color="auto"/>
              <w:left w:val="single" w:sz="4" w:space="0" w:color="auto"/>
              <w:bottom w:val="single" w:sz="4" w:space="0" w:color="auto"/>
              <w:right w:val="single" w:sz="4" w:space="0" w:color="auto"/>
            </w:tcBorders>
          </w:tcPr>
          <w:p w:rsidR="00720932" w:rsidRDefault="00720932" w:rsidP="00B95764">
            <w:pPr>
              <w:pStyle w:val="TAC"/>
            </w:pPr>
            <w:r>
              <w:t>Registration</w:t>
            </w:r>
          </w:p>
        </w:tc>
      </w:tr>
    </w:tbl>
    <w:p w:rsidR="00720932" w:rsidRDefault="00720932" w:rsidP="0072093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1"/>
        <w:gridCol w:w="1451"/>
        <w:gridCol w:w="1111"/>
        <w:gridCol w:w="1181"/>
        <w:gridCol w:w="1461"/>
        <w:gridCol w:w="1161"/>
        <w:gridCol w:w="1461"/>
        <w:gridCol w:w="1631"/>
      </w:tblGrid>
      <w:tr w:rsidR="00720932" w:rsidTr="00B95764">
        <w:tc>
          <w:tcPr>
            <w:tcW w:w="5000" w:type="pct"/>
            <w:gridSpan w:val="8"/>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SMF</w:t>
            </w:r>
          </w:p>
        </w:tc>
      </w:tr>
      <w:tr w:rsidR="00720932" w:rsidTr="00B95764">
        <w:tc>
          <w:tcPr>
            <w:tcW w:w="625" w:type="pct"/>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Bit 8</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Bit 7</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Bit 6</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Bit 5</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Bit 4</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Bit 3</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Bit 2</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Bit 1</w:t>
            </w:r>
          </w:p>
        </w:tc>
      </w:tr>
      <w:tr w:rsidR="00720932" w:rsidTr="00B95764">
        <w:tc>
          <w:tcPr>
            <w:tcW w:w="625" w:type="pct"/>
            <w:tcBorders>
              <w:top w:val="single" w:sz="4" w:space="0" w:color="auto"/>
              <w:left w:val="single" w:sz="4" w:space="0" w:color="auto"/>
              <w:bottom w:val="single" w:sz="4" w:space="0" w:color="auto"/>
              <w:right w:val="single" w:sz="4" w:space="0" w:color="auto"/>
            </w:tcBorders>
          </w:tcPr>
          <w:p w:rsidR="00720932" w:rsidRDefault="00720932" w:rsidP="00B95764">
            <w:pPr>
              <w:pStyle w:val="TAC"/>
            </w:pPr>
            <w:r>
              <w:t>Spare</w:t>
            </w:r>
          </w:p>
        </w:tc>
        <w:tc>
          <w:tcPr>
            <w:tcW w:w="625" w:type="pct"/>
            <w:tcBorders>
              <w:top w:val="single" w:sz="4" w:space="0" w:color="auto"/>
              <w:left w:val="single" w:sz="4" w:space="0" w:color="auto"/>
              <w:bottom w:val="single" w:sz="4" w:space="0" w:color="auto"/>
              <w:right w:val="single" w:sz="4" w:space="0" w:color="auto"/>
            </w:tcBorders>
          </w:tcPr>
          <w:p w:rsidR="00720932" w:rsidRDefault="00245DDB" w:rsidP="00B95764">
            <w:pPr>
              <w:pStyle w:val="TAC"/>
            </w:pPr>
            <w:r w:rsidRPr="00FA3E57">
              <w:t xml:space="preserve">Mobility between I-SMFs </w:t>
            </w:r>
            <w:r>
              <w:t>or</w:t>
            </w:r>
            <w:r w:rsidRPr="00FA3E57">
              <w:t xml:space="preserve"> between V-SMFs</w:t>
            </w:r>
          </w:p>
        </w:tc>
        <w:tc>
          <w:tcPr>
            <w:tcW w:w="625" w:type="pct"/>
            <w:tcBorders>
              <w:top w:val="single" w:sz="4" w:space="0" w:color="auto"/>
              <w:left w:val="single" w:sz="4" w:space="0" w:color="auto"/>
              <w:bottom w:val="single" w:sz="4" w:space="0" w:color="auto"/>
              <w:right w:val="single" w:sz="4" w:space="0" w:color="auto"/>
            </w:tcBorders>
          </w:tcPr>
          <w:p w:rsidR="00720932" w:rsidRDefault="00720932" w:rsidP="008368DF">
            <w:pPr>
              <w:pStyle w:val="TAC"/>
            </w:pPr>
            <w:r>
              <w:t>Mobility from EPC</w:t>
            </w:r>
          </w:p>
        </w:tc>
        <w:tc>
          <w:tcPr>
            <w:tcW w:w="625" w:type="pct"/>
            <w:tcBorders>
              <w:top w:val="single" w:sz="4" w:space="0" w:color="auto"/>
              <w:left w:val="single" w:sz="4" w:space="0" w:color="auto"/>
              <w:bottom w:val="single" w:sz="4" w:space="0" w:color="auto"/>
              <w:right w:val="single" w:sz="4" w:space="0" w:color="auto"/>
            </w:tcBorders>
          </w:tcPr>
          <w:p w:rsidR="00720932" w:rsidRDefault="00720932" w:rsidP="008368DF">
            <w:pPr>
              <w:pStyle w:val="TAC"/>
            </w:pPr>
            <w:r>
              <w:t>Mobility between 3GPP and N3GPP to 5GC</w:t>
            </w:r>
          </w:p>
        </w:tc>
        <w:tc>
          <w:tcPr>
            <w:tcW w:w="625" w:type="pct"/>
            <w:tcBorders>
              <w:top w:val="single" w:sz="4" w:space="0" w:color="auto"/>
              <w:left w:val="single" w:sz="4" w:space="0" w:color="auto"/>
              <w:bottom w:val="single" w:sz="4" w:space="0" w:color="auto"/>
              <w:right w:val="single" w:sz="4" w:space="0" w:color="auto"/>
            </w:tcBorders>
          </w:tcPr>
          <w:p w:rsidR="00720932" w:rsidRDefault="00720932" w:rsidP="00B95764">
            <w:pPr>
              <w:pStyle w:val="TAC"/>
            </w:pPr>
            <w:r>
              <w:t>PDU Session UP activation / deactivation</w:t>
            </w:r>
          </w:p>
        </w:tc>
        <w:tc>
          <w:tcPr>
            <w:tcW w:w="625" w:type="pct"/>
            <w:tcBorders>
              <w:top w:val="single" w:sz="4" w:space="0" w:color="auto"/>
              <w:left w:val="single" w:sz="4" w:space="0" w:color="auto"/>
              <w:bottom w:val="single" w:sz="4" w:space="0" w:color="auto"/>
              <w:right w:val="single" w:sz="4" w:space="0" w:color="auto"/>
            </w:tcBorders>
          </w:tcPr>
          <w:p w:rsidR="00720932" w:rsidRDefault="00720932" w:rsidP="00B95764">
            <w:pPr>
              <w:pStyle w:val="TAC"/>
            </w:pPr>
            <w:r>
              <w:t>PDU Session Release</w:t>
            </w:r>
          </w:p>
        </w:tc>
        <w:tc>
          <w:tcPr>
            <w:tcW w:w="625" w:type="pct"/>
            <w:tcBorders>
              <w:top w:val="single" w:sz="4" w:space="0" w:color="auto"/>
              <w:left w:val="single" w:sz="4" w:space="0" w:color="auto"/>
              <w:bottom w:val="single" w:sz="4" w:space="0" w:color="auto"/>
              <w:right w:val="single" w:sz="4" w:space="0" w:color="auto"/>
            </w:tcBorders>
          </w:tcPr>
          <w:p w:rsidR="00720932" w:rsidRDefault="00720932" w:rsidP="00B95764">
            <w:pPr>
              <w:pStyle w:val="TAC"/>
            </w:pPr>
            <w:r>
              <w:t>PDU Session Modification</w:t>
            </w:r>
          </w:p>
        </w:tc>
        <w:tc>
          <w:tcPr>
            <w:tcW w:w="625" w:type="pct"/>
            <w:tcBorders>
              <w:top w:val="single" w:sz="4" w:space="0" w:color="auto"/>
              <w:left w:val="single" w:sz="4" w:space="0" w:color="auto"/>
              <w:bottom w:val="single" w:sz="4" w:space="0" w:color="auto"/>
              <w:right w:val="single" w:sz="4" w:space="0" w:color="auto"/>
            </w:tcBorders>
          </w:tcPr>
          <w:p w:rsidR="00720932" w:rsidRDefault="00720932" w:rsidP="00B95764">
            <w:pPr>
              <w:pStyle w:val="TAC"/>
            </w:pPr>
            <w:r>
              <w:t>PDU Session Establishment</w:t>
            </w:r>
          </w:p>
        </w:tc>
      </w:tr>
    </w:tbl>
    <w:p w:rsidR="00720932" w:rsidRDefault="00720932" w:rsidP="0072093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65"/>
        <w:gridCol w:w="2464"/>
        <w:gridCol w:w="2464"/>
        <w:gridCol w:w="2464"/>
      </w:tblGrid>
      <w:tr w:rsidR="00720932" w:rsidTr="00B95764">
        <w:tc>
          <w:tcPr>
            <w:tcW w:w="5000" w:type="pct"/>
            <w:gridSpan w:val="4"/>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PCF</w:t>
            </w:r>
          </w:p>
        </w:tc>
      </w:tr>
      <w:tr w:rsidR="00720932" w:rsidTr="00B95764">
        <w:tc>
          <w:tcPr>
            <w:tcW w:w="1250" w:type="pct"/>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Bit 4</w:t>
            </w:r>
          </w:p>
        </w:tc>
        <w:tc>
          <w:tcPr>
            <w:tcW w:w="1250" w:type="pct"/>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Bit 3</w:t>
            </w:r>
          </w:p>
        </w:tc>
        <w:tc>
          <w:tcPr>
            <w:tcW w:w="1250" w:type="pct"/>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Bit 2</w:t>
            </w:r>
          </w:p>
        </w:tc>
        <w:tc>
          <w:tcPr>
            <w:tcW w:w="1250" w:type="pct"/>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Bit 1</w:t>
            </w:r>
          </w:p>
        </w:tc>
      </w:tr>
      <w:tr w:rsidR="00720932" w:rsidTr="00B95764">
        <w:tc>
          <w:tcPr>
            <w:tcW w:w="1250" w:type="pct"/>
            <w:tcBorders>
              <w:top w:val="single" w:sz="4" w:space="0" w:color="auto"/>
              <w:left w:val="single" w:sz="4" w:space="0" w:color="auto"/>
              <w:bottom w:val="single" w:sz="4" w:space="0" w:color="auto"/>
              <w:right w:val="single" w:sz="4" w:space="0" w:color="auto"/>
            </w:tcBorders>
          </w:tcPr>
          <w:p w:rsidR="00720932" w:rsidRDefault="00720932" w:rsidP="00B95764">
            <w:pPr>
              <w:pStyle w:val="TAC"/>
            </w:pPr>
            <w:r>
              <w:t>BDT policy</w:t>
            </w:r>
          </w:p>
        </w:tc>
        <w:tc>
          <w:tcPr>
            <w:tcW w:w="1250" w:type="pct"/>
            <w:tcBorders>
              <w:top w:val="single" w:sz="4" w:space="0" w:color="auto"/>
              <w:left w:val="single" w:sz="4" w:space="0" w:color="auto"/>
              <w:bottom w:val="single" w:sz="4" w:space="0" w:color="auto"/>
              <w:right w:val="single" w:sz="4" w:space="0" w:color="auto"/>
            </w:tcBorders>
          </w:tcPr>
          <w:p w:rsidR="00720932" w:rsidRDefault="00720932" w:rsidP="00B95764">
            <w:pPr>
              <w:pStyle w:val="TAC"/>
            </w:pPr>
            <w:r>
              <w:t>Authorization</w:t>
            </w:r>
          </w:p>
        </w:tc>
        <w:tc>
          <w:tcPr>
            <w:tcW w:w="1250" w:type="pct"/>
            <w:tcBorders>
              <w:top w:val="single" w:sz="4" w:space="0" w:color="auto"/>
              <w:left w:val="single" w:sz="4" w:space="0" w:color="auto"/>
              <w:bottom w:val="single" w:sz="4" w:space="0" w:color="auto"/>
              <w:right w:val="single" w:sz="4" w:space="0" w:color="auto"/>
            </w:tcBorders>
          </w:tcPr>
          <w:p w:rsidR="00720932" w:rsidRDefault="00720932" w:rsidP="00B95764">
            <w:pPr>
              <w:pStyle w:val="TAC"/>
            </w:pPr>
            <w:r>
              <w:t>SM Policy</w:t>
            </w:r>
          </w:p>
        </w:tc>
        <w:tc>
          <w:tcPr>
            <w:tcW w:w="1250" w:type="pct"/>
            <w:tcBorders>
              <w:top w:val="single" w:sz="4" w:space="0" w:color="auto"/>
              <w:left w:val="single" w:sz="4" w:space="0" w:color="auto"/>
              <w:bottom w:val="single" w:sz="4" w:space="0" w:color="auto"/>
              <w:right w:val="single" w:sz="4" w:space="0" w:color="auto"/>
            </w:tcBorders>
          </w:tcPr>
          <w:p w:rsidR="00720932" w:rsidRDefault="00720932" w:rsidP="00B95764">
            <w:pPr>
              <w:pStyle w:val="TAC"/>
            </w:pPr>
            <w:r>
              <w:t>AM Policy</w:t>
            </w:r>
          </w:p>
        </w:tc>
      </w:tr>
    </w:tbl>
    <w:p w:rsidR="00720932" w:rsidRDefault="00720932" w:rsidP="0072093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65"/>
        <w:gridCol w:w="2464"/>
        <w:gridCol w:w="2464"/>
        <w:gridCol w:w="2464"/>
      </w:tblGrid>
      <w:tr w:rsidR="00720932" w:rsidTr="00B95764">
        <w:tc>
          <w:tcPr>
            <w:tcW w:w="5000" w:type="pct"/>
            <w:gridSpan w:val="4"/>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UPF</w:t>
            </w:r>
          </w:p>
        </w:tc>
      </w:tr>
      <w:tr w:rsidR="00720932" w:rsidTr="00B95764">
        <w:tc>
          <w:tcPr>
            <w:tcW w:w="1250" w:type="pct"/>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Bit 4</w:t>
            </w:r>
          </w:p>
        </w:tc>
        <w:tc>
          <w:tcPr>
            <w:tcW w:w="1250" w:type="pct"/>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Bit 3</w:t>
            </w:r>
          </w:p>
        </w:tc>
        <w:tc>
          <w:tcPr>
            <w:tcW w:w="1250" w:type="pct"/>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Bit 2</w:t>
            </w:r>
          </w:p>
        </w:tc>
        <w:tc>
          <w:tcPr>
            <w:tcW w:w="1250" w:type="pct"/>
            <w:tcBorders>
              <w:top w:val="single" w:sz="4" w:space="0" w:color="auto"/>
              <w:left w:val="single" w:sz="4" w:space="0" w:color="auto"/>
              <w:bottom w:val="single" w:sz="4" w:space="0" w:color="auto"/>
              <w:right w:val="single" w:sz="4" w:space="0" w:color="auto"/>
            </w:tcBorders>
            <w:shd w:val="clear" w:color="auto" w:fill="CCCCCC"/>
          </w:tcPr>
          <w:p w:rsidR="00720932" w:rsidRDefault="00720932" w:rsidP="00B95764">
            <w:pPr>
              <w:pStyle w:val="TAH"/>
            </w:pPr>
            <w:r>
              <w:t>Bit 1</w:t>
            </w:r>
          </w:p>
        </w:tc>
      </w:tr>
      <w:tr w:rsidR="00720932" w:rsidTr="00B95764">
        <w:tc>
          <w:tcPr>
            <w:tcW w:w="1250" w:type="pct"/>
            <w:tcBorders>
              <w:top w:val="single" w:sz="4" w:space="0" w:color="auto"/>
              <w:left w:val="single" w:sz="4" w:space="0" w:color="auto"/>
              <w:bottom w:val="single" w:sz="4" w:space="0" w:color="auto"/>
              <w:right w:val="single" w:sz="4" w:space="0" w:color="auto"/>
            </w:tcBorders>
          </w:tcPr>
          <w:p w:rsidR="00720932" w:rsidRDefault="00720932" w:rsidP="00B95764">
            <w:pPr>
              <w:pStyle w:val="TAC"/>
            </w:pPr>
            <w:r>
              <w:t>Spare</w:t>
            </w:r>
          </w:p>
        </w:tc>
        <w:tc>
          <w:tcPr>
            <w:tcW w:w="1250" w:type="pct"/>
            <w:tcBorders>
              <w:top w:val="single" w:sz="4" w:space="0" w:color="auto"/>
              <w:left w:val="single" w:sz="4" w:space="0" w:color="auto"/>
              <w:bottom w:val="single" w:sz="4" w:space="0" w:color="auto"/>
              <w:right w:val="single" w:sz="4" w:space="0" w:color="auto"/>
            </w:tcBorders>
          </w:tcPr>
          <w:p w:rsidR="00720932" w:rsidRDefault="00720932" w:rsidP="00B95764">
            <w:pPr>
              <w:pStyle w:val="TAC"/>
            </w:pPr>
            <w:r>
              <w:t>Spare</w:t>
            </w:r>
          </w:p>
        </w:tc>
        <w:tc>
          <w:tcPr>
            <w:tcW w:w="1250" w:type="pct"/>
            <w:tcBorders>
              <w:top w:val="single" w:sz="4" w:space="0" w:color="auto"/>
              <w:left w:val="single" w:sz="4" w:space="0" w:color="auto"/>
              <w:bottom w:val="single" w:sz="4" w:space="0" w:color="auto"/>
              <w:right w:val="single" w:sz="4" w:space="0" w:color="auto"/>
            </w:tcBorders>
          </w:tcPr>
          <w:p w:rsidR="00720932" w:rsidRDefault="00720932" w:rsidP="00B95764">
            <w:pPr>
              <w:pStyle w:val="TAC"/>
            </w:pPr>
            <w:r>
              <w:t>Spare</w:t>
            </w:r>
          </w:p>
        </w:tc>
        <w:tc>
          <w:tcPr>
            <w:tcW w:w="1250" w:type="pct"/>
            <w:tcBorders>
              <w:top w:val="single" w:sz="4" w:space="0" w:color="auto"/>
              <w:left w:val="single" w:sz="4" w:space="0" w:color="auto"/>
              <w:bottom w:val="single" w:sz="4" w:space="0" w:color="auto"/>
              <w:right w:val="single" w:sz="4" w:space="0" w:color="auto"/>
            </w:tcBorders>
          </w:tcPr>
          <w:p w:rsidR="00720932" w:rsidRDefault="00720932" w:rsidP="00B95764">
            <w:pPr>
              <w:pStyle w:val="TAC"/>
            </w:pPr>
            <w:r>
              <w:t>N4 Session</w:t>
            </w:r>
          </w:p>
        </w:tc>
      </w:tr>
    </w:tbl>
    <w:p w:rsidR="00720932" w:rsidRDefault="0072093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1"/>
        <w:gridCol w:w="1275"/>
        <w:gridCol w:w="992"/>
        <w:gridCol w:w="1559"/>
        <w:gridCol w:w="1134"/>
        <w:gridCol w:w="1275"/>
        <w:gridCol w:w="1419"/>
        <w:gridCol w:w="1242"/>
      </w:tblGrid>
      <w:tr w:rsidR="00911D1F" w:rsidTr="00911D1F">
        <w:tc>
          <w:tcPr>
            <w:tcW w:w="2428" w:type="pct"/>
            <w:gridSpan w:val="4"/>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AUSF</w:t>
            </w:r>
          </w:p>
        </w:tc>
        <w:tc>
          <w:tcPr>
            <w:tcW w:w="2572" w:type="pct"/>
            <w:gridSpan w:val="4"/>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NEF</w:t>
            </w:r>
          </w:p>
        </w:tc>
      </w:tr>
      <w:tr w:rsidR="00911D1F" w:rsidTr="00911D1F">
        <w:tc>
          <w:tcPr>
            <w:tcW w:w="487" w:type="pct"/>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Bit 8</w:t>
            </w:r>
          </w:p>
        </w:tc>
        <w:tc>
          <w:tcPr>
            <w:tcW w:w="647" w:type="pct"/>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Bit 7</w:t>
            </w:r>
          </w:p>
        </w:tc>
        <w:tc>
          <w:tcPr>
            <w:tcW w:w="503" w:type="pct"/>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Bit 6</w:t>
            </w:r>
          </w:p>
        </w:tc>
        <w:tc>
          <w:tcPr>
            <w:tcW w:w="791" w:type="pct"/>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Bit 5</w:t>
            </w:r>
          </w:p>
        </w:tc>
        <w:tc>
          <w:tcPr>
            <w:tcW w:w="575" w:type="pct"/>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Bit 4</w:t>
            </w:r>
          </w:p>
        </w:tc>
        <w:tc>
          <w:tcPr>
            <w:tcW w:w="647" w:type="pct"/>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Bit 3</w:t>
            </w:r>
          </w:p>
        </w:tc>
        <w:tc>
          <w:tcPr>
            <w:tcW w:w="720" w:type="pct"/>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Bit 2</w:t>
            </w:r>
          </w:p>
        </w:tc>
        <w:tc>
          <w:tcPr>
            <w:tcW w:w="630" w:type="pct"/>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Bit 1</w:t>
            </w:r>
          </w:p>
        </w:tc>
      </w:tr>
      <w:tr w:rsidR="00911D1F" w:rsidTr="00911D1F">
        <w:tc>
          <w:tcPr>
            <w:tcW w:w="487" w:type="pct"/>
            <w:tcBorders>
              <w:top w:val="single" w:sz="4" w:space="0" w:color="auto"/>
              <w:left w:val="single" w:sz="4" w:space="0" w:color="auto"/>
              <w:bottom w:val="single" w:sz="4" w:space="0" w:color="auto"/>
              <w:right w:val="single" w:sz="4" w:space="0" w:color="auto"/>
            </w:tcBorders>
            <w:hideMark/>
          </w:tcPr>
          <w:p w:rsidR="00911D1F" w:rsidRDefault="00911D1F">
            <w:pPr>
              <w:pStyle w:val="TAC"/>
            </w:pPr>
            <w:r>
              <w:t>spare</w:t>
            </w:r>
          </w:p>
        </w:tc>
        <w:tc>
          <w:tcPr>
            <w:tcW w:w="647" w:type="pct"/>
            <w:tcBorders>
              <w:top w:val="single" w:sz="4" w:space="0" w:color="auto"/>
              <w:left w:val="single" w:sz="4" w:space="0" w:color="auto"/>
              <w:bottom w:val="single" w:sz="4" w:space="0" w:color="auto"/>
              <w:right w:val="single" w:sz="4" w:space="0" w:color="auto"/>
            </w:tcBorders>
            <w:hideMark/>
          </w:tcPr>
          <w:p w:rsidR="00911D1F" w:rsidRDefault="00911D1F">
            <w:pPr>
              <w:pStyle w:val="TAC"/>
              <w:ind w:left="34" w:firstLine="0"/>
            </w:pPr>
            <w:r>
              <w:t>spare</w:t>
            </w:r>
          </w:p>
        </w:tc>
        <w:tc>
          <w:tcPr>
            <w:tcW w:w="503" w:type="pct"/>
            <w:tcBorders>
              <w:top w:val="single" w:sz="4" w:space="0" w:color="auto"/>
              <w:left w:val="single" w:sz="4" w:space="0" w:color="auto"/>
              <w:bottom w:val="single" w:sz="4" w:space="0" w:color="auto"/>
              <w:right w:val="single" w:sz="4" w:space="0" w:color="auto"/>
            </w:tcBorders>
            <w:hideMark/>
          </w:tcPr>
          <w:p w:rsidR="00911D1F" w:rsidRDefault="00911D1F">
            <w:pPr>
              <w:pStyle w:val="TAC"/>
              <w:ind w:left="34" w:firstLine="0"/>
            </w:pPr>
            <w:r>
              <w:t>spare</w:t>
            </w:r>
          </w:p>
        </w:tc>
        <w:tc>
          <w:tcPr>
            <w:tcW w:w="791" w:type="pct"/>
            <w:tcBorders>
              <w:top w:val="single" w:sz="4" w:space="0" w:color="auto"/>
              <w:left w:val="single" w:sz="4" w:space="0" w:color="auto"/>
              <w:bottom w:val="single" w:sz="4" w:space="0" w:color="auto"/>
              <w:right w:val="single" w:sz="4" w:space="0" w:color="auto"/>
            </w:tcBorders>
            <w:hideMark/>
          </w:tcPr>
          <w:p w:rsidR="00911D1F" w:rsidRDefault="00911D1F">
            <w:pPr>
              <w:pStyle w:val="TAC"/>
              <w:ind w:left="35" w:firstLine="0"/>
            </w:pPr>
            <w:r>
              <w:t>UE Authentication</w:t>
            </w:r>
          </w:p>
        </w:tc>
        <w:tc>
          <w:tcPr>
            <w:tcW w:w="575" w:type="pct"/>
            <w:tcBorders>
              <w:top w:val="single" w:sz="4" w:space="0" w:color="auto"/>
              <w:left w:val="single" w:sz="4" w:space="0" w:color="auto"/>
              <w:bottom w:val="single" w:sz="4" w:space="0" w:color="auto"/>
              <w:right w:val="single" w:sz="4" w:space="0" w:color="auto"/>
            </w:tcBorders>
            <w:hideMark/>
          </w:tcPr>
          <w:p w:rsidR="00911D1F" w:rsidRDefault="00911D1F">
            <w:pPr>
              <w:pStyle w:val="TAC"/>
            </w:pPr>
            <w:r>
              <w:t>Trigger</w:t>
            </w:r>
          </w:p>
        </w:tc>
        <w:tc>
          <w:tcPr>
            <w:tcW w:w="647" w:type="pct"/>
            <w:tcBorders>
              <w:top w:val="single" w:sz="4" w:space="0" w:color="auto"/>
              <w:left w:val="single" w:sz="4" w:space="0" w:color="auto"/>
              <w:bottom w:val="single" w:sz="4" w:space="0" w:color="auto"/>
              <w:right w:val="single" w:sz="4" w:space="0" w:color="auto"/>
            </w:tcBorders>
            <w:hideMark/>
          </w:tcPr>
          <w:p w:rsidR="00911D1F" w:rsidRDefault="00911D1F">
            <w:pPr>
              <w:pStyle w:val="TAC"/>
              <w:ind w:left="0" w:firstLine="0"/>
            </w:pPr>
            <w:r>
              <w:t>Parameter Provision</w:t>
            </w:r>
          </w:p>
        </w:tc>
        <w:tc>
          <w:tcPr>
            <w:tcW w:w="720" w:type="pct"/>
            <w:tcBorders>
              <w:top w:val="single" w:sz="4" w:space="0" w:color="auto"/>
              <w:left w:val="single" w:sz="4" w:space="0" w:color="auto"/>
              <w:bottom w:val="single" w:sz="4" w:space="0" w:color="auto"/>
              <w:right w:val="single" w:sz="4" w:space="0" w:color="auto"/>
            </w:tcBorders>
            <w:hideMark/>
          </w:tcPr>
          <w:p w:rsidR="00911D1F" w:rsidRDefault="00911D1F">
            <w:pPr>
              <w:pStyle w:val="TAC"/>
              <w:ind w:left="29" w:firstLine="0"/>
            </w:pPr>
            <w:r>
              <w:t>PFD Management</w:t>
            </w:r>
          </w:p>
        </w:tc>
        <w:tc>
          <w:tcPr>
            <w:tcW w:w="630" w:type="pct"/>
            <w:tcBorders>
              <w:top w:val="single" w:sz="4" w:space="0" w:color="auto"/>
              <w:left w:val="single" w:sz="4" w:space="0" w:color="auto"/>
              <w:bottom w:val="single" w:sz="4" w:space="0" w:color="auto"/>
              <w:right w:val="single" w:sz="4" w:space="0" w:color="auto"/>
            </w:tcBorders>
            <w:hideMark/>
          </w:tcPr>
          <w:p w:rsidR="00911D1F" w:rsidRDefault="00911D1F">
            <w:pPr>
              <w:pStyle w:val="TAC"/>
              <w:ind w:left="38" w:firstLine="0"/>
            </w:pPr>
            <w:r>
              <w:t>Event Exposure</w:t>
            </w:r>
          </w:p>
        </w:tc>
      </w:tr>
    </w:tbl>
    <w:p w:rsidR="00911D1F" w:rsidRDefault="00911D1F" w:rsidP="00911D1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1"/>
        <w:gridCol w:w="1275"/>
        <w:gridCol w:w="1275"/>
        <w:gridCol w:w="1275"/>
        <w:gridCol w:w="1246"/>
        <w:gridCol w:w="1449"/>
        <w:gridCol w:w="1134"/>
        <w:gridCol w:w="1242"/>
      </w:tblGrid>
      <w:tr w:rsidR="00911D1F" w:rsidTr="00911D1F">
        <w:tc>
          <w:tcPr>
            <w:tcW w:w="2428" w:type="pct"/>
            <w:gridSpan w:val="4"/>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NRF</w:t>
            </w:r>
          </w:p>
        </w:tc>
        <w:tc>
          <w:tcPr>
            <w:tcW w:w="2572" w:type="pct"/>
            <w:gridSpan w:val="4"/>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NSSF</w:t>
            </w:r>
          </w:p>
        </w:tc>
      </w:tr>
      <w:tr w:rsidR="00911D1F" w:rsidTr="00911D1F">
        <w:tc>
          <w:tcPr>
            <w:tcW w:w="487" w:type="pct"/>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Bit 8</w:t>
            </w:r>
          </w:p>
        </w:tc>
        <w:tc>
          <w:tcPr>
            <w:tcW w:w="647" w:type="pct"/>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Bit 7</w:t>
            </w:r>
          </w:p>
        </w:tc>
        <w:tc>
          <w:tcPr>
            <w:tcW w:w="647" w:type="pct"/>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Bit 6</w:t>
            </w:r>
          </w:p>
        </w:tc>
        <w:tc>
          <w:tcPr>
            <w:tcW w:w="647" w:type="pct"/>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Bit 5</w:t>
            </w:r>
          </w:p>
        </w:tc>
        <w:tc>
          <w:tcPr>
            <w:tcW w:w="632" w:type="pct"/>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Bit 4</w:t>
            </w:r>
          </w:p>
        </w:tc>
        <w:tc>
          <w:tcPr>
            <w:tcW w:w="735" w:type="pct"/>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Bit 3</w:t>
            </w:r>
          </w:p>
        </w:tc>
        <w:tc>
          <w:tcPr>
            <w:tcW w:w="575" w:type="pct"/>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Bit 2</w:t>
            </w:r>
          </w:p>
        </w:tc>
        <w:tc>
          <w:tcPr>
            <w:tcW w:w="630" w:type="pct"/>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Bit 1</w:t>
            </w:r>
          </w:p>
        </w:tc>
      </w:tr>
      <w:tr w:rsidR="00911D1F" w:rsidTr="00911D1F">
        <w:tc>
          <w:tcPr>
            <w:tcW w:w="487" w:type="pct"/>
            <w:tcBorders>
              <w:top w:val="single" w:sz="4" w:space="0" w:color="auto"/>
              <w:left w:val="single" w:sz="4" w:space="0" w:color="auto"/>
              <w:bottom w:val="single" w:sz="4" w:space="0" w:color="auto"/>
              <w:right w:val="single" w:sz="4" w:space="0" w:color="auto"/>
            </w:tcBorders>
            <w:hideMark/>
          </w:tcPr>
          <w:p w:rsidR="00911D1F" w:rsidRDefault="00911D1F">
            <w:pPr>
              <w:pStyle w:val="TAC"/>
            </w:pPr>
            <w:r>
              <w:t>spare</w:t>
            </w:r>
          </w:p>
        </w:tc>
        <w:tc>
          <w:tcPr>
            <w:tcW w:w="647" w:type="pct"/>
            <w:tcBorders>
              <w:top w:val="single" w:sz="4" w:space="0" w:color="auto"/>
              <w:left w:val="single" w:sz="4" w:space="0" w:color="auto"/>
              <w:bottom w:val="single" w:sz="4" w:space="0" w:color="auto"/>
              <w:right w:val="single" w:sz="4" w:space="0" w:color="auto"/>
            </w:tcBorders>
            <w:hideMark/>
          </w:tcPr>
          <w:p w:rsidR="00911D1F" w:rsidRDefault="00911D1F">
            <w:pPr>
              <w:pStyle w:val="TAC"/>
            </w:pPr>
            <w:r>
              <w:t>spare</w:t>
            </w:r>
          </w:p>
        </w:tc>
        <w:tc>
          <w:tcPr>
            <w:tcW w:w="647" w:type="pct"/>
            <w:tcBorders>
              <w:top w:val="single" w:sz="4" w:space="0" w:color="auto"/>
              <w:left w:val="single" w:sz="4" w:space="0" w:color="auto"/>
              <w:bottom w:val="single" w:sz="4" w:space="0" w:color="auto"/>
              <w:right w:val="single" w:sz="4" w:space="0" w:color="auto"/>
            </w:tcBorders>
            <w:hideMark/>
          </w:tcPr>
          <w:p w:rsidR="00911D1F" w:rsidRDefault="00911D1F">
            <w:pPr>
              <w:pStyle w:val="TAC"/>
              <w:ind w:left="176" w:firstLine="0"/>
            </w:pPr>
            <w:r>
              <w:t>NF Discovery</w:t>
            </w:r>
          </w:p>
        </w:tc>
        <w:tc>
          <w:tcPr>
            <w:tcW w:w="647" w:type="pct"/>
            <w:tcBorders>
              <w:top w:val="single" w:sz="4" w:space="0" w:color="auto"/>
              <w:left w:val="single" w:sz="4" w:space="0" w:color="auto"/>
              <w:bottom w:val="single" w:sz="4" w:space="0" w:color="auto"/>
              <w:right w:val="single" w:sz="4" w:space="0" w:color="auto"/>
            </w:tcBorders>
            <w:hideMark/>
          </w:tcPr>
          <w:p w:rsidR="00911D1F" w:rsidRDefault="00911D1F">
            <w:pPr>
              <w:pStyle w:val="TAC"/>
              <w:ind w:left="0" w:firstLine="0"/>
            </w:pPr>
            <w:r>
              <w:t>NF Management</w:t>
            </w:r>
          </w:p>
        </w:tc>
        <w:tc>
          <w:tcPr>
            <w:tcW w:w="632" w:type="pct"/>
            <w:tcBorders>
              <w:top w:val="single" w:sz="4" w:space="0" w:color="auto"/>
              <w:left w:val="single" w:sz="4" w:space="0" w:color="auto"/>
              <w:bottom w:val="single" w:sz="4" w:space="0" w:color="auto"/>
              <w:right w:val="single" w:sz="4" w:space="0" w:color="auto"/>
            </w:tcBorders>
            <w:hideMark/>
          </w:tcPr>
          <w:p w:rsidR="00911D1F" w:rsidRDefault="00911D1F">
            <w:pPr>
              <w:pStyle w:val="TAC"/>
            </w:pPr>
            <w:r>
              <w:t>spare</w:t>
            </w:r>
          </w:p>
        </w:tc>
        <w:tc>
          <w:tcPr>
            <w:tcW w:w="735" w:type="pct"/>
            <w:tcBorders>
              <w:top w:val="single" w:sz="4" w:space="0" w:color="auto"/>
              <w:left w:val="single" w:sz="4" w:space="0" w:color="auto"/>
              <w:bottom w:val="single" w:sz="4" w:space="0" w:color="auto"/>
              <w:right w:val="single" w:sz="4" w:space="0" w:color="auto"/>
            </w:tcBorders>
            <w:hideMark/>
          </w:tcPr>
          <w:p w:rsidR="00911D1F" w:rsidRDefault="00911D1F">
            <w:pPr>
              <w:pStyle w:val="TAC"/>
            </w:pPr>
            <w:r>
              <w:t>spare</w:t>
            </w:r>
          </w:p>
        </w:tc>
        <w:tc>
          <w:tcPr>
            <w:tcW w:w="575" w:type="pct"/>
            <w:tcBorders>
              <w:top w:val="single" w:sz="4" w:space="0" w:color="auto"/>
              <w:left w:val="single" w:sz="4" w:space="0" w:color="auto"/>
              <w:bottom w:val="single" w:sz="4" w:space="0" w:color="auto"/>
              <w:right w:val="single" w:sz="4" w:space="0" w:color="auto"/>
            </w:tcBorders>
            <w:hideMark/>
          </w:tcPr>
          <w:p w:rsidR="00911D1F" w:rsidRDefault="00911D1F">
            <w:pPr>
              <w:pStyle w:val="TAC"/>
              <w:ind w:left="29" w:firstLine="0"/>
            </w:pPr>
            <w:r>
              <w:t>NSSAI</w:t>
            </w:r>
          </w:p>
        </w:tc>
        <w:tc>
          <w:tcPr>
            <w:tcW w:w="630" w:type="pct"/>
            <w:tcBorders>
              <w:top w:val="single" w:sz="4" w:space="0" w:color="auto"/>
              <w:left w:val="single" w:sz="4" w:space="0" w:color="auto"/>
              <w:bottom w:val="single" w:sz="4" w:space="0" w:color="auto"/>
              <w:right w:val="single" w:sz="4" w:space="0" w:color="auto"/>
            </w:tcBorders>
            <w:hideMark/>
          </w:tcPr>
          <w:p w:rsidR="00911D1F" w:rsidRDefault="00911D1F">
            <w:pPr>
              <w:pStyle w:val="TAC"/>
              <w:ind w:left="38" w:firstLine="0"/>
            </w:pPr>
            <w:r>
              <w:t>NS Selection</w:t>
            </w:r>
          </w:p>
        </w:tc>
      </w:tr>
    </w:tbl>
    <w:p w:rsidR="00911D1F" w:rsidRDefault="00911D1F" w:rsidP="00911D1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1"/>
        <w:gridCol w:w="1275"/>
        <w:gridCol w:w="1275"/>
        <w:gridCol w:w="1275"/>
        <w:gridCol w:w="1246"/>
        <w:gridCol w:w="1449"/>
        <w:gridCol w:w="1134"/>
        <w:gridCol w:w="1242"/>
      </w:tblGrid>
      <w:tr w:rsidR="00911D1F" w:rsidTr="00911D1F">
        <w:tc>
          <w:tcPr>
            <w:tcW w:w="2428" w:type="pct"/>
            <w:gridSpan w:val="4"/>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SMSF</w:t>
            </w:r>
          </w:p>
        </w:tc>
        <w:tc>
          <w:tcPr>
            <w:tcW w:w="2572" w:type="pct"/>
            <w:gridSpan w:val="4"/>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UDM</w:t>
            </w:r>
          </w:p>
        </w:tc>
      </w:tr>
      <w:tr w:rsidR="00911D1F" w:rsidTr="00911D1F">
        <w:tc>
          <w:tcPr>
            <w:tcW w:w="487" w:type="pct"/>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Bit 8</w:t>
            </w:r>
          </w:p>
        </w:tc>
        <w:tc>
          <w:tcPr>
            <w:tcW w:w="647" w:type="pct"/>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Bit 7</w:t>
            </w:r>
          </w:p>
        </w:tc>
        <w:tc>
          <w:tcPr>
            <w:tcW w:w="647" w:type="pct"/>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Bit 6</w:t>
            </w:r>
          </w:p>
        </w:tc>
        <w:tc>
          <w:tcPr>
            <w:tcW w:w="647" w:type="pct"/>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Bit 5</w:t>
            </w:r>
          </w:p>
        </w:tc>
        <w:tc>
          <w:tcPr>
            <w:tcW w:w="632" w:type="pct"/>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Bit 4</w:t>
            </w:r>
          </w:p>
        </w:tc>
        <w:tc>
          <w:tcPr>
            <w:tcW w:w="735" w:type="pct"/>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Bit 3</w:t>
            </w:r>
          </w:p>
        </w:tc>
        <w:tc>
          <w:tcPr>
            <w:tcW w:w="575" w:type="pct"/>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Bit 2</w:t>
            </w:r>
          </w:p>
        </w:tc>
        <w:tc>
          <w:tcPr>
            <w:tcW w:w="630" w:type="pct"/>
            <w:tcBorders>
              <w:top w:val="single" w:sz="4" w:space="0" w:color="auto"/>
              <w:left w:val="single" w:sz="4" w:space="0" w:color="auto"/>
              <w:bottom w:val="single" w:sz="4" w:space="0" w:color="auto"/>
              <w:right w:val="single" w:sz="4" w:space="0" w:color="auto"/>
            </w:tcBorders>
            <w:shd w:val="clear" w:color="auto" w:fill="CCCCCC"/>
            <w:hideMark/>
          </w:tcPr>
          <w:p w:rsidR="00911D1F" w:rsidRDefault="00911D1F">
            <w:pPr>
              <w:pStyle w:val="TAH"/>
            </w:pPr>
            <w:r>
              <w:t>Bit 1</w:t>
            </w:r>
          </w:p>
        </w:tc>
      </w:tr>
      <w:tr w:rsidR="00911D1F" w:rsidTr="00911D1F">
        <w:tc>
          <w:tcPr>
            <w:tcW w:w="487" w:type="pct"/>
            <w:tcBorders>
              <w:top w:val="single" w:sz="4" w:space="0" w:color="auto"/>
              <w:left w:val="single" w:sz="4" w:space="0" w:color="auto"/>
              <w:bottom w:val="single" w:sz="4" w:space="0" w:color="auto"/>
              <w:right w:val="single" w:sz="4" w:space="0" w:color="auto"/>
            </w:tcBorders>
            <w:hideMark/>
          </w:tcPr>
          <w:p w:rsidR="00911D1F" w:rsidRDefault="00911D1F">
            <w:pPr>
              <w:pStyle w:val="TAC"/>
            </w:pPr>
            <w:r>
              <w:t>spare</w:t>
            </w:r>
          </w:p>
        </w:tc>
        <w:tc>
          <w:tcPr>
            <w:tcW w:w="647" w:type="pct"/>
            <w:tcBorders>
              <w:top w:val="single" w:sz="4" w:space="0" w:color="auto"/>
              <w:left w:val="single" w:sz="4" w:space="0" w:color="auto"/>
              <w:bottom w:val="single" w:sz="4" w:space="0" w:color="auto"/>
              <w:right w:val="single" w:sz="4" w:space="0" w:color="auto"/>
            </w:tcBorders>
            <w:hideMark/>
          </w:tcPr>
          <w:p w:rsidR="00911D1F" w:rsidRDefault="00911D1F">
            <w:pPr>
              <w:pStyle w:val="TAC"/>
            </w:pPr>
            <w:r>
              <w:t>spare</w:t>
            </w:r>
          </w:p>
        </w:tc>
        <w:tc>
          <w:tcPr>
            <w:tcW w:w="647" w:type="pct"/>
            <w:tcBorders>
              <w:top w:val="single" w:sz="4" w:space="0" w:color="auto"/>
              <w:left w:val="single" w:sz="4" w:space="0" w:color="auto"/>
              <w:bottom w:val="single" w:sz="4" w:space="0" w:color="auto"/>
              <w:right w:val="single" w:sz="4" w:space="0" w:color="auto"/>
            </w:tcBorders>
            <w:hideMark/>
          </w:tcPr>
          <w:p w:rsidR="00911D1F" w:rsidRDefault="00911D1F">
            <w:pPr>
              <w:pStyle w:val="TAC"/>
            </w:pPr>
            <w:r>
              <w:t>spare</w:t>
            </w:r>
          </w:p>
        </w:tc>
        <w:tc>
          <w:tcPr>
            <w:tcW w:w="647" w:type="pct"/>
            <w:tcBorders>
              <w:top w:val="single" w:sz="4" w:space="0" w:color="auto"/>
              <w:left w:val="single" w:sz="4" w:space="0" w:color="auto"/>
              <w:bottom w:val="single" w:sz="4" w:space="0" w:color="auto"/>
              <w:right w:val="single" w:sz="4" w:space="0" w:color="auto"/>
            </w:tcBorders>
            <w:hideMark/>
          </w:tcPr>
          <w:p w:rsidR="00911D1F" w:rsidRDefault="00911D1F">
            <w:pPr>
              <w:pStyle w:val="TAC"/>
              <w:ind w:left="35" w:firstLine="0"/>
            </w:pPr>
            <w:r>
              <w:t>SM Service</w:t>
            </w:r>
          </w:p>
        </w:tc>
        <w:tc>
          <w:tcPr>
            <w:tcW w:w="632" w:type="pct"/>
            <w:tcBorders>
              <w:top w:val="single" w:sz="4" w:space="0" w:color="auto"/>
              <w:left w:val="single" w:sz="4" w:space="0" w:color="auto"/>
              <w:bottom w:val="single" w:sz="4" w:space="0" w:color="auto"/>
              <w:right w:val="single" w:sz="4" w:space="0" w:color="auto"/>
            </w:tcBorders>
            <w:hideMark/>
          </w:tcPr>
          <w:p w:rsidR="00911D1F" w:rsidRDefault="00911D1F">
            <w:pPr>
              <w:pStyle w:val="TAC"/>
              <w:ind w:left="36" w:firstLine="0"/>
            </w:pPr>
            <w:r>
              <w:t>Event Exposure</w:t>
            </w:r>
          </w:p>
        </w:tc>
        <w:tc>
          <w:tcPr>
            <w:tcW w:w="735" w:type="pct"/>
            <w:tcBorders>
              <w:top w:val="single" w:sz="4" w:space="0" w:color="auto"/>
              <w:left w:val="single" w:sz="4" w:space="0" w:color="auto"/>
              <w:bottom w:val="single" w:sz="4" w:space="0" w:color="auto"/>
              <w:right w:val="single" w:sz="4" w:space="0" w:color="auto"/>
            </w:tcBorders>
            <w:hideMark/>
          </w:tcPr>
          <w:p w:rsidR="00911D1F" w:rsidRDefault="00911D1F">
            <w:pPr>
              <w:pStyle w:val="TAC"/>
              <w:ind w:left="67" w:firstLine="0"/>
            </w:pPr>
            <w:r>
              <w:t>UE Authentication</w:t>
            </w:r>
          </w:p>
        </w:tc>
        <w:tc>
          <w:tcPr>
            <w:tcW w:w="575" w:type="pct"/>
            <w:tcBorders>
              <w:top w:val="single" w:sz="4" w:space="0" w:color="auto"/>
              <w:left w:val="single" w:sz="4" w:space="0" w:color="auto"/>
              <w:bottom w:val="single" w:sz="4" w:space="0" w:color="auto"/>
              <w:right w:val="single" w:sz="4" w:space="0" w:color="auto"/>
            </w:tcBorders>
            <w:hideMark/>
          </w:tcPr>
          <w:p w:rsidR="00911D1F" w:rsidRDefault="00911D1F">
            <w:pPr>
              <w:pStyle w:val="TAC"/>
              <w:ind w:left="29" w:firstLine="0"/>
            </w:pPr>
            <w:r>
              <w:t>Subscriber data</w:t>
            </w:r>
          </w:p>
        </w:tc>
        <w:tc>
          <w:tcPr>
            <w:tcW w:w="630" w:type="pct"/>
            <w:tcBorders>
              <w:top w:val="single" w:sz="4" w:space="0" w:color="auto"/>
              <w:left w:val="single" w:sz="4" w:space="0" w:color="auto"/>
              <w:bottom w:val="single" w:sz="4" w:space="0" w:color="auto"/>
              <w:right w:val="single" w:sz="4" w:space="0" w:color="auto"/>
            </w:tcBorders>
            <w:hideMark/>
          </w:tcPr>
          <w:p w:rsidR="00911D1F" w:rsidRDefault="00911D1F">
            <w:pPr>
              <w:pStyle w:val="TAC"/>
              <w:ind w:left="38" w:firstLine="0"/>
            </w:pPr>
            <w:r>
              <w:t>UE Context</w:t>
            </w:r>
          </w:p>
        </w:tc>
      </w:tr>
    </w:tbl>
    <w:p w:rsidR="00911D1F" w:rsidRDefault="00911D1F"/>
    <w:p w:rsidR="00292C5A" w:rsidRDefault="00292C5A">
      <w:r>
        <w:t xml:space="preserve">If a bit is set to 1 the given event shall be traced, i.e. a Trace Recording Session shall be started for that event. </w:t>
      </w:r>
    </w:p>
    <w:p w:rsidR="00292C5A" w:rsidRDefault="00292C5A">
      <w:r>
        <w:t xml:space="preserve">If a bit is set to 0 the given event should not be traced, i.e. Trace Recording Session should not be started. </w:t>
      </w:r>
    </w:p>
    <w:p w:rsidR="00292C5A" w:rsidRDefault="00292C5A">
      <w:pPr>
        <w:pStyle w:val="Heading2"/>
      </w:pPr>
      <w:bookmarkStart w:id="1373" w:name="_Toc516654926"/>
      <w:bookmarkStart w:id="1374" w:name="_Toc28278117"/>
      <w:bookmarkStart w:id="1375" w:name="_Toc36134392"/>
      <w:bookmarkStart w:id="1376" w:name="_Toc44686877"/>
      <w:bookmarkStart w:id="1377" w:name="_Toc51928647"/>
      <w:bookmarkStart w:id="1378" w:name="_Toc51929216"/>
      <w:bookmarkStart w:id="1379" w:name="_Toc155283228"/>
      <w:r>
        <w:t>5.2</w:t>
      </w:r>
      <w:r>
        <w:tab/>
      </w:r>
      <w:bookmarkEnd w:id="1373"/>
      <w:bookmarkEnd w:id="1374"/>
      <w:bookmarkEnd w:id="1375"/>
      <w:bookmarkEnd w:id="1376"/>
      <w:bookmarkEnd w:id="1377"/>
      <w:bookmarkEnd w:id="1378"/>
      <w:r w:rsidR="008368DF">
        <w:t>Void</w:t>
      </w:r>
      <w:bookmarkEnd w:id="1379"/>
    </w:p>
    <w:p w:rsidR="00292C5A" w:rsidRDefault="00292C5A">
      <w:pPr>
        <w:pStyle w:val="Heading2"/>
      </w:pPr>
      <w:bookmarkStart w:id="1380" w:name="_Toc516654927"/>
      <w:bookmarkStart w:id="1381" w:name="_Toc28278118"/>
      <w:bookmarkStart w:id="1382" w:name="_Toc36134393"/>
      <w:bookmarkStart w:id="1383" w:name="_Toc44686878"/>
      <w:bookmarkStart w:id="1384" w:name="_Toc51928648"/>
      <w:bookmarkStart w:id="1385" w:name="_Toc51929217"/>
      <w:bookmarkStart w:id="1386" w:name="_Toc155283229"/>
      <w:r>
        <w:t>5.3</w:t>
      </w:r>
      <w:r>
        <w:tab/>
        <w:t>Trace Depth (</w:t>
      </w:r>
      <w:r w:rsidR="008368DF">
        <w:t>C</w:t>
      </w:r>
      <w:r>
        <w:t>M)</w:t>
      </w:r>
      <w:bookmarkEnd w:id="1380"/>
      <w:bookmarkEnd w:id="1381"/>
      <w:bookmarkEnd w:id="1382"/>
      <w:bookmarkEnd w:id="1383"/>
      <w:bookmarkEnd w:id="1384"/>
      <w:bookmarkEnd w:id="1385"/>
      <w:bookmarkEnd w:id="1386"/>
    </w:p>
    <w:p w:rsidR="00292C5A" w:rsidRDefault="00292C5A">
      <w:pPr>
        <w:keepNext/>
        <w:keepLines/>
      </w:pPr>
      <w:r>
        <w:t xml:space="preserve">This </w:t>
      </w:r>
      <w:r w:rsidR="008368DF">
        <w:t xml:space="preserve">conditional </w:t>
      </w:r>
      <w:r>
        <w:t xml:space="preserve">mandatory parameter defines how detailed information should be recorded in the Network Element. The Trace Depth is a </w:t>
      </w:r>
      <w:r w:rsidR="008A4086">
        <w:t xml:space="preserve">parameter </w:t>
      </w:r>
      <w:r>
        <w:t>for Trace Session level, i.e., the Trace Depth is the same for all of the NEs to be traced in the same Trace Session.</w:t>
      </w:r>
    </w:p>
    <w:p w:rsidR="00292C5A" w:rsidRDefault="00292C5A">
      <w:pPr>
        <w:keepNext/>
        <w:keepLines/>
      </w:pPr>
      <w:r>
        <w:t>The following table describes the values of the Trace Depth parameter.</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3772"/>
        <w:gridCol w:w="6005"/>
      </w:tblGrid>
      <w:tr w:rsidR="00292C5A">
        <w:trPr>
          <w:jc w:val="center"/>
        </w:trPr>
        <w:tc>
          <w:tcPr>
            <w:tcW w:w="615"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Trace Depth</w:t>
            </w:r>
          </w:p>
        </w:tc>
        <w:tc>
          <w:tcPr>
            <w:tcW w:w="4385"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Meaning</w:t>
            </w:r>
          </w:p>
        </w:tc>
      </w:tr>
      <w:tr w:rsidR="00292C5A">
        <w:trPr>
          <w:jc w:val="center"/>
        </w:trPr>
        <w:tc>
          <w:tcPr>
            <w:tcW w:w="615" w:type="pct"/>
            <w:tcBorders>
              <w:top w:val="single" w:sz="4" w:space="0" w:color="auto"/>
              <w:left w:val="single" w:sz="4" w:space="0" w:color="auto"/>
              <w:bottom w:val="single" w:sz="4" w:space="0" w:color="auto"/>
              <w:right w:val="single" w:sz="4" w:space="0" w:color="auto"/>
            </w:tcBorders>
          </w:tcPr>
          <w:p w:rsidR="00292C5A" w:rsidRDefault="00292C5A">
            <w:pPr>
              <w:pStyle w:val="TAL"/>
            </w:pPr>
            <w:r>
              <w:t>Minimum</w:t>
            </w:r>
          </w:p>
        </w:tc>
        <w:tc>
          <w:tcPr>
            <w:tcW w:w="4385" w:type="pct"/>
            <w:tcBorders>
              <w:top w:val="single" w:sz="4" w:space="0" w:color="auto"/>
              <w:left w:val="single" w:sz="4" w:space="0" w:color="auto"/>
              <w:bottom w:val="single" w:sz="4" w:space="0" w:color="auto"/>
              <w:right w:val="single" w:sz="4" w:space="0" w:color="auto"/>
            </w:tcBorders>
          </w:tcPr>
          <w:p w:rsidR="00292C5A" w:rsidRDefault="00292C5A">
            <w:pPr>
              <w:pStyle w:val="TAL"/>
            </w:pPr>
            <w:r>
              <w:t xml:space="preserve">Recording of some IEs in the signalling messages plus any vendor specific extensions to this definition, in decoded format. </w:t>
            </w:r>
          </w:p>
        </w:tc>
      </w:tr>
      <w:tr w:rsidR="00292C5A">
        <w:trPr>
          <w:jc w:val="center"/>
        </w:trPr>
        <w:tc>
          <w:tcPr>
            <w:tcW w:w="615" w:type="pct"/>
            <w:tcBorders>
              <w:top w:val="single" w:sz="4" w:space="0" w:color="auto"/>
              <w:left w:val="single" w:sz="4" w:space="0" w:color="auto"/>
              <w:bottom w:val="single" w:sz="4" w:space="0" w:color="auto"/>
              <w:right w:val="single" w:sz="4" w:space="0" w:color="auto"/>
            </w:tcBorders>
          </w:tcPr>
          <w:p w:rsidR="00292C5A" w:rsidRDefault="00292C5A">
            <w:pPr>
              <w:pStyle w:val="TAL"/>
            </w:pPr>
            <w:r>
              <w:t>Medium</w:t>
            </w:r>
          </w:p>
        </w:tc>
        <w:tc>
          <w:tcPr>
            <w:tcW w:w="4385" w:type="pct"/>
            <w:tcBorders>
              <w:top w:val="single" w:sz="4" w:space="0" w:color="auto"/>
              <w:left w:val="single" w:sz="4" w:space="0" w:color="auto"/>
              <w:bottom w:val="single" w:sz="4" w:space="0" w:color="auto"/>
              <w:right w:val="single" w:sz="4" w:space="0" w:color="auto"/>
            </w:tcBorders>
          </w:tcPr>
          <w:p w:rsidR="00292C5A" w:rsidRDefault="00292C5A">
            <w:pPr>
              <w:pStyle w:val="TAL"/>
            </w:pPr>
            <w:r>
              <w:t xml:space="preserve">Recording of some IEs in the signalling messages together with the radio measurement IEs plus any vendor specific extensions to this definition, in decoded format. </w:t>
            </w:r>
          </w:p>
        </w:tc>
      </w:tr>
      <w:tr w:rsidR="00292C5A">
        <w:trPr>
          <w:jc w:val="center"/>
        </w:trPr>
        <w:tc>
          <w:tcPr>
            <w:tcW w:w="615" w:type="pct"/>
            <w:tcBorders>
              <w:top w:val="single" w:sz="4" w:space="0" w:color="auto"/>
              <w:left w:val="single" w:sz="4" w:space="0" w:color="auto"/>
              <w:bottom w:val="single" w:sz="4" w:space="0" w:color="auto"/>
              <w:right w:val="single" w:sz="4" w:space="0" w:color="auto"/>
            </w:tcBorders>
          </w:tcPr>
          <w:p w:rsidR="00292C5A" w:rsidRDefault="00292C5A">
            <w:pPr>
              <w:pStyle w:val="TAL"/>
            </w:pPr>
            <w:r>
              <w:t>Maximum</w:t>
            </w:r>
          </w:p>
        </w:tc>
        <w:tc>
          <w:tcPr>
            <w:tcW w:w="4385" w:type="pct"/>
            <w:tcBorders>
              <w:top w:val="single" w:sz="4" w:space="0" w:color="auto"/>
              <w:left w:val="single" w:sz="4" w:space="0" w:color="auto"/>
              <w:bottom w:val="single" w:sz="4" w:space="0" w:color="auto"/>
              <w:right w:val="single" w:sz="4" w:space="0" w:color="auto"/>
            </w:tcBorders>
          </w:tcPr>
          <w:p w:rsidR="00292C5A" w:rsidRDefault="00292C5A">
            <w:pPr>
              <w:pStyle w:val="TAL"/>
            </w:pPr>
            <w:r>
              <w:t xml:space="preserve">Recording entire signalling messages plus any vendor specific extensions to this definition, in encoded format. </w:t>
            </w:r>
          </w:p>
        </w:tc>
      </w:tr>
      <w:tr w:rsidR="00292C5A">
        <w:trPr>
          <w:jc w:val="center"/>
        </w:trPr>
        <w:tc>
          <w:tcPr>
            <w:tcW w:w="615" w:type="pct"/>
            <w:tcBorders>
              <w:top w:val="single" w:sz="4" w:space="0" w:color="auto"/>
              <w:left w:val="single" w:sz="4" w:space="0" w:color="auto"/>
              <w:bottom w:val="single" w:sz="4" w:space="0" w:color="auto"/>
              <w:right w:val="single" w:sz="4" w:space="0" w:color="auto"/>
            </w:tcBorders>
          </w:tcPr>
          <w:p w:rsidR="00292C5A" w:rsidRDefault="00292C5A">
            <w:pPr>
              <w:pStyle w:val="TAL"/>
            </w:pPr>
            <w:r>
              <w:t>MinimumWithoutVendorSpecificExtension</w:t>
            </w:r>
          </w:p>
        </w:tc>
        <w:tc>
          <w:tcPr>
            <w:tcW w:w="4385" w:type="pct"/>
            <w:tcBorders>
              <w:top w:val="single" w:sz="4" w:space="0" w:color="auto"/>
              <w:left w:val="single" w:sz="4" w:space="0" w:color="auto"/>
              <w:bottom w:val="single" w:sz="4" w:space="0" w:color="auto"/>
              <w:right w:val="single" w:sz="4" w:space="0" w:color="auto"/>
            </w:tcBorders>
          </w:tcPr>
          <w:p w:rsidR="00292C5A" w:rsidRDefault="00292C5A">
            <w:pPr>
              <w:pStyle w:val="TAL"/>
            </w:pPr>
            <w:r>
              <w:t xml:space="preserve">Recording of some IEs in the signalling messages in decoded format. </w:t>
            </w:r>
          </w:p>
        </w:tc>
      </w:tr>
      <w:tr w:rsidR="00292C5A">
        <w:trPr>
          <w:jc w:val="center"/>
        </w:trPr>
        <w:tc>
          <w:tcPr>
            <w:tcW w:w="615" w:type="pct"/>
            <w:tcBorders>
              <w:top w:val="single" w:sz="4" w:space="0" w:color="auto"/>
              <w:left w:val="single" w:sz="4" w:space="0" w:color="auto"/>
              <w:bottom w:val="single" w:sz="4" w:space="0" w:color="auto"/>
              <w:right w:val="single" w:sz="4" w:space="0" w:color="auto"/>
            </w:tcBorders>
          </w:tcPr>
          <w:p w:rsidR="00292C5A" w:rsidRDefault="00292C5A">
            <w:pPr>
              <w:pStyle w:val="TAL"/>
            </w:pPr>
            <w:r>
              <w:t>MediumWithoutVendorSpecificExtension</w:t>
            </w:r>
          </w:p>
        </w:tc>
        <w:tc>
          <w:tcPr>
            <w:tcW w:w="4385" w:type="pct"/>
            <w:tcBorders>
              <w:top w:val="single" w:sz="4" w:space="0" w:color="auto"/>
              <w:left w:val="single" w:sz="4" w:space="0" w:color="auto"/>
              <w:bottom w:val="single" w:sz="4" w:space="0" w:color="auto"/>
              <w:right w:val="single" w:sz="4" w:space="0" w:color="auto"/>
            </w:tcBorders>
          </w:tcPr>
          <w:p w:rsidR="00292C5A" w:rsidRDefault="00292C5A">
            <w:pPr>
              <w:pStyle w:val="TAL"/>
            </w:pPr>
            <w:r>
              <w:t xml:space="preserve">Recording of some IEs in the signalling messages together with the radio measurement IEs in decoded format. </w:t>
            </w:r>
          </w:p>
        </w:tc>
      </w:tr>
      <w:tr w:rsidR="00292C5A">
        <w:trPr>
          <w:jc w:val="center"/>
        </w:trPr>
        <w:tc>
          <w:tcPr>
            <w:tcW w:w="615" w:type="pct"/>
            <w:tcBorders>
              <w:top w:val="single" w:sz="4" w:space="0" w:color="auto"/>
              <w:left w:val="single" w:sz="4" w:space="0" w:color="auto"/>
              <w:bottom w:val="single" w:sz="4" w:space="0" w:color="auto"/>
              <w:right w:val="single" w:sz="4" w:space="0" w:color="auto"/>
            </w:tcBorders>
          </w:tcPr>
          <w:p w:rsidR="00292C5A" w:rsidRDefault="00292C5A">
            <w:pPr>
              <w:pStyle w:val="TAL"/>
            </w:pPr>
            <w:r>
              <w:t>MaximumWithoutVendorSpecifcExtension</w:t>
            </w:r>
          </w:p>
        </w:tc>
        <w:tc>
          <w:tcPr>
            <w:tcW w:w="4385" w:type="pct"/>
            <w:tcBorders>
              <w:top w:val="single" w:sz="4" w:space="0" w:color="auto"/>
              <w:left w:val="single" w:sz="4" w:space="0" w:color="auto"/>
              <w:bottom w:val="single" w:sz="4" w:space="0" w:color="auto"/>
              <w:right w:val="single" w:sz="4" w:space="0" w:color="auto"/>
            </w:tcBorders>
          </w:tcPr>
          <w:p w:rsidR="00292C5A" w:rsidRDefault="00292C5A">
            <w:pPr>
              <w:pStyle w:val="TAL"/>
            </w:pPr>
            <w:r>
              <w:t xml:space="preserve">Recording entire signalling messages in encoded format. </w:t>
            </w:r>
          </w:p>
        </w:tc>
      </w:tr>
    </w:tbl>
    <w:p w:rsidR="00292C5A" w:rsidRDefault="00292C5A"/>
    <w:p w:rsidR="00292C5A" w:rsidRDefault="00292C5A">
      <w:r>
        <w:t xml:space="preserve">At least one of Minimum, Medium or Maximum trace </w:t>
      </w:r>
      <w:r w:rsidR="008368DF">
        <w:t xml:space="preserve">depth </w:t>
      </w:r>
      <w:r>
        <w:t>shall be supported depending on the NE type (see trace record description in TS 32.423 [3] for details).</w:t>
      </w:r>
    </w:p>
    <w:p w:rsidR="00292C5A" w:rsidRDefault="00292C5A">
      <w:pPr>
        <w:rPr>
          <w:iCs/>
        </w:rPr>
      </w:pPr>
      <w:r>
        <w:rPr>
          <w:iCs/>
        </w:rPr>
        <w:t xml:space="preserve">Trace depth shall be an enumerated parameter with the following possible values: </w:t>
      </w:r>
    </w:p>
    <w:p w:rsidR="00292C5A" w:rsidRDefault="00292C5A" w:rsidP="008D3579">
      <w:pPr>
        <w:pStyle w:val="B10"/>
        <w:contextualSpacing/>
      </w:pPr>
      <w:r>
        <w:t>Minimum</w:t>
      </w:r>
      <w:r w:rsidR="008368DF">
        <w:t xml:space="preserve"> (0)</w:t>
      </w:r>
      <w:r>
        <w:t xml:space="preserve">, </w:t>
      </w:r>
    </w:p>
    <w:p w:rsidR="00292C5A" w:rsidRDefault="00292C5A" w:rsidP="008D3579">
      <w:pPr>
        <w:pStyle w:val="B10"/>
        <w:contextualSpacing/>
      </w:pPr>
      <w:r>
        <w:t xml:space="preserve">Medium </w:t>
      </w:r>
      <w:r w:rsidR="008368DF">
        <w:t>(1)</w:t>
      </w:r>
    </w:p>
    <w:p w:rsidR="00292C5A" w:rsidRDefault="00292C5A" w:rsidP="008D3579">
      <w:pPr>
        <w:pStyle w:val="B10"/>
        <w:contextualSpacing/>
      </w:pPr>
      <w:r>
        <w:t>Maximum</w:t>
      </w:r>
      <w:r w:rsidR="008368DF">
        <w:t xml:space="preserve"> (2)</w:t>
      </w:r>
    </w:p>
    <w:p w:rsidR="00292C5A" w:rsidRDefault="00292C5A" w:rsidP="008D3579">
      <w:pPr>
        <w:pStyle w:val="B10"/>
        <w:contextualSpacing/>
      </w:pPr>
      <w:r>
        <w:t>MinimumWithoutVendorSpecificExtension</w:t>
      </w:r>
      <w:r w:rsidR="008368DF">
        <w:t xml:space="preserve"> (3)</w:t>
      </w:r>
    </w:p>
    <w:p w:rsidR="00292C5A" w:rsidRDefault="00292C5A" w:rsidP="008D3579">
      <w:pPr>
        <w:pStyle w:val="B10"/>
        <w:contextualSpacing/>
      </w:pPr>
      <w:r>
        <w:t xml:space="preserve">MediumWithoutVendorSpecificExtension </w:t>
      </w:r>
      <w:r w:rsidR="008368DF">
        <w:t>(4)</w:t>
      </w:r>
    </w:p>
    <w:p w:rsidR="00292C5A" w:rsidRDefault="00292C5A" w:rsidP="008D3579">
      <w:pPr>
        <w:pStyle w:val="B10"/>
        <w:contextualSpacing/>
      </w:pPr>
      <w:r>
        <w:t>MaximumWithoutVendorSpecificExtension</w:t>
      </w:r>
      <w:r w:rsidR="008368DF">
        <w:t xml:space="preserve"> (5)</w:t>
      </w:r>
    </w:p>
    <w:p w:rsidR="00292C5A" w:rsidRDefault="00292C5A">
      <w:pPr>
        <w:pStyle w:val="Heading2"/>
      </w:pPr>
      <w:bookmarkStart w:id="1387" w:name="_Toc516654928"/>
      <w:bookmarkStart w:id="1388" w:name="_Toc28278119"/>
      <w:bookmarkStart w:id="1389" w:name="_Toc36134394"/>
      <w:bookmarkStart w:id="1390" w:name="_Toc44686879"/>
      <w:bookmarkStart w:id="1391" w:name="_Toc51928649"/>
      <w:bookmarkStart w:id="1392" w:name="_Toc51929218"/>
      <w:bookmarkStart w:id="1393" w:name="_Toc155283230"/>
      <w:r>
        <w:t>5.4</w:t>
      </w:r>
      <w:r>
        <w:tab/>
        <w:t xml:space="preserve">List of NE </w:t>
      </w:r>
      <w:r w:rsidR="008A4086">
        <w:t xml:space="preserve">Types </w:t>
      </w:r>
      <w:r>
        <w:t>(</w:t>
      </w:r>
      <w:r w:rsidR="00F25111">
        <w:t>C</w:t>
      </w:r>
      <w:r>
        <w:t>M)</w:t>
      </w:r>
      <w:bookmarkEnd w:id="1387"/>
      <w:bookmarkEnd w:id="1388"/>
      <w:bookmarkEnd w:id="1389"/>
      <w:bookmarkEnd w:id="1390"/>
      <w:bookmarkEnd w:id="1391"/>
      <w:bookmarkEnd w:id="1392"/>
      <w:bookmarkEnd w:id="1393"/>
    </w:p>
    <w:p w:rsidR="00292C5A" w:rsidRDefault="00292C5A">
      <w:r>
        <w:t>This conditional mandatory parameter defines the Network Element types where Trace Session activation is needed. The condition of this parameter is that signalling based activation mechanism is used except in IMS. This parameter determines whether the Trace Session Activation shall be propagated further to other Network Elements. In the management based activation mechanism, and in the signalling based activation mechanism for IMS, this parameter is not needed.</w:t>
      </w:r>
    </w:p>
    <w:p w:rsidR="00292C5A" w:rsidRDefault="00292C5A">
      <w:r>
        <w:t>The following list contains the Network Element types:</w:t>
      </w:r>
    </w:p>
    <w:p w:rsidR="00292C5A" w:rsidRDefault="008D3579" w:rsidP="008D3579">
      <w:pPr>
        <w:pStyle w:val="B10"/>
        <w:contextualSpacing/>
      </w:pPr>
      <w:r>
        <w:t>-</w:t>
      </w:r>
      <w:r>
        <w:tab/>
      </w:r>
      <w:r w:rsidR="00292C5A">
        <w:t>MSC Server</w:t>
      </w:r>
    </w:p>
    <w:p w:rsidR="00292C5A" w:rsidRDefault="008D3579" w:rsidP="008D3579">
      <w:pPr>
        <w:pStyle w:val="B10"/>
        <w:contextualSpacing/>
      </w:pPr>
      <w:r>
        <w:t>-</w:t>
      </w:r>
      <w:r>
        <w:tab/>
      </w:r>
      <w:r w:rsidR="00292C5A">
        <w:t>MGW</w:t>
      </w:r>
    </w:p>
    <w:p w:rsidR="00292C5A" w:rsidRDefault="008D3579" w:rsidP="008D3579">
      <w:pPr>
        <w:pStyle w:val="B10"/>
        <w:contextualSpacing/>
      </w:pPr>
      <w:r>
        <w:t>-</w:t>
      </w:r>
      <w:r>
        <w:tab/>
      </w:r>
      <w:r w:rsidR="00292C5A">
        <w:t>RNC</w:t>
      </w:r>
    </w:p>
    <w:p w:rsidR="00292C5A" w:rsidRDefault="008D3579" w:rsidP="008D3579">
      <w:pPr>
        <w:pStyle w:val="B10"/>
        <w:contextualSpacing/>
      </w:pPr>
      <w:r>
        <w:t>-</w:t>
      </w:r>
      <w:r>
        <w:tab/>
      </w:r>
      <w:r w:rsidR="00292C5A">
        <w:t>SGSN</w:t>
      </w:r>
    </w:p>
    <w:p w:rsidR="00292C5A" w:rsidRDefault="008D3579" w:rsidP="008D3579">
      <w:pPr>
        <w:pStyle w:val="B10"/>
        <w:contextualSpacing/>
      </w:pPr>
      <w:r>
        <w:t>-</w:t>
      </w:r>
      <w:r>
        <w:tab/>
      </w:r>
      <w:r w:rsidR="00292C5A">
        <w:t>GGSN</w:t>
      </w:r>
    </w:p>
    <w:p w:rsidR="00292C5A" w:rsidRPr="00D33809" w:rsidRDefault="008D3579" w:rsidP="008D3579">
      <w:pPr>
        <w:pStyle w:val="B10"/>
        <w:contextualSpacing/>
        <w:rPr>
          <w:lang w:val="fr-FR"/>
        </w:rPr>
      </w:pPr>
      <w:r w:rsidRPr="00D33809">
        <w:rPr>
          <w:lang w:val="fr-FR"/>
        </w:rPr>
        <w:t>-</w:t>
      </w:r>
      <w:r w:rsidRPr="00D33809">
        <w:rPr>
          <w:lang w:val="fr-FR"/>
        </w:rPr>
        <w:tab/>
      </w:r>
      <w:r w:rsidR="00292C5A" w:rsidRPr="00D33809">
        <w:rPr>
          <w:lang w:val="fr-FR"/>
        </w:rPr>
        <w:t>BM-SC</w:t>
      </w:r>
    </w:p>
    <w:p w:rsidR="00292C5A" w:rsidRPr="00D33809" w:rsidRDefault="008D3579" w:rsidP="008D3579">
      <w:pPr>
        <w:pStyle w:val="B10"/>
        <w:contextualSpacing/>
        <w:rPr>
          <w:lang w:val="fr-FR"/>
        </w:rPr>
      </w:pPr>
      <w:r w:rsidRPr="00D33809">
        <w:rPr>
          <w:lang w:val="fr-FR"/>
        </w:rPr>
        <w:t>-</w:t>
      </w:r>
      <w:r w:rsidRPr="00D33809">
        <w:rPr>
          <w:lang w:val="fr-FR"/>
        </w:rPr>
        <w:tab/>
      </w:r>
      <w:r w:rsidR="00292C5A" w:rsidRPr="00D33809">
        <w:rPr>
          <w:lang w:val="fr-FR"/>
        </w:rPr>
        <w:t>MME</w:t>
      </w:r>
    </w:p>
    <w:p w:rsidR="00292C5A" w:rsidRPr="00D33809" w:rsidRDefault="008D3579" w:rsidP="008D3579">
      <w:pPr>
        <w:pStyle w:val="B10"/>
        <w:contextualSpacing/>
        <w:rPr>
          <w:lang w:val="fr-FR"/>
        </w:rPr>
      </w:pPr>
      <w:r w:rsidRPr="00D33809">
        <w:rPr>
          <w:lang w:val="fr-FR"/>
        </w:rPr>
        <w:t>-</w:t>
      </w:r>
      <w:r w:rsidRPr="00D33809">
        <w:rPr>
          <w:lang w:val="fr-FR"/>
        </w:rPr>
        <w:tab/>
      </w:r>
      <w:r w:rsidR="00292C5A" w:rsidRPr="00D33809">
        <w:rPr>
          <w:lang w:val="fr-FR"/>
        </w:rPr>
        <w:t>SGW</w:t>
      </w:r>
    </w:p>
    <w:p w:rsidR="00292C5A" w:rsidRPr="00D33809" w:rsidRDefault="008D3579" w:rsidP="008D3579">
      <w:pPr>
        <w:pStyle w:val="B10"/>
        <w:contextualSpacing/>
        <w:rPr>
          <w:lang w:val="fr-FR"/>
        </w:rPr>
      </w:pPr>
      <w:r w:rsidRPr="00D33809">
        <w:rPr>
          <w:lang w:val="fr-FR"/>
        </w:rPr>
        <w:t>-</w:t>
      </w:r>
      <w:r w:rsidRPr="00D33809">
        <w:rPr>
          <w:lang w:val="fr-FR"/>
        </w:rPr>
        <w:tab/>
      </w:r>
      <w:r w:rsidR="00292C5A" w:rsidRPr="00D33809">
        <w:rPr>
          <w:lang w:val="fr-FR"/>
        </w:rPr>
        <w:t>PDN GW</w:t>
      </w:r>
    </w:p>
    <w:p w:rsidR="008D3579" w:rsidRPr="00D33809" w:rsidRDefault="008D3579" w:rsidP="008D3579">
      <w:pPr>
        <w:pStyle w:val="B10"/>
        <w:contextualSpacing/>
        <w:rPr>
          <w:lang w:val="fr-FR"/>
        </w:rPr>
      </w:pPr>
      <w:r w:rsidRPr="00D33809">
        <w:rPr>
          <w:lang w:val="fr-FR"/>
        </w:rPr>
        <w:t>-</w:t>
      </w:r>
      <w:r w:rsidRPr="00D33809">
        <w:rPr>
          <w:lang w:val="fr-FR"/>
        </w:rPr>
        <w:tab/>
      </w:r>
      <w:r w:rsidR="00292C5A" w:rsidRPr="00D33809">
        <w:rPr>
          <w:lang w:val="fr-FR"/>
        </w:rPr>
        <w:t>eNB</w:t>
      </w:r>
    </w:p>
    <w:p w:rsidR="008D3579" w:rsidRPr="00D33809" w:rsidRDefault="008D3579" w:rsidP="008D3579">
      <w:pPr>
        <w:pStyle w:val="B10"/>
        <w:contextualSpacing/>
        <w:rPr>
          <w:lang w:val="fr-FR"/>
        </w:rPr>
      </w:pPr>
      <w:r w:rsidRPr="00D33809">
        <w:rPr>
          <w:lang w:val="fr-FR"/>
        </w:rPr>
        <w:t>-</w:t>
      </w:r>
      <w:r w:rsidRPr="00D33809">
        <w:rPr>
          <w:lang w:val="fr-FR"/>
        </w:rPr>
        <w:tab/>
        <w:t>AMF</w:t>
      </w:r>
    </w:p>
    <w:p w:rsidR="008D3579" w:rsidRPr="00D33809" w:rsidRDefault="008D3579" w:rsidP="008D3579">
      <w:pPr>
        <w:pStyle w:val="B10"/>
        <w:contextualSpacing/>
        <w:rPr>
          <w:lang w:val="fr-FR"/>
        </w:rPr>
      </w:pPr>
      <w:r w:rsidRPr="00D33809">
        <w:rPr>
          <w:lang w:val="fr-FR"/>
        </w:rPr>
        <w:t>-</w:t>
      </w:r>
      <w:r w:rsidRPr="00D33809">
        <w:rPr>
          <w:lang w:val="fr-FR"/>
        </w:rPr>
        <w:tab/>
        <w:t>PCF</w:t>
      </w:r>
    </w:p>
    <w:p w:rsidR="008D3579" w:rsidRPr="00D33809" w:rsidRDefault="008D3579" w:rsidP="008D3579">
      <w:pPr>
        <w:pStyle w:val="B10"/>
        <w:contextualSpacing/>
        <w:rPr>
          <w:lang w:val="fr-FR"/>
        </w:rPr>
      </w:pPr>
      <w:r w:rsidRPr="00D33809">
        <w:rPr>
          <w:lang w:val="fr-FR"/>
        </w:rPr>
        <w:t>-</w:t>
      </w:r>
      <w:r w:rsidRPr="00D33809">
        <w:rPr>
          <w:lang w:val="fr-FR"/>
        </w:rPr>
        <w:tab/>
        <w:t>SMF</w:t>
      </w:r>
    </w:p>
    <w:p w:rsidR="008D3579" w:rsidRPr="00D33809" w:rsidRDefault="008D3579" w:rsidP="008D3579">
      <w:pPr>
        <w:pStyle w:val="B10"/>
        <w:contextualSpacing/>
        <w:rPr>
          <w:lang w:val="fr-FR"/>
        </w:rPr>
      </w:pPr>
      <w:r w:rsidRPr="00D33809">
        <w:rPr>
          <w:lang w:val="fr-FR"/>
        </w:rPr>
        <w:t>-</w:t>
      </w:r>
      <w:r w:rsidRPr="00D33809">
        <w:rPr>
          <w:lang w:val="fr-FR"/>
        </w:rPr>
        <w:tab/>
        <w:t>UPF</w:t>
      </w:r>
    </w:p>
    <w:p w:rsidR="0089789C" w:rsidRPr="00D33809" w:rsidRDefault="0089789C" w:rsidP="004229AF">
      <w:pPr>
        <w:pStyle w:val="B10"/>
        <w:contextualSpacing/>
        <w:rPr>
          <w:lang w:val="fr-FR"/>
        </w:rPr>
      </w:pPr>
      <w:r w:rsidRPr="00D33809">
        <w:rPr>
          <w:lang w:val="fr-FR"/>
        </w:rPr>
        <w:t>-</w:t>
      </w:r>
      <w:r w:rsidRPr="00D33809">
        <w:rPr>
          <w:lang w:val="fr-FR"/>
        </w:rPr>
        <w:tab/>
        <w:t>gNB-CU-CP</w:t>
      </w:r>
    </w:p>
    <w:p w:rsidR="0089789C" w:rsidRPr="00A8141A" w:rsidRDefault="0089789C" w:rsidP="004229AF">
      <w:pPr>
        <w:pStyle w:val="B10"/>
        <w:contextualSpacing/>
        <w:rPr>
          <w:lang w:val="sv-SE"/>
        </w:rPr>
      </w:pPr>
      <w:r w:rsidRPr="00A8141A">
        <w:rPr>
          <w:lang w:val="sv-SE"/>
        </w:rPr>
        <w:t>-</w:t>
      </w:r>
      <w:r w:rsidRPr="00A8141A">
        <w:rPr>
          <w:lang w:val="sv-SE"/>
        </w:rPr>
        <w:tab/>
        <w:t xml:space="preserve">gNB-CU-UP </w:t>
      </w:r>
    </w:p>
    <w:p w:rsidR="006368C5" w:rsidRDefault="0089789C" w:rsidP="008D4A97">
      <w:pPr>
        <w:pStyle w:val="B10"/>
        <w:contextualSpacing/>
        <w:rPr>
          <w:lang w:val="sv-SE"/>
        </w:rPr>
      </w:pPr>
      <w:r w:rsidRPr="00A8141A">
        <w:rPr>
          <w:lang w:val="sv-SE"/>
        </w:rPr>
        <w:t>-</w:t>
      </w:r>
      <w:r w:rsidRPr="00A8141A">
        <w:rPr>
          <w:lang w:val="sv-SE"/>
        </w:rPr>
        <w:tab/>
        <w:t xml:space="preserve">gNB-DU </w:t>
      </w:r>
    </w:p>
    <w:p w:rsidR="006368C5" w:rsidRDefault="006368C5" w:rsidP="008D4A97">
      <w:pPr>
        <w:pStyle w:val="B10"/>
        <w:contextualSpacing/>
        <w:rPr>
          <w:lang w:val="fr-FR"/>
        </w:rPr>
      </w:pPr>
      <w:r>
        <w:rPr>
          <w:lang w:val="fr-FR"/>
        </w:rPr>
        <w:t>-</w:t>
      </w:r>
      <w:r>
        <w:rPr>
          <w:lang w:val="fr-FR"/>
        </w:rPr>
        <w:tab/>
        <w:t>AUSF</w:t>
      </w:r>
    </w:p>
    <w:p w:rsidR="0089789C" w:rsidRPr="00A8141A" w:rsidRDefault="006368C5" w:rsidP="006368C5">
      <w:pPr>
        <w:pStyle w:val="B10"/>
        <w:contextualSpacing/>
        <w:rPr>
          <w:lang w:val="sv-SE"/>
        </w:rPr>
      </w:pPr>
      <w:r>
        <w:rPr>
          <w:lang w:val="fr-FR"/>
        </w:rPr>
        <w:t>-</w:t>
      </w:r>
      <w:r>
        <w:rPr>
          <w:lang w:val="fr-FR"/>
        </w:rPr>
        <w:tab/>
        <w:t>SMSF</w:t>
      </w:r>
    </w:p>
    <w:p w:rsidR="005E4F22" w:rsidRPr="009F1FB1" w:rsidRDefault="0089789C" w:rsidP="005E4F22">
      <w:pPr>
        <w:pStyle w:val="B10"/>
        <w:contextualSpacing/>
        <w:rPr>
          <w:lang w:val="sv-SE"/>
        </w:rPr>
      </w:pPr>
      <w:r>
        <w:t>-</w:t>
      </w:r>
      <w:r>
        <w:tab/>
      </w:r>
      <w:r>
        <w:rPr>
          <w:lang w:eastAsia="ja-JP"/>
        </w:rPr>
        <w:t>ng-eNB</w:t>
      </w:r>
      <w:r>
        <w:t xml:space="preserve"> </w:t>
      </w:r>
    </w:p>
    <w:p w:rsidR="005E4F22" w:rsidRPr="009F1FB1" w:rsidRDefault="005E4F22" w:rsidP="005E4F22">
      <w:pPr>
        <w:pStyle w:val="B10"/>
        <w:contextualSpacing/>
        <w:rPr>
          <w:lang w:val="sv-SE"/>
        </w:rPr>
      </w:pPr>
      <w:r w:rsidRPr="009F1FB1">
        <w:rPr>
          <w:lang w:val="sv-SE"/>
        </w:rPr>
        <w:t>-</w:t>
      </w:r>
      <w:r w:rsidRPr="009F1FB1">
        <w:rPr>
          <w:lang w:val="sv-SE"/>
        </w:rPr>
        <w:tab/>
        <w:t>HSS</w:t>
      </w:r>
    </w:p>
    <w:p w:rsidR="0089789C" w:rsidRDefault="005E4F22" w:rsidP="005E4F22">
      <w:pPr>
        <w:pStyle w:val="B10"/>
      </w:pPr>
      <w:r>
        <w:t>-</w:t>
      </w:r>
      <w:r>
        <w:tab/>
        <w:t>UDM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42"/>
        <w:gridCol w:w="1417"/>
        <w:gridCol w:w="1136"/>
        <w:gridCol w:w="952"/>
        <w:gridCol w:w="1295"/>
        <w:gridCol w:w="1270"/>
        <w:gridCol w:w="1173"/>
        <w:gridCol w:w="1372"/>
      </w:tblGrid>
      <w:tr w:rsidR="00292C5A" w:rsidTr="0089789C">
        <w:tc>
          <w:tcPr>
            <w:tcW w:w="630"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8</w:t>
            </w:r>
          </w:p>
        </w:tc>
        <w:tc>
          <w:tcPr>
            <w:tcW w:w="719"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7</w:t>
            </w:r>
          </w:p>
        </w:tc>
        <w:tc>
          <w:tcPr>
            <w:tcW w:w="576"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6</w:t>
            </w:r>
          </w:p>
        </w:tc>
        <w:tc>
          <w:tcPr>
            <w:tcW w:w="483"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5</w:t>
            </w:r>
          </w:p>
        </w:tc>
        <w:tc>
          <w:tcPr>
            <w:tcW w:w="657"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4</w:t>
            </w:r>
          </w:p>
        </w:tc>
        <w:tc>
          <w:tcPr>
            <w:tcW w:w="644"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3</w:t>
            </w:r>
          </w:p>
        </w:tc>
        <w:tc>
          <w:tcPr>
            <w:tcW w:w="595"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2</w:t>
            </w:r>
          </w:p>
        </w:tc>
        <w:tc>
          <w:tcPr>
            <w:tcW w:w="696"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1</w:t>
            </w:r>
          </w:p>
        </w:tc>
      </w:tr>
      <w:tr w:rsidR="00292C5A" w:rsidTr="0089789C">
        <w:tc>
          <w:tcPr>
            <w:tcW w:w="630" w:type="pct"/>
            <w:tcBorders>
              <w:top w:val="single" w:sz="4" w:space="0" w:color="auto"/>
              <w:left w:val="single" w:sz="4" w:space="0" w:color="auto"/>
              <w:bottom w:val="single" w:sz="4" w:space="0" w:color="auto"/>
              <w:right w:val="single" w:sz="4" w:space="0" w:color="auto"/>
            </w:tcBorders>
          </w:tcPr>
          <w:p w:rsidR="00292C5A" w:rsidRDefault="00292C5A" w:rsidP="00B95764">
            <w:pPr>
              <w:pStyle w:val="TAL"/>
            </w:pPr>
            <w:r>
              <w:t>SGW</w:t>
            </w:r>
          </w:p>
        </w:tc>
        <w:tc>
          <w:tcPr>
            <w:tcW w:w="719" w:type="pct"/>
            <w:tcBorders>
              <w:top w:val="single" w:sz="4" w:space="0" w:color="auto"/>
              <w:left w:val="single" w:sz="4" w:space="0" w:color="auto"/>
              <w:bottom w:val="single" w:sz="4" w:space="0" w:color="auto"/>
              <w:right w:val="single" w:sz="4" w:space="0" w:color="auto"/>
            </w:tcBorders>
          </w:tcPr>
          <w:p w:rsidR="00292C5A" w:rsidRDefault="00292C5A" w:rsidP="00B95764">
            <w:pPr>
              <w:pStyle w:val="TAL"/>
            </w:pPr>
            <w:r>
              <w:t>MME</w:t>
            </w:r>
          </w:p>
        </w:tc>
        <w:tc>
          <w:tcPr>
            <w:tcW w:w="576" w:type="pct"/>
            <w:tcBorders>
              <w:top w:val="single" w:sz="4" w:space="0" w:color="auto"/>
              <w:left w:val="single" w:sz="4" w:space="0" w:color="auto"/>
              <w:bottom w:val="single" w:sz="4" w:space="0" w:color="auto"/>
              <w:right w:val="single" w:sz="4" w:space="0" w:color="auto"/>
            </w:tcBorders>
          </w:tcPr>
          <w:p w:rsidR="00292C5A" w:rsidRDefault="00292C5A" w:rsidP="00B95764">
            <w:pPr>
              <w:pStyle w:val="TAL"/>
            </w:pPr>
            <w:r>
              <w:t>BM-SC</w:t>
            </w:r>
          </w:p>
        </w:tc>
        <w:tc>
          <w:tcPr>
            <w:tcW w:w="483" w:type="pct"/>
            <w:tcBorders>
              <w:top w:val="single" w:sz="4" w:space="0" w:color="auto"/>
              <w:left w:val="single" w:sz="4" w:space="0" w:color="auto"/>
              <w:bottom w:val="single" w:sz="4" w:space="0" w:color="auto"/>
              <w:right w:val="single" w:sz="4" w:space="0" w:color="auto"/>
            </w:tcBorders>
          </w:tcPr>
          <w:p w:rsidR="00292C5A" w:rsidRDefault="00292C5A" w:rsidP="00B95764">
            <w:pPr>
              <w:pStyle w:val="TAL"/>
            </w:pPr>
            <w:r>
              <w:t>RNC</w:t>
            </w:r>
          </w:p>
        </w:tc>
        <w:tc>
          <w:tcPr>
            <w:tcW w:w="657" w:type="pct"/>
            <w:tcBorders>
              <w:top w:val="single" w:sz="4" w:space="0" w:color="auto"/>
              <w:left w:val="single" w:sz="4" w:space="0" w:color="auto"/>
              <w:bottom w:val="single" w:sz="4" w:space="0" w:color="auto"/>
              <w:right w:val="single" w:sz="4" w:space="0" w:color="auto"/>
            </w:tcBorders>
          </w:tcPr>
          <w:p w:rsidR="00292C5A" w:rsidRDefault="00292C5A" w:rsidP="00B95764">
            <w:pPr>
              <w:pStyle w:val="TAL"/>
            </w:pPr>
            <w:r>
              <w:t>GGSN</w:t>
            </w:r>
          </w:p>
        </w:tc>
        <w:tc>
          <w:tcPr>
            <w:tcW w:w="644" w:type="pct"/>
            <w:tcBorders>
              <w:top w:val="single" w:sz="4" w:space="0" w:color="auto"/>
              <w:left w:val="single" w:sz="4" w:space="0" w:color="auto"/>
              <w:bottom w:val="single" w:sz="4" w:space="0" w:color="auto"/>
              <w:right w:val="single" w:sz="4" w:space="0" w:color="auto"/>
            </w:tcBorders>
          </w:tcPr>
          <w:p w:rsidR="00292C5A" w:rsidRDefault="00292C5A" w:rsidP="00B95764">
            <w:pPr>
              <w:pStyle w:val="TAL"/>
            </w:pPr>
            <w:r>
              <w:t>SGSN</w:t>
            </w:r>
          </w:p>
        </w:tc>
        <w:tc>
          <w:tcPr>
            <w:tcW w:w="595" w:type="pct"/>
            <w:tcBorders>
              <w:top w:val="single" w:sz="4" w:space="0" w:color="auto"/>
              <w:left w:val="single" w:sz="4" w:space="0" w:color="auto"/>
              <w:bottom w:val="single" w:sz="4" w:space="0" w:color="auto"/>
              <w:right w:val="single" w:sz="4" w:space="0" w:color="auto"/>
            </w:tcBorders>
          </w:tcPr>
          <w:p w:rsidR="00292C5A" w:rsidRDefault="00292C5A" w:rsidP="00B95764">
            <w:pPr>
              <w:pStyle w:val="TAL"/>
            </w:pPr>
            <w:r>
              <w:t>MGW</w:t>
            </w:r>
          </w:p>
        </w:tc>
        <w:tc>
          <w:tcPr>
            <w:tcW w:w="696" w:type="pct"/>
            <w:tcBorders>
              <w:top w:val="single" w:sz="4" w:space="0" w:color="auto"/>
              <w:left w:val="single" w:sz="4" w:space="0" w:color="auto"/>
              <w:bottom w:val="single" w:sz="4" w:space="0" w:color="auto"/>
              <w:right w:val="single" w:sz="4" w:space="0" w:color="auto"/>
            </w:tcBorders>
          </w:tcPr>
          <w:p w:rsidR="00292C5A" w:rsidRDefault="00292C5A" w:rsidP="00B95764">
            <w:pPr>
              <w:pStyle w:val="TAL"/>
            </w:pPr>
            <w:r>
              <w:t>MSC-S</w:t>
            </w:r>
          </w:p>
        </w:tc>
      </w:tr>
      <w:tr w:rsidR="0089789C" w:rsidTr="0089789C">
        <w:trPr>
          <w:cantSplit/>
        </w:trPr>
        <w:tc>
          <w:tcPr>
            <w:tcW w:w="630" w:type="pct"/>
            <w:tcBorders>
              <w:top w:val="single" w:sz="4" w:space="0" w:color="auto"/>
              <w:left w:val="single" w:sz="4" w:space="0" w:color="auto"/>
              <w:bottom w:val="single" w:sz="4" w:space="0" w:color="auto"/>
              <w:right w:val="single" w:sz="4" w:space="0" w:color="auto"/>
            </w:tcBorders>
          </w:tcPr>
          <w:p w:rsidR="0089789C" w:rsidRDefault="0089789C" w:rsidP="0089789C">
            <w:pPr>
              <w:pStyle w:val="TAL"/>
            </w:pPr>
            <w:r w:rsidRPr="00C07AB0">
              <w:t xml:space="preserve">gNB-CU-UP </w:t>
            </w:r>
          </w:p>
        </w:tc>
        <w:tc>
          <w:tcPr>
            <w:tcW w:w="719" w:type="pct"/>
            <w:tcBorders>
              <w:top w:val="single" w:sz="4" w:space="0" w:color="auto"/>
              <w:left w:val="single" w:sz="4" w:space="0" w:color="auto"/>
              <w:bottom w:val="single" w:sz="4" w:space="0" w:color="auto"/>
              <w:right w:val="single" w:sz="4" w:space="0" w:color="auto"/>
            </w:tcBorders>
          </w:tcPr>
          <w:p w:rsidR="0089789C" w:rsidRDefault="0089789C" w:rsidP="0089789C">
            <w:pPr>
              <w:pStyle w:val="TAL"/>
            </w:pPr>
            <w:r w:rsidRPr="00C07AB0">
              <w:t xml:space="preserve">gNB-CU-CP </w:t>
            </w:r>
          </w:p>
        </w:tc>
        <w:tc>
          <w:tcPr>
            <w:tcW w:w="576" w:type="pct"/>
            <w:tcBorders>
              <w:top w:val="single" w:sz="4" w:space="0" w:color="auto"/>
              <w:left w:val="single" w:sz="4" w:space="0" w:color="auto"/>
              <w:bottom w:val="single" w:sz="4" w:space="0" w:color="auto"/>
              <w:right w:val="single" w:sz="4" w:space="0" w:color="auto"/>
            </w:tcBorders>
          </w:tcPr>
          <w:p w:rsidR="0089789C" w:rsidRDefault="0089789C" w:rsidP="0089789C">
            <w:pPr>
              <w:pStyle w:val="TAL"/>
            </w:pPr>
            <w:r>
              <w:t>UPF</w:t>
            </w:r>
          </w:p>
        </w:tc>
        <w:tc>
          <w:tcPr>
            <w:tcW w:w="483" w:type="pct"/>
            <w:tcBorders>
              <w:top w:val="single" w:sz="4" w:space="0" w:color="auto"/>
              <w:left w:val="single" w:sz="4" w:space="0" w:color="auto"/>
              <w:bottom w:val="single" w:sz="4" w:space="0" w:color="auto"/>
              <w:right w:val="single" w:sz="4" w:space="0" w:color="auto"/>
            </w:tcBorders>
          </w:tcPr>
          <w:p w:rsidR="0089789C" w:rsidRDefault="0089789C" w:rsidP="0089789C">
            <w:pPr>
              <w:pStyle w:val="TAL"/>
            </w:pPr>
            <w:r>
              <w:t>PCF</w:t>
            </w:r>
          </w:p>
        </w:tc>
        <w:tc>
          <w:tcPr>
            <w:tcW w:w="657" w:type="pct"/>
            <w:tcBorders>
              <w:top w:val="single" w:sz="4" w:space="0" w:color="auto"/>
              <w:left w:val="single" w:sz="4" w:space="0" w:color="auto"/>
              <w:bottom w:val="single" w:sz="4" w:space="0" w:color="auto"/>
              <w:right w:val="single" w:sz="4" w:space="0" w:color="auto"/>
            </w:tcBorders>
          </w:tcPr>
          <w:p w:rsidR="0089789C" w:rsidRDefault="0089789C" w:rsidP="0089789C">
            <w:pPr>
              <w:pStyle w:val="TAL"/>
            </w:pPr>
            <w:r>
              <w:t>SMF</w:t>
            </w:r>
          </w:p>
        </w:tc>
        <w:tc>
          <w:tcPr>
            <w:tcW w:w="644" w:type="pct"/>
            <w:tcBorders>
              <w:top w:val="single" w:sz="4" w:space="0" w:color="auto"/>
              <w:left w:val="single" w:sz="4" w:space="0" w:color="auto"/>
              <w:bottom w:val="single" w:sz="4" w:space="0" w:color="auto"/>
              <w:right w:val="single" w:sz="4" w:space="0" w:color="auto"/>
            </w:tcBorders>
          </w:tcPr>
          <w:p w:rsidR="0089789C" w:rsidRDefault="0089789C" w:rsidP="0089789C">
            <w:pPr>
              <w:pStyle w:val="TAL"/>
            </w:pPr>
            <w:r>
              <w:t>AMF</w:t>
            </w:r>
          </w:p>
        </w:tc>
        <w:tc>
          <w:tcPr>
            <w:tcW w:w="595" w:type="pct"/>
            <w:tcBorders>
              <w:top w:val="single" w:sz="4" w:space="0" w:color="auto"/>
              <w:left w:val="single" w:sz="4" w:space="0" w:color="auto"/>
              <w:bottom w:val="single" w:sz="4" w:space="0" w:color="auto"/>
              <w:right w:val="single" w:sz="4" w:space="0" w:color="auto"/>
            </w:tcBorders>
          </w:tcPr>
          <w:p w:rsidR="0089789C" w:rsidRDefault="0089789C" w:rsidP="0089789C">
            <w:pPr>
              <w:pStyle w:val="TAL"/>
            </w:pPr>
            <w:r>
              <w:t>eNB</w:t>
            </w:r>
          </w:p>
        </w:tc>
        <w:tc>
          <w:tcPr>
            <w:tcW w:w="696" w:type="pct"/>
            <w:tcBorders>
              <w:top w:val="single" w:sz="4" w:space="0" w:color="auto"/>
              <w:left w:val="single" w:sz="4" w:space="0" w:color="auto"/>
              <w:bottom w:val="single" w:sz="4" w:space="0" w:color="auto"/>
              <w:right w:val="single" w:sz="4" w:space="0" w:color="auto"/>
            </w:tcBorders>
          </w:tcPr>
          <w:p w:rsidR="0089789C" w:rsidRDefault="0089789C" w:rsidP="0089789C">
            <w:pPr>
              <w:pStyle w:val="TAL"/>
            </w:pPr>
            <w:r>
              <w:t>PDN GW</w:t>
            </w:r>
          </w:p>
        </w:tc>
      </w:tr>
      <w:tr w:rsidR="0089789C" w:rsidTr="0089789C">
        <w:trPr>
          <w:cantSplit/>
        </w:trPr>
        <w:tc>
          <w:tcPr>
            <w:tcW w:w="630" w:type="pct"/>
            <w:tcBorders>
              <w:top w:val="single" w:sz="4" w:space="0" w:color="auto"/>
              <w:left w:val="single" w:sz="4" w:space="0" w:color="auto"/>
              <w:bottom w:val="single" w:sz="4" w:space="0" w:color="auto"/>
              <w:right w:val="single" w:sz="4" w:space="0" w:color="auto"/>
            </w:tcBorders>
          </w:tcPr>
          <w:p w:rsidR="0089789C" w:rsidRPr="00C07AB0" w:rsidRDefault="0089789C" w:rsidP="0089789C">
            <w:pPr>
              <w:pStyle w:val="TAL"/>
            </w:pPr>
            <w:r w:rsidRPr="00C07AB0">
              <w:t>spare</w:t>
            </w:r>
          </w:p>
        </w:tc>
        <w:tc>
          <w:tcPr>
            <w:tcW w:w="719" w:type="pct"/>
            <w:tcBorders>
              <w:top w:val="single" w:sz="4" w:space="0" w:color="auto"/>
              <w:left w:val="single" w:sz="4" w:space="0" w:color="auto"/>
              <w:bottom w:val="single" w:sz="4" w:space="0" w:color="auto"/>
              <w:right w:val="single" w:sz="4" w:space="0" w:color="auto"/>
            </w:tcBorders>
          </w:tcPr>
          <w:p w:rsidR="0089789C" w:rsidRPr="00C07AB0" w:rsidRDefault="0089789C" w:rsidP="0089789C">
            <w:pPr>
              <w:pStyle w:val="TAL"/>
            </w:pPr>
            <w:r w:rsidRPr="00C07AB0">
              <w:t>spare</w:t>
            </w:r>
          </w:p>
        </w:tc>
        <w:tc>
          <w:tcPr>
            <w:tcW w:w="576" w:type="pct"/>
            <w:tcBorders>
              <w:top w:val="single" w:sz="4" w:space="0" w:color="auto"/>
              <w:left w:val="single" w:sz="4" w:space="0" w:color="auto"/>
              <w:bottom w:val="single" w:sz="4" w:space="0" w:color="auto"/>
              <w:right w:val="single" w:sz="4" w:space="0" w:color="auto"/>
            </w:tcBorders>
          </w:tcPr>
          <w:p w:rsidR="0089789C" w:rsidRDefault="005E4F22" w:rsidP="0089789C">
            <w:pPr>
              <w:pStyle w:val="TAL"/>
            </w:pPr>
            <w:r>
              <w:t>UDM</w:t>
            </w:r>
          </w:p>
        </w:tc>
        <w:tc>
          <w:tcPr>
            <w:tcW w:w="483" w:type="pct"/>
            <w:tcBorders>
              <w:top w:val="single" w:sz="4" w:space="0" w:color="auto"/>
              <w:left w:val="single" w:sz="4" w:space="0" w:color="auto"/>
              <w:bottom w:val="single" w:sz="4" w:space="0" w:color="auto"/>
              <w:right w:val="single" w:sz="4" w:space="0" w:color="auto"/>
            </w:tcBorders>
          </w:tcPr>
          <w:p w:rsidR="0089789C" w:rsidRDefault="005E4F22" w:rsidP="0089789C">
            <w:pPr>
              <w:pStyle w:val="TAL"/>
            </w:pPr>
            <w:r>
              <w:t>HSS</w:t>
            </w:r>
          </w:p>
        </w:tc>
        <w:tc>
          <w:tcPr>
            <w:tcW w:w="657" w:type="pct"/>
            <w:tcBorders>
              <w:top w:val="single" w:sz="4" w:space="0" w:color="auto"/>
              <w:left w:val="single" w:sz="4" w:space="0" w:color="auto"/>
              <w:bottom w:val="single" w:sz="4" w:space="0" w:color="auto"/>
              <w:right w:val="single" w:sz="4" w:space="0" w:color="auto"/>
            </w:tcBorders>
          </w:tcPr>
          <w:p w:rsidR="0089789C" w:rsidRDefault="006368C5" w:rsidP="0089789C">
            <w:pPr>
              <w:pStyle w:val="TAL"/>
            </w:pPr>
            <w:r>
              <w:t>SMSF</w:t>
            </w:r>
          </w:p>
        </w:tc>
        <w:tc>
          <w:tcPr>
            <w:tcW w:w="644" w:type="pct"/>
            <w:tcBorders>
              <w:top w:val="single" w:sz="4" w:space="0" w:color="auto"/>
              <w:left w:val="single" w:sz="4" w:space="0" w:color="auto"/>
              <w:bottom w:val="single" w:sz="4" w:space="0" w:color="auto"/>
              <w:right w:val="single" w:sz="4" w:space="0" w:color="auto"/>
            </w:tcBorders>
          </w:tcPr>
          <w:p w:rsidR="0089789C" w:rsidRDefault="006368C5" w:rsidP="0089789C">
            <w:pPr>
              <w:pStyle w:val="TAL"/>
            </w:pPr>
            <w:r>
              <w:t>AUSF</w:t>
            </w:r>
          </w:p>
        </w:tc>
        <w:tc>
          <w:tcPr>
            <w:tcW w:w="595" w:type="pct"/>
            <w:tcBorders>
              <w:top w:val="single" w:sz="4" w:space="0" w:color="auto"/>
              <w:left w:val="single" w:sz="4" w:space="0" w:color="auto"/>
              <w:bottom w:val="single" w:sz="4" w:space="0" w:color="auto"/>
              <w:right w:val="single" w:sz="4" w:space="0" w:color="auto"/>
            </w:tcBorders>
          </w:tcPr>
          <w:p w:rsidR="0089789C" w:rsidRDefault="0089789C" w:rsidP="0089789C">
            <w:pPr>
              <w:pStyle w:val="TAL"/>
            </w:pPr>
            <w:r w:rsidRPr="00C07AB0">
              <w:t>ng-eNB</w:t>
            </w:r>
          </w:p>
        </w:tc>
        <w:tc>
          <w:tcPr>
            <w:tcW w:w="696" w:type="pct"/>
            <w:tcBorders>
              <w:top w:val="single" w:sz="4" w:space="0" w:color="auto"/>
              <w:left w:val="single" w:sz="4" w:space="0" w:color="auto"/>
              <w:bottom w:val="single" w:sz="4" w:space="0" w:color="auto"/>
              <w:right w:val="single" w:sz="4" w:space="0" w:color="auto"/>
            </w:tcBorders>
          </w:tcPr>
          <w:p w:rsidR="0089789C" w:rsidRDefault="0089789C" w:rsidP="0089789C">
            <w:pPr>
              <w:pStyle w:val="TAL"/>
            </w:pPr>
            <w:r w:rsidRPr="00C07AB0">
              <w:t>gNB-DU</w:t>
            </w:r>
          </w:p>
        </w:tc>
      </w:tr>
    </w:tbl>
    <w:p w:rsidR="00292C5A" w:rsidRDefault="00292C5A"/>
    <w:p w:rsidR="00292C5A" w:rsidRDefault="00292C5A">
      <w:r>
        <w:t>If a bit is set to 1, Trace Session to that Network Element shall be activated.</w:t>
      </w:r>
    </w:p>
    <w:p w:rsidR="00292C5A" w:rsidRDefault="00292C5A">
      <w:r>
        <w:t>If a bit is set to 0, Trace Session is not needed in that Network Element.</w:t>
      </w:r>
    </w:p>
    <w:p w:rsidR="00292C5A" w:rsidRDefault="00292C5A">
      <w:pPr>
        <w:pStyle w:val="Heading2"/>
      </w:pPr>
      <w:r>
        <w:br w:type="page"/>
      </w:r>
      <w:bookmarkStart w:id="1394" w:name="_Toc516654929"/>
      <w:bookmarkStart w:id="1395" w:name="_Toc28278120"/>
      <w:bookmarkStart w:id="1396" w:name="_Toc36134395"/>
      <w:bookmarkStart w:id="1397" w:name="_Toc44686880"/>
      <w:bookmarkStart w:id="1398" w:name="_Toc51928650"/>
      <w:bookmarkStart w:id="1399" w:name="_Toc51929219"/>
      <w:bookmarkStart w:id="1400" w:name="_Toc155283231"/>
      <w:r>
        <w:t>5.5</w:t>
      </w:r>
      <w:r>
        <w:tab/>
        <w:t xml:space="preserve">List of </w:t>
      </w:r>
      <w:r w:rsidR="008A4086">
        <w:t xml:space="preserve">Interfaces </w:t>
      </w:r>
      <w:r>
        <w:t>(</w:t>
      </w:r>
      <w:r w:rsidR="00F25111">
        <w:t>C</w:t>
      </w:r>
      <w:r>
        <w:t>O)</w:t>
      </w:r>
      <w:bookmarkEnd w:id="1394"/>
      <w:bookmarkEnd w:id="1395"/>
      <w:bookmarkEnd w:id="1396"/>
      <w:bookmarkEnd w:id="1397"/>
      <w:bookmarkEnd w:id="1398"/>
      <w:bookmarkEnd w:id="1399"/>
      <w:bookmarkEnd w:id="1400"/>
    </w:p>
    <w:p w:rsidR="00292C5A" w:rsidRDefault="00292C5A">
      <w:r>
        <w:t>This is an optional parameter, which defines the interfaces to be recorded in the Network Element.</w:t>
      </w:r>
    </w:p>
    <w:p w:rsidR="00292C5A" w:rsidRDefault="00292C5A">
      <w:r>
        <w:t>The following list contains the list of interfaces in each Network Element:</w:t>
      </w:r>
    </w:p>
    <w:p w:rsidR="00292C5A" w:rsidRDefault="00B95764" w:rsidP="00B95764">
      <w:pPr>
        <w:pStyle w:val="B10"/>
      </w:pPr>
      <w:r>
        <w:t>-</w:t>
      </w:r>
      <w:r>
        <w:tab/>
      </w:r>
      <w:r w:rsidR="00292C5A">
        <w:t>MSC Server: A, Iu-CS, Mc and MAP (G, B, E, F, D, C) interfaces, CAP.</w:t>
      </w:r>
    </w:p>
    <w:p w:rsidR="00292C5A" w:rsidRDefault="00B95764" w:rsidP="00B95764">
      <w:pPr>
        <w:pStyle w:val="B10"/>
      </w:pPr>
      <w:r>
        <w:t>-</w:t>
      </w:r>
      <w:r>
        <w:tab/>
      </w:r>
      <w:r w:rsidR="00292C5A">
        <w:t>MGW: Mc, Nb-UP, Iu-UP.</w:t>
      </w:r>
    </w:p>
    <w:p w:rsidR="00292C5A" w:rsidRDefault="00B95764" w:rsidP="00B95764">
      <w:pPr>
        <w:pStyle w:val="B10"/>
      </w:pPr>
      <w:r>
        <w:t>-</w:t>
      </w:r>
      <w:r>
        <w:tab/>
      </w:r>
      <w:r w:rsidR="00292C5A">
        <w:t>RNC: Iu-CS, Iu-PS, Iur, Iub and Uu interfaces.</w:t>
      </w:r>
    </w:p>
    <w:p w:rsidR="00292C5A" w:rsidRDefault="00B95764" w:rsidP="00B95764">
      <w:pPr>
        <w:pStyle w:val="B10"/>
      </w:pPr>
      <w:r>
        <w:t>-</w:t>
      </w:r>
      <w:r>
        <w:tab/>
      </w:r>
      <w:r w:rsidR="00292C5A">
        <w:t>SGSN: Gb, Iu-PS, Gn, MAP (Gr, Gd, Gf), CAP (Ge), Gs, S6d, S4, S3, S13' interfaces.</w:t>
      </w:r>
    </w:p>
    <w:p w:rsidR="00292C5A" w:rsidRDefault="00B95764" w:rsidP="00B95764">
      <w:pPr>
        <w:pStyle w:val="B10"/>
      </w:pPr>
      <w:r>
        <w:t>-</w:t>
      </w:r>
      <w:r>
        <w:tab/>
      </w:r>
      <w:r w:rsidR="00292C5A">
        <w:t>GGSN: Gn, Gi and Gmb interfaces.</w:t>
      </w:r>
    </w:p>
    <w:p w:rsidR="00292C5A" w:rsidRDefault="00B95764" w:rsidP="00B95764">
      <w:pPr>
        <w:pStyle w:val="B10"/>
      </w:pPr>
      <w:r>
        <w:t>-</w:t>
      </w:r>
      <w:r>
        <w:tab/>
      </w:r>
      <w:r w:rsidR="00292C5A">
        <w:t>S-CSCF: Mw, Mg, Mr and Mi interfaces.</w:t>
      </w:r>
    </w:p>
    <w:p w:rsidR="00292C5A" w:rsidRDefault="00B95764" w:rsidP="00B95764">
      <w:pPr>
        <w:pStyle w:val="B10"/>
      </w:pPr>
      <w:r>
        <w:t>-</w:t>
      </w:r>
      <w:r>
        <w:tab/>
      </w:r>
      <w:r w:rsidR="00292C5A">
        <w:t>P-CSCF: Gm and Mw interfaces.</w:t>
      </w:r>
    </w:p>
    <w:p w:rsidR="00292C5A" w:rsidRDefault="00B95764" w:rsidP="00B95764">
      <w:pPr>
        <w:pStyle w:val="B10"/>
      </w:pPr>
      <w:r>
        <w:t>-</w:t>
      </w:r>
      <w:r>
        <w:tab/>
      </w:r>
      <w:r w:rsidR="00292C5A">
        <w:t>I-CSCF: Cx, Dx, Mg, Mw.</w:t>
      </w:r>
    </w:p>
    <w:p w:rsidR="00292C5A" w:rsidRDefault="00B95764" w:rsidP="00B95764">
      <w:pPr>
        <w:pStyle w:val="B10"/>
      </w:pPr>
      <w:r>
        <w:t>-</w:t>
      </w:r>
      <w:r>
        <w:tab/>
      </w:r>
      <w:r w:rsidR="00292C5A">
        <w:t>MRFC: Mp, Mr.</w:t>
      </w:r>
    </w:p>
    <w:p w:rsidR="00292C5A" w:rsidRDefault="00B95764" w:rsidP="00B95764">
      <w:pPr>
        <w:pStyle w:val="B10"/>
      </w:pPr>
      <w:r>
        <w:t>-</w:t>
      </w:r>
      <w:r>
        <w:tab/>
      </w:r>
      <w:r w:rsidR="00292C5A">
        <w:t>MGCF: Mg, Mj, Mn.</w:t>
      </w:r>
    </w:p>
    <w:p w:rsidR="00292C5A" w:rsidRPr="009139C9" w:rsidRDefault="00B95764" w:rsidP="00B95764">
      <w:pPr>
        <w:pStyle w:val="B10"/>
        <w:rPr>
          <w:lang w:val="es-ES"/>
        </w:rPr>
      </w:pPr>
      <w:r w:rsidRPr="009139C9">
        <w:rPr>
          <w:lang w:val="es-ES"/>
        </w:rPr>
        <w:t>-</w:t>
      </w:r>
      <w:r w:rsidRPr="009139C9">
        <w:rPr>
          <w:lang w:val="es-ES"/>
        </w:rPr>
        <w:tab/>
      </w:r>
      <w:r w:rsidR="00292C5A" w:rsidRPr="009139C9">
        <w:rPr>
          <w:lang w:val="es-ES"/>
        </w:rPr>
        <w:t xml:space="preserve">IBCF: Ix, Mx. </w:t>
      </w:r>
    </w:p>
    <w:p w:rsidR="00292C5A" w:rsidRDefault="00B95764" w:rsidP="00B95764">
      <w:pPr>
        <w:pStyle w:val="B10"/>
        <w:rPr>
          <w:lang w:val="it-IT"/>
        </w:rPr>
      </w:pPr>
      <w:r>
        <w:rPr>
          <w:lang w:val="it-IT"/>
        </w:rPr>
        <w:t>-</w:t>
      </w:r>
      <w:r>
        <w:rPr>
          <w:lang w:val="it-IT"/>
        </w:rPr>
        <w:tab/>
      </w:r>
      <w:r w:rsidR="00292C5A">
        <w:rPr>
          <w:lang w:val="it-IT"/>
        </w:rPr>
        <w:t>E-CSCF: Mw, Ml, Mm, Mi/Mg.</w:t>
      </w:r>
    </w:p>
    <w:p w:rsidR="00292C5A" w:rsidRDefault="00B95764" w:rsidP="00B95764">
      <w:pPr>
        <w:pStyle w:val="B10"/>
      </w:pPr>
      <w:r>
        <w:t>-</w:t>
      </w:r>
      <w:r>
        <w:tab/>
      </w:r>
      <w:r w:rsidR="00292C5A">
        <w:t>BGCF: Mi, Mj, Mk.</w:t>
      </w:r>
    </w:p>
    <w:p w:rsidR="00292C5A" w:rsidRDefault="00B95764" w:rsidP="00B95764">
      <w:pPr>
        <w:pStyle w:val="B10"/>
      </w:pPr>
      <w:r>
        <w:t>-</w:t>
      </w:r>
      <w:r>
        <w:tab/>
      </w:r>
      <w:r w:rsidR="00292C5A">
        <w:t xml:space="preserve">AS: Dh, Sh, ISC, </w:t>
      </w:r>
      <w:smartTag w:uri="urn:schemas-microsoft-com:office:smarttags" w:element="place">
        <w:smartTag w:uri="urn:schemas-microsoft-com:office:smarttags" w:element="State">
          <w:r w:rsidR="00292C5A">
            <w:t>Ut.</w:t>
          </w:r>
        </w:smartTag>
      </w:smartTag>
    </w:p>
    <w:p w:rsidR="00292C5A" w:rsidRDefault="00B95764" w:rsidP="00B95764">
      <w:pPr>
        <w:pStyle w:val="B10"/>
      </w:pPr>
      <w:r>
        <w:t>-</w:t>
      </w:r>
      <w:r>
        <w:tab/>
      </w:r>
      <w:r w:rsidR="00292C5A">
        <w:t>HSS: MAP (C, D, Gc, Gr), Cx, S6d, S6a, Sh</w:t>
      </w:r>
      <w:r w:rsidR="005E4F22" w:rsidRPr="005E4F22">
        <w:t>, N70, N71 and NU1 interfaces</w:t>
      </w:r>
      <w:r w:rsidR="00292C5A">
        <w:t xml:space="preserve"> and location and subscription information.</w:t>
      </w:r>
    </w:p>
    <w:p w:rsidR="00292C5A" w:rsidRDefault="00B95764" w:rsidP="00B95764">
      <w:pPr>
        <w:pStyle w:val="B10"/>
      </w:pPr>
      <w:r>
        <w:t>-</w:t>
      </w:r>
      <w:r>
        <w:tab/>
      </w:r>
      <w:r w:rsidR="00292C5A">
        <w:rPr>
          <w:rFonts w:hint="eastAsia"/>
        </w:rPr>
        <w:t>EIR: MAP (F), S13, S13</w:t>
      </w:r>
      <w:r w:rsidR="00292C5A">
        <w:t>’</w:t>
      </w:r>
      <w:r w:rsidR="00292C5A">
        <w:rPr>
          <w:rFonts w:hint="eastAsia"/>
        </w:rPr>
        <w:t>, MAP (Gf)</w:t>
      </w:r>
    </w:p>
    <w:p w:rsidR="00292C5A" w:rsidRDefault="00B95764" w:rsidP="00B95764">
      <w:pPr>
        <w:pStyle w:val="B10"/>
      </w:pPr>
      <w:r>
        <w:t>-</w:t>
      </w:r>
      <w:r>
        <w:tab/>
      </w:r>
      <w:r w:rsidR="00292C5A">
        <w:t>BM-SC: Gmb interface.</w:t>
      </w:r>
    </w:p>
    <w:p w:rsidR="00292C5A" w:rsidRDefault="00B95764" w:rsidP="00B95764">
      <w:pPr>
        <w:pStyle w:val="B10"/>
      </w:pPr>
      <w:r>
        <w:t>-</w:t>
      </w:r>
      <w:r>
        <w:tab/>
      </w:r>
      <w:r w:rsidR="00292C5A">
        <w:t>MME: S1-MME, S3, S6a, S10, S11, S13</w:t>
      </w:r>
    </w:p>
    <w:p w:rsidR="00292C5A" w:rsidRDefault="00B95764" w:rsidP="00B95764">
      <w:pPr>
        <w:pStyle w:val="B10"/>
      </w:pPr>
      <w:r>
        <w:t>-</w:t>
      </w:r>
      <w:r>
        <w:tab/>
      </w:r>
      <w:r w:rsidR="00292C5A">
        <w:t>SGW: S4, S5, S8, S11, Gxc</w:t>
      </w:r>
    </w:p>
    <w:p w:rsidR="00292C5A" w:rsidRDefault="00B95764" w:rsidP="00B95764">
      <w:pPr>
        <w:pStyle w:val="B10"/>
      </w:pPr>
      <w:r>
        <w:t>-</w:t>
      </w:r>
      <w:r>
        <w:tab/>
      </w:r>
      <w:r w:rsidR="00292C5A">
        <w:t>PDN GW: S2a, S2b, S2c, S5, S6b, Gx, S8, SGi</w:t>
      </w:r>
    </w:p>
    <w:p w:rsidR="00292C5A" w:rsidRPr="00737BE7" w:rsidRDefault="00B95764" w:rsidP="00B95764">
      <w:pPr>
        <w:pStyle w:val="B10"/>
        <w:rPr>
          <w:lang w:val="es-ES"/>
        </w:rPr>
      </w:pPr>
      <w:r w:rsidRPr="00737BE7">
        <w:rPr>
          <w:lang w:val="es-ES"/>
        </w:rPr>
        <w:t>-</w:t>
      </w:r>
      <w:r w:rsidRPr="00737BE7">
        <w:rPr>
          <w:lang w:val="es-ES"/>
        </w:rPr>
        <w:tab/>
      </w:r>
      <w:r w:rsidR="00292C5A" w:rsidRPr="00737BE7">
        <w:rPr>
          <w:lang w:val="es-ES"/>
        </w:rPr>
        <w:t>eNB</w:t>
      </w:r>
      <w:r w:rsidR="0089789C" w:rsidRPr="00737BE7">
        <w:rPr>
          <w:lang w:val="es-ES"/>
        </w:rPr>
        <w:t>/en-gNB</w:t>
      </w:r>
      <w:r w:rsidR="00292C5A" w:rsidRPr="00737BE7">
        <w:rPr>
          <w:lang w:val="es-ES"/>
        </w:rPr>
        <w:t>: S1-MME, X2, Uu</w:t>
      </w:r>
      <w:r w:rsidR="0089789C" w:rsidRPr="00737BE7">
        <w:rPr>
          <w:lang w:val="es-ES"/>
        </w:rPr>
        <w:t>, F1-C, E1</w:t>
      </w:r>
    </w:p>
    <w:p w:rsidR="00B95764" w:rsidRPr="009139C9" w:rsidRDefault="00B95764" w:rsidP="00B95764">
      <w:pPr>
        <w:pStyle w:val="B10"/>
        <w:rPr>
          <w:lang w:val="es-ES"/>
        </w:rPr>
      </w:pPr>
      <w:r w:rsidRPr="009139C9">
        <w:rPr>
          <w:lang w:val="es-ES"/>
        </w:rPr>
        <w:t>-</w:t>
      </w:r>
      <w:r w:rsidRPr="009139C9">
        <w:rPr>
          <w:lang w:val="es-ES"/>
        </w:rPr>
        <w:tab/>
        <w:t>AMF: N1, N2, N8, N11, N12, N14, N15, N20, N22, N26</w:t>
      </w:r>
    </w:p>
    <w:p w:rsidR="00B95764" w:rsidRPr="00D33809" w:rsidRDefault="00B95764" w:rsidP="00B95764">
      <w:pPr>
        <w:pStyle w:val="B10"/>
        <w:rPr>
          <w:lang w:val="es-ES"/>
        </w:rPr>
      </w:pPr>
      <w:r w:rsidRPr="00D33809">
        <w:rPr>
          <w:lang w:val="es-ES"/>
        </w:rPr>
        <w:t>-</w:t>
      </w:r>
      <w:r w:rsidRPr="00D33809">
        <w:rPr>
          <w:lang w:val="es-ES"/>
        </w:rPr>
        <w:tab/>
        <w:t>AUSF: N12, N13</w:t>
      </w:r>
    </w:p>
    <w:p w:rsidR="00B95764" w:rsidRPr="00D33809" w:rsidRDefault="00B95764" w:rsidP="00B95764">
      <w:pPr>
        <w:pStyle w:val="B10"/>
        <w:rPr>
          <w:lang w:val="es-ES"/>
        </w:rPr>
      </w:pPr>
      <w:r w:rsidRPr="00D33809">
        <w:rPr>
          <w:lang w:val="es-ES"/>
        </w:rPr>
        <w:t>-</w:t>
      </w:r>
      <w:r w:rsidRPr="00D33809">
        <w:rPr>
          <w:lang w:val="es-ES"/>
        </w:rPr>
        <w:tab/>
        <w:t>NEF: N29, N30, N33</w:t>
      </w:r>
    </w:p>
    <w:p w:rsidR="00B95764" w:rsidRPr="00D33809" w:rsidRDefault="00B95764" w:rsidP="00B95764">
      <w:pPr>
        <w:pStyle w:val="B10"/>
        <w:rPr>
          <w:lang w:val="es-ES"/>
        </w:rPr>
      </w:pPr>
      <w:r w:rsidRPr="00D33809">
        <w:rPr>
          <w:lang w:val="es-ES"/>
        </w:rPr>
        <w:t>-</w:t>
      </w:r>
      <w:r w:rsidRPr="00D33809">
        <w:rPr>
          <w:lang w:val="es-ES"/>
        </w:rPr>
        <w:tab/>
        <w:t>NRF: N27</w:t>
      </w:r>
    </w:p>
    <w:p w:rsidR="00B95764" w:rsidRPr="00D33809" w:rsidRDefault="00B95764" w:rsidP="00B95764">
      <w:pPr>
        <w:pStyle w:val="B10"/>
        <w:rPr>
          <w:lang w:val="es-ES"/>
        </w:rPr>
      </w:pPr>
      <w:r w:rsidRPr="00D33809">
        <w:rPr>
          <w:lang w:val="es-ES"/>
        </w:rPr>
        <w:t>-</w:t>
      </w:r>
      <w:r w:rsidRPr="00D33809">
        <w:rPr>
          <w:lang w:val="es-ES"/>
        </w:rPr>
        <w:tab/>
        <w:t>NSSF: N22, N31</w:t>
      </w:r>
    </w:p>
    <w:p w:rsidR="00B95764" w:rsidRDefault="00B95764" w:rsidP="00B95764">
      <w:pPr>
        <w:pStyle w:val="B10"/>
      </w:pPr>
      <w:r>
        <w:t>-</w:t>
      </w:r>
      <w:r>
        <w:tab/>
        <w:t>PCF: N5, N7, N15</w:t>
      </w:r>
    </w:p>
    <w:p w:rsidR="00B95764" w:rsidRDefault="00B95764" w:rsidP="00B95764">
      <w:pPr>
        <w:pStyle w:val="B10"/>
      </w:pPr>
      <w:r>
        <w:t>-</w:t>
      </w:r>
      <w:r>
        <w:tab/>
        <w:t>SMF: N4, N7, N10, N11, S5-C</w:t>
      </w:r>
      <w:r w:rsidR="00022C8C">
        <w:rPr>
          <w:rFonts w:eastAsia="SimSun"/>
        </w:rPr>
        <w:t>, N16, N16a</w:t>
      </w:r>
      <w:r w:rsidR="00245DDB">
        <w:rPr>
          <w:rFonts w:eastAsia="SimSun"/>
        </w:rPr>
        <w:t>, N38</w:t>
      </w:r>
    </w:p>
    <w:p w:rsidR="00B95764" w:rsidRDefault="00B95764" w:rsidP="00B95764">
      <w:pPr>
        <w:pStyle w:val="B10"/>
      </w:pPr>
      <w:r>
        <w:t>-</w:t>
      </w:r>
      <w:r>
        <w:tab/>
        <w:t>SMSF: N20, N21</w:t>
      </w:r>
    </w:p>
    <w:p w:rsidR="00B95764" w:rsidRDefault="00B95764" w:rsidP="00B95764">
      <w:pPr>
        <w:pStyle w:val="B10"/>
      </w:pPr>
      <w:r>
        <w:t>-</w:t>
      </w:r>
      <w:r>
        <w:tab/>
        <w:t>UDM: N8, N10, N13, N21</w:t>
      </w:r>
      <w:r w:rsidR="005E4F22" w:rsidRPr="005E4F22">
        <w:t>, NU1</w:t>
      </w:r>
    </w:p>
    <w:p w:rsidR="00B95764" w:rsidRDefault="00B95764" w:rsidP="00B95764">
      <w:pPr>
        <w:pStyle w:val="B10"/>
      </w:pPr>
      <w:r>
        <w:t>-</w:t>
      </w:r>
      <w:r>
        <w:tab/>
        <w:t>UPF: N4</w:t>
      </w:r>
    </w:p>
    <w:p w:rsidR="0089789C" w:rsidRPr="00D33809" w:rsidRDefault="0089789C" w:rsidP="0089789C">
      <w:pPr>
        <w:pStyle w:val="B10"/>
      </w:pPr>
      <w:r w:rsidRPr="00D33809">
        <w:t>-</w:t>
      </w:r>
      <w:r w:rsidRPr="00D33809">
        <w:tab/>
        <w:t>ng-eNB: NG-C, Xn-C, Uu</w:t>
      </w:r>
    </w:p>
    <w:p w:rsidR="0089789C" w:rsidRPr="00737BE7" w:rsidRDefault="0089789C" w:rsidP="0089789C">
      <w:pPr>
        <w:pStyle w:val="B10"/>
        <w:rPr>
          <w:lang w:val="es-ES"/>
        </w:rPr>
      </w:pPr>
      <w:r w:rsidRPr="00737BE7">
        <w:rPr>
          <w:lang w:val="es-ES"/>
        </w:rPr>
        <w:t>-</w:t>
      </w:r>
      <w:r w:rsidRPr="00737BE7">
        <w:rPr>
          <w:lang w:val="es-ES"/>
        </w:rPr>
        <w:tab/>
        <w:t>gNB-CU-CP: NG-C, Xn-C, Uu, F1-C, E1, X2-C</w:t>
      </w:r>
    </w:p>
    <w:p w:rsidR="0089789C" w:rsidRPr="00C171F0" w:rsidRDefault="0089789C" w:rsidP="0089789C">
      <w:pPr>
        <w:pStyle w:val="B10"/>
        <w:rPr>
          <w:lang w:val="sv-SE"/>
        </w:rPr>
      </w:pPr>
      <w:r w:rsidRPr="00C171F0">
        <w:rPr>
          <w:lang w:val="sv-SE"/>
        </w:rPr>
        <w:t>-</w:t>
      </w:r>
      <w:r w:rsidRPr="00C171F0">
        <w:rPr>
          <w:lang w:val="sv-SE"/>
        </w:rPr>
        <w:tab/>
        <w:t>gNB-CU-UP: E1</w:t>
      </w:r>
    </w:p>
    <w:p w:rsidR="0089789C" w:rsidRPr="00C171F0" w:rsidRDefault="0089789C" w:rsidP="0089789C">
      <w:pPr>
        <w:pStyle w:val="B10"/>
        <w:rPr>
          <w:lang w:val="sv-SE"/>
        </w:rPr>
      </w:pPr>
      <w:r w:rsidRPr="00C171F0">
        <w:rPr>
          <w:lang w:val="sv-SE"/>
        </w:rPr>
        <w:t>-</w:t>
      </w:r>
      <w:r w:rsidRPr="00C171F0">
        <w:rPr>
          <w:lang w:val="sv-SE"/>
        </w:rPr>
        <w:tab/>
        <w:t>gNB-DU: F1-C</w:t>
      </w:r>
    </w:p>
    <w:p w:rsidR="00292C5A" w:rsidRDefault="00292C5A">
      <w:pPr>
        <w:pStyle w:val="NO"/>
      </w:pPr>
      <w:r>
        <w:t>NOTE</w:t>
      </w:r>
      <w:r w:rsidR="00C41B27">
        <w:t xml:space="preserve"> 1</w:t>
      </w:r>
      <w:r>
        <w:t>:</w:t>
      </w:r>
      <w:r>
        <w:tab/>
        <w:t>For IMS Network Elements other than P-CSCF and S-CSCF the interfaces included in the Trace Job for a particular type of IMS session are configured in the Management System via the Trace IRP (3GPP TS 32.442 [24]).</w:t>
      </w:r>
    </w:p>
    <w:p w:rsidR="0089789C" w:rsidRDefault="00C41B27" w:rsidP="00737BE7">
      <w:pPr>
        <w:pStyle w:val="NO"/>
      </w:pPr>
      <w:r>
        <w:t>NOTE 2:</w:t>
      </w:r>
      <w:r>
        <w:tab/>
      </w:r>
      <w:r w:rsidR="0089789C">
        <w:t>The logical RAN node.gNB and en-gNB are defined in 3GPP TS 38.401 [44] clause 3.1. Both of these logical nodes are comprised of the following 3 Network Elements or Managed Functions (MFs): gNB-CU-CP, gNB-CU-UP &amp; gNB-DU in either a 3-split, 2-split or non-split deployment scenario, as described in 3GPP TS 28.541 [</w:t>
      </w:r>
      <w:r w:rsidR="0023515F">
        <w:t>46</w:t>
      </w:r>
      <w:r w:rsidR="0089789C">
        <w:t>] clause 4.2.1 (and 4.3.2.1).</w:t>
      </w:r>
    </w:p>
    <w:p w:rsidR="0089789C" w:rsidRDefault="0089789C" w:rsidP="00737BE7">
      <w:pPr>
        <w:pStyle w:val="NO"/>
      </w:pPr>
      <w:bookmarkStart w:id="1401" w:name="_Hlk10819223"/>
      <w:r>
        <w:t>-</w:t>
      </w:r>
      <w:r>
        <w:tab/>
        <w:t xml:space="preserve">The </w:t>
      </w:r>
      <w:r w:rsidR="00C944AC">
        <w:t>"</w:t>
      </w:r>
      <w:r>
        <w:t>List of interfaces</w:t>
      </w:r>
      <w:r w:rsidR="00C944AC">
        <w:t>"</w:t>
      </w:r>
      <w:r>
        <w:t xml:space="preserve"> for these 4 Network Element types are combined into a single bitmap parameter below for the logical NG-RAN node, to be consumed and interpreted by each of these Network Elements irrespective of NR SA deployment scenario i.e. </w:t>
      </w:r>
    </w:p>
    <w:p w:rsidR="0089789C" w:rsidRDefault="0089789C" w:rsidP="00737BE7">
      <w:pPr>
        <w:pStyle w:val="NO"/>
        <w:ind w:left="1986"/>
      </w:pPr>
      <w:r>
        <w:t>(Logical NG-RAN node) ng-eNB/gNB-CU-CP/gNB-CU-UP/gNB-DU: NG-C, Xn-C, Uu, F1-C, E1</w:t>
      </w:r>
    </w:p>
    <w:p w:rsidR="0089789C" w:rsidRDefault="00BC4001" w:rsidP="00737BE7">
      <w:pPr>
        <w:pStyle w:val="NO"/>
      </w:pPr>
      <w:r>
        <w:t>-</w:t>
      </w:r>
      <w:r>
        <w:tab/>
      </w:r>
      <w:r w:rsidR="0089789C">
        <w:t xml:space="preserve">The </w:t>
      </w:r>
      <w:r w:rsidR="00C944AC">
        <w:t>"</w:t>
      </w:r>
      <w:r w:rsidR="0089789C">
        <w:t>List of interfaces</w:t>
      </w:r>
      <w:r w:rsidR="00C944AC">
        <w:t>"</w:t>
      </w:r>
      <w:r w:rsidR="0089789C">
        <w:t xml:space="preserve"> for these 3 Network Element types are combined with the existing eNB Network Element bitmap into a single bitmap parameter below for both eNB &amp; en-gNB node, to be consumed and interpreted by each of these Network Elements irrespective of NR NSA deployment scenario i.e. </w:t>
      </w:r>
    </w:p>
    <w:p w:rsidR="0089789C" w:rsidRPr="00737BE7" w:rsidRDefault="0089789C" w:rsidP="00737BE7">
      <w:pPr>
        <w:pStyle w:val="NO"/>
        <w:ind w:left="1986"/>
        <w:rPr>
          <w:lang w:val="es-ES"/>
        </w:rPr>
      </w:pPr>
      <w:r w:rsidRPr="00737BE7">
        <w:rPr>
          <w:lang w:val="es-ES"/>
        </w:rPr>
        <w:t>(Logical eNB/en-gNB) eNB/gNB-CU-CP/gNB-CU-UP/gNB-DU: S1-MME, X2, Uu, F1-C, E1</w:t>
      </w:r>
    </w:p>
    <w:bookmarkEnd w:id="1401"/>
    <w:p w:rsidR="0089789C" w:rsidRPr="00737BE7" w:rsidRDefault="0089789C" w:rsidP="00737BE7">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33"/>
        <w:gridCol w:w="1232"/>
        <w:gridCol w:w="1232"/>
        <w:gridCol w:w="1232"/>
        <w:gridCol w:w="1232"/>
        <w:gridCol w:w="1232"/>
        <w:gridCol w:w="1232"/>
        <w:gridCol w:w="1232"/>
      </w:tblGrid>
      <w:tr w:rsidR="00292C5A">
        <w:trPr>
          <w:cantSplit/>
        </w:trPr>
        <w:tc>
          <w:tcPr>
            <w:tcW w:w="625"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8</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7</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6</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5</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4</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3</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2</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1</w:t>
            </w:r>
          </w:p>
        </w:tc>
      </w:tr>
      <w:tr w:rsidR="00292C5A">
        <w:trPr>
          <w:cantSplit/>
        </w:trPr>
        <w:tc>
          <w:tcPr>
            <w:tcW w:w="5000" w:type="pct"/>
            <w:gridSpan w:val="8"/>
            <w:tcBorders>
              <w:top w:val="single" w:sz="4" w:space="0" w:color="auto"/>
              <w:left w:val="single" w:sz="4" w:space="0" w:color="auto"/>
              <w:bottom w:val="single" w:sz="4" w:space="0" w:color="auto"/>
              <w:right w:val="single" w:sz="4" w:space="0" w:color="auto"/>
            </w:tcBorders>
          </w:tcPr>
          <w:p w:rsidR="00292C5A" w:rsidRDefault="00292C5A">
            <w:pPr>
              <w:pStyle w:val="TAC"/>
            </w:pPr>
            <w:r>
              <w:t>MSC Server</w:t>
            </w:r>
          </w:p>
        </w:tc>
      </w:tr>
      <w:tr w:rsidR="00292C5A">
        <w:trPr>
          <w:cantSplit/>
        </w:trPr>
        <w:tc>
          <w:tcPr>
            <w:tcW w:w="5000" w:type="pct"/>
            <w:gridSpan w:val="8"/>
            <w:tcBorders>
              <w:top w:val="single" w:sz="4" w:space="0" w:color="auto"/>
              <w:left w:val="single" w:sz="4" w:space="0" w:color="auto"/>
              <w:bottom w:val="single" w:sz="4" w:space="0" w:color="auto"/>
              <w:right w:val="single" w:sz="4" w:space="0" w:color="auto"/>
            </w:tcBorders>
          </w:tcPr>
          <w:p w:rsidR="00292C5A" w:rsidRDefault="00292C5A">
            <w:pPr>
              <w:pStyle w:val="TAC"/>
            </w:pPr>
          </w:p>
        </w:tc>
      </w:tr>
      <w:tr w:rsidR="00292C5A">
        <w:trPr>
          <w:cantSplit/>
        </w:trPr>
        <w:tc>
          <w:tcPr>
            <w:tcW w:w="5000" w:type="pct"/>
            <w:gridSpan w:val="8"/>
            <w:tcBorders>
              <w:top w:val="single" w:sz="4" w:space="0" w:color="auto"/>
              <w:left w:val="single" w:sz="4" w:space="0" w:color="auto"/>
              <w:bottom w:val="single" w:sz="4" w:space="0" w:color="auto"/>
              <w:right w:val="single" w:sz="4" w:space="0" w:color="auto"/>
            </w:tcBorders>
          </w:tcPr>
          <w:p w:rsidR="00292C5A" w:rsidRDefault="00292C5A">
            <w:pPr>
              <w:pStyle w:val="TAC"/>
            </w:pPr>
            <w:r>
              <w:t>MGW</w:t>
            </w:r>
          </w:p>
        </w:tc>
      </w:tr>
      <w:tr w:rsidR="00292C5A">
        <w:trPr>
          <w:cantSplit/>
        </w:trPr>
        <w:tc>
          <w:tcPr>
            <w:tcW w:w="5000" w:type="pct"/>
            <w:gridSpan w:val="8"/>
            <w:tcBorders>
              <w:top w:val="single" w:sz="4" w:space="0" w:color="auto"/>
              <w:left w:val="single" w:sz="4" w:space="0" w:color="auto"/>
              <w:bottom w:val="single" w:sz="4" w:space="0" w:color="auto"/>
              <w:right w:val="single" w:sz="4" w:space="0" w:color="auto"/>
            </w:tcBorders>
          </w:tcPr>
          <w:p w:rsidR="00292C5A" w:rsidRDefault="00292C5A">
            <w:pPr>
              <w:pStyle w:val="TAC"/>
            </w:pPr>
            <w:r>
              <w:t>SGSN</w:t>
            </w:r>
          </w:p>
        </w:tc>
      </w:tr>
      <w:tr w:rsidR="00292C5A">
        <w:trPr>
          <w:cantSplit/>
        </w:trPr>
        <w:tc>
          <w:tcPr>
            <w:tcW w:w="5000" w:type="pct"/>
            <w:gridSpan w:val="8"/>
            <w:tcBorders>
              <w:top w:val="single" w:sz="4" w:space="0" w:color="auto"/>
              <w:left w:val="single" w:sz="4" w:space="0" w:color="auto"/>
              <w:bottom w:val="single" w:sz="4" w:space="0" w:color="auto"/>
              <w:right w:val="single" w:sz="4" w:space="0" w:color="auto"/>
            </w:tcBorders>
          </w:tcPr>
          <w:p w:rsidR="00292C5A" w:rsidRDefault="00292C5A">
            <w:pPr>
              <w:pStyle w:val="TAC"/>
            </w:pPr>
          </w:p>
        </w:tc>
      </w:tr>
      <w:tr w:rsidR="00292C5A">
        <w:trPr>
          <w:cantSplit/>
        </w:trPr>
        <w:tc>
          <w:tcPr>
            <w:tcW w:w="5000" w:type="pct"/>
            <w:gridSpan w:val="8"/>
            <w:tcBorders>
              <w:top w:val="single" w:sz="4" w:space="0" w:color="auto"/>
              <w:left w:val="single" w:sz="4" w:space="0" w:color="auto"/>
              <w:bottom w:val="single" w:sz="4" w:space="0" w:color="auto"/>
              <w:right w:val="single" w:sz="4" w:space="0" w:color="auto"/>
            </w:tcBorders>
          </w:tcPr>
          <w:p w:rsidR="00292C5A" w:rsidRDefault="00292C5A">
            <w:pPr>
              <w:pStyle w:val="TAC"/>
            </w:pPr>
            <w:r>
              <w:t>GGSN</w:t>
            </w:r>
          </w:p>
        </w:tc>
      </w:tr>
      <w:tr w:rsidR="00292C5A">
        <w:trPr>
          <w:cantSplit/>
        </w:trPr>
        <w:tc>
          <w:tcPr>
            <w:tcW w:w="5000" w:type="pct"/>
            <w:gridSpan w:val="8"/>
            <w:tcBorders>
              <w:top w:val="single" w:sz="4" w:space="0" w:color="auto"/>
              <w:left w:val="single" w:sz="4" w:space="0" w:color="auto"/>
              <w:bottom w:val="single" w:sz="4" w:space="0" w:color="auto"/>
              <w:right w:val="single" w:sz="4" w:space="0" w:color="auto"/>
            </w:tcBorders>
          </w:tcPr>
          <w:p w:rsidR="00292C5A" w:rsidRDefault="00292C5A">
            <w:pPr>
              <w:pStyle w:val="TAC"/>
            </w:pPr>
            <w:r>
              <w:t>RNC</w:t>
            </w:r>
          </w:p>
        </w:tc>
      </w:tr>
      <w:tr w:rsidR="00292C5A">
        <w:trPr>
          <w:cantSplit/>
        </w:trPr>
        <w:tc>
          <w:tcPr>
            <w:tcW w:w="5000" w:type="pct"/>
            <w:gridSpan w:val="8"/>
            <w:tcBorders>
              <w:top w:val="single" w:sz="4" w:space="0" w:color="auto"/>
              <w:left w:val="single" w:sz="4" w:space="0" w:color="auto"/>
              <w:bottom w:val="single" w:sz="4" w:space="0" w:color="auto"/>
              <w:right w:val="single" w:sz="4" w:space="0" w:color="auto"/>
            </w:tcBorders>
          </w:tcPr>
          <w:p w:rsidR="00292C5A" w:rsidRDefault="00292C5A">
            <w:pPr>
              <w:pStyle w:val="TAC"/>
            </w:pPr>
            <w:r>
              <w:t>BM-SC</w:t>
            </w:r>
          </w:p>
        </w:tc>
      </w:tr>
      <w:tr w:rsidR="00292C5A">
        <w:trPr>
          <w:cantSplit/>
        </w:trPr>
        <w:tc>
          <w:tcPr>
            <w:tcW w:w="5000" w:type="pct"/>
            <w:gridSpan w:val="8"/>
            <w:tcBorders>
              <w:top w:val="single" w:sz="4" w:space="0" w:color="auto"/>
              <w:left w:val="single" w:sz="4" w:space="0" w:color="auto"/>
              <w:bottom w:val="single" w:sz="4" w:space="0" w:color="auto"/>
              <w:right w:val="single" w:sz="4" w:space="0" w:color="auto"/>
            </w:tcBorders>
          </w:tcPr>
          <w:p w:rsidR="00292C5A" w:rsidRDefault="00292C5A">
            <w:pPr>
              <w:pStyle w:val="TAC"/>
            </w:pPr>
            <w:r>
              <w:t>MME</w:t>
            </w:r>
          </w:p>
        </w:tc>
      </w:tr>
      <w:tr w:rsidR="00292C5A">
        <w:trPr>
          <w:cantSplit/>
        </w:trPr>
        <w:tc>
          <w:tcPr>
            <w:tcW w:w="5000" w:type="pct"/>
            <w:gridSpan w:val="8"/>
            <w:tcBorders>
              <w:top w:val="single" w:sz="4" w:space="0" w:color="auto"/>
              <w:left w:val="single" w:sz="4" w:space="0" w:color="auto"/>
              <w:bottom w:val="single" w:sz="4" w:space="0" w:color="auto"/>
              <w:right w:val="single" w:sz="4" w:space="0" w:color="auto"/>
            </w:tcBorders>
          </w:tcPr>
          <w:p w:rsidR="00292C5A" w:rsidRDefault="00292C5A">
            <w:pPr>
              <w:pStyle w:val="TAC"/>
            </w:pPr>
            <w:r>
              <w:t>SGW</w:t>
            </w:r>
          </w:p>
        </w:tc>
      </w:tr>
      <w:tr w:rsidR="00292C5A">
        <w:trPr>
          <w:cantSplit/>
        </w:trPr>
        <w:tc>
          <w:tcPr>
            <w:tcW w:w="5000" w:type="pct"/>
            <w:gridSpan w:val="8"/>
            <w:tcBorders>
              <w:top w:val="single" w:sz="4" w:space="0" w:color="auto"/>
              <w:left w:val="single" w:sz="4" w:space="0" w:color="auto"/>
              <w:bottom w:val="single" w:sz="4" w:space="0" w:color="auto"/>
              <w:right w:val="single" w:sz="4" w:space="0" w:color="auto"/>
            </w:tcBorders>
          </w:tcPr>
          <w:p w:rsidR="00292C5A" w:rsidRDefault="00292C5A">
            <w:pPr>
              <w:pStyle w:val="TAC"/>
            </w:pPr>
            <w:r>
              <w:t>PDN GW</w:t>
            </w:r>
          </w:p>
        </w:tc>
      </w:tr>
      <w:tr w:rsidR="0023515F" w:rsidRPr="00853595">
        <w:trPr>
          <w:cantSplit/>
        </w:trPr>
        <w:tc>
          <w:tcPr>
            <w:tcW w:w="5000" w:type="pct"/>
            <w:gridSpan w:val="8"/>
            <w:tcBorders>
              <w:top w:val="single" w:sz="4" w:space="0" w:color="auto"/>
              <w:left w:val="single" w:sz="4" w:space="0" w:color="auto"/>
              <w:bottom w:val="single" w:sz="4" w:space="0" w:color="auto"/>
              <w:right w:val="single" w:sz="4" w:space="0" w:color="auto"/>
            </w:tcBorders>
          </w:tcPr>
          <w:p w:rsidR="0023515F" w:rsidRPr="00853595" w:rsidRDefault="0023515F" w:rsidP="0023515F">
            <w:pPr>
              <w:pStyle w:val="TAC"/>
              <w:rPr>
                <w:lang w:val="fr-FR"/>
              </w:rPr>
            </w:pPr>
            <w:r w:rsidRPr="00853595">
              <w:rPr>
                <w:lang w:val="fr-FR"/>
              </w:rPr>
              <w:t>(Logical eNB/en-gNB) eNB/gNB-CU-CP/gNB-CU-UP/gNB-DU</w:t>
            </w:r>
          </w:p>
        </w:tc>
      </w:tr>
      <w:tr w:rsidR="00292C5A">
        <w:trPr>
          <w:cantSplit/>
        </w:trPr>
        <w:tc>
          <w:tcPr>
            <w:tcW w:w="5000" w:type="pct"/>
            <w:gridSpan w:val="8"/>
            <w:tcBorders>
              <w:top w:val="single" w:sz="4" w:space="0" w:color="auto"/>
              <w:left w:val="single" w:sz="4" w:space="0" w:color="auto"/>
              <w:bottom w:val="single" w:sz="4" w:space="0" w:color="auto"/>
              <w:right w:val="single" w:sz="4" w:space="0" w:color="auto"/>
            </w:tcBorders>
          </w:tcPr>
          <w:p w:rsidR="00292C5A" w:rsidRDefault="00292C5A">
            <w:pPr>
              <w:pStyle w:val="TAC"/>
            </w:pPr>
            <w:r>
              <w:t>HSS</w:t>
            </w:r>
          </w:p>
        </w:tc>
      </w:tr>
      <w:tr w:rsidR="005E4F22">
        <w:trPr>
          <w:cantSplit/>
        </w:trPr>
        <w:tc>
          <w:tcPr>
            <w:tcW w:w="5000" w:type="pct"/>
            <w:gridSpan w:val="8"/>
            <w:tcBorders>
              <w:top w:val="single" w:sz="4" w:space="0" w:color="auto"/>
              <w:left w:val="single" w:sz="4" w:space="0" w:color="auto"/>
              <w:bottom w:val="single" w:sz="4" w:space="0" w:color="auto"/>
              <w:right w:val="single" w:sz="4" w:space="0" w:color="auto"/>
            </w:tcBorders>
          </w:tcPr>
          <w:p w:rsidR="005E4F22" w:rsidRDefault="005E4F22">
            <w:pPr>
              <w:pStyle w:val="TAC"/>
            </w:pPr>
          </w:p>
        </w:tc>
      </w:tr>
      <w:tr w:rsidR="00292C5A">
        <w:trPr>
          <w:cantSplit/>
        </w:trPr>
        <w:tc>
          <w:tcPr>
            <w:tcW w:w="5000" w:type="pct"/>
            <w:gridSpan w:val="8"/>
            <w:tcBorders>
              <w:top w:val="single" w:sz="4" w:space="0" w:color="auto"/>
              <w:left w:val="single" w:sz="4" w:space="0" w:color="auto"/>
              <w:bottom w:val="single" w:sz="4" w:space="0" w:color="auto"/>
              <w:right w:val="single" w:sz="4" w:space="0" w:color="auto"/>
            </w:tcBorders>
          </w:tcPr>
          <w:p w:rsidR="00292C5A" w:rsidRDefault="00292C5A">
            <w:pPr>
              <w:pStyle w:val="TAC"/>
            </w:pPr>
            <w:r>
              <w:t>EIR</w:t>
            </w:r>
          </w:p>
        </w:tc>
      </w:tr>
      <w:tr w:rsidR="00B95764" w:rsidTr="00B95764">
        <w:trPr>
          <w:cantSplit/>
        </w:trPr>
        <w:tc>
          <w:tcPr>
            <w:tcW w:w="5000" w:type="pct"/>
            <w:gridSpan w:val="8"/>
            <w:tcBorders>
              <w:top w:val="single" w:sz="4" w:space="0" w:color="auto"/>
              <w:left w:val="single" w:sz="4" w:space="0" w:color="auto"/>
              <w:bottom w:val="single" w:sz="4" w:space="0" w:color="auto"/>
              <w:right w:val="single" w:sz="4" w:space="0" w:color="auto"/>
            </w:tcBorders>
          </w:tcPr>
          <w:p w:rsidR="00B95764" w:rsidRDefault="00B95764" w:rsidP="00B95764">
            <w:pPr>
              <w:pStyle w:val="TAC"/>
            </w:pPr>
            <w:r>
              <w:t>AMF</w:t>
            </w:r>
          </w:p>
        </w:tc>
      </w:tr>
      <w:tr w:rsidR="00B95764" w:rsidTr="00B95764">
        <w:trPr>
          <w:cantSplit/>
        </w:trPr>
        <w:tc>
          <w:tcPr>
            <w:tcW w:w="5000" w:type="pct"/>
            <w:gridSpan w:val="8"/>
            <w:tcBorders>
              <w:top w:val="single" w:sz="4" w:space="0" w:color="auto"/>
              <w:left w:val="single" w:sz="4" w:space="0" w:color="auto"/>
              <w:bottom w:val="single" w:sz="4" w:space="0" w:color="auto"/>
              <w:right w:val="single" w:sz="4" w:space="0" w:color="auto"/>
            </w:tcBorders>
          </w:tcPr>
          <w:p w:rsidR="00B95764" w:rsidRDefault="00B95764" w:rsidP="00B95764">
            <w:pPr>
              <w:pStyle w:val="TAC"/>
            </w:pPr>
          </w:p>
        </w:tc>
      </w:tr>
      <w:tr w:rsidR="00B95764" w:rsidTr="00B95764">
        <w:trPr>
          <w:cantSplit/>
        </w:trPr>
        <w:tc>
          <w:tcPr>
            <w:tcW w:w="5000" w:type="pct"/>
            <w:gridSpan w:val="8"/>
            <w:tcBorders>
              <w:top w:val="single" w:sz="4" w:space="0" w:color="auto"/>
              <w:left w:val="single" w:sz="4" w:space="0" w:color="auto"/>
              <w:bottom w:val="single" w:sz="4" w:space="0" w:color="auto"/>
              <w:right w:val="single" w:sz="4" w:space="0" w:color="auto"/>
            </w:tcBorders>
          </w:tcPr>
          <w:p w:rsidR="00B95764" w:rsidRDefault="00B95764" w:rsidP="00B95764">
            <w:pPr>
              <w:pStyle w:val="TAC"/>
            </w:pPr>
            <w:r>
              <w:t>PCF</w:t>
            </w:r>
          </w:p>
        </w:tc>
      </w:tr>
      <w:tr w:rsidR="00B95764" w:rsidTr="00B95764">
        <w:trPr>
          <w:cantSplit/>
        </w:trPr>
        <w:tc>
          <w:tcPr>
            <w:tcW w:w="5000" w:type="pct"/>
            <w:gridSpan w:val="8"/>
            <w:tcBorders>
              <w:top w:val="single" w:sz="4" w:space="0" w:color="auto"/>
              <w:left w:val="single" w:sz="4" w:space="0" w:color="auto"/>
              <w:bottom w:val="single" w:sz="4" w:space="0" w:color="auto"/>
              <w:right w:val="single" w:sz="4" w:space="0" w:color="auto"/>
            </w:tcBorders>
          </w:tcPr>
          <w:p w:rsidR="00B95764" w:rsidRDefault="00B95764" w:rsidP="00B95764">
            <w:pPr>
              <w:pStyle w:val="TAC"/>
            </w:pPr>
            <w:r>
              <w:t>SMF</w:t>
            </w:r>
          </w:p>
        </w:tc>
      </w:tr>
      <w:tr w:rsidR="00B95764" w:rsidTr="00B95764">
        <w:trPr>
          <w:cantSplit/>
        </w:trPr>
        <w:tc>
          <w:tcPr>
            <w:tcW w:w="5000" w:type="pct"/>
            <w:gridSpan w:val="8"/>
            <w:tcBorders>
              <w:top w:val="single" w:sz="4" w:space="0" w:color="auto"/>
              <w:left w:val="single" w:sz="4" w:space="0" w:color="auto"/>
              <w:bottom w:val="single" w:sz="4" w:space="0" w:color="auto"/>
              <w:right w:val="single" w:sz="4" w:space="0" w:color="auto"/>
            </w:tcBorders>
          </w:tcPr>
          <w:p w:rsidR="00B95764" w:rsidRDefault="00B95764" w:rsidP="00B95764">
            <w:pPr>
              <w:pStyle w:val="TAC"/>
            </w:pPr>
            <w:r>
              <w:t>UPF</w:t>
            </w:r>
          </w:p>
        </w:tc>
      </w:tr>
      <w:tr w:rsidR="0023515F" w:rsidTr="00B95764">
        <w:trPr>
          <w:cantSplit/>
        </w:trPr>
        <w:tc>
          <w:tcPr>
            <w:tcW w:w="5000" w:type="pct"/>
            <w:gridSpan w:val="8"/>
            <w:tcBorders>
              <w:top w:val="single" w:sz="4" w:space="0" w:color="auto"/>
              <w:left w:val="single" w:sz="4" w:space="0" w:color="auto"/>
              <w:bottom w:val="single" w:sz="4" w:space="0" w:color="auto"/>
              <w:right w:val="single" w:sz="4" w:space="0" w:color="auto"/>
            </w:tcBorders>
          </w:tcPr>
          <w:p w:rsidR="0023515F" w:rsidRDefault="0023515F" w:rsidP="0023515F">
            <w:pPr>
              <w:pStyle w:val="TAC"/>
            </w:pPr>
            <w:r w:rsidRPr="00C07AB0">
              <w:t>(Logical NG-RAN node) ng-eNB/gNB-CU-CP/gNB-CU-UP/gNB-DU</w:t>
            </w:r>
          </w:p>
        </w:tc>
      </w:tr>
      <w:tr w:rsidR="005E4F22" w:rsidTr="00B95764">
        <w:trPr>
          <w:cantSplit/>
        </w:trPr>
        <w:tc>
          <w:tcPr>
            <w:tcW w:w="5000" w:type="pct"/>
            <w:gridSpan w:val="8"/>
            <w:tcBorders>
              <w:top w:val="single" w:sz="4" w:space="0" w:color="auto"/>
              <w:left w:val="single" w:sz="4" w:space="0" w:color="auto"/>
              <w:bottom w:val="single" w:sz="4" w:space="0" w:color="auto"/>
              <w:right w:val="single" w:sz="4" w:space="0" w:color="auto"/>
            </w:tcBorders>
          </w:tcPr>
          <w:p w:rsidR="005E4F22" w:rsidRPr="00C07AB0" w:rsidRDefault="005E4F22" w:rsidP="0023515F">
            <w:pPr>
              <w:pStyle w:val="TAC"/>
            </w:pPr>
            <w:r>
              <w:t>UDM</w:t>
            </w:r>
          </w:p>
        </w:tc>
      </w:tr>
    </w:tbl>
    <w:p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4"/>
        <w:gridCol w:w="1283"/>
        <w:gridCol w:w="1301"/>
        <w:gridCol w:w="1301"/>
        <w:gridCol w:w="1335"/>
        <w:gridCol w:w="1003"/>
        <w:gridCol w:w="1315"/>
        <w:gridCol w:w="1315"/>
      </w:tblGrid>
      <w:tr w:rsidR="00292C5A">
        <w:tblPrEx>
          <w:tblCellMar>
            <w:top w:w="0" w:type="dxa"/>
            <w:bottom w:w="0" w:type="dxa"/>
          </w:tblCellMar>
        </w:tblPrEx>
        <w:tc>
          <w:tcPr>
            <w:tcW w:w="5000" w:type="pct"/>
            <w:gridSpan w:val="8"/>
            <w:shd w:val="clear" w:color="auto" w:fill="CCCCCC"/>
          </w:tcPr>
          <w:p w:rsidR="00292C5A" w:rsidRDefault="00292C5A">
            <w:pPr>
              <w:pStyle w:val="TAH"/>
            </w:pPr>
            <w:r>
              <w:t>MSC Server</w:t>
            </w:r>
          </w:p>
        </w:tc>
      </w:tr>
      <w:tr w:rsidR="00292C5A">
        <w:tblPrEx>
          <w:tblCellMar>
            <w:top w:w="0" w:type="dxa"/>
            <w:bottom w:w="0" w:type="dxa"/>
          </w:tblCellMar>
        </w:tblPrEx>
        <w:tc>
          <w:tcPr>
            <w:tcW w:w="509" w:type="pct"/>
            <w:shd w:val="clear" w:color="auto" w:fill="CCCCCC"/>
          </w:tcPr>
          <w:p w:rsidR="00292C5A" w:rsidRDefault="00292C5A">
            <w:pPr>
              <w:pStyle w:val="TAH"/>
            </w:pPr>
            <w:r>
              <w:t>Bit 8</w:t>
            </w:r>
          </w:p>
        </w:tc>
        <w:tc>
          <w:tcPr>
            <w:tcW w:w="651" w:type="pct"/>
            <w:shd w:val="clear" w:color="auto" w:fill="CCCCCC"/>
          </w:tcPr>
          <w:p w:rsidR="00292C5A" w:rsidRDefault="00292C5A">
            <w:pPr>
              <w:pStyle w:val="TAH"/>
            </w:pPr>
            <w:r>
              <w:t>Bit 7</w:t>
            </w:r>
          </w:p>
        </w:tc>
        <w:tc>
          <w:tcPr>
            <w:tcW w:w="660" w:type="pct"/>
            <w:shd w:val="clear" w:color="auto" w:fill="CCCCCC"/>
          </w:tcPr>
          <w:p w:rsidR="00292C5A" w:rsidRDefault="00292C5A">
            <w:pPr>
              <w:pStyle w:val="TAH"/>
            </w:pPr>
            <w:r>
              <w:t>Bit 6</w:t>
            </w:r>
          </w:p>
        </w:tc>
        <w:tc>
          <w:tcPr>
            <w:tcW w:w="660" w:type="pct"/>
            <w:shd w:val="clear" w:color="auto" w:fill="CCCCCC"/>
          </w:tcPr>
          <w:p w:rsidR="00292C5A" w:rsidRDefault="00292C5A">
            <w:pPr>
              <w:pStyle w:val="TAH"/>
            </w:pPr>
            <w:r>
              <w:t>Bit 5</w:t>
            </w:r>
          </w:p>
        </w:tc>
        <w:tc>
          <w:tcPr>
            <w:tcW w:w="677" w:type="pct"/>
            <w:shd w:val="clear" w:color="auto" w:fill="CCCCCC"/>
          </w:tcPr>
          <w:p w:rsidR="00292C5A" w:rsidRDefault="00292C5A">
            <w:pPr>
              <w:pStyle w:val="TAH"/>
            </w:pPr>
            <w:r>
              <w:t>Bit 4</w:t>
            </w:r>
          </w:p>
        </w:tc>
        <w:tc>
          <w:tcPr>
            <w:tcW w:w="509" w:type="pct"/>
            <w:shd w:val="clear" w:color="auto" w:fill="CCCCCC"/>
          </w:tcPr>
          <w:p w:rsidR="00292C5A" w:rsidRDefault="00292C5A">
            <w:pPr>
              <w:pStyle w:val="TAH"/>
            </w:pPr>
            <w:r>
              <w:t>Bit 3</w:t>
            </w:r>
          </w:p>
        </w:tc>
        <w:tc>
          <w:tcPr>
            <w:tcW w:w="667" w:type="pct"/>
            <w:shd w:val="clear" w:color="auto" w:fill="CCCCCC"/>
          </w:tcPr>
          <w:p w:rsidR="00292C5A" w:rsidRDefault="00292C5A">
            <w:pPr>
              <w:pStyle w:val="TAH"/>
            </w:pPr>
            <w:r>
              <w:t>Bit 2</w:t>
            </w:r>
          </w:p>
        </w:tc>
        <w:tc>
          <w:tcPr>
            <w:tcW w:w="667" w:type="pct"/>
            <w:shd w:val="clear" w:color="auto" w:fill="CCCCCC"/>
          </w:tcPr>
          <w:p w:rsidR="00292C5A" w:rsidRDefault="00292C5A">
            <w:pPr>
              <w:pStyle w:val="TAH"/>
            </w:pPr>
            <w:r>
              <w:t>Bit 1</w:t>
            </w:r>
          </w:p>
        </w:tc>
      </w:tr>
      <w:tr w:rsidR="00292C5A">
        <w:tblPrEx>
          <w:tblCellMar>
            <w:top w:w="0" w:type="dxa"/>
            <w:bottom w:w="0" w:type="dxa"/>
          </w:tblCellMar>
        </w:tblPrEx>
        <w:tc>
          <w:tcPr>
            <w:tcW w:w="509" w:type="pct"/>
          </w:tcPr>
          <w:p w:rsidR="00292C5A" w:rsidRDefault="00292C5A">
            <w:pPr>
              <w:pStyle w:val="TAC"/>
            </w:pPr>
            <w:r>
              <w:t>CAP</w:t>
            </w:r>
          </w:p>
        </w:tc>
        <w:tc>
          <w:tcPr>
            <w:tcW w:w="651" w:type="pct"/>
          </w:tcPr>
          <w:p w:rsidR="00292C5A" w:rsidRDefault="00292C5A">
            <w:pPr>
              <w:pStyle w:val="TAC"/>
            </w:pPr>
            <w:r>
              <w:t>MAP-F</w:t>
            </w:r>
          </w:p>
        </w:tc>
        <w:tc>
          <w:tcPr>
            <w:tcW w:w="660" w:type="pct"/>
          </w:tcPr>
          <w:p w:rsidR="00292C5A" w:rsidRDefault="00292C5A">
            <w:pPr>
              <w:pStyle w:val="TAC"/>
            </w:pPr>
            <w:r>
              <w:t>MAP-E</w:t>
            </w:r>
          </w:p>
        </w:tc>
        <w:tc>
          <w:tcPr>
            <w:tcW w:w="660" w:type="pct"/>
          </w:tcPr>
          <w:p w:rsidR="00292C5A" w:rsidRDefault="00292C5A">
            <w:pPr>
              <w:pStyle w:val="TAC"/>
            </w:pPr>
            <w:r>
              <w:t>MAP-B</w:t>
            </w:r>
          </w:p>
        </w:tc>
        <w:tc>
          <w:tcPr>
            <w:tcW w:w="677" w:type="pct"/>
          </w:tcPr>
          <w:p w:rsidR="00292C5A" w:rsidRDefault="00292C5A">
            <w:pPr>
              <w:pStyle w:val="TAC"/>
            </w:pPr>
            <w:r>
              <w:t>MAP-G</w:t>
            </w:r>
          </w:p>
        </w:tc>
        <w:tc>
          <w:tcPr>
            <w:tcW w:w="509" w:type="pct"/>
          </w:tcPr>
          <w:p w:rsidR="00292C5A" w:rsidRDefault="00292C5A">
            <w:pPr>
              <w:pStyle w:val="TAC"/>
            </w:pPr>
            <w:r>
              <w:t>Mc</w:t>
            </w:r>
          </w:p>
        </w:tc>
        <w:tc>
          <w:tcPr>
            <w:tcW w:w="667" w:type="pct"/>
          </w:tcPr>
          <w:p w:rsidR="00292C5A" w:rsidRDefault="00292C5A">
            <w:pPr>
              <w:pStyle w:val="TAC"/>
            </w:pPr>
            <w:r>
              <w:t>Iu</w:t>
            </w:r>
          </w:p>
        </w:tc>
        <w:tc>
          <w:tcPr>
            <w:tcW w:w="667" w:type="pct"/>
          </w:tcPr>
          <w:p w:rsidR="00292C5A" w:rsidRDefault="00292C5A">
            <w:pPr>
              <w:pStyle w:val="TAC"/>
            </w:pPr>
            <w:r>
              <w:t>A</w:t>
            </w:r>
          </w:p>
        </w:tc>
      </w:tr>
      <w:tr w:rsidR="00292C5A">
        <w:tblPrEx>
          <w:tblCellMar>
            <w:top w:w="0" w:type="dxa"/>
            <w:bottom w:w="0" w:type="dxa"/>
          </w:tblCellMar>
        </w:tblPrEx>
        <w:tc>
          <w:tcPr>
            <w:tcW w:w="3665" w:type="pct"/>
            <w:gridSpan w:val="6"/>
          </w:tcPr>
          <w:p w:rsidR="00292C5A" w:rsidRDefault="00292C5A">
            <w:pPr>
              <w:pStyle w:val="TAC"/>
            </w:pPr>
            <w:r>
              <w:t>spare</w:t>
            </w:r>
          </w:p>
        </w:tc>
        <w:tc>
          <w:tcPr>
            <w:tcW w:w="667" w:type="pct"/>
          </w:tcPr>
          <w:p w:rsidR="00292C5A" w:rsidRDefault="00292C5A">
            <w:pPr>
              <w:pStyle w:val="TAC"/>
            </w:pPr>
            <w:r>
              <w:t>MAP-C</w:t>
            </w:r>
          </w:p>
        </w:tc>
        <w:tc>
          <w:tcPr>
            <w:tcW w:w="667" w:type="pct"/>
          </w:tcPr>
          <w:p w:rsidR="00292C5A" w:rsidRDefault="00292C5A">
            <w:pPr>
              <w:pStyle w:val="TAC"/>
            </w:pPr>
            <w:r>
              <w:t>MAP-D</w:t>
            </w:r>
          </w:p>
        </w:tc>
      </w:tr>
    </w:tbl>
    <w:p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56"/>
        <w:gridCol w:w="1057"/>
        <w:gridCol w:w="1490"/>
        <w:gridCol w:w="1579"/>
        <w:gridCol w:w="1506"/>
        <w:gridCol w:w="1059"/>
        <w:gridCol w:w="1057"/>
        <w:gridCol w:w="1053"/>
      </w:tblGrid>
      <w:tr w:rsidR="00292C5A">
        <w:tblPrEx>
          <w:tblCellMar>
            <w:top w:w="0" w:type="dxa"/>
            <w:bottom w:w="0" w:type="dxa"/>
          </w:tblCellMar>
        </w:tblPrEx>
        <w:tc>
          <w:tcPr>
            <w:tcW w:w="5000" w:type="pct"/>
            <w:gridSpan w:val="8"/>
            <w:shd w:val="clear" w:color="auto" w:fill="CCCCCC"/>
          </w:tcPr>
          <w:p w:rsidR="00292C5A" w:rsidRDefault="00292C5A">
            <w:pPr>
              <w:pStyle w:val="TAH"/>
            </w:pPr>
            <w:r>
              <w:t>SGSN</w:t>
            </w:r>
          </w:p>
        </w:tc>
      </w:tr>
      <w:tr w:rsidR="00292C5A">
        <w:tblPrEx>
          <w:tblCellMar>
            <w:top w:w="0" w:type="dxa"/>
            <w:bottom w:w="0" w:type="dxa"/>
          </w:tblCellMar>
        </w:tblPrEx>
        <w:tc>
          <w:tcPr>
            <w:tcW w:w="536" w:type="pct"/>
            <w:shd w:val="clear" w:color="auto" w:fill="CCCCCC"/>
          </w:tcPr>
          <w:p w:rsidR="00292C5A" w:rsidRDefault="00292C5A">
            <w:pPr>
              <w:pStyle w:val="TAH"/>
            </w:pPr>
            <w:r>
              <w:t>Bit 8</w:t>
            </w:r>
          </w:p>
        </w:tc>
        <w:tc>
          <w:tcPr>
            <w:tcW w:w="536" w:type="pct"/>
            <w:shd w:val="clear" w:color="auto" w:fill="CCCCCC"/>
          </w:tcPr>
          <w:p w:rsidR="00292C5A" w:rsidRDefault="00292C5A">
            <w:pPr>
              <w:pStyle w:val="TAH"/>
            </w:pPr>
            <w:r>
              <w:t>Bit 7</w:t>
            </w:r>
          </w:p>
        </w:tc>
        <w:tc>
          <w:tcPr>
            <w:tcW w:w="756" w:type="pct"/>
            <w:shd w:val="clear" w:color="auto" w:fill="CCCCCC"/>
          </w:tcPr>
          <w:p w:rsidR="00292C5A" w:rsidRDefault="00292C5A">
            <w:pPr>
              <w:pStyle w:val="TAH"/>
            </w:pPr>
            <w:r>
              <w:t>Bit 6</w:t>
            </w:r>
          </w:p>
        </w:tc>
        <w:tc>
          <w:tcPr>
            <w:tcW w:w="801" w:type="pct"/>
            <w:shd w:val="clear" w:color="auto" w:fill="CCCCCC"/>
          </w:tcPr>
          <w:p w:rsidR="00292C5A" w:rsidRDefault="00292C5A">
            <w:pPr>
              <w:pStyle w:val="TAH"/>
            </w:pPr>
            <w:r>
              <w:t>Bit 5</w:t>
            </w:r>
          </w:p>
        </w:tc>
        <w:tc>
          <w:tcPr>
            <w:tcW w:w="764" w:type="pct"/>
            <w:shd w:val="clear" w:color="auto" w:fill="CCCCCC"/>
          </w:tcPr>
          <w:p w:rsidR="00292C5A" w:rsidRDefault="00292C5A">
            <w:pPr>
              <w:pStyle w:val="TAH"/>
            </w:pPr>
            <w:r>
              <w:t>Bit 4</w:t>
            </w:r>
          </w:p>
        </w:tc>
        <w:tc>
          <w:tcPr>
            <w:tcW w:w="537" w:type="pct"/>
            <w:shd w:val="clear" w:color="auto" w:fill="CCCCCC"/>
          </w:tcPr>
          <w:p w:rsidR="00292C5A" w:rsidRDefault="00292C5A">
            <w:pPr>
              <w:pStyle w:val="TAH"/>
            </w:pPr>
            <w:r>
              <w:t>Bit 3</w:t>
            </w:r>
          </w:p>
        </w:tc>
        <w:tc>
          <w:tcPr>
            <w:tcW w:w="536" w:type="pct"/>
            <w:shd w:val="clear" w:color="auto" w:fill="CCCCCC"/>
          </w:tcPr>
          <w:p w:rsidR="00292C5A" w:rsidRDefault="00292C5A">
            <w:pPr>
              <w:pStyle w:val="TAH"/>
            </w:pPr>
            <w:r>
              <w:t>Bit 2</w:t>
            </w:r>
          </w:p>
        </w:tc>
        <w:tc>
          <w:tcPr>
            <w:tcW w:w="534" w:type="pct"/>
            <w:shd w:val="clear" w:color="auto" w:fill="CCCCCC"/>
          </w:tcPr>
          <w:p w:rsidR="00292C5A" w:rsidRDefault="00292C5A">
            <w:pPr>
              <w:pStyle w:val="TAH"/>
            </w:pPr>
            <w:r>
              <w:t>Bit 1</w:t>
            </w:r>
          </w:p>
        </w:tc>
      </w:tr>
      <w:tr w:rsidR="00292C5A">
        <w:tblPrEx>
          <w:tblCellMar>
            <w:top w:w="0" w:type="dxa"/>
            <w:bottom w:w="0" w:type="dxa"/>
          </w:tblCellMar>
        </w:tblPrEx>
        <w:tc>
          <w:tcPr>
            <w:tcW w:w="536" w:type="pct"/>
          </w:tcPr>
          <w:p w:rsidR="00292C5A" w:rsidRDefault="00292C5A">
            <w:pPr>
              <w:pStyle w:val="TAC"/>
            </w:pPr>
            <w:r>
              <w:t>Ge</w:t>
            </w:r>
          </w:p>
        </w:tc>
        <w:tc>
          <w:tcPr>
            <w:tcW w:w="536" w:type="pct"/>
          </w:tcPr>
          <w:p w:rsidR="00292C5A" w:rsidRDefault="00292C5A">
            <w:pPr>
              <w:pStyle w:val="TAC"/>
            </w:pPr>
            <w:r>
              <w:t>Gs</w:t>
            </w:r>
          </w:p>
        </w:tc>
        <w:tc>
          <w:tcPr>
            <w:tcW w:w="756" w:type="pct"/>
          </w:tcPr>
          <w:p w:rsidR="00292C5A" w:rsidRDefault="00292C5A">
            <w:pPr>
              <w:pStyle w:val="TAC"/>
            </w:pPr>
            <w:r>
              <w:t>MAP-Gf</w:t>
            </w:r>
          </w:p>
        </w:tc>
        <w:tc>
          <w:tcPr>
            <w:tcW w:w="801" w:type="pct"/>
          </w:tcPr>
          <w:p w:rsidR="00292C5A" w:rsidRDefault="00292C5A">
            <w:pPr>
              <w:pStyle w:val="TAC"/>
            </w:pPr>
            <w:r>
              <w:t>MAP-Gd</w:t>
            </w:r>
          </w:p>
        </w:tc>
        <w:tc>
          <w:tcPr>
            <w:tcW w:w="764" w:type="pct"/>
          </w:tcPr>
          <w:p w:rsidR="00292C5A" w:rsidRDefault="00292C5A">
            <w:pPr>
              <w:pStyle w:val="TAC"/>
            </w:pPr>
            <w:r>
              <w:t>MAP-Gr</w:t>
            </w:r>
          </w:p>
        </w:tc>
        <w:tc>
          <w:tcPr>
            <w:tcW w:w="537" w:type="pct"/>
          </w:tcPr>
          <w:p w:rsidR="00292C5A" w:rsidRDefault="00292C5A">
            <w:pPr>
              <w:pStyle w:val="TAC"/>
            </w:pPr>
            <w:r>
              <w:t>Gn</w:t>
            </w:r>
          </w:p>
        </w:tc>
        <w:tc>
          <w:tcPr>
            <w:tcW w:w="536" w:type="pct"/>
          </w:tcPr>
          <w:p w:rsidR="00292C5A" w:rsidRDefault="00292C5A">
            <w:pPr>
              <w:pStyle w:val="TAC"/>
            </w:pPr>
            <w:r>
              <w:t>Iu</w:t>
            </w:r>
          </w:p>
        </w:tc>
        <w:tc>
          <w:tcPr>
            <w:tcW w:w="534" w:type="pct"/>
          </w:tcPr>
          <w:p w:rsidR="00292C5A" w:rsidRDefault="00292C5A">
            <w:pPr>
              <w:pStyle w:val="TAC"/>
            </w:pPr>
            <w:r>
              <w:t>Gb</w:t>
            </w:r>
          </w:p>
        </w:tc>
      </w:tr>
      <w:tr w:rsidR="00292C5A">
        <w:tblPrEx>
          <w:tblCellMar>
            <w:top w:w="0" w:type="dxa"/>
            <w:bottom w:w="0" w:type="dxa"/>
          </w:tblCellMar>
        </w:tblPrEx>
        <w:tc>
          <w:tcPr>
            <w:tcW w:w="2629" w:type="pct"/>
            <w:gridSpan w:val="4"/>
          </w:tcPr>
          <w:p w:rsidR="00292C5A" w:rsidRDefault="00292C5A">
            <w:pPr>
              <w:pStyle w:val="TAC"/>
              <w:rPr>
                <w:rFonts w:hint="eastAsia"/>
                <w:lang w:eastAsia="zh-CN"/>
              </w:rPr>
            </w:pPr>
            <w:r>
              <w:t>spare</w:t>
            </w:r>
          </w:p>
        </w:tc>
        <w:tc>
          <w:tcPr>
            <w:tcW w:w="764" w:type="pct"/>
          </w:tcPr>
          <w:p w:rsidR="00292C5A" w:rsidRDefault="00292C5A">
            <w:pPr>
              <w:pStyle w:val="TAC"/>
              <w:rPr>
                <w:lang w:eastAsia="zh-CN"/>
              </w:rPr>
            </w:pPr>
            <w:r>
              <w:rPr>
                <w:lang w:eastAsia="zh-CN"/>
              </w:rPr>
              <w:t>S13'</w:t>
            </w:r>
          </w:p>
        </w:tc>
        <w:tc>
          <w:tcPr>
            <w:tcW w:w="537" w:type="pct"/>
          </w:tcPr>
          <w:p w:rsidR="00292C5A" w:rsidRDefault="00292C5A">
            <w:pPr>
              <w:pStyle w:val="TAC"/>
            </w:pPr>
            <w:r>
              <w:t>S3</w:t>
            </w:r>
          </w:p>
        </w:tc>
        <w:tc>
          <w:tcPr>
            <w:tcW w:w="536" w:type="pct"/>
          </w:tcPr>
          <w:p w:rsidR="00292C5A" w:rsidRDefault="00292C5A">
            <w:pPr>
              <w:pStyle w:val="TAC"/>
            </w:pPr>
            <w:r>
              <w:t>S4</w:t>
            </w:r>
          </w:p>
        </w:tc>
        <w:tc>
          <w:tcPr>
            <w:tcW w:w="534" w:type="pct"/>
          </w:tcPr>
          <w:p w:rsidR="00292C5A" w:rsidRDefault="00292C5A">
            <w:pPr>
              <w:pStyle w:val="TAC"/>
            </w:pPr>
            <w:r>
              <w:t>S6d</w:t>
            </w:r>
          </w:p>
        </w:tc>
      </w:tr>
    </w:tbl>
    <w:p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78"/>
        <w:gridCol w:w="1179"/>
        <w:gridCol w:w="1179"/>
        <w:gridCol w:w="1179"/>
        <w:gridCol w:w="1179"/>
        <w:gridCol w:w="1315"/>
        <w:gridCol w:w="1471"/>
        <w:gridCol w:w="1177"/>
      </w:tblGrid>
      <w:tr w:rsidR="00292C5A">
        <w:tblPrEx>
          <w:tblCellMar>
            <w:top w:w="0" w:type="dxa"/>
            <w:bottom w:w="0" w:type="dxa"/>
          </w:tblCellMar>
        </w:tblPrEx>
        <w:tc>
          <w:tcPr>
            <w:tcW w:w="5000" w:type="pct"/>
            <w:gridSpan w:val="8"/>
            <w:shd w:val="clear" w:color="auto" w:fill="CCCCCC"/>
          </w:tcPr>
          <w:p w:rsidR="00292C5A" w:rsidRDefault="00292C5A">
            <w:pPr>
              <w:pStyle w:val="TAH"/>
            </w:pPr>
            <w:r>
              <w:t>MGW</w:t>
            </w:r>
          </w:p>
        </w:tc>
      </w:tr>
      <w:tr w:rsidR="00292C5A">
        <w:tblPrEx>
          <w:tblCellMar>
            <w:top w:w="0" w:type="dxa"/>
            <w:bottom w:w="0" w:type="dxa"/>
          </w:tblCellMar>
        </w:tblPrEx>
        <w:tc>
          <w:tcPr>
            <w:tcW w:w="598" w:type="pct"/>
            <w:shd w:val="clear" w:color="auto" w:fill="CCCCCC"/>
          </w:tcPr>
          <w:p w:rsidR="00292C5A" w:rsidRDefault="00292C5A">
            <w:pPr>
              <w:pStyle w:val="TAH"/>
            </w:pPr>
            <w:r>
              <w:t>Bit 8</w:t>
            </w:r>
          </w:p>
        </w:tc>
        <w:tc>
          <w:tcPr>
            <w:tcW w:w="598" w:type="pct"/>
            <w:shd w:val="clear" w:color="auto" w:fill="CCCCCC"/>
          </w:tcPr>
          <w:p w:rsidR="00292C5A" w:rsidRDefault="00292C5A">
            <w:pPr>
              <w:pStyle w:val="TAH"/>
            </w:pPr>
            <w:r>
              <w:t>Bit 7</w:t>
            </w:r>
          </w:p>
        </w:tc>
        <w:tc>
          <w:tcPr>
            <w:tcW w:w="598" w:type="pct"/>
            <w:shd w:val="clear" w:color="auto" w:fill="CCCCCC"/>
          </w:tcPr>
          <w:p w:rsidR="00292C5A" w:rsidRDefault="00292C5A">
            <w:pPr>
              <w:pStyle w:val="TAH"/>
            </w:pPr>
            <w:r>
              <w:t>Bit 6</w:t>
            </w:r>
          </w:p>
        </w:tc>
        <w:tc>
          <w:tcPr>
            <w:tcW w:w="598" w:type="pct"/>
            <w:shd w:val="clear" w:color="auto" w:fill="CCCCCC"/>
          </w:tcPr>
          <w:p w:rsidR="00292C5A" w:rsidRDefault="00292C5A">
            <w:pPr>
              <w:pStyle w:val="TAH"/>
            </w:pPr>
            <w:r>
              <w:t>Bit 5</w:t>
            </w:r>
          </w:p>
        </w:tc>
        <w:tc>
          <w:tcPr>
            <w:tcW w:w="598" w:type="pct"/>
            <w:shd w:val="clear" w:color="auto" w:fill="CCCCCC"/>
          </w:tcPr>
          <w:p w:rsidR="00292C5A" w:rsidRDefault="00292C5A">
            <w:pPr>
              <w:pStyle w:val="TAH"/>
            </w:pPr>
            <w:r>
              <w:t>Bit 4</w:t>
            </w:r>
          </w:p>
        </w:tc>
        <w:tc>
          <w:tcPr>
            <w:tcW w:w="667" w:type="pct"/>
            <w:shd w:val="clear" w:color="auto" w:fill="CCCCCC"/>
          </w:tcPr>
          <w:p w:rsidR="00292C5A" w:rsidRDefault="00292C5A">
            <w:pPr>
              <w:pStyle w:val="TAH"/>
            </w:pPr>
            <w:r>
              <w:t>Bit 3</w:t>
            </w:r>
          </w:p>
        </w:tc>
        <w:tc>
          <w:tcPr>
            <w:tcW w:w="746" w:type="pct"/>
            <w:shd w:val="clear" w:color="auto" w:fill="CCCCCC"/>
          </w:tcPr>
          <w:p w:rsidR="00292C5A" w:rsidRDefault="00292C5A">
            <w:pPr>
              <w:pStyle w:val="TAH"/>
            </w:pPr>
            <w:r>
              <w:t>Bit 2</w:t>
            </w:r>
          </w:p>
        </w:tc>
        <w:tc>
          <w:tcPr>
            <w:tcW w:w="598" w:type="pct"/>
            <w:shd w:val="clear" w:color="auto" w:fill="CCCCCC"/>
          </w:tcPr>
          <w:p w:rsidR="00292C5A" w:rsidRDefault="00292C5A">
            <w:pPr>
              <w:pStyle w:val="TAH"/>
            </w:pPr>
            <w:r>
              <w:t>Bit 1</w:t>
            </w:r>
          </w:p>
        </w:tc>
      </w:tr>
      <w:tr w:rsidR="00292C5A">
        <w:tblPrEx>
          <w:tblCellMar>
            <w:top w:w="0" w:type="dxa"/>
            <w:bottom w:w="0" w:type="dxa"/>
          </w:tblCellMar>
        </w:tblPrEx>
        <w:tc>
          <w:tcPr>
            <w:tcW w:w="2990" w:type="pct"/>
            <w:gridSpan w:val="5"/>
          </w:tcPr>
          <w:p w:rsidR="00292C5A" w:rsidRDefault="00292C5A">
            <w:pPr>
              <w:pStyle w:val="TAC"/>
            </w:pPr>
            <w:r>
              <w:t>Spare</w:t>
            </w:r>
          </w:p>
        </w:tc>
        <w:tc>
          <w:tcPr>
            <w:tcW w:w="667" w:type="pct"/>
          </w:tcPr>
          <w:p w:rsidR="00292C5A" w:rsidRDefault="00292C5A">
            <w:pPr>
              <w:pStyle w:val="TAC"/>
            </w:pPr>
            <w:r>
              <w:t>Iu-UP</w:t>
            </w:r>
          </w:p>
        </w:tc>
        <w:tc>
          <w:tcPr>
            <w:tcW w:w="746" w:type="pct"/>
          </w:tcPr>
          <w:p w:rsidR="00292C5A" w:rsidRDefault="00292C5A">
            <w:pPr>
              <w:pStyle w:val="TAC"/>
            </w:pPr>
            <w:r>
              <w:t>Nb-UP</w:t>
            </w:r>
          </w:p>
        </w:tc>
        <w:tc>
          <w:tcPr>
            <w:tcW w:w="598" w:type="pct"/>
          </w:tcPr>
          <w:p w:rsidR="00292C5A" w:rsidRDefault="00292C5A">
            <w:pPr>
              <w:pStyle w:val="TAC"/>
            </w:pPr>
            <w:r>
              <w:t>Mc</w:t>
            </w:r>
          </w:p>
        </w:tc>
      </w:tr>
    </w:tbl>
    <w:p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33"/>
        <w:gridCol w:w="1232"/>
        <w:gridCol w:w="1232"/>
        <w:gridCol w:w="1232"/>
        <w:gridCol w:w="1232"/>
        <w:gridCol w:w="1232"/>
        <w:gridCol w:w="1232"/>
        <w:gridCol w:w="1232"/>
      </w:tblGrid>
      <w:tr w:rsidR="00292C5A">
        <w:tblPrEx>
          <w:tblCellMar>
            <w:top w:w="0" w:type="dxa"/>
            <w:bottom w:w="0" w:type="dxa"/>
          </w:tblCellMar>
        </w:tblPrEx>
        <w:tc>
          <w:tcPr>
            <w:tcW w:w="5000" w:type="pct"/>
            <w:gridSpan w:val="8"/>
            <w:shd w:val="clear" w:color="auto" w:fill="CCCCCC"/>
          </w:tcPr>
          <w:p w:rsidR="00292C5A" w:rsidRDefault="00292C5A">
            <w:pPr>
              <w:pStyle w:val="TAH"/>
            </w:pPr>
            <w:r>
              <w:t>GGSN</w:t>
            </w:r>
          </w:p>
        </w:tc>
      </w:tr>
      <w:tr w:rsidR="00292C5A">
        <w:tblPrEx>
          <w:tblCellMar>
            <w:top w:w="0" w:type="dxa"/>
            <w:bottom w:w="0" w:type="dxa"/>
          </w:tblCellMar>
        </w:tblPrEx>
        <w:tc>
          <w:tcPr>
            <w:tcW w:w="625" w:type="pct"/>
            <w:shd w:val="clear" w:color="auto" w:fill="CCCCCC"/>
          </w:tcPr>
          <w:p w:rsidR="00292C5A" w:rsidRDefault="00292C5A">
            <w:pPr>
              <w:pStyle w:val="TAH"/>
            </w:pPr>
            <w:r>
              <w:t>Bit 8</w:t>
            </w:r>
          </w:p>
        </w:tc>
        <w:tc>
          <w:tcPr>
            <w:tcW w:w="625" w:type="pct"/>
            <w:shd w:val="clear" w:color="auto" w:fill="CCCCCC"/>
          </w:tcPr>
          <w:p w:rsidR="00292C5A" w:rsidRDefault="00292C5A">
            <w:pPr>
              <w:pStyle w:val="TAH"/>
            </w:pPr>
            <w:r>
              <w:t>Bit 7</w:t>
            </w:r>
          </w:p>
        </w:tc>
        <w:tc>
          <w:tcPr>
            <w:tcW w:w="625" w:type="pct"/>
            <w:shd w:val="clear" w:color="auto" w:fill="CCCCCC"/>
          </w:tcPr>
          <w:p w:rsidR="00292C5A" w:rsidRDefault="00292C5A">
            <w:pPr>
              <w:pStyle w:val="TAH"/>
            </w:pPr>
            <w:r>
              <w:t>Bit 6</w:t>
            </w:r>
          </w:p>
        </w:tc>
        <w:tc>
          <w:tcPr>
            <w:tcW w:w="625" w:type="pct"/>
            <w:shd w:val="clear" w:color="auto" w:fill="CCCCCC"/>
          </w:tcPr>
          <w:p w:rsidR="00292C5A" w:rsidRDefault="00292C5A">
            <w:pPr>
              <w:pStyle w:val="TAH"/>
            </w:pPr>
            <w:r>
              <w:t>Bit 5</w:t>
            </w:r>
          </w:p>
        </w:tc>
        <w:tc>
          <w:tcPr>
            <w:tcW w:w="625" w:type="pct"/>
            <w:shd w:val="clear" w:color="auto" w:fill="CCCCCC"/>
          </w:tcPr>
          <w:p w:rsidR="00292C5A" w:rsidRDefault="00292C5A">
            <w:pPr>
              <w:pStyle w:val="TAH"/>
            </w:pPr>
            <w:r>
              <w:t>Bit 4</w:t>
            </w:r>
          </w:p>
        </w:tc>
        <w:tc>
          <w:tcPr>
            <w:tcW w:w="625" w:type="pct"/>
            <w:shd w:val="clear" w:color="auto" w:fill="CCCCCC"/>
          </w:tcPr>
          <w:p w:rsidR="00292C5A" w:rsidRDefault="00292C5A">
            <w:pPr>
              <w:pStyle w:val="TAH"/>
            </w:pPr>
            <w:r>
              <w:t>Bit 3</w:t>
            </w:r>
          </w:p>
        </w:tc>
        <w:tc>
          <w:tcPr>
            <w:tcW w:w="625" w:type="pct"/>
            <w:shd w:val="clear" w:color="auto" w:fill="CCCCCC"/>
          </w:tcPr>
          <w:p w:rsidR="00292C5A" w:rsidRDefault="00292C5A">
            <w:pPr>
              <w:pStyle w:val="TAH"/>
            </w:pPr>
            <w:r>
              <w:t>Bit 2</w:t>
            </w:r>
          </w:p>
        </w:tc>
        <w:tc>
          <w:tcPr>
            <w:tcW w:w="625" w:type="pct"/>
            <w:shd w:val="clear" w:color="auto" w:fill="CCCCCC"/>
          </w:tcPr>
          <w:p w:rsidR="00292C5A" w:rsidRDefault="00292C5A">
            <w:pPr>
              <w:pStyle w:val="TAH"/>
            </w:pPr>
            <w:r>
              <w:t>Bit 1</w:t>
            </w:r>
          </w:p>
        </w:tc>
      </w:tr>
      <w:tr w:rsidR="00292C5A">
        <w:tblPrEx>
          <w:tblCellMar>
            <w:top w:w="0" w:type="dxa"/>
            <w:bottom w:w="0" w:type="dxa"/>
          </w:tblCellMar>
        </w:tblPrEx>
        <w:tc>
          <w:tcPr>
            <w:tcW w:w="3125" w:type="pct"/>
            <w:gridSpan w:val="5"/>
            <w:shd w:val="clear" w:color="auto" w:fill="auto"/>
          </w:tcPr>
          <w:p w:rsidR="00292C5A" w:rsidRDefault="00292C5A">
            <w:pPr>
              <w:pStyle w:val="TAH"/>
              <w:rPr>
                <w:b w:val="0"/>
              </w:rPr>
            </w:pPr>
            <w:r>
              <w:rPr>
                <w:b w:val="0"/>
              </w:rPr>
              <w:t>spare</w:t>
            </w:r>
          </w:p>
        </w:tc>
        <w:tc>
          <w:tcPr>
            <w:tcW w:w="625" w:type="pct"/>
            <w:shd w:val="clear" w:color="auto" w:fill="auto"/>
          </w:tcPr>
          <w:p w:rsidR="00292C5A" w:rsidRDefault="00292C5A">
            <w:pPr>
              <w:pStyle w:val="TAH"/>
              <w:rPr>
                <w:b w:val="0"/>
              </w:rPr>
            </w:pPr>
            <w:r>
              <w:rPr>
                <w:b w:val="0"/>
              </w:rPr>
              <w:t>Gmb</w:t>
            </w:r>
          </w:p>
        </w:tc>
        <w:tc>
          <w:tcPr>
            <w:tcW w:w="625" w:type="pct"/>
            <w:shd w:val="clear" w:color="auto" w:fill="auto"/>
          </w:tcPr>
          <w:p w:rsidR="00292C5A" w:rsidRDefault="00292C5A">
            <w:pPr>
              <w:pStyle w:val="TAC"/>
            </w:pPr>
            <w:r>
              <w:t>Gi</w:t>
            </w:r>
          </w:p>
        </w:tc>
        <w:tc>
          <w:tcPr>
            <w:tcW w:w="625" w:type="pct"/>
            <w:shd w:val="clear" w:color="auto" w:fill="auto"/>
          </w:tcPr>
          <w:p w:rsidR="00292C5A" w:rsidRDefault="00292C5A">
            <w:pPr>
              <w:pStyle w:val="TAC"/>
            </w:pPr>
            <w:r>
              <w:t>Gn</w:t>
            </w:r>
          </w:p>
        </w:tc>
      </w:tr>
    </w:tbl>
    <w:p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33"/>
        <w:gridCol w:w="1232"/>
        <w:gridCol w:w="1232"/>
        <w:gridCol w:w="1232"/>
        <w:gridCol w:w="1232"/>
        <w:gridCol w:w="1232"/>
        <w:gridCol w:w="1232"/>
        <w:gridCol w:w="1232"/>
      </w:tblGrid>
      <w:tr w:rsidR="00292C5A">
        <w:tblPrEx>
          <w:tblCellMar>
            <w:top w:w="0" w:type="dxa"/>
            <w:bottom w:w="0" w:type="dxa"/>
          </w:tblCellMar>
        </w:tblPrEx>
        <w:tc>
          <w:tcPr>
            <w:tcW w:w="5000" w:type="pct"/>
            <w:gridSpan w:val="8"/>
            <w:shd w:val="clear" w:color="auto" w:fill="CCCCCC"/>
          </w:tcPr>
          <w:p w:rsidR="00292C5A" w:rsidRDefault="00292C5A">
            <w:pPr>
              <w:pStyle w:val="TAH"/>
            </w:pPr>
            <w:r>
              <w:t>RNC</w:t>
            </w:r>
          </w:p>
        </w:tc>
      </w:tr>
      <w:tr w:rsidR="00292C5A">
        <w:tblPrEx>
          <w:tblCellMar>
            <w:top w:w="0" w:type="dxa"/>
            <w:bottom w:w="0" w:type="dxa"/>
          </w:tblCellMar>
        </w:tblPrEx>
        <w:tc>
          <w:tcPr>
            <w:tcW w:w="625" w:type="pct"/>
            <w:shd w:val="clear" w:color="auto" w:fill="CCCCCC"/>
          </w:tcPr>
          <w:p w:rsidR="00292C5A" w:rsidRDefault="00292C5A">
            <w:pPr>
              <w:pStyle w:val="TAH"/>
            </w:pPr>
            <w:r>
              <w:t>Bit 8</w:t>
            </w:r>
          </w:p>
        </w:tc>
        <w:tc>
          <w:tcPr>
            <w:tcW w:w="625" w:type="pct"/>
            <w:shd w:val="clear" w:color="auto" w:fill="CCCCCC"/>
          </w:tcPr>
          <w:p w:rsidR="00292C5A" w:rsidRDefault="00292C5A">
            <w:pPr>
              <w:pStyle w:val="TAH"/>
            </w:pPr>
            <w:r>
              <w:t>Bit 7</w:t>
            </w:r>
          </w:p>
        </w:tc>
        <w:tc>
          <w:tcPr>
            <w:tcW w:w="625" w:type="pct"/>
            <w:shd w:val="clear" w:color="auto" w:fill="CCCCCC"/>
          </w:tcPr>
          <w:p w:rsidR="00292C5A" w:rsidRDefault="00292C5A">
            <w:pPr>
              <w:pStyle w:val="TAH"/>
            </w:pPr>
            <w:r>
              <w:t>Bit 6</w:t>
            </w:r>
          </w:p>
        </w:tc>
        <w:tc>
          <w:tcPr>
            <w:tcW w:w="625" w:type="pct"/>
            <w:shd w:val="clear" w:color="auto" w:fill="CCCCCC"/>
          </w:tcPr>
          <w:p w:rsidR="00292C5A" w:rsidRDefault="00292C5A">
            <w:pPr>
              <w:pStyle w:val="TAH"/>
            </w:pPr>
            <w:r>
              <w:t>Bit 5</w:t>
            </w:r>
          </w:p>
        </w:tc>
        <w:tc>
          <w:tcPr>
            <w:tcW w:w="625" w:type="pct"/>
            <w:shd w:val="clear" w:color="auto" w:fill="CCCCCC"/>
          </w:tcPr>
          <w:p w:rsidR="00292C5A" w:rsidRDefault="00292C5A">
            <w:pPr>
              <w:pStyle w:val="TAH"/>
            </w:pPr>
            <w:r>
              <w:t>Bit 4</w:t>
            </w:r>
          </w:p>
        </w:tc>
        <w:tc>
          <w:tcPr>
            <w:tcW w:w="625" w:type="pct"/>
            <w:shd w:val="clear" w:color="auto" w:fill="CCCCCC"/>
          </w:tcPr>
          <w:p w:rsidR="00292C5A" w:rsidRDefault="00292C5A">
            <w:pPr>
              <w:pStyle w:val="TAH"/>
            </w:pPr>
            <w:r>
              <w:t>Bit 3</w:t>
            </w:r>
          </w:p>
        </w:tc>
        <w:tc>
          <w:tcPr>
            <w:tcW w:w="625" w:type="pct"/>
            <w:shd w:val="clear" w:color="auto" w:fill="CCCCCC"/>
          </w:tcPr>
          <w:p w:rsidR="00292C5A" w:rsidRDefault="00292C5A">
            <w:pPr>
              <w:pStyle w:val="TAH"/>
            </w:pPr>
            <w:r>
              <w:t>Bit 2</w:t>
            </w:r>
          </w:p>
        </w:tc>
        <w:tc>
          <w:tcPr>
            <w:tcW w:w="625" w:type="pct"/>
            <w:shd w:val="clear" w:color="auto" w:fill="CCCCCC"/>
          </w:tcPr>
          <w:p w:rsidR="00292C5A" w:rsidRDefault="00292C5A">
            <w:pPr>
              <w:pStyle w:val="TAH"/>
            </w:pPr>
            <w:r>
              <w:t>Bit 1</w:t>
            </w:r>
          </w:p>
        </w:tc>
      </w:tr>
      <w:tr w:rsidR="00292C5A">
        <w:tblPrEx>
          <w:tblCellMar>
            <w:top w:w="0" w:type="dxa"/>
            <w:bottom w:w="0" w:type="dxa"/>
          </w:tblCellMar>
        </w:tblPrEx>
        <w:tc>
          <w:tcPr>
            <w:tcW w:w="2500" w:type="pct"/>
            <w:gridSpan w:val="4"/>
          </w:tcPr>
          <w:p w:rsidR="00292C5A" w:rsidRDefault="00292C5A">
            <w:pPr>
              <w:pStyle w:val="TAC"/>
            </w:pPr>
            <w:r>
              <w:t>Spare</w:t>
            </w:r>
          </w:p>
        </w:tc>
        <w:tc>
          <w:tcPr>
            <w:tcW w:w="625" w:type="pct"/>
          </w:tcPr>
          <w:p w:rsidR="00292C5A" w:rsidRDefault="00292C5A">
            <w:pPr>
              <w:pStyle w:val="TAC"/>
            </w:pPr>
            <w:r>
              <w:t>Uu</w:t>
            </w:r>
          </w:p>
        </w:tc>
        <w:tc>
          <w:tcPr>
            <w:tcW w:w="625" w:type="pct"/>
          </w:tcPr>
          <w:p w:rsidR="00292C5A" w:rsidRDefault="00292C5A">
            <w:pPr>
              <w:pStyle w:val="TAC"/>
            </w:pPr>
            <w:r>
              <w:t>Iub</w:t>
            </w:r>
          </w:p>
        </w:tc>
        <w:tc>
          <w:tcPr>
            <w:tcW w:w="625" w:type="pct"/>
          </w:tcPr>
          <w:p w:rsidR="00292C5A" w:rsidRDefault="00292C5A">
            <w:pPr>
              <w:pStyle w:val="TAC"/>
            </w:pPr>
            <w:r>
              <w:t>Iur</w:t>
            </w:r>
          </w:p>
        </w:tc>
        <w:tc>
          <w:tcPr>
            <w:tcW w:w="625" w:type="pct"/>
          </w:tcPr>
          <w:p w:rsidR="00292C5A" w:rsidRDefault="00292C5A">
            <w:pPr>
              <w:pStyle w:val="TAC"/>
            </w:pPr>
            <w:r>
              <w:t>Iu</w:t>
            </w:r>
          </w:p>
        </w:tc>
      </w:tr>
    </w:tbl>
    <w:p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33"/>
        <w:gridCol w:w="1232"/>
        <w:gridCol w:w="1232"/>
        <w:gridCol w:w="1232"/>
        <w:gridCol w:w="1232"/>
        <w:gridCol w:w="1232"/>
        <w:gridCol w:w="1232"/>
        <w:gridCol w:w="1232"/>
      </w:tblGrid>
      <w:tr w:rsidR="00292C5A">
        <w:tblPrEx>
          <w:tblCellMar>
            <w:top w:w="0" w:type="dxa"/>
            <w:bottom w:w="0" w:type="dxa"/>
          </w:tblCellMar>
        </w:tblPrEx>
        <w:tc>
          <w:tcPr>
            <w:tcW w:w="5000" w:type="pct"/>
            <w:gridSpan w:val="8"/>
            <w:shd w:val="clear" w:color="auto" w:fill="CCCCCC"/>
          </w:tcPr>
          <w:p w:rsidR="00292C5A" w:rsidRDefault="00292C5A">
            <w:pPr>
              <w:pStyle w:val="TAH"/>
            </w:pPr>
            <w:r>
              <w:t>BM-SC</w:t>
            </w:r>
          </w:p>
        </w:tc>
      </w:tr>
      <w:tr w:rsidR="00292C5A">
        <w:tblPrEx>
          <w:tblCellMar>
            <w:top w:w="0" w:type="dxa"/>
            <w:bottom w:w="0" w:type="dxa"/>
          </w:tblCellMar>
        </w:tblPrEx>
        <w:tc>
          <w:tcPr>
            <w:tcW w:w="625" w:type="pct"/>
            <w:shd w:val="clear" w:color="auto" w:fill="CCCCCC"/>
          </w:tcPr>
          <w:p w:rsidR="00292C5A" w:rsidRDefault="00292C5A">
            <w:pPr>
              <w:pStyle w:val="TAH"/>
            </w:pPr>
            <w:r>
              <w:t>Bit 8</w:t>
            </w:r>
          </w:p>
        </w:tc>
        <w:tc>
          <w:tcPr>
            <w:tcW w:w="625" w:type="pct"/>
            <w:shd w:val="clear" w:color="auto" w:fill="CCCCCC"/>
          </w:tcPr>
          <w:p w:rsidR="00292C5A" w:rsidRDefault="00292C5A">
            <w:pPr>
              <w:pStyle w:val="TAH"/>
            </w:pPr>
            <w:r>
              <w:t>Bit 7</w:t>
            </w:r>
          </w:p>
        </w:tc>
        <w:tc>
          <w:tcPr>
            <w:tcW w:w="625" w:type="pct"/>
            <w:shd w:val="clear" w:color="auto" w:fill="CCCCCC"/>
          </w:tcPr>
          <w:p w:rsidR="00292C5A" w:rsidRDefault="00292C5A">
            <w:pPr>
              <w:pStyle w:val="TAH"/>
            </w:pPr>
            <w:r>
              <w:t>Bit 6</w:t>
            </w:r>
          </w:p>
        </w:tc>
        <w:tc>
          <w:tcPr>
            <w:tcW w:w="625" w:type="pct"/>
            <w:shd w:val="clear" w:color="auto" w:fill="CCCCCC"/>
          </w:tcPr>
          <w:p w:rsidR="00292C5A" w:rsidRDefault="00292C5A">
            <w:pPr>
              <w:pStyle w:val="TAH"/>
            </w:pPr>
            <w:r>
              <w:t>Bit 5</w:t>
            </w:r>
          </w:p>
        </w:tc>
        <w:tc>
          <w:tcPr>
            <w:tcW w:w="625" w:type="pct"/>
            <w:shd w:val="clear" w:color="auto" w:fill="CCCCCC"/>
          </w:tcPr>
          <w:p w:rsidR="00292C5A" w:rsidRDefault="00292C5A">
            <w:pPr>
              <w:pStyle w:val="TAH"/>
            </w:pPr>
            <w:r>
              <w:t>Bit 4</w:t>
            </w:r>
          </w:p>
        </w:tc>
        <w:tc>
          <w:tcPr>
            <w:tcW w:w="625" w:type="pct"/>
            <w:shd w:val="clear" w:color="auto" w:fill="CCCCCC"/>
          </w:tcPr>
          <w:p w:rsidR="00292C5A" w:rsidRDefault="00292C5A">
            <w:pPr>
              <w:pStyle w:val="TAH"/>
            </w:pPr>
            <w:r>
              <w:t>Bit 3</w:t>
            </w:r>
          </w:p>
        </w:tc>
        <w:tc>
          <w:tcPr>
            <w:tcW w:w="625" w:type="pct"/>
            <w:shd w:val="clear" w:color="auto" w:fill="CCCCCC"/>
          </w:tcPr>
          <w:p w:rsidR="00292C5A" w:rsidRDefault="00292C5A">
            <w:pPr>
              <w:pStyle w:val="TAH"/>
            </w:pPr>
            <w:r>
              <w:t>Bit 2</w:t>
            </w:r>
          </w:p>
        </w:tc>
        <w:tc>
          <w:tcPr>
            <w:tcW w:w="625" w:type="pct"/>
            <w:shd w:val="clear" w:color="auto" w:fill="CCCCCC"/>
          </w:tcPr>
          <w:p w:rsidR="00292C5A" w:rsidRDefault="00292C5A">
            <w:pPr>
              <w:pStyle w:val="TAH"/>
            </w:pPr>
            <w:r>
              <w:t>Bit 1</w:t>
            </w:r>
          </w:p>
        </w:tc>
      </w:tr>
      <w:tr w:rsidR="00292C5A">
        <w:tblPrEx>
          <w:tblCellMar>
            <w:top w:w="0" w:type="dxa"/>
            <w:bottom w:w="0" w:type="dxa"/>
          </w:tblCellMar>
        </w:tblPrEx>
        <w:tc>
          <w:tcPr>
            <w:tcW w:w="4375" w:type="pct"/>
            <w:gridSpan w:val="7"/>
          </w:tcPr>
          <w:p w:rsidR="00292C5A" w:rsidRDefault="00292C5A">
            <w:pPr>
              <w:pStyle w:val="TAC"/>
            </w:pPr>
            <w:r>
              <w:t>spare</w:t>
            </w:r>
          </w:p>
        </w:tc>
        <w:tc>
          <w:tcPr>
            <w:tcW w:w="625" w:type="pct"/>
          </w:tcPr>
          <w:p w:rsidR="00292C5A" w:rsidRDefault="00292C5A">
            <w:pPr>
              <w:pStyle w:val="TAC"/>
            </w:pPr>
            <w:r>
              <w:t>Gmb</w:t>
            </w:r>
          </w:p>
        </w:tc>
      </w:tr>
    </w:tbl>
    <w:p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57"/>
        <w:gridCol w:w="745"/>
        <w:gridCol w:w="313"/>
        <w:gridCol w:w="1490"/>
        <w:gridCol w:w="1579"/>
        <w:gridCol w:w="1506"/>
        <w:gridCol w:w="1057"/>
        <w:gridCol w:w="1057"/>
        <w:gridCol w:w="1053"/>
      </w:tblGrid>
      <w:tr w:rsidR="00292C5A">
        <w:tc>
          <w:tcPr>
            <w:tcW w:w="5000" w:type="pct"/>
            <w:gridSpan w:val="9"/>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MME</w:t>
            </w:r>
          </w:p>
        </w:tc>
      </w:tr>
      <w:tr w:rsidR="00292C5A">
        <w:tc>
          <w:tcPr>
            <w:tcW w:w="536"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8</w:t>
            </w:r>
          </w:p>
        </w:tc>
        <w:tc>
          <w:tcPr>
            <w:tcW w:w="537" w:type="pct"/>
            <w:gridSpan w:val="2"/>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7</w:t>
            </w:r>
          </w:p>
        </w:tc>
        <w:tc>
          <w:tcPr>
            <w:tcW w:w="756"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6</w:t>
            </w:r>
          </w:p>
        </w:tc>
        <w:tc>
          <w:tcPr>
            <w:tcW w:w="801"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5</w:t>
            </w:r>
          </w:p>
        </w:tc>
        <w:tc>
          <w:tcPr>
            <w:tcW w:w="764"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4</w:t>
            </w:r>
          </w:p>
        </w:tc>
        <w:tc>
          <w:tcPr>
            <w:tcW w:w="536"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3</w:t>
            </w:r>
          </w:p>
        </w:tc>
        <w:tc>
          <w:tcPr>
            <w:tcW w:w="536"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2</w:t>
            </w:r>
          </w:p>
        </w:tc>
        <w:tc>
          <w:tcPr>
            <w:tcW w:w="534"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1</w:t>
            </w:r>
          </w:p>
        </w:tc>
      </w:tr>
      <w:tr w:rsidR="00292C5A">
        <w:trPr>
          <w:trHeight w:val="70"/>
        </w:trPr>
        <w:tc>
          <w:tcPr>
            <w:tcW w:w="914" w:type="pct"/>
            <w:gridSpan w:val="2"/>
            <w:tcBorders>
              <w:top w:val="single" w:sz="4" w:space="0" w:color="auto"/>
              <w:left w:val="single" w:sz="4" w:space="0" w:color="auto"/>
              <w:bottom w:val="single" w:sz="4" w:space="0" w:color="auto"/>
              <w:right w:val="single" w:sz="4" w:space="0" w:color="auto"/>
            </w:tcBorders>
          </w:tcPr>
          <w:p w:rsidR="00292C5A" w:rsidRDefault="00292C5A">
            <w:pPr>
              <w:pStyle w:val="TAC"/>
            </w:pPr>
            <w:r>
              <w:t>Spare</w:t>
            </w:r>
          </w:p>
        </w:tc>
        <w:tc>
          <w:tcPr>
            <w:tcW w:w="915" w:type="pct"/>
            <w:gridSpan w:val="2"/>
            <w:tcBorders>
              <w:top w:val="single" w:sz="4" w:space="0" w:color="auto"/>
              <w:left w:val="single" w:sz="4" w:space="0" w:color="auto"/>
              <w:bottom w:val="single" w:sz="4" w:space="0" w:color="auto"/>
              <w:right w:val="single" w:sz="4" w:space="0" w:color="auto"/>
            </w:tcBorders>
          </w:tcPr>
          <w:p w:rsidR="00292C5A" w:rsidRDefault="00292C5A">
            <w:pPr>
              <w:pStyle w:val="TAC"/>
            </w:pPr>
            <w:r>
              <w:t>S13</w:t>
            </w:r>
          </w:p>
        </w:tc>
        <w:tc>
          <w:tcPr>
            <w:tcW w:w="801" w:type="pct"/>
            <w:tcBorders>
              <w:top w:val="single" w:sz="4" w:space="0" w:color="auto"/>
              <w:left w:val="single" w:sz="4" w:space="0" w:color="auto"/>
              <w:bottom w:val="single" w:sz="4" w:space="0" w:color="auto"/>
              <w:right w:val="single" w:sz="4" w:space="0" w:color="auto"/>
            </w:tcBorders>
          </w:tcPr>
          <w:p w:rsidR="00292C5A" w:rsidRDefault="00292C5A">
            <w:pPr>
              <w:pStyle w:val="TAC"/>
            </w:pPr>
            <w:r>
              <w:t>S11</w:t>
            </w:r>
          </w:p>
        </w:tc>
        <w:tc>
          <w:tcPr>
            <w:tcW w:w="764" w:type="pct"/>
            <w:tcBorders>
              <w:top w:val="single" w:sz="4" w:space="0" w:color="auto"/>
              <w:left w:val="single" w:sz="4" w:space="0" w:color="auto"/>
              <w:bottom w:val="single" w:sz="4" w:space="0" w:color="auto"/>
              <w:right w:val="single" w:sz="4" w:space="0" w:color="auto"/>
            </w:tcBorders>
          </w:tcPr>
          <w:p w:rsidR="00292C5A" w:rsidRDefault="00292C5A">
            <w:pPr>
              <w:pStyle w:val="TAC"/>
            </w:pPr>
            <w:r>
              <w:t>S10</w:t>
            </w:r>
          </w:p>
        </w:tc>
        <w:tc>
          <w:tcPr>
            <w:tcW w:w="536" w:type="pct"/>
            <w:tcBorders>
              <w:top w:val="single" w:sz="4" w:space="0" w:color="auto"/>
              <w:left w:val="single" w:sz="4" w:space="0" w:color="auto"/>
              <w:bottom w:val="single" w:sz="4" w:space="0" w:color="auto"/>
              <w:right w:val="single" w:sz="4" w:space="0" w:color="auto"/>
            </w:tcBorders>
          </w:tcPr>
          <w:p w:rsidR="00292C5A" w:rsidRDefault="00292C5A">
            <w:pPr>
              <w:pStyle w:val="TAC"/>
            </w:pPr>
            <w:r>
              <w:t>S6a</w:t>
            </w:r>
          </w:p>
        </w:tc>
        <w:tc>
          <w:tcPr>
            <w:tcW w:w="536" w:type="pct"/>
            <w:tcBorders>
              <w:top w:val="single" w:sz="4" w:space="0" w:color="auto"/>
              <w:left w:val="single" w:sz="4" w:space="0" w:color="auto"/>
              <w:bottom w:val="single" w:sz="4" w:space="0" w:color="auto"/>
              <w:right w:val="single" w:sz="4" w:space="0" w:color="auto"/>
            </w:tcBorders>
          </w:tcPr>
          <w:p w:rsidR="00292C5A" w:rsidRDefault="00292C5A">
            <w:pPr>
              <w:pStyle w:val="TAC"/>
            </w:pPr>
            <w:r>
              <w:t>S3</w:t>
            </w:r>
          </w:p>
        </w:tc>
        <w:tc>
          <w:tcPr>
            <w:tcW w:w="534" w:type="pct"/>
            <w:tcBorders>
              <w:top w:val="single" w:sz="4" w:space="0" w:color="auto"/>
              <w:left w:val="single" w:sz="4" w:space="0" w:color="auto"/>
              <w:bottom w:val="single" w:sz="4" w:space="0" w:color="auto"/>
              <w:right w:val="single" w:sz="4" w:space="0" w:color="auto"/>
            </w:tcBorders>
          </w:tcPr>
          <w:p w:rsidR="00292C5A" w:rsidRDefault="00292C5A">
            <w:pPr>
              <w:pStyle w:val="TAC"/>
            </w:pPr>
            <w:r>
              <w:t>S1-MME</w:t>
            </w:r>
          </w:p>
        </w:tc>
      </w:tr>
    </w:tbl>
    <w:p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56"/>
        <w:gridCol w:w="1057"/>
        <w:gridCol w:w="1490"/>
        <w:gridCol w:w="1581"/>
        <w:gridCol w:w="1506"/>
        <w:gridCol w:w="1057"/>
        <w:gridCol w:w="1057"/>
        <w:gridCol w:w="1053"/>
      </w:tblGrid>
      <w:tr w:rsidR="00292C5A">
        <w:tc>
          <w:tcPr>
            <w:tcW w:w="5000" w:type="pct"/>
            <w:gridSpan w:val="8"/>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SGW</w:t>
            </w:r>
          </w:p>
        </w:tc>
      </w:tr>
      <w:tr w:rsidR="00292C5A">
        <w:tc>
          <w:tcPr>
            <w:tcW w:w="536"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8</w:t>
            </w:r>
          </w:p>
        </w:tc>
        <w:tc>
          <w:tcPr>
            <w:tcW w:w="536"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7</w:t>
            </w:r>
          </w:p>
        </w:tc>
        <w:tc>
          <w:tcPr>
            <w:tcW w:w="756"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6</w:t>
            </w:r>
          </w:p>
        </w:tc>
        <w:tc>
          <w:tcPr>
            <w:tcW w:w="802"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5</w:t>
            </w:r>
          </w:p>
        </w:tc>
        <w:tc>
          <w:tcPr>
            <w:tcW w:w="764"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4</w:t>
            </w:r>
          </w:p>
        </w:tc>
        <w:tc>
          <w:tcPr>
            <w:tcW w:w="536"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3</w:t>
            </w:r>
          </w:p>
        </w:tc>
        <w:tc>
          <w:tcPr>
            <w:tcW w:w="536"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2</w:t>
            </w:r>
          </w:p>
        </w:tc>
        <w:tc>
          <w:tcPr>
            <w:tcW w:w="534"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1</w:t>
            </w:r>
          </w:p>
        </w:tc>
      </w:tr>
      <w:tr w:rsidR="00292C5A">
        <w:tc>
          <w:tcPr>
            <w:tcW w:w="1828" w:type="pct"/>
            <w:gridSpan w:val="3"/>
            <w:tcBorders>
              <w:top w:val="single" w:sz="4" w:space="0" w:color="auto"/>
              <w:left w:val="single" w:sz="4" w:space="0" w:color="auto"/>
              <w:bottom w:val="single" w:sz="4" w:space="0" w:color="auto"/>
              <w:right w:val="single" w:sz="4" w:space="0" w:color="auto"/>
            </w:tcBorders>
          </w:tcPr>
          <w:p w:rsidR="00292C5A" w:rsidRDefault="00292C5A">
            <w:pPr>
              <w:pStyle w:val="TAC"/>
            </w:pPr>
            <w:r>
              <w:t>Spare</w:t>
            </w:r>
          </w:p>
        </w:tc>
        <w:tc>
          <w:tcPr>
            <w:tcW w:w="802" w:type="pct"/>
            <w:tcBorders>
              <w:top w:val="single" w:sz="4" w:space="0" w:color="auto"/>
              <w:left w:val="single" w:sz="4" w:space="0" w:color="auto"/>
              <w:bottom w:val="single" w:sz="4" w:space="0" w:color="auto"/>
              <w:right w:val="single" w:sz="4" w:space="0" w:color="auto"/>
            </w:tcBorders>
          </w:tcPr>
          <w:p w:rsidR="00292C5A" w:rsidRDefault="00292C5A">
            <w:pPr>
              <w:pStyle w:val="TAC"/>
            </w:pPr>
            <w:r>
              <w:t>Gxc</w:t>
            </w:r>
          </w:p>
        </w:tc>
        <w:tc>
          <w:tcPr>
            <w:tcW w:w="764" w:type="pct"/>
            <w:tcBorders>
              <w:top w:val="single" w:sz="4" w:space="0" w:color="auto"/>
              <w:left w:val="single" w:sz="4" w:space="0" w:color="auto"/>
              <w:bottom w:val="single" w:sz="4" w:space="0" w:color="auto"/>
              <w:right w:val="single" w:sz="4" w:space="0" w:color="auto"/>
            </w:tcBorders>
          </w:tcPr>
          <w:p w:rsidR="00292C5A" w:rsidRDefault="00292C5A">
            <w:pPr>
              <w:pStyle w:val="TAC"/>
            </w:pPr>
            <w:r>
              <w:t>S11</w:t>
            </w:r>
          </w:p>
        </w:tc>
        <w:tc>
          <w:tcPr>
            <w:tcW w:w="536" w:type="pct"/>
            <w:tcBorders>
              <w:top w:val="single" w:sz="4" w:space="0" w:color="auto"/>
              <w:left w:val="single" w:sz="4" w:space="0" w:color="auto"/>
              <w:bottom w:val="single" w:sz="4" w:space="0" w:color="auto"/>
              <w:right w:val="single" w:sz="4" w:space="0" w:color="auto"/>
            </w:tcBorders>
          </w:tcPr>
          <w:p w:rsidR="00292C5A" w:rsidRDefault="00292C5A">
            <w:pPr>
              <w:pStyle w:val="TAC"/>
            </w:pPr>
            <w:r>
              <w:t>S8b</w:t>
            </w:r>
          </w:p>
        </w:tc>
        <w:tc>
          <w:tcPr>
            <w:tcW w:w="536" w:type="pct"/>
            <w:tcBorders>
              <w:top w:val="single" w:sz="4" w:space="0" w:color="auto"/>
              <w:left w:val="single" w:sz="4" w:space="0" w:color="auto"/>
              <w:bottom w:val="single" w:sz="4" w:space="0" w:color="auto"/>
              <w:right w:val="single" w:sz="4" w:space="0" w:color="auto"/>
            </w:tcBorders>
          </w:tcPr>
          <w:p w:rsidR="00292C5A" w:rsidRDefault="00292C5A">
            <w:pPr>
              <w:pStyle w:val="TAC"/>
            </w:pPr>
            <w:r>
              <w:t>S5</w:t>
            </w:r>
          </w:p>
        </w:tc>
        <w:tc>
          <w:tcPr>
            <w:tcW w:w="534" w:type="pct"/>
            <w:tcBorders>
              <w:top w:val="single" w:sz="4" w:space="0" w:color="auto"/>
              <w:left w:val="single" w:sz="4" w:space="0" w:color="auto"/>
              <w:bottom w:val="single" w:sz="4" w:space="0" w:color="auto"/>
              <w:right w:val="single" w:sz="4" w:space="0" w:color="auto"/>
            </w:tcBorders>
          </w:tcPr>
          <w:p w:rsidR="00292C5A" w:rsidRDefault="00292C5A">
            <w:pPr>
              <w:pStyle w:val="TAC"/>
            </w:pPr>
            <w:r>
              <w:t>S4</w:t>
            </w:r>
          </w:p>
        </w:tc>
      </w:tr>
    </w:tbl>
    <w:p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56"/>
        <w:gridCol w:w="1057"/>
        <w:gridCol w:w="1490"/>
        <w:gridCol w:w="1579"/>
        <w:gridCol w:w="1506"/>
        <w:gridCol w:w="1057"/>
        <w:gridCol w:w="1057"/>
        <w:gridCol w:w="1055"/>
      </w:tblGrid>
      <w:tr w:rsidR="00292C5A">
        <w:tc>
          <w:tcPr>
            <w:tcW w:w="5000" w:type="pct"/>
            <w:gridSpan w:val="8"/>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PDN GW</w:t>
            </w:r>
          </w:p>
        </w:tc>
      </w:tr>
      <w:tr w:rsidR="00292C5A">
        <w:tc>
          <w:tcPr>
            <w:tcW w:w="536"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8</w:t>
            </w:r>
          </w:p>
        </w:tc>
        <w:tc>
          <w:tcPr>
            <w:tcW w:w="536"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7</w:t>
            </w:r>
          </w:p>
        </w:tc>
        <w:tc>
          <w:tcPr>
            <w:tcW w:w="756"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6</w:t>
            </w:r>
          </w:p>
        </w:tc>
        <w:tc>
          <w:tcPr>
            <w:tcW w:w="801"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5</w:t>
            </w:r>
          </w:p>
        </w:tc>
        <w:tc>
          <w:tcPr>
            <w:tcW w:w="764"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4</w:t>
            </w:r>
          </w:p>
        </w:tc>
        <w:tc>
          <w:tcPr>
            <w:tcW w:w="536"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3</w:t>
            </w:r>
          </w:p>
        </w:tc>
        <w:tc>
          <w:tcPr>
            <w:tcW w:w="536"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2</w:t>
            </w:r>
          </w:p>
        </w:tc>
        <w:tc>
          <w:tcPr>
            <w:tcW w:w="535"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1</w:t>
            </w:r>
          </w:p>
        </w:tc>
      </w:tr>
      <w:tr w:rsidR="00292C5A">
        <w:tc>
          <w:tcPr>
            <w:tcW w:w="536" w:type="pct"/>
            <w:tcBorders>
              <w:top w:val="single" w:sz="4" w:space="0" w:color="auto"/>
              <w:left w:val="single" w:sz="4" w:space="0" w:color="auto"/>
              <w:bottom w:val="single" w:sz="4" w:space="0" w:color="auto"/>
              <w:right w:val="single" w:sz="4" w:space="0" w:color="auto"/>
            </w:tcBorders>
          </w:tcPr>
          <w:p w:rsidR="00292C5A" w:rsidRDefault="00292C5A">
            <w:pPr>
              <w:pStyle w:val="TAC"/>
            </w:pPr>
            <w:r>
              <w:t>SGi</w:t>
            </w:r>
          </w:p>
        </w:tc>
        <w:tc>
          <w:tcPr>
            <w:tcW w:w="536" w:type="pct"/>
            <w:tcBorders>
              <w:top w:val="single" w:sz="4" w:space="0" w:color="auto"/>
              <w:left w:val="single" w:sz="4" w:space="0" w:color="auto"/>
              <w:bottom w:val="single" w:sz="4" w:space="0" w:color="auto"/>
              <w:right w:val="single" w:sz="4" w:space="0" w:color="auto"/>
            </w:tcBorders>
          </w:tcPr>
          <w:p w:rsidR="00292C5A" w:rsidRDefault="00292C5A">
            <w:pPr>
              <w:pStyle w:val="TAC"/>
            </w:pPr>
            <w:r>
              <w:t>S8b</w:t>
            </w:r>
          </w:p>
        </w:tc>
        <w:tc>
          <w:tcPr>
            <w:tcW w:w="756" w:type="pct"/>
            <w:tcBorders>
              <w:top w:val="single" w:sz="4" w:space="0" w:color="auto"/>
              <w:left w:val="single" w:sz="4" w:space="0" w:color="auto"/>
              <w:bottom w:val="single" w:sz="4" w:space="0" w:color="auto"/>
              <w:right w:val="single" w:sz="4" w:space="0" w:color="auto"/>
            </w:tcBorders>
          </w:tcPr>
          <w:p w:rsidR="00292C5A" w:rsidRDefault="00292C5A">
            <w:pPr>
              <w:pStyle w:val="TAC"/>
            </w:pPr>
            <w:r>
              <w:t>Gx</w:t>
            </w:r>
          </w:p>
        </w:tc>
        <w:tc>
          <w:tcPr>
            <w:tcW w:w="801" w:type="pct"/>
            <w:tcBorders>
              <w:top w:val="single" w:sz="4" w:space="0" w:color="auto"/>
              <w:left w:val="single" w:sz="4" w:space="0" w:color="auto"/>
              <w:bottom w:val="single" w:sz="4" w:space="0" w:color="auto"/>
              <w:right w:val="single" w:sz="4" w:space="0" w:color="auto"/>
            </w:tcBorders>
          </w:tcPr>
          <w:p w:rsidR="00292C5A" w:rsidRDefault="00292C5A">
            <w:pPr>
              <w:pStyle w:val="TAC"/>
            </w:pPr>
            <w:r>
              <w:t>S6b</w:t>
            </w:r>
          </w:p>
        </w:tc>
        <w:tc>
          <w:tcPr>
            <w:tcW w:w="764" w:type="pct"/>
            <w:tcBorders>
              <w:top w:val="single" w:sz="4" w:space="0" w:color="auto"/>
              <w:left w:val="single" w:sz="4" w:space="0" w:color="auto"/>
              <w:bottom w:val="single" w:sz="4" w:space="0" w:color="auto"/>
              <w:right w:val="single" w:sz="4" w:space="0" w:color="auto"/>
            </w:tcBorders>
          </w:tcPr>
          <w:p w:rsidR="00292C5A" w:rsidRDefault="00292C5A">
            <w:pPr>
              <w:pStyle w:val="TAC"/>
            </w:pPr>
            <w:r>
              <w:t>S5</w:t>
            </w:r>
          </w:p>
        </w:tc>
        <w:tc>
          <w:tcPr>
            <w:tcW w:w="536" w:type="pct"/>
            <w:tcBorders>
              <w:top w:val="single" w:sz="4" w:space="0" w:color="auto"/>
              <w:left w:val="single" w:sz="4" w:space="0" w:color="auto"/>
              <w:bottom w:val="single" w:sz="4" w:space="0" w:color="auto"/>
              <w:right w:val="single" w:sz="4" w:space="0" w:color="auto"/>
            </w:tcBorders>
          </w:tcPr>
          <w:p w:rsidR="00292C5A" w:rsidRDefault="00292C5A">
            <w:pPr>
              <w:pStyle w:val="TAC"/>
            </w:pPr>
            <w:r>
              <w:t>S2c</w:t>
            </w:r>
          </w:p>
        </w:tc>
        <w:tc>
          <w:tcPr>
            <w:tcW w:w="536" w:type="pct"/>
            <w:tcBorders>
              <w:top w:val="single" w:sz="4" w:space="0" w:color="auto"/>
              <w:left w:val="single" w:sz="4" w:space="0" w:color="auto"/>
              <w:bottom w:val="single" w:sz="4" w:space="0" w:color="auto"/>
              <w:right w:val="single" w:sz="4" w:space="0" w:color="auto"/>
            </w:tcBorders>
          </w:tcPr>
          <w:p w:rsidR="00292C5A" w:rsidRDefault="00292C5A">
            <w:pPr>
              <w:pStyle w:val="TAC"/>
            </w:pPr>
            <w:r>
              <w:t>S2b</w:t>
            </w:r>
          </w:p>
        </w:tc>
        <w:tc>
          <w:tcPr>
            <w:tcW w:w="535" w:type="pct"/>
            <w:tcBorders>
              <w:top w:val="single" w:sz="4" w:space="0" w:color="auto"/>
              <w:left w:val="single" w:sz="4" w:space="0" w:color="auto"/>
              <w:bottom w:val="single" w:sz="4" w:space="0" w:color="auto"/>
              <w:right w:val="single" w:sz="4" w:space="0" w:color="auto"/>
            </w:tcBorders>
          </w:tcPr>
          <w:p w:rsidR="00292C5A" w:rsidRDefault="00292C5A">
            <w:pPr>
              <w:pStyle w:val="TAC"/>
            </w:pPr>
            <w:r>
              <w:t>S2a</w:t>
            </w:r>
          </w:p>
        </w:tc>
      </w:tr>
    </w:tbl>
    <w:p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7"/>
        <w:gridCol w:w="1057"/>
        <w:gridCol w:w="1490"/>
        <w:gridCol w:w="1579"/>
        <w:gridCol w:w="1508"/>
        <w:gridCol w:w="1057"/>
        <w:gridCol w:w="865"/>
        <w:gridCol w:w="1244"/>
      </w:tblGrid>
      <w:tr w:rsidR="00FB2857" w:rsidTr="00737BE7">
        <w:tc>
          <w:tcPr>
            <w:tcW w:w="5000" w:type="pct"/>
            <w:gridSpan w:val="8"/>
            <w:tcBorders>
              <w:top w:val="single" w:sz="4" w:space="0" w:color="auto"/>
              <w:left w:val="single" w:sz="4" w:space="0" w:color="auto"/>
              <w:bottom w:val="single" w:sz="4" w:space="0" w:color="auto"/>
              <w:right w:val="single" w:sz="4" w:space="0" w:color="auto"/>
            </w:tcBorders>
            <w:shd w:val="clear" w:color="auto" w:fill="CCCCCC"/>
          </w:tcPr>
          <w:p w:rsidR="00FB2857" w:rsidRDefault="00FB2857" w:rsidP="00FB2857">
            <w:pPr>
              <w:pStyle w:val="TAH"/>
            </w:pPr>
            <w:r w:rsidRPr="00C171F0">
              <w:rPr>
                <w:lang w:val="en-US"/>
              </w:rPr>
              <w:t>(eNB/en-gNB)</w:t>
            </w:r>
            <w:r w:rsidRPr="00C07AB0">
              <w:rPr>
                <w:lang w:val="en-US"/>
              </w:rPr>
              <w:t xml:space="preserve"> eNB(M</w:t>
            </w:r>
            <w:r>
              <w:rPr>
                <w:lang w:val="en-US"/>
              </w:rPr>
              <w:t xml:space="preserve">anagement </w:t>
            </w:r>
            <w:r w:rsidRPr="00C07AB0">
              <w:rPr>
                <w:lang w:val="en-US"/>
              </w:rPr>
              <w:t>B</w:t>
            </w:r>
            <w:r>
              <w:rPr>
                <w:lang w:val="en-US"/>
              </w:rPr>
              <w:t xml:space="preserve">ased </w:t>
            </w:r>
            <w:r w:rsidRPr="00C07AB0">
              <w:rPr>
                <w:lang w:val="en-US"/>
              </w:rPr>
              <w:t>A</w:t>
            </w:r>
            <w:r>
              <w:rPr>
                <w:lang w:val="en-US"/>
              </w:rPr>
              <w:t>ctivation</w:t>
            </w:r>
            <w:r w:rsidRPr="00C07AB0">
              <w:rPr>
                <w:lang w:val="en-US"/>
              </w:rPr>
              <w:t xml:space="preserve"> and S</w:t>
            </w:r>
            <w:r>
              <w:rPr>
                <w:lang w:val="en-US"/>
              </w:rPr>
              <w:t xml:space="preserve">ignaling </w:t>
            </w:r>
            <w:r w:rsidRPr="00C07AB0">
              <w:rPr>
                <w:lang w:val="en-US"/>
              </w:rPr>
              <w:t>B</w:t>
            </w:r>
            <w:r>
              <w:rPr>
                <w:lang w:val="en-US"/>
              </w:rPr>
              <w:t xml:space="preserve">ased </w:t>
            </w:r>
            <w:r w:rsidRPr="00C07AB0">
              <w:rPr>
                <w:lang w:val="en-US"/>
              </w:rPr>
              <w:t>A</w:t>
            </w:r>
            <w:r>
              <w:rPr>
                <w:lang w:val="en-US"/>
              </w:rPr>
              <w:t>ctivation</w:t>
            </w:r>
            <w:r w:rsidRPr="00C07AB0">
              <w:rPr>
                <w:lang w:val="en-US"/>
              </w:rPr>
              <w:t>)/gNB-CU-CP/gNB-CU-UP/gNB-DU (S</w:t>
            </w:r>
            <w:r>
              <w:rPr>
                <w:lang w:val="en-US"/>
              </w:rPr>
              <w:t xml:space="preserve">ignaling </w:t>
            </w:r>
            <w:r w:rsidRPr="00C07AB0">
              <w:rPr>
                <w:lang w:val="en-US"/>
              </w:rPr>
              <w:t>B</w:t>
            </w:r>
            <w:r>
              <w:rPr>
                <w:lang w:val="en-US"/>
              </w:rPr>
              <w:t xml:space="preserve">ased </w:t>
            </w:r>
            <w:r w:rsidRPr="00C07AB0">
              <w:rPr>
                <w:lang w:val="en-US"/>
              </w:rPr>
              <w:t>A</w:t>
            </w:r>
            <w:r>
              <w:rPr>
                <w:lang w:val="en-US"/>
              </w:rPr>
              <w:t>ctivation</w:t>
            </w:r>
            <w:r w:rsidRPr="00C07AB0">
              <w:rPr>
                <w:lang w:val="en-US"/>
              </w:rPr>
              <w:t xml:space="preserve"> only)</w:t>
            </w:r>
          </w:p>
        </w:tc>
      </w:tr>
      <w:tr w:rsidR="00292C5A" w:rsidTr="00737BE7">
        <w:tc>
          <w:tcPr>
            <w:tcW w:w="536"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8</w:t>
            </w:r>
          </w:p>
        </w:tc>
        <w:tc>
          <w:tcPr>
            <w:tcW w:w="536"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7</w:t>
            </w:r>
          </w:p>
        </w:tc>
        <w:tc>
          <w:tcPr>
            <w:tcW w:w="756"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6</w:t>
            </w:r>
          </w:p>
        </w:tc>
        <w:tc>
          <w:tcPr>
            <w:tcW w:w="801"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5</w:t>
            </w:r>
          </w:p>
        </w:tc>
        <w:tc>
          <w:tcPr>
            <w:tcW w:w="765"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4</w:t>
            </w:r>
          </w:p>
        </w:tc>
        <w:tc>
          <w:tcPr>
            <w:tcW w:w="536"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3</w:t>
            </w:r>
          </w:p>
        </w:tc>
        <w:tc>
          <w:tcPr>
            <w:tcW w:w="439"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2</w:t>
            </w:r>
          </w:p>
        </w:tc>
        <w:tc>
          <w:tcPr>
            <w:tcW w:w="631"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1</w:t>
            </w:r>
          </w:p>
        </w:tc>
      </w:tr>
      <w:tr w:rsidR="00FB2857" w:rsidTr="00737BE7">
        <w:tc>
          <w:tcPr>
            <w:tcW w:w="536" w:type="pct"/>
            <w:tcBorders>
              <w:top w:val="single" w:sz="4" w:space="0" w:color="auto"/>
              <w:left w:val="single" w:sz="4" w:space="0" w:color="auto"/>
              <w:bottom w:val="single" w:sz="4" w:space="0" w:color="auto"/>
              <w:right w:val="single" w:sz="4" w:space="0" w:color="auto"/>
            </w:tcBorders>
            <w:shd w:val="clear" w:color="auto" w:fill="CCCCCC"/>
          </w:tcPr>
          <w:p w:rsidR="00FB2857" w:rsidRDefault="00FB2857" w:rsidP="00FB2857">
            <w:pPr>
              <w:pStyle w:val="TAH"/>
            </w:pPr>
            <w:r w:rsidRPr="00C07AB0">
              <w:t>Spare</w:t>
            </w:r>
          </w:p>
        </w:tc>
        <w:tc>
          <w:tcPr>
            <w:tcW w:w="536" w:type="pct"/>
            <w:tcBorders>
              <w:top w:val="single" w:sz="4" w:space="0" w:color="auto"/>
              <w:left w:val="single" w:sz="4" w:space="0" w:color="auto"/>
              <w:bottom w:val="single" w:sz="4" w:space="0" w:color="auto"/>
              <w:right w:val="single" w:sz="4" w:space="0" w:color="auto"/>
            </w:tcBorders>
            <w:shd w:val="clear" w:color="auto" w:fill="CCCCCC"/>
          </w:tcPr>
          <w:p w:rsidR="00FB2857" w:rsidRDefault="00FB2857" w:rsidP="00FB2857">
            <w:pPr>
              <w:pStyle w:val="TAH"/>
            </w:pPr>
            <w:r w:rsidRPr="00C07AB0">
              <w:t>Spare</w:t>
            </w:r>
          </w:p>
        </w:tc>
        <w:tc>
          <w:tcPr>
            <w:tcW w:w="756" w:type="pct"/>
            <w:tcBorders>
              <w:top w:val="single" w:sz="4" w:space="0" w:color="auto"/>
              <w:left w:val="single" w:sz="4" w:space="0" w:color="auto"/>
              <w:bottom w:val="single" w:sz="4" w:space="0" w:color="auto"/>
              <w:right w:val="single" w:sz="4" w:space="0" w:color="auto"/>
            </w:tcBorders>
            <w:shd w:val="clear" w:color="auto" w:fill="CCCCCC"/>
          </w:tcPr>
          <w:p w:rsidR="00FB2857" w:rsidRDefault="00FB2857" w:rsidP="00FB2857">
            <w:pPr>
              <w:pStyle w:val="TAH"/>
            </w:pPr>
            <w:r w:rsidRPr="00C07AB0">
              <w:t>Spare</w:t>
            </w:r>
          </w:p>
        </w:tc>
        <w:tc>
          <w:tcPr>
            <w:tcW w:w="801" w:type="pct"/>
            <w:tcBorders>
              <w:top w:val="single" w:sz="4" w:space="0" w:color="auto"/>
              <w:left w:val="single" w:sz="4" w:space="0" w:color="auto"/>
              <w:bottom w:val="single" w:sz="4" w:space="0" w:color="auto"/>
              <w:right w:val="single" w:sz="4" w:space="0" w:color="auto"/>
            </w:tcBorders>
            <w:shd w:val="clear" w:color="auto" w:fill="CCCCCC"/>
          </w:tcPr>
          <w:p w:rsidR="00FB2857" w:rsidRDefault="00FB2857" w:rsidP="00FB2857">
            <w:pPr>
              <w:pStyle w:val="TAH"/>
            </w:pPr>
            <w:r w:rsidRPr="00C07AB0">
              <w:t>E1</w:t>
            </w:r>
          </w:p>
        </w:tc>
        <w:tc>
          <w:tcPr>
            <w:tcW w:w="765" w:type="pct"/>
            <w:tcBorders>
              <w:top w:val="single" w:sz="4" w:space="0" w:color="auto"/>
              <w:left w:val="single" w:sz="4" w:space="0" w:color="auto"/>
              <w:bottom w:val="single" w:sz="4" w:space="0" w:color="auto"/>
              <w:right w:val="single" w:sz="4" w:space="0" w:color="auto"/>
            </w:tcBorders>
            <w:shd w:val="clear" w:color="auto" w:fill="CCCCCC"/>
          </w:tcPr>
          <w:p w:rsidR="00FB2857" w:rsidRDefault="00FB2857" w:rsidP="00FB2857">
            <w:pPr>
              <w:pStyle w:val="TAH"/>
            </w:pPr>
            <w:r w:rsidRPr="00C07AB0">
              <w:t>F1-C</w:t>
            </w:r>
          </w:p>
        </w:tc>
        <w:tc>
          <w:tcPr>
            <w:tcW w:w="536" w:type="pct"/>
            <w:tcBorders>
              <w:top w:val="single" w:sz="4" w:space="0" w:color="auto"/>
              <w:left w:val="single" w:sz="4" w:space="0" w:color="auto"/>
              <w:bottom w:val="single" w:sz="4" w:space="0" w:color="auto"/>
              <w:right w:val="single" w:sz="4" w:space="0" w:color="auto"/>
            </w:tcBorders>
            <w:shd w:val="clear" w:color="auto" w:fill="CCCCCC"/>
          </w:tcPr>
          <w:p w:rsidR="00FB2857" w:rsidRDefault="00FB2857" w:rsidP="00FB2857">
            <w:pPr>
              <w:pStyle w:val="TAH"/>
            </w:pPr>
            <w:r w:rsidRPr="00C07AB0">
              <w:t>Uu</w:t>
            </w:r>
          </w:p>
        </w:tc>
        <w:tc>
          <w:tcPr>
            <w:tcW w:w="439" w:type="pct"/>
            <w:tcBorders>
              <w:top w:val="single" w:sz="4" w:space="0" w:color="auto"/>
              <w:left w:val="single" w:sz="4" w:space="0" w:color="auto"/>
              <w:bottom w:val="single" w:sz="4" w:space="0" w:color="auto"/>
              <w:right w:val="single" w:sz="4" w:space="0" w:color="auto"/>
            </w:tcBorders>
            <w:shd w:val="clear" w:color="auto" w:fill="CCCCCC"/>
          </w:tcPr>
          <w:p w:rsidR="00FB2857" w:rsidRDefault="00FB2857" w:rsidP="00FB2857">
            <w:pPr>
              <w:pStyle w:val="TAH"/>
            </w:pPr>
            <w:r w:rsidRPr="00C07AB0">
              <w:t>X2</w:t>
            </w:r>
          </w:p>
        </w:tc>
        <w:tc>
          <w:tcPr>
            <w:tcW w:w="631" w:type="pct"/>
            <w:tcBorders>
              <w:top w:val="single" w:sz="4" w:space="0" w:color="auto"/>
              <w:left w:val="single" w:sz="4" w:space="0" w:color="auto"/>
              <w:bottom w:val="single" w:sz="4" w:space="0" w:color="auto"/>
              <w:right w:val="single" w:sz="4" w:space="0" w:color="auto"/>
            </w:tcBorders>
            <w:shd w:val="clear" w:color="auto" w:fill="CCCCCC"/>
          </w:tcPr>
          <w:p w:rsidR="00FB2857" w:rsidRDefault="00FB2857" w:rsidP="00FB2857">
            <w:pPr>
              <w:pStyle w:val="TAH"/>
            </w:pPr>
            <w:r w:rsidRPr="00C07AB0">
              <w:t>S1-MME</w:t>
            </w:r>
          </w:p>
        </w:tc>
      </w:tr>
    </w:tbl>
    <w:p w:rsidR="00292C5A" w:rsidRDefault="00292C5A"/>
    <w:p w:rsidR="007B4ECB" w:rsidRDefault="007B4ECB" w:rsidP="00737BE7">
      <w:pPr>
        <w:pStyle w:val="NO"/>
      </w:pPr>
      <w:r>
        <w:t xml:space="preserve">NOTE </w:t>
      </w:r>
      <w:r w:rsidR="00C41B27">
        <w:t>3</w:t>
      </w:r>
      <w:r>
        <w:t>:</w:t>
      </w:r>
      <w:r>
        <w:tab/>
      </w:r>
      <w:r>
        <w:rPr>
          <w:lang w:val="en-IE"/>
        </w:rPr>
        <w:t xml:space="preserve">For NR </w:t>
      </w:r>
      <w:r w:rsidRPr="008D4A97">
        <w:rPr>
          <w:bCs/>
          <w:lang w:val="en-IE"/>
        </w:rPr>
        <w:t>NSA</w:t>
      </w:r>
      <w:r>
        <w:rPr>
          <w:lang w:val="en-IE"/>
        </w:rPr>
        <w:t>, the existing 1 bitmaskis extended to  representation for eNB to additionally include all 3 NEs of the logical en-gNB (relevant interfaces only). The receiving MF entity interprets only the bits that are valid for its interface.</w:t>
      </w:r>
    </w:p>
    <w:p w:rsidR="007B4ECB" w:rsidRDefault="007B4EC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56"/>
        <w:gridCol w:w="1057"/>
        <w:gridCol w:w="1490"/>
        <w:gridCol w:w="1579"/>
        <w:gridCol w:w="1506"/>
        <w:gridCol w:w="1057"/>
        <w:gridCol w:w="1057"/>
        <w:gridCol w:w="1055"/>
      </w:tblGrid>
      <w:tr w:rsidR="00292C5A">
        <w:tc>
          <w:tcPr>
            <w:tcW w:w="5000" w:type="pct"/>
            <w:gridSpan w:val="8"/>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rPr>
                <w:rFonts w:hint="eastAsia"/>
                <w:lang w:eastAsia="zh-CN"/>
              </w:rPr>
            </w:pPr>
            <w:r>
              <w:rPr>
                <w:rFonts w:hint="eastAsia"/>
                <w:lang w:eastAsia="zh-CN"/>
              </w:rPr>
              <w:t>HSS</w:t>
            </w:r>
          </w:p>
        </w:tc>
      </w:tr>
      <w:tr w:rsidR="00292C5A">
        <w:tc>
          <w:tcPr>
            <w:tcW w:w="536"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8</w:t>
            </w:r>
          </w:p>
        </w:tc>
        <w:tc>
          <w:tcPr>
            <w:tcW w:w="536"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7</w:t>
            </w:r>
          </w:p>
        </w:tc>
        <w:tc>
          <w:tcPr>
            <w:tcW w:w="756"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6</w:t>
            </w:r>
          </w:p>
        </w:tc>
        <w:tc>
          <w:tcPr>
            <w:tcW w:w="801"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5</w:t>
            </w:r>
          </w:p>
        </w:tc>
        <w:tc>
          <w:tcPr>
            <w:tcW w:w="764"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4</w:t>
            </w:r>
          </w:p>
        </w:tc>
        <w:tc>
          <w:tcPr>
            <w:tcW w:w="536"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3</w:t>
            </w:r>
          </w:p>
        </w:tc>
        <w:tc>
          <w:tcPr>
            <w:tcW w:w="536"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2</w:t>
            </w:r>
          </w:p>
        </w:tc>
        <w:tc>
          <w:tcPr>
            <w:tcW w:w="535"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1</w:t>
            </w:r>
          </w:p>
        </w:tc>
      </w:tr>
      <w:tr w:rsidR="00292C5A">
        <w:tc>
          <w:tcPr>
            <w:tcW w:w="536" w:type="pct"/>
            <w:tcBorders>
              <w:top w:val="single" w:sz="4" w:space="0" w:color="auto"/>
              <w:left w:val="single" w:sz="4" w:space="0" w:color="auto"/>
              <w:bottom w:val="single" w:sz="4" w:space="0" w:color="auto"/>
              <w:right w:val="single" w:sz="4" w:space="0" w:color="auto"/>
            </w:tcBorders>
          </w:tcPr>
          <w:p w:rsidR="00292C5A" w:rsidRDefault="00292C5A">
            <w:pPr>
              <w:pStyle w:val="TAC"/>
              <w:rPr>
                <w:rFonts w:hint="eastAsia"/>
                <w:lang w:eastAsia="zh-CN"/>
              </w:rPr>
            </w:pPr>
            <w:r>
              <w:rPr>
                <w:rFonts w:hint="eastAsia"/>
                <w:lang w:eastAsia="zh-CN"/>
              </w:rPr>
              <w:t>Sh</w:t>
            </w:r>
          </w:p>
        </w:tc>
        <w:tc>
          <w:tcPr>
            <w:tcW w:w="536" w:type="pct"/>
            <w:tcBorders>
              <w:top w:val="single" w:sz="4" w:space="0" w:color="auto"/>
              <w:left w:val="single" w:sz="4" w:space="0" w:color="auto"/>
              <w:bottom w:val="single" w:sz="4" w:space="0" w:color="auto"/>
              <w:right w:val="single" w:sz="4" w:space="0" w:color="auto"/>
            </w:tcBorders>
          </w:tcPr>
          <w:p w:rsidR="00292C5A" w:rsidRDefault="00292C5A">
            <w:pPr>
              <w:pStyle w:val="TAC"/>
              <w:rPr>
                <w:rFonts w:hint="eastAsia"/>
                <w:lang w:eastAsia="zh-CN"/>
              </w:rPr>
            </w:pPr>
            <w:r>
              <w:rPr>
                <w:rFonts w:hint="eastAsia"/>
                <w:lang w:eastAsia="zh-CN"/>
              </w:rPr>
              <w:t>S</w:t>
            </w:r>
            <w:smartTag w:uri="urn:schemas-microsoft-com:office:smarttags" w:element="chmetcnv">
              <w:smartTagPr>
                <w:attr w:name="TCSC" w:val="0"/>
                <w:attr w:name="NumberType" w:val="1"/>
                <w:attr w:name="Negative" w:val="False"/>
                <w:attr w:name="HasSpace" w:val="False"/>
                <w:attr w:name="SourceValue" w:val="6"/>
                <w:attr w:name="UnitName" w:val="a"/>
              </w:smartTagPr>
              <w:r>
                <w:rPr>
                  <w:rFonts w:hint="eastAsia"/>
                  <w:lang w:eastAsia="zh-CN"/>
                </w:rPr>
                <w:t>6a</w:t>
              </w:r>
            </w:smartTag>
          </w:p>
        </w:tc>
        <w:tc>
          <w:tcPr>
            <w:tcW w:w="756" w:type="pct"/>
            <w:tcBorders>
              <w:top w:val="single" w:sz="4" w:space="0" w:color="auto"/>
              <w:left w:val="single" w:sz="4" w:space="0" w:color="auto"/>
              <w:bottom w:val="single" w:sz="4" w:space="0" w:color="auto"/>
              <w:right w:val="single" w:sz="4" w:space="0" w:color="auto"/>
            </w:tcBorders>
          </w:tcPr>
          <w:p w:rsidR="00292C5A" w:rsidRDefault="00292C5A">
            <w:pPr>
              <w:pStyle w:val="TAC"/>
              <w:rPr>
                <w:rFonts w:hint="eastAsia"/>
                <w:lang w:eastAsia="zh-CN"/>
              </w:rPr>
            </w:pPr>
            <w:r>
              <w:rPr>
                <w:rFonts w:hint="eastAsia"/>
                <w:lang w:eastAsia="zh-CN"/>
              </w:rPr>
              <w:t>S6d</w:t>
            </w:r>
          </w:p>
        </w:tc>
        <w:tc>
          <w:tcPr>
            <w:tcW w:w="801" w:type="pct"/>
            <w:tcBorders>
              <w:top w:val="single" w:sz="4" w:space="0" w:color="auto"/>
              <w:left w:val="single" w:sz="4" w:space="0" w:color="auto"/>
              <w:bottom w:val="single" w:sz="4" w:space="0" w:color="auto"/>
              <w:right w:val="single" w:sz="4" w:space="0" w:color="auto"/>
            </w:tcBorders>
          </w:tcPr>
          <w:p w:rsidR="00292C5A" w:rsidRDefault="00292C5A">
            <w:pPr>
              <w:pStyle w:val="TAC"/>
              <w:rPr>
                <w:rFonts w:hint="eastAsia"/>
                <w:lang w:eastAsia="zh-CN"/>
              </w:rPr>
            </w:pPr>
            <w:r>
              <w:rPr>
                <w:rFonts w:hint="eastAsia"/>
                <w:lang w:eastAsia="zh-CN"/>
              </w:rPr>
              <w:t>Cx</w:t>
            </w:r>
          </w:p>
        </w:tc>
        <w:tc>
          <w:tcPr>
            <w:tcW w:w="764" w:type="pct"/>
            <w:tcBorders>
              <w:top w:val="single" w:sz="4" w:space="0" w:color="auto"/>
              <w:left w:val="single" w:sz="4" w:space="0" w:color="auto"/>
              <w:bottom w:val="single" w:sz="4" w:space="0" w:color="auto"/>
              <w:right w:val="single" w:sz="4" w:space="0" w:color="auto"/>
            </w:tcBorders>
          </w:tcPr>
          <w:p w:rsidR="00292C5A" w:rsidRDefault="00292C5A">
            <w:pPr>
              <w:pStyle w:val="TAC"/>
              <w:rPr>
                <w:rFonts w:hint="eastAsia"/>
                <w:lang w:eastAsia="zh-CN"/>
              </w:rPr>
            </w:pPr>
            <w:r>
              <w:rPr>
                <w:rFonts w:hint="eastAsia"/>
                <w:lang w:eastAsia="zh-CN"/>
              </w:rPr>
              <w:t>MAP-Gr</w:t>
            </w:r>
          </w:p>
        </w:tc>
        <w:tc>
          <w:tcPr>
            <w:tcW w:w="536" w:type="pct"/>
            <w:tcBorders>
              <w:top w:val="single" w:sz="4" w:space="0" w:color="auto"/>
              <w:left w:val="single" w:sz="4" w:space="0" w:color="auto"/>
              <w:bottom w:val="single" w:sz="4" w:space="0" w:color="auto"/>
              <w:right w:val="single" w:sz="4" w:space="0" w:color="auto"/>
            </w:tcBorders>
          </w:tcPr>
          <w:p w:rsidR="00292C5A" w:rsidRDefault="00292C5A">
            <w:pPr>
              <w:pStyle w:val="TAC"/>
              <w:rPr>
                <w:rFonts w:hint="eastAsia"/>
                <w:lang w:eastAsia="zh-CN"/>
              </w:rPr>
            </w:pPr>
            <w:r>
              <w:rPr>
                <w:rFonts w:hint="eastAsia"/>
                <w:lang w:eastAsia="zh-CN"/>
              </w:rPr>
              <w:t>MAP-Gc</w:t>
            </w:r>
          </w:p>
        </w:tc>
        <w:tc>
          <w:tcPr>
            <w:tcW w:w="536" w:type="pct"/>
            <w:tcBorders>
              <w:top w:val="single" w:sz="4" w:space="0" w:color="auto"/>
              <w:left w:val="single" w:sz="4" w:space="0" w:color="auto"/>
              <w:bottom w:val="single" w:sz="4" w:space="0" w:color="auto"/>
              <w:right w:val="single" w:sz="4" w:space="0" w:color="auto"/>
            </w:tcBorders>
          </w:tcPr>
          <w:p w:rsidR="00292C5A" w:rsidRDefault="00292C5A">
            <w:pPr>
              <w:pStyle w:val="TAC"/>
              <w:rPr>
                <w:rFonts w:hint="eastAsia"/>
                <w:lang w:eastAsia="zh-CN"/>
              </w:rPr>
            </w:pPr>
            <w:r>
              <w:rPr>
                <w:rFonts w:hint="eastAsia"/>
                <w:lang w:eastAsia="zh-CN"/>
              </w:rPr>
              <w:t>MAP-D</w:t>
            </w:r>
          </w:p>
        </w:tc>
        <w:tc>
          <w:tcPr>
            <w:tcW w:w="535" w:type="pct"/>
            <w:tcBorders>
              <w:top w:val="single" w:sz="4" w:space="0" w:color="auto"/>
              <w:left w:val="single" w:sz="4" w:space="0" w:color="auto"/>
              <w:bottom w:val="single" w:sz="4" w:space="0" w:color="auto"/>
              <w:right w:val="single" w:sz="4" w:space="0" w:color="auto"/>
            </w:tcBorders>
          </w:tcPr>
          <w:p w:rsidR="00292C5A" w:rsidRDefault="00292C5A">
            <w:pPr>
              <w:pStyle w:val="TAC"/>
              <w:rPr>
                <w:rFonts w:hint="eastAsia"/>
                <w:lang w:eastAsia="zh-CN"/>
              </w:rPr>
            </w:pPr>
            <w:r>
              <w:rPr>
                <w:rFonts w:hint="eastAsia"/>
                <w:lang w:eastAsia="zh-CN"/>
              </w:rPr>
              <w:t>MAP-C</w:t>
            </w:r>
          </w:p>
        </w:tc>
      </w:tr>
      <w:tr w:rsidR="005E4F22">
        <w:tc>
          <w:tcPr>
            <w:tcW w:w="536" w:type="pct"/>
            <w:tcBorders>
              <w:top w:val="single" w:sz="4" w:space="0" w:color="auto"/>
              <w:left w:val="single" w:sz="4" w:space="0" w:color="auto"/>
              <w:bottom w:val="single" w:sz="4" w:space="0" w:color="auto"/>
              <w:right w:val="single" w:sz="4" w:space="0" w:color="auto"/>
            </w:tcBorders>
          </w:tcPr>
          <w:p w:rsidR="005E4F22" w:rsidRDefault="005E4F22" w:rsidP="005E4F22">
            <w:pPr>
              <w:pStyle w:val="TAC"/>
              <w:rPr>
                <w:rFonts w:hint="eastAsia"/>
                <w:lang w:eastAsia="zh-CN"/>
              </w:rPr>
            </w:pPr>
            <w:r>
              <w:rPr>
                <w:lang w:eastAsia="zh-CN"/>
              </w:rPr>
              <w:t>spare</w:t>
            </w:r>
          </w:p>
        </w:tc>
        <w:tc>
          <w:tcPr>
            <w:tcW w:w="536" w:type="pct"/>
            <w:tcBorders>
              <w:top w:val="single" w:sz="4" w:space="0" w:color="auto"/>
              <w:left w:val="single" w:sz="4" w:space="0" w:color="auto"/>
              <w:bottom w:val="single" w:sz="4" w:space="0" w:color="auto"/>
              <w:right w:val="single" w:sz="4" w:space="0" w:color="auto"/>
            </w:tcBorders>
          </w:tcPr>
          <w:p w:rsidR="005E4F22" w:rsidRDefault="005E4F22" w:rsidP="005E4F22">
            <w:pPr>
              <w:pStyle w:val="TAC"/>
              <w:rPr>
                <w:rFonts w:hint="eastAsia"/>
                <w:lang w:eastAsia="zh-CN"/>
              </w:rPr>
            </w:pPr>
            <w:r>
              <w:rPr>
                <w:lang w:eastAsia="zh-CN"/>
              </w:rPr>
              <w:t>spare</w:t>
            </w:r>
          </w:p>
        </w:tc>
        <w:tc>
          <w:tcPr>
            <w:tcW w:w="756" w:type="pct"/>
            <w:tcBorders>
              <w:top w:val="single" w:sz="4" w:space="0" w:color="auto"/>
              <w:left w:val="single" w:sz="4" w:space="0" w:color="auto"/>
              <w:bottom w:val="single" w:sz="4" w:space="0" w:color="auto"/>
              <w:right w:val="single" w:sz="4" w:space="0" w:color="auto"/>
            </w:tcBorders>
          </w:tcPr>
          <w:p w:rsidR="005E4F22" w:rsidRDefault="005E4F22" w:rsidP="005E4F22">
            <w:pPr>
              <w:pStyle w:val="TAC"/>
              <w:rPr>
                <w:rFonts w:hint="eastAsia"/>
                <w:lang w:eastAsia="zh-CN"/>
              </w:rPr>
            </w:pPr>
            <w:r>
              <w:rPr>
                <w:lang w:eastAsia="zh-CN"/>
              </w:rPr>
              <w:t>spare</w:t>
            </w:r>
          </w:p>
        </w:tc>
        <w:tc>
          <w:tcPr>
            <w:tcW w:w="801" w:type="pct"/>
            <w:tcBorders>
              <w:top w:val="single" w:sz="4" w:space="0" w:color="auto"/>
              <w:left w:val="single" w:sz="4" w:space="0" w:color="auto"/>
              <w:bottom w:val="single" w:sz="4" w:space="0" w:color="auto"/>
              <w:right w:val="single" w:sz="4" w:space="0" w:color="auto"/>
            </w:tcBorders>
          </w:tcPr>
          <w:p w:rsidR="005E4F22" w:rsidRDefault="005E4F22" w:rsidP="005E4F22">
            <w:pPr>
              <w:pStyle w:val="TAC"/>
              <w:rPr>
                <w:rFonts w:hint="eastAsia"/>
                <w:lang w:eastAsia="zh-CN"/>
              </w:rPr>
            </w:pPr>
            <w:r>
              <w:rPr>
                <w:lang w:eastAsia="zh-CN"/>
              </w:rPr>
              <w:t>spare</w:t>
            </w:r>
          </w:p>
        </w:tc>
        <w:tc>
          <w:tcPr>
            <w:tcW w:w="764" w:type="pct"/>
            <w:tcBorders>
              <w:top w:val="single" w:sz="4" w:space="0" w:color="auto"/>
              <w:left w:val="single" w:sz="4" w:space="0" w:color="auto"/>
              <w:bottom w:val="single" w:sz="4" w:space="0" w:color="auto"/>
              <w:right w:val="single" w:sz="4" w:space="0" w:color="auto"/>
            </w:tcBorders>
          </w:tcPr>
          <w:p w:rsidR="005E4F22" w:rsidRDefault="005E4F22" w:rsidP="005E4F22">
            <w:pPr>
              <w:pStyle w:val="TAC"/>
              <w:rPr>
                <w:rFonts w:hint="eastAsia"/>
                <w:lang w:eastAsia="zh-CN"/>
              </w:rPr>
            </w:pPr>
            <w:r>
              <w:rPr>
                <w:lang w:eastAsia="zh-CN"/>
              </w:rPr>
              <w:t>spare</w:t>
            </w:r>
          </w:p>
        </w:tc>
        <w:tc>
          <w:tcPr>
            <w:tcW w:w="536" w:type="pct"/>
            <w:tcBorders>
              <w:top w:val="single" w:sz="4" w:space="0" w:color="auto"/>
              <w:left w:val="single" w:sz="4" w:space="0" w:color="auto"/>
              <w:bottom w:val="single" w:sz="4" w:space="0" w:color="auto"/>
              <w:right w:val="single" w:sz="4" w:space="0" w:color="auto"/>
            </w:tcBorders>
          </w:tcPr>
          <w:p w:rsidR="005E4F22" w:rsidRDefault="005E4F22" w:rsidP="005E4F22">
            <w:pPr>
              <w:pStyle w:val="TAC"/>
              <w:rPr>
                <w:rFonts w:hint="eastAsia"/>
                <w:lang w:eastAsia="zh-CN"/>
              </w:rPr>
            </w:pPr>
            <w:r>
              <w:rPr>
                <w:lang w:eastAsia="zh-CN"/>
              </w:rPr>
              <w:t>NU1</w:t>
            </w:r>
          </w:p>
        </w:tc>
        <w:tc>
          <w:tcPr>
            <w:tcW w:w="536" w:type="pct"/>
            <w:tcBorders>
              <w:top w:val="single" w:sz="4" w:space="0" w:color="auto"/>
              <w:left w:val="single" w:sz="4" w:space="0" w:color="auto"/>
              <w:bottom w:val="single" w:sz="4" w:space="0" w:color="auto"/>
              <w:right w:val="single" w:sz="4" w:space="0" w:color="auto"/>
            </w:tcBorders>
          </w:tcPr>
          <w:p w:rsidR="005E4F22" w:rsidRDefault="005E4F22" w:rsidP="005E4F22">
            <w:pPr>
              <w:pStyle w:val="TAC"/>
              <w:rPr>
                <w:rFonts w:hint="eastAsia"/>
                <w:lang w:eastAsia="zh-CN"/>
              </w:rPr>
            </w:pPr>
            <w:r>
              <w:rPr>
                <w:lang w:eastAsia="zh-CN"/>
              </w:rPr>
              <w:t>N71</w:t>
            </w:r>
          </w:p>
        </w:tc>
        <w:tc>
          <w:tcPr>
            <w:tcW w:w="535" w:type="pct"/>
            <w:tcBorders>
              <w:top w:val="single" w:sz="4" w:space="0" w:color="auto"/>
              <w:left w:val="single" w:sz="4" w:space="0" w:color="auto"/>
              <w:bottom w:val="single" w:sz="4" w:space="0" w:color="auto"/>
              <w:right w:val="single" w:sz="4" w:space="0" w:color="auto"/>
            </w:tcBorders>
          </w:tcPr>
          <w:p w:rsidR="005E4F22" w:rsidRDefault="005E4F22" w:rsidP="005E4F22">
            <w:pPr>
              <w:pStyle w:val="TAC"/>
              <w:rPr>
                <w:rFonts w:hint="eastAsia"/>
                <w:lang w:eastAsia="zh-CN"/>
              </w:rPr>
            </w:pPr>
            <w:r>
              <w:rPr>
                <w:lang w:eastAsia="zh-CN"/>
              </w:rPr>
              <w:t>N70</w:t>
            </w:r>
          </w:p>
        </w:tc>
      </w:tr>
    </w:tbl>
    <w:p w:rsidR="00292C5A" w:rsidRDefault="00292C5A">
      <w:pPr>
        <w:rPr>
          <w:rFonts w:hint="eastAsia"/>
          <w:lang w:eastAsia="zh-C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56"/>
        <w:gridCol w:w="1057"/>
        <w:gridCol w:w="1490"/>
        <w:gridCol w:w="1581"/>
        <w:gridCol w:w="1506"/>
        <w:gridCol w:w="1057"/>
        <w:gridCol w:w="1057"/>
        <w:gridCol w:w="1053"/>
      </w:tblGrid>
      <w:tr w:rsidR="00292C5A">
        <w:tc>
          <w:tcPr>
            <w:tcW w:w="5000" w:type="pct"/>
            <w:gridSpan w:val="8"/>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rPr>
                <w:rFonts w:hint="eastAsia"/>
                <w:lang w:eastAsia="zh-CN"/>
              </w:rPr>
            </w:pPr>
            <w:r>
              <w:rPr>
                <w:rFonts w:hint="eastAsia"/>
                <w:lang w:eastAsia="zh-CN"/>
              </w:rPr>
              <w:t>EIR</w:t>
            </w:r>
          </w:p>
        </w:tc>
      </w:tr>
      <w:tr w:rsidR="00292C5A">
        <w:tc>
          <w:tcPr>
            <w:tcW w:w="536"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8</w:t>
            </w:r>
          </w:p>
        </w:tc>
        <w:tc>
          <w:tcPr>
            <w:tcW w:w="536"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7</w:t>
            </w:r>
          </w:p>
        </w:tc>
        <w:tc>
          <w:tcPr>
            <w:tcW w:w="756"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6</w:t>
            </w:r>
          </w:p>
        </w:tc>
        <w:tc>
          <w:tcPr>
            <w:tcW w:w="802"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5</w:t>
            </w:r>
          </w:p>
        </w:tc>
        <w:tc>
          <w:tcPr>
            <w:tcW w:w="764"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4</w:t>
            </w:r>
          </w:p>
        </w:tc>
        <w:tc>
          <w:tcPr>
            <w:tcW w:w="536"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3</w:t>
            </w:r>
          </w:p>
        </w:tc>
        <w:tc>
          <w:tcPr>
            <w:tcW w:w="536"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2</w:t>
            </w:r>
          </w:p>
        </w:tc>
        <w:tc>
          <w:tcPr>
            <w:tcW w:w="534"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1</w:t>
            </w:r>
          </w:p>
        </w:tc>
      </w:tr>
      <w:tr w:rsidR="00292C5A">
        <w:tc>
          <w:tcPr>
            <w:tcW w:w="2630" w:type="pct"/>
            <w:gridSpan w:val="4"/>
            <w:tcBorders>
              <w:top w:val="single" w:sz="4" w:space="0" w:color="auto"/>
              <w:left w:val="single" w:sz="4" w:space="0" w:color="auto"/>
              <w:bottom w:val="single" w:sz="4" w:space="0" w:color="auto"/>
              <w:right w:val="single" w:sz="4" w:space="0" w:color="auto"/>
            </w:tcBorders>
          </w:tcPr>
          <w:p w:rsidR="00292C5A" w:rsidRDefault="00292C5A">
            <w:pPr>
              <w:pStyle w:val="TAC"/>
            </w:pPr>
            <w:r>
              <w:t>Spare</w:t>
            </w:r>
          </w:p>
        </w:tc>
        <w:tc>
          <w:tcPr>
            <w:tcW w:w="764" w:type="pct"/>
            <w:tcBorders>
              <w:top w:val="single" w:sz="4" w:space="0" w:color="auto"/>
              <w:left w:val="single" w:sz="4" w:space="0" w:color="auto"/>
              <w:bottom w:val="single" w:sz="4" w:space="0" w:color="auto"/>
              <w:right w:val="single" w:sz="4" w:space="0" w:color="auto"/>
            </w:tcBorders>
          </w:tcPr>
          <w:p w:rsidR="00292C5A" w:rsidRDefault="00292C5A">
            <w:pPr>
              <w:pStyle w:val="TAC"/>
              <w:rPr>
                <w:rFonts w:hint="eastAsia"/>
                <w:lang w:eastAsia="zh-CN"/>
              </w:rPr>
            </w:pPr>
            <w:r>
              <w:t>MAP-Gf</w:t>
            </w:r>
          </w:p>
        </w:tc>
        <w:tc>
          <w:tcPr>
            <w:tcW w:w="536" w:type="pct"/>
            <w:tcBorders>
              <w:top w:val="single" w:sz="4" w:space="0" w:color="auto"/>
              <w:left w:val="single" w:sz="4" w:space="0" w:color="auto"/>
              <w:bottom w:val="single" w:sz="4" w:space="0" w:color="auto"/>
              <w:right w:val="single" w:sz="4" w:space="0" w:color="auto"/>
            </w:tcBorders>
          </w:tcPr>
          <w:p w:rsidR="00292C5A" w:rsidRDefault="00292C5A">
            <w:pPr>
              <w:pStyle w:val="TAC"/>
              <w:rPr>
                <w:rFonts w:hint="eastAsia"/>
                <w:lang w:eastAsia="zh-CN"/>
              </w:rPr>
            </w:pPr>
            <w:r>
              <w:rPr>
                <w:rFonts w:hint="eastAsia"/>
                <w:lang w:eastAsia="zh-CN"/>
              </w:rPr>
              <w:t>S</w:t>
            </w:r>
            <w:smartTag w:uri="urn:schemas-microsoft-com:office:smarttags" w:element="chmetcnv">
              <w:smartTagPr>
                <w:attr w:name="TCSC" w:val="0"/>
                <w:attr w:name="NumberType" w:val="1"/>
                <w:attr w:name="Negative" w:val="False"/>
                <w:attr w:name="HasSpace" w:val="False"/>
                <w:attr w:name="SourceValue" w:val="13"/>
                <w:attr w:name="UnitName" w:val="’"/>
              </w:smartTagPr>
              <w:r>
                <w:rPr>
                  <w:rFonts w:hint="eastAsia"/>
                  <w:lang w:eastAsia="zh-CN"/>
                </w:rPr>
                <w:t>13</w:t>
              </w:r>
              <w:r>
                <w:rPr>
                  <w:lang w:eastAsia="zh-CN"/>
                </w:rPr>
                <w:t>’</w:t>
              </w:r>
            </w:smartTag>
          </w:p>
        </w:tc>
        <w:tc>
          <w:tcPr>
            <w:tcW w:w="536" w:type="pct"/>
            <w:tcBorders>
              <w:top w:val="single" w:sz="4" w:space="0" w:color="auto"/>
              <w:left w:val="single" w:sz="4" w:space="0" w:color="auto"/>
              <w:bottom w:val="single" w:sz="4" w:space="0" w:color="auto"/>
              <w:right w:val="single" w:sz="4" w:space="0" w:color="auto"/>
            </w:tcBorders>
          </w:tcPr>
          <w:p w:rsidR="00292C5A" w:rsidRDefault="00292C5A">
            <w:pPr>
              <w:pStyle w:val="TAC"/>
              <w:rPr>
                <w:rFonts w:hint="eastAsia"/>
                <w:lang w:eastAsia="zh-CN"/>
              </w:rPr>
            </w:pPr>
            <w:r>
              <w:rPr>
                <w:rFonts w:hint="eastAsia"/>
                <w:lang w:eastAsia="zh-CN"/>
              </w:rPr>
              <w:t>S13</w:t>
            </w:r>
          </w:p>
        </w:tc>
        <w:tc>
          <w:tcPr>
            <w:tcW w:w="534" w:type="pct"/>
            <w:tcBorders>
              <w:top w:val="single" w:sz="4" w:space="0" w:color="auto"/>
              <w:left w:val="single" w:sz="4" w:space="0" w:color="auto"/>
              <w:bottom w:val="single" w:sz="4" w:space="0" w:color="auto"/>
              <w:right w:val="single" w:sz="4" w:space="0" w:color="auto"/>
            </w:tcBorders>
          </w:tcPr>
          <w:p w:rsidR="00292C5A" w:rsidRDefault="00292C5A">
            <w:pPr>
              <w:pStyle w:val="TAC"/>
              <w:rPr>
                <w:rFonts w:hint="eastAsia"/>
                <w:lang w:eastAsia="zh-CN"/>
              </w:rPr>
            </w:pPr>
            <w:r>
              <w:t>MAP-</w:t>
            </w:r>
            <w:r>
              <w:rPr>
                <w:rFonts w:hint="eastAsia"/>
                <w:lang w:eastAsia="zh-CN"/>
              </w:rPr>
              <w:t>F</w:t>
            </w:r>
          </w:p>
        </w:tc>
      </w:tr>
    </w:tbl>
    <w:p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33"/>
        <w:gridCol w:w="1232"/>
        <w:gridCol w:w="1232"/>
        <w:gridCol w:w="1232"/>
        <w:gridCol w:w="1232"/>
        <w:gridCol w:w="1232"/>
        <w:gridCol w:w="1232"/>
        <w:gridCol w:w="1232"/>
      </w:tblGrid>
      <w:tr w:rsidR="006368C5" w:rsidRPr="00747B33" w:rsidTr="008F3BB6">
        <w:tc>
          <w:tcPr>
            <w:tcW w:w="5000" w:type="pct"/>
            <w:gridSpan w:val="8"/>
            <w:tcBorders>
              <w:top w:val="single" w:sz="4" w:space="0" w:color="auto"/>
              <w:left w:val="single" w:sz="4" w:space="0" w:color="auto"/>
              <w:bottom w:val="single" w:sz="4" w:space="0" w:color="auto"/>
              <w:right w:val="single" w:sz="4" w:space="0" w:color="auto"/>
            </w:tcBorders>
            <w:shd w:val="clear" w:color="auto" w:fill="CCCCCC"/>
          </w:tcPr>
          <w:p w:rsidR="006368C5" w:rsidRPr="00747B33" w:rsidRDefault="006368C5" w:rsidP="008F3BB6">
            <w:pPr>
              <w:pStyle w:val="TAH"/>
            </w:pPr>
            <w:r>
              <w:t>A</w:t>
            </w:r>
            <w:r w:rsidRPr="00747B33">
              <w:t>MF</w:t>
            </w:r>
          </w:p>
        </w:tc>
      </w:tr>
      <w:tr w:rsidR="006368C5" w:rsidRPr="00747B33" w:rsidTr="008F3BB6">
        <w:tc>
          <w:tcPr>
            <w:tcW w:w="625" w:type="pct"/>
            <w:tcBorders>
              <w:top w:val="single" w:sz="4" w:space="0" w:color="auto"/>
              <w:left w:val="single" w:sz="4" w:space="0" w:color="auto"/>
              <w:bottom w:val="single" w:sz="4" w:space="0" w:color="auto"/>
              <w:right w:val="single" w:sz="4" w:space="0" w:color="auto"/>
            </w:tcBorders>
            <w:shd w:val="clear" w:color="auto" w:fill="CCCCCC"/>
          </w:tcPr>
          <w:p w:rsidR="006368C5" w:rsidRPr="00747B33" w:rsidRDefault="006368C5" w:rsidP="008F3BB6">
            <w:pPr>
              <w:pStyle w:val="TAH"/>
            </w:pPr>
            <w:r w:rsidRPr="00747B33">
              <w:t>Bit 8</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6368C5" w:rsidRPr="00747B33" w:rsidRDefault="006368C5" w:rsidP="008F3BB6">
            <w:pPr>
              <w:pStyle w:val="TAH"/>
            </w:pPr>
            <w:r w:rsidRPr="00747B33">
              <w:t>Bit 7</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6368C5" w:rsidRPr="00747B33" w:rsidRDefault="006368C5" w:rsidP="008F3BB6">
            <w:pPr>
              <w:pStyle w:val="TAH"/>
            </w:pPr>
            <w:r w:rsidRPr="00747B33">
              <w:t>Bit 6</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6368C5" w:rsidRPr="00747B33" w:rsidRDefault="006368C5" w:rsidP="008F3BB6">
            <w:pPr>
              <w:pStyle w:val="TAH"/>
            </w:pPr>
            <w:r w:rsidRPr="00747B33">
              <w:t>Bit 5</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6368C5" w:rsidRPr="00747B33" w:rsidRDefault="006368C5" w:rsidP="008F3BB6">
            <w:pPr>
              <w:pStyle w:val="TAH"/>
            </w:pPr>
            <w:r w:rsidRPr="00747B33">
              <w:t>Bit 4</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6368C5" w:rsidRPr="00747B33" w:rsidRDefault="006368C5" w:rsidP="008F3BB6">
            <w:pPr>
              <w:pStyle w:val="TAH"/>
            </w:pPr>
            <w:r w:rsidRPr="00747B33">
              <w:t>Bit 3</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6368C5" w:rsidRPr="00747B33" w:rsidRDefault="006368C5" w:rsidP="008F3BB6">
            <w:pPr>
              <w:pStyle w:val="TAH"/>
            </w:pPr>
            <w:r w:rsidRPr="00747B33">
              <w:t>Bit 2</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6368C5" w:rsidRPr="00747B33" w:rsidRDefault="006368C5" w:rsidP="008F3BB6">
            <w:pPr>
              <w:pStyle w:val="TAH"/>
            </w:pPr>
            <w:r w:rsidRPr="00747B33">
              <w:t>Bit 1</w:t>
            </w:r>
          </w:p>
        </w:tc>
      </w:tr>
      <w:tr w:rsidR="006368C5" w:rsidRPr="00747B33" w:rsidTr="008F3BB6">
        <w:tc>
          <w:tcPr>
            <w:tcW w:w="625" w:type="pct"/>
            <w:tcBorders>
              <w:top w:val="single" w:sz="4" w:space="0" w:color="auto"/>
              <w:left w:val="single" w:sz="4" w:space="0" w:color="auto"/>
              <w:bottom w:val="single" w:sz="4" w:space="0" w:color="auto"/>
              <w:right w:val="single" w:sz="4" w:space="0" w:color="auto"/>
            </w:tcBorders>
          </w:tcPr>
          <w:p w:rsidR="006368C5" w:rsidRPr="00747B33" w:rsidRDefault="006368C5" w:rsidP="008F3BB6">
            <w:pPr>
              <w:pStyle w:val="TAC"/>
            </w:pPr>
            <w:r>
              <w:t>N20</w:t>
            </w:r>
          </w:p>
        </w:tc>
        <w:tc>
          <w:tcPr>
            <w:tcW w:w="625" w:type="pct"/>
            <w:tcBorders>
              <w:top w:val="single" w:sz="4" w:space="0" w:color="auto"/>
              <w:left w:val="single" w:sz="4" w:space="0" w:color="auto"/>
              <w:bottom w:val="single" w:sz="4" w:space="0" w:color="auto"/>
              <w:right w:val="single" w:sz="4" w:space="0" w:color="auto"/>
            </w:tcBorders>
          </w:tcPr>
          <w:p w:rsidR="006368C5" w:rsidRPr="00747B33" w:rsidRDefault="006368C5" w:rsidP="008F3BB6">
            <w:pPr>
              <w:pStyle w:val="TAC"/>
            </w:pPr>
            <w:r>
              <w:t>N15</w:t>
            </w:r>
          </w:p>
        </w:tc>
        <w:tc>
          <w:tcPr>
            <w:tcW w:w="625" w:type="pct"/>
            <w:tcBorders>
              <w:top w:val="single" w:sz="4" w:space="0" w:color="auto"/>
              <w:left w:val="single" w:sz="4" w:space="0" w:color="auto"/>
              <w:bottom w:val="single" w:sz="4" w:space="0" w:color="auto"/>
              <w:right w:val="single" w:sz="4" w:space="0" w:color="auto"/>
            </w:tcBorders>
          </w:tcPr>
          <w:p w:rsidR="006368C5" w:rsidRPr="00747B33" w:rsidRDefault="006368C5" w:rsidP="008F3BB6">
            <w:pPr>
              <w:pStyle w:val="TAC"/>
            </w:pPr>
            <w:r>
              <w:t>N14</w:t>
            </w:r>
          </w:p>
        </w:tc>
        <w:tc>
          <w:tcPr>
            <w:tcW w:w="625" w:type="pct"/>
            <w:tcBorders>
              <w:top w:val="single" w:sz="4" w:space="0" w:color="auto"/>
              <w:left w:val="single" w:sz="4" w:space="0" w:color="auto"/>
              <w:bottom w:val="single" w:sz="4" w:space="0" w:color="auto"/>
              <w:right w:val="single" w:sz="4" w:space="0" w:color="auto"/>
            </w:tcBorders>
          </w:tcPr>
          <w:p w:rsidR="006368C5" w:rsidRPr="00747B33" w:rsidRDefault="006368C5" w:rsidP="008F3BB6">
            <w:pPr>
              <w:pStyle w:val="TAC"/>
            </w:pPr>
            <w:r>
              <w:t>N12</w:t>
            </w:r>
          </w:p>
        </w:tc>
        <w:tc>
          <w:tcPr>
            <w:tcW w:w="625" w:type="pct"/>
            <w:tcBorders>
              <w:top w:val="single" w:sz="4" w:space="0" w:color="auto"/>
              <w:left w:val="single" w:sz="4" w:space="0" w:color="auto"/>
              <w:bottom w:val="single" w:sz="4" w:space="0" w:color="auto"/>
              <w:right w:val="single" w:sz="4" w:space="0" w:color="auto"/>
            </w:tcBorders>
          </w:tcPr>
          <w:p w:rsidR="006368C5" w:rsidRPr="00747B33" w:rsidRDefault="006368C5" w:rsidP="008F3BB6">
            <w:pPr>
              <w:pStyle w:val="TAC"/>
            </w:pPr>
            <w:r w:rsidRPr="00747B33">
              <w:t>N11</w:t>
            </w:r>
          </w:p>
        </w:tc>
        <w:tc>
          <w:tcPr>
            <w:tcW w:w="625" w:type="pct"/>
            <w:tcBorders>
              <w:top w:val="single" w:sz="4" w:space="0" w:color="auto"/>
              <w:left w:val="single" w:sz="4" w:space="0" w:color="auto"/>
              <w:bottom w:val="single" w:sz="4" w:space="0" w:color="auto"/>
              <w:right w:val="single" w:sz="4" w:space="0" w:color="auto"/>
            </w:tcBorders>
          </w:tcPr>
          <w:p w:rsidR="006368C5" w:rsidRPr="00747B33" w:rsidRDefault="006368C5" w:rsidP="008F3BB6">
            <w:pPr>
              <w:pStyle w:val="TAC"/>
            </w:pPr>
            <w:r w:rsidRPr="00747B33">
              <w:t>N</w:t>
            </w:r>
            <w:r>
              <w:t>8</w:t>
            </w:r>
          </w:p>
        </w:tc>
        <w:tc>
          <w:tcPr>
            <w:tcW w:w="625" w:type="pct"/>
            <w:tcBorders>
              <w:top w:val="single" w:sz="4" w:space="0" w:color="auto"/>
              <w:left w:val="single" w:sz="4" w:space="0" w:color="auto"/>
              <w:bottom w:val="single" w:sz="4" w:space="0" w:color="auto"/>
              <w:right w:val="single" w:sz="4" w:space="0" w:color="auto"/>
            </w:tcBorders>
          </w:tcPr>
          <w:p w:rsidR="006368C5" w:rsidRPr="00747B33" w:rsidRDefault="006368C5" w:rsidP="008F3BB6">
            <w:pPr>
              <w:pStyle w:val="TAC"/>
            </w:pPr>
            <w:r>
              <w:t>N2</w:t>
            </w:r>
          </w:p>
        </w:tc>
        <w:tc>
          <w:tcPr>
            <w:tcW w:w="625" w:type="pct"/>
            <w:tcBorders>
              <w:top w:val="single" w:sz="4" w:space="0" w:color="auto"/>
              <w:left w:val="single" w:sz="4" w:space="0" w:color="auto"/>
              <w:bottom w:val="single" w:sz="4" w:space="0" w:color="auto"/>
              <w:right w:val="single" w:sz="4" w:space="0" w:color="auto"/>
            </w:tcBorders>
          </w:tcPr>
          <w:p w:rsidR="006368C5" w:rsidRPr="00747B33" w:rsidRDefault="006368C5" w:rsidP="008F3BB6">
            <w:pPr>
              <w:pStyle w:val="TAC"/>
            </w:pPr>
            <w:r>
              <w:t>N1</w:t>
            </w:r>
          </w:p>
        </w:tc>
      </w:tr>
      <w:tr w:rsidR="006368C5" w:rsidRPr="00747B33" w:rsidTr="008F3BB6">
        <w:tc>
          <w:tcPr>
            <w:tcW w:w="3750" w:type="pct"/>
            <w:gridSpan w:val="6"/>
            <w:tcBorders>
              <w:top w:val="single" w:sz="4" w:space="0" w:color="auto"/>
              <w:left w:val="single" w:sz="4" w:space="0" w:color="auto"/>
              <w:bottom w:val="single" w:sz="4" w:space="0" w:color="auto"/>
              <w:right w:val="single" w:sz="4" w:space="0" w:color="auto"/>
            </w:tcBorders>
          </w:tcPr>
          <w:p w:rsidR="006368C5" w:rsidRPr="00747B33" w:rsidRDefault="006368C5" w:rsidP="008F3BB6">
            <w:pPr>
              <w:pStyle w:val="TAC"/>
            </w:pPr>
            <w:r w:rsidRPr="00747B33">
              <w:t>spare</w:t>
            </w:r>
          </w:p>
        </w:tc>
        <w:tc>
          <w:tcPr>
            <w:tcW w:w="625" w:type="pct"/>
            <w:tcBorders>
              <w:top w:val="single" w:sz="4" w:space="0" w:color="auto"/>
              <w:left w:val="single" w:sz="4" w:space="0" w:color="auto"/>
              <w:bottom w:val="single" w:sz="4" w:space="0" w:color="auto"/>
              <w:right w:val="single" w:sz="4" w:space="0" w:color="auto"/>
            </w:tcBorders>
          </w:tcPr>
          <w:p w:rsidR="006368C5" w:rsidRDefault="006368C5" w:rsidP="008F3BB6">
            <w:pPr>
              <w:pStyle w:val="TAC"/>
              <w:rPr>
                <w:lang w:eastAsia="zh-CN"/>
              </w:rPr>
            </w:pPr>
            <w:r>
              <w:rPr>
                <w:rFonts w:hint="eastAsia"/>
                <w:lang w:eastAsia="zh-CN"/>
              </w:rPr>
              <w:t>N</w:t>
            </w:r>
            <w:r>
              <w:rPr>
                <w:lang w:eastAsia="zh-CN"/>
              </w:rPr>
              <w:t>26</w:t>
            </w:r>
          </w:p>
        </w:tc>
        <w:tc>
          <w:tcPr>
            <w:tcW w:w="625" w:type="pct"/>
            <w:tcBorders>
              <w:top w:val="single" w:sz="4" w:space="0" w:color="auto"/>
              <w:left w:val="single" w:sz="4" w:space="0" w:color="auto"/>
              <w:bottom w:val="single" w:sz="4" w:space="0" w:color="auto"/>
              <w:right w:val="single" w:sz="4" w:space="0" w:color="auto"/>
            </w:tcBorders>
          </w:tcPr>
          <w:p w:rsidR="006368C5" w:rsidRDefault="006368C5" w:rsidP="008F3BB6">
            <w:pPr>
              <w:pStyle w:val="TAC"/>
              <w:rPr>
                <w:lang w:eastAsia="zh-CN"/>
              </w:rPr>
            </w:pPr>
            <w:r>
              <w:rPr>
                <w:rFonts w:hint="eastAsia"/>
                <w:lang w:eastAsia="zh-CN"/>
              </w:rPr>
              <w:t>N</w:t>
            </w:r>
            <w:r>
              <w:rPr>
                <w:lang w:eastAsia="zh-CN"/>
              </w:rPr>
              <w:t>22</w:t>
            </w:r>
          </w:p>
        </w:tc>
      </w:tr>
    </w:tbl>
    <w:p w:rsidR="006368C5" w:rsidRDefault="006368C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33"/>
        <w:gridCol w:w="1232"/>
        <w:gridCol w:w="1232"/>
        <w:gridCol w:w="1232"/>
        <w:gridCol w:w="1232"/>
        <w:gridCol w:w="1232"/>
        <w:gridCol w:w="1232"/>
        <w:gridCol w:w="1232"/>
      </w:tblGrid>
      <w:tr w:rsidR="00B95764" w:rsidTr="00B95764">
        <w:tc>
          <w:tcPr>
            <w:tcW w:w="5000" w:type="pct"/>
            <w:gridSpan w:val="8"/>
            <w:tcBorders>
              <w:top w:val="single" w:sz="4" w:space="0" w:color="auto"/>
              <w:left w:val="single" w:sz="4" w:space="0" w:color="auto"/>
              <w:bottom w:val="single" w:sz="4" w:space="0" w:color="auto"/>
              <w:right w:val="single" w:sz="4" w:space="0" w:color="auto"/>
            </w:tcBorders>
            <w:shd w:val="clear" w:color="auto" w:fill="CCCCCC"/>
          </w:tcPr>
          <w:p w:rsidR="00B95764" w:rsidRDefault="00B95764" w:rsidP="00B95764">
            <w:pPr>
              <w:pStyle w:val="TAH"/>
            </w:pPr>
            <w:r>
              <w:t>PCF</w:t>
            </w:r>
          </w:p>
        </w:tc>
      </w:tr>
      <w:tr w:rsidR="00B95764" w:rsidTr="00B95764">
        <w:tc>
          <w:tcPr>
            <w:tcW w:w="625" w:type="pct"/>
            <w:tcBorders>
              <w:top w:val="single" w:sz="4" w:space="0" w:color="auto"/>
              <w:left w:val="single" w:sz="4" w:space="0" w:color="auto"/>
              <w:bottom w:val="single" w:sz="4" w:space="0" w:color="auto"/>
              <w:right w:val="single" w:sz="4" w:space="0" w:color="auto"/>
            </w:tcBorders>
            <w:shd w:val="clear" w:color="auto" w:fill="CCCCCC"/>
          </w:tcPr>
          <w:p w:rsidR="00B95764" w:rsidRDefault="00B95764" w:rsidP="00B95764">
            <w:pPr>
              <w:pStyle w:val="TAH"/>
            </w:pPr>
            <w:r>
              <w:t>Bit 8</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B95764" w:rsidRDefault="00B95764" w:rsidP="00B95764">
            <w:pPr>
              <w:pStyle w:val="TAH"/>
            </w:pPr>
            <w:r>
              <w:t>Bit 7</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B95764" w:rsidRDefault="00B95764" w:rsidP="00B95764">
            <w:pPr>
              <w:pStyle w:val="TAH"/>
            </w:pPr>
            <w:r>
              <w:t>Bit 6</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B95764" w:rsidRDefault="00B95764" w:rsidP="00B95764">
            <w:pPr>
              <w:pStyle w:val="TAH"/>
            </w:pPr>
            <w:r>
              <w:t>Bit 5</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B95764" w:rsidRDefault="00B95764" w:rsidP="00B95764">
            <w:pPr>
              <w:pStyle w:val="TAH"/>
            </w:pPr>
            <w:r>
              <w:t>Bit 4</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B95764" w:rsidRDefault="00B95764" w:rsidP="00B95764">
            <w:pPr>
              <w:pStyle w:val="TAH"/>
            </w:pPr>
            <w:r>
              <w:t>Bit 3</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B95764" w:rsidRDefault="00B95764" w:rsidP="00B95764">
            <w:pPr>
              <w:pStyle w:val="TAH"/>
            </w:pPr>
            <w:r>
              <w:t>Bit 2</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B95764" w:rsidRDefault="00B95764" w:rsidP="00B95764">
            <w:pPr>
              <w:pStyle w:val="TAH"/>
            </w:pPr>
            <w:r>
              <w:t>Bit 1</w:t>
            </w:r>
          </w:p>
        </w:tc>
      </w:tr>
      <w:tr w:rsidR="00B95764" w:rsidTr="00B95764">
        <w:tc>
          <w:tcPr>
            <w:tcW w:w="625" w:type="pct"/>
            <w:tcBorders>
              <w:top w:val="single" w:sz="4" w:space="0" w:color="auto"/>
              <w:left w:val="single" w:sz="4" w:space="0" w:color="auto"/>
              <w:bottom w:val="single" w:sz="4" w:space="0" w:color="auto"/>
              <w:right w:val="single" w:sz="4" w:space="0" w:color="auto"/>
            </w:tcBorders>
          </w:tcPr>
          <w:p w:rsidR="00B95764" w:rsidRDefault="00B95764" w:rsidP="00B95764">
            <w:pPr>
              <w:pStyle w:val="TAC"/>
            </w:pPr>
            <w:r>
              <w:t>spare</w:t>
            </w:r>
          </w:p>
        </w:tc>
        <w:tc>
          <w:tcPr>
            <w:tcW w:w="625" w:type="pct"/>
            <w:tcBorders>
              <w:top w:val="single" w:sz="4" w:space="0" w:color="auto"/>
              <w:left w:val="single" w:sz="4" w:space="0" w:color="auto"/>
              <w:bottom w:val="single" w:sz="4" w:space="0" w:color="auto"/>
              <w:right w:val="single" w:sz="4" w:space="0" w:color="auto"/>
            </w:tcBorders>
          </w:tcPr>
          <w:p w:rsidR="00B95764" w:rsidRDefault="00B95764" w:rsidP="00B95764">
            <w:pPr>
              <w:pStyle w:val="TAC"/>
            </w:pPr>
            <w:r>
              <w:t>spare</w:t>
            </w:r>
          </w:p>
        </w:tc>
        <w:tc>
          <w:tcPr>
            <w:tcW w:w="625" w:type="pct"/>
            <w:tcBorders>
              <w:top w:val="single" w:sz="4" w:space="0" w:color="auto"/>
              <w:left w:val="single" w:sz="4" w:space="0" w:color="auto"/>
              <w:bottom w:val="single" w:sz="4" w:space="0" w:color="auto"/>
              <w:right w:val="single" w:sz="4" w:space="0" w:color="auto"/>
            </w:tcBorders>
          </w:tcPr>
          <w:p w:rsidR="00B95764" w:rsidRDefault="00B95764" w:rsidP="00B95764">
            <w:pPr>
              <w:pStyle w:val="TAC"/>
            </w:pPr>
            <w:r>
              <w:t>spare</w:t>
            </w:r>
          </w:p>
        </w:tc>
        <w:tc>
          <w:tcPr>
            <w:tcW w:w="625" w:type="pct"/>
            <w:tcBorders>
              <w:top w:val="single" w:sz="4" w:space="0" w:color="auto"/>
              <w:left w:val="single" w:sz="4" w:space="0" w:color="auto"/>
              <w:bottom w:val="single" w:sz="4" w:space="0" w:color="auto"/>
              <w:right w:val="single" w:sz="4" w:space="0" w:color="auto"/>
            </w:tcBorders>
          </w:tcPr>
          <w:p w:rsidR="00B95764" w:rsidRDefault="00B95764" w:rsidP="00B95764">
            <w:pPr>
              <w:pStyle w:val="TAC"/>
            </w:pPr>
            <w:r>
              <w:t>spare</w:t>
            </w:r>
          </w:p>
        </w:tc>
        <w:tc>
          <w:tcPr>
            <w:tcW w:w="625" w:type="pct"/>
            <w:tcBorders>
              <w:top w:val="single" w:sz="4" w:space="0" w:color="auto"/>
              <w:left w:val="single" w:sz="4" w:space="0" w:color="auto"/>
              <w:bottom w:val="single" w:sz="4" w:space="0" w:color="auto"/>
              <w:right w:val="single" w:sz="4" w:space="0" w:color="auto"/>
            </w:tcBorders>
          </w:tcPr>
          <w:p w:rsidR="00B95764" w:rsidRDefault="00B95764" w:rsidP="00B95764">
            <w:pPr>
              <w:pStyle w:val="TAC"/>
            </w:pPr>
            <w:r>
              <w:t>spare</w:t>
            </w:r>
          </w:p>
        </w:tc>
        <w:tc>
          <w:tcPr>
            <w:tcW w:w="625" w:type="pct"/>
            <w:tcBorders>
              <w:top w:val="single" w:sz="4" w:space="0" w:color="auto"/>
              <w:left w:val="single" w:sz="4" w:space="0" w:color="auto"/>
              <w:bottom w:val="single" w:sz="4" w:space="0" w:color="auto"/>
              <w:right w:val="single" w:sz="4" w:space="0" w:color="auto"/>
            </w:tcBorders>
          </w:tcPr>
          <w:p w:rsidR="00B95764" w:rsidRDefault="00B95764" w:rsidP="00B95764">
            <w:pPr>
              <w:pStyle w:val="TAC"/>
            </w:pPr>
            <w:r>
              <w:t>N15</w:t>
            </w:r>
          </w:p>
        </w:tc>
        <w:tc>
          <w:tcPr>
            <w:tcW w:w="625" w:type="pct"/>
            <w:tcBorders>
              <w:top w:val="single" w:sz="4" w:space="0" w:color="auto"/>
              <w:left w:val="single" w:sz="4" w:space="0" w:color="auto"/>
              <w:bottom w:val="single" w:sz="4" w:space="0" w:color="auto"/>
              <w:right w:val="single" w:sz="4" w:space="0" w:color="auto"/>
            </w:tcBorders>
          </w:tcPr>
          <w:p w:rsidR="00B95764" w:rsidRDefault="00B95764" w:rsidP="00B95764">
            <w:pPr>
              <w:pStyle w:val="TAC"/>
            </w:pPr>
            <w:r>
              <w:t>N7</w:t>
            </w:r>
          </w:p>
        </w:tc>
        <w:tc>
          <w:tcPr>
            <w:tcW w:w="625" w:type="pct"/>
            <w:tcBorders>
              <w:top w:val="single" w:sz="4" w:space="0" w:color="auto"/>
              <w:left w:val="single" w:sz="4" w:space="0" w:color="auto"/>
              <w:bottom w:val="single" w:sz="4" w:space="0" w:color="auto"/>
              <w:right w:val="single" w:sz="4" w:space="0" w:color="auto"/>
            </w:tcBorders>
          </w:tcPr>
          <w:p w:rsidR="00B95764" w:rsidRDefault="00B95764" w:rsidP="00B95764">
            <w:pPr>
              <w:pStyle w:val="TAC"/>
            </w:pPr>
            <w:r>
              <w:t>N5</w:t>
            </w:r>
          </w:p>
        </w:tc>
      </w:tr>
    </w:tbl>
    <w:p w:rsidR="00B95764" w:rsidRDefault="00B95764" w:rsidP="00B9576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81"/>
        <w:gridCol w:w="1225"/>
        <w:gridCol w:w="1225"/>
        <w:gridCol w:w="1225"/>
        <w:gridCol w:w="1225"/>
        <w:gridCol w:w="1225"/>
        <w:gridCol w:w="1225"/>
        <w:gridCol w:w="1226"/>
      </w:tblGrid>
      <w:tr w:rsidR="00B95764" w:rsidTr="00B95764">
        <w:tc>
          <w:tcPr>
            <w:tcW w:w="5000" w:type="pct"/>
            <w:gridSpan w:val="8"/>
            <w:tcBorders>
              <w:top w:val="single" w:sz="4" w:space="0" w:color="auto"/>
              <w:left w:val="single" w:sz="4" w:space="0" w:color="auto"/>
              <w:bottom w:val="single" w:sz="4" w:space="0" w:color="auto"/>
              <w:right w:val="single" w:sz="4" w:space="0" w:color="auto"/>
            </w:tcBorders>
            <w:shd w:val="clear" w:color="auto" w:fill="CCCCCC"/>
          </w:tcPr>
          <w:p w:rsidR="00B95764" w:rsidRDefault="00B95764" w:rsidP="00B95764">
            <w:pPr>
              <w:pStyle w:val="TAH"/>
            </w:pPr>
            <w:r>
              <w:t>SMF</w:t>
            </w:r>
          </w:p>
        </w:tc>
      </w:tr>
      <w:tr w:rsidR="00B95764" w:rsidTr="00B95764">
        <w:tc>
          <w:tcPr>
            <w:tcW w:w="625" w:type="pct"/>
            <w:tcBorders>
              <w:top w:val="single" w:sz="4" w:space="0" w:color="auto"/>
              <w:left w:val="single" w:sz="4" w:space="0" w:color="auto"/>
              <w:bottom w:val="single" w:sz="4" w:space="0" w:color="auto"/>
              <w:right w:val="single" w:sz="4" w:space="0" w:color="auto"/>
            </w:tcBorders>
            <w:shd w:val="clear" w:color="auto" w:fill="CCCCCC"/>
          </w:tcPr>
          <w:p w:rsidR="00B95764" w:rsidRDefault="00B95764" w:rsidP="00B95764">
            <w:pPr>
              <w:pStyle w:val="TAH"/>
            </w:pPr>
            <w:r>
              <w:t>Bit 8</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B95764" w:rsidRDefault="00B95764" w:rsidP="00B95764">
            <w:pPr>
              <w:pStyle w:val="TAH"/>
            </w:pPr>
            <w:r>
              <w:t>Bit 7</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B95764" w:rsidRDefault="00B95764" w:rsidP="00B95764">
            <w:pPr>
              <w:pStyle w:val="TAH"/>
            </w:pPr>
            <w:r>
              <w:t>Bit 6</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B95764" w:rsidRDefault="00B95764" w:rsidP="00B95764">
            <w:pPr>
              <w:pStyle w:val="TAH"/>
            </w:pPr>
            <w:r>
              <w:t>Bit 5</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B95764" w:rsidRDefault="00B95764" w:rsidP="00B95764">
            <w:pPr>
              <w:pStyle w:val="TAH"/>
            </w:pPr>
            <w:r>
              <w:t>Bit 4</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B95764" w:rsidRDefault="00B95764" w:rsidP="00B95764">
            <w:pPr>
              <w:pStyle w:val="TAH"/>
            </w:pPr>
            <w:r>
              <w:t>Bit 3</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B95764" w:rsidRDefault="00B95764" w:rsidP="00B95764">
            <w:pPr>
              <w:pStyle w:val="TAH"/>
            </w:pPr>
            <w:r>
              <w:t>Bit 2</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B95764" w:rsidRDefault="00B95764" w:rsidP="00B95764">
            <w:pPr>
              <w:pStyle w:val="TAH"/>
            </w:pPr>
            <w:r>
              <w:t>Bit 1</w:t>
            </w:r>
          </w:p>
        </w:tc>
      </w:tr>
      <w:tr w:rsidR="00B95764" w:rsidTr="00B95764">
        <w:tc>
          <w:tcPr>
            <w:tcW w:w="625" w:type="pct"/>
            <w:tcBorders>
              <w:top w:val="single" w:sz="4" w:space="0" w:color="auto"/>
              <w:left w:val="single" w:sz="4" w:space="0" w:color="auto"/>
              <w:bottom w:val="single" w:sz="4" w:space="0" w:color="auto"/>
              <w:right w:val="single" w:sz="4" w:space="0" w:color="auto"/>
            </w:tcBorders>
          </w:tcPr>
          <w:p w:rsidR="00B95764" w:rsidRDefault="00245DDB" w:rsidP="00B95764">
            <w:pPr>
              <w:pStyle w:val="TAC"/>
            </w:pPr>
            <w:r>
              <w:t>N38</w:t>
            </w:r>
          </w:p>
        </w:tc>
        <w:tc>
          <w:tcPr>
            <w:tcW w:w="625" w:type="pct"/>
            <w:tcBorders>
              <w:top w:val="single" w:sz="4" w:space="0" w:color="auto"/>
              <w:left w:val="single" w:sz="4" w:space="0" w:color="auto"/>
              <w:bottom w:val="single" w:sz="4" w:space="0" w:color="auto"/>
              <w:right w:val="single" w:sz="4" w:space="0" w:color="auto"/>
            </w:tcBorders>
          </w:tcPr>
          <w:p w:rsidR="00B95764" w:rsidRDefault="00022C8C" w:rsidP="00B95764">
            <w:pPr>
              <w:pStyle w:val="TAC"/>
            </w:pPr>
            <w:r>
              <w:rPr>
                <w:rFonts w:eastAsia="SimSun"/>
              </w:rPr>
              <w:t>N16a</w:t>
            </w:r>
          </w:p>
        </w:tc>
        <w:tc>
          <w:tcPr>
            <w:tcW w:w="625" w:type="pct"/>
            <w:tcBorders>
              <w:top w:val="single" w:sz="4" w:space="0" w:color="auto"/>
              <w:left w:val="single" w:sz="4" w:space="0" w:color="auto"/>
              <w:bottom w:val="single" w:sz="4" w:space="0" w:color="auto"/>
              <w:right w:val="single" w:sz="4" w:space="0" w:color="auto"/>
            </w:tcBorders>
          </w:tcPr>
          <w:p w:rsidR="00B95764" w:rsidRDefault="00022C8C" w:rsidP="00B95764">
            <w:pPr>
              <w:pStyle w:val="TAC"/>
            </w:pPr>
            <w:r>
              <w:rPr>
                <w:rFonts w:eastAsia="SimSun"/>
              </w:rPr>
              <w:t>N16a</w:t>
            </w:r>
          </w:p>
        </w:tc>
        <w:tc>
          <w:tcPr>
            <w:tcW w:w="625" w:type="pct"/>
            <w:tcBorders>
              <w:top w:val="single" w:sz="4" w:space="0" w:color="auto"/>
              <w:left w:val="single" w:sz="4" w:space="0" w:color="auto"/>
              <w:bottom w:val="single" w:sz="4" w:space="0" w:color="auto"/>
              <w:right w:val="single" w:sz="4" w:space="0" w:color="auto"/>
            </w:tcBorders>
          </w:tcPr>
          <w:p w:rsidR="00B95764" w:rsidRDefault="00B95764" w:rsidP="00B95764">
            <w:pPr>
              <w:pStyle w:val="TAC"/>
            </w:pPr>
            <w:r>
              <w:t>S5-C</w:t>
            </w:r>
          </w:p>
        </w:tc>
        <w:tc>
          <w:tcPr>
            <w:tcW w:w="625" w:type="pct"/>
            <w:tcBorders>
              <w:top w:val="single" w:sz="4" w:space="0" w:color="auto"/>
              <w:left w:val="single" w:sz="4" w:space="0" w:color="auto"/>
              <w:bottom w:val="single" w:sz="4" w:space="0" w:color="auto"/>
              <w:right w:val="single" w:sz="4" w:space="0" w:color="auto"/>
            </w:tcBorders>
          </w:tcPr>
          <w:p w:rsidR="00B95764" w:rsidRDefault="00B95764" w:rsidP="00B95764">
            <w:pPr>
              <w:pStyle w:val="TAC"/>
            </w:pPr>
            <w:r>
              <w:t>N11</w:t>
            </w:r>
          </w:p>
        </w:tc>
        <w:tc>
          <w:tcPr>
            <w:tcW w:w="625" w:type="pct"/>
            <w:tcBorders>
              <w:top w:val="single" w:sz="4" w:space="0" w:color="auto"/>
              <w:left w:val="single" w:sz="4" w:space="0" w:color="auto"/>
              <w:bottom w:val="single" w:sz="4" w:space="0" w:color="auto"/>
              <w:right w:val="single" w:sz="4" w:space="0" w:color="auto"/>
            </w:tcBorders>
          </w:tcPr>
          <w:p w:rsidR="00B95764" w:rsidRDefault="00B95764" w:rsidP="00B95764">
            <w:pPr>
              <w:pStyle w:val="TAC"/>
            </w:pPr>
            <w:r>
              <w:t>N10</w:t>
            </w:r>
          </w:p>
        </w:tc>
        <w:tc>
          <w:tcPr>
            <w:tcW w:w="625" w:type="pct"/>
            <w:tcBorders>
              <w:top w:val="single" w:sz="4" w:space="0" w:color="auto"/>
              <w:left w:val="single" w:sz="4" w:space="0" w:color="auto"/>
              <w:bottom w:val="single" w:sz="4" w:space="0" w:color="auto"/>
              <w:right w:val="single" w:sz="4" w:space="0" w:color="auto"/>
            </w:tcBorders>
          </w:tcPr>
          <w:p w:rsidR="00B95764" w:rsidRDefault="00B95764" w:rsidP="00B95764">
            <w:pPr>
              <w:pStyle w:val="TAC"/>
            </w:pPr>
            <w:r>
              <w:t>N7</w:t>
            </w:r>
          </w:p>
        </w:tc>
        <w:tc>
          <w:tcPr>
            <w:tcW w:w="625" w:type="pct"/>
            <w:tcBorders>
              <w:top w:val="single" w:sz="4" w:space="0" w:color="auto"/>
              <w:left w:val="single" w:sz="4" w:space="0" w:color="auto"/>
              <w:bottom w:val="single" w:sz="4" w:space="0" w:color="auto"/>
              <w:right w:val="single" w:sz="4" w:space="0" w:color="auto"/>
            </w:tcBorders>
          </w:tcPr>
          <w:p w:rsidR="00B95764" w:rsidRDefault="00B95764" w:rsidP="00B95764">
            <w:pPr>
              <w:pStyle w:val="TAC"/>
            </w:pPr>
            <w:r>
              <w:t>N4</w:t>
            </w:r>
          </w:p>
        </w:tc>
      </w:tr>
    </w:tbl>
    <w:p w:rsidR="00B95764" w:rsidRDefault="00B95764" w:rsidP="00B9576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33"/>
        <w:gridCol w:w="1232"/>
        <w:gridCol w:w="1232"/>
        <w:gridCol w:w="1232"/>
        <w:gridCol w:w="1232"/>
        <w:gridCol w:w="1232"/>
        <w:gridCol w:w="1232"/>
        <w:gridCol w:w="1232"/>
      </w:tblGrid>
      <w:tr w:rsidR="00B95764" w:rsidTr="00B95764">
        <w:tc>
          <w:tcPr>
            <w:tcW w:w="5000" w:type="pct"/>
            <w:gridSpan w:val="8"/>
            <w:tcBorders>
              <w:top w:val="single" w:sz="4" w:space="0" w:color="auto"/>
              <w:left w:val="single" w:sz="4" w:space="0" w:color="auto"/>
              <w:bottom w:val="single" w:sz="4" w:space="0" w:color="auto"/>
              <w:right w:val="single" w:sz="4" w:space="0" w:color="auto"/>
            </w:tcBorders>
            <w:shd w:val="clear" w:color="auto" w:fill="CCCCCC"/>
          </w:tcPr>
          <w:p w:rsidR="00B95764" w:rsidRDefault="00B95764" w:rsidP="00B95764">
            <w:pPr>
              <w:pStyle w:val="TAH"/>
            </w:pPr>
            <w:r>
              <w:t>UPF</w:t>
            </w:r>
          </w:p>
        </w:tc>
      </w:tr>
      <w:tr w:rsidR="00B95764" w:rsidTr="00B95764">
        <w:tc>
          <w:tcPr>
            <w:tcW w:w="625" w:type="pct"/>
            <w:tcBorders>
              <w:top w:val="single" w:sz="4" w:space="0" w:color="auto"/>
              <w:left w:val="single" w:sz="4" w:space="0" w:color="auto"/>
              <w:bottom w:val="single" w:sz="4" w:space="0" w:color="auto"/>
              <w:right w:val="single" w:sz="4" w:space="0" w:color="auto"/>
            </w:tcBorders>
            <w:shd w:val="clear" w:color="auto" w:fill="CCCCCC"/>
          </w:tcPr>
          <w:p w:rsidR="00B95764" w:rsidRDefault="00B95764" w:rsidP="00B95764">
            <w:pPr>
              <w:pStyle w:val="TAH"/>
            </w:pPr>
            <w:r>
              <w:t>Bit 8</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B95764" w:rsidRDefault="00B95764" w:rsidP="00B95764">
            <w:pPr>
              <w:pStyle w:val="TAH"/>
            </w:pPr>
            <w:r>
              <w:t>Bit 7</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B95764" w:rsidRDefault="00B95764" w:rsidP="00B95764">
            <w:pPr>
              <w:pStyle w:val="TAH"/>
            </w:pPr>
            <w:r>
              <w:t>Bit 6</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B95764" w:rsidRDefault="00B95764" w:rsidP="00B95764">
            <w:pPr>
              <w:pStyle w:val="TAH"/>
            </w:pPr>
            <w:r>
              <w:t>Bit 5</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B95764" w:rsidRDefault="00B95764" w:rsidP="00B95764">
            <w:pPr>
              <w:pStyle w:val="TAH"/>
            </w:pPr>
            <w:r>
              <w:t>Bit 4</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B95764" w:rsidRDefault="00B95764" w:rsidP="00B95764">
            <w:pPr>
              <w:pStyle w:val="TAH"/>
            </w:pPr>
            <w:r>
              <w:t>Bit 3</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B95764" w:rsidRDefault="00B95764" w:rsidP="00B95764">
            <w:pPr>
              <w:pStyle w:val="TAH"/>
            </w:pPr>
            <w:r>
              <w:t>Bit 2</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B95764" w:rsidRDefault="00B95764" w:rsidP="00B95764">
            <w:pPr>
              <w:pStyle w:val="TAH"/>
            </w:pPr>
            <w:r>
              <w:t>Bit 1</w:t>
            </w:r>
          </w:p>
        </w:tc>
      </w:tr>
      <w:tr w:rsidR="00B95764" w:rsidTr="00B95764">
        <w:tc>
          <w:tcPr>
            <w:tcW w:w="625" w:type="pct"/>
            <w:tcBorders>
              <w:top w:val="single" w:sz="4" w:space="0" w:color="auto"/>
              <w:left w:val="single" w:sz="4" w:space="0" w:color="auto"/>
              <w:bottom w:val="single" w:sz="4" w:space="0" w:color="auto"/>
              <w:right w:val="single" w:sz="4" w:space="0" w:color="auto"/>
            </w:tcBorders>
          </w:tcPr>
          <w:p w:rsidR="00B95764" w:rsidRDefault="00B95764" w:rsidP="00B95764">
            <w:pPr>
              <w:pStyle w:val="TAC"/>
            </w:pPr>
            <w:r>
              <w:t>spare</w:t>
            </w:r>
          </w:p>
        </w:tc>
        <w:tc>
          <w:tcPr>
            <w:tcW w:w="625" w:type="pct"/>
            <w:tcBorders>
              <w:top w:val="single" w:sz="4" w:space="0" w:color="auto"/>
              <w:left w:val="single" w:sz="4" w:space="0" w:color="auto"/>
              <w:bottom w:val="single" w:sz="4" w:space="0" w:color="auto"/>
              <w:right w:val="single" w:sz="4" w:space="0" w:color="auto"/>
            </w:tcBorders>
          </w:tcPr>
          <w:p w:rsidR="00B95764" w:rsidRDefault="00B95764" w:rsidP="00B95764">
            <w:pPr>
              <w:pStyle w:val="TAC"/>
            </w:pPr>
            <w:r>
              <w:t>spare</w:t>
            </w:r>
          </w:p>
        </w:tc>
        <w:tc>
          <w:tcPr>
            <w:tcW w:w="625" w:type="pct"/>
            <w:tcBorders>
              <w:top w:val="single" w:sz="4" w:space="0" w:color="auto"/>
              <w:left w:val="single" w:sz="4" w:space="0" w:color="auto"/>
              <w:bottom w:val="single" w:sz="4" w:space="0" w:color="auto"/>
              <w:right w:val="single" w:sz="4" w:space="0" w:color="auto"/>
            </w:tcBorders>
          </w:tcPr>
          <w:p w:rsidR="00B95764" w:rsidRDefault="00B95764" w:rsidP="00B95764">
            <w:pPr>
              <w:pStyle w:val="TAC"/>
            </w:pPr>
            <w:r>
              <w:t>spare</w:t>
            </w:r>
          </w:p>
        </w:tc>
        <w:tc>
          <w:tcPr>
            <w:tcW w:w="625" w:type="pct"/>
            <w:tcBorders>
              <w:top w:val="single" w:sz="4" w:space="0" w:color="auto"/>
              <w:left w:val="single" w:sz="4" w:space="0" w:color="auto"/>
              <w:bottom w:val="single" w:sz="4" w:space="0" w:color="auto"/>
              <w:right w:val="single" w:sz="4" w:space="0" w:color="auto"/>
            </w:tcBorders>
          </w:tcPr>
          <w:p w:rsidR="00B95764" w:rsidRDefault="00B95764" w:rsidP="00B95764">
            <w:pPr>
              <w:pStyle w:val="TAC"/>
            </w:pPr>
            <w:r>
              <w:t>spare</w:t>
            </w:r>
          </w:p>
        </w:tc>
        <w:tc>
          <w:tcPr>
            <w:tcW w:w="625" w:type="pct"/>
            <w:tcBorders>
              <w:top w:val="single" w:sz="4" w:space="0" w:color="auto"/>
              <w:left w:val="single" w:sz="4" w:space="0" w:color="auto"/>
              <w:bottom w:val="single" w:sz="4" w:space="0" w:color="auto"/>
              <w:right w:val="single" w:sz="4" w:space="0" w:color="auto"/>
            </w:tcBorders>
          </w:tcPr>
          <w:p w:rsidR="00B95764" w:rsidRDefault="00B95764" w:rsidP="00B95764">
            <w:pPr>
              <w:pStyle w:val="TAC"/>
            </w:pPr>
            <w:r>
              <w:t>spare</w:t>
            </w:r>
          </w:p>
        </w:tc>
        <w:tc>
          <w:tcPr>
            <w:tcW w:w="625" w:type="pct"/>
            <w:tcBorders>
              <w:top w:val="single" w:sz="4" w:space="0" w:color="auto"/>
              <w:left w:val="single" w:sz="4" w:space="0" w:color="auto"/>
              <w:bottom w:val="single" w:sz="4" w:space="0" w:color="auto"/>
              <w:right w:val="single" w:sz="4" w:space="0" w:color="auto"/>
            </w:tcBorders>
          </w:tcPr>
          <w:p w:rsidR="00B95764" w:rsidRDefault="00B95764" w:rsidP="00B95764">
            <w:pPr>
              <w:pStyle w:val="TAC"/>
            </w:pPr>
            <w:r>
              <w:t>spare</w:t>
            </w:r>
          </w:p>
        </w:tc>
        <w:tc>
          <w:tcPr>
            <w:tcW w:w="625" w:type="pct"/>
            <w:tcBorders>
              <w:top w:val="single" w:sz="4" w:space="0" w:color="auto"/>
              <w:left w:val="single" w:sz="4" w:space="0" w:color="auto"/>
              <w:bottom w:val="single" w:sz="4" w:space="0" w:color="auto"/>
              <w:right w:val="single" w:sz="4" w:space="0" w:color="auto"/>
            </w:tcBorders>
          </w:tcPr>
          <w:p w:rsidR="00B95764" w:rsidRDefault="00B95764" w:rsidP="00B95764">
            <w:pPr>
              <w:pStyle w:val="TAC"/>
            </w:pPr>
            <w:r>
              <w:t>spare</w:t>
            </w:r>
          </w:p>
        </w:tc>
        <w:tc>
          <w:tcPr>
            <w:tcW w:w="625" w:type="pct"/>
            <w:tcBorders>
              <w:top w:val="single" w:sz="4" w:space="0" w:color="auto"/>
              <w:left w:val="single" w:sz="4" w:space="0" w:color="auto"/>
              <w:bottom w:val="single" w:sz="4" w:space="0" w:color="auto"/>
              <w:right w:val="single" w:sz="4" w:space="0" w:color="auto"/>
            </w:tcBorders>
          </w:tcPr>
          <w:p w:rsidR="00B95764" w:rsidRDefault="00B95764" w:rsidP="00B95764">
            <w:pPr>
              <w:pStyle w:val="TAC"/>
            </w:pPr>
            <w:r>
              <w:t>N4</w:t>
            </w:r>
          </w:p>
        </w:tc>
      </w:tr>
    </w:tbl>
    <w:p w:rsidR="00B95764" w:rsidRDefault="00B95764" w:rsidP="00B9576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33"/>
        <w:gridCol w:w="1232"/>
        <w:gridCol w:w="1232"/>
        <w:gridCol w:w="1232"/>
        <w:gridCol w:w="1232"/>
        <w:gridCol w:w="1232"/>
        <w:gridCol w:w="1232"/>
        <w:gridCol w:w="1232"/>
      </w:tblGrid>
      <w:tr w:rsidR="00EB7B9E" w:rsidTr="00B95764">
        <w:tc>
          <w:tcPr>
            <w:tcW w:w="5000" w:type="pct"/>
            <w:gridSpan w:val="8"/>
            <w:tcBorders>
              <w:top w:val="single" w:sz="4" w:space="0" w:color="auto"/>
              <w:left w:val="single" w:sz="4" w:space="0" w:color="auto"/>
              <w:bottom w:val="single" w:sz="4" w:space="0" w:color="auto"/>
              <w:right w:val="single" w:sz="4" w:space="0" w:color="auto"/>
            </w:tcBorders>
            <w:shd w:val="clear" w:color="auto" w:fill="CCCCCC"/>
          </w:tcPr>
          <w:p w:rsidR="00EB7B9E" w:rsidRPr="00C07AB0" w:rsidRDefault="00EB7B9E" w:rsidP="00EB7B9E">
            <w:pPr>
              <w:pStyle w:val="TAH"/>
              <w:rPr>
                <w:lang w:val="en-US"/>
              </w:rPr>
            </w:pPr>
            <w:r w:rsidRPr="00C171F0">
              <w:rPr>
                <w:lang w:val="en-US"/>
              </w:rPr>
              <w:t>(NG-RAN node) ng-eNB/gNB-CU-CP/gNB-CU-UP/gNB-DU (M</w:t>
            </w:r>
            <w:r>
              <w:rPr>
                <w:rFonts w:hint="eastAsia"/>
                <w:lang w:val="en-US" w:eastAsia="ja-JP"/>
              </w:rPr>
              <w:t xml:space="preserve">anagement </w:t>
            </w:r>
            <w:r w:rsidRPr="00C07AB0">
              <w:rPr>
                <w:lang w:val="en-US"/>
              </w:rPr>
              <w:t>B</w:t>
            </w:r>
            <w:r>
              <w:rPr>
                <w:lang w:val="en-US"/>
              </w:rPr>
              <w:t xml:space="preserve">ased </w:t>
            </w:r>
            <w:r w:rsidRPr="00C07AB0">
              <w:rPr>
                <w:lang w:val="en-US"/>
              </w:rPr>
              <w:t>A</w:t>
            </w:r>
            <w:r>
              <w:rPr>
                <w:lang w:val="en-US"/>
              </w:rPr>
              <w:t>ctivation</w:t>
            </w:r>
            <w:r w:rsidRPr="00C07AB0">
              <w:rPr>
                <w:lang w:val="en-US"/>
              </w:rPr>
              <w:t xml:space="preserve"> and S</w:t>
            </w:r>
            <w:r>
              <w:rPr>
                <w:lang w:val="en-US"/>
              </w:rPr>
              <w:t xml:space="preserve">ignaling </w:t>
            </w:r>
            <w:r w:rsidRPr="00C07AB0">
              <w:rPr>
                <w:lang w:val="en-US"/>
              </w:rPr>
              <w:t>B</w:t>
            </w:r>
            <w:r>
              <w:rPr>
                <w:lang w:val="en-US"/>
              </w:rPr>
              <w:t xml:space="preserve">ased </w:t>
            </w:r>
            <w:r w:rsidRPr="00C07AB0">
              <w:rPr>
                <w:lang w:val="en-US"/>
              </w:rPr>
              <w:t>A</w:t>
            </w:r>
            <w:r>
              <w:rPr>
                <w:lang w:val="en-US"/>
              </w:rPr>
              <w:t>ctivation</w:t>
            </w:r>
            <w:r w:rsidRPr="00C07AB0">
              <w:rPr>
                <w:lang w:val="en-US"/>
              </w:rPr>
              <w:t>)</w:t>
            </w:r>
            <w:r>
              <w:rPr>
                <w:lang w:val="en-US"/>
              </w:rPr>
              <w:t xml:space="preserve">, </w:t>
            </w:r>
          </w:p>
          <w:p w:rsidR="00EB7B9E" w:rsidRDefault="00EB7B9E" w:rsidP="00EB7B9E">
            <w:pPr>
              <w:pStyle w:val="TAH"/>
            </w:pPr>
            <w:r w:rsidRPr="00C171F0">
              <w:rPr>
                <w:bCs/>
              </w:rPr>
              <w:t>(en-gNB) gNB-CU-CP/gNB-CU-UP/gNB-DU (Management Based Activation only)</w:t>
            </w:r>
          </w:p>
        </w:tc>
      </w:tr>
      <w:tr w:rsidR="00EB7B9E" w:rsidTr="00B95764">
        <w:tc>
          <w:tcPr>
            <w:tcW w:w="625" w:type="pct"/>
            <w:tcBorders>
              <w:top w:val="single" w:sz="4" w:space="0" w:color="auto"/>
              <w:left w:val="single" w:sz="4" w:space="0" w:color="auto"/>
              <w:bottom w:val="single" w:sz="4" w:space="0" w:color="auto"/>
              <w:right w:val="single" w:sz="4" w:space="0" w:color="auto"/>
            </w:tcBorders>
            <w:shd w:val="clear" w:color="auto" w:fill="CCCCCC"/>
          </w:tcPr>
          <w:p w:rsidR="00EB7B9E" w:rsidRDefault="00EB7B9E" w:rsidP="00EB7B9E">
            <w:pPr>
              <w:pStyle w:val="TAH"/>
            </w:pPr>
            <w:r>
              <w:t>Bit 8</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EB7B9E" w:rsidRDefault="00EB7B9E" w:rsidP="00EB7B9E">
            <w:pPr>
              <w:pStyle w:val="TAH"/>
            </w:pPr>
            <w:r>
              <w:t>Bit 7</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EB7B9E" w:rsidRDefault="00EB7B9E" w:rsidP="00EB7B9E">
            <w:pPr>
              <w:pStyle w:val="TAH"/>
            </w:pPr>
            <w:r>
              <w:t>Bit 6</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EB7B9E" w:rsidRDefault="00EB7B9E" w:rsidP="00EB7B9E">
            <w:pPr>
              <w:pStyle w:val="TAH"/>
            </w:pPr>
            <w:r>
              <w:t>Bit 5</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EB7B9E" w:rsidRDefault="00EB7B9E" w:rsidP="00EB7B9E">
            <w:pPr>
              <w:pStyle w:val="TAH"/>
            </w:pPr>
            <w:r>
              <w:t>Bit 4</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EB7B9E" w:rsidRDefault="00EB7B9E" w:rsidP="00EB7B9E">
            <w:pPr>
              <w:pStyle w:val="TAH"/>
            </w:pPr>
            <w:r>
              <w:t>Bit 3</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EB7B9E" w:rsidRDefault="00EB7B9E" w:rsidP="00EB7B9E">
            <w:pPr>
              <w:pStyle w:val="TAH"/>
            </w:pPr>
            <w:r>
              <w:t>Bit 2</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EB7B9E" w:rsidRDefault="00EB7B9E" w:rsidP="00EB7B9E">
            <w:pPr>
              <w:pStyle w:val="TAH"/>
            </w:pPr>
            <w:r>
              <w:t>Bit 1</w:t>
            </w:r>
          </w:p>
        </w:tc>
      </w:tr>
      <w:tr w:rsidR="00EB7B9E" w:rsidTr="00B95764">
        <w:tc>
          <w:tcPr>
            <w:tcW w:w="625" w:type="pct"/>
            <w:tcBorders>
              <w:top w:val="single" w:sz="4" w:space="0" w:color="auto"/>
              <w:left w:val="single" w:sz="4" w:space="0" w:color="auto"/>
              <w:bottom w:val="single" w:sz="4" w:space="0" w:color="auto"/>
              <w:right w:val="single" w:sz="4" w:space="0" w:color="auto"/>
            </w:tcBorders>
          </w:tcPr>
          <w:p w:rsidR="00EB7B9E" w:rsidRDefault="00EB7B9E" w:rsidP="00EB7B9E">
            <w:pPr>
              <w:pStyle w:val="TAC"/>
            </w:pPr>
            <w:r>
              <w:t>spare</w:t>
            </w:r>
          </w:p>
        </w:tc>
        <w:tc>
          <w:tcPr>
            <w:tcW w:w="625" w:type="pct"/>
            <w:tcBorders>
              <w:top w:val="single" w:sz="4" w:space="0" w:color="auto"/>
              <w:left w:val="single" w:sz="4" w:space="0" w:color="auto"/>
              <w:bottom w:val="single" w:sz="4" w:space="0" w:color="auto"/>
              <w:right w:val="single" w:sz="4" w:space="0" w:color="auto"/>
            </w:tcBorders>
          </w:tcPr>
          <w:p w:rsidR="00EB7B9E" w:rsidRDefault="00EB7B9E" w:rsidP="00EB7B9E">
            <w:pPr>
              <w:pStyle w:val="TAC"/>
            </w:pPr>
            <w:r>
              <w:t>spare</w:t>
            </w:r>
          </w:p>
        </w:tc>
        <w:tc>
          <w:tcPr>
            <w:tcW w:w="625" w:type="pct"/>
            <w:tcBorders>
              <w:top w:val="single" w:sz="4" w:space="0" w:color="auto"/>
              <w:left w:val="single" w:sz="4" w:space="0" w:color="auto"/>
              <w:bottom w:val="single" w:sz="4" w:space="0" w:color="auto"/>
              <w:right w:val="single" w:sz="4" w:space="0" w:color="auto"/>
            </w:tcBorders>
          </w:tcPr>
          <w:p w:rsidR="00EB7B9E" w:rsidRDefault="00EB7B9E" w:rsidP="00EB7B9E">
            <w:pPr>
              <w:pStyle w:val="TAC"/>
            </w:pPr>
            <w:r>
              <w:t>spare</w:t>
            </w:r>
          </w:p>
        </w:tc>
        <w:tc>
          <w:tcPr>
            <w:tcW w:w="625" w:type="pct"/>
            <w:tcBorders>
              <w:top w:val="single" w:sz="4" w:space="0" w:color="auto"/>
              <w:left w:val="single" w:sz="4" w:space="0" w:color="auto"/>
              <w:bottom w:val="single" w:sz="4" w:space="0" w:color="auto"/>
              <w:right w:val="single" w:sz="4" w:space="0" w:color="auto"/>
            </w:tcBorders>
          </w:tcPr>
          <w:p w:rsidR="00EB7B9E" w:rsidRDefault="00EB7B9E" w:rsidP="00EB7B9E">
            <w:pPr>
              <w:pStyle w:val="TAC"/>
            </w:pPr>
            <w:r>
              <w:t>E1-C</w:t>
            </w:r>
          </w:p>
        </w:tc>
        <w:tc>
          <w:tcPr>
            <w:tcW w:w="625" w:type="pct"/>
            <w:tcBorders>
              <w:top w:val="single" w:sz="4" w:space="0" w:color="auto"/>
              <w:left w:val="single" w:sz="4" w:space="0" w:color="auto"/>
              <w:bottom w:val="single" w:sz="4" w:space="0" w:color="auto"/>
              <w:right w:val="single" w:sz="4" w:space="0" w:color="auto"/>
            </w:tcBorders>
          </w:tcPr>
          <w:p w:rsidR="00EB7B9E" w:rsidRDefault="00EB7B9E" w:rsidP="00EB7B9E">
            <w:pPr>
              <w:pStyle w:val="TAC"/>
            </w:pPr>
            <w:r>
              <w:t>F1-C</w:t>
            </w:r>
          </w:p>
        </w:tc>
        <w:tc>
          <w:tcPr>
            <w:tcW w:w="625" w:type="pct"/>
            <w:tcBorders>
              <w:top w:val="single" w:sz="4" w:space="0" w:color="auto"/>
              <w:left w:val="single" w:sz="4" w:space="0" w:color="auto"/>
              <w:bottom w:val="single" w:sz="4" w:space="0" w:color="auto"/>
              <w:right w:val="single" w:sz="4" w:space="0" w:color="auto"/>
            </w:tcBorders>
          </w:tcPr>
          <w:p w:rsidR="00EB7B9E" w:rsidRDefault="00EB7B9E" w:rsidP="00EB7B9E">
            <w:pPr>
              <w:pStyle w:val="TAC"/>
            </w:pPr>
            <w:r>
              <w:t>Uu</w:t>
            </w:r>
          </w:p>
        </w:tc>
        <w:tc>
          <w:tcPr>
            <w:tcW w:w="625" w:type="pct"/>
            <w:tcBorders>
              <w:top w:val="single" w:sz="4" w:space="0" w:color="auto"/>
              <w:left w:val="single" w:sz="4" w:space="0" w:color="auto"/>
              <w:bottom w:val="single" w:sz="4" w:space="0" w:color="auto"/>
              <w:right w:val="single" w:sz="4" w:space="0" w:color="auto"/>
            </w:tcBorders>
          </w:tcPr>
          <w:p w:rsidR="00EB7B9E" w:rsidRDefault="00EB7B9E" w:rsidP="00EB7B9E">
            <w:pPr>
              <w:pStyle w:val="TAC"/>
            </w:pPr>
            <w:r>
              <w:t>Xn-C/X2</w:t>
            </w:r>
          </w:p>
        </w:tc>
        <w:tc>
          <w:tcPr>
            <w:tcW w:w="625" w:type="pct"/>
            <w:tcBorders>
              <w:top w:val="single" w:sz="4" w:space="0" w:color="auto"/>
              <w:left w:val="single" w:sz="4" w:space="0" w:color="auto"/>
              <w:bottom w:val="single" w:sz="4" w:space="0" w:color="auto"/>
              <w:right w:val="single" w:sz="4" w:space="0" w:color="auto"/>
            </w:tcBorders>
          </w:tcPr>
          <w:p w:rsidR="00EB7B9E" w:rsidRDefault="00EB7B9E" w:rsidP="00EB7B9E">
            <w:pPr>
              <w:pStyle w:val="TAC"/>
            </w:pPr>
            <w:r>
              <w:t>NG-C</w:t>
            </w:r>
          </w:p>
        </w:tc>
      </w:tr>
    </w:tbl>
    <w:p w:rsidR="00B95764" w:rsidRDefault="00B95764" w:rsidP="00B9576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33"/>
        <w:gridCol w:w="1232"/>
        <w:gridCol w:w="1232"/>
        <w:gridCol w:w="1232"/>
        <w:gridCol w:w="1232"/>
        <w:gridCol w:w="1232"/>
        <w:gridCol w:w="1232"/>
        <w:gridCol w:w="1232"/>
      </w:tblGrid>
      <w:tr w:rsidR="005E4F22" w:rsidTr="004F71DC">
        <w:tc>
          <w:tcPr>
            <w:tcW w:w="5000" w:type="pct"/>
            <w:gridSpan w:val="8"/>
            <w:tcBorders>
              <w:top w:val="single" w:sz="4" w:space="0" w:color="auto"/>
              <w:left w:val="single" w:sz="4" w:space="0" w:color="auto"/>
              <w:bottom w:val="single" w:sz="4" w:space="0" w:color="auto"/>
              <w:right w:val="single" w:sz="4" w:space="0" w:color="auto"/>
            </w:tcBorders>
            <w:shd w:val="clear" w:color="auto" w:fill="CCCCCC"/>
          </w:tcPr>
          <w:p w:rsidR="005E4F22" w:rsidRDefault="005E4F22" w:rsidP="004F71DC">
            <w:pPr>
              <w:pStyle w:val="TAH"/>
              <w:rPr>
                <w:lang w:eastAsia="zh-CN"/>
              </w:rPr>
            </w:pPr>
            <w:r>
              <w:rPr>
                <w:lang w:eastAsia="zh-CN"/>
              </w:rPr>
              <w:t>UDM</w:t>
            </w:r>
          </w:p>
        </w:tc>
      </w:tr>
      <w:tr w:rsidR="005E4F22" w:rsidTr="004F71DC">
        <w:tc>
          <w:tcPr>
            <w:tcW w:w="625" w:type="pct"/>
            <w:tcBorders>
              <w:top w:val="single" w:sz="4" w:space="0" w:color="auto"/>
              <w:left w:val="single" w:sz="4" w:space="0" w:color="auto"/>
              <w:bottom w:val="single" w:sz="4" w:space="0" w:color="auto"/>
              <w:right w:val="single" w:sz="4" w:space="0" w:color="auto"/>
            </w:tcBorders>
            <w:shd w:val="clear" w:color="auto" w:fill="CCCCCC"/>
          </w:tcPr>
          <w:p w:rsidR="005E4F22" w:rsidRDefault="005E4F22" w:rsidP="004F71DC">
            <w:pPr>
              <w:pStyle w:val="TAH"/>
            </w:pPr>
            <w:r>
              <w:t>Bit 8</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5E4F22" w:rsidRDefault="005E4F22" w:rsidP="004F71DC">
            <w:pPr>
              <w:pStyle w:val="TAH"/>
            </w:pPr>
            <w:r>
              <w:t>Bit 7</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5E4F22" w:rsidRDefault="005E4F22" w:rsidP="004F71DC">
            <w:pPr>
              <w:pStyle w:val="TAH"/>
            </w:pPr>
            <w:r>
              <w:t>Bit 6</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5E4F22" w:rsidRDefault="005E4F22" w:rsidP="004F71DC">
            <w:pPr>
              <w:pStyle w:val="TAH"/>
            </w:pPr>
            <w:r>
              <w:t>Bit 5</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5E4F22" w:rsidRDefault="005E4F22" w:rsidP="004F71DC">
            <w:pPr>
              <w:pStyle w:val="TAH"/>
            </w:pPr>
            <w:r>
              <w:t>Bit 4</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5E4F22" w:rsidRDefault="005E4F22" w:rsidP="004F71DC">
            <w:pPr>
              <w:pStyle w:val="TAH"/>
            </w:pPr>
            <w:r>
              <w:t>Bit 3</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5E4F22" w:rsidRDefault="005E4F22" w:rsidP="004F71DC">
            <w:pPr>
              <w:pStyle w:val="TAH"/>
            </w:pPr>
            <w:r>
              <w:t>Bit 2</w:t>
            </w:r>
          </w:p>
        </w:tc>
        <w:tc>
          <w:tcPr>
            <w:tcW w:w="625" w:type="pct"/>
            <w:tcBorders>
              <w:top w:val="single" w:sz="4" w:space="0" w:color="auto"/>
              <w:left w:val="single" w:sz="4" w:space="0" w:color="auto"/>
              <w:bottom w:val="single" w:sz="4" w:space="0" w:color="auto"/>
              <w:right w:val="single" w:sz="4" w:space="0" w:color="auto"/>
            </w:tcBorders>
            <w:shd w:val="clear" w:color="auto" w:fill="CCCCCC"/>
          </w:tcPr>
          <w:p w:rsidR="005E4F22" w:rsidRDefault="005E4F22" w:rsidP="004F71DC">
            <w:pPr>
              <w:pStyle w:val="TAH"/>
            </w:pPr>
            <w:r>
              <w:t>Bit 1</w:t>
            </w:r>
          </w:p>
        </w:tc>
      </w:tr>
      <w:tr w:rsidR="005E4F22" w:rsidTr="004F71DC">
        <w:tc>
          <w:tcPr>
            <w:tcW w:w="625" w:type="pct"/>
            <w:tcBorders>
              <w:top w:val="single" w:sz="4" w:space="0" w:color="auto"/>
              <w:left w:val="single" w:sz="4" w:space="0" w:color="auto"/>
              <w:bottom w:val="single" w:sz="4" w:space="0" w:color="auto"/>
              <w:right w:val="single" w:sz="4" w:space="0" w:color="auto"/>
            </w:tcBorders>
          </w:tcPr>
          <w:p w:rsidR="005E4F22" w:rsidRDefault="005E4F22" w:rsidP="004F71DC">
            <w:pPr>
              <w:pStyle w:val="TAC"/>
              <w:rPr>
                <w:lang w:eastAsia="zh-CN"/>
              </w:rPr>
            </w:pPr>
            <w:r>
              <w:rPr>
                <w:lang w:eastAsia="zh-CN"/>
              </w:rPr>
              <w:t>spare</w:t>
            </w:r>
          </w:p>
        </w:tc>
        <w:tc>
          <w:tcPr>
            <w:tcW w:w="625" w:type="pct"/>
            <w:tcBorders>
              <w:top w:val="single" w:sz="4" w:space="0" w:color="auto"/>
              <w:left w:val="single" w:sz="4" w:space="0" w:color="auto"/>
              <w:bottom w:val="single" w:sz="4" w:space="0" w:color="auto"/>
              <w:right w:val="single" w:sz="4" w:space="0" w:color="auto"/>
            </w:tcBorders>
          </w:tcPr>
          <w:p w:rsidR="005E4F22" w:rsidRDefault="005E4F22" w:rsidP="004F71DC">
            <w:pPr>
              <w:pStyle w:val="TAC"/>
              <w:rPr>
                <w:lang w:eastAsia="zh-CN"/>
              </w:rPr>
            </w:pPr>
            <w:r>
              <w:rPr>
                <w:lang w:eastAsia="zh-CN"/>
              </w:rPr>
              <w:t>spare</w:t>
            </w:r>
          </w:p>
        </w:tc>
        <w:tc>
          <w:tcPr>
            <w:tcW w:w="625" w:type="pct"/>
            <w:tcBorders>
              <w:top w:val="single" w:sz="4" w:space="0" w:color="auto"/>
              <w:left w:val="single" w:sz="4" w:space="0" w:color="auto"/>
              <w:bottom w:val="single" w:sz="4" w:space="0" w:color="auto"/>
              <w:right w:val="single" w:sz="4" w:space="0" w:color="auto"/>
            </w:tcBorders>
          </w:tcPr>
          <w:p w:rsidR="005E4F22" w:rsidRDefault="005E4F22" w:rsidP="004F71DC">
            <w:pPr>
              <w:pStyle w:val="TAC"/>
              <w:rPr>
                <w:lang w:eastAsia="zh-CN"/>
              </w:rPr>
            </w:pPr>
            <w:r>
              <w:rPr>
                <w:lang w:eastAsia="zh-CN"/>
              </w:rPr>
              <w:t>spare</w:t>
            </w:r>
          </w:p>
        </w:tc>
        <w:tc>
          <w:tcPr>
            <w:tcW w:w="625" w:type="pct"/>
            <w:tcBorders>
              <w:top w:val="single" w:sz="4" w:space="0" w:color="auto"/>
              <w:left w:val="single" w:sz="4" w:space="0" w:color="auto"/>
              <w:bottom w:val="single" w:sz="4" w:space="0" w:color="auto"/>
              <w:right w:val="single" w:sz="4" w:space="0" w:color="auto"/>
            </w:tcBorders>
          </w:tcPr>
          <w:p w:rsidR="005E4F22" w:rsidRDefault="005E4F22" w:rsidP="004F71DC">
            <w:pPr>
              <w:pStyle w:val="TAC"/>
              <w:rPr>
                <w:lang w:eastAsia="zh-CN"/>
              </w:rPr>
            </w:pPr>
            <w:r>
              <w:rPr>
                <w:lang w:eastAsia="zh-CN"/>
              </w:rPr>
              <w:t>NU1</w:t>
            </w:r>
          </w:p>
        </w:tc>
        <w:tc>
          <w:tcPr>
            <w:tcW w:w="625" w:type="pct"/>
            <w:tcBorders>
              <w:top w:val="single" w:sz="4" w:space="0" w:color="auto"/>
              <w:left w:val="single" w:sz="4" w:space="0" w:color="auto"/>
              <w:bottom w:val="single" w:sz="4" w:space="0" w:color="auto"/>
              <w:right w:val="single" w:sz="4" w:space="0" w:color="auto"/>
            </w:tcBorders>
          </w:tcPr>
          <w:p w:rsidR="005E4F22" w:rsidRDefault="005E4F22" w:rsidP="004F71DC">
            <w:pPr>
              <w:pStyle w:val="TAC"/>
              <w:rPr>
                <w:lang w:eastAsia="zh-CN"/>
              </w:rPr>
            </w:pPr>
            <w:r>
              <w:rPr>
                <w:lang w:eastAsia="zh-CN"/>
              </w:rPr>
              <w:t>N21</w:t>
            </w:r>
          </w:p>
        </w:tc>
        <w:tc>
          <w:tcPr>
            <w:tcW w:w="625" w:type="pct"/>
            <w:tcBorders>
              <w:top w:val="single" w:sz="4" w:space="0" w:color="auto"/>
              <w:left w:val="single" w:sz="4" w:space="0" w:color="auto"/>
              <w:bottom w:val="single" w:sz="4" w:space="0" w:color="auto"/>
              <w:right w:val="single" w:sz="4" w:space="0" w:color="auto"/>
            </w:tcBorders>
          </w:tcPr>
          <w:p w:rsidR="005E4F22" w:rsidRDefault="005E4F22" w:rsidP="004F71DC">
            <w:pPr>
              <w:pStyle w:val="TAC"/>
              <w:rPr>
                <w:lang w:eastAsia="zh-CN"/>
              </w:rPr>
            </w:pPr>
            <w:r>
              <w:rPr>
                <w:lang w:eastAsia="zh-CN"/>
              </w:rPr>
              <w:t>N13</w:t>
            </w:r>
          </w:p>
        </w:tc>
        <w:tc>
          <w:tcPr>
            <w:tcW w:w="625" w:type="pct"/>
            <w:tcBorders>
              <w:top w:val="single" w:sz="4" w:space="0" w:color="auto"/>
              <w:left w:val="single" w:sz="4" w:space="0" w:color="auto"/>
              <w:bottom w:val="single" w:sz="4" w:space="0" w:color="auto"/>
              <w:right w:val="single" w:sz="4" w:space="0" w:color="auto"/>
            </w:tcBorders>
          </w:tcPr>
          <w:p w:rsidR="005E4F22" w:rsidRDefault="005E4F22" w:rsidP="004F71DC">
            <w:pPr>
              <w:pStyle w:val="TAC"/>
              <w:rPr>
                <w:lang w:eastAsia="zh-CN"/>
              </w:rPr>
            </w:pPr>
            <w:r>
              <w:rPr>
                <w:lang w:eastAsia="zh-CN"/>
              </w:rPr>
              <w:t>N10</w:t>
            </w:r>
          </w:p>
        </w:tc>
        <w:tc>
          <w:tcPr>
            <w:tcW w:w="625" w:type="pct"/>
            <w:tcBorders>
              <w:top w:val="single" w:sz="4" w:space="0" w:color="auto"/>
              <w:left w:val="single" w:sz="4" w:space="0" w:color="auto"/>
              <w:bottom w:val="single" w:sz="4" w:space="0" w:color="auto"/>
              <w:right w:val="single" w:sz="4" w:space="0" w:color="auto"/>
            </w:tcBorders>
          </w:tcPr>
          <w:p w:rsidR="005E4F22" w:rsidRDefault="005E4F22" w:rsidP="004F71DC">
            <w:pPr>
              <w:pStyle w:val="TAC"/>
              <w:rPr>
                <w:lang w:eastAsia="zh-CN"/>
              </w:rPr>
            </w:pPr>
            <w:r>
              <w:rPr>
                <w:lang w:eastAsia="zh-CN"/>
              </w:rPr>
              <w:t>N8</w:t>
            </w:r>
          </w:p>
        </w:tc>
      </w:tr>
    </w:tbl>
    <w:p w:rsidR="005E4F22" w:rsidRDefault="005E4F22" w:rsidP="00B95764"/>
    <w:p w:rsidR="00CA4C86" w:rsidRDefault="00CA4C86" w:rsidP="00737BE7">
      <w:pPr>
        <w:pStyle w:val="NO"/>
      </w:pPr>
      <w:r>
        <w:t>NOTE 4:</w:t>
      </w:r>
      <w:r>
        <w:tab/>
      </w:r>
      <w:r>
        <w:rPr>
          <w:lang w:val="en-IE"/>
        </w:rPr>
        <w:t>For Management Based Activation, only this one NG-RAN bitmask above needs to be used for cell traffic trace functionality (not 2 different bitmasks).</w:t>
      </w:r>
      <w:r>
        <w:rPr>
          <w:lang w:val="en-IE"/>
        </w:rPr>
        <w:br/>
        <w:t>As the gNB-CU-CP can be either logical gNB role or logical en-gNB role, then Bits 1 and 2 can be interpreted differently depending on the role and whether it is an NSA user or SA user.</w:t>
      </w:r>
      <w:r>
        <w:rPr>
          <w:lang w:val="en-IE"/>
        </w:rPr>
        <w:br/>
      </w:r>
      <w:r w:rsidRPr="00C171F0">
        <w:rPr>
          <w:noProof/>
          <w:lang w:val="sv-SE"/>
        </w:rPr>
        <w:t>SA User.</w:t>
      </w:r>
      <w:r w:rsidRPr="00C171F0">
        <w:rPr>
          <w:noProof/>
          <w:lang w:val="sv-SE"/>
        </w:rPr>
        <w:br/>
      </w:r>
      <w:r>
        <w:rPr>
          <w:noProof/>
          <w:lang w:val="sv-SE"/>
        </w:rPr>
        <w:t xml:space="preserve">    </w:t>
      </w:r>
      <w:r w:rsidRPr="00C171F0">
        <w:rPr>
          <w:noProof/>
          <w:lang w:val="en-US"/>
        </w:rPr>
        <w:t>- Bit 1 = NG-C</w:t>
      </w:r>
      <w:r w:rsidRPr="00C171F0">
        <w:rPr>
          <w:noProof/>
          <w:lang w:val="en-US"/>
        </w:rPr>
        <w:br/>
        <w:t xml:space="preserve">    - </w:t>
      </w:r>
      <w:r w:rsidRPr="00C171F0">
        <w:rPr>
          <w:noProof/>
        </w:rPr>
        <w:t>Bit 2 = Xn-C</w:t>
      </w:r>
      <w:r>
        <w:rPr>
          <w:noProof/>
        </w:rPr>
        <w:br/>
      </w:r>
      <w:r w:rsidRPr="00C171F0">
        <w:rPr>
          <w:noProof/>
        </w:rPr>
        <w:t>NSA User</w:t>
      </w:r>
      <w:r>
        <w:rPr>
          <w:noProof/>
        </w:rPr>
        <w:br/>
        <w:t xml:space="preserve">    - </w:t>
      </w:r>
      <w:r w:rsidRPr="00C171F0">
        <w:rPr>
          <w:noProof/>
        </w:rPr>
        <w:t>Bit 1 = N/A</w:t>
      </w:r>
      <w:r>
        <w:rPr>
          <w:noProof/>
        </w:rPr>
        <w:br/>
        <w:t xml:space="preserve">    - </w:t>
      </w:r>
      <w:r w:rsidRPr="00C171F0">
        <w:rPr>
          <w:noProof/>
        </w:rPr>
        <w:t>Bit 2 = X2</w:t>
      </w:r>
    </w:p>
    <w:p w:rsidR="00B95764" w:rsidRDefault="00B95764"/>
    <w:p w:rsidR="00292C5A" w:rsidRDefault="00292C5A">
      <w:r>
        <w:t>If a bit is set to 1, the interface should be traced in the given Network Element.</w:t>
      </w:r>
    </w:p>
    <w:p w:rsidR="00292C5A" w:rsidRDefault="00292C5A">
      <w:r>
        <w:t xml:space="preserve">If a bit is set to 0, that interface should not be traced in the given Network Element. </w:t>
      </w:r>
    </w:p>
    <w:p w:rsidR="00292C5A" w:rsidRDefault="00292C5A">
      <w:pPr>
        <w:pStyle w:val="NO"/>
      </w:pPr>
      <w:r>
        <w:t>NOTE</w:t>
      </w:r>
      <w:r w:rsidR="00CA4C86">
        <w:t xml:space="preserve"> 5</w:t>
      </w:r>
      <w:r>
        <w:t>:</w:t>
      </w:r>
      <w:r>
        <w:tab/>
      </w:r>
      <w:r>
        <w:rPr>
          <w:noProof/>
        </w:rPr>
        <w:t>The bit significance of the bitmaps defined above for the OAM interface can be different from the bit significance of the  corresponding bitmaps in the signalling interface specifications.</w:t>
      </w:r>
    </w:p>
    <w:p w:rsidR="00292C5A" w:rsidRDefault="00292C5A"/>
    <w:p w:rsidR="00292C5A" w:rsidRDefault="00292C5A">
      <w:pPr>
        <w:pStyle w:val="Heading2"/>
      </w:pPr>
      <w:bookmarkStart w:id="1402" w:name="_Toc516654930"/>
      <w:bookmarkStart w:id="1403" w:name="_Toc28278121"/>
      <w:bookmarkStart w:id="1404" w:name="_Toc36134396"/>
      <w:bookmarkStart w:id="1405" w:name="_Toc44686881"/>
      <w:bookmarkStart w:id="1406" w:name="_Toc51928651"/>
      <w:bookmarkStart w:id="1407" w:name="_Toc51929220"/>
      <w:bookmarkStart w:id="1408" w:name="_Toc155283232"/>
      <w:r>
        <w:t>5.6</w:t>
      </w:r>
      <w:r>
        <w:tab/>
        <w:t>Trace Reference (M)</w:t>
      </w:r>
      <w:bookmarkEnd w:id="1402"/>
      <w:bookmarkEnd w:id="1403"/>
      <w:bookmarkEnd w:id="1404"/>
      <w:bookmarkEnd w:id="1405"/>
      <w:bookmarkEnd w:id="1406"/>
      <w:bookmarkEnd w:id="1407"/>
      <w:bookmarkEnd w:id="1408"/>
    </w:p>
    <w:p w:rsidR="00292C5A" w:rsidRDefault="00292C5A">
      <w:r>
        <w:t>The Trace Reference parameter shall be globally unique, therefore the Trace Reference shall compose as follows:</w:t>
      </w:r>
    </w:p>
    <w:p w:rsidR="00292C5A" w:rsidRDefault="00292C5A">
      <w:r>
        <w:t xml:space="preserve">MCC+MNC+Trace ID, where the </w:t>
      </w:r>
      <w:r>
        <w:rPr>
          <w:rStyle w:val="msoins0"/>
          <w:color w:val="000000"/>
        </w:rPr>
        <w:t xml:space="preserve">MCC and MNC are coming with the Trace activation request from the </w:t>
      </w:r>
      <w:r w:rsidR="002D27CD">
        <w:rPr>
          <w:rStyle w:val="msoins0"/>
          <w:color w:val="000000"/>
        </w:rPr>
        <w:t>management system</w:t>
      </w:r>
      <w:r>
        <w:rPr>
          <w:rStyle w:val="msoins0"/>
          <w:color w:val="000000"/>
        </w:rPr>
        <w:t xml:space="preserve"> to identify one PLMN containing the </w:t>
      </w:r>
      <w:r w:rsidR="002D27CD">
        <w:rPr>
          <w:rStyle w:val="msoins0"/>
          <w:color w:val="000000"/>
        </w:rPr>
        <w:t>management system</w:t>
      </w:r>
      <w:r>
        <w:rPr>
          <w:rStyle w:val="msoins0"/>
          <w:color w:val="000000"/>
        </w:rPr>
        <w:t>, and</w:t>
      </w:r>
      <w:r>
        <w:t xml:space="preserve"> Trace ID is a 3 byte Octet String.</w:t>
      </w:r>
    </w:p>
    <w:p w:rsidR="00292C5A" w:rsidRDefault="00292C5A">
      <w:pPr>
        <w:pStyle w:val="NO"/>
      </w:pPr>
      <w:r>
        <w:t xml:space="preserve">NOTE 1: Trace ID referred here is the same as Trace </w:t>
      </w:r>
      <w:r w:rsidR="008A4086">
        <w:t xml:space="preserve">Reference </w:t>
      </w:r>
      <w:r>
        <w:t>in previous releases.</w:t>
      </w:r>
    </w:p>
    <w:p w:rsidR="00292C5A" w:rsidRDefault="00292C5A">
      <w:pPr>
        <w:pStyle w:val="NO"/>
      </w:pPr>
      <w:r>
        <w:t>NOTE 2:</w:t>
      </w:r>
      <w:r>
        <w:tab/>
        <w:t>The MCC+MNC being part of the Trace Reference from Rel-8 onwards (e.g. ignored by Rel-6 / Rel-7 UTRAN Network Elements), the uniqueness of the Trace Reference may not be guaranteed with Rel-6 / Rel-7 Network Element(s) involved in the Trace.</w:t>
      </w:r>
    </w:p>
    <w:p w:rsidR="00292C5A" w:rsidRDefault="00292C5A">
      <w:pPr>
        <w:pStyle w:val="Heading2"/>
      </w:pPr>
      <w:bookmarkStart w:id="1409" w:name="_Toc516654931"/>
      <w:bookmarkStart w:id="1410" w:name="_Toc28278122"/>
      <w:bookmarkStart w:id="1411" w:name="_Toc36134397"/>
      <w:bookmarkStart w:id="1412" w:name="_Toc44686882"/>
      <w:bookmarkStart w:id="1413" w:name="_Toc51928652"/>
      <w:bookmarkStart w:id="1414" w:name="_Toc51929221"/>
      <w:bookmarkStart w:id="1415" w:name="_Toc155283233"/>
      <w:r>
        <w:t>5.7</w:t>
      </w:r>
      <w:r>
        <w:tab/>
        <w:t>Trace Recording Session Reference (M)</w:t>
      </w:r>
      <w:bookmarkEnd w:id="1409"/>
      <w:bookmarkEnd w:id="1410"/>
      <w:bookmarkEnd w:id="1411"/>
      <w:bookmarkEnd w:id="1412"/>
      <w:bookmarkEnd w:id="1413"/>
      <w:bookmarkEnd w:id="1414"/>
      <w:bookmarkEnd w:id="1415"/>
    </w:p>
    <w:p w:rsidR="00292C5A" w:rsidRDefault="00292C5A">
      <w:pPr>
        <w:pStyle w:val="ListBullet"/>
        <w:numPr>
          <w:ilvl w:val="0"/>
          <w:numId w:val="0"/>
        </w:numPr>
      </w:pPr>
      <w:r>
        <w:t>This parameter shall be a 2 byte Octet String.</w:t>
      </w:r>
    </w:p>
    <w:p w:rsidR="00292C5A" w:rsidRDefault="00292C5A">
      <w:pPr>
        <w:pStyle w:val="Heading2"/>
      </w:pPr>
      <w:bookmarkStart w:id="1416" w:name="_Toc516654932"/>
      <w:bookmarkStart w:id="1417" w:name="_Toc28278123"/>
      <w:bookmarkStart w:id="1418" w:name="_Toc36134398"/>
      <w:bookmarkStart w:id="1419" w:name="_Toc44686883"/>
      <w:bookmarkStart w:id="1420" w:name="_Toc51928653"/>
      <w:bookmarkStart w:id="1421" w:name="_Toc51929222"/>
      <w:bookmarkStart w:id="1422" w:name="_Toc155283234"/>
      <w:r>
        <w:t>5.8</w:t>
      </w:r>
      <w:r>
        <w:tab/>
        <w:t>Void</w:t>
      </w:r>
      <w:bookmarkEnd w:id="1416"/>
      <w:bookmarkEnd w:id="1417"/>
      <w:bookmarkEnd w:id="1418"/>
      <w:bookmarkEnd w:id="1419"/>
      <w:bookmarkEnd w:id="1420"/>
      <w:bookmarkEnd w:id="1421"/>
      <w:bookmarkEnd w:id="1422"/>
    </w:p>
    <w:p w:rsidR="00292C5A" w:rsidRDefault="00292C5A">
      <w:pPr>
        <w:pStyle w:val="Heading2"/>
      </w:pPr>
      <w:bookmarkStart w:id="1423" w:name="_Toc516654933"/>
      <w:bookmarkStart w:id="1424" w:name="_Toc28278124"/>
      <w:bookmarkStart w:id="1425" w:name="_Toc36134399"/>
      <w:bookmarkStart w:id="1426" w:name="_Toc44686884"/>
      <w:bookmarkStart w:id="1427" w:name="_Toc51928654"/>
      <w:bookmarkStart w:id="1428" w:name="_Toc51929223"/>
      <w:bookmarkStart w:id="1429" w:name="_Toc155283235"/>
      <w:r>
        <w:t>5.9</w:t>
      </w:r>
      <w:r>
        <w:tab/>
        <w:t xml:space="preserve">Trace Collection Entity </w:t>
      </w:r>
      <w:r w:rsidR="008A4086">
        <w:t xml:space="preserve">(TCE) IP Address </w:t>
      </w:r>
      <w:r>
        <w:t>(CM,CO)</w:t>
      </w:r>
      <w:bookmarkEnd w:id="1423"/>
      <w:bookmarkEnd w:id="1424"/>
      <w:bookmarkEnd w:id="1425"/>
      <w:bookmarkEnd w:id="1426"/>
      <w:bookmarkEnd w:id="1427"/>
      <w:bookmarkEnd w:id="1428"/>
      <w:bookmarkEnd w:id="1429"/>
    </w:p>
    <w:p w:rsidR="00292C5A" w:rsidRDefault="00065CAF">
      <w:r>
        <w:t xml:space="preserve">For file-based reporting, this </w:t>
      </w:r>
      <w:r w:rsidR="00292C5A">
        <w:t xml:space="preserve">is a parameter which defines the IP address to which the Trace records shall be transferred. </w:t>
      </w:r>
      <w:r w:rsidR="00A602FB" w:rsidRPr="00A602FB">
        <w:t xml:space="preserve">Either an </w:t>
      </w:r>
      <w:r w:rsidR="00292C5A">
        <w:t>IPv4 or</w:t>
      </w:r>
      <w:r w:rsidR="00A602FB" w:rsidRPr="00A602FB">
        <w:t xml:space="preserve"> an</w:t>
      </w:r>
      <w:r w:rsidR="00292C5A">
        <w:t xml:space="preserve"> IPv6 address </w:t>
      </w:r>
      <w:r w:rsidR="00A602FB" w:rsidRPr="00A602FB">
        <w:t>shall</w:t>
      </w:r>
      <w:r w:rsidR="00292C5A">
        <w:t xml:space="preserve"> be signalled.</w:t>
      </w:r>
      <w:r>
        <w:t xml:space="preserve"> </w:t>
      </w:r>
    </w:p>
    <w:p w:rsidR="00292C5A" w:rsidRDefault="00292C5A">
      <w:pPr>
        <w:rPr>
          <w:lang w:eastAsia="zh-CN"/>
        </w:rPr>
      </w:pPr>
      <w:r>
        <w:rPr>
          <w:lang w:eastAsia="zh-CN"/>
        </w:rPr>
        <w:t xml:space="preserve">This parameter is mandatory when </w:t>
      </w:r>
      <w:r w:rsidR="00EF288B">
        <w:rPr>
          <w:lang w:eastAsia="zh-CN"/>
        </w:rPr>
        <w:t xml:space="preserve">file based </w:t>
      </w:r>
      <w:r>
        <w:rPr>
          <w:lang w:eastAsia="zh-CN"/>
        </w:rPr>
        <w:t xml:space="preserve">tracing </w:t>
      </w:r>
      <w:r w:rsidR="00EF288B">
        <w:rPr>
          <w:lang w:eastAsia="zh-CN"/>
        </w:rPr>
        <w:t xml:space="preserve">and/or MDT </w:t>
      </w:r>
      <w:r>
        <w:rPr>
          <w:lang w:eastAsia="zh-CN"/>
        </w:rPr>
        <w:t xml:space="preserve">in EPS </w:t>
      </w:r>
      <w:r w:rsidR="002D27CD">
        <w:rPr>
          <w:lang w:eastAsia="zh-CN"/>
        </w:rPr>
        <w:t xml:space="preserve">or 5GS </w:t>
      </w:r>
      <w:r>
        <w:rPr>
          <w:lang w:eastAsia="zh-CN"/>
        </w:rPr>
        <w:t>is supported</w:t>
      </w:r>
      <w:r>
        <w:rPr>
          <w:rFonts w:hint="eastAsia"/>
          <w:lang w:eastAsia="zh-CN"/>
        </w:rPr>
        <w:t>.</w:t>
      </w:r>
      <w:r>
        <w:rPr>
          <w:lang w:eastAsia="zh-CN"/>
        </w:rPr>
        <w:t xml:space="preserve">This parameter is optional when </w:t>
      </w:r>
      <w:r w:rsidR="00EF288B">
        <w:rPr>
          <w:lang w:eastAsia="zh-CN"/>
        </w:rPr>
        <w:t xml:space="preserve">file based </w:t>
      </w:r>
      <w:r>
        <w:rPr>
          <w:lang w:eastAsia="zh-CN"/>
        </w:rPr>
        <w:t>tracing in UMTS is supported.</w:t>
      </w:r>
    </w:p>
    <w:p w:rsidR="00EF288B" w:rsidRDefault="00EF288B">
      <w:pPr>
        <w:rPr>
          <w:lang w:eastAsia="zh-CN"/>
        </w:rPr>
      </w:pPr>
      <w:r>
        <w:t xml:space="preserve">This parameter may be present only if </w:t>
      </w:r>
      <w:r>
        <w:rPr>
          <w:lang w:val="en-US"/>
        </w:rPr>
        <w:t>the Trace Reporting MnS Consumer URI parameter is not present</w:t>
      </w:r>
      <w:r>
        <w:t>.</w:t>
      </w:r>
    </w:p>
    <w:p w:rsidR="00292C5A" w:rsidRDefault="00292C5A">
      <w:pPr>
        <w:pStyle w:val="Heading2"/>
      </w:pPr>
      <w:bookmarkStart w:id="1430" w:name="_Toc516654934"/>
      <w:bookmarkStart w:id="1431" w:name="_Toc28278125"/>
      <w:bookmarkStart w:id="1432" w:name="_Toc36134400"/>
      <w:bookmarkStart w:id="1433" w:name="_Toc44686885"/>
      <w:bookmarkStart w:id="1434" w:name="_Toc51928655"/>
      <w:bookmarkStart w:id="1435" w:name="_Toc51929224"/>
      <w:bookmarkStart w:id="1436" w:name="_Toc155283236"/>
      <w:r>
        <w:t>5.9a</w:t>
      </w:r>
      <w:r>
        <w:tab/>
        <w:t xml:space="preserve">Job </w:t>
      </w:r>
      <w:r w:rsidR="008A4086">
        <w:t xml:space="preserve">Type </w:t>
      </w:r>
      <w:r>
        <w:t>(M)</w:t>
      </w:r>
      <w:bookmarkEnd w:id="1430"/>
      <w:bookmarkEnd w:id="1431"/>
      <w:bookmarkEnd w:id="1432"/>
      <w:bookmarkEnd w:id="1433"/>
      <w:bookmarkEnd w:id="1434"/>
      <w:bookmarkEnd w:id="1435"/>
      <w:bookmarkEnd w:id="1436"/>
    </w:p>
    <w:p w:rsidR="00292C5A" w:rsidRDefault="00292C5A">
      <w:r>
        <w:t xml:space="preserve">The Job </w:t>
      </w:r>
      <w:r w:rsidR="008A4086">
        <w:t xml:space="preserve">Type </w:t>
      </w:r>
      <w:r>
        <w:t xml:space="preserve">is a mandatory parameter. The condition is either MDT or RLF or RCEF data collection functionality is supported. It defines if a single trace job, a combined MDT and trace job or RLF report collection job or RCEF report collection job is activated. This parameter also defines the MDT mode. The Job </w:t>
      </w:r>
      <w:r w:rsidR="008A4086">
        <w:t xml:space="preserve">Type </w:t>
      </w:r>
      <w:r>
        <w:t>parameter is an enumerated type with the following values:</w:t>
      </w:r>
    </w:p>
    <w:p w:rsidR="00292C5A" w:rsidRDefault="00292C5A">
      <w:pPr>
        <w:pStyle w:val="B10"/>
      </w:pPr>
      <w:r>
        <w:t>-</w:t>
      </w:r>
      <w:r>
        <w:tab/>
        <w:t>Immediate MDT only (0);</w:t>
      </w:r>
    </w:p>
    <w:p w:rsidR="00292C5A" w:rsidRDefault="00292C5A">
      <w:pPr>
        <w:pStyle w:val="B10"/>
      </w:pPr>
      <w:r>
        <w:t>-</w:t>
      </w:r>
      <w:r>
        <w:tab/>
        <w:t>Logged MDT only (1);</w:t>
      </w:r>
    </w:p>
    <w:p w:rsidR="00292C5A" w:rsidRDefault="00292C5A">
      <w:pPr>
        <w:pStyle w:val="B10"/>
      </w:pPr>
      <w:r>
        <w:t>-</w:t>
      </w:r>
      <w:r>
        <w:tab/>
        <w:t>Trace only (2);</w:t>
      </w:r>
    </w:p>
    <w:p w:rsidR="00292C5A" w:rsidRDefault="00292C5A">
      <w:pPr>
        <w:pStyle w:val="B10"/>
      </w:pPr>
      <w:r>
        <w:t>-</w:t>
      </w:r>
      <w:r>
        <w:tab/>
        <w:t>Immediate MDT and Trace (3);</w:t>
      </w:r>
    </w:p>
    <w:p w:rsidR="00292C5A" w:rsidRDefault="00292C5A">
      <w:pPr>
        <w:pStyle w:val="B10"/>
      </w:pPr>
      <w:r>
        <w:t>-</w:t>
      </w:r>
      <w:r>
        <w:tab/>
        <w:t>RLF reports only (4) ;</w:t>
      </w:r>
    </w:p>
    <w:p w:rsidR="005D1D39" w:rsidRDefault="00292C5A" w:rsidP="005D1D39">
      <w:pPr>
        <w:pStyle w:val="B10"/>
      </w:pPr>
      <w:r>
        <w:t>-</w:t>
      </w:r>
      <w:r>
        <w:tab/>
        <w:t>RCEF reports only (5).</w:t>
      </w:r>
      <w:r w:rsidR="005D1D39" w:rsidRPr="005D1D39">
        <w:t xml:space="preserve"> </w:t>
      </w:r>
    </w:p>
    <w:p w:rsidR="00292C5A" w:rsidRDefault="005D1D39" w:rsidP="005D1D39">
      <w:pPr>
        <w:pStyle w:val="B10"/>
      </w:pPr>
      <w:r>
        <w:t>-</w:t>
      </w:r>
      <w:r>
        <w:tab/>
        <w:t>Logged MBSFN MDT (6).</w:t>
      </w:r>
    </w:p>
    <w:p w:rsidR="005D1D39" w:rsidRDefault="00292C5A" w:rsidP="005D1D39">
      <w:pPr>
        <w:pStyle w:val="NO"/>
      </w:pPr>
      <w:r>
        <w:t>NOTE</w:t>
      </w:r>
      <w:r w:rsidR="005D1D39">
        <w:t xml:space="preserve"> 1</w:t>
      </w:r>
      <w:r>
        <w:t>:</w:t>
      </w:r>
      <w:r>
        <w:tab/>
        <w:t xml:space="preserve">The Job </w:t>
      </w:r>
      <w:r w:rsidR="008A4086">
        <w:t xml:space="preserve">Type </w:t>
      </w:r>
      <w:r w:rsidR="005D1D39">
        <w:t>"</w:t>
      </w:r>
      <w:r>
        <w:t>RLF reports only</w:t>
      </w:r>
      <w:r w:rsidR="005D1D39">
        <w:t>"</w:t>
      </w:r>
      <w:r>
        <w:t xml:space="preserve"> and </w:t>
      </w:r>
      <w:r w:rsidR="005D1D39">
        <w:t>"</w:t>
      </w:r>
      <w:r>
        <w:t>RCEF reports only</w:t>
      </w:r>
      <w:r w:rsidR="005D1D39">
        <w:t>"</w:t>
      </w:r>
      <w:r>
        <w:t xml:space="preserve"> are applicable only in management based trace activation in E-UTRAN</w:t>
      </w:r>
      <w:r w:rsidR="00D34E9C">
        <w:t xml:space="preserve"> and NG-RAN</w:t>
      </w:r>
      <w:r>
        <w:t>.</w:t>
      </w:r>
      <w:r w:rsidR="005D1D39" w:rsidRPr="005D1D39">
        <w:t xml:space="preserve"> </w:t>
      </w:r>
    </w:p>
    <w:p w:rsidR="00292C5A" w:rsidRDefault="005D1D39" w:rsidP="005D1D39">
      <w:pPr>
        <w:pStyle w:val="NO"/>
      </w:pPr>
      <w:r>
        <w:t>NOTE 2:</w:t>
      </w:r>
      <w:r>
        <w:tab/>
        <w:t>Logged MBSFN MDT is applicable only for activation in E-UTRAN.</w:t>
      </w:r>
    </w:p>
    <w:p w:rsidR="00292C5A" w:rsidRDefault="00292C5A">
      <w:pPr>
        <w:pStyle w:val="Heading2"/>
      </w:pPr>
      <w:bookmarkStart w:id="1437" w:name="_Toc516654935"/>
      <w:bookmarkStart w:id="1438" w:name="_Toc28278126"/>
      <w:bookmarkStart w:id="1439" w:name="_Toc36134401"/>
      <w:bookmarkStart w:id="1440" w:name="_Toc44686886"/>
      <w:bookmarkStart w:id="1441" w:name="_Toc51928656"/>
      <w:bookmarkStart w:id="1442" w:name="_Toc51929225"/>
      <w:bookmarkStart w:id="1443" w:name="_Toc155283237"/>
      <w:r>
        <w:t>5.9b</w:t>
      </w:r>
      <w:r>
        <w:tab/>
        <w:t>PLMN Target (CM)</w:t>
      </w:r>
      <w:bookmarkEnd w:id="1437"/>
      <w:bookmarkEnd w:id="1438"/>
      <w:bookmarkEnd w:id="1439"/>
      <w:bookmarkEnd w:id="1440"/>
      <w:bookmarkEnd w:id="1441"/>
      <w:bookmarkEnd w:id="1442"/>
      <w:bookmarkEnd w:id="1443"/>
    </w:p>
    <w:p w:rsidR="00292C5A" w:rsidRDefault="00292C5A">
      <w:r>
        <w:t xml:space="preserve">This parameter defines the PLMN for which sessions shall be selected in the Trace Session in case of management based activation when </w:t>
      </w:r>
      <w:r>
        <w:rPr>
          <w:lang w:eastAsia="zh-CN"/>
        </w:rPr>
        <w:t>several PLMNs are supported in the RAN</w:t>
      </w:r>
      <w:r>
        <w:t xml:space="preserve"> (this means that shared cells and not shared cells are allowed for the specified PLMN. Furthermore, several PLMNs can be used for not shared RAN cases as well as for shared RAN cases.). Only the sessions may be selected where the PLMN that the UE reports as selected PLMN is the same as the PLMN Target.</w:t>
      </w:r>
    </w:p>
    <w:p w:rsidR="00292C5A" w:rsidRDefault="00292C5A">
      <w:r>
        <w:t xml:space="preserve">Note that the PLMN Target might differ from the PLMN specified in the Trace Reference, as that specifies the PLMN that is containing the </w:t>
      </w:r>
      <w:r w:rsidR="002D27CD">
        <w:t>management system</w:t>
      </w:r>
      <w:r>
        <w:t xml:space="preserve"> requesting the Trace Session from the NE.</w:t>
      </w:r>
    </w:p>
    <w:p w:rsidR="002130A3" w:rsidRDefault="002130A3" w:rsidP="002130A3">
      <w:pPr>
        <w:pStyle w:val="Heading2"/>
      </w:pPr>
      <w:bookmarkStart w:id="1444" w:name="_Toc155283238"/>
      <w:r>
        <w:t>5.9c</w:t>
      </w:r>
      <w:r>
        <w:tab/>
      </w:r>
      <w:r>
        <w:rPr>
          <w:lang w:val="en-US"/>
        </w:rPr>
        <w:t xml:space="preserve">Trace Reporting Consumer </w:t>
      </w:r>
      <w:r>
        <w:t>URI (CM)</w:t>
      </w:r>
      <w:bookmarkEnd w:id="1444"/>
    </w:p>
    <w:p w:rsidR="002130A3" w:rsidRDefault="002130A3" w:rsidP="002130A3">
      <w:r>
        <w:t xml:space="preserve">For streaming reporting, this is a parameter which defines the URI of the Trace Reporting MnS consumer to which the Trace records shall be streamed. </w:t>
      </w:r>
    </w:p>
    <w:p w:rsidR="002130A3" w:rsidRDefault="002130A3" w:rsidP="002130A3">
      <w:r>
        <w:t xml:space="preserve">The detailed URI structure is defined in clause 4.4 TS 32.158 [53]. </w:t>
      </w:r>
    </w:p>
    <w:p w:rsidR="002130A3" w:rsidRPr="0038267D" w:rsidRDefault="002130A3" w:rsidP="002130A3">
      <w:pPr>
        <w:rPr>
          <w:lang w:eastAsia="zh-CN"/>
        </w:rPr>
      </w:pPr>
      <w:r>
        <w:rPr>
          <w:lang w:eastAsia="zh-CN"/>
        </w:rPr>
        <w:t>This parameter is mandatory when streaming trace and/or MDT is supported</w:t>
      </w:r>
      <w:r>
        <w:rPr>
          <w:rFonts w:hint="eastAsia"/>
          <w:lang w:eastAsia="zh-CN"/>
        </w:rPr>
        <w:t>.</w:t>
      </w:r>
      <w:r>
        <w:rPr>
          <w:lang w:eastAsia="zh-CN"/>
        </w:rPr>
        <w:t>The parameter may be present only if the IP address of TCE is not present.</w:t>
      </w:r>
    </w:p>
    <w:p w:rsidR="002130A3" w:rsidRDefault="002130A3"/>
    <w:p w:rsidR="00292C5A" w:rsidRDefault="00292C5A">
      <w:pPr>
        <w:pStyle w:val="Heading2"/>
        <w:rPr>
          <w:rFonts w:hint="eastAsia"/>
          <w:lang w:eastAsia="zh-CN"/>
        </w:rPr>
      </w:pPr>
      <w:bookmarkStart w:id="1445" w:name="_Toc516654936"/>
      <w:bookmarkStart w:id="1446" w:name="_Toc28278127"/>
      <w:bookmarkStart w:id="1447" w:name="_Toc36134402"/>
      <w:bookmarkStart w:id="1448" w:name="_Toc44686887"/>
      <w:bookmarkStart w:id="1449" w:name="_Toc51928657"/>
      <w:bookmarkStart w:id="1450" w:name="_Toc51929226"/>
      <w:bookmarkStart w:id="1451" w:name="_Toc155283239"/>
      <w:r>
        <w:t>5.10</w:t>
      </w:r>
      <w:r>
        <w:tab/>
      </w:r>
      <w:r>
        <w:rPr>
          <w:rFonts w:hint="eastAsia"/>
        </w:rPr>
        <w:t>MDT</w:t>
      </w:r>
      <w:r>
        <w:t xml:space="preserve"> specific configuration parameters (CM)</w:t>
      </w:r>
      <w:bookmarkEnd w:id="1445"/>
      <w:bookmarkEnd w:id="1446"/>
      <w:bookmarkEnd w:id="1447"/>
      <w:bookmarkEnd w:id="1448"/>
      <w:bookmarkEnd w:id="1449"/>
      <w:bookmarkEnd w:id="1450"/>
      <w:bookmarkEnd w:id="1451"/>
    </w:p>
    <w:p w:rsidR="00292C5A" w:rsidRDefault="00292C5A">
      <w:pPr>
        <w:pStyle w:val="Heading3"/>
      </w:pPr>
      <w:bookmarkStart w:id="1452" w:name="_Toc516654937"/>
      <w:bookmarkStart w:id="1453" w:name="_Toc28278128"/>
      <w:bookmarkStart w:id="1454" w:name="_Toc36134403"/>
      <w:bookmarkStart w:id="1455" w:name="_Toc44686888"/>
      <w:bookmarkStart w:id="1456" w:name="_Toc51928658"/>
      <w:bookmarkStart w:id="1457" w:name="_Toc51929227"/>
      <w:bookmarkStart w:id="1458" w:name="_Toc155283240"/>
      <w:r>
        <w:t>5.10.1</w:t>
      </w:r>
      <w:r>
        <w:tab/>
        <w:t>Void</w:t>
      </w:r>
      <w:bookmarkEnd w:id="1452"/>
      <w:bookmarkEnd w:id="1453"/>
      <w:bookmarkEnd w:id="1454"/>
      <w:bookmarkEnd w:id="1455"/>
      <w:bookmarkEnd w:id="1456"/>
      <w:bookmarkEnd w:id="1457"/>
      <w:bookmarkEnd w:id="1458"/>
    </w:p>
    <w:p w:rsidR="00292C5A" w:rsidRDefault="00292C5A">
      <w:pPr>
        <w:pStyle w:val="Heading3"/>
        <w:rPr>
          <w:rStyle w:val="Emphasis"/>
          <w:i w:val="0"/>
          <w:color w:val="auto"/>
          <w:lang w:val="en-GB"/>
        </w:rPr>
      </w:pPr>
      <w:bookmarkStart w:id="1459" w:name="_Toc516654938"/>
      <w:bookmarkStart w:id="1460" w:name="_Toc28278129"/>
      <w:bookmarkStart w:id="1461" w:name="_Toc36134404"/>
      <w:bookmarkStart w:id="1462" w:name="_Toc44686889"/>
      <w:bookmarkStart w:id="1463" w:name="_Toc51928659"/>
      <w:bookmarkStart w:id="1464" w:name="_Toc51929228"/>
      <w:bookmarkStart w:id="1465" w:name="_Toc155283241"/>
      <w:r>
        <w:rPr>
          <w:rStyle w:val="Emphasis"/>
          <w:i w:val="0"/>
          <w:color w:val="auto"/>
          <w:lang w:val="en-GB"/>
        </w:rPr>
        <w:t>5.10.2</w:t>
      </w:r>
      <w:r>
        <w:rPr>
          <w:rStyle w:val="Emphasis"/>
          <w:i w:val="0"/>
          <w:color w:val="auto"/>
          <w:lang w:val="en-GB"/>
        </w:rPr>
        <w:tab/>
        <w:t>Area Scope</w:t>
      </w:r>
      <w:bookmarkEnd w:id="1459"/>
      <w:bookmarkEnd w:id="1460"/>
      <w:bookmarkEnd w:id="1461"/>
      <w:bookmarkEnd w:id="1462"/>
      <w:bookmarkEnd w:id="1463"/>
      <w:bookmarkEnd w:id="1464"/>
      <w:bookmarkEnd w:id="1465"/>
    </w:p>
    <w:p w:rsidR="00292C5A" w:rsidRDefault="00292C5A">
      <w:r>
        <w:t xml:space="preserve">The Area Scope optional parameter defines the area in terms </w:t>
      </w:r>
      <w:r w:rsidR="00F25111">
        <w:t xml:space="preserve">of </w:t>
      </w:r>
      <w:r>
        <w:t xml:space="preserve">Cells or Tracking Area/Routing Area/Location Area where the MDT data collection shall take place. The area scope specified in </w:t>
      </w:r>
      <w:r w:rsidR="004F74F9">
        <w:t>an</w:t>
      </w:r>
      <w:r>
        <w:t xml:space="preserve"> MDT session shall support the PLMN</w:t>
      </w:r>
      <w:r w:rsidR="00EA6485">
        <w:t>s of the MDT PLMN list (defined in clause 5.10.24)</w:t>
      </w:r>
      <w:r>
        <w:t xml:space="preserve">. If the parameter is not present the MDT data collection shall be done </w:t>
      </w:r>
      <w:r w:rsidR="00EA6485">
        <w:t>throughout the PLMNs of the MDT PLMN list</w:t>
      </w:r>
      <w:r w:rsidR="004F74F9">
        <w:t>.</w:t>
      </w:r>
      <w:r w:rsidR="00EA6485">
        <w:t xml:space="preserve"> For further details see also TS 37.320 [30]</w:t>
      </w:r>
      <w:r>
        <w:t>.</w:t>
      </w:r>
    </w:p>
    <w:p w:rsidR="00292C5A" w:rsidRDefault="00292C5A">
      <w:r>
        <w:t>The Area Scope parameter in UMTS is either</w:t>
      </w:r>
      <w:r w:rsidR="00C525B6">
        <w:t>:</w:t>
      </w:r>
    </w:p>
    <w:p w:rsidR="00292C5A" w:rsidRDefault="00D20A32" w:rsidP="00D20A32">
      <w:pPr>
        <w:pStyle w:val="B10"/>
      </w:pPr>
      <w:r>
        <w:t>-</w:t>
      </w:r>
      <w:r>
        <w:tab/>
      </w:r>
      <w:r w:rsidR="00292C5A">
        <w:t>list of Cells, identified by CGI. Maximum 32 CGI can be defined.</w:t>
      </w:r>
    </w:p>
    <w:p w:rsidR="00292C5A" w:rsidRDefault="00D20A32" w:rsidP="00D20A32">
      <w:pPr>
        <w:pStyle w:val="B10"/>
      </w:pPr>
      <w:r>
        <w:t>-</w:t>
      </w:r>
      <w:r>
        <w:tab/>
      </w:r>
      <w:r w:rsidR="00292C5A">
        <w:t>List of Routing Area, identified by RAI. Maximum of 8 RAIs can be defined.</w:t>
      </w:r>
    </w:p>
    <w:p w:rsidR="00292C5A" w:rsidRDefault="00D20A32" w:rsidP="00D20A32">
      <w:pPr>
        <w:pStyle w:val="B10"/>
      </w:pPr>
      <w:r>
        <w:t>-</w:t>
      </w:r>
      <w:r>
        <w:tab/>
      </w:r>
      <w:r w:rsidR="00292C5A">
        <w:t>List of Location Area, identified by LAI. Maximum of 8 LAIs can de defined.</w:t>
      </w:r>
    </w:p>
    <w:p w:rsidR="00292C5A" w:rsidRDefault="00292C5A">
      <w:r>
        <w:t>The Area Scope parameter in LTE</w:t>
      </w:r>
      <w:r w:rsidR="004F74F9">
        <w:t xml:space="preserve"> and NR</w:t>
      </w:r>
      <w:r w:rsidR="00DD7E92">
        <w:t>contains one of the followings</w:t>
      </w:r>
      <w:r w:rsidR="007A4B4A">
        <w:t>:</w:t>
      </w:r>
    </w:p>
    <w:p w:rsidR="007A4B4A" w:rsidRDefault="007A4B4A" w:rsidP="007A4B4A">
      <w:pPr>
        <w:pStyle w:val="B10"/>
      </w:pPr>
      <w:r>
        <w:t>-</w:t>
      </w:r>
      <w:r>
        <w:tab/>
        <w:t>list of Cells, identified by E-UTRAN-CGI</w:t>
      </w:r>
      <w:r w:rsidR="004F74F9">
        <w:t xml:space="preserve"> or NG-RAN CGI</w:t>
      </w:r>
      <w:r>
        <w:t>. Maximum 32 CGI can be defined.</w:t>
      </w:r>
    </w:p>
    <w:p w:rsidR="007A4B4A" w:rsidRDefault="007A4B4A" w:rsidP="007A4B4A">
      <w:pPr>
        <w:pStyle w:val="B10"/>
      </w:pPr>
      <w:bookmarkStart w:id="1466" w:name="OLE_LINK10"/>
      <w:r>
        <w:t>-</w:t>
      </w:r>
      <w:r>
        <w:tab/>
        <w:t xml:space="preserve">List of Tracking Area, identified by TAC. Maximum of 8 TAC can be defined. </w:t>
      </w:r>
    </w:p>
    <w:p w:rsidR="007A4B4A" w:rsidRDefault="007A4B4A" w:rsidP="007A4B4A">
      <w:pPr>
        <w:pStyle w:val="B10"/>
      </w:pPr>
      <w:r>
        <w:t>-</w:t>
      </w:r>
      <w:r>
        <w:tab/>
        <w:t>List of Tracking Area Identity, identified by TAC with associated plmn-Identity perTAC-List containing the PLMN identity for each TAC. Maximum of 8 TAI can be defined. For further details see also TS 36.331[32].</w:t>
      </w:r>
      <w:bookmarkEnd w:id="1466"/>
    </w:p>
    <w:p w:rsidR="00245DDB" w:rsidRDefault="00245DDB" w:rsidP="00245DDB">
      <w:r w:rsidRPr="006969F4">
        <w:t xml:space="preserve">The Area Scope parameter in NR </w:t>
      </w:r>
      <w:r>
        <w:t>can also contain</w:t>
      </w:r>
      <w:r w:rsidRPr="006969F4">
        <w:t>:</w:t>
      </w:r>
    </w:p>
    <w:p w:rsidR="00292C5A" w:rsidRDefault="00245DDB" w:rsidP="00245DDB">
      <w:pPr>
        <w:pStyle w:val="B10"/>
      </w:pPr>
      <w:r w:rsidRPr="000341DF">
        <w:t>-    List of NPN IDs in NR</w:t>
      </w:r>
      <w:r w:rsidRPr="0038140E">
        <w:t xml:space="preserve">. </w:t>
      </w:r>
      <w:r w:rsidRPr="000341DF">
        <w:t xml:space="preserve">It is either a list of PNI-NPNs identified by CAG ID with associated plmn-Identity (Maximum 256 PNI-NPNs can be defined) or a list of SNPN by Network ID with associated plmn-Identity (Maximum 16 </w:t>
      </w:r>
      <w:r>
        <w:t>S</w:t>
      </w:r>
      <w:r w:rsidRPr="000341DF">
        <w:t>NPNs can be defined)</w:t>
      </w:r>
      <w:r w:rsidRPr="0038140E">
        <w:t>.</w:t>
      </w:r>
    </w:p>
    <w:p w:rsidR="00292C5A" w:rsidRDefault="00292C5A">
      <w:pPr>
        <w:pStyle w:val="Heading3"/>
      </w:pPr>
      <w:bookmarkStart w:id="1467" w:name="_Toc516654939"/>
      <w:bookmarkStart w:id="1468" w:name="_Toc28278130"/>
      <w:bookmarkStart w:id="1469" w:name="_Toc36134405"/>
      <w:bookmarkStart w:id="1470" w:name="_Toc44686890"/>
      <w:bookmarkStart w:id="1471" w:name="_Toc51928660"/>
      <w:bookmarkStart w:id="1472" w:name="_Toc51929229"/>
      <w:bookmarkStart w:id="1473" w:name="_Toc155283242"/>
      <w:r>
        <w:t>5.10.3</w:t>
      </w:r>
      <w:r>
        <w:tab/>
        <w:t xml:space="preserve">List of </w:t>
      </w:r>
      <w:bookmarkEnd w:id="1467"/>
      <w:bookmarkEnd w:id="1468"/>
      <w:bookmarkEnd w:id="1469"/>
      <w:bookmarkEnd w:id="1470"/>
      <w:bookmarkEnd w:id="1471"/>
      <w:bookmarkEnd w:id="1472"/>
      <w:r w:rsidR="008A4086">
        <w:t>Measurements</w:t>
      </w:r>
      <w:bookmarkEnd w:id="1473"/>
      <w:r w:rsidR="008A4086">
        <w:t xml:space="preserve"> </w:t>
      </w:r>
    </w:p>
    <w:p w:rsidR="00F87BBF" w:rsidRDefault="00292C5A" w:rsidP="00F87BBF">
      <w:r>
        <w:t xml:space="preserve">This parameter is mandatory if the Job </w:t>
      </w:r>
      <w:r w:rsidR="008A4086" w:rsidRPr="008A4086">
        <w:t>T</w:t>
      </w:r>
      <w:r>
        <w:t>ype is configured for Immediate MDT or combined Immediate MDT and Trace. This parameter defines the measurements that shall be collected. For further details see also TS 37.320 [30]. The parameter is 4 octet long bitmap</w:t>
      </w:r>
      <w:r w:rsidR="00F87BBF">
        <w:t>.</w:t>
      </w:r>
    </w:p>
    <w:p w:rsidR="00292C5A" w:rsidRDefault="00F87BBF" w:rsidP="00F87BBF">
      <w:r>
        <w:t>The parameter can have</w:t>
      </w:r>
      <w:r w:rsidR="00292C5A">
        <w:t xml:space="preserve"> the following values in UMTS:</w:t>
      </w:r>
    </w:p>
    <w:p w:rsidR="00292C5A" w:rsidRDefault="007A4B4A" w:rsidP="007A4B4A">
      <w:pPr>
        <w:pStyle w:val="B10"/>
      </w:pPr>
      <w:r>
        <w:t>-</w:t>
      </w:r>
      <w:r>
        <w:tab/>
      </w:r>
      <w:r w:rsidR="00292C5A">
        <w:t>M1: CPICH RSCP and CPICH Ec/No measurement by UE.</w:t>
      </w:r>
    </w:p>
    <w:p w:rsidR="00292C5A" w:rsidRDefault="007A4B4A" w:rsidP="007A4B4A">
      <w:pPr>
        <w:pStyle w:val="B10"/>
        <w:rPr>
          <w:lang w:val="en-US" w:eastAsia="zh-CN"/>
        </w:rPr>
      </w:pPr>
      <w:r>
        <w:rPr>
          <w:lang w:val="en-US" w:eastAsia="zh-CN"/>
        </w:rPr>
        <w:t>-</w:t>
      </w:r>
      <w:r>
        <w:rPr>
          <w:lang w:val="en-US" w:eastAsia="zh-CN"/>
        </w:rPr>
        <w:tab/>
      </w:r>
      <w:r w:rsidR="00292C5A">
        <w:rPr>
          <w:rFonts w:hint="eastAsia"/>
          <w:lang w:val="en-US" w:eastAsia="zh-CN"/>
        </w:rPr>
        <w:t>M2: For 1.28 Mcps TDD, P-CCPCH</w:t>
      </w:r>
      <w:r w:rsidR="00292C5A">
        <w:rPr>
          <w:lang w:val="en-US" w:eastAsia="zh-CN"/>
        </w:rPr>
        <w:t xml:space="preserve"> RSCP </w:t>
      </w:r>
      <w:r w:rsidR="00292C5A">
        <w:rPr>
          <w:rFonts w:hint="eastAsia"/>
          <w:lang w:val="en-US" w:eastAsia="zh-CN"/>
        </w:rPr>
        <w:t>and Timeslot ISCP</w:t>
      </w:r>
      <w:r w:rsidR="00292C5A">
        <w:rPr>
          <w:lang w:val="en-US" w:eastAsia="zh-CN"/>
        </w:rPr>
        <w:t xml:space="preserve"> measurement by UE</w:t>
      </w:r>
      <w:r w:rsidR="00292C5A">
        <w:rPr>
          <w:rFonts w:hint="eastAsia"/>
          <w:lang w:val="en-US" w:eastAsia="zh-CN"/>
        </w:rPr>
        <w:t>.</w:t>
      </w:r>
    </w:p>
    <w:p w:rsidR="00292C5A" w:rsidRDefault="007A4B4A" w:rsidP="007A4B4A">
      <w:pPr>
        <w:pStyle w:val="B10"/>
      </w:pPr>
      <w:r>
        <w:t>-</w:t>
      </w:r>
      <w:r>
        <w:tab/>
      </w:r>
      <w:r w:rsidR="00292C5A">
        <w:t>M3: SIR and SIR error (FDD) by NodeB</w:t>
      </w:r>
    </w:p>
    <w:p w:rsidR="00292C5A" w:rsidRDefault="007A4B4A" w:rsidP="007A4B4A">
      <w:pPr>
        <w:pStyle w:val="B10"/>
      </w:pPr>
      <w:r>
        <w:t>-</w:t>
      </w:r>
      <w:r>
        <w:tab/>
      </w:r>
      <w:r w:rsidR="00292C5A">
        <w:t xml:space="preserve">M4: </w:t>
      </w:r>
      <w:r w:rsidR="00292C5A">
        <w:rPr>
          <w:lang w:eastAsia="ko-KR"/>
        </w:rPr>
        <w:t>UE power headroom (UPH) by the UE, applicable for E-DCH transport channels.</w:t>
      </w:r>
    </w:p>
    <w:p w:rsidR="00292C5A" w:rsidRDefault="007A4B4A" w:rsidP="007A4B4A">
      <w:pPr>
        <w:pStyle w:val="B10"/>
      </w:pPr>
      <w:r>
        <w:rPr>
          <w:lang w:eastAsia="ko-KR"/>
        </w:rPr>
        <w:t>-</w:t>
      </w:r>
      <w:r>
        <w:rPr>
          <w:lang w:eastAsia="ko-KR"/>
        </w:rPr>
        <w:tab/>
      </w:r>
      <w:r w:rsidR="00292C5A">
        <w:rPr>
          <w:lang w:eastAsia="ko-KR"/>
        </w:rPr>
        <w:t>M5: Received total wideband power (RTWP) by Node B</w:t>
      </w:r>
    </w:p>
    <w:p w:rsidR="00292C5A" w:rsidRDefault="007A4B4A" w:rsidP="007A4B4A">
      <w:pPr>
        <w:pStyle w:val="B10"/>
      </w:pPr>
      <w:r>
        <w:rPr>
          <w:lang w:eastAsia="ko-KR"/>
        </w:rPr>
        <w:t>-</w:t>
      </w:r>
      <w:r>
        <w:rPr>
          <w:lang w:eastAsia="ko-KR"/>
        </w:rPr>
        <w:tab/>
      </w:r>
      <w:r w:rsidR="00292C5A">
        <w:rPr>
          <w:lang w:eastAsia="ko-KR"/>
        </w:rPr>
        <w:t>M6: Data Volume measurement, separately for DL and UL, by RNC.</w:t>
      </w:r>
      <w:r w:rsidR="00292C5A">
        <w:t xml:space="preserve"> </w:t>
      </w:r>
    </w:p>
    <w:p w:rsidR="00292C5A" w:rsidRDefault="007A4B4A" w:rsidP="007A4B4A">
      <w:pPr>
        <w:pStyle w:val="B10"/>
      </w:pPr>
      <w:r>
        <w:rPr>
          <w:lang w:eastAsia="ko-KR"/>
        </w:rPr>
        <w:t>-</w:t>
      </w:r>
      <w:r>
        <w:rPr>
          <w:lang w:eastAsia="ko-KR"/>
        </w:rPr>
        <w:tab/>
      </w:r>
      <w:r w:rsidR="00292C5A">
        <w:rPr>
          <w:lang w:eastAsia="ko-KR"/>
        </w:rPr>
        <w:t>M7: Throughput measurement, separately for DL and UL, per RAB and per UE, by RNC.</w:t>
      </w:r>
    </w:p>
    <w:p w:rsidR="00292C5A" w:rsidRDefault="007A4B4A" w:rsidP="007A4B4A">
      <w:pPr>
        <w:pStyle w:val="B10"/>
      </w:pPr>
      <w:r>
        <w:rPr>
          <w:lang w:eastAsia="ko-KR"/>
        </w:rPr>
        <w:t>-</w:t>
      </w:r>
      <w:r>
        <w:rPr>
          <w:lang w:eastAsia="ko-KR"/>
        </w:rPr>
        <w:tab/>
      </w:r>
      <w:r w:rsidR="00292C5A">
        <w:rPr>
          <w:lang w:eastAsia="ko-KR"/>
        </w:rPr>
        <w:t>Any combination of the above</w:t>
      </w:r>
    </w:p>
    <w:p w:rsidR="00292C5A" w:rsidRDefault="00F87BBF" w:rsidP="007A4B4A">
      <w:r w:rsidRPr="00F87BBF">
        <w:t>Detailed information for M3, M5, is defined TS 25.215 [</w:t>
      </w:r>
      <w:r>
        <w:t xml:space="preserve">54], for M1, M2 in TS 25.331[31] and for </w:t>
      </w:r>
      <w:r w:rsidRPr="001B1839">
        <w:t>M4</w:t>
      </w:r>
      <w:r>
        <w:t xml:space="preserve"> in TS 25.321[55].</w:t>
      </w:r>
    </w:p>
    <w:p w:rsidR="00292C5A" w:rsidRDefault="00292C5A">
      <w:pPr>
        <w:tabs>
          <w:tab w:val="left" w:pos="146"/>
        </w:tabs>
        <w:spacing w:after="120"/>
        <w:rPr>
          <w:lang w:eastAsia="zh-CN"/>
        </w:rPr>
      </w:pPr>
      <w:r>
        <w:rPr>
          <w:lang w:eastAsia="zh-CN"/>
        </w:rPr>
        <w:t>The parameter can have the following values in LTE:</w:t>
      </w:r>
    </w:p>
    <w:p w:rsidR="00292C5A" w:rsidRDefault="007A4B4A" w:rsidP="007A4B4A">
      <w:pPr>
        <w:pStyle w:val="B10"/>
      </w:pPr>
      <w:r>
        <w:t>-</w:t>
      </w:r>
      <w:r>
        <w:tab/>
      </w:r>
      <w:r w:rsidR="00292C5A">
        <w:t>M1: RSRP</w:t>
      </w:r>
      <w:r w:rsidR="00FB63C4">
        <w:t>,</w:t>
      </w:r>
      <w:r w:rsidR="00292C5A">
        <w:t xml:space="preserve"> RSRQ </w:t>
      </w:r>
      <w:r w:rsidR="008153F7">
        <w:t xml:space="preserve">and SINR </w:t>
      </w:r>
      <w:r w:rsidR="00292C5A">
        <w:t>measurement</w:t>
      </w:r>
      <w:r w:rsidR="00292C5A">
        <w:rPr>
          <w:rFonts w:hint="eastAsia"/>
        </w:rPr>
        <w:t xml:space="preserve"> </w:t>
      </w:r>
      <w:r w:rsidR="00292C5A">
        <w:t>by UE</w:t>
      </w:r>
    </w:p>
    <w:p w:rsidR="00292C5A" w:rsidRDefault="007A4B4A" w:rsidP="007A4B4A">
      <w:pPr>
        <w:pStyle w:val="B10"/>
      </w:pPr>
      <w:r>
        <w:t>-</w:t>
      </w:r>
      <w:r>
        <w:tab/>
      </w:r>
      <w:r w:rsidR="00292C5A">
        <w:t>M2: Power Headroom (PH) measurement by UE</w:t>
      </w:r>
      <w:r w:rsidR="00292C5A">
        <w:br/>
        <w:t>NOTE: Available from MAC layer</w:t>
      </w:r>
    </w:p>
    <w:p w:rsidR="00292C5A" w:rsidRDefault="007A4B4A" w:rsidP="007A4B4A">
      <w:pPr>
        <w:pStyle w:val="B10"/>
      </w:pPr>
      <w:r>
        <w:t>-</w:t>
      </w:r>
      <w:r>
        <w:tab/>
      </w:r>
      <w:r w:rsidR="00292C5A">
        <w:t>M3:</w:t>
      </w:r>
      <w:r w:rsidR="00292C5A">
        <w:rPr>
          <w:lang w:eastAsia="ko-KR"/>
        </w:rPr>
        <w:t xml:space="preserve"> Received Interference Power measurement by eNB</w:t>
      </w:r>
    </w:p>
    <w:p w:rsidR="00292C5A" w:rsidRDefault="007A4B4A" w:rsidP="007A4B4A">
      <w:pPr>
        <w:pStyle w:val="B10"/>
      </w:pPr>
      <w:r>
        <w:rPr>
          <w:lang w:eastAsia="ko-KR"/>
        </w:rPr>
        <w:t>-</w:t>
      </w:r>
      <w:r>
        <w:rPr>
          <w:lang w:eastAsia="ko-KR"/>
        </w:rPr>
        <w:tab/>
      </w:r>
      <w:r w:rsidR="00292C5A">
        <w:rPr>
          <w:lang w:eastAsia="ko-KR"/>
        </w:rPr>
        <w:t>M4: Data Volume measurement separately for DL and UL</w:t>
      </w:r>
      <w:r w:rsidR="00F25111">
        <w:rPr>
          <w:lang w:eastAsia="ko-KR"/>
        </w:rPr>
        <w:t xml:space="preserve">, per QCI per UE, </w:t>
      </w:r>
      <w:r w:rsidR="00292C5A">
        <w:rPr>
          <w:lang w:eastAsia="ko-KR"/>
        </w:rPr>
        <w:t xml:space="preserve"> by eNB</w:t>
      </w:r>
    </w:p>
    <w:p w:rsidR="006A3574" w:rsidRDefault="007A4B4A" w:rsidP="006A3574">
      <w:pPr>
        <w:pStyle w:val="B10"/>
        <w:rPr>
          <w:lang w:eastAsia="ko-KR"/>
        </w:rPr>
      </w:pPr>
      <w:r>
        <w:rPr>
          <w:lang w:eastAsia="ko-KR"/>
        </w:rPr>
        <w:t>-</w:t>
      </w:r>
      <w:r>
        <w:rPr>
          <w:lang w:eastAsia="ko-KR"/>
        </w:rPr>
        <w:tab/>
      </w:r>
      <w:r w:rsidR="00292C5A">
        <w:rPr>
          <w:lang w:eastAsia="ko-KR"/>
        </w:rPr>
        <w:t>M5: Scheduled IP Throughput measurement separately for DL and UL</w:t>
      </w:r>
      <w:r w:rsidR="006A3574" w:rsidRPr="009730F0">
        <w:rPr>
          <w:lang w:eastAsia="ko-KR"/>
        </w:rPr>
        <w:t>, per RAB per UE and per UE for the DL, per UE for the UL,</w:t>
      </w:r>
      <w:r w:rsidR="00292C5A">
        <w:rPr>
          <w:lang w:eastAsia="ko-KR"/>
        </w:rPr>
        <w:t xml:space="preserve"> by eNB</w:t>
      </w:r>
    </w:p>
    <w:p w:rsidR="006A3574" w:rsidRDefault="006A3574" w:rsidP="006A3574">
      <w:pPr>
        <w:pStyle w:val="B10"/>
        <w:rPr>
          <w:lang w:eastAsia="ko-KR"/>
        </w:rPr>
      </w:pPr>
      <w:r>
        <w:rPr>
          <w:lang w:eastAsia="ko-KR"/>
        </w:rPr>
        <w:t>-</w:t>
      </w:r>
      <w:r>
        <w:rPr>
          <w:lang w:eastAsia="ko-KR"/>
        </w:rPr>
        <w:tab/>
        <w:t>M6:</w:t>
      </w:r>
      <w:r w:rsidRPr="00B738AF">
        <w:rPr>
          <w:lang w:eastAsia="zh-TW"/>
        </w:rPr>
        <w:t xml:space="preserve"> </w:t>
      </w:r>
      <w:r w:rsidRPr="009730F0">
        <w:rPr>
          <w:lang w:eastAsia="zh-TW"/>
        </w:rPr>
        <w:t>Packet Delay measurement, separately for</w:t>
      </w:r>
      <w:r>
        <w:rPr>
          <w:lang w:eastAsia="zh-TW"/>
        </w:rPr>
        <w:t xml:space="preserve"> DL and UL, per QCI per UE, </w:t>
      </w:r>
      <w:r w:rsidR="00F25111">
        <w:rPr>
          <w:lang w:eastAsia="zh-TW"/>
        </w:rPr>
        <w:t xml:space="preserve">see </w:t>
      </w:r>
      <w:r w:rsidRPr="009730F0">
        <w:rPr>
          <w:lang w:eastAsia="zh-TW"/>
        </w:rPr>
        <w:t>UL PDCP Delay, by the UE, and Packet Delay in the DL per QCI, by the eNB</w:t>
      </w:r>
    </w:p>
    <w:p w:rsidR="006A3574" w:rsidRDefault="006A3574" w:rsidP="006A3574">
      <w:pPr>
        <w:pStyle w:val="B10"/>
        <w:rPr>
          <w:lang w:eastAsia="ko-KR"/>
        </w:rPr>
      </w:pPr>
      <w:r>
        <w:rPr>
          <w:lang w:eastAsia="ko-KR"/>
        </w:rPr>
        <w:t>-</w:t>
      </w:r>
      <w:r>
        <w:rPr>
          <w:lang w:eastAsia="ko-KR"/>
        </w:rPr>
        <w:tab/>
        <w:t>M7:</w:t>
      </w:r>
      <w:r w:rsidRPr="00B738AF">
        <w:rPr>
          <w:lang w:eastAsia="zh-TW"/>
        </w:rPr>
        <w:t xml:space="preserve"> </w:t>
      </w:r>
      <w:r w:rsidRPr="009730F0">
        <w:rPr>
          <w:lang w:eastAsia="zh-TW"/>
        </w:rPr>
        <w:t>Packet Loss rate measurement, separately for DL and UL per QCI per UE, by the eNB</w:t>
      </w:r>
    </w:p>
    <w:p w:rsidR="006A3574" w:rsidRDefault="006A3574" w:rsidP="006A3574">
      <w:pPr>
        <w:pStyle w:val="B10"/>
        <w:rPr>
          <w:lang w:eastAsia="ko-KR"/>
        </w:rPr>
      </w:pPr>
      <w:r>
        <w:rPr>
          <w:lang w:eastAsia="ko-KR"/>
        </w:rPr>
        <w:t>-</w:t>
      </w:r>
      <w:r>
        <w:rPr>
          <w:lang w:eastAsia="ko-KR"/>
        </w:rPr>
        <w:tab/>
        <w:t>M8:</w:t>
      </w:r>
      <w:r w:rsidRPr="00B738AF">
        <w:rPr>
          <w:lang w:eastAsia="zh-TW"/>
        </w:rPr>
        <w:t xml:space="preserve"> </w:t>
      </w:r>
      <w:r w:rsidRPr="009730F0">
        <w:rPr>
          <w:lang w:eastAsia="zh-TW"/>
        </w:rPr>
        <w:t>RSSI measurement by UE</w:t>
      </w:r>
      <w:r>
        <w:rPr>
          <w:lang w:eastAsia="zh-TW"/>
        </w:rPr>
        <w:t xml:space="preserve"> for </w:t>
      </w:r>
      <w:r w:rsidRPr="00A85DBF">
        <w:t xml:space="preserve">WLAN and </w:t>
      </w:r>
      <w:bookmarkStart w:id="1474" w:name="OLE_LINK72"/>
      <w:bookmarkStart w:id="1475" w:name="OLE_LINK73"/>
      <w:r w:rsidRPr="006C2B5C">
        <w:t>Bluetooth</w:t>
      </w:r>
      <w:r w:rsidRPr="00EF31EB">
        <w:rPr>
          <w:rFonts w:hint="eastAsia"/>
          <w:vertAlign w:val="superscript"/>
        </w:rPr>
        <w:t>®</w:t>
      </w:r>
      <w:bookmarkEnd w:id="1474"/>
      <w:bookmarkEnd w:id="1475"/>
    </w:p>
    <w:p w:rsidR="00292C5A" w:rsidRDefault="006A3574" w:rsidP="007A4B4A">
      <w:pPr>
        <w:pStyle w:val="B10"/>
      </w:pPr>
      <w:r>
        <w:rPr>
          <w:lang w:eastAsia="ko-KR"/>
        </w:rPr>
        <w:t>-</w:t>
      </w:r>
      <w:r>
        <w:rPr>
          <w:lang w:eastAsia="ko-KR"/>
        </w:rPr>
        <w:tab/>
        <w:t xml:space="preserve">M9: </w:t>
      </w:r>
      <w:r w:rsidRPr="009730F0">
        <w:rPr>
          <w:lang w:eastAsia="zh-TW"/>
        </w:rPr>
        <w:t>RTT measurement by UE</w:t>
      </w:r>
      <w:r>
        <w:rPr>
          <w:lang w:eastAsia="zh-TW"/>
        </w:rPr>
        <w:t xml:space="preserve"> only for WLAN</w:t>
      </w:r>
    </w:p>
    <w:p w:rsidR="00292C5A" w:rsidRDefault="007A4B4A" w:rsidP="007A4B4A">
      <w:pPr>
        <w:pStyle w:val="B10"/>
        <w:rPr>
          <w:lang w:eastAsia="ko-KR"/>
        </w:rPr>
      </w:pPr>
      <w:r>
        <w:rPr>
          <w:lang w:eastAsia="ko-KR"/>
        </w:rPr>
        <w:t>-</w:t>
      </w:r>
      <w:r>
        <w:rPr>
          <w:lang w:eastAsia="ko-KR"/>
        </w:rPr>
        <w:tab/>
      </w:r>
      <w:r w:rsidR="00292C5A">
        <w:rPr>
          <w:lang w:eastAsia="ko-KR"/>
        </w:rPr>
        <w:t>And any combination of above</w:t>
      </w:r>
      <w:r w:rsidR="00F87BBF">
        <w:rPr>
          <w:lang w:eastAsia="ko-KR"/>
        </w:rPr>
        <w:t>.</w:t>
      </w:r>
    </w:p>
    <w:p w:rsidR="00F87BBF" w:rsidRDefault="00F87BBF" w:rsidP="007A4B4A">
      <w:pPr>
        <w:pStyle w:val="B10"/>
        <w:rPr>
          <w:lang w:eastAsia="ko-KR"/>
        </w:rPr>
      </w:pPr>
      <w:r>
        <w:t>Detailed information for M4, M5, M6, M7 is defined TS 36.314 [56], for M1, M3, M8, M9 in TS 36.331[31], for M2 in TS 36.321[57].</w:t>
      </w:r>
    </w:p>
    <w:p w:rsidR="002E3F17" w:rsidRDefault="002E3F17" w:rsidP="002E3F17">
      <w:pPr>
        <w:tabs>
          <w:tab w:val="left" w:pos="146"/>
        </w:tabs>
        <w:spacing w:after="120"/>
        <w:rPr>
          <w:lang w:eastAsia="zh-CN"/>
        </w:rPr>
      </w:pPr>
      <w:r>
        <w:rPr>
          <w:lang w:eastAsia="zh-CN"/>
        </w:rPr>
        <w:t>The parameter can have the following values in NR:</w:t>
      </w:r>
    </w:p>
    <w:p w:rsidR="002E3F17" w:rsidRDefault="002E3F17" w:rsidP="00D33809">
      <w:pPr>
        <w:pStyle w:val="B10"/>
        <w:rPr>
          <w:lang w:val="en-US" w:eastAsia="zh-CN"/>
        </w:rPr>
      </w:pPr>
      <w:r>
        <w:rPr>
          <w:lang w:val="en-US" w:eastAsia="zh-CN"/>
        </w:rPr>
        <w:t xml:space="preserve"> -</w:t>
      </w:r>
      <w:r>
        <w:rPr>
          <w:lang w:val="en-US" w:eastAsia="zh-CN"/>
        </w:rPr>
        <w:tab/>
      </w:r>
      <w:r w:rsidRPr="00E36B9C">
        <w:rPr>
          <w:lang w:val="en-US" w:eastAsia="zh-CN"/>
        </w:rPr>
        <w:t>M1</w:t>
      </w:r>
      <w:r>
        <w:rPr>
          <w:lang w:val="en-US" w:eastAsia="zh-CN"/>
        </w:rPr>
        <w:t>:</w:t>
      </w:r>
      <w:r w:rsidRPr="00BD301C">
        <w:rPr>
          <w:lang w:eastAsia="zh-CN"/>
        </w:rPr>
        <w:t xml:space="preserve"> </w:t>
      </w:r>
      <w:r w:rsidRPr="00CB1C4C">
        <w:rPr>
          <w:lang w:eastAsia="zh-CN"/>
        </w:rPr>
        <w:t>DL signal quantities measurement results for the serving cell and for intra-frequency/Inter-frequency/inter-RAT neighbour cells</w:t>
      </w:r>
      <w:r>
        <w:rPr>
          <w:rFonts w:hint="eastAsia"/>
          <w:lang w:eastAsia="zh-CN"/>
        </w:rPr>
        <w:t>, including cell/beam level measurement</w:t>
      </w:r>
      <w:r w:rsidR="00F25111">
        <w:rPr>
          <w:lang w:eastAsia="zh-CN"/>
        </w:rPr>
        <w:t xml:space="preserve"> by UE</w:t>
      </w:r>
      <w:r>
        <w:rPr>
          <w:lang w:val="en-US" w:eastAsia="zh-CN"/>
        </w:rPr>
        <w:t>.</w:t>
      </w:r>
    </w:p>
    <w:p w:rsidR="002E3F17" w:rsidRPr="00AB13E9" w:rsidRDefault="002E3F17" w:rsidP="00D33809">
      <w:pPr>
        <w:pStyle w:val="B10"/>
        <w:rPr>
          <w:lang w:val="en-US" w:eastAsia="zh-CN"/>
        </w:rPr>
      </w:pPr>
      <w:r>
        <w:rPr>
          <w:lang w:val="en-US" w:eastAsia="zh-CN"/>
        </w:rPr>
        <w:t>-</w:t>
      </w:r>
      <w:r>
        <w:rPr>
          <w:lang w:val="en-US" w:eastAsia="zh-CN"/>
        </w:rPr>
        <w:tab/>
        <w:t xml:space="preserve">M2: </w:t>
      </w:r>
      <w:r w:rsidRPr="00D33809">
        <w:rPr>
          <w:lang w:val="en-US" w:eastAsia="zh-CN"/>
        </w:rPr>
        <w:t>Power headroom (PH) measurement by UE</w:t>
      </w:r>
    </w:p>
    <w:p w:rsidR="002E3F17" w:rsidRPr="00E36B9C" w:rsidRDefault="002E3F17" w:rsidP="00D33809">
      <w:pPr>
        <w:pStyle w:val="B10"/>
        <w:rPr>
          <w:lang w:val="en-US" w:eastAsia="zh-CN"/>
        </w:rPr>
      </w:pPr>
      <w:r>
        <w:rPr>
          <w:lang w:val="en-US" w:eastAsia="zh-CN"/>
        </w:rPr>
        <w:t>-</w:t>
      </w:r>
      <w:r>
        <w:rPr>
          <w:lang w:val="en-US" w:eastAsia="zh-CN"/>
        </w:rPr>
        <w:tab/>
      </w:r>
      <w:r w:rsidRPr="00D33809">
        <w:rPr>
          <w:lang w:val="en-US" w:eastAsia="zh-CN"/>
        </w:rPr>
        <w:t>M3 is not supported by this release</w:t>
      </w:r>
    </w:p>
    <w:p w:rsidR="002E3F17" w:rsidRPr="00E36B9C" w:rsidRDefault="002E3F17" w:rsidP="00D33809">
      <w:pPr>
        <w:pStyle w:val="B10"/>
        <w:rPr>
          <w:lang w:val="en-US" w:eastAsia="zh-CN"/>
        </w:rPr>
      </w:pPr>
      <w:r>
        <w:rPr>
          <w:lang w:val="en-US" w:eastAsia="zh-CN"/>
        </w:rPr>
        <w:t>-</w:t>
      </w:r>
      <w:r>
        <w:rPr>
          <w:lang w:val="en-US" w:eastAsia="zh-CN"/>
        </w:rPr>
        <w:tab/>
      </w:r>
      <w:r w:rsidRPr="00E36B9C">
        <w:rPr>
          <w:lang w:val="en-US" w:eastAsia="zh-CN"/>
        </w:rPr>
        <w:t>M4</w:t>
      </w:r>
      <w:r w:rsidRPr="00A71D82">
        <w:rPr>
          <w:lang w:val="en-US" w:eastAsia="zh-CN"/>
        </w:rPr>
        <w:t>:</w:t>
      </w:r>
      <w:r w:rsidRPr="00E36B9C">
        <w:rPr>
          <w:lang w:val="en-US" w:eastAsia="zh-CN"/>
        </w:rPr>
        <w:t xml:space="preserve"> </w:t>
      </w:r>
      <w:r w:rsidR="00F25111">
        <w:rPr>
          <w:lang w:eastAsia="zh-CN"/>
        </w:rPr>
        <w:t xml:space="preserve">PDCP SDU </w:t>
      </w:r>
      <w:r w:rsidRPr="00D33809">
        <w:rPr>
          <w:lang w:val="en-US" w:eastAsia="zh-CN"/>
        </w:rPr>
        <w:t>Data volume measurement separately for DL and UL</w:t>
      </w:r>
      <w:r w:rsidR="00AA13E3">
        <w:rPr>
          <w:lang w:val="en-US" w:eastAsia="zh-CN"/>
        </w:rPr>
        <w:t>,</w:t>
      </w:r>
      <w:r w:rsidR="00AA13E3" w:rsidRPr="007F7F94">
        <w:rPr>
          <w:lang w:eastAsia="ko-KR"/>
        </w:rPr>
        <w:t xml:space="preserve"> </w:t>
      </w:r>
      <w:r w:rsidR="00AA13E3" w:rsidRPr="003354DE">
        <w:rPr>
          <w:lang w:eastAsia="ko-KR"/>
        </w:rPr>
        <w:t>per DRB per UE</w:t>
      </w:r>
      <w:r w:rsidR="00F25111">
        <w:rPr>
          <w:lang w:eastAsia="ko-KR"/>
        </w:rPr>
        <w:t xml:space="preserve"> by gNB</w:t>
      </w:r>
    </w:p>
    <w:p w:rsidR="002E3F17" w:rsidRPr="00E36B9C" w:rsidRDefault="002E3F17" w:rsidP="00D33809">
      <w:pPr>
        <w:pStyle w:val="B10"/>
        <w:rPr>
          <w:lang w:val="en-US" w:eastAsia="zh-CN"/>
        </w:rPr>
      </w:pPr>
      <w:r>
        <w:rPr>
          <w:lang w:val="en-US" w:eastAsia="zh-CN"/>
        </w:rPr>
        <w:t>-</w:t>
      </w:r>
      <w:r>
        <w:rPr>
          <w:lang w:val="en-US" w:eastAsia="zh-CN"/>
        </w:rPr>
        <w:tab/>
      </w:r>
      <w:r w:rsidRPr="00E36B9C">
        <w:rPr>
          <w:lang w:val="en-US" w:eastAsia="zh-CN"/>
        </w:rPr>
        <w:t>M5</w:t>
      </w:r>
      <w:r w:rsidRPr="00554088">
        <w:rPr>
          <w:lang w:val="en-US" w:eastAsia="zh-CN"/>
        </w:rPr>
        <w:t>:</w:t>
      </w:r>
      <w:r w:rsidRPr="00E36B9C">
        <w:rPr>
          <w:lang w:val="en-US" w:eastAsia="zh-CN"/>
        </w:rPr>
        <w:t xml:space="preserve"> </w:t>
      </w:r>
      <w:r w:rsidRPr="00D33809">
        <w:rPr>
          <w:lang w:val="en-US" w:eastAsia="zh-CN"/>
        </w:rPr>
        <w:t>Average UE throughput measurement separately for DL and UL</w:t>
      </w:r>
      <w:r w:rsidR="00AA13E3">
        <w:rPr>
          <w:lang w:val="en-US" w:eastAsia="zh-CN"/>
        </w:rPr>
        <w:t xml:space="preserve">, </w:t>
      </w:r>
      <w:r w:rsidR="00AA13E3" w:rsidRPr="003354DE">
        <w:rPr>
          <w:lang w:eastAsia="ko-KR"/>
        </w:rPr>
        <w:t>per DRB per UE and per UE for the DL, per DRB per UE and per UE for the UL</w:t>
      </w:r>
      <w:r w:rsidR="00F25111">
        <w:rPr>
          <w:lang w:eastAsia="ko-KR"/>
        </w:rPr>
        <w:t xml:space="preserve">, by </w:t>
      </w:r>
      <w:r w:rsidR="00F25111">
        <w:rPr>
          <w:lang w:eastAsia="zh-CN"/>
        </w:rPr>
        <w:t>g</w:t>
      </w:r>
      <w:r w:rsidR="00F25111">
        <w:rPr>
          <w:lang w:eastAsia="ko-KR"/>
        </w:rPr>
        <w:t>NB</w:t>
      </w:r>
    </w:p>
    <w:p w:rsidR="002E3F17" w:rsidRPr="00E36B9C" w:rsidRDefault="002E3F17" w:rsidP="00D33809">
      <w:pPr>
        <w:pStyle w:val="B10"/>
        <w:rPr>
          <w:lang w:val="en-US" w:eastAsia="zh-CN"/>
        </w:rPr>
      </w:pPr>
      <w:r>
        <w:rPr>
          <w:lang w:val="en-US" w:eastAsia="zh-CN"/>
        </w:rPr>
        <w:t>-</w:t>
      </w:r>
      <w:r>
        <w:rPr>
          <w:lang w:val="en-US" w:eastAsia="zh-CN"/>
        </w:rPr>
        <w:tab/>
      </w:r>
      <w:r w:rsidRPr="00E36B9C">
        <w:rPr>
          <w:lang w:val="en-US" w:eastAsia="zh-CN"/>
        </w:rPr>
        <w:t>M6</w:t>
      </w:r>
      <w:r>
        <w:rPr>
          <w:lang w:val="en-US" w:eastAsia="zh-CN"/>
        </w:rPr>
        <w:t>:</w:t>
      </w:r>
      <w:r w:rsidRPr="00E36B9C">
        <w:rPr>
          <w:lang w:val="en-US" w:eastAsia="zh-CN"/>
        </w:rPr>
        <w:t xml:space="preserve"> </w:t>
      </w:r>
      <w:r w:rsidRPr="009730F0">
        <w:rPr>
          <w:lang w:eastAsia="zh-TW"/>
        </w:rPr>
        <w:t xml:space="preserve">Packet </w:t>
      </w:r>
      <w:r>
        <w:rPr>
          <w:lang w:eastAsia="zh-TW"/>
        </w:rPr>
        <w:t>d</w:t>
      </w:r>
      <w:r w:rsidRPr="009730F0">
        <w:rPr>
          <w:lang w:eastAsia="zh-TW"/>
        </w:rPr>
        <w:t>elay measurement, separately for DL and U</w:t>
      </w:r>
      <w:r>
        <w:rPr>
          <w:lang w:eastAsia="zh-TW"/>
        </w:rPr>
        <w:t>L</w:t>
      </w:r>
      <w:r w:rsidR="00AA13E3">
        <w:rPr>
          <w:lang w:eastAsia="zh-TW"/>
        </w:rPr>
        <w:t>,</w:t>
      </w:r>
      <w:r w:rsidR="00AA13E3" w:rsidRPr="00F94B54">
        <w:rPr>
          <w:lang w:eastAsia="ko-KR"/>
        </w:rPr>
        <w:t xml:space="preserve"> </w:t>
      </w:r>
      <w:r w:rsidR="00AA13E3" w:rsidRPr="003354DE">
        <w:rPr>
          <w:lang w:eastAsia="ko-KR"/>
        </w:rPr>
        <w:t>per DRB per UE</w:t>
      </w:r>
      <w:r w:rsidR="00F25111">
        <w:rPr>
          <w:lang w:eastAsia="ko-KR"/>
        </w:rPr>
        <w:t xml:space="preserve"> by gNB</w:t>
      </w:r>
    </w:p>
    <w:p w:rsidR="002E3F17" w:rsidRDefault="002E3F17" w:rsidP="00D33809">
      <w:pPr>
        <w:pStyle w:val="B10"/>
        <w:rPr>
          <w:lang w:eastAsia="zh-TW"/>
        </w:rPr>
      </w:pPr>
      <w:r>
        <w:rPr>
          <w:lang w:val="en-US" w:eastAsia="zh-CN"/>
        </w:rPr>
        <w:t>-</w:t>
      </w:r>
      <w:r>
        <w:rPr>
          <w:lang w:val="en-US" w:eastAsia="zh-CN"/>
        </w:rPr>
        <w:tab/>
      </w:r>
      <w:r w:rsidRPr="00E36B9C">
        <w:rPr>
          <w:lang w:val="en-US" w:eastAsia="zh-CN"/>
        </w:rPr>
        <w:t>M7</w:t>
      </w:r>
      <w:r>
        <w:rPr>
          <w:lang w:val="en-US" w:eastAsia="zh-CN"/>
        </w:rPr>
        <w:t>:</w:t>
      </w:r>
      <w:r w:rsidRPr="00E36B9C">
        <w:rPr>
          <w:lang w:val="en-US" w:eastAsia="zh-CN"/>
        </w:rPr>
        <w:t xml:space="preserve"> </w:t>
      </w:r>
      <w:r w:rsidRPr="009730F0">
        <w:rPr>
          <w:lang w:eastAsia="zh-TW"/>
        </w:rPr>
        <w:t>Packet</w:t>
      </w:r>
      <w:r>
        <w:rPr>
          <w:lang w:eastAsia="zh-TW"/>
        </w:rPr>
        <w:t xml:space="preserve"> l</w:t>
      </w:r>
      <w:r w:rsidRPr="009730F0">
        <w:rPr>
          <w:lang w:eastAsia="zh-TW"/>
        </w:rPr>
        <w:t>oss rate measurement, separately for DL and UL</w:t>
      </w:r>
      <w:r w:rsidR="00AA13E3">
        <w:rPr>
          <w:lang w:eastAsia="zh-TW"/>
        </w:rPr>
        <w:t xml:space="preserve">, </w:t>
      </w:r>
      <w:r w:rsidR="00AA13E3" w:rsidRPr="003354DE">
        <w:rPr>
          <w:lang w:eastAsia="ko-KR"/>
        </w:rPr>
        <w:t>per DRB per UE</w:t>
      </w:r>
      <w:r w:rsidR="00F25111">
        <w:rPr>
          <w:lang w:eastAsia="ko-KR"/>
        </w:rPr>
        <w:t xml:space="preserve"> by gNB</w:t>
      </w:r>
    </w:p>
    <w:p w:rsidR="002E3F17" w:rsidRDefault="002E3F17" w:rsidP="00D33809">
      <w:pPr>
        <w:pStyle w:val="B10"/>
        <w:rPr>
          <w:lang w:val="en-US"/>
        </w:rPr>
      </w:pPr>
      <w:r>
        <w:rPr>
          <w:lang w:eastAsia="ko-KR"/>
        </w:rPr>
        <w:t>-</w:t>
      </w:r>
      <w:r>
        <w:rPr>
          <w:lang w:eastAsia="ko-KR"/>
        </w:rPr>
        <w:tab/>
        <w:t>M8:</w:t>
      </w:r>
      <w:r w:rsidRPr="00B738AF">
        <w:rPr>
          <w:lang w:eastAsia="zh-TW"/>
        </w:rPr>
        <w:t xml:space="preserve"> </w:t>
      </w:r>
      <w:r w:rsidRPr="00D33809">
        <w:t>RSSI</w:t>
      </w:r>
      <w:r w:rsidRPr="009730F0">
        <w:rPr>
          <w:lang w:eastAsia="zh-TW"/>
        </w:rPr>
        <w:t xml:space="preserve"> measurement by UE</w:t>
      </w:r>
      <w:r>
        <w:rPr>
          <w:lang w:eastAsia="zh-TW"/>
        </w:rPr>
        <w:t xml:space="preserve"> </w:t>
      </w:r>
      <w:r w:rsidRPr="00A85DBF">
        <w:t>for WLAN and</w:t>
      </w:r>
      <w:r>
        <w:t xml:space="preserve"> Bluetooth®</w:t>
      </w:r>
    </w:p>
    <w:p w:rsidR="00F25111" w:rsidRDefault="002E3F17" w:rsidP="00F25111">
      <w:pPr>
        <w:pStyle w:val="B10"/>
      </w:pPr>
      <w:r>
        <w:rPr>
          <w:lang w:eastAsia="ko-KR"/>
        </w:rPr>
        <w:t>-</w:t>
      </w:r>
      <w:r>
        <w:rPr>
          <w:lang w:eastAsia="ko-KR"/>
        </w:rPr>
        <w:tab/>
        <w:t xml:space="preserve">M9: </w:t>
      </w:r>
      <w:r w:rsidRPr="009730F0">
        <w:rPr>
          <w:lang w:eastAsia="zh-TW"/>
        </w:rPr>
        <w:t>RTT measurement by UE</w:t>
      </w:r>
      <w:r>
        <w:rPr>
          <w:lang w:eastAsia="zh-TW"/>
        </w:rPr>
        <w:t xml:space="preserve"> </w:t>
      </w:r>
      <w:r w:rsidRPr="00A85DBF">
        <w:t>for WLAN</w:t>
      </w:r>
    </w:p>
    <w:p w:rsidR="002E3F17" w:rsidRPr="00D33809" w:rsidRDefault="00F25111" w:rsidP="00F25111">
      <w:pPr>
        <w:pStyle w:val="B10"/>
        <w:rPr>
          <w:lang w:eastAsia="ko-KR"/>
        </w:rPr>
      </w:pPr>
      <w:r>
        <w:rPr>
          <w:lang w:eastAsia="ko-KR"/>
        </w:rPr>
        <w:t>-</w:t>
      </w:r>
      <w:r>
        <w:rPr>
          <w:lang w:eastAsia="ko-KR"/>
        </w:rPr>
        <w:tab/>
        <w:t>And any combination of above</w:t>
      </w:r>
    </w:p>
    <w:p w:rsidR="002E3F17" w:rsidRDefault="002E3F17" w:rsidP="00D33809">
      <w:pPr>
        <w:rPr>
          <w:lang w:eastAsia="ko-KR"/>
        </w:rPr>
      </w:pPr>
      <w:r>
        <w:t xml:space="preserve">Detailed information for M4, M5, M6, M7 is defined </w:t>
      </w:r>
      <w:r w:rsidR="00234410">
        <w:t>in TS 28.552 [58] and</w:t>
      </w:r>
      <w:r w:rsidR="00234410" w:rsidDel="00F87BBF">
        <w:t xml:space="preserve"> </w:t>
      </w:r>
      <w:r>
        <w:t xml:space="preserve">TS </w:t>
      </w:r>
      <w:r w:rsidR="00F25111">
        <w:t>38</w:t>
      </w:r>
      <w:r>
        <w:t>.314 [</w:t>
      </w:r>
      <w:r w:rsidR="00F25111">
        <w:t>50</w:t>
      </w:r>
      <w:r>
        <w:t>], for M1, M8, M9 in TS 38.331[43], for M2 in TS 38.321[</w:t>
      </w:r>
      <w:r w:rsidR="0019097B">
        <w:t>51</w:t>
      </w:r>
      <w:r>
        <w:t>].</w:t>
      </w:r>
    </w:p>
    <w:tbl>
      <w:tblPr>
        <w:tblW w:w="5000" w:type="pct"/>
        <w:tblCellMar>
          <w:left w:w="0" w:type="dxa"/>
          <w:right w:w="0" w:type="dxa"/>
        </w:tblCellMar>
        <w:tblLook w:val="04A0" w:firstRow="1" w:lastRow="0" w:firstColumn="1" w:lastColumn="0" w:noHBand="0" w:noVBand="1"/>
      </w:tblPr>
      <w:tblGrid>
        <w:gridCol w:w="1160"/>
        <w:gridCol w:w="1159"/>
        <w:gridCol w:w="1380"/>
        <w:gridCol w:w="1053"/>
        <w:gridCol w:w="1305"/>
        <w:gridCol w:w="1277"/>
        <w:gridCol w:w="1177"/>
        <w:gridCol w:w="1346"/>
      </w:tblGrid>
      <w:tr w:rsidR="00AA13E3" w:rsidTr="00401B77">
        <w:tc>
          <w:tcPr>
            <w:tcW w:w="5000" w:type="pct"/>
            <w:gridSpan w:val="8"/>
            <w:tcBorders>
              <w:top w:val="single" w:sz="8" w:space="0" w:color="auto"/>
              <w:left w:val="single" w:sz="8" w:space="0" w:color="auto"/>
              <w:bottom w:val="single" w:sz="8" w:space="0" w:color="auto"/>
              <w:right w:val="single" w:sz="8" w:space="0" w:color="auto"/>
            </w:tcBorders>
            <w:shd w:val="clear" w:color="auto" w:fill="CCCCCC"/>
            <w:tcMar>
              <w:top w:w="0" w:type="dxa"/>
              <w:left w:w="108" w:type="dxa"/>
              <w:bottom w:w="0" w:type="dxa"/>
              <w:right w:w="108" w:type="dxa"/>
            </w:tcMar>
            <w:hideMark/>
          </w:tcPr>
          <w:p w:rsidR="00AA13E3" w:rsidRDefault="00AA13E3" w:rsidP="00401B77">
            <w:pPr>
              <w:pStyle w:val="TAH"/>
              <w:rPr>
                <w:lang w:eastAsia="zh-CN"/>
              </w:rPr>
            </w:pPr>
            <w:r>
              <w:rPr>
                <w:lang w:eastAsia="zh-CN"/>
              </w:rPr>
              <w:t>UMTS</w:t>
            </w:r>
          </w:p>
        </w:tc>
      </w:tr>
      <w:tr w:rsidR="00AA13E3" w:rsidTr="00401B77">
        <w:tc>
          <w:tcPr>
            <w:tcW w:w="588" w:type="pct"/>
            <w:tcBorders>
              <w:top w:val="nil"/>
              <w:left w:val="single" w:sz="8" w:space="0" w:color="auto"/>
              <w:bottom w:val="single" w:sz="8" w:space="0" w:color="auto"/>
              <w:right w:val="single" w:sz="8" w:space="0" w:color="auto"/>
            </w:tcBorders>
            <w:shd w:val="clear" w:color="auto" w:fill="CCCCCC"/>
            <w:tcMar>
              <w:top w:w="0" w:type="dxa"/>
              <w:left w:w="108" w:type="dxa"/>
              <w:bottom w:w="0" w:type="dxa"/>
              <w:right w:w="108" w:type="dxa"/>
            </w:tcMar>
            <w:hideMark/>
          </w:tcPr>
          <w:p w:rsidR="00AA13E3" w:rsidRDefault="00AA13E3" w:rsidP="00401B77">
            <w:pPr>
              <w:pStyle w:val="TAH"/>
            </w:pPr>
            <w:r>
              <w:rPr>
                <w:color w:val="000000"/>
              </w:rPr>
              <w:t>Bit 8</w:t>
            </w:r>
          </w:p>
        </w:tc>
        <w:tc>
          <w:tcPr>
            <w:tcW w:w="588"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rsidR="00AA13E3" w:rsidRDefault="00AA13E3" w:rsidP="00401B77">
            <w:pPr>
              <w:pStyle w:val="TAH"/>
            </w:pPr>
            <w:r>
              <w:rPr>
                <w:color w:val="000000"/>
              </w:rPr>
              <w:t>Bit 7</w:t>
            </w:r>
          </w:p>
        </w:tc>
        <w:tc>
          <w:tcPr>
            <w:tcW w:w="700"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rsidR="00AA13E3" w:rsidRDefault="00AA13E3" w:rsidP="00401B77">
            <w:pPr>
              <w:pStyle w:val="TAH"/>
            </w:pPr>
            <w:r>
              <w:rPr>
                <w:color w:val="000000"/>
              </w:rPr>
              <w:t>Bit 6</w:t>
            </w:r>
          </w:p>
        </w:tc>
        <w:tc>
          <w:tcPr>
            <w:tcW w:w="534"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rsidR="00AA13E3" w:rsidRDefault="00AA13E3" w:rsidP="00401B77">
            <w:pPr>
              <w:pStyle w:val="TAH"/>
            </w:pPr>
            <w:r>
              <w:rPr>
                <w:color w:val="000000"/>
              </w:rPr>
              <w:t>Bit 5</w:t>
            </w:r>
          </w:p>
        </w:tc>
        <w:tc>
          <w:tcPr>
            <w:tcW w:w="662"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rsidR="00AA13E3" w:rsidRDefault="00AA13E3" w:rsidP="00401B77">
            <w:pPr>
              <w:pStyle w:val="TAH"/>
            </w:pPr>
            <w:r>
              <w:rPr>
                <w:color w:val="000000"/>
              </w:rPr>
              <w:t>Bit 4</w:t>
            </w:r>
          </w:p>
        </w:tc>
        <w:tc>
          <w:tcPr>
            <w:tcW w:w="648"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rsidR="00AA13E3" w:rsidRDefault="00AA13E3" w:rsidP="00401B77">
            <w:pPr>
              <w:pStyle w:val="TAH"/>
            </w:pPr>
            <w:r>
              <w:rPr>
                <w:color w:val="000000"/>
              </w:rPr>
              <w:t>Bit 3</w:t>
            </w:r>
          </w:p>
        </w:tc>
        <w:tc>
          <w:tcPr>
            <w:tcW w:w="597"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rsidR="00AA13E3" w:rsidRDefault="00AA13E3" w:rsidP="00401B77">
            <w:pPr>
              <w:pStyle w:val="TAH"/>
            </w:pPr>
            <w:r>
              <w:rPr>
                <w:color w:val="000000"/>
              </w:rPr>
              <w:t>Bit 2</w:t>
            </w:r>
          </w:p>
        </w:tc>
        <w:tc>
          <w:tcPr>
            <w:tcW w:w="683"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rsidR="00AA13E3" w:rsidRDefault="00AA13E3" w:rsidP="00401B77">
            <w:pPr>
              <w:pStyle w:val="TAH"/>
            </w:pPr>
            <w:r>
              <w:rPr>
                <w:color w:val="000000"/>
              </w:rPr>
              <w:t>Bit 1</w:t>
            </w:r>
          </w:p>
        </w:tc>
      </w:tr>
      <w:tr w:rsidR="00AA13E3" w:rsidTr="00401B77">
        <w:tc>
          <w:tcPr>
            <w:tcW w:w="588"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13E3" w:rsidRDefault="00AA13E3" w:rsidP="00401B77">
            <w:pPr>
              <w:pStyle w:val="TAC"/>
              <w:rPr>
                <w:lang w:eastAsia="zh-CN"/>
              </w:rPr>
            </w:pPr>
            <w:r>
              <w:rPr>
                <w:lang w:eastAsia="zh-CN"/>
              </w:rPr>
              <w:t xml:space="preserve">M7 for DL </w:t>
            </w:r>
          </w:p>
        </w:tc>
        <w:tc>
          <w:tcPr>
            <w:tcW w:w="588" w:type="pct"/>
            <w:tcBorders>
              <w:top w:val="nil"/>
              <w:left w:val="nil"/>
              <w:bottom w:val="single" w:sz="8" w:space="0" w:color="auto"/>
              <w:right w:val="single" w:sz="8" w:space="0" w:color="auto"/>
            </w:tcBorders>
            <w:tcMar>
              <w:top w:w="0" w:type="dxa"/>
              <w:left w:w="108" w:type="dxa"/>
              <w:bottom w:w="0" w:type="dxa"/>
              <w:right w:w="108" w:type="dxa"/>
            </w:tcMar>
            <w:hideMark/>
          </w:tcPr>
          <w:p w:rsidR="00AA13E3" w:rsidRDefault="00AA13E3" w:rsidP="00401B77">
            <w:pPr>
              <w:pStyle w:val="TAC"/>
              <w:rPr>
                <w:lang w:eastAsia="zh-CN"/>
              </w:rPr>
            </w:pPr>
            <w:r>
              <w:rPr>
                <w:lang w:eastAsia="zh-CN"/>
              </w:rPr>
              <w:t>M6 for UL</w:t>
            </w:r>
          </w:p>
        </w:tc>
        <w:tc>
          <w:tcPr>
            <w:tcW w:w="700" w:type="pct"/>
            <w:tcBorders>
              <w:top w:val="nil"/>
              <w:left w:val="nil"/>
              <w:bottom w:val="single" w:sz="8" w:space="0" w:color="auto"/>
              <w:right w:val="single" w:sz="8" w:space="0" w:color="auto"/>
            </w:tcBorders>
            <w:tcMar>
              <w:top w:w="0" w:type="dxa"/>
              <w:left w:w="108" w:type="dxa"/>
              <w:bottom w:w="0" w:type="dxa"/>
              <w:right w:w="108" w:type="dxa"/>
            </w:tcMar>
            <w:hideMark/>
          </w:tcPr>
          <w:p w:rsidR="00AA13E3" w:rsidRDefault="00AA13E3" w:rsidP="00401B77">
            <w:pPr>
              <w:pStyle w:val="TAC"/>
              <w:rPr>
                <w:lang w:eastAsia="zh-CN"/>
              </w:rPr>
            </w:pPr>
            <w:r>
              <w:rPr>
                <w:lang w:eastAsia="zh-CN"/>
              </w:rPr>
              <w:t>M6 for DL</w:t>
            </w:r>
          </w:p>
        </w:tc>
        <w:tc>
          <w:tcPr>
            <w:tcW w:w="534" w:type="pct"/>
            <w:tcBorders>
              <w:top w:val="nil"/>
              <w:left w:val="nil"/>
              <w:bottom w:val="single" w:sz="8" w:space="0" w:color="auto"/>
              <w:right w:val="single" w:sz="8" w:space="0" w:color="auto"/>
            </w:tcBorders>
            <w:tcMar>
              <w:top w:w="0" w:type="dxa"/>
              <w:left w:w="108" w:type="dxa"/>
              <w:bottom w:w="0" w:type="dxa"/>
              <w:right w:w="108" w:type="dxa"/>
            </w:tcMar>
            <w:hideMark/>
          </w:tcPr>
          <w:p w:rsidR="00AA13E3" w:rsidRDefault="00AA13E3" w:rsidP="00401B77">
            <w:pPr>
              <w:pStyle w:val="TAC"/>
              <w:rPr>
                <w:lang w:eastAsia="zh-CN"/>
              </w:rPr>
            </w:pPr>
            <w:r>
              <w:rPr>
                <w:lang w:eastAsia="zh-CN"/>
              </w:rPr>
              <w:t>M5</w:t>
            </w:r>
          </w:p>
        </w:tc>
        <w:tc>
          <w:tcPr>
            <w:tcW w:w="662" w:type="pct"/>
            <w:tcBorders>
              <w:top w:val="nil"/>
              <w:left w:val="nil"/>
              <w:bottom w:val="single" w:sz="8" w:space="0" w:color="auto"/>
              <w:right w:val="single" w:sz="8" w:space="0" w:color="auto"/>
            </w:tcBorders>
            <w:tcMar>
              <w:top w:w="0" w:type="dxa"/>
              <w:left w:w="108" w:type="dxa"/>
              <w:bottom w:w="0" w:type="dxa"/>
              <w:right w:w="108" w:type="dxa"/>
            </w:tcMar>
            <w:hideMark/>
          </w:tcPr>
          <w:p w:rsidR="00AA13E3" w:rsidRDefault="00AA13E3" w:rsidP="00401B77">
            <w:pPr>
              <w:pStyle w:val="TAC"/>
              <w:rPr>
                <w:lang w:eastAsia="zh-CN"/>
              </w:rPr>
            </w:pPr>
            <w:r>
              <w:rPr>
                <w:lang w:eastAsia="zh-CN"/>
              </w:rPr>
              <w:t>M4</w:t>
            </w:r>
          </w:p>
        </w:tc>
        <w:tc>
          <w:tcPr>
            <w:tcW w:w="648" w:type="pct"/>
            <w:tcBorders>
              <w:top w:val="nil"/>
              <w:left w:val="nil"/>
              <w:bottom w:val="single" w:sz="8" w:space="0" w:color="auto"/>
              <w:right w:val="single" w:sz="8" w:space="0" w:color="auto"/>
            </w:tcBorders>
            <w:tcMar>
              <w:top w:w="0" w:type="dxa"/>
              <w:left w:w="108" w:type="dxa"/>
              <w:bottom w:w="0" w:type="dxa"/>
              <w:right w:w="108" w:type="dxa"/>
            </w:tcMar>
            <w:hideMark/>
          </w:tcPr>
          <w:p w:rsidR="00AA13E3" w:rsidRDefault="00AA13E3" w:rsidP="00401B77">
            <w:pPr>
              <w:pStyle w:val="TAC"/>
              <w:rPr>
                <w:lang w:eastAsia="zh-CN"/>
              </w:rPr>
            </w:pPr>
            <w:r>
              <w:rPr>
                <w:lang w:eastAsia="zh-CN"/>
              </w:rPr>
              <w:t>M3</w:t>
            </w:r>
          </w:p>
        </w:tc>
        <w:tc>
          <w:tcPr>
            <w:tcW w:w="597" w:type="pct"/>
            <w:tcBorders>
              <w:top w:val="nil"/>
              <w:left w:val="nil"/>
              <w:bottom w:val="single" w:sz="8" w:space="0" w:color="auto"/>
              <w:right w:val="single" w:sz="8" w:space="0" w:color="auto"/>
            </w:tcBorders>
            <w:tcMar>
              <w:top w:w="0" w:type="dxa"/>
              <w:left w:w="108" w:type="dxa"/>
              <w:bottom w:w="0" w:type="dxa"/>
              <w:right w:w="108" w:type="dxa"/>
            </w:tcMar>
            <w:hideMark/>
          </w:tcPr>
          <w:p w:rsidR="00AA13E3" w:rsidRDefault="00AA13E3" w:rsidP="00401B77">
            <w:pPr>
              <w:pStyle w:val="TAC"/>
              <w:rPr>
                <w:lang w:eastAsia="zh-CN"/>
              </w:rPr>
            </w:pPr>
            <w:r>
              <w:rPr>
                <w:lang w:eastAsia="zh-CN"/>
              </w:rPr>
              <w:t>M2</w:t>
            </w:r>
          </w:p>
        </w:tc>
        <w:tc>
          <w:tcPr>
            <w:tcW w:w="683" w:type="pct"/>
            <w:tcBorders>
              <w:top w:val="nil"/>
              <w:left w:val="nil"/>
              <w:bottom w:val="single" w:sz="8" w:space="0" w:color="auto"/>
              <w:right w:val="single" w:sz="8" w:space="0" w:color="auto"/>
            </w:tcBorders>
            <w:tcMar>
              <w:top w:w="0" w:type="dxa"/>
              <w:left w:w="108" w:type="dxa"/>
              <w:bottom w:w="0" w:type="dxa"/>
              <w:right w:w="108" w:type="dxa"/>
            </w:tcMar>
            <w:hideMark/>
          </w:tcPr>
          <w:p w:rsidR="00AA13E3" w:rsidRDefault="00AA13E3" w:rsidP="00401B77">
            <w:pPr>
              <w:pStyle w:val="TAC"/>
              <w:rPr>
                <w:lang w:eastAsia="zh-CN"/>
              </w:rPr>
            </w:pPr>
            <w:r>
              <w:rPr>
                <w:lang w:eastAsia="zh-CN"/>
              </w:rPr>
              <w:t>M1</w:t>
            </w:r>
          </w:p>
        </w:tc>
      </w:tr>
      <w:tr w:rsidR="00AA13E3" w:rsidTr="00401B77">
        <w:trPr>
          <w:cantSplit/>
        </w:trPr>
        <w:tc>
          <w:tcPr>
            <w:tcW w:w="4317" w:type="pct"/>
            <w:gridSpan w:val="7"/>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13E3" w:rsidRDefault="00AA13E3" w:rsidP="00401B77">
            <w:pPr>
              <w:pStyle w:val="TAC"/>
              <w:rPr>
                <w:lang w:eastAsia="zh-CN"/>
              </w:rPr>
            </w:pPr>
            <w:r>
              <w:rPr>
                <w:lang w:eastAsia="zh-CN"/>
              </w:rPr>
              <w:t>spare</w:t>
            </w:r>
          </w:p>
        </w:tc>
        <w:tc>
          <w:tcPr>
            <w:tcW w:w="683" w:type="pct"/>
            <w:tcBorders>
              <w:top w:val="nil"/>
              <w:left w:val="nil"/>
              <w:bottom w:val="single" w:sz="8" w:space="0" w:color="auto"/>
              <w:right w:val="single" w:sz="8" w:space="0" w:color="auto"/>
            </w:tcBorders>
            <w:tcMar>
              <w:top w:w="0" w:type="dxa"/>
              <w:left w:w="108" w:type="dxa"/>
              <w:bottom w:w="0" w:type="dxa"/>
              <w:right w:w="108" w:type="dxa"/>
            </w:tcMar>
            <w:hideMark/>
          </w:tcPr>
          <w:p w:rsidR="00AA13E3" w:rsidRDefault="00AA13E3" w:rsidP="00401B77">
            <w:pPr>
              <w:pStyle w:val="TAC"/>
              <w:rPr>
                <w:lang w:eastAsia="zh-CN"/>
              </w:rPr>
            </w:pPr>
            <w:r>
              <w:rPr>
                <w:lang w:eastAsia="zh-CN"/>
              </w:rPr>
              <w:t>M7 for UL</w:t>
            </w:r>
          </w:p>
        </w:tc>
      </w:tr>
      <w:tr w:rsidR="00AA13E3" w:rsidTr="00401B77">
        <w:trPr>
          <w:cantSplit/>
        </w:trPr>
        <w:tc>
          <w:tcPr>
            <w:tcW w:w="5000" w:type="pct"/>
            <w:gridSpan w:val="8"/>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13E3" w:rsidRDefault="00AA13E3" w:rsidP="00401B77">
            <w:pPr>
              <w:pStyle w:val="TAC"/>
              <w:rPr>
                <w:lang w:eastAsia="zh-CN"/>
              </w:rPr>
            </w:pPr>
            <w:r>
              <w:rPr>
                <w:lang w:eastAsia="zh-CN"/>
              </w:rPr>
              <w:t>spare</w:t>
            </w:r>
          </w:p>
        </w:tc>
      </w:tr>
      <w:tr w:rsidR="00AA13E3" w:rsidTr="00401B77">
        <w:trPr>
          <w:cantSplit/>
        </w:trPr>
        <w:tc>
          <w:tcPr>
            <w:tcW w:w="5000" w:type="pct"/>
            <w:gridSpan w:val="8"/>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A13E3" w:rsidRDefault="00AA13E3" w:rsidP="00401B77">
            <w:pPr>
              <w:pStyle w:val="TAC"/>
              <w:rPr>
                <w:lang w:eastAsia="zh-CN"/>
              </w:rPr>
            </w:pPr>
            <w:r>
              <w:rPr>
                <w:lang w:eastAsia="zh-CN"/>
              </w:rPr>
              <w:t>spare</w:t>
            </w:r>
          </w:p>
        </w:tc>
      </w:tr>
    </w:tbl>
    <w:p w:rsidR="00AA13E3" w:rsidRDefault="00AA13E3" w:rsidP="00CD569B"/>
    <w:tbl>
      <w:tblPr>
        <w:tblW w:w="5000" w:type="pct"/>
        <w:tblCellMar>
          <w:left w:w="0" w:type="dxa"/>
          <w:right w:w="0" w:type="dxa"/>
        </w:tblCellMar>
        <w:tblLook w:val="04A0" w:firstRow="1" w:lastRow="0" w:firstColumn="1" w:lastColumn="0" w:noHBand="0" w:noVBand="1"/>
      </w:tblPr>
      <w:tblGrid>
        <w:gridCol w:w="1160"/>
        <w:gridCol w:w="1159"/>
        <w:gridCol w:w="1380"/>
        <w:gridCol w:w="1053"/>
        <w:gridCol w:w="1305"/>
        <w:gridCol w:w="1277"/>
        <w:gridCol w:w="1173"/>
        <w:gridCol w:w="1350"/>
      </w:tblGrid>
      <w:tr w:rsidR="00AA13E3" w:rsidTr="00401B77">
        <w:tc>
          <w:tcPr>
            <w:tcW w:w="5000" w:type="pct"/>
            <w:gridSpan w:val="8"/>
            <w:tcBorders>
              <w:top w:val="single" w:sz="8" w:space="0" w:color="auto"/>
              <w:left w:val="single" w:sz="8" w:space="0" w:color="auto"/>
              <w:bottom w:val="single" w:sz="8" w:space="0" w:color="auto"/>
              <w:right w:val="single" w:sz="8" w:space="0" w:color="auto"/>
            </w:tcBorders>
            <w:shd w:val="clear" w:color="auto" w:fill="CCCCCC"/>
            <w:tcMar>
              <w:top w:w="0" w:type="dxa"/>
              <w:left w:w="108" w:type="dxa"/>
              <w:bottom w:w="0" w:type="dxa"/>
              <w:right w:w="108" w:type="dxa"/>
            </w:tcMar>
            <w:hideMark/>
          </w:tcPr>
          <w:p w:rsidR="00AA13E3" w:rsidRDefault="00AA13E3" w:rsidP="00401B77">
            <w:pPr>
              <w:pStyle w:val="TAH"/>
              <w:rPr>
                <w:lang w:eastAsia="zh-CN"/>
              </w:rPr>
            </w:pPr>
            <w:r>
              <w:rPr>
                <w:lang w:eastAsia="zh-CN"/>
              </w:rPr>
              <w:t>LTE</w:t>
            </w:r>
          </w:p>
        </w:tc>
      </w:tr>
      <w:tr w:rsidR="00AA13E3" w:rsidTr="00401B77">
        <w:tc>
          <w:tcPr>
            <w:tcW w:w="588" w:type="pct"/>
            <w:tcBorders>
              <w:top w:val="nil"/>
              <w:left w:val="single" w:sz="8" w:space="0" w:color="auto"/>
              <w:bottom w:val="single" w:sz="8" w:space="0" w:color="auto"/>
              <w:right w:val="single" w:sz="8" w:space="0" w:color="auto"/>
            </w:tcBorders>
            <w:shd w:val="clear" w:color="auto" w:fill="CCCCCC"/>
            <w:tcMar>
              <w:top w:w="0" w:type="dxa"/>
              <w:left w:w="108" w:type="dxa"/>
              <w:bottom w:w="0" w:type="dxa"/>
              <w:right w:w="108" w:type="dxa"/>
            </w:tcMar>
            <w:hideMark/>
          </w:tcPr>
          <w:p w:rsidR="00AA13E3" w:rsidRDefault="00AA13E3" w:rsidP="00401B77">
            <w:pPr>
              <w:pStyle w:val="TAH"/>
            </w:pPr>
            <w:r>
              <w:rPr>
                <w:color w:val="000000"/>
              </w:rPr>
              <w:t>Bit 8</w:t>
            </w:r>
          </w:p>
        </w:tc>
        <w:tc>
          <w:tcPr>
            <w:tcW w:w="588"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rsidR="00AA13E3" w:rsidRDefault="00AA13E3" w:rsidP="00401B77">
            <w:pPr>
              <w:pStyle w:val="TAH"/>
            </w:pPr>
            <w:r>
              <w:rPr>
                <w:color w:val="000000"/>
              </w:rPr>
              <w:t>Bit 7</w:t>
            </w:r>
          </w:p>
        </w:tc>
        <w:tc>
          <w:tcPr>
            <w:tcW w:w="700"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rsidR="00AA13E3" w:rsidRDefault="00AA13E3" w:rsidP="00401B77">
            <w:pPr>
              <w:pStyle w:val="TAH"/>
            </w:pPr>
            <w:r>
              <w:rPr>
                <w:color w:val="000000"/>
              </w:rPr>
              <w:t>Bit 6</w:t>
            </w:r>
          </w:p>
        </w:tc>
        <w:tc>
          <w:tcPr>
            <w:tcW w:w="534"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rsidR="00AA13E3" w:rsidRDefault="00AA13E3" w:rsidP="00401B77">
            <w:pPr>
              <w:pStyle w:val="TAH"/>
            </w:pPr>
            <w:r>
              <w:rPr>
                <w:color w:val="000000"/>
              </w:rPr>
              <w:t>Bit 5</w:t>
            </w:r>
          </w:p>
        </w:tc>
        <w:tc>
          <w:tcPr>
            <w:tcW w:w="662"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rsidR="00AA13E3" w:rsidRDefault="00AA13E3" w:rsidP="00401B77">
            <w:pPr>
              <w:pStyle w:val="TAH"/>
            </w:pPr>
            <w:r>
              <w:rPr>
                <w:color w:val="000000"/>
              </w:rPr>
              <w:t>Bit 4</w:t>
            </w:r>
          </w:p>
        </w:tc>
        <w:tc>
          <w:tcPr>
            <w:tcW w:w="648"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rsidR="00AA13E3" w:rsidRDefault="00AA13E3" w:rsidP="00401B77">
            <w:pPr>
              <w:pStyle w:val="TAH"/>
            </w:pPr>
            <w:r>
              <w:rPr>
                <w:color w:val="000000"/>
              </w:rPr>
              <w:t>Bit 3</w:t>
            </w:r>
          </w:p>
        </w:tc>
        <w:tc>
          <w:tcPr>
            <w:tcW w:w="595"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rsidR="00AA13E3" w:rsidRDefault="00AA13E3" w:rsidP="00401B77">
            <w:pPr>
              <w:pStyle w:val="TAH"/>
            </w:pPr>
            <w:r>
              <w:rPr>
                <w:color w:val="000000"/>
              </w:rPr>
              <w:t>Bit 2</w:t>
            </w:r>
          </w:p>
        </w:tc>
        <w:tc>
          <w:tcPr>
            <w:tcW w:w="685"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rsidR="00AA13E3" w:rsidRDefault="00AA13E3" w:rsidP="00401B77">
            <w:pPr>
              <w:pStyle w:val="TAH"/>
            </w:pPr>
            <w:r>
              <w:rPr>
                <w:color w:val="000000"/>
              </w:rPr>
              <w:t>Bit 1</w:t>
            </w:r>
          </w:p>
        </w:tc>
      </w:tr>
      <w:tr w:rsidR="00AA13E3" w:rsidRPr="00CD569B" w:rsidTr="00004144">
        <w:tc>
          <w:tcPr>
            <w:tcW w:w="588" w:type="pct"/>
            <w:tcBorders>
              <w:top w:val="nil"/>
              <w:left w:val="single" w:sz="8" w:space="0" w:color="auto"/>
              <w:bottom w:val="single" w:sz="4" w:space="0" w:color="auto"/>
              <w:right w:val="single" w:sz="8" w:space="0" w:color="auto"/>
            </w:tcBorders>
            <w:tcMar>
              <w:top w:w="0" w:type="dxa"/>
              <w:left w:w="108" w:type="dxa"/>
              <w:bottom w:w="0" w:type="dxa"/>
              <w:right w:w="108" w:type="dxa"/>
            </w:tcMar>
            <w:hideMark/>
          </w:tcPr>
          <w:p w:rsidR="00AA13E3" w:rsidRPr="00CD569B" w:rsidRDefault="00AA13E3" w:rsidP="00CD569B">
            <w:pPr>
              <w:pStyle w:val="TAC"/>
              <w:overflowPunct/>
              <w:autoSpaceDE/>
              <w:autoSpaceDN/>
              <w:adjustRightInd/>
              <w:ind w:left="0" w:firstLine="0"/>
              <w:textAlignment w:val="auto"/>
              <w:rPr>
                <w:lang w:val="en-US" w:eastAsia="ja-JP"/>
              </w:rPr>
            </w:pPr>
            <w:r w:rsidRPr="00CD569B">
              <w:rPr>
                <w:lang w:val="en-US" w:eastAsia="ja-JP"/>
              </w:rPr>
              <w:t>M7</w:t>
            </w:r>
            <w:r w:rsidR="004B143C">
              <w:rPr>
                <w:lang w:val="en-US" w:eastAsia="ja-JP"/>
              </w:rPr>
              <w:t xml:space="preserve"> for DL</w:t>
            </w:r>
          </w:p>
        </w:tc>
        <w:tc>
          <w:tcPr>
            <w:tcW w:w="588" w:type="pct"/>
            <w:tcBorders>
              <w:top w:val="nil"/>
              <w:left w:val="nil"/>
              <w:bottom w:val="single" w:sz="4" w:space="0" w:color="auto"/>
              <w:right w:val="single" w:sz="8" w:space="0" w:color="auto"/>
            </w:tcBorders>
            <w:tcMar>
              <w:top w:w="0" w:type="dxa"/>
              <w:left w:w="108" w:type="dxa"/>
              <w:bottom w:w="0" w:type="dxa"/>
              <w:right w:w="108" w:type="dxa"/>
            </w:tcMar>
            <w:hideMark/>
          </w:tcPr>
          <w:p w:rsidR="00AA13E3" w:rsidRPr="00CD569B" w:rsidRDefault="00AA13E3" w:rsidP="00CD569B">
            <w:pPr>
              <w:pStyle w:val="TAC"/>
              <w:overflowPunct/>
              <w:autoSpaceDE/>
              <w:autoSpaceDN/>
              <w:adjustRightInd/>
              <w:ind w:left="0" w:firstLine="0"/>
              <w:textAlignment w:val="auto"/>
              <w:rPr>
                <w:lang w:val="en-US" w:eastAsia="ja-JP"/>
              </w:rPr>
            </w:pPr>
            <w:r w:rsidRPr="00CD569B">
              <w:rPr>
                <w:lang w:val="en-US" w:eastAsia="ja-JP"/>
              </w:rPr>
              <w:t>M6</w:t>
            </w:r>
            <w:r w:rsidR="004B143C">
              <w:rPr>
                <w:lang w:val="en-US" w:eastAsia="ja-JP"/>
              </w:rPr>
              <w:t xml:space="preserve"> for DL</w:t>
            </w:r>
          </w:p>
        </w:tc>
        <w:tc>
          <w:tcPr>
            <w:tcW w:w="700" w:type="pct"/>
            <w:tcBorders>
              <w:top w:val="nil"/>
              <w:left w:val="nil"/>
              <w:bottom w:val="single" w:sz="4" w:space="0" w:color="auto"/>
              <w:right w:val="single" w:sz="8" w:space="0" w:color="auto"/>
            </w:tcBorders>
            <w:tcMar>
              <w:top w:w="0" w:type="dxa"/>
              <w:left w:w="108" w:type="dxa"/>
              <w:bottom w:w="0" w:type="dxa"/>
              <w:right w:w="108" w:type="dxa"/>
            </w:tcMar>
            <w:hideMark/>
          </w:tcPr>
          <w:p w:rsidR="00AA13E3" w:rsidRDefault="00AA13E3" w:rsidP="00CD569B">
            <w:pPr>
              <w:pStyle w:val="TAC"/>
              <w:overflowPunct/>
              <w:autoSpaceDE/>
              <w:autoSpaceDN/>
              <w:adjustRightInd/>
              <w:ind w:left="0" w:firstLine="0"/>
              <w:textAlignment w:val="auto"/>
              <w:rPr>
                <w:lang w:val="en-US" w:eastAsia="ja-JP"/>
              </w:rPr>
            </w:pPr>
            <w:r>
              <w:rPr>
                <w:lang w:val="en-US" w:eastAsia="ja-JP"/>
              </w:rPr>
              <w:t>logging of M1 from event triggered measurement reports according to existing RRM configuration</w:t>
            </w:r>
          </w:p>
        </w:tc>
        <w:tc>
          <w:tcPr>
            <w:tcW w:w="534" w:type="pct"/>
            <w:tcBorders>
              <w:top w:val="nil"/>
              <w:left w:val="nil"/>
              <w:bottom w:val="single" w:sz="4" w:space="0" w:color="auto"/>
              <w:right w:val="single" w:sz="8" w:space="0" w:color="auto"/>
            </w:tcBorders>
            <w:tcMar>
              <w:top w:w="0" w:type="dxa"/>
              <w:left w:w="108" w:type="dxa"/>
              <w:bottom w:w="0" w:type="dxa"/>
              <w:right w:w="108" w:type="dxa"/>
            </w:tcMar>
            <w:hideMark/>
          </w:tcPr>
          <w:p w:rsidR="00AA13E3" w:rsidRPr="00CD569B" w:rsidRDefault="00AA13E3" w:rsidP="00CD569B">
            <w:pPr>
              <w:pStyle w:val="TAC"/>
              <w:overflowPunct/>
              <w:autoSpaceDE/>
              <w:autoSpaceDN/>
              <w:adjustRightInd/>
              <w:ind w:left="0" w:firstLine="0"/>
              <w:textAlignment w:val="auto"/>
              <w:rPr>
                <w:lang w:val="en-US" w:eastAsia="ja-JP"/>
              </w:rPr>
            </w:pPr>
            <w:r w:rsidRPr="00CD569B">
              <w:rPr>
                <w:lang w:val="en-US" w:eastAsia="ja-JP"/>
              </w:rPr>
              <w:t xml:space="preserve">M5 </w:t>
            </w:r>
          </w:p>
        </w:tc>
        <w:tc>
          <w:tcPr>
            <w:tcW w:w="662" w:type="pct"/>
            <w:tcBorders>
              <w:top w:val="nil"/>
              <w:left w:val="nil"/>
              <w:bottom w:val="single" w:sz="4" w:space="0" w:color="auto"/>
              <w:right w:val="single" w:sz="8" w:space="0" w:color="auto"/>
            </w:tcBorders>
            <w:tcMar>
              <w:top w:w="0" w:type="dxa"/>
              <w:left w:w="108" w:type="dxa"/>
              <w:bottom w:w="0" w:type="dxa"/>
              <w:right w:w="108" w:type="dxa"/>
            </w:tcMar>
            <w:hideMark/>
          </w:tcPr>
          <w:p w:rsidR="00AA13E3" w:rsidRPr="00CD569B" w:rsidRDefault="00AA13E3" w:rsidP="00CD569B">
            <w:pPr>
              <w:pStyle w:val="TAC"/>
              <w:overflowPunct/>
              <w:autoSpaceDE/>
              <w:autoSpaceDN/>
              <w:adjustRightInd/>
              <w:ind w:left="0" w:firstLine="0"/>
              <w:textAlignment w:val="auto"/>
              <w:rPr>
                <w:lang w:val="en-US" w:eastAsia="ja-JP"/>
              </w:rPr>
            </w:pPr>
            <w:r w:rsidRPr="00CD569B">
              <w:rPr>
                <w:lang w:val="en-US" w:eastAsia="ja-JP"/>
              </w:rPr>
              <w:t>M4</w:t>
            </w:r>
          </w:p>
        </w:tc>
        <w:tc>
          <w:tcPr>
            <w:tcW w:w="648" w:type="pct"/>
            <w:tcBorders>
              <w:top w:val="nil"/>
              <w:left w:val="nil"/>
              <w:bottom w:val="single" w:sz="4" w:space="0" w:color="auto"/>
              <w:right w:val="single" w:sz="8" w:space="0" w:color="auto"/>
            </w:tcBorders>
            <w:tcMar>
              <w:top w:w="0" w:type="dxa"/>
              <w:left w:w="108" w:type="dxa"/>
              <w:bottom w:w="0" w:type="dxa"/>
              <w:right w:w="108" w:type="dxa"/>
            </w:tcMar>
            <w:hideMark/>
          </w:tcPr>
          <w:p w:rsidR="00AA13E3" w:rsidRPr="00CD569B" w:rsidRDefault="00AA13E3" w:rsidP="00CD569B">
            <w:pPr>
              <w:pStyle w:val="TAC"/>
              <w:overflowPunct/>
              <w:autoSpaceDE/>
              <w:autoSpaceDN/>
              <w:adjustRightInd/>
              <w:ind w:left="0" w:firstLine="0"/>
              <w:textAlignment w:val="auto"/>
              <w:rPr>
                <w:lang w:val="en-US" w:eastAsia="ja-JP"/>
              </w:rPr>
            </w:pPr>
            <w:r w:rsidRPr="00CD569B">
              <w:rPr>
                <w:lang w:val="en-US" w:eastAsia="ja-JP"/>
              </w:rPr>
              <w:t>M3</w:t>
            </w:r>
          </w:p>
        </w:tc>
        <w:tc>
          <w:tcPr>
            <w:tcW w:w="595" w:type="pct"/>
            <w:tcBorders>
              <w:top w:val="nil"/>
              <w:left w:val="nil"/>
              <w:bottom w:val="single" w:sz="4" w:space="0" w:color="auto"/>
              <w:right w:val="single" w:sz="8" w:space="0" w:color="auto"/>
            </w:tcBorders>
            <w:tcMar>
              <w:top w:w="0" w:type="dxa"/>
              <w:left w:w="108" w:type="dxa"/>
              <w:bottom w:w="0" w:type="dxa"/>
              <w:right w:w="108" w:type="dxa"/>
            </w:tcMar>
            <w:hideMark/>
          </w:tcPr>
          <w:p w:rsidR="00AA13E3" w:rsidRPr="00CD569B" w:rsidRDefault="00AA13E3" w:rsidP="00CD569B">
            <w:pPr>
              <w:pStyle w:val="TAC"/>
              <w:overflowPunct/>
              <w:autoSpaceDE/>
              <w:autoSpaceDN/>
              <w:adjustRightInd/>
              <w:ind w:left="0" w:firstLine="0"/>
              <w:textAlignment w:val="auto"/>
              <w:rPr>
                <w:lang w:val="en-US" w:eastAsia="ja-JP"/>
              </w:rPr>
            </w:pPr>
            <w:r w:rsidRPr="00CD569B">
              <w:rPr>
                <w:lang w:val="en-US" w:eastAsia="ja-JP"/>
              </w:rPr>
              <w:t>M2</w:t>
            </w:r>
          </w:p>
        </w:tc>
        <w:tc>
          <w:tcPr>
            <w:tcW w:w="685" w:type="pct"/>
            <w:tcBorders>
              <w:top w:val="nil"/>
              <w:left w:val="nil"/>
              <w:bottom w:val="single" w:sz="4" w:space="0" w:color="auto"/>
              <w:right w:val="single" w:sz="8" w:space="0" w:color="auto"/>
            </w:tcBorders>
            <w:tcMar>
              <w:top w:w="0" w:type="dxa"/>
              <w:left w:w="108" w:type="dxa"/>
              <w:bottom w:w="0" w:type="dxa"/>
              <w:right w:w="108" w:type="dxa"/>
            </w:tcMar>
            <w:hideMark/>
          </w:tcPr>
          <w:p w:rsidR="00AA13E3" w:rsidRPr="00CD569B" w:rsidRDefault="00AA13E3" w:rsidP="00CD569B">
            <w:pPr>
              <w:pStyle w:val="TAC"/>
              <w:overflowPunct/>
              <w:autoSpaceDE/>
              <w:autoSpaceDN/>
              <w:adjustRightInd/>
              <w:ind w:left="0" w:firstLine="0"/>
              <w:textAlignment w:val="auto"/>
              <w:rPr>
                <w:lang w:val="en-US" w:eastAsia="ja-JP"/>
              </w:rPr>
            </w:pPr>
            <w:r w:rsidRPr="00CD569B">
              <w:rPr>
                <w:lang w:val="en-US" w:eastAsia="ja-JP"/>
              </w:rPr>
              <w:t>M1</w:t>
            </w:r>
          </w:p>
        </w:tc>
      </w:tr>
      <w:tr w:rsidR="004B143C" w:rsidRPr="00CD569B" w:rsidTr="004B143C">
        <w:tc>
          <w:tcPr>
            <w:tcW w:w="2410" w:type="pct"/>
            <w:gridSpan w:val="4"/>
            <w:tcBorders>
              <w:top w:val="nil"/>
              <w:left w:val="single" w:sz="8" w:space="0" w:color="auto"/>
              <w:bottom w:val="single" w:sz="4" w:space="0" w:color="auto"/>
              <w:right w:val="single" w:sz="8" w:space="0" w:color="auto"/>
            </w:tcBorders>
            <w:tcMar>
              <w:top w:w="0" w:type="dxa"/>
              <w:left w:w="108" w:type="dxa"/>
              <w:bottom w:w="0" w:type="dxa"/>
              <w:right w:w="108" w:type="dxa"/>
            </w:tcMar>
          </w:tcPr>
          <w:p w:rsidR="004B143C" w:rsidRPr="00CD569B" w:rsidRDefault="004B143C" w:rsidP="004B143C">
            <w:pPr>
              <w:pStyle w:val="TAC"/>
              <w:overflowPunct/>
              <w:autoSpaceDE/>
              <w:autoSpaceDN/>
              <w:adjustRightInd/>
              <w:ind w:left="0" w:firstLine="0"/>
              <w:textAlignment w:val="auto"/>
              <w:rPr>
                <w:lang w:val="en-US" w:eastAsia="ja-JP"/>
              </w:rPr>
            </w:pPr>
            <w:r>
              <w:rPr>
                <w:lang w:val="en-US" w:eastAsia="ja-JP"/>
              </w:rPr>
              <w:t>spare</w:t>
            </w:r>
          </w:p>
        </w:tc>
        <w:tc>
          <w:tcPr>
            <w:tcW w:w="662" w:type="pct"/>
            <w:tcBorders>
              <w:top w:val="nil"/>
              <w:left w:val="nil"/>
              <w:bottom w:val="single" w:sz="4" w:space="0" w:color="auto"/>
              <w:right w:val="single" w:sz="8" w:space="0" w:color="auto"/>
            </w:tcBorders>
            <w:tcMar>
              <w:top w:w="0" w:type="dxa"/>
              <w:left w:w="108" w:type="dxa"/>
              <w:bottom w:w="0" w:type="dxa"/>
              <w:right w:w="108" w:type="dxa"/>
            </w:tcMar>
          </w:tcPr>
          <w:p w:rsidR="004B143C" w:rsidRPr="00CD569B" w:rsidRDefault="004B143C" w:rsidP="004B143C">
            <w:pPr>
              <w:pStyle w:val="TAC"/>
              <w:overflowPunct/>
              <w:autoSpaceDE/>
              <w:autoSpaceDN/>
              <w:adjustRightInd/>
              <w:ind w:left="0" w:firstLine="0"/>
              <w:textAlignment w:val="auto"/>
              <w:rPr>
                <w:lang w:val="en-US" w:eastAsia="ja-JP"/>
              </w:rPr>
            </w:pPr>
            <w:r>
              <w:rPr>
                <w:lang w:val="en-US" w:eastAsia="ja-JP"/>
              </w:rPr>
              <w:t>M7 for UL</w:t>
            </w:r>
          </w:p>
        </w:tc>
        <w:tc>
          <w:tcPr>
            <w:tcW w:w="648" w:type="pct"/>
            <w:tcBorders>
              <w:top w:val="nil"/>
              <w:left w:val="nil"/>
              <w:bottom w:val="single" w:sz="4" w:space="0" w:color="auto"/>
              <w:right w:val="single" w:sz="8" w:space="0" w:color="auto"/>
            </w:tcBorders>
            <w:tcMar>
              <w:top w:w="0" w:type="dxa"/>
              <w:left w:w="108" w:type="dxa"/>
              <w:bottom w:w="0" w:type="dxa"/>
              <w:right w:w="108" w:type="dxa"/>
            </w:tcMar>
          </w:tcPr>
          <w:p w:rsidR="004B143C" w:rsidRPr="00CD569B" w:rsidRDefault="004B143C" w:rsidP="004B143C">
            <w:pPr>
              <w:pStyle w:val="TAC"/>
              <w:overflowPunct/>
              <w:autoSpaceDE/>
              <w:autoSpaceDN/>
              <w:adjustRightInd/>
              <w:ind w:left="0" w:firstLine="0"/>
              <w:textAlignment w:val="auto"/>
              <w:rPr>
                <w:lang w:val="en-US" w:eastAsia="ja-JP"/>
              </w:rPr>
            </w:pPr>
            <w:r>
              <w:rPr>
                <w:lang w:val="en-US" w:eastAsia="ja-JP"/>
              </w:rPr>
              <w:t>M6 for UL</w:t>
            </w:r>
          </w:p>
        </w:tc>
        <w:tc>
          <w:tcPr>
            <w:tcW w:w="595" w:type="pct"/>
            <w:tcBorders>
              <w:top w:val="nil"/>
              <w:left w:val="nil"/>
              <w:bottom w:val="single" w:sz="4" w:space="0" w:color="auto"/>
              <w:right w:val="single" w:sz="8" w:space="0" w:color="auto"/>
            </w:tcBorders>
            <w:tcMar>
              <w:top w:w="0" w:type="dxa"/>
              <w:left w:w="108" w:type="dxa"/>
              <w:bottom w:w="0" w:type="dxa"/>
              <w:right w:w="108" w:type="dxa"/>
            </w:tcMar>
          </w:tcPr>
          <w:p w:rsidR="004B143C" w:rsidRPr="00CD569B" w:rsidRDefault="004B143C" w:rsidP="004B143C">
            <w:pPr>
              <w:pStyle w:val="TAC"/>
              <w:overflowPunct/>
              <w:autoSpaceDE/>
              <w:autoSpaceDN/>
              <w:adjustRightInd/>
              <w:ind w:left="0" w:firstLine="0"/>
              <w:textAlignment w:val="auto"/>
              <w:rPr>
                <w:lang w:val="en-US" w:eastAsia="ja-JP"/>
              </w:rPr>
            </w:pPr>
            <w:r>
              <w:rPr>
                <w:lang w:val="en-US" w:eastAsia="ja-JP"/>
              </w:rPr>
              <w:t>M9</w:t>
            </w:r>
          </w:p>
        </w:tc>
        <w:tc>
          <w:tcPr>
            <w:tcW w:w="685" w:type="pct"/>
            <w:tcBorders>
              <w:top w:val="nil"/>
              <w:left w:val="nil"/>
              <w:bottom w:val="single" w:sz="4" w:space="0" w:color="auto"/>
              <w:right w:val="single" w:sz="8" w:space="0" w:color="auto"/>
            </w:tcBorders>
            <w:tcMar>
              <w:top w:w="0" w:type="dxa"/>
              <w:left w:w="108" w:type="dxa"/>
              <w:bottom w:w="0" w:type="dxa"/>
              <w:right w:w="108" w:type="dxa"/>
            </w:tcMar>
          </w:tcPr>
          <w:p w:rsidR="004B143C" w:rsidRPr="00CD569B" w:rsidRDefault="004B143C" w:rsidP="004B143C">
            <w:pPr>
              <w:pStyle w:val="TAC"/>
              <w:overflowPunct/>
              <w:autoSpaceDE/>
              <w:autoSpaceDN/>
              <w:adjustRightInd/>
              <w:ind w:left="0" w:firstLine="0"/>
              <w:textAlignment w:val="auto"/>
              <w:rPr>
                <w:lang w:val="en-US" w:eastAsia="ja-JP"/>
              </w:rPr>
            </w:pPr>
            <w:r>
              <w:rPr>
                <w:lang w:val="en-US" w:eastAsia="ja-JP"/>
              </w:rPr>
              <w:t>M8</w:t>
            </w:r>
          </w:p>
        </w:tc>
      </w:tr>
      <w:tr w:rsidR="004B143C" w:rsidRPr="00CD569B" w:rsidTr="004B143C">
        <w:tc>
          <w:tcPr>
            <w:tcW w:w="5000" w:type="pct"/>
            <w:gridSpan w:val="8"/>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B143C" w:rsidRDefault="004B143C" w:rsidP="004B143C">
            <w:pPr>
              <w:pStyle w:val="TAC"/>
              <w:overflowPunct/>
              <w:autoSpaceDE/>
              <w:autoSpaceDN/>
              <w:adjustRightInd/>
              <w:ind w:left="0" w:firstLine="0"/>
              <w:textAlignment w:val="auto"/>
              <w:rPr>
                <w:lang w:val="en-US" w:eastAsia="ja-JP"/>
              </w:rPr>
            </w:pPr>
            <w:r>
              <w:rPr>
                <w:lang w:val="en-US" w:eastAsia="ja-JP"/>
              </w:rPr>
              <w:t>spare</w:t>
            </w:r>
          </w:p>
        </w:tc>
      </w:tr>
      <w:tr w:rsidR="004B143C" w:rsidRPr="00CD569B" w:rsidTr="004B143C">
        <w:tc>
          <w:tcPr>
            <w:tcW w:w="5000" w:type="pct"/>
            <w:gridSpan w:val="8"/>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B143C" w:rsidRDefault="004B143C" w:rsidP="004B143C">
            <w:pPr>
              <w:pStyle w:val="TAC"/>
              <w:overflowPunct/>
              <w:autoSpaceDE/>
              <w:autoSpaceDN/>
              <w:adjustRightInd/>
              <w:ind w:left="0" w:firstLine="0"/>
              <w:textAlignment w:val="auto"/>
              <w:rPr>
                <w:lang w:val="en-US" w:eastAsia="ja-JP"/>
              </w:rPr>
            </w:pPr>
            <w:r>
              <w:rPr>
                <w:lang w:val="en-US" w:eastAsia="ja-JP"/>
              </w:rPr>
              <w:t>spare</w:t>
            </w:r>
          </w:p>
        </w:tc>
      </w:tr>
    </w:tbl>
    <w:p w:rsidR="00AA13E3" w:rsidRPr="00AA13E3" w:rsidRDefault="00AA13E3" w:rsidP="00CD569B"/>
    <w:tbl>
      <w:tblPr>
        <w:tblW w:w="5000" w:type="pct"/>
        <w:tblCellMar>
          <w:left w:w="0" w:type="dxa"/>
          <w:right w:w="0" w:type="dxa"/>
        </w:tblCellMar>
        <w:tblLook w:val="04A0" w:firstRow="1" w:lastRow="0" w:firstColumn="1" w:lastColumn="0" w:noHBand="0" w:noVBand="1"/>
      </w:tblPr>
      <w:tblGrid>
        <w:gridCol w:w="1200"/>
        <w:gridCol w:w="1346"/>
        <w:gridCol w:w="1343"/>
        <w:gridCol w:w="1181"/>
        <w:gridCol w:w="1098"/>
        <w:gridCol w:w="1238"/>
        <w:gridCol w:w="1136"/>
        <w:gridCol w:w="1315"/>
      </w:tblGrid>
      <w:tr w:rsidR="00AA13E3" w:rsidTr="00401B77">
        <w:tc>
          <w:tcPr>
            <w:tcW w:w="5000" w:type="pct"/>
            <w:gridSpan w:val="8"/>
            <w:tcBorders>
              <w:top w:val="single" w:sz="8" w:space="0" w:color="auto"/>
              <w:left w:val="single" w:sz="8" w:space="0" w:color="auto"/>
              <w:bottom w:val="single" w:sz="8" w:space="0" w:color="auto"/>
              <w:right w:val="single" w:sz="8" w:space="0" w:color="auto"/>
            </w:tcBorders>
            <w:shd w:val="clear" w:color="auto" w:fill="CCCCCC"/>
            <w:tcMar>
              <w:top w:w="0" w:type="dxa"/>
              <w:left w:w="108" w:type="dxa"/>
              <w:bottom w:w="0" w:type="dxa"/>
              <w:right w:w="108" w:type="dxa"/>
            </w:tcMar>
            <w:hideMark/>
          </w:tcPr>
          <w:p w:rsidR="00AA13E3" w:rsidRDefault="00AA13E3" w:rsidP="00401B77">
            <w:pPr>
              <w:pStyle w:val="TAH"/>
              <w:rPr>
                <w:lang w:eastAsia="zh-CN"/>
              </w:rPr>
            </w:pPr>
            <w:r>
              <w:rPr>
                <w:lang w:eastAsia="zh-CN"/>
              </w:rPr>
              <w:t>NR</w:t>
            </w:r>
          </w:p>
        </w:tc>
      </w:tr>
      <w:tr w:rsidR="00AA13E3" w:rsidTr="001764C6">
        <w:tc>
          <w:tcPr>
            <w:tcW w:w="609" w:type="pct"/>
            <w:tcBorders>
              <w:top w:val="nil"/>
              <w:left w:val="single" w:sz="8" w:space="0" w:color="auto"/>
              <w:bottom w:val="single" w:sz="8" w:space="0" w:color="auto"/>
              <w:right w:val="single" w:sz="8" w:space="0" w:color="auto"/>
            </w:tcBorders>
            <w:shd w:val="clear" w:color="auto" w:fill="CCCCCC"/>
            <w:tcMar>
              <w:top w:w="0" w:type="dxa"/>
              <w:left w:w="108" w:type="dxa"/>
              <w:bottom w:w="0" w:type="dxa"/>
              <w:right w:w="108" w:type="dxa"/>
            </w:tcMar>
            <w:hideMark/>
          </w:tcPr>
          <w:p w:rsidR="00AA13E3" w:rsidRDefault="00AA13E3" w:rsidP="00401B77">
            <w:pPr>
              <w:pStyle w:val="TAH"/>
            </w:pPr>
            <w:r>
              <w:rPr>
                <w:color w:val="000000"/>
              </w:rPr>
              <w:t>Bit 8</w:t>
            </w:r>
          </w:p>
        </w:tc>
        <w:tc>
          <w:tcPr>
            <w:tcW w:w="683"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rsidR="00AA13E3" w:rsidRDefault="00AA13E3" w:rsidP="00401B77">
            <w:pPr>
              <w:pStyle w:val="TAH"/>
            </w:pPr>
            <w:r>
              <w:rPr>
                <w:color w:val="000000"/>
              </w:rPr>
              <w:t>Bit 7</w:t>
            </w:r>
          </w:p>
        </w:tc>
        <w:tc>
          <w:tcPr>
            <w:tcW w:w="681"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rsidR="00AA13E3" w:rsidRDefault="00AA13E3" w:rsidP="00401B77">
            <w:pPr>
              <w:pStyle w:val="TAH"/>
            </w:pPr>
            <w:r>
              <w:rPr>
                <w:color w:val="000000"/>
              </w:rPr>
              <w:t>Bit 6</w:t>
            </w:r>
          </w:p>
        </w:tc>
        <w:tc>
          <w:tcPr>
            <w:tcW w:w="599"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rsidR="00AA13E3" w:rsidRDefault="00AA13E3" w:rsidP="00401B77">
            <w:pPr>
              <w:pStyle w:val="TAH"/>
            </w:pPr>
            <w:r>
              <w:rPr>
                <w:color w:val="000000"/>
              </w:rPr>
              <w:t>Bit 5</w:t>
            </w:r>
          </w:p>
        </w:tc>
        <w:tc>
          <w:tcPr>
            <w:tcW w:w="557"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rsidR="00AA13E3" w:rsidRDefault="00AA13E3" w:rsidP="00401B77">
            <w:pPr>
              <w:pStyle w:val="TAH"/>
            </w:pPr>
            <w:r>
              <w:rPr>
                <w:color w:val="000000"/>
              </w:rPr>
              <w:t>Bit 4</w:t>
            </w:r>
          </w:p>
        </w:tc>
        <w:tc>
          <w:tcPr>
            <w:tcW w:w="628"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rsidR="00AA13E3" w:rsidRDefault="00AA13E3" w:rsidP="00401B77">
            <w:pPr>
              <w:pStyle w:val="TAH"/>
            </w:pPr>
            <w:r>
              <w:rPr>
                <w:color w:val="000000"/>
              </w:rPr>
              <w:t>Bit 3</w:t>
            </w:r>
          </w:p>
        </w:tc>
        <w:tc>
          <w:tcPr>
            <w:tcW w:w="576"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rsidR="00AA13E3" w:rsidRDefault="00AA13E3" w:rsidP="00401B77">
            <w:pPr>
              <w:pStyle w:val="TAH"/>
            </w:pPr>
            <w:r>
              <w:rPr>
                <w:color w:val="000000"/>
              </w:rPr>
              <w:t>Bit 2</w:t>
            </w:r>
          </w:p>
        </w:tc>
        <w:tc>
          <w:tcPr>
            <w:tcW w:w="667"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rsidR="00AA13E3" w:rsidRDefault="00AA13E3" w:rsidP="00401B77">
            <w:pPr>
              <w:pStyle w:val="TAH"/>
            </w:pPr>
            <w:r>
              <w:rPr>
                <w:color w:val="000000"/>
              </w:rPr>
              <w:t>Bit 1</w:t>
            </w:r>
          </w:p>
        </w:tc>
      </w:tr>
      <w:tr w:rsidR="00AA13E3" w:rsidTr="001764C6">
        <w:tc>
          <w:tcPr>
            <w:tcW w:w="609" w:type="pct"/>
            <w:tcBorders>
              <w:top w:val="nil"/>
              <w:left w:val="single" w:sz="8" w:space="0" w:color="auto"/>
              <w:bottom w:val="single" w:sz="4" w:space="0" w:color="auto"/>
              <w:right w:val="single" w:sz="8" w:space="0" w:color="auto"/>
            </w:tcBorders>
            <w:tcMar>
              <w:top w:w="0" w:type="dxa"/>
              <w:left w:w="108" w:type="dxa"/>
              <w:bottom w:w="0" w:type="dxa"/>
              <w:right w:w="108" w:type="dxa"/>
            </w:tcMar>
            <w:hideMark/>
          </w:tcPr>
          <w:p w:rsidR="00AA13E3" w:rsidRDefault="00334114" w:rsidP="00401B77">
            <w:pPr>
              <w:pStyle w:val="TAC"/>
              <w:jc w:val="left"/>
              <w:rPr>
                <w:lang w:eastAsia="zh-CN"/>
              </w:rPr>
            </w:pPr>
            <w:r>
              <w:t>M8</w:t>
            </w:r>
          </w:p>
        </w:tc>
        <w:tc>
          <w:tcPr>
            <w:tcW w:w="683" w:type="pct"/>
            <w:tcBorders>
              <w:top w:val="nil"/>
              <w:left w:val="nil"/>
              <w:bottom w:val="single" w:sz="4" w:space="0" w:color="auto"/>
              <w:right w:val="single" w:sz="8" w:space="0" w:color="auto"/>
            </w:tcBorders>
            <w:tcMar>
              <w:top w:w="0" w:type="dxa"/>
              <w:left w:w="108" w:type="dxa"/>
              <w:bottom w:w="0" w:type="dxa"/>
              <w:right w:w="108" w:type="dxa"/>
            </w:tcMar>
            <w:hideMark/>
          </w:tcPr>
          <w:p w:rsidR="00AA13E3" w:rsidRDefault="00AA13E3" w:rsidP="00CD569B">
            <w:pPr>
              <w:pStyle w:val="TAL"/>
              <w:overflowPunct/>
              <w:autoSpaceDE/>
              <w:autoSpaceDN/>
              <w:adjustRightInd/>
              <w:ind w:left="0" w:firstLine="0"/>
              <w:textAlignment w:val="auto"/>
              <w:rPr>
                <w:lang w:val="en-US" w:eastAsia="ja-JP"/>
              </w:rPr>
            </w:pPr>
            <w:r>
              <w:rPr>
                <w:lang w:val="en-US" w:eastAsia="ja-JP"/>
              </w:rPr>
              <w:t>logging of M1 from event triggered measurement reports according to existing RRM configuration</w:t>
            </w:r>
            <w:r w:rsidR="004B143C">
              <w:rPr>
                <w:lang w:val="en-US" w:eastAsia="ja-JP"/>
              </w:rPr>
              <w:t>.</w:t>
            </w:r>
          </w:p>
          <w:p w:rsidR="00AA13E3" w:rsidRDefault="00AA13E3" w:rsidP="00CD569B">
            <w:pPr>
              <w:pStyle w:val="TAC"/>
              <w:overflowPunct/>
              <w:autoSpaceDE/>
              <w:autoSpaceDN/>
              <w:adjustRightInd/>
              <w:ind w:left="0" w:firstLine="0"/>
              <w:jc w:val="left"/>
              <w:textAlignment w:val="auto"/>
              <w:rPr>
                <w:lang w:val="en-US" w:eastAsia="ja-JP"/>
              </w:rPr>
            </w:pPr>
          </w:p>
        </w:tc>
        <w:tc>
          <w:tcPr>
            <w:tcW w:w="681" w:type="pct"/>
            <w:tcBorders>
              <w:top w:val="nil"/>
              <w:left w:val="nil"/>
              <w:bottom w:val="single" w:sz="4" w:space="0" w:color="auto"/>
              <w:right w:val="single" w:sz="8" w:space="0" w:color="auto"/>
            </w:tcBorders>
            <w:tcMar>
              <w:top w:w="0" w:type="dxa"/>
              <w:left w:w="108" w:type="dxa"/>
              <w:bottom w:w="0" w:type="dxa"/>
              <w:right w:w="108" w:type="dxa"/>
            </w:tcMar>
            <w:hideMark/>
          </w:tcPr>
          <w:p w:rsidR="00AA13E3" w:rsidRDefault="00AA13E3" w:rsidP="00401B77">
            <w:pPr>
              <w:pStyle w:val="TAC"/>
              <w:jc w:val="left"/>
              <w:rPr>
                <w:lang w:eastAsia="zh-CN"/>
              </w:rPr>
            </w:pPr>
            <w:r>
              <w:rPr>
                <w:lang w:eastAsia="zh-CN"/>
              </w:rPr>
              <w:t>M7</w:t>
            </w:r>
            <w:r w:rsidR="00334114">
              <w:rPr>
                <w:lang w:eastAsia="zh-CN"/>
              </w:rPr>
              <w:t xml:space="preserve"> for DL</w:t>
            </w:r>
          </w:p>
        </w:tc>
        <w:tc>
          <w:tcPr>
            <w:tcW w:w="599" w:type="pct"/>
            <w:tcBorders>
              <w:top w:val="nil"/>
              <w:left w:val="nil"/>
              <w:bottom w:val="single" w:sz="4" w:space="0" w:color="auto"/>
              <w:right w:val="single" w:sz="8" w:space="0" w:color="auto"/>
            </w:tcBorders>
            <w:tcMar>
              <w:top w:w="0" w:type="dxa"/>
              <w:left w:w="108" w:type="dxa"/>
              <w:bottom w:w="0" w:type="dxa"/>
              <w:right w:w="108" w:type="dxa"/>
            </w:tcMar>
            <w:hideMark/>
          </w:tcPr>
          <w:p w:rsidR="00AA13E3" w:rsidRDefault="00AA13E3" w:rsidP="00401B77">
            <w:pPr>
              <w:pStyle w:val="TAC"/>
              <w:rPr>
                <w:lang w:eastAsia="zh-CN"/>
              </w:rPr>
            </w:pPr>
            <w:r>
              <w:rPr>
                <w:lang w:eastAsia="zh-CN"/>
              </w:rPr>
              <w:t xml:space="preserve">M6 </w:t>
            </w:r>
            <w:r w:rsidR="00334114">
              <w:rPr>
                <w:lang w:eastAsia="zh-CN"/>
              </w:rPr>
              <w:t>for DL</w:t>
            </w:r>
          </w:p>
        </w:tc>
        <w:tc>
          <w:tcPr>
            <w:tcW w:w="557" w:type="pct"/>
            <w:tcBorders>
              <w:top w:val="nil"/>
              <w:left w:val="nil"/>
              <w:bottom w:val="single" w:sz="4" w:space="0" w:color="auto"/>
              <w:right w:val="single" w:sz="8" w:space="0" w:color="auto"/>
            </w:tcBorders>
            <w:tcMar>
              <w:top w:w="0" w:type="dxa"/>
              <w:left w:w="108" w:type="dxa"/>
              <w:bottom w:w="0" w:type="dxa"/>
              <w:right w:w="108" w:type="dxa"/>
            </w:tcMar>
            <w:hideMark/>
          </w:tcPr>
          <w:p w:rsidR="00AA13E3" w:rsidRDefault="00AA13E3" w:rsidP="00401B77">
            <w:pPr>
              <w:pStyle w:val="TAC"/>
              <w:rPr>
                <w:lang w:eastAsia="zh-CN"/>
              </w:rPr>
            </w:pPr>
            <w:r>
              <w:rPr>
                <w:lang w:eastAsia="zh-CN"/>
              </w:rPr>
              <w:t>M5</w:t>
            </w:r>
            <w:r w:rsidR="00334114">
              <w:rPr>
                <w:lang w:eastAsia="zh-CN"/>
              </w:rPr>
              <w:t xml:space="preserve"> for DL</w:t>
            </w:r>
          </w:p>
        </w:tc>
        <w:tc>
          <w:tcPr>
            <w:tcW w:w="628" w:type="pct"/>
            <w:tcBorders>
              <w:top w:val="nil"/>
              <w:left w:val="nil"/>
              <w:bottom w:val="single" w:sz="4" w:space="0" w:color="auto"/>
              <w:right w:val="single" w:sz="8" w:space="0" w:color="auto"/>
            </w:tcBorders>
            <w:tcMar>
              <w:top w:w="0" w:type="dxa"/>
              <w:left w:w="108" w:type="dxa"/>
              <w:bottom w:w="0" w:type="dxa"/>
              <w:right w:w="108" w:type="dxa"/>
            </w:tcMar>
            <w:hideMark/>
          </w:tcPr>
          <w:p w:rsidR="00AA13E3" w:rsidRDefault="00AA13E3" w:rsidP="00401B77">
            <w:pPr>
              <w:pStyle w:val="TAC"/>
              <w:rPr>
                <w:lang w:eastAsia="zh-CN"/>
              </w:rPr>
            </w:pPr>
            <w:r>
              <w:rPr>
                <w:lang w:eastAsia="zh-CN"/>
              </w:rPr>
              <w:t>M4</w:t>
            </w:r>
            <w:r w:rsidR="00334114">
              <w:rPr>
                <w:lang w:eastAsia="zh-CN"/>
              </w:rPr>
              <w:t xml:space="preserve"> for DL</w:t>
            </w:r>
          </w:p>
        </w:tc>
        <w:tc>
          <w:tcPr>
            <w:tcW w:w="576" w:type="pct"/>
            <w:tcBorders>
              <w:top w:val="nil"/>
              <w:left w:val="nil"/>
              <w:bottom w:val="single" w:sz="4" w:space="0" w:color="auto"/>
              <w:right w:val="single" w:sz="8" w:space="0" w:color="auto"/>
            </w:tcBorders>
            <w:tcMar>
              <w:top w:w="0" w:type="dxa"/>
              <w:left w:w="108" w:type="dxa"/>
              <w:bottom w:w="0" w:type="dxa"/>
              <w:right w:w="108" w:type="dxa"/>
            </w:tcMar>
            <w:hideMark/>
          </w:tcPr>
          <w:p w:rsidR="00AA13E3" w:rsidRDefault="00AA13E3" w:rsidP="00401B77">
            <w:pPr>
              <w:pStyle w:val="TAC"/>
              <w:rPr>
                <w:lang w:eastAsia="zh-CN"/>
              </w:rPr>
            </w:pPr>
            <w:r>
              <w:rPr>
                <w:lang w:eastAsia="zh-CN"/>
              </w:rPr>
              <w:t>M2</w:t>
            </w:r>
            <w:r w:rsidR="00334114">
              <w:rPr>
                <w:lang w:eastAsia="zh-CN"/>
              </w:rPr>
              <w:t xml:space="preserve"> for DL</w:t>
            </w:r>
          </w:p>
        </w:tc>
        <w:tc>
          <w:tcPr>
            <w:tcW w:w="667" w:type="pct"/>
            <w:tcBorders>
              <w:top w:val="nil"/>
              <w:left w:val="nil"/>
              <w:bottom w:val="single" w:sz="4" w:space="0" w:color="auto"/>
              <w:right w:val="single" w:sz="8" w:space="0" w:color="auto"/>
            </w:tcBorders>
            <w:tcMar>
              <w:top w:w="0" w:type="dxa"/>
              <w:left w:w="108" w:type="dxa"/>
              <w:bottom w:w="0" w:type="dxa"/>
              <w:right w:w="108" w:type="dxa"/>
            </w:tcMar>
            <w:hideMark/>
          </w:tcPr>
          <w:p w:rsidR="00AA13E3" w:rsidRDefault="00AA13E3" w:rsidP="00401B77">
            <w:pPr>
              <w:pStyle w:val="TAC"/>
              <w:rPr>
                <w:lang w:eastAsia="zh-CN"/>
              </w:rPr>
            </w:pPr>
            <w:r>
              <w:rPr>
                <w:lang w:eastAsia="zh-CN"/>
              </w:rPr>
              <w:t>M1</w:t>
            </w:r>
            <w:r w:rsidR="00334114">
              <w:rPr>
                <w:lang w:eastAsia="zh-CN"/>
              </w:rPr>
              <w:t xml:space="preserve"> for DL</w:t>
            </w:r>
          </w:p>
        </w:tc>
      </w:tr>
      <w:tr w:rsidR="00334114" w:rsidTr="001764C6">
        <w:tc>
          <w:tcPr>
            <w:tcW w:w="1973" w:type="pct"/>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334114" w:rsidRDefault="00334114" w:rsidP="00334114">
            <w:pPr>
              <w:pStyle w:val="TAC"/>
              <w:jc w:val="left"/>
              <w:rPr>
                <w:lang w:eastAsia="zh-CN"/>
              </w:rPr>
            </w:pPr>
            <w:r>
              <w:rPr>
                <w:lang w:eastAsia="zh-CN"/>
              </w:rPr>
              <w:t>spare</w:t>
            </w:r>
          </w:p>
        </w:tc>
        <w:tc>
          <w:tcPr>
            <w:tcW w:w="59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334114" w:rsidRDefault="00334114" w:rsidP="00334114">
            <w:pPr>
              <w:pStyle w:val="TAC"/>
              <w:rPr>
                <w:lang w:eastAsia="zh-CN"/>
              </w:rPr>
            </w:pPr>
            <w:r>
              <w:rPr>
                <w:lang w:eastAsia="zh-CN"/>
              </w:rPr>
              <w:t>M7 for UL</w:t>
            </w:r>
          </w:p>
        </w:tc>
        <w:tc>
          <w:tcPr>
            <w:tcW w:w="55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334114" w:rsidRDefault="00334114" w:rsidP="00334114">
            <w:pPr>
              <w:pStyle w:val="TAC"/>
              <w:rPr>
                <w:lang w:eastAsia="zh-CN"/>
              </w:rPr>
            </w:pPr>
            <w:r>
              <w:rPr>
                <w:lang w:eastAsia="zh-CN"/>
              </w:rPr>
              <w:t>M6 for UL</w:t>
            </w:r>
          </w:p>
        </w:tc>
        <w:tc>
          <w:tcPr>
            <w:tcW w:w="62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334114" w:rsidRDefault="00334114" w:rsidP="00334114">
            <w:pPr>
              <w:pStyle w:val="TAC"/>
              <w:rPr>
                <w:lang w:eastAsia="zh-CN"/>
              </w:rPr>
            </w:pPr>
            <w:r>
              <w:rPr>
                <w:lang w:eastAsia="zh-CN"/>
              </w:rPr>
              <w:t>M5 for UL</w:t>
            </w:r>
          </w:p>
        </w:tc>
        <w:tc>
          <w:tcPr>
            <w:tcW w:w="57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334114" w:rsidRDefault="00334114" w:rsidP="00334114">
            <w:pPr>
              <w:pStyle w:val="TAC"/>
              <w:rPr>
                <w:lang w:eastAsia="zh-CN"/>
              </w:rPr>
            </w:pPr>
            <w:r>
              <w:rPr>
                <w:lang w:eastAsia="zh-CN"/>
              </w:rPr>
              <w:t>M4 for UL</w:t>
            </w:r>
          </w:p>
        </w:tc>
        <w:tc>
          <w:tcPr>
            <w:tcW w:w="66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334114" w:rsidRDefault="00334114" w:rsidP="00334114">
            <w:pPr>
              <w:pStyle w:val="TAC"/>
              <w:rPr>
                <w:lang w:eastAsia="zh-CN"/>
              </w:rPr>
            </w:pPr>
            <w:r>
              <w:rPr>
                <w:lang w:eastAsia="zh-CN"/>
              </w:rPr>
              <w:t>M9</w:t>
            </w:r>
          </w:p>
        </w:tc>
      </w:tr>
      <w:tr w:rsidR="00334114" w:rsidTr="00334114">
        <w:tc>
          <w:tcPr>
            <w:tcW w:w="5000" w:type="pct"/>
            <w:gridSpan w:val="8"/>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334114" w:rsidRDefault="00334114" w:rsidP="00334114">
            <w:pPr>
              <w:pStyle w:val="TAC"/>
              <w:rPr>
                <w:lang w:eastAsia="zh-CN"/>
              </w:rPr>
            </w:pPr>
            <w:r>
              <w:rPr>
                <w:lang w:eastAsia="zh-CN"/>
              </w:rPr>
              <w:t>spare</w:t>
            </w:r>
          </w:p>
        </w:tc>
      </w:tr>
      <w:tr w:rsidR="00334114" w:rsidTr="00334114">
        <w:tc>
          <w:tcPr>
            <w:tcW w:w="5000" w:type="pct"/>
            <w:gridSpan w:val="8"/>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334114" w:rsidRDefault="00334114" w:rsidP="00334114">
            <w:pPr>
              <w:pStyle w:val="TAC"/>
              <w:rPr>
                <w:lang w:eastAsia="zh-CN"/>
              </w:rPr>
            </w:pPr>
            <w:r>
              <w:rPr>
                <w:lang w:eastAsia="zh-CN"/>
              </w:rPr>
              <w:t>spare</w:t>
            </w:r>
          </w:p>
        </w:tc>
      </w:tr>
    </w:tbl>
    <w:p w:rsidR="002E3F17" w:rsidRDefault="002E3F17" w:rsidP="007A4B4A">
      <w:pPr>
        <w:pStyle w:val="B10"/>
      </w:pPr>
    </w:p>
    <w:p w:rsidR="00292C5A" w:rsidRDefault="00F25111" w:rsidP="00004144">
      <w:pPr>
        <w:pStyle w:val="NO"/>
      </w:pPr>
      <w:r>
        <w:t xml:space="preserve">NOTE: </w:t>
      </w:r>
      <w:r>
        <w:rPr>
          <w:lang w:val="en-US" w:eastAsia="ja-JP"/>
        </w:rPr>
        <w:t>Value "1" indicates "activate" and value "0" indicates "do not activate".</w:t>
      </w:r>
    </w:p>
    <w:p w:rsidR="00292C5A" w:rsidRDefault="00292C5A">
      <w:pPr>
        <w:pStyle w:val="Heading3"/>
      </w:pPr>
      <w:bookmarkStart w:id="1476" w:name="_Toc516654940"/>
      <w:bookmarkStart w:id="1477" w:name="_Toc28278131"/>
      <w:bookmarkStart w:id="1478" w:name="_Toc36134406"/>
      <w:bookmarkStart w:id="1479" w:name="_Toc44686891"/>
      <w:bookmarkStart w:id="1480" w:name="_Toc51928661"/>
      <w:bookmarkStart w:id="1481" w:name="_Toc51929230"/>
      <w:bookmarkStart w:id="1482" w:name="_Toc155283243"/>
      <w:r>
        <w:t>5.10.4</w:t>
      </w:r>
      <w:r>
        <w:tab/>
        <w:t>Reporting Trigger</w:t>
      </w:r>
      <w:bookmarkEnd w:id="1476"/>
      <w:bookmarkEnd w:id="1477"/>
      <w:bookmarkEnd w:id="1478"/>
      <w:bookmarkEnd w:id="1479"/>
      <w:bookmarkEnd w:id="1480"/>
      <w:bookmarkEnd w:id="1481"/>
      <w:bookmarkEnd w:id="1482"/>
    </w:p>
    <w:p w:rsidR="00292C5A" w:rsidRDefault="00292C5A" w:rsidP="00CD569B">
      <w:pPr>
        <w:ind w:left="1" w:hanging="1"/>
      </w:pPr>
      <w:r>
        <w:t xml:space="preserve">This parameter is mandatory if the list of measurements parameter is configured for </w:t>
      </w:r>
      <w:r>
        <w:rPr>
          <w:rFonts w:hint="eastAsia"/>
          <w:lang w:eastAsia="zh-CN"/>
        </w:rPr>
        <w:t>UE side measurement ( M1 in LTE</w:t>
      </w:r>
      <w:r w:rsidR="009B35BF">
        <w:rPr>
          <w:lang w:eastAsia="zh-CN"/>
        </w:rPr>
        <w:t xml:space="preserve"> and NR,</w:t>
      </w:r>
      <w:r>
        <w:rPr>
          <w:rFonts w:hint="eastAsia"/>
          <w:lang w:eastAsia="zh-CN"/>
        </w:rPr>
        <w:t xml:space="preserve"> and M1/M2 in UMTS) </w:t>
      </w:r>
      <w:r>
        <w:t>and the jobtype is configured for Immediate MDT or combined Immediate MDT and Trace.</w:t>
      </w:r>
    </w:p>
    <w:p w:rsidR="00292C5A" w:rsidRDefault="00292C5A" w:rsidP="00CD569B">
      <w:pPr>
        <w:ind w:left="1" w:hanging="1"/>
      </w:pPr>
      <w:r>
        <w:t>The parameter shall not have the combination of periodical, event based and event based periodic reporting at the same time, i.e. :</w:t>
      </w:r>
    </w:p>
    <w:p w:rsidR="00292C5A" w:rsidRDefault="009B35BF" w:rsidP="00CD569B">
      <w:pPr>
        <w:pStyle w:val="B10"/>
        <w:ind w:left="1" w:hanging="1"/>
        <w:rPr>
          <w:lang w:eastAsia="zh-CN"/>
        </w:rPr>
      </w:pPr>
      <w:r>
        <w:rPr>
          <w:lang w:eastAsia="zh-CN"/>
        </w:rPr>
        <w:t>-</w:t>
      </w:r>
      <w:r>
        <w:rPr>
          <w:lang w:eastAsia="zh-CN"/>
        </w:rPr>
        <w:tab/>
      </w:r>
      <w:r w:rsidR="00292C5A">
        <w:rPr>
          <w:rFonts w:hint="eastAsia"/>
          <w:lang w:eastAsia="zh-CN"/>
        </w:rPr>
        <w:t>For LTE</w:t>
      </w:r>
      <w:r>
        <w:rPr>
          <w:lang w:eastAsia="zh-CN"/>
        </w:rPr>
        <w:t xml:space="preserve"> and NR</w:t>
      </w:r>
      <w:r w:rsidR="00292C5A">
        <w:rPr>
          <w:rFonts w:hint="eastAsia"/>
          <w:lang w:eastAsia="zh-CN"/>
        </w:rPr>
        <w:t xml:space="preserve">, </w:t>
      </w:r>
      <w:r w:rsidR="00292C5A">
        <w:rPr>
          <w:lang w:eastAsia="zh-CN"/>
        </w:rPr>
        <w:t xml:space="preserve">only one of the bits </w:t>
      </w:r>
      <w:r w:rsidR="00292C5A">
        <w:t>1, 2, and 5 can be set.</w:t>
      </w:r>
    </w:p>
    <w:p w:rsidR="00292C5A" w:rsidRDefault="009B35BF" w:rsidP="00CD569B">
      <w:pPr>
        <w:pStyle w:val="B10"/>
        <w:ind w:left="1" w:hanging="1"/>
        <w:rPr>
          <w:lang w:eastAsia="zh-CN"/>
        </w:rPr>
      </w:pPr>
      <w:r>
        <w:rPr>
          <w:lang w:eastAsia="zh-CN"/>
        </w:rPr>
        <w:t>-</w:t>
      </w:r>
      <w:r>
        <w:rPr>
          <w:lang w:eastAsia="zh-CN"/>
        </w:rPr>
        <w:tab/>
      </w:r>
      <w:r w:rsidR="00292C5A">
        <w:rPr>
          <w:rFonts w:hint="eastAsia"/>
          <w:lang w:eastAsia="zh-CN"/>
        </w:rPr>
        <w:t xml:space="preserve">For UMTS, </w:t>
      </w:r>
      <w:r w:rsidR="00292C5A">
        <w:t>bit 1 cannot be set</w:t>
      </w:r>
      <w:r w:rsidR="00292C5A">
        <w:rPr>
          <w:rFonts w:hint="eastAsia"/>
          <w:lang w:eastAsia="zh-CN"/>
        </w:rPr>
        <w:t xml:space="preserve"> at the same time </w:t>
      </w:r>
      <w:r w:rsidR="00292C5A">
        <w:rPr>
          <w:lang w:eastAsia="zh-CN"/>
        </w:rPr>
        <w:t>with</w:t>
      </w:r>
      <w:r w:rsidR="00292C5A">
        <w:rPr>
          <w:rFonts w:hint="eastAsia"/>
          <w:lang w:eastAsia="zh-CN"/>
        </w:rPr>
        <w:t xml:space="preserve"> </w:t>
      </w:r>
      <w:r w:rsidR="00292C5A">
        <w:t xml:space="preserve">either bit </w:t>
      </w:r>
      <w:r w:rsidR="00292C5A">
        <w:rPr>
          <w:rFonts w:hint="eastAsia"/>
          <w:lang w:eastAsia="zh-CN"/>
        </w:rPr>
        <w:t>3</w:t>
      </w:r>
      <w:r w:rsidR="00292C5A">
        <w:t xml:space="preserve"> or bit </w:t>
      </w:r>
      <w:r w:rsidR="00292C5A">
        <w:rPr>
          <w:rFonts w:hint="eastAsia"/>
          <w:lang w:eastAsia="zh-CN"/>
        </w:rPr>
        <w:t>4</w:t>
      </w:r>
      <w:r w:rsidR="00292C5A">
        <w:t>.</w:t>
      </w:r>
    </w:p>
    <w:p w:rsidR="00292C5A" w:rsidRDefault="00292C5A" w:rsidP="00CD569B">
      <w:pPr>
        <w:ind w:left="1" w:hanging="1"/>
      </w:pPr>
      <w:r>
        <w:t xml:space="preserve">The parameter is one octet long bitmap and can have the following values </w:t>
      </w:r>
      <w:r w:rsidR="009B35BF">
        <w:t xml:space="preserve">in LTE, UMTS, NR </w:t>
      </w:r>
      <w:r>
        <w:rPr>
          <w:rFonts w:hint="eastAsia"/>
          <w:lang w:eastAsia="zh-CN"/>
        </w:rPr>
        <w:t>(</w:t>
      </w:r>
      <w:r>
        <w:rPr>
          <w:lang w:eastAsia="zh-CN"/>
        </w:rPr>
        <w:t>detailed definition of the parameter is in 3GPP TS 37.320 [30]</w:t>
      </w:r>
      <w:r>
        <w:rPr>
          <w:rFonts w:hint="eastAsia"/>
          <w:lang w:eastAsia="zh-CN"/>
        </w:rPr>
        <w:t>)</w:t>
      </w:r>
      <w:r>
        <w:t>:</w:t>
      </w:r>
    </w:p>
    <w:p w:rsidR="00292C5A" w:rsidRDefault="009B35BF" w:rsidP="00CD569B">
      <w:pPr>
        <w:pStyle w:val="B10"/>
        <w:ind w:left="1" w:hanging="1"/>
      </w:pPr>
      <w:r>
        <w:rPr>
          <w:lang w:eastAsia="zh-CN"/>
        </w:rPr>
        <w:t>-</w:t>
      </w:r>
      <w:r>
        <w:rPr>
          <w:lang w:eastAsia="zh-CN"/>
        </w:rPr>
        <w:tab/>
      </w:r>
      <w:r w:rsidR="00292C5A">
        <w:rPr>
          <w:rFonts w:hint="eastAsia"/>
          <w:lang w:eastAsia="zh-CN"/>
        </w:rPr>
        <w:t>Perio</w:t>
      </w:r>
      <w:r w:rsidR="00292C5A">
        <w:rPr>
          <w:rFonts w:hint="eastAsia"/>
        </w:rPr>
        <w:t>dical,</w:t>
      </w:r>
    </w:p>
    <w:p w:rsidR="00292C5A" w:rsidRDefault="009B35BF" w:rsidP="00CD569B">
      <w:pPr>
        <w:pStyle w:val="B10"/>
        <w:ind w:left="1" w:hanging="1"/>
      </w:pPr>
      <w:r>
        <w:t>-</w:t>
      </w:r>
      <w:r>
        <w:tab/>
      </w:r>
      <w:r w:rsidR="00292C5A">
        <w:t xml:space="preserve">Event </w:t>
      </w:r>
      <w:r w:rsidR="00292C5A">
        <w:rPr>
          <w:rFonts w:hint="eastAsia"/>
        </w:rPr>
        <w:t xml:space="preserve">A2 </w:t>
      </w:r>
      <w:r w:rsidR="00292C5A">
        <w:t>for LTE</w:t>
      </w:r>
      <w:r>
        <w:t xml:space="preserve"> and NR</w:t>
      </w:r>
      <w:r w:rsidR="00292C5A">
        <w:t xml:space="preserve">: </w:t>
      </w:r>
    </w:p>
    <w:p w:rsidR="00292C5A" w:rsidRDefault="009B35BF" w:rsidP="00CD569B">
      <w:pPr>
        <w:pStyle w:val="B10"/>
        <w:ind w:left="1" w:hanging="1"/>
        <w:rPr>
          <w:lang w:val="nb-NO"/>
        </w:rPr>
      </w:pPr>
      <w:r>
        <w:rPr>
          <w:lang w:val="nb-NO"/>
        </w:rPr>
        <w:t>-</w:t>
      </w:r>
      <w:r>
        <w:rPr>
          <w:lang w:val="nb-NO"/>
        </w:rPr>
        <w:tab/>
      </w:r>
      <w:r w:rsidR="00292C5A">
        <w:rPr>
          <w:lang w:val="nb-NO"/>
        </w:rPr>
        <w:t>Event 1</w:t>
      </w:r>
      <w:r w:rsidR="008A4086" w:rsidRPr="008A4086">
        <w:rPr>
          <w:lang w:val="nb-NO"/>
        </w:rPr>
        <w:t>f</w:t>
      </w:r>
      <w:r w:rsidR="00292C5A">
        <w:rPr>
          <w:lang w:val="nb-NO"/>
        </w:rPr>
        <w:t xml:space="preserve"> for UMTS</w:t>
      </w:r>
      <w:r w:rsidR="00292C5A">
        <w:rPr>
          <w:rFonts w:hint="eastAsia"/>
          <w:lang w:val="nb-NO"/>
        </w:rPr>
        <w:t xml:space="preserve">, </w:t>
      </w:r>
    </w:p>
    <w:p w:rsidR="00292C5A" w:rsidRDefault="009B35BF" w:rsidP="00CD569B">
      <w:pPr>
        <w:pStyle w:val="B10"/>
        <w:ind w:left="1" w:hanging="1"/>
        <w:rPr>
          <w:lang w:val="nb-NO"/>
        </w:rPr>
      </w:pPr>
      <w:r>
        <w:rPr>
          <w:lang w:val="nb-NO"/>
        </w:rPr>
        <w:t>-</w:t>
      </w:r>
      <w:r>
        <w:rPr>
          <w:lang w:val="nb-NO"/>
        </w:rPr>
        <w:tab/>
      </w:r>
      <w:r w:rsidR="00292C5A">
        <w:rPr>
          <w:lang w:val="nb-NO"/>
        </w:rPr>
        <w:t xml:space="preserve">Event </w:t>
      </w:r>
      <w:r w:rsidR="00292C5A">
        <w:rPr>
          <w:rFonts w:hint="eastAsia"/>
          <w:lang w:val="nb-NO" w:eastAsia="zh-CN"/>
        </w:rPr>
        <w:t>1</w:t>
      </w:r>
      <w:r w:rsidR="008A4086" w:rsidRPr="008A4086">
        <w:rPr>
          <w:lang w:val="nb-NO" w:eastAsia="zh-CN"/>
        </w:rPr>
        <w:t>i</w:t>
      </w:r>
      <w:r w:rsidR="00292C5A">
        <w:rPr>
          <w:rFonts w:hint="eastAsia"/>
          <w:lang w:val="nb-NO" w:eastAsia="zh-CN"/>
        </w:rPr>
        <w:t xml:space="preserve"> </w:t>
      </w:r>
      <w:r w:rsidR="00292C5A">
        <w:rPr>
          <w:rFonts w:hint="eastAsia"/>
          <w:lang w:val="nb-NO"/>
        </w:rPr>
        <w:t>for UMTS 1.28 Mcps TDD</w:t>
      </w:r>
      <w:r w:rsidR="00292C5A">
        <w:rPr>
          <w:lang w:val="nb-NO"/>
        </w:rPr>
        <w:t xml:space="preserve">, </w:t>
      </w:r>
    </w:p>
    <w:p w:rsidR="00292C5A" w:rsidRDefault="009B35BF" w:rsidP="00CD569B">
      <w:pPr>
        <w:pStyle w:val="B10"/>
        <w:ind w:left="1" w:hanging="1"/>
        <w:rPr>
          <w:lang w:val="nb-NO"/>
        </w:rPr>
      </w:pPr>
      <w:r>
        <w:rPr>
          <w:lang w:val="nb-NO"/>
        </w:rPr>
        <w:t>-</w:t>
      </w:r>
      <w:r>
        <w:rPr>
          <w:lang w:val="nb-NO"/>
        </w:rPr>
        <w:tab/>
      </w:r>
      <w:r w:rsidR="00292C5A">
        <w:rPr>
          <w:lang w:val="nb-NO"/>
        </w:rPr>
        <w:t>A2 event triggered periodic for LTE</w:t>
      </w:r>
      <w:r>
        <w:t xml:space="preserve"> and NR</w:t>
      </w:r>
      <w:r w:rsidR="00292C5A">
        <w:rPr>
          <w:lang w:val="nb-NO"/>
        </w:rPr>
        <w:t xml:space="preserve">. </w:t>
      </w:r>
    </w:p>
    <w:p w:rsidR="00292C5A" w:rsidRDefault="009B35BF" w:rsidP="00CD569B">
      <w:pPr>
        <w:pStyle w:val="B10"/>
        <w:ind w:left="1" w:hanging="1"/>
      </w:pPr>
      <w:r>
        <w:t>-</w:t>
      </w:r>
      <w:r>
        <w:tab/>
      </w:r>
      <w:r w:rsidR="00292C5A">
        <w:t>All configured RRM event triggers for M1 measurement</w:t>
      </w:r>
      <w:r w:rsidR="00E809E7">
        <w:t xml:space="preserve"> for LTE and NR</w:t>
      </w:r>
      <w:r w:rsidR="00292C5A">
        <w:t>. See also TS 37.320</w:t>
      </w:r>
      <w:r w:rsidR="00E809E7">
        <w:t xml:space="preserve"> [30]</w:t>
      </w:r>
      <w:r w:rsidR="00292C5A">
        <w:t xml:space="preserve"> </w:t>
      </w:r>
      <w:r w:rsidR="00E809E7">
        <w:t xml:space="preserve">clauses </w:t>
      </w:r>
      <w:r w:rsidR="00292C5A">
        <w:t xml:space="preserve">5.2.1.1 </w:t>
      </w:r>
      <w:r w:rsidR="00E809E7">
        <w:t>and 5.4.1.1.</w:t>
      </w:r>
    </w:p>
    <w:p w:rsidR="00173A56" w:rsidRDefault="00173A56" w:rsidP="00CD569B">
      <w:pPr>
        <w:pStyle w:val="B10"/>
        <w:ind w:left="1" w:hanging="1"/>
      </w:pPr>
      <w:r>
        <w:t>-</w:t>
      </w:r>
      <w:r>
        <w:tab/>
        <w:t>All configured RRM event triggers for M1/M2 measurement for UMTS. See also TS 37.320 [30] clause 5.3.1.1.</w:t>
      </w:r>
    </w:p>
    <w:p w:rsidR="00292C5A" w:rsidRDefault="00292C5A" w:rsidP="00CD569B">
      <w:pPr>
        <w:overflowPunct/>
        <w:autoSpaceDE/>
        <w:autoSpaceDN/>
        <w:adjustRightInd/>
        <w:spacing w:after="120"/>
        <w:ind w:left="1" w:hanging="1"/>
        <w:textAlignment w:val="auto"/>
        <w:rPr>
          <w:lang w:eastAsia="zh-C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4"/>
        <w:gridCol w:w="1057"/>
        <w:gridCol w:w="1057"/>
        <w:gridCol w:w="1014"/>
        <w:gridCol w:w="1998"/>
        <w:gridCol w:w="1521"/>
        <w:gridCol w:w="1163"/>
        <w:gridCol w:w="1033"/>
      </w:tblGrid>
      <w:tr w:rsidR="00292C5A">
        <w:tc>
          <w:tcPr>
            <w:tcW w:w="520" w:type="pct"/>
            <w:shd w:val="clear" w:color="auto" w:fill="E0E0E0"/>
          </w:tcPr>
          <w:p w:rsidR="00292C5A" w:rsidRDefault="00292C5A">
            <w:pPr>
              <w:pStyle w:val="TAH"/>
              <w:rPr>
                <w:lang w:eastAsia="zh-CN"/>
              </w:rPr>
            </w:pPr>
            <w:r>
              <w:rPr>
                <w:lang w:eastAsia="zh-CN"/>
              </w:rPr>
              <w:t>Bit 8</w:t>
            </w:r>
          </w:p>
        </w:tc>
        <w:tc>
          <w:tcPr>
            <w:tcW w:w="520" w:type="pct"/>
            <w:shd w:val="clear" w:color="auto" w:fill="E0E0E0"/>
          </w:tcPr>
          <w:p w:rsidR="00292C5A" w:rsidRDefault="00292C5A">
            <w:pPr>
              <w:pStyle w:val="TAH"/>
              <w:rPr>
                <w:lang w:eastAsia="zh-CN"/>
              </w:rPr>
            </w:pPr>
            <w:r>
              <w:rPr>
                <w:lang w:eastAsia="zh-CN"/>
              </w:rPr>
              <w:t>Bit 7</w:t>
            </w:r>
          </w:p>
        </w:tc>
        <w:tc>
          <w:tcPr>
            <w:tcW w:w="520" w:type="pct"/>
            <w:shd w:val="clear" w:color="auto" w:fill="E0E0E0"/>
          </w:tcPr>
          <w:p w:rsidR="00292C5A" w:rsidRDefault="00292C5A">
            <w:pPr>
              <w:pStyle w:val="TAH"/>
              <w:rPr>
                <w:lang w:eastAsia="zh-CN"/>
              </w:rPr>
            </w:pPr>
            <w:r>
              <w:rPr>
                <w:lang w:eastAsia="zh-CN"/>
              </w:rPr>
              <w:t>Bit 6</w:t>
            </w:r>
          </w:p>
        </w:tc>
        <w:tc>
          <w:tcPr>
            <w:tcW w:w="520" w:type="pct"/>
            <w:shd w:val="clear" w:color="auto" w:fill="E0E0E0"/>
          </w:tcPr>
          <w:p w:rsidR="00292C5A" w:rsidRDefault="00292C5A">
            <w:pPr>
              <w:pStyle w:val="TAH"/>
              <w:rPr>
                <w:lang w:eastAsia="zh-CN"/>
              </w:rPr>
            </w:pPr>
            <w:r>
              <w:rPr>
                <w:lang w:eastAsia="zh-CN"/>
              </w:rPr>
              <w:t>Bit 5</w:t>
            </w:r>
          </w:p>
        </w:tc>
        <w:tc>
          <w:tcPr>
            <w:tcW w:w="1019" w:type="pct"/>
            <w:shd w:val="clear" w:color="auto" w:fill="E0E0E0"/>
          </w:tcPr>
          <w:p w:rsidR="00292C5A" w:rsidRDefault="00292C5A">
            <w:pPr>
              <w:pStyle w:val="TAH"/>
              <w:rPr>
                <w:lang w:eastAsia="zh-CN"/>
              </w:rPr>
            </w:pPr>
            <w:r>
              <w:rPr>
                <w:lang w:eastAsia="zh-CN"/>
              </w:rPr>
              <w:t>Bit 4</w:t>
            </w:r>
          </w:p>
        </w:tc>
        <w:tc>
          <w:tcPr>
            <w:tcW w:w="777" w:type="pct"/>
            <w:shd w:val="clear" w:color="auto" w:fill="E0E0E0"/>
          </w:tcPr>
          <w:p w:rsidR="00292C5A" w:rsidRDefault="00292C5A">
            <w:pPr>
              <w:pStyle w:val="TAH"/>
              <w:rPr>
                <w:lang w:eastAsia="zh-CN"/>
              </w:rPr>
            </w:pPr>
            <w:r>
              <w:rPr>
                <w:lang w:eastAsia="zh-CN"/>
              </w:rPr>
              <w:t>Bit 3</w:t>
            </w:r>
          </w:p>
        </w:tc>
        <w:tc>
          <w:tcPr>
            <w:tcW w:w="595" w:type="pct"/>
            <w:shd w:val="clear" w:color="auto" w:fill="E0E0E0"/>
          </w:tcPr>
          <w:p w:rsidR="00292C5A" w:rsidRDefault="00292C5A">
            <w:pPr>
              <w:pStyle w:val="TAH"/>
              <w:rPr>
                <w:lang w:eastAsia="zh-CN"/>
              </w:rPr>
            </w:pPr>
            <w:r>
              <w:rPr>
                <w:lang w:eastAsia="zh-CN"/>
              </w:rPr>
              <w:t>Bit 2</w:t>
            </w:r>
          </w:p>
        </w:tc>
        <w:tc>
          <w:tcPr>
            <w:tcW w:w="530" w:type="pct"/>
            <w:shd w:val="clear" w:color="auto" w:fill="E0E0E0"/>
          </w:tcPr>
          <w:p w:rsidR="00292C5A" w:rsidRDefault="00292C5A">
            <w:pPr>
              <w:pStyle w:val="TAH"/>
              <w:rPr>
                <w:lang w:eastAsia="zh-CN"/>
              </w:rPr>
            </w:pPr>
            <w:r>
              <w:rPr>
                <w:lang w:eastAsia="zh-CN"/>
              </w:rPr>
              <w:t>Bit 1</w:t>
            </w:r>
          </w:p>
        </w:tc>
      </w:tr>
      <w:tr w:rsidR="00292C5A">
        <w:tc>
          <w:tcPr>
            <w:tcW w:w="520" w:type="pct"/>
          </w:tcPr>
          <w:p w:rsidR="00292C5A" w:rsidRDefault="00292C5A" w:rsidP="00CD569B">
            <w:pPr>
              <w:pStyle w:val="TAL"/>
              <w:overflowPunct/>
              <w:autoSpaceDE/>
              <w:autoSpaceDN/>
              <w:adjustRightInd/>
              <w:ind w:left="0" w:firstLine="0"/>
              <w:textAlignment w:val="auto"/>
              <w:rPr>
                <w:lang w:eastAsia="zh-CN"/>
              </w:rPr>
            </w:pPr>
            <w:r>
              <w:rPr>
                <w:lang w:eastAsia="zh-CN"/>
              </w:rPr>
              <w:t>Reserved</w:t>
            </w:r>
          </w:p>
        </w:tc>
        <w:tc>
          <w:tcPr>
            <w:tcW w:w="520" w:type="pct"/>
          </w:tcPr>
          <w:p w:rsidR="00292C5A" w:rsidRDefault="00292C5A" w:rsidP="00CD569B">
            <w:pPr>
              <w:pStyle w:val="TAL"/>
              <w:overflowPunct/>
              <w:autoSpaceDE/>
              <w:autoSpaceDN/>
              <w:adjustRightInd/>
              <w:ind w:left="0" w:firstLine="0"/>
              <w:textAlignment w:val="auto"/>
              <w:rPr>
                <w:lang w:eastAsia="zh-CN"/>
              </w:rPr>
            </w:pPr>
            <w:r>
              <w:rPr>
                <w:lang w:eastAsia="zh-CN"/>
              </w:rPr>
              <w:t>All configured RRM event triggers for UMTS</w:t>
            </w:r>
          </w:p>
        </w:tc>
        <w:tc>
          <w:tcPr>
            <w:tcW w:w="520" w:type="pct"/>
          </w:tcPr>
          <w:p w:rsidR="00292C5A" w:rsidRDefault="00292C5A" w:rsidP="00CD569B">
            <w:pPr>
              <w:pStyle w:val="TAL"/>
              <w:overflowPunct/>
              <w:autoSpaceDE/>
              <w:autoSpaceDN/>
              <w:adjustRightInd/>
              <w:ind w:left="0" w:firstLine="0"/>
              <w:textAlignment w:val="auto"/>
              <w:rPr>
                <w:lang w:eastAsia="zh-CN"/>
              </w:rPr>
            </w:pPr>
            <w:r>
              <w:rPr>
                <w:lang w:eastAsia="zh-CN"/>
              </w:rPr>
              <w:t>All configured RRM event triggers for LTE</w:t>
            </w:r>
            <w:r w:rsidR="001E78A8">
              <w:rPr>
                <w:lang w:eastAsia="zh-CN"/>
              </w:rPr>
              <w:t xml:space="preserve"> and NR</w:t>
            </w:r>
          </w:p>
        </w:tc>
        <w:tc>
          <w:tcPr>
            <w:tcW w:w="520" w:type="pct"/>
          </w:tcPr>
          <w:p w:rsidR="00292C5A" w:rsidRDefault="00292C5A" w:rsidP="00CD569B">
            <w:pPr>
              <w:pStyle w:val="TAL"/>
              <w:overflowPunct/>
              <w:autoSpaceDE/>
              <w:autoSpaceDN/>
              <w:adjustRightInd/>
              <w:ind w:left="0" w:firstLine="0"/>
              <w:textAlignment w:val="auto"/>
              <w:rPr>
                <w:lang w:eastAsia="zh-CN"/>
              </w:rPr>
            </w:pPr>
            <w:r>
              <w:rPr>
                <w:lang w:eastAsia="zh-CN"/>
              </w:rPr>
              <w:t>A2 event triggered periodic for LTE</w:t>
            </w:r>
            <w:r w:rsidR="009B35BF">
              <w:rPr>
                <w:lang w:eastAsia="zh-CN"/>
              </w:rPr>
              <w:t xml:space="preserve"> and NR</w:t>
            </w:r>
          </w:p>
        </w:tc>
        <w:tc>
          <w:tcPr>
            <w:tcW w:w="1019" w:type="pct"/>
          </w:tcPr>
          <w:p w:rsidR="00292C5A" w:rsidRPr="00CD569B" w:rsidRDefault="00292C5A" w:rsidP="00CD569B">
            <w:pPr>
              <w:pStyle w:val="TAL"/>
              <w:overflowPunct/>
              <w:autoSpaceDE/>
              <w:autoSpaceDN/>
              <w:adjustRightInd/>
              <w:ind w:left="0" w:firstLine="0"/>
              <w:textAlignment w:val="auto"/>
              <w:rPr>
                <w:lang w:eastAsia="zh-CN"/>
              </w:rPr>
            </w:pPr>
            <w:r w:rsidRPr="00CD569B">
              <w:rPr>
                <w:lang w:eastAsia="zh-CN"/>
              </w:rPr>
              <w:t xml:space="preserve">Event </w:t>
            </w:r>
            <w:r w:rsidRPr="00CD569B">
              <w:rPr>
                <w:rFonts w:hint="eastAsia"/>
                <w:lang w:eastAsia="zh-CN"/>
              </w:rPr>
              <w:t>1</w:t>
            </w:r>
            <w:r w:rsidR="008A4086" w:rsidRPr="008A4086">
              <w:rPr>
                <w:lang w:eastAsia="zh-CN"/>
              </w:rPr>
              <w:t>i</w:t>
            </w:r>
            <w:r w:rsidRPr="00CD569B">
              <w:rPr>
                <w:lang w:eastAsia="zh-CN"/>
              </w:rPr>
              <w:t xml:space="preserve"> for UMTS 1.28 MCPS TDD</w:t>
            </w:r>
          </w:p>
        </w:tc>
        <w:tc>
          <w:tcPr>
            <w:tcW w:w="777" w:type="pct"/>
          </w:tcPr>
          <w:p w:rsidR="00292C5A" w:rsidRPr="00CD569B" w:rsidRDefault="00292C5A" w:rsidP="00CD569B">
            <w:pPr>
              <w:pStyle w:val="TAL"/>
              <w:overflowPunct/>
              <w:autoSpaceDE/>
              <w:autoSpaceDN/>
              <w:adjustRightInd/>
              <w:ind w:left="0" w:firstLine="0"/>
              <w:textAlignment w:val="auto"/>
              <w:rPr>
                <w:lang w:eastAsia="zh-CN"/>
              </w:rPr>
            </w:pPr>
            <w:r w:rsidRPr="00CD569B">
              <w:rPr>
                <w:lang w:eastAsia="zh-CN"/>
              </w:rPr>
              <w:t xml:space="preserve"> Event 1</w:t>
            </w:r>
            <w:r w:rsidR="008A4086" w:rsidRPr="008A4086">
              <w:rPr>
                <w:lang w:eastAsia="zh-CN"/>
              </w:rPr>
              <w:t>f</w:t>
            </w:r>
            <w:r w:rsidRPr="00CD569B">
              <w:rPr>
                <w:lang w:eastAsia="zh-CN"/>
              </w:rPr>
              <w:t xml:space="preserve"> for UMTS </w:t>
            </w:r>
          </w:p>
        </w:tc>
        <w:tc>
          <w:tcPr>
            <w:tcW w:w="595" w:type="pct"/>
          </w:tcPr>
          <w:p w:rsidR="00292C5A" w:rsidRDefault="00292C5A" w:rsidP="00CD569B">
            <w:pPr>
              <w:pStyle w:val="TAL"/>
              <w:overflowPunct/>
              <w:autoSpaceDE/>
              <w:autoSpaceDN/>
              <w:adjustRightInd/>
              <w:ind w:left="0" w:firstLine="0"/>
              <w:textAlignment w:val="auto"/>
              <w:rPr>
                <w:lang w:eastAsia="zh-CN"/>
              </w:rPr>
            </w:pPr>
            <w:r>
              <w:rPr>
                <w:lang w:eastAsia="zh-CN"/>
              </w:rPr>
              <w:t>Event A2 for LTE</w:t>
            </w:r>
            <w:r w:rsidR="009B35BF">
              <w:rPr>
                <w:lang w:eastAsia="zh-CN"/>
              </w:rPr>
              <w:t xml:space="preserve"> and NR</w:t>
            </w:r>
          </w:p>
        </w:tc>
        <w:tc>
          <w:tcPr>
            <w:tcW w:w="530" w:type="pct"/>
          </w:tcPr>
          <w:p w:rsidR="00292C5A" w:rsidRDefault="00292C5A" w:rsidP="00CD569B">
            <w:pPr>
              <w:pStyle w:val="TAL"/>
              <w:overflowPunct/>
              <w:autoSpaceDE/>
              <w:autoSpaceDN/>
              <w:adjustRightInd/>
              <w:ind w:left="0" w:firstLine="0"/>
              <w:textAlignment w:val="auto"/>
              <w:rPr>
                <w:lang w:eastAsia="zh-CN"/>
              </w:rPr>
            </w:pPr>
            <w:r>
              <w:rPr>
                <w:lang w:eastAsia="zh-CN"/>
              </w:rPr>
              <w:t>Periodical</w:t>
            </w:r>
          </w:p>
        </w:tc>
      </w:tr>
    </w:tbl>
    <w:p w:rsidR="00292C5A" w:rsidRDefault="00292C5A">
      <w:pPr>
        <w:rPr>
          <w:lang w:eastAsia="zh-CN"/>
        </w:rPr>
      </w:pPr>
    </w:p>
    <w:p w:rsidR="00292C5A" w:rsidRDefault="00292C5A">
      <w:pPr>
        <w:pStyle w:val="Heading3"/>
        <w:rPr>
          <w:lang w:eastAsia="zh-CN"/>
        </w:rPr>
      </w:pPr>
      <w:bookmarkStart w:id="1483" w:name="_Toc516654941"/>
      <w:bookmarkStart w:id="1484" w:name="_Toc28278132"/>
      <w:bookmarkStart w:id="1485" w:name="_Toc36134407"/>
      <w:bookmarkStart w:id="1486" w:name="_Toc44686892"/>
      <w:bookmarkStart w:id="1487" w:name="_Toc51928662"/>
      <w:bookmarkStart w:id="1488" w:name="_Toc51929231"/>
      <w:bookmarkStart w:id="1489" w:name="_Toc155283244"/>
      <w:r>
        <w:rPr>
          <w:lang w:eastAsia="zh-CN"/>
        </w:rPr>
        <w:t>5.10.5</w:t>
      </w:r>
      <w:r>
        <w:rPr>
          <w:lang w:eastAsia="zh-CN"/>
        </w:rPr>
        <w:tab/>
        <w:t>Report Interval</w:t>
      </w:r>
      <w:bookmarkEnd w:id="1483"/>
      <w:bookmarkEnd w:id="1484"/>
      <w:bookmarkEnd w:id="1485"/>
      <w:bookmarkEnd w:id="1486"/>
      <w:bookmarkEnd w:id="1487"/>
      <w:bookmarkEnd w:id="1488"/>
      <w:bookmarkEnd w:id="1489"/>
      <w:r>
        <w:rPr>
          <w:lang w:eastAsia="zh-CN"/>
        </w:rPr>
        <w:t xml:space="preserve"> </w:t>
      </w:r>
    </w:p>
    <w:p w:rsidR="00292C5A" w:rsidRDefault="00292C5A" w:rsidP="00CD569B">
      <w:pPr>
        <w:ind w:left="0" w:firstLine="0"/>
        <w:rPr>
          <w:lang w:eastAsia="zh-CN"/>
        </w:rPr>
      </w:pPr>
      <w:r>
        <w:rPr>
          <w:lang w:eastAsia="zh-CN"/>
        </w:rPr>
        <w:t xml:space="preserve">This parameter is mandatory if the Reporting trigger is configured for Periodic </w:t>
      </w:r>
      <w:r>
        <w:t>UE side</w:t>
      </w:r>
      <w:r>
        <w:rPr>
          <w:lang w:eastAsia="zh-CN"/>
        </w:rPr>
        <w:t xml:space="preserve"> measurements </w:t>
      </w:r>
      <w:r>
        <w:t>(M1 in LTE</w:t>
      </w:r>
      <w:r w:rsidR="00E34036">
        <w:t xml:space="preserve"> or NR</w:t>
      </w:r>
      <w:r>
        <w:t xml:space="preserve"> and M1/M2 in UMTS)</w:t>
      </w:r>
      <w:r w:rsidR="00E34036">
        <w:t xml:space="preserve"> a</w:t>
      </w:r>
      <w:r>
        <w:rPr>
          <w:lang w:eastAsia="zh-CN"/>
        </w:rPr>
        <w:t>nd the jobtype is configured for Immediate MDT</w:t>
      </w:r>
      <w:r>
        <w:t xml:space="preserve"> or combined Immediate MDT and Trace</w:t>
      </w:r>
      <w:r>
        <w:rPr>
          <w:lang w:eastAsia="zh-CN"/>
        </w:rPr>
        <w:t>. The parameter indicates the interval between the periodical measurements to be taken when UE is in connected</w:t>
      </w:r>
      <w:r w:rsidR="00E34036">
        <w:rPr>
          <w:lang w:eastAsia="zh-CN"/>
        </w:rPr>
        <w:t xml:space="preserve"> mode</w:t>
      </w:r>
      <w:r>
        <w:rPr>
          <w:lang w:eastAsia="zh-CN"/>
        </w:rPr>
        <w:t xml:space="preserve">. </w:t>
      </w:r>
    </w:p>
    <w:p w:rsidR="00292C5A" w:rsidRDefault="00292C5A" w:rsidP="00CD569B">
      <w:pPr>
        <w:ind w:left="0" w:firstLine="0"/>
        <w:rPr>
          <w:lang w:eastAsia="zh-CN"/>
        </w:rPr>
      </w:pPr>
      <w:r>
        <w:rPr>
          <w:lang w:eastAsia="zh-CN"/>
        </w:rPr>
        <w:t>The parameter is enumerated type with the following values in milliseconds in case of UMTS (detailed definition is in 3GPP TS 25.331 [31]:</w:t>
      </w:r>
    </w:p>
    <w:p w:rsidR="00292C5A" w:rsidRDefault="004F74F9" w:rsidP="00D33809">
      <w:pPr>
        <w:pStyle w:val="B10"/>
      </w:pPr>
      <w:r>
        <w:t>-</w:t>
      </w:r>
      <w:r>
        <w:tab/>
      </w:r>
      <w:r w:rsidR="00292C5A">
        <w:t xml:space="preserve">250 ms (0), </w:t>
      </w:r>
    </w:p>
    <w:p w:rsidR="00292C5A" w:rsidRDefault="004F74F9" w:rsidP="00D33809">
      <w:pPr>
        <w:pStyle w:val="B10"/>
      </w:pPr>
      <w:r>
        <w:t>-</w:t>
      </w:r>
      <w:r>
        <w:tab/>
      </w:r>
      <w:r w:rsidR="00292C5A">
        <w:t xml:space="preserve">500 ms (1), </w:t>
      </w:r>
    </w:p>
    <w:p w:rsidR="00292C5A" w:rsidRDefault="004F74F9" w:rsidP="00D33809">
      <w:pPr>
        <w:pStyle w:val="B10"/>
      </w:pPr>
      <w:r>
        <w:t>-</w:t>
      </w:r>
      <w:r>
        <w:tab/>
      </w:r>
      <w:r w:rsidR="00292C5A">
        <w:t xml:space="preserve">1000 ms (2), </w:t>
      </w:r>
    </w:p>
    <w:p w:rsidR="00292C5A" w:rsidRDefault="004F74F9" w:rsidP="00D33809">
      <w:pPr>
        <w:pStyle w:val="B10"/>
      </w:pPr>
      <w:r>
        <w:t>-</w:t>
      </w:r>
      <w:r>
        <w:tab/>
      </w:r>
      <w:r w:rsidR="00292C5A">
        <w:t xml:space="preserve">2000 ms (3), </w:t>
      </w:r>
    </w:p>
    <w:p w:rsidR="00292C5A" w:rsidRDefault="004F74F9" w:rsidP="00D33809">
      <w:pPr>
        <w:pStyle w:val="B10"/>
      </w:pPr>
      <w:r>
        <w:t>-</w:t>
      </w:r>
      <w:r>
        <w:tab/>
      </w:r>
      <w:r w:rsidR="00292C5A">
        <w:t>3000 ms (4),</w:t>
      </w:r>
    </w:p>
    <w:p w:rsidR="00292C5A" w:rsidRDefault="004F74F9" w:rsidP="00D33809">
      <w:pPr>
        <w:pStyle w:val="B10"/>
      </w:pPr>
      <w:r>
        <w:t>-</w:t>
      </w:r>
      <w:r>
        <w:tab/>
      </w:r>
      <w:r w:rsidR="00292C5A">
        <w:t xml:space="preserve">4000 ms (5), </w:t>
      </w:r>
    </w:p>
    <w:p w:rsidR="00292C5A" w:rsidRDefault="004F74F9" w:rsidP="00D33809">
      <w:pPr>
        <w:pStyle w:val="B10"/>
      </w:pPr>
      <w:r>
        <w:t>-</w:t>
      </w:r>
      <w:r>
        <w:tab/>
      </w:r>
      <w:r w:rsidR="00292C5A">
        <w:t xml:space="preserve">6000 ms (6), </w:t>
      </w:r>
    </w:p>
    <w:p w:rsidR="00292C5A" w:rsidRDefault="004F74F9" w:rsidP="00D33809">
      <w:pPr>
        <w:pStyle w:val="B10"/>
      </w:pPr>
      <w:r>
        <w:t>-</w:t>
      </w:r>
      <w:r>
        <w:tab/>
      </w:r>
      <w:r w:rsidR="00292C5A">
        <w:t xml:space="preserve">8000 ms (7), </w:t>
      </w:r>
    </w:p>
    <w:p w:rsidR="00292C5A" w:rsidRDefault="004F74F9" w:rsidP="00D33809">
      <w:pPr>
        <w:pStyle w:val="B10"/>
      </w:pPr>
      <w:r>
        <w:t>-</w:t>
      </w:r>
      <w:r>
        <w:tab/>
      </w:r>
      <w:r w:rsidR="00292C5A">
        <w:t xml:space="preserve">12000 ms (8), </w:t>
      </w:r>
    </w:p>
    <w:p w:rsidR="00292C5A" w:rsidRDefault="004F74F9" w:rsidP="00D33809">
      <w:pPr>
        <w:pStyle w:val="B10"/>
      </w:pPr>
      <w:r>
        <w:t>-</w:t>
      </w:r>
      <w:r>
        <w:tab/>
      </w:r>
      <w:r w:rsidR="00292C5A">
        <w:t xml:space="preserve">16000 ms (9), </w:t>
      </w:r>
    </w:p>
    <w:p w:rsidR="00292C5A" w:rsidRDefault="004F74F9" w:rsidP="00D33809">
      <w:pPr>
        <w:pStyle w:val="B10"/>
      </w:pPr>
      <w:r>
        <w:t>-</w:t>
      </w:r>
      <w:r>
        <w:tab/>
      </w:r>
      <w:r w:rsidR="00292C5A">
        <w:t xml:space="preserve">20000 ms (10), </w:t>
      </w:r>
    </w:p>
    <w:p w:rsidR="00292C5A" w:rsidRDefault="004F74F9" w:rsidP="00D33809">
      <w:pPr>
        <w:pStyle w:val="B10"/>
      </w:pPr>
      <w:r>
        <w:t>-</w:t>
      </w:r>
      <w:r>
        <w:tab/>
      </w:r>
      <w:r w:rsidR="00292C5A">
        <w:t xml:space="preserve">24000 ms (11), </w:t>
      </w:r>
    </w:p>
    <w:p w:rsidR="00292C5A" w:rsidRDefault="004F74F9" w:rsidP="00D33809">
      <w:pPr>
        <w:pStyle w:val="B10"/>
      </w:pPr>
      <w:r>
        <w:t>-</w:t>
      </w:r>
      <w:r>
        <w:tab/>
      </w:r>
      <w:r w:rsidR="00292C5A">
        <w:t xml:space="preserve">28000 ms (12), </w:t>
      </w:r>
    </w:p>
    <w:p w:rsidR="00292C5A" w:rsidRDefault="004F74F9" w:rsidP="00D33809">
      <w:pPr>
        <w:pStyle w:val="B10"/>
      </w:pPr>
      <w:r>
        <w:t>-</w:t>
      </w:r>
      <w:r>
        <w:tab/>
      </w:r>
      <w:r w:rsidR="00292C5A">
        <w:t xml:space="preserve">32000 ms (13), </w:t>
      </w:r>
    </w:p>
    <w:p w:rsidR="00292C5A" w:rsidRDefault="004F74F9" w:rsidP="00D33809">
      <w:pPr>
        <w:pStyle w:val="B10"/>
      </w:pPr>
      <w:r>
        <w:t>-</w:t>
      </w:r>
      <w:r>
        <w:tab/>
      </w:r>
      <w:r w:rsidR="00292C5A">
        <w:t>64000 ms (14)</w:t>
      </w:r>
    </w:p>
    <w:p w:rsidR="00292C5A" w:rsidRDefault="00292C5A" w:rsidP="00CD569B">
      <w:pPr>
        <w:ind w:left="1" w:hanging="1"/>
        <w:rPr>
          <w:lang w:eastAsia="zh-CN"/>
        </w:rPr>
      </w:pPr>
      <w:r>
        <w:rPr>
          <w:lang w:eastAsia="zh-CN"/>
        </w:rPr>
        <w:t>The parameter can have the following values in LTE (detailed definition is in 3GPP TS 36.331 [32]):</w:t>
      </w:r>
    </w:p>
    <w:p w:rsidR="00292C5A" w:rsidRDefault="004F74F9" w:rsidP="00D33809">
      <w:pPr>
        <w:pStyle w:val="B10"/>
      </w:pPr>
      <w:r>
        <w:t>-</w:t>
      </w:r>
      <w:r>
        <w:tab/>
      </w:r>
      <w:r w:rsidR="00292C5A">
        <w:t>120 ms (</w:t>
      </w:r>
      <w:r w:rsidR="001E78A8">
        <w:t>0</w:t>
      </w:r>
      <w:r w:rsidR="00292C5A">
        <w:t xml:space="preserve">), </w:t>
      </w:r>
    </w:p>
    <w:p w:rsidR="00292C5A" w:rsidRDefault="004F74F9" w:rsidP="00D33809">
      <w:pPr>
        <w:pStyle w:val="B10"/>
      </w:pPr>
      <w:r>
        <w:t>-</w:t>
      </w:r>
      <w:r>
        <w:tab/>
      </w:r>
      <w:r w:rsidR="00292C5A">
        <w:t xml:space="preserve">240 ms (1), </w:t>
      </w:r>
    </w:p>
    <w:p w:rsidR="00292C5A" w:rsidRDefault="004F74F9" w:rsidP="00D33809">
      <w:pPr>
        <w:pStyle w:val="B10"/>
      </w:pPr>
      <w:r>
        <w:t>-</w:t>
      </w:r>
      <w:r>
        <w:tab/>
      </w:r>
      <w:r w:rsidR="00292C5A">
        <w:t>480 ms (</w:t>
      </w:r>
      <w:r w:rsidR="001E78A8">
        <w:t>2</w:t>
      </w:r>
      <w:r w:rsidR="00292C5A">
        <w:t xml:space="preserve">), </w:t>
      </w:r>
    </w:p>
    <w:p w:rsidR="00292C5A" w:rsidRDefault="004F74F9" w:rsidP="00D33809">
      <w:pPr>
        <w:pStyle w:val="B10"/>
      </w:pPr>
      <w:r>
        <w:t>-</w:t>
      </w:r>
      <w:r>
        <w:tab/>
      </w:r>
      <w:r w:rsidR="00292C5A">
        <w:t>640 ms (</w:t>
      </w:r>
      <w:r w:rsidR="001E78A8">
        <w:t>3</w:t>
      </w:r>
      <w:r w:rsidR="00292C5A">
        <w:t xml:space="preserve">), </w:t>
      </w:r>
    </w:p>
    <w:p w:rsidR="00292C5A" w:rsidRDefault="004F74F9" w:rsidP="00D33809">
      <w:pPr>
        <w:pStyle w:val="B10"/>
      </w:pPr>
      <w:r>
        <w:t>-</w:t>
      </w:r>
      <w:r>
        <w:tab/>
      </w:r>
      <w:r w:rsidR="00292C5A">
        <w:t>1024 ms (</w:t>
      </w:r>
      <w:r w:rsidR="001E78A8">
        <w:t>4</w:t>
      </w:r>
      <w:r w:rsidR="00292C5A">
        <w:t xml:space="preserve">), </w:t>
      </w:r>
    </w:p>
    <w:p w:rsidR="00292C5A" w:rsidRPr="001764C6" w:rsidRDefault="004F74F9" w:rsidP="00D33809">
      <w:pPr>
        <w:pStyle w:val="B10"/>
        <w:rPr>
          <w:lang w:val="fr-FR"/>
        </w:rPr>
      </w:pPr>
      <w:r w:rsidRPr="001764C6">
        <w:rPr>
          <w:lang w:val="fr-FR"/>
        </w:rPr>
        <w:t>-</w:t>
      </w:r>
      <w:r w:rsidRPr="001764C6">
        <w:rPr>
          <w:lang w:val="fr-FR"/>
        </w:rPr>
        <w:tab/>
      </w:r>
      <w:r w:rsidR="00292C5A" w:rsidRPr="001764C6">
        <w:rPr>
          <w:lang w:val="fr-FR"/>
        </w:rPr>
        <w:t>2048 ms (</w:t>
      </w:r>
      <w:r w:rsidR="001E78A8" w:rsidRPr="001764C6">
        <w:rPr>
          <w:lang w:val="fr-FR"/>
        </w:rPr>
        <w:t>5</w:t>
      </w:r>
      <w:r w:rsidR="00292C5A" w:rsidRPr="001764C6">
        <w:rPr>
          <w:lang w:val="fr-FR"/>
        </w:rPr>
        <w:t xml:space="preserve">), </w:t>
      </w:r>
    </w:p>
    <w:p w:rsidR="00292C5A" w:rsidRPr="001764C6" w:rsidRDefault="004F74F9" w:rsidP="00D33809">
      <w:pPr>
        <w:pStyle w:val="B10"/>
        <w:rPr>
          <w:lang w:val="fr-FR"/>
        </w:rPr>
      </w:pPr>
      <w:r w:rsidRPr="001764C6">
        <w:rPr>
          <w:lang w:val="fr-FR"/>
        </w:rPr>
        <w:t>-</w:t>
      </w:r>
      <w:r w:rsidRPr="001764C6">
        <w:rPr>
          <w:lang w:val="fr-FR"/>
        </w:rPr>
        <w:tab/>
      </w:r>
      <w:r w:rsidR="00292C5A" w:rsidRPr="001764C6">
        <w:rPr>
          <w:lang w:val="fr-FR"/>
        </w:rPr>
        <w:t>5120 ms (</w:t>
      </w:r>
      <w:r w:rsidR="001E78A8" w:rsidRPr="001764C6">
        <w:rPr>
          <w:lang w:val="fr-FR"/>
        </w:rPr>
        <w:t>6</w:t>
      </w:r>
      <w:r w:rsidR="00292C5A" w:rsidRPr="001764C6">
        <w:rPr>
          <w:lang w:val="fr-FR"/>
        </w:rPr>
        <w:t xml:space="preserve">), </w:t>
      </w:r>
    </w:p>
    <w:p w:rsidR="00292C5A" w:rsidRPr="00D33809" w:rsidRDefault="004F74F9" w:rsidP="00D33809">
      <w:pPr>
        <w:pStyle w:val="B10"/>
        <w:rPr>
          <w:lang w:val="fr-FR"/>
        </w:rPr>
      </w:pPr>
      <w:r w:rsidRPr="00D33809">
        <w:rPr>
          <w:lang w:val="fr-FR"/>
        </w:rPr>
        <w:t>-</w:t>
      </w:r>
      <w:r w:rsidRPr="00D33809">
        <w:rPr>
          <w:lang w:val="fr-FR"/>
        </w:rPr>
        <w:tab/>
      </w:r>
      <w:r w:rsidR="00292C5A" w:rsidRPr="00D33809">
        <w:rPr>
          <w:lang w:val="fr-FR"/>
        </w:rPr>
        <w:t>10240ms (</w:t>
      </w:r>
      <w:r w:rsidR="001E78A8">
        <w:rPr>
          <w:lang w:val="fr-FR"/>
        </w:rPr>
        <w:t>7</w:t>
      </w:r>
      <w:r w:rsidR="00292C5A" w:rsidRPr="00D33809">
        <w:rPr>
          <w:lang w:val="fr-FR"/>
        </w:rPr>
        <w:t xml:space="preserve">), </w:t>
      </w:r>
    </w:p>
    <w:p w:rsidR="00292C5A" w:rsidRPr="00D33809" w:rsidRDefault="004F74F9" w:rsidP="00D33809">
      <w:pPr>
        <w:pStyle w:val="B10"/>
        <w:rPr>
          <w:lang w:val="fr-FR"/>
        </w:rPr>
      </w:pPr>
      <w:r w:rsidRPr="00D33809">
        <w:rPr>
          <w:lang w:val="fr-FR"/>
        </w:rPr>
        <w:t>-</w:t>
      </w:r>
      <w:r w:rsidRPr="00D33809">
        <w:rPr>
          <w:lang w:val="fr-FR"/>
        </w:rPr>
        <w:tab/>
      </w:r>
      <w:r w:rsidR="00292C5A" w:rsidRPr="00D33809">
        <w:rPr>
          <w:lang w:val="fr-FR"/>
        </w:rPr>
        <w:t>1 min=60000 ms (</w:t>
      </w:r>
      <w:r w:rsidR="001E78A8">
        <w:rPr>
          <w:lang w:val="fr-FR"/>
        </w:rPr>
        <w:t>8</w:t>
      </w:r>
      <w:r w:rsidR="00292C5A" w:rsidRPr="00D33809">
        <w:rPr>
          <w:lang w:val="fr-FR"/>
        </w:rPr>
        <w:t xml:space="preserve">), </w:t>
      </w:r>
    </w:p>
    <w:p w:rsidR="00292C5A" w:rsidRPr="00D33809" w:rsidRDefault="004F74F9" w:rsidP="00D33809">
      <w:pPr>
        <w:pStyle w:val="B10"/>
        <w:rPr>
          <w:lang w:val="fr-FR"/>
        </w:rPr>
      </w:pPr>
      <w:r w:rsidRPr="00D33809">
        <w:rPr>
          <w:lang w:val="fr-FR"/>
        </w:rPr>
        <w:t>-</w:t>
      </w:r>
      <w:r w:rsidRPr="00D33809">
        <w:rPr>
          <w:lang w:val="fr-FR"/>
        </w:rPr>
        <w:tab/>
      </w:r>
      <w:r w:rsidR="00292C5A" w:rsidRPr="00D33809">
        <w:rPr>
          <w:lang w:val="fr-FR"/>
        </w:rPr>
        <w:t>6 min=360000 ms (</w:t>
      </w:r>
      <w:r w:rsidR="001E78A8">
        <w:rPr>
          <w:lang w:val="fr-FR"/>
        </w:rPr>
        <w:t>9</w:t>
      </w:r>
      <w:r w:rsidR="00292C5A" w:rsidRPr="00D33809">
        <w:rPr>
          <w:lang w:val="fr-FR"/>
        </w:rPr>
        <w:t xml:space="preserve">), </w:t>
      </w:r>
    </w:p>
    <w:p w:rsidR="00292C5A" w:rsidRPr="00D63567" w:rsidRDefault="004F74F9" w:rsidP="00D33809">
      <w:pPr>
        <w:pStyle w:val="B10"/>
      </w:pPr>
      <w:r w:rsidRPr="00D63567">
        <w:t>-</w:t>
      </w:r>
      <w:r w:rsidRPr="00D63567">
        <w:tab/>
      </w:r>
      <w:r w:rsidR="00292C5A" w:rsidRPr="00D63567">
        <w:t>12 min=720000 ms (</w:t>
      </w:r>
      <w:r w:rsidR="001E78A8" w:rsidRPr="00D63567">
        <w:t>10</w:t>
      </w:r>
      <w:r w:rsidR="00292C5A" w:rsidRPr="00D63567">
        <w:t xml:space="preserve">), </w:t>
      </w:r>
    </w:p>
    <w:p w:rsidR="00292C5A" w:rsidRPr="00D63567" w:rsidRDefault="004F74F9" w:rsidP="00D33809">
      <w:pPr>
        <w:pStyle w:val="B10"/>
      </w:pPr>
      <w:r w:rsidRPr="00D63567">
        <w:t>-</w:t>
      </w:r>
      <w:r w:rsidRPr="00D63567">
        <w:tab/>
      </w:r>
      <w:r w:rsidR="00292C5A" w:rsidRPr="00D63567">
        <w:t>30 min=1800000 ms (</w:t>
      </w:r>
      <w:r w:rsidR="001E78A8" w:rsidRPr="00D63567">
        <w:t>11</w:t>
      </w:r>
      <w:r w:rsidR="00292C5A" w:rsidRPr="00D63567">
        <w:t xml:space="preserve">), </w:t>
      </w:r>
    </w:p>
    <w:p w:rsidR="00E34036" w:rsidRDefault="00E34036" w:rsidP="00CD569B">
      <w:pPr>
        <w:ind w:left="1" w:hanging="1"/>
        <w:rPr>
          <w:lang w:eastAsia="zh-CN"/>
        </w:rPr>
      </w:pPr>
      <w:bookmarkStart w:id="1490" w:name="_Toc516654942"/>
      <w:bookmarkStart w:id="1491" w:name="_Toc28278133"/>
      <w:bookmarkStart w:id="1492" w:name="_Toc36134408"/>
      <w:r>
        <w:rPr>
          <w:lang w:eastAsia="zh-CN"/>
        </w:rPr>
        <w:t>The parameter can have the following values in NR (detailed definition is in 3GPP TS 38.331 [43]):</w:t>
      </w:r>
    </w:p>
    <w:p w:rsidR="00E34036" w:rsidRDefault="003223ED" w:rsidP="00E34036">
      <w:pPr>
        <w:pStyle w:val="B10"/>
      </w:pPr>
      <w:r>
        <w:t>-</w:t>
      </w:r>
      <w:r>
        <w:tab/>
      </w:r>
      <w:r w:rsidR="00E34036">
        <w:t>120 ms (</w:t>
      </w:r>
      <w:r w:rsidR="00B26337">
        <w:t>0</w:t>
      </w:r>
      <w:r w:rsidR="00E34036">
        <w:t xml:space="preserve">), </w:t>
      </w:r>
    </w:p>
    <w:p w:rsidR="00E34036" w:rsidRDefault="00E34036" w:rsidP="00E34036">
      <w:pPr>
        <w:pStyle w:val="B10"/>
      </w:pPr>
      <w:r>
        <w:t>-</w:t>
      </w:r>
      <w:r>
        <w:tab/>
        <w:t>240 ms (</w:t>
      </w:r>
      <w:r w:rsidR="00B26337">
        <w:t>1</w:t>
      </w:r>
      <w:r>
        <w:t xml:space="preserve">), </w:t>
      </w:r>
    </w:p>
    <w:p w:rsidR="00E34036" w:rsidRDefault="00E34036" w:rsidP="00E34036">
      <w:pPr>
        <w:pStyle w:val="B10"/>
      </w:pPr>
      <w:r>
        <w:t>-</w:t>
      </w:r>
      <w:r>
        <w:tab/>
        <w:t>480 ms (</w:t>
      </w:r>
      <w:r w:rsidR="00B26337">
        <w:t>2</w:t>
      </w:r>
      <w:r>
        <w:t xml:space="preserve">), </w:t>
      </w:r>
    </w:p>
    <w:p w:rsidR="00E34036" w:rsidRDefault="00E34036" w:rsidP="00E34036">
      <w:pPr>
        <w:pStyle w:val="B10"/>
      </w:pPr>
      <w:r>
        <w:t>-</w:t>
      </w:r>
      <w:r>
        <w:tab/>
        <w:t xml:space="preserve">640 ms (3), </w:t>
      </w:r>
    </w:p>
    <w:p w:rsidR="00E34036" w:rsidRDefault="00E34036" w:rsidP="00E34036">
      <w:pPr>
        <w:pStyle w:val="B10"/>
      </w:pPr>
      <w:r>
        <w:t>-</w:t>
      </w:r>
      <w:r>
        <w:tab/>
        <w:t>1024 ms (</w:t>
      </w:r>
      <w:r w:rsidR="00B26337">
        <w:t>4</w:t>
      </w:r>
      <w:r>
        <w:t xml:space="preserve">), </w:t>
      </w:r>
    </w:p>
    <w:p w:rsidR="00E34036" w:rsidRPr="00C55D18" w:rsidRDefault="00E34036" w:rsidP="00E34036">
      <w:pPr>
        <w:pStyle w:val="B10"/>
      </w:pPr>
      <w:r w:rsidRPr="00C55D18">
        <w:t>-</w:t>
      </w:r>
      <w:r w:rsidRPr="00C55D18">
        <w:tab/>
        <w:t>2048 ms (</w:t>
      </w:r>
      <w:r w:rsidR="00B26337" w:rsidRPr="00C55D18">
        <w:t>5</w:t>
      </w:r>
      <w:r w:rsidRPr="00C55D18">
        <w:t xml:space="preserve">), </w:t>
      </w:r>
    </w:p>
    <w:p w:rsidR="00E34036" w:rsidRPr="00C55D18" w:rsidRDefault="00E34036" w:rsidP="00E34036">
      <w:pPr>
        <w:pStyle w:val="B10"/>
      </w:pPr>
      <w:r w:rsidRPr="00C55D18">
        <w:t>-</w:t>
      </w:r>
      <w:r w:rsidRPr="00C55D18">
        <w:tab/>
        <w:t>5120 ms (</w:t>
      </w:r>
      <w:r w:rsidR="00B26337" w:rsidRPr="00C55D18">
        <w:t>6</w:t>
      </w:r>
      <w:r w:rsidRPr="00C55D18">
        <w:t xml:space="preserve">), </w:t>
      </w:r>
    </w:p>
    <w:p w:rsidR="005A6956" w:rsidRDefault="00E34036" w:rsidP="005A6956">
      <w:pPr>
        <w:pStyle w:val="B10"/>
      </w:pPr>
      <w:r w:rsidRPr="00C55D18">
        <w:t>-</w:t>
      </w:r>
      <w:r w:rsidRPr="00C55D18">
        <w:tab/>
        <w:t>10240 ms (</w:t>
      </w:r>
      <w:r w:rsidR="00B26337" w:rsidRPr="00C55D18">
        <w:t>7</w:t>
      </w:r>
      <w:r w:rsidRPr="00C55D18">
        <w:t xml:space="preserve">), </w:t>
      </w:r>
    </w:p>
    <w:p w:rsidR="005A6956" w:rsidRPr="009C79CA" w:rsidRDefault="005A6956" w:rsidP="005A6956">
      <w:pPr>
        <w:pStyle w:val="B10"/>
      </w:pPr>
      <w:r w:rsidRPr="00682837">
        <w:t>-</w:t>
      </w:r>
      <w:r w:rsidRPr="00682837">
        <w:tab/>
        <w:t>20480 ms (8),</w:t>
      </w:r>
    </w:p>
    <w:p w:rsidR="003223ED" w:rsidRPr="00C55D18" w:rsidRDefault="005A6956" w:rsidP="005A6956">
      <w:pPr>
        <w:pStyle w:val="B10"/>
      </w:pPr>
      <w:r w:rsidRPr="0076298C">
        <w:t>-</w:t>
      </w:r>
      <w:r w:rsidRPr="0076298C">
        <w:tab/>
        <w:t>40960 ms (9),</w:t>
      </w:r>
    </w:p>
    <w:p w:rsidR="00E34036" w:rsidRPr="00D33809" w:rsidRDefault="00E34036" w:rsidP="00E34036">
      <w:pPr>
        <w:pStyle w:val="B10"/>
        <w:rPr>
          <w:lang w:val="fr-FR"/>
        </w:rPr>
      </w:pPr>
      <w:r w:rsidRPr="00D33809">
        <w:rPr>
          <w:lang w:val="fr-FR"/>
        </w:rPr>
        <w:t>-</w:t>
      </w:r>
      <w:r w:rsidRPr="00D33809">
        <w:rPr>
          <w:lang w:val="fr-FR"/>
        </w:rPr>
        <w:tab/>
        <w:t>1 min=60000 ms (</w:t>
      </w:r>
      <w:r w:rsidR="005A6956">
        <w:rPr>
          <w:lang w:val="fr-FR"/>
        </w:rPr>
        <w:t>10</w:t>
      </w:r>
      <w:r w:rsidRPr="00D33809">
        <w:rPr>
          <w:lang w:val="fr-FR"/>
        </w:rPr>
        <w:t xml:space="preserve">), </w:t>
      </w:r>
    </w:p>
    <w:p w:rsidR="00E34036" w:rsidRPr="00D33809" w:rsidRDefault="00E34036" w:rsidP="00E34036">
      <w:pPr>
        <w:pStyle w:val="B10"/>
        <w:rPr>
          <w:lang w:val="fr-FR"/>
        </w:rPr>
      </w:pPr>
      <w:r w:rsidRPr="00D33809">
        <w:rPr>
          <w:lang w:val="fr-FR"/>
        </w:rPr>
        <w:t>-</w:t>
      </w:r>
      <w:r w:rsidRPr="00D33809">
        <w:rPr>
          <w:lang w:val="fr-FR"/>
        </w:rPr>
        <w:tab/>
        <w:t>6 min=360000 ms (</w:t>
      </w:r>
      <w:r w:rsidR="005A6956">
        <w:rPr>
          <w:lang w:val="fr-FR"/>
        </w:rPr>
        <w:t>11</w:t>
      </w:r>
      <w:r w:rsidRPr="00D33809">
        <w:rPr>
          <w:lang w:val="fr-FR"/>
        </w:rPr>
        <w:t xml:space="preserve">), </w:t>
      </w:r>
    </w:p>
    <w:p w:rsidR="00E34036" w:rsidRPr="00D33809" w:rsidRDefault="00E34036" w:rsidP="00E34036">
      <w:pPr>
        <w:pStyle w:val="B10"/>
        <w:rPr>
          <w:lang w:val="fr-FR"/>
        </w:rPr>
      </w:pPr>
      <w:r w:rsidRPr="00D33809">
        <w:rPr>
          <w:lang w:val="fr-FR"/>
        </w:rPr>
        <w:t>-</w:t>
      </w:r>
      <w:r w:rsidRPr="00D33809">
        <w:rPr>
          <w:lang w:val="fr-FR"/>
        </w:rPr>
        <w:tab/>
        <w:t>12 min=720000 ms (</w:t>
      </w:r>
      <w:r w:rsidR="005A6956">
        <w:rPr>
          <w:lang w:val="fr-FR"/>
        </w:rPr>
        <w:t>12</w:t>
      </w:r>
      <w:r w:rsidRPr="00D33809">
        <w:rPr>
          <w:lang w:val="fr-FR"/>
        </w:rPr>
        <w:t xml:space="preserve">), </w:t>
      </w:r>
    </w:p>
    <w:p w:rsidR="00E34036" w:rsidRPr="00C55D18" w:rsidRDefault="00E34036" w:rsidP="00E34036">
      <w:pPr>
        <w:pStyle w:val="B10"/>
      </w:pPr>
      <w:r w:rsidRPr="00C55D18">
        <w:t>-</w:t>
      </w:r>
      <w:r w:rsidRPr="00C55D18">
        <w:tab/>
        <w:t>30 min=1800000 ms (</w:t>
      </w:r>
      <w:r w:rsidR="005A6956" w:rsidRPr="00C55D18">
        <w:t>13</w:t>
      </w:r>
      <w:r w:rsidRPr="00C55D18">
        <w:t xml:space="preserve">), </w:t>
      </w:r>
    </w:p>
    <w:p w:rsidR="00E34036" w:rsidRPr="00C55D18" w:rsidRDefault="00E34036" w:rsidP="00E34036">
      <w:pPr>
        <w:pStyle w:val="B10"/>
      </w:pPr>
    </w:p>
    <w:p w:rsidR="00292C5A" w:rsidRDefault="00292C5A">
      <w:pPr>
        <w:pStyle w:val="Heading3"/>
      </w:pPr>
      <w:bookmarkStart w:id="1493" w:name="_Toc44686893"/>
      <w:bookmarkStart w:id="1494" w:name="_Toc51928663"/>
      <w:bookmarkStart w:id="1495" w:name="_Toc51929232"/>
      <w:bookmarkStart w:id="1496" w:name="_Toc155283245"/>
      <w:r>
        <w:t>5.10.6</w:t>
      </w:r>
      <w:r>
        <w:tab/>
        <w:t>Report Amount</w:t>
      </w:r>
      <w:bookmarkEnd w:id="1490"/>
      <w:bookmarkEnd w:id="1491"/>
      <w:bookmarkEnd w:id="1492"/>
      <w:bookmarkEnd w:id="1493"/>
      <w:bookmarkEnd w:id="1494"/>
      <w:bookmarkEnd w:id="1495"/>
      <w:bookmarkEnd w:id="1496"/>
    </w:p>
    <w:p w:rsidR="00853595" w:rsidRDefault="00853595" w:rsidP="00853595">
      <w:pPr>
        <w:pStyle w:val="Heading4"/>
      </w:pPr>
      <w:bookmarkStart w:id="1497" w:name="_Toc155283246"/>
      <w:r>
        <w:t>5.10.6.</w:t>
      </w:r>
      <w:r w:rsidR="009F5CE4">
        <w:t>1</w:t>
      </w:r>
      <w:r>
        <w:tab/>
        <w:t>Report Amount for M1 in NR</w:t>
      </w:r>
      <w:bookmarkEnd w:id="1497"/>
    </w:p>
    <w:p w:rsidR="00853595" w:rsidRDefault="00853595" w:rsidP="00853595">
      <w:pPr>
        <w:ind w:left="1" w:hanging="1"/>
      </w:pPr>
      <w:r>
        <w:t>The parameter is an enumerated type with the following values for M1 in NR. The detailed definition of this parameter is available in clause 6.3.2 of TS 38.331 [43].</w:t>
      </w:r>
    </w:p>
    <w:p w:rsidR="00853595" w:rsidRDefault="00853595" w:rsidP="00853595">
      <w:pPr>
        <w:pStyle w:val="B10"/>
      </w:pPr>
      <w:r>
        <w:t>-</w:t>
      </w:r>
      <w:r>
        <w:tab/>
        <w:t xml:space="preserve">1 (0), </w:t>
      </w:r>
    </w:p>
    <w:p w:rsidR="00853595" w:rsidRDefault="00853595" w:rsidP="00853595">
      <w:pPr>
        <w:pStyle w:val="B10"/>
      </w:pPr>
      <w:r>
        <w:t>-</w:t>
      </w:r>
      <w:r>
        <w:tab/>
        <w:t>2 (1),</w:t>
      </w:r>
    </w:p>
    <w:p w:rsidR="00853595" w:rsidRDefault="00853595" w:rsidP="00853595">
      <w:pPr>
        <w:pStyle w:val="B10"/>
      </w:pPr>
      <w:r>
        <w:t>-</w:t>
      </w:r>
      <w:r>
        <w:tab/>
        <w:t xml:space="preserve">4 (2), </w:t>
      </w:r>
    </w:p>
    <w:p w:rsidR="00853595" w:rsidRDefault="00853595" w:rsidP="00853595">
      <w:pPr>
        <w:pStyle w:val="B10"/>
      </w:pPr>
      <w:r>
        <w:t>-</w:t>
      </w:r>
      <w:r>
        <w:tab/>
        <w:t xml:space="preserve">8 (3), </w:t>
      </w:r>
    </w:p>
    <w:p w:rsidR="00853595" w:rsidRDefault="00853595" w:rsidP="00853595">
      <w:pPr>
        <w:pStyle w:val="B10"/>
      </w:pPr>
      <w:r>
        <w:t>-</w:t>
      </w:r>
      <w:r>
        <w:tab/>
        <w:t>16 (4),</w:t>
      </w:r>
    </w:p>
    <w:p w:rsidR="00853595" w:rsidRDefault="00853595" w:rsidP="00853595">
      <w:pPr>
        <w:pStyle w:val="B10"/>
      </w:pPr>
      <w:r>
        <w:t>-</w:t>
      </w:r>
      <w:r>
        <w:tab/>
        <w:t xml:space="preserve"> 32 (5),</w:t>
      </w:r>
    </w:p>
    <w:p w:rsidR="00853595" w:rsidRDefault="00853595" w:rsidP="00853595">
      <w:pPr>
        <w:pStyle w:val="B10"/>
      </w:pPr>
      <w:r>
        <w:t>-</w:t>
      </w:r>
      <w:r>
        <w:tab/>
        <w:t xml:space="preserve"> 64 (6),</w:t>
      </w:r>
    </w:p>
    <w:p w:rsidR="00853595" w:rsidRDefault="00853595" w:rsidP="00853595">
      <w:pPr>
        <w:pStyle w:val="B10"/>
      </w:pPr>
      <w:r>
        <w:t>-</w:t>
      </w:r>
      <w:r>
        <w:tab/>
        <w:t xml:space="preserve"> INFINITY (7)</w:t>
      </w:r>
    </w:p>
    <w:p w:rsidR="00853595" w:rsidRDefault="00853595" w:rsidP="00853595">
      <w:pPr>
        <w:pStyle w:val="Heading4"/>
      </w:pPr>
      <w:bookmarkStart w:id="1498" w:name="_Toc155283247"/>
      <w:r>
        <w:t>5.10.6.</w:t>
      </w:r>
      <w:r w:rsidR="009F5CE4">
        <w:t>2</w:t>
      </w:r>
      <w:r>
        <w:tab/>
        <w:t>Report Amount for M4 in NR</w:t>
      </w:r>
      <w:bookmarkEnd w:id="1498"/>
    </w:p>
    <w:p w:rsidR="00853595" w:rsidRDefault="00853595" w:rsidP="00853595">
      <w:pPr>
        <w:ind w:left="1" w:hanging="1"/>
      </w:pPr>
      <w:r>
        <w:t>The parameter is an enumerated type with the following values for M4 in NR. The detailed definition of this parameter is available in clause 6.3.2 of TS 38.331 [43].</w:t>
      </w:r>
    </w:p>
    <w:p w:rsidR="00853595" w:rsidRDefault="00853595" w:rsidP="00853595">
      <w:pPr>
        <w:pStyle w:val="B10"/>
      </w:pPr>
      <w:r>
        <w:t>-</w:t>
      </w:r>
      <w:r>
        <w:tab/>
        <w:t xml:space="preserve">1 (0), </w:t>
      </w:r>
    </w:p>
    <w:p w:rsidR="00853595" w:rsidRDefault="00853595" w:rsidP="00853595">
      <w:pPr>
        <w:pStyle w:val="B10"/>
      </w:pPr>
      <w:r>
        <w:t>-</w:t>
      </w:r>
      <w:r>
        <w:tab/>
        <w:t>2 (1),</w:t>
      </w:r>
    </w:p>
    <w:p w:rsidR="00853595" w:rsidRDefault="00853595" w:rsidP="00853595">
      <w:pPr>
        <w:pStyle w:val="B10"/>
      </w:pPr>
      <w:r>
        <w:t>-</w:t>
      </w:r>
      <w:r>
        <w:tab/>
        <w:t xml:space="preserve">4 (2), </w:t>
      </w:r>
    </w:p>
    <w:p w:rsidR="00853595" w:rsidRDefault="00853595" w:rsidP="00853595">
      <w:pPr>
        <w:pStyle w:val="B10"/>
      </w:pPr>
      <w:r>
        <w:t>-</w:t>
      </w:r>
      <w:r>
        <w:tab/>
        <w:t xml:space="preserve">8 (3), </w:t>
      </w:r>
    </w:p>
    <w:p w:rsidR="00853595" w:rsidRDefault="00853595" w:rsidP="00853595">
      <w:pPr>
        <w:pStyle w:val="B10"/>
      </w:pPr>
      <w:r>
        <w:t>-</w:t>
      </w:r>
      <w:r>
        <w:tab/>
        <w:t>16 (4),</w:t>
      </w:r>
    </w:p>
    <w:p w:rsidR="00853595" w:rsidRDefault="00853595" w:rsidP="00853595">
      <w:pPr>
        <w:pStyle w:val="B10"/>
      </w:pPr>
      <w:r>
        <w:t>-</w:t>
      </w:r>
      <w:r>
        <w:tab/>
        <w:t xml:space="preserve"> 32 (5),</w:t>
      </w:r>
    </w:p>
    <w:p w:rsidR="00853595" w:rsidRDefault="00853595" w:rsidP="00853595">
      <w:pPr>
        <w:pStyle w:val="B10"/>
      </w:pPr>
      <w:r>
        <w:t>-</w:t>
      </w:r>
      <w:r>
        <w:tab/>
        <w:t xml:space="preserve"> 64 (6),</w:t>
      </w:r>
    </w:p>
    <w:p w:rsidR="00853595" w:rsidRDefault="00853595" w:rsidP="00853595">
      <w:pPr>
        <w:pStyle w:val="B10"/>
        <w:ind w:left="0" w:firstLine="284"/>
      </w:pPr>
      <w:r>
        <w:t>-</w:t>
      </w:r>
      <w:r>
        <w:tab/>
        <w:t xml:space="preserve"> INFINITY (7)</w:t>
      </w:r>
    </w:p>
    <w:p w:rsidR="00853595" w:rsidRDefault="00853595" w:rsidP="00853595">
      <w:pPr>
        <w:pStyle w:val="Heading4"/>
      </w:pPr>
      <w:bookmarkStart w:id="1499" w:name="_Toc155283248"/>
      <w:r>
        <w:t>5.10.6.</w:t>
      </w:r>
      <w:r w:rsidR="009F5CE4">
        <w:t>3</w:t>
      </w:r>
      <w:r>
        <w:tab/>
        <w:t>Report Amount for M5 in NR</w:t>
      </w:r>
      <w:bookmarkEnd w:id="1499"/>
    </w:p>
    <w:p w:rsidR="00853595" w:rsidRDefault="00853595" w:rsidP="00853595">
      <w:pPr>
        <w:ind w:left="1" w:hanging="1"/>
      </w:pPr>
      <w:r>
        <w:t>The parameter is an enumerated type with the following values for M5 in NR. The detailed definition of this parameter is available in clause 6.3.2 of TS 38.331 [43].</w:t>
      </w:r>
    </w:p>
    <w:p w:rsidR="00853595" w:rsidRDefault="00853595" w:rsidP="00853595">
      <w:pPr>
        <w:pStyle w:val="B10"/>
      </w:pPr>
      <w:r>
        <w:t>-</w:t>
      </w:r>
      <w:r>
        <w:tab/>
        <w:t xml:space="preserve">1 (0), </w:t>
      </w:r>
    </w:p>
    <w:p w:rsidR="00853595" w:rsidRDefault="00853595" w:rsidP="00853595">
      <w:pPr>
        <w:pStyle w:val="B10"/>
      </w:pPr>
      <w:r>
        <w:t>-</w:t>
      </w:r>
      <w:r>
        <w:tab/>
        <w:t>2 (1),</w:t>
      </w:r>
    </w:p>
    <w:p w:rsidR="00853595" w:rsidRDefault="00853595" w:rsidP="00853595">
      <w:pPr>
        <w:pStyle w:val="B10"/>
      </w:pPr>
      <w:r>
        <w:t>-</w:t>
      </w:r>
      <w:r>
        <w:tab/>
        <w:t xml:space="preserve">4 (2), </w:t>
      </w:r>
    </w:p>
    <w:p w:rsidR="00853595" w:rsidRDefault="00853595" w:rsidP="00853595">
      <w:pPr>
        <w:pStyle w:val="B10"/>
      </w:pPr>
      <w:r>
        <w:t>-</w:t>
      </w:r>
      <w:r>
        <w:tab/>
        <w:t xml:space="preserve">8 (3), </w:t>
      </w:r>
    </w:p>
    <w:p w:rsidR="00853595" w:rsidRDefault="00853595" w:rsidP="00853595">
      <w:pPr>
        <w:pStyle w:val="B10"/>
      </w:pPr>
      <w:r>
        <w:t>-</w:t>
      </w:r>
      <w:r>
        <w:tab/>
        <w:t>16 (4),</w:t>
      </w:r>
    </w:p>
    <w:p w:rsidR="00853595" w:rsidRDefault="00853595" w:rsidP="00853595">
      <w:pPr>
        <w:pStyle w:val="B10"/>
      </w:pPr>
      <w:r>
        <w:t>-</w:t>
      </w:r>
      <w:r>
        <w:tab/>
        <w:t xml:space="preserve"> 32 (5),</w:t>
      </w:r>
    </w:p>
    <w:p w:rsidR="00853595" w:rsidRDefault="00853595" w:rsidP="00853595">
      <w:pPr>
        <w:pStyle w:val="B10"/>
      </w:pPr>
      <w:r>
        <w:t>-</w:t>
      </w:r>
      <w:r>
        <w:tab/>
        <w:t xml:space="preserve"> 64 (6),</w:t>
      </w:r>
    </w:p>
    <w:p w:rsidR="00853595" w:rsidRDefault="00853595" w:rsidP="00853595">
      <w:pPr>
        <w:pStyle w:val="B10"/>
        <w:ind w:left="0" w:firstLine="284"/>
      </w:pPr>
      <w:r>
        <w:t>-</w:t>
      </w:r>
      <w:r>
        <w:tab/>
        <w:t xml:space="preserve"> INFINITY (7)</w:t>
      </w:r>
    </w:p>
    <w:p w:rsidR="00853595" w:rsidRDefault="00853595" w:rsidP="00853595">
      <w:pPr>
        <w:pStyle w:val="Heading4"/>
      </w:pPr>
      <w:bookmarkStart w:id="1500" w:name="_Toc155283249"/>
      <w:r>
        <w:t>5.10.6.</w:t>
      </w:r>
      <w:r w:rsidR="009F5CE4">
        <w:t>4</w:t>
      </w:r>
      <w:r>
        <w:tab/>
        <w:t>Report Amount for M6 in NR</w:t>
      </w:r>
      <w:bookmarkEnd w:id="1500"/>
    </w:p>
    <w:p w:rsidR="00853595" w:rsidRDefault="00853595" w:rsidP="00853595">
      <w:pPr>
        <w:ind w:left="1" w:hanging="1"/>
      </w:pPr>
      <w:r>
        <w:t>The parameter is an enumerated type with the following values for M6 in NR. The detailed definition of this parameter is available in clause 6.3.2 of TS 38.331 [43].</w:t>
      </w:r>
    </w:p>
    <w:p w:rsidR="00853595" w:rsidRDefault="00853595" w:rsidP="00853595">
      <w:pPr>
        <w:pStyle w:val="B10"/>
      </w:pPr>
      <w:r>
        <w:t>-</w:t>
      </w:r>
      <w:r>
        <w:tab/>
        <w:t xml:space="preserve">1 (0), </w:t>
      </w:r>
    </w:p>
    <w:p w:rsidR="00853595" w:rsidRDefault="00853595" w:rsidP="00853595">
      <w:pPr>
        <w:pStyle w:val="B10"/>
      </w:pPr>
      <w:r>
        <w:t>-</w:t>
      </w:r>
      <w:r>
        <w:tab/>
        <w:t>2 (1),</w:t>
      </w:r>
    </w:p>
    <w:p w:rsidR="00853595" w:rsidRDefault="00853595" w:rsidP="00853595">
      <w:pPr>
        <w:pStyle w:val="B10"/>
      </w:pPr>
      <w:r>
        <w:t>-</w:t>
      </w:r>
      <w:r>
        <w:tab/>
        <w:t xml:space="preserve">4 (2), </w:t>
      </w:r>
    </w:p>
    <w:p w:rsidR="00853595" w:rsidRDefault="00853595" w:rsidP="00853595">
      <w:pPr>
        <w:pStyle w:val="B10"/>
      </w:pPr>
      <w:r>
        <w:t>-</w:t>
      </w:r>
      <w:r>
        <w:tab/>
        <w:t xml:space="preserve">8 (3), </w:t>
      </w:r>
    </w:p>
    <w:p w:rsidR="00853595" w:rsidRDefault="00853595" w:rsidP="00853595">
      <w:pPr>
        <w:pStyle w:val="B10"/>
      </w:pPr>
      <w:r>
        <w:t>-</w:t>
      </w:r>
      <w:r>
        <w:tab/>
        <w:t>16 (4),</w:t>
      </w:r>
    </w:p>
    <w:p w:rsidR="00853595" w:rsidRDefault="00853595" w:rsidP="00853595">
      <w:pPr>
        <w:pStyle w:val="B10"/>
      </w:pPr>
      <w:r>
        <w:t>-</w:t>
      </w:r>
      <w:r>
        <w:tab/>
        <w:t xml:space="preserve"> 32 (5),</w:t>
      </w:r>
    </w:p>
    <w:p w:rsidR="00853595" w:rsidRDefault="00853595" w:rsidP="00853595">
      <w:pPr>
        <w:pStyle w:val="B10"/>
      </w:pPr>
      <w:r>
        <w:t>-</w:t>
      </w:r>
      <w:r>
        <w:tab/>
        <w:t xml:space="preserve"> 64 (6),</w:t>
      </w:r>
    </w:p>
    <w:p w:rsidR="00853595" w:rsidRDefault="00853595" w:rsidP="00853595">
      <w:pPr>
        <w:pStyle w:val="B10"/>
        <w:ind w:left="0" w:firstLine="284"/>
      </w:pPr>
      <w:r>
        <w:t>-</w:t>
      </w:r>
      <w:r>
        <w:tab/>
        <w:t xml:space="preserve"> INFINITY (7)</w:t>
      </w:r>
    </w:p>
    <w:p w:rsidR="00853595" w:rsidRDefault="00853595" w:rsidP="00853595">
      <w:pPr>
        <w:pStyle w:val="Heading4"/>
      </w:pPr>
      <w:bookmarkStart w:id="1501" w:name="_Toc155283250"/>
      <w:r>
        <w:t>5.10.6.</w:t>
      </w:r>
      <w:r w:rsidR="009F5CE4">
        <w:t>5</w:t>
      </w:r>
      <w:r>
        <w:tab/>
        <w:t>Report Amount for M7 in NR</w:t>
      </w:r>
      <w:bookmarkEnd w:id="1501"/>
    </w:p>
    <w:p w:rsidR="00853595" w:rsidRDefault="00853595" w:rsidP="00853595">
      <w:pPr>
        <w:ind w:left="1" w:hanging="1"/>
      </w:pPr>
      <w:r>
        <w:t>The parameter is an enumerated type with the following values for M7 in NR. The detailed definition of this parameter is available in clause 6.3.2 of TS 38.331 [43].</w:t>
      </w:r>
    </w:p>
    <w:p w:rsidR="00853595" w:rsidRDefault="00853595" w:rsidP="00853595">
      <w:pPr>
        <w:pStyle w:val="B10"/>
      </w:pPr>
      <w:r>
        <w:t>-</w:t>
      </w:r>
      <w:r>
        <w:tab/>
        <w:t xml:space="preserve">1 (0), </w:t>
      </w:r>
    </w:p>
    <w:p w:rsidR="00853595" w:rsidRDefault="00853595" w:rsidP="00853595">
      <w:pPr>
        <w:pStyle w:val="B10"/>
      </w:pPr>
      <w:r>
        <w:t>-</w:t>
      </w:r>
      <w:r>
        <w:tab/>
        <w:t>2 (1),</w:t>
      </w:r>
    </w:p>
    <w:p w:rsidR="00853595" w:rsidRDefault="00853595" w:rsidP="00853595">
      <w:pPr>
        <w:pStyle w:val="B10"/>
      </w:pPr>
      <w:r>
        <w:t>-</w:t>
      </w:r>
      <w:r>
        <w:tab/>
        <w:t xml:space="preserve">4 (2), </w:t>
      </w:r>
    </w:p>
    <w:p w:rsidR="00853595" w:rsidRDefault="00853595" w:rsidP="00853595">
      <w:pPr>
        <w:pStyle w:val="B10"/>
      </w:pPr>
      <w:r>
        <w:t>-</w:t>
      </w:r>
      <w:r>
        <w:tab/>
        <w:t xml:space="preserve">8 (3), </w:t>
      </w:r>
    </w:p>
    <w:p w:rsidR="00853595" w:rsidRDefault="00853595" w:rsidP="00853595">
      <w:pPr>
        <w:pStyle w:val="B10"/>
      </w:pPr>
      <w:r>
        <w:t>-</w:t>
      </w:r>
      <w:r>
        <w:tab/>
        <w:t>16 (4),</w:t>
      </w:r>
    </w:p>
    <w:p w:rsidR="00853595" w:rsidRDefault="00853595" w:rsidP="00853595">
      <w:pPr>
        <w:pStyle w:val="B10"/>
      </w:pPr>
      <w:r>
        <w:t>-</w:t>
      </w:r>
      <w:r>
        <w:tab/>
        <w:t xml:space="preserve"> 32 (5),</w:t>
      </w:r>
    </w:p>
    <w:p w:rsidR="00853595" w:rsidRDefault="00853595" w:rsidP="00853595">
      <w:pPr>
        <w:pStyle w:val="B10"/>
      </w:pPr>
      <w:r>
        <w:t>-</w:t>
      </w:r>
      <w:r>
        <w:tab/>
        <w:t xml:space="preserve"> 64 (6),</w:t>
      </w:r>
    </w:p>
    <w:p w:rsidR="00853595" w:rsidRPr="00853595" w:rsidRDefault="00853595" w:rsidP="009F5CE4">
      <w:pPr>
        <w:pStyle w:val="B10"/>
        <w:ind w:left="0" w:firstLine="284"/>
      </w:pPr>
      <w:r>
        <w:t>-</w:t>
      </w:r>
      <w:r>
        <w:tab/>
        <w:t xml:space="preserve"> INFINITY (7)</w:t>
      </w:r>
    </w:p>
    <w:p w:rsidR="00744D2B" w:rsidRDefault="00744D2B" w:rsidP="00744D2B">
      <w:pPr>
        <w:pStyle w:val="Heading4"/>
      </w:pPr>
      <w:bookmarkStart w:id="1502" w:name="_Toc155283251"/>
      <w:r>
        <w:t>5.10.6.1</w:t>
      </w:r>
      <w:r>
        <w:tab/>
        <w:t>General</w:t>
      </w:r>
      <w:bookmarkEnd w:id="1502"/>
    </w:p>
    <w:p w:rsidR="00292C5A" w:rsidRDefault="00292C5A" w:rsidP="00CD569B">
      <w:pPr>
        <w:ind w:left="1" w:hanging="1"/>
      </w:pPr>
      <w:r>
        <w:t>The parameter is mandatory if the reporting trigger is configured for periodical UE side measurement (M1</w:t>
      </w:r>
      <w:r w:rsidR="00744D2B" w:rsidRPr="00744D2B">
        <w:t>, M4, M5, M6, M7</w:t>
      </w:r>
      <w:r>
        <w:t xml:space="preserve"> in LTE</w:t>
      </w:r>
      <w:r w:rsidR="00744D2B" w:rsidRPr="00744D2B">
        <w:t>, M1in</w:t>
      </w:r>
      <w:r w:rsidR="00E34036">
        <w:t xml:space="preserve"> NR</w:t>
      </w:r>
      <w:r>
        <w:t xml:space="preserve"> and M1/M2 in UMTS) and the jobtype is configured for Immediate MDT or combined Immediate MDT and Trace. The parameter defines the number of measurement reports that shall be taken for periodical reporting while UE is in connected</w:t>
      </w:r>
      <w:r w:rsidR="009B5DE6">
        <w:t xml:space="preserve"> mode</w:t>
      </w:r>
      <w:r>
        <w:t xml:space="preserve">. Detailed definition of the </w:t>
      </w:r>
      <w:r w:rsidR="00744D2B">
        <w:t xml:space="preserve">parameter </w:t>
      </w:r>
      <w:r>
        <w:t xml:space="preserve">is in </w:t>
      </w:r>
      <w:r w:rsidR="00E34036">
        <w:t xml:space="preserve"> TS 38.331 [43], </w:t>
      </w:r>
      <w:r>
        <w:t>TS 36.331</w:t>
      </w:r>
      <w:r w:rsidR="009B5DE6">
        <w:t xml:space="preserve"> [32]</w:t>
      </w:r>
      <w:r>
        <w:t xml:space="preserve"> and TS 25.331</w:t>
      </w:r>
      <w:r w:rsidR="009B5DE6">
        <w:t xml:space="preserve"> </w:t>
      </w:r>
      <w:r>
        <w:t>[31].</w:t>
      </w:r>
    </w:p>
    <w:p w:rsidR="00744D2B" w:rsidRDefault="00744D2B" w:rsidP="00744D2B">
      <w:pPr>
        <w:pStyle w:val="Heading4"/>
      </w:pPr>
      <w:bookmarkStart w:id="1503" w:name="_Toc155283252"/>
      <w:r>
        <w:t>5.10.6.2</w:t>
      </w:r>
      <w:r>
        <w:tab/>
        <w:t>Report Amount in UMTS and NR</w:t>
      </w:r>
      <w:bookmarkEnd w:id="1503"/>
    </w:p>
    <w:p w:rsidR="00292C5A" w:rsidRDefault="00292C5A" w:rsidP="00CD569B">
      <w:pPr>
        <w:ind w:left="1" w:hanging="1"/>
      </w:pPr>
      <w:r>
        <w:t>The parameter is an enumerated type with the following values in UMTS</w:t>
      </w:r>
      <w:r w:rsidR="00744D2B">
        <w:t xml:space="preserve"> </w:t>
      </w:r>
      <w:r w:rsidR="00E34036">
        <w:t>and in NR</w:t>
      </w:r>
      <w:r>
        <w:t>:</w:t>
      </w:r>
    </w:p>
    <w:p w:rsidR="00292C5A" w:rsidRDefault="004F74F9" w:rsidP="00D33809">
      <w:pPr>
        <w:pStyle w:val="B10"/>
      </w:pPr>
      <w:r>
        <w:t>-</w:t>
      </w:r>
      <w:r>
        <w:tab/>
      </w:r>
      <w:r w:rsidR="00292C5A">
        <w:t xml:space="preserve">1 (0), </w:t>
      </w:r>
    </w:p>
    <w:p w:rsidR="00292C5A" w:rsidRDefault="004F74F9" w:rsidP="00D33809">
      <w:pPr>
        <w:pStyle w:val="B10"/>
      </w:pPr>
      <w:r>
        <w:t>-</w:t>
      </w:r>
      <w:r>
        <w:tab/>
      </w:r>
      <w:r w:rsidR="00292C5A">
        <w:t>2 (1),</w:t>
      </w:r>
    </w:p>
    <w:p w:rsidR="00292C5A" w:rsidRDefault="004F74F9" w:rsidP="00D33809">
      <w:pPr>
        <w:pStyle w:val="B10"/>
      </w:pPr>
      <w:r>
        <w:t>-</w:t>
      </w:r>
      <w:r>
        <w:tab/>
      </w:r>
      <w:r w:rsidR="00292C5A">
        <w:t xml:space="preserve">4 (2), </w:t>
      </w:r>
    </w:p>
    <w:p w:rsidR="00292C5A" w:rsidRDefault="004F74F9" w:rsidP="00D33809">
      <w:pPr>
        <w:pStyle w:val="B10"/>
      </w:pPr>
      <w:r>
        <w:t>-</w:t>
      </w:r>
      <w:r>
        <w:tab/>
      </w:r>
      <w:r w:rsidR="00292C5A">
        <w:t xml:space="preserve">8 (3), </w:t>
      </w:r>
    </w:p>
    <w:p w:rsidR="00292C5A" w:rsidRDefault="004F74F9" w:rsidP="00D33809">
      <w:pPr>
        <w:pStyle w:val="B10"/>
      </w:pPr>
      <w:r>
        <w:t>-</w:t>
      </w:r>
      <w:r>
        <w:tab/>
      </w:r>
      <w:r w:rsidR="00292C5A">
        <w:t>16 (4),</w:t>
      </w:r>
    </w:p>
    <w:p w:rsidR="00292C5A" w:rsidRDefault="004F74F9" w:rsidP="00D33809">
      <w:pPr>
        <w:pStyle w:val="B10"/>
      </w:pPr>
      <w:r>
        <w:t>-</w:t>
      </w:r>
      <w:r>
        <w:tab/>
      </w:r>
      <w:r w:rsidR="00292C5A">
        <w:t xml:space="preserve"> 32 (5),</w:t>
      </w:r>
    </w:p>
    <w:p w:rsidR="00292C5A" w:rsidRDefault="004F74F9" w:rsidP="00D33809">
      <w:pPr>
        <w:pStyle w:val="B10"/>
      </w:pPr>
      <w:r>
        <w:t>-</w:t>
      </w:r>
      <w:r>
        <w:tab/>
      </w:r>
      <w:r w:rsidR="00292C5A">
        <w:t xml:space="preserve"> 64 (6),</w:t>
      </w:r>
    </w:p>
    <w:p w:rsidR="00292C5A" w:rsidRDefault="004F74F9" w:rsidP="00D33809">
      <w:pPr>
        <w:pStyle w:val="B10"/>
      </w:pPr>
      <w:r>
        <w:t>-</w:t>
      </w:r>
      <w:r>
        <w:tab/>
      </w:r>
      <w:r w:rsidR="00292C5A">
        <w:t xml:space="preserve"> infinity (7)</w:t>
      </w:r>
    </w:p>
    <w:p w:rsidR="00744D2B" w:rsidRDefault="00744D2B" w:rsidP="00744D2B">
      <w:pPr>
        <w:pStyle w:val="Heading4"/>
      </w:pPr>
      <w:bookmarkStart w:id="1504" w:name="_Toc155283253"/>
      <w:r>
        <w:t>5.10.6.3</w:t>
      </w:r>
      <w:r>
        <w:tab/>
        <w:t>Report Amount for M1 in LTE</w:t>
      </w:r>
      <w:bookmarkEnd w:id="1504"/>
    </w:p>
    <w:p w:rsidR="00744D2B" w:rsidRDefault="00744D2B" w:rsidP="00744D2B">
      <w:pPr>
        <w:ind w:left="1" w:hanging="1"/>
      </w:pPr>
      <w:r>
        <w:t>The parameter is an enumerated type with the following values for M1 in LTE:</w:t>
      </w:r>
    </w:p>
    <w:p w:rsidR="00744D2B" w:rsidRDefault="00744D2B" w:rsidP="00744D2B">
      <w:pPr>
        <w:pStyle w:val="B10"/>
      </w:pPr>
      <w:r>
        <w:t>-</w:t>
      </w:r>
      <w:r>
        <w:tab/>
        <w:t xml:space="preserve">1 (0), </w:t>
      </w:r>
    </w:p>
    <w:p w:rsidR="00744D2B" w:rsidRDefault="00744D2B" w:rsidP="00744D2B">
      <w:pPr>
        <w:pStyle w:val="B10"/>
      </w:pPr>
      <w:r>
        <w:t>-</w:t>
      </w:r>
      <w:r>
        <w:tab/>
        <w:t>2 (1),</w:t>
      </w:r>
    </w:p>
    <w:p w:rsidR="00744D2B" w:rsidRDefault="00744D2B" w:rsidP="00744D2B">
      <w:pPr>
        <w:pStyle w:val="B10"/>
      </w:pPr>
      <w:r>
        <w:t>-</w:t>
      </w:r>
      <w:r>
        <w:tab/>
        <w:t xml:space="preserve">4 (2), </w:t>
      </w:r>
    </w:p>
    <w:p w:rsidR="00744D2B" w:rsidRDefault="00744D2B" w:rsidP="00744D2B">
      <w:pPr>
        <w:pStyle w:val="B10"/>
      </w:pPr>
      <w:r>
        <w:t>-</w:t>
      </w:r>
      <w:r>
        <w:tab/>
        <w:t xml:space="preserve">8 (3), </w:t>
      </w:r>
    </w:p>
    <w:p w:rsidR="00744D2B" w:rsidRDefault="00744D2B" w:rsidP="00744D2B">
      <w:pPr>
        <w:pStyle w:val="B10"/>
      </w:pPr>
      <w:r>
        <w:t>-</w:t>
      </w:r>
      <w:r>
        <w:tab/>
        <w:t>16 (4),</w:t>
      </w:r>
    </w:p>
    <w:p w:rsidR="00744D2B" w:rsidRDefault="00744D2B" w:rsidP="00744D2B">
      <w:pPr>
        <w:pStyle w:val="B10"/>
      </w:pPr>
      <w:r>
        <w:t>-</w:t>
      </w:r>
      <w:r>
        <w:tab/>
        <w:t xml:space="preserve"> 32 (5),</w:t>
      </w:r>
    </w:p>
    <w:p w:rsidR="00744D2B" w:rsidRDefault="00744D2B" w:rsidP="00744D2B">
      <w:pPr>
        <w:pStyle w:val="B10"/>
      </w:pPr>
      <w:r>
        <w:t>-</w:t>
      </w:r>
      <w:r>
        <w:tab/>
        <w:t xml:space="preserve"> 64 (6),</w:t>
      </w:r>
    </w:p>
    <w:p w:rsidR="00744D2B" w:rsidRDefault="00744D2B" w:rsidP="00744D2B">
      <w:pPr>
        <w:pStyle w:val="B10"/>
      </w:pPr>
      <w:r>
        <w:t>-</w:t>
      </w:r>
      <w:r>
        <w:tab/>
        <w:t xml:space="preserve"> infinity (7)</w:t>
      </w:r>
    </w:p>
    <w:p w:rsidR="00744D2B" w:rsidRDefault="00744D2B" w:rsidP="00744D2B">
      <w:pPr>
        <w:pStyle w:val="Heading4"/>
      </w:pPr>
      <w:bookmarkStart w:id="1505" w:name="_Toc155283254"/>
      <w:r>
        <w:t>5.10.6.4</w:t>
      </w:r>
      <w:r>
        <w:tab/>
        <w:t>Report Amount for M4 in LTE</w:t>
      </w:r>
      <w:bookmarkEnd w:id="1505"/>
    </w:p>
    <w:p w:rsidR="00744D2B" w:rsidRDefault="00744D2B" w:rsidP="00744D2B">
      <w:pPr>
        <w:ind w:left="1" w:hanging="1"/>
      </w:pPr>
      <w:r>
        <w:t>The parameter is an enumerated type with the following values for M4 in LTE:</w:t>
      </w:r>
    </w:p>
    <w:p w:rsidR="00744D2B" w:rsidRDefault="00744D2B" w:rsidP="00744D2B">
      <w:pPr>
        <w:pStyle w:val="B10"/>
      </w:pPr>
      <w:r>
        <w:t>-</w:t>
      </w:r>
      <w:r>
        <w:tab/>
        <w:t xml:space="preserve">1 (0), </w:t>
      </w:r>
    </w:p>
    <w:p w:rsidR="00744D2B" w:rsidRDefault="00744D2B" w:rsidP="00744D2B">
      <w:pPr>
        <w:pStyle w:val="B10"/>
      </w:pPr>
      <w:r>
        <w:t>-</w:t>
      </w:r>
      <w:r>
        <w:tab/>
        <w:t>2 (1),</w:t>
      </w:r>
    </w:p>
    <w:p w:rsidR="00744D2B" w:rsidRDefault="00744D2B" w:rsidP="00744D2B">
      <w:pPr>
        <w:pStyle w:val="B10"/>
      </w:pPr>
      <w:r>
        <w:t>-</w:t>
      </w:r>
      <w:r>
        <w:tab/>
        <w:t xml:space="preserve">4 (2), </w:t>
      </w:r>
    </w:p>
    <w:p w:rsidR="00744D2B" w:rsidRDefault="00744D2B" w:rsidP="00744D2B">
      <w:pPr>
        <w:pStyle w:val="B10"/>
      </w:pPr>
      <w:r>
        <w:t>-</w:t>
      </w:r>
      <w:r>
        <w:tab/>
        <w:t xml:space="preserve">8 (3), </w:t>
      </w:r>
    </w:p>
    <w:p w:rsidR="00744D2B" w:rsidRDefault="00744D2B" w:rsidP="00744D2B">
      <w:pPr>
        <w:pStyle w:val="B10"/>
      </w:pPr>
      <w:r>
        <w:t>-</w:t>
      </w:r>
      <w:r>
        <w:tab/>
        <w:t>16 (4),</w:t>
      </w:r>
    </w:p>
    <w:p w:rsidR="00744D2B" w:rsidRDefault="00744D2B" w:rsidP="00744D2B">
      <w:pPr>
        <w:pStyle w:val="B10"/>
      </w:pPr>
      <w:r>
        <w:t>-</w:t>
      </w:r>
      <w:r>
        <w:tab/>
        <w:t xml:space="preserve"> 32 (5),</w:t>
      </w:r>
    </w:p>
    <w:p w:rsidR="00744D2B" w:rsidRDefault="00744D2B" w:rsidP="00744D2B">
      <w:pPr>
        <w:pStyle w:val="B10"/>
      </w:pPr>
      <w:r>
        <w:t>-</w:t>
      </w:r>
      <w:r>
        <w:tab/>
        <w:t xml:space="preserve"> 64 (6),</w:t>
      </w:r>
    </w:p>
    <w:p w:rsidR="00744D2B" w:rsidRDefault="00744D2B" w:rsidP="00744D2B">
      <w:pPr>
        <w:pStyle w:val="B10"/>
        <w:ind w:left="0" w:firstLine="284"/>
      </w:pPr>
      <w:r>
        <w:t>-</w:t>
      </w:r>
      <w:r>
        <w:tab/>
        <w:t xml:space="preserve"> infinity (7)</w:t>
      </w:r>
    </w:p>
    <w:p w:rsidR="00744D2B" w:rsidRDefault="00744D2B" w:rsidP="00744D2B">
      <w:pPr>
        <w:pStyle w:val="Heading4"/>
      </w:pPr>
      <w:bookmarkStart w:id="1506" w:name="_Toc155283255"/>
      <w:r>
        <w:t>5.10.6.5</w:t>
      </w:r>
      <w:r>
        <w:tab/>
        <w:t>Report Amount for M5 in LTE</w:t>
      </w:r>
      <w:bookmarkEnd w:id="1506"/>
    </w:p>
    <w:p w:rsidR="00744D2B" w:rsidRDefault="00744D2B" w:rsidP="00744D2B">
      <w:pPr>
        <w:ind w:left="1" w:hanging="1"/>
      </w:pPr>
      <w:r>
        <w:t>The parameter is an enumerated type with the following values for M5 in LTE:</w:t>
      </w:r>
    </w:p>
    <w:p w:rsidR="00744D2B" w:rsidRDefault="00744D2B" w:rsidP="00744D2B">
      <w:pPr>
        <w:pStyle w:val="B10"/>
      </w:pPr>
      <w:r>
        <w:t>-</w:t>
      </w:r>
      <w:r>
        <w:tab/>
        <w:t xml:space="preserve">1 (0), </w:t>
      </w:r>
    </w:p>
    <w:p w:rsidR="00744D2B" w:rsidRDefault="00744D2B" w:rsidP="00744D2B">
      <w:pPr>
        <w:pStyle w:val="B10"/>
      </w:pPr>
      <w:r>
        <w:t>-</w:t>
      </w:r>
      <w:r>
        <w:tab/>
        <w:t>2 (1),</w:t>
      </w:r>
    </w:p>
    <w:p w:rsidR="00744D2B" w:rsidRDefault="00744D2B" w:rsidP="00744D2B">
      <w:pPr>
        <w:pStyle w:val="B10"/>
      </w:pPr>
      <w:r>
        <w:t>-</w:t>
      </w:r>
      <w:r>
        <w:tab/>
        <w:t xml:space="preserve">4 (2), </w:t>
      </w:r>
    </w:p>
    <w:p w:rsidR="00744D2B" w:rsidRDefault="00744D2B" w:rsidP="00744D2B">
      <w:pPr>
        <w:pStyle w:val="B10"/>
      </w:pPr>
      <w:r>
        <w:t>-</w:t>
      </w:r>
      <w:r>
        <w:tab/>
        <w:t xml:space="preserve">8 (3), </w:t>
      </w:r>
    </w:p>
    <w:p w:rsidR="00744D2B" w:rsidRDefault="00744D2B" w:rsidP="00744D2B">
      <w:pPr>
        <w:pStyle w:val="B10"/>
      </w:pPr>
      <w:r>
        <w:t>-</w:t>
      </w:r>
      <w:r>
        <w:tab/>
        <w:t>16 (4),</w:t>
      </w:r>
    </w:p>
    <w:p w:rsidR="00744D2B" w:rsidRDefault="00744D2B" w:rsidP="00744D2B">
      <w:pPr>
        <w:pStyle w:val="B10"/>
      </w:pPr>
      <w:r>
        <w:t>-</w:t>
      </w:r>
      <w:r>
        <w:tab/>
        <w:t xml:space="preserve"> 32 (5),</w:t>
      </w:r>
    </w:p>
    <w:p w:rsidR="00744D2B" w:rsidRDefault="00744D2B" w:rsidP="00744D2B">
      <w:pPr>
        <w:pStyle w:val="B10"/>
      </w:pPr>
      <w:r>
        <w:t>-</w:t>
      </w:r>
      <w:r>
        <w:tab/>
        <w:t xml:space="preserve"> 64 (6),</w:t>
      </w:r>
    </w:p>
    <w:p w:rsidR="00744D2B" w:rsidRDefault="00744D2B" w:rsidP="00744D2B">
      <w:pPr>
        <w:pStyle w:val="B10"/>
        <w:ind w:left="0" w:firstLine="284"/>
      </w:pPr>
      <w:r>
        <w:t>-</w:t>
      </w:r>
      <w:r>
        <w:tab/>
        <w:t xml:space="preserve"> infinity (7)</w:t>
      </w:r>
    </w:p>
    <w:p w:rsidR="00744D2B" w:rsidRDefault="00744D2B" w:rsidP="00744D2B">
      <w:pPr>
        <w:pStyle w:val="Heading4"/>
      </w:pPr>
      <w:bookmarkStart w:id="1507" w:name="_Toc155283256"/>
      <w:r>
        <w:t>5.10.6.6</w:t>
      </w:r>
      <w:r>
        <w:tab/>
        <w:t>Report Amount for M6 in LTE</w:t>
      </w:r>
      <w:bookmarkEnd w:id="1507"/>
    </w:p>
    <w:p w:rsidR="00744D2B" w:rsidRDefault="00744D2B" w:rsidP="00744D2B">
      <w:pPr>
        <w:ind w:left="1" w:hanging="1"/>
      </w:pPr>
      <w:r>
        <w:t>The parameter is an enumerated type with the following values for M6 in LTE:</w:t>
      </w:r>
    </w:p>
    <w:p w:rsidR="00744D2B" w:rsidRDefault="00744D2B" w:rsidP="00744D2B">
      <w:pPr>
        <w:pStyle w:val="B10"/>
      </w:pPr>
      <w:r>
        <w:t>-</w:t>
      </w:r>
      <w:r>
        <w:tab/>
        <w:t xml:space="preserve">1 (0), </w:t>
      </w:r>
    </w:p>
    <w:p w:rsidR="00744D2B" w:rsidRDefault="00744D2B" w:rsidP="00744D2B">
      <w:pPr>
        <w:pStyle w:val="B10"/>
      </w:pPr>
      <w:r>
        <w:t>-</w:t>
      </w:r>
      <w:r>
        <w:tab/>
        <w:t>2 (1),</w:t>
      </w:r>
    </w:p>
    <w:p w:rsidR="00744D2B" w:rsidRDefault="00744D2B" w:rsidP="00744D2B">
      <w:pPr>
        <w:pStyle w:val="B10"/>
      </w:pPr>
      <w:r>
        <w:t>-</w:t>
      </w:r>
      <w:r>
        <w:tab/>
        <w:t xml:space="preserve">4 (2), </w:t>
      </w:r>
    </w:p>
    <w:p w:rsidR="00744D2B" w:rsidRDefault="00744D2B" w:rsidP="00744D2B">
      <w:pPr>
        <w:pStyle w:val="B10"/>
      </w:pPr>
      <w:r>
        <w:t>-</w:t>
      </w:r>
      <w:r>
        <w:tab/>
        <w:t xml:space="preserve">8 (3), </w:t>
      </w:r>
    </w:p>
    <w:p w:rsidR="00744D2B" w:rsidRDefault="00744D2B" w:rsidP="00744D2B">
      <w:pPr>
        <w:pStyle w:val="B10"/>
      </w:pPr>
      <w:r>
        <w:t>-</w:t>
      </w:r>
      <w:r>
        <w:tab/>
        <w:t>16 (4),</w:t>
      </w:r>
    </w:p>
    <w:p w:rsidR="00744D2B" w:rsidRDefault="00744D2B" w:rsidP="00744D2B">
      <w:pPr>
        <w:pStyle w:val="B10"/>
      </w:pPr>
      <w:r>
        <w:t>-</w:t>
      </w:r>
      <w:r>
        <w:tab/>
        <w:t xml:space="preserve"> 32 (5),</w:t>
      </w:r>
    </w:p>
    <w:p w:rsidR="00744D2B" w:rsidRDefault="00744D2B" w:rsidP="00744D2B">
      <w:pPr>
        <w:pStyle w:val="B10"/>
      </w:pPr>
      <w:r>
        <w:t>-</w:t>
      </w:r>
      <w:r>
        <w:tab/>
        <w:t xml:space="preserve"> 64 (6),</w:t>
      </w:r>
    </w:p>
    <w:p w:rsidR="00744D2B" w:rsidRDefault="00744D2B" w:rsidP="00744D2B">
      <w:pPr>
        <w:pStyle w:val="B10"/>
        <w:ind w:left="0" w:firstLine="284"/>
      </w:pPr>
      <w:r>
        <w:t>-</w:t>
      </w:r>
      <w:r>
        <w:tab/>
        <w:t xml:space="preserve"> infinity (7)</w:t>
      </w:r>
    </w:p>
    <w:p w:rsidR="00744D2B" w:rsidRDefault="00744D2B" w:rsidP="00744D2B">
      <w:pPr>
        <w:pStyle w:val="Heading4"/>
      </w:pPr>
      <w:bookmarkStart w:id="1508" w:name="_Toc155283257"/>
      <w:r>
        <w:t>5.10.6.7</w:t>
      </w:r>
      <w:r>
        <w:tab/>
        <w:t>Report Amount for M7 in LTE</w:t>
      </w:r>
      <w:bookmarkEnd w:id="1508"/>
    </w:p>
    <w:p w:rsidR="00744D2B" w:rsidRDefault="00744D2B" w:rsidP="00744D2B">
      <w:pPr>
        <w:ind w:left="1" w:hanging="1"/>
      </w:pPr>
      <w:r>
        <w:t>The parameter is an enumerated type with the following values for M7 in LTE:</w:t>
      </w:r>
    </w:p>
    <w:p w:rsidR="00744D2B" w:rsidRDefault="00744D2B" w:rsidP="00744D2B">
      <w:pPr>
        <w:pStyle w:val="B10"/>
      </w:pPr>
      <w:r>
        <w:t>-</w:t>
      </w:r>
      <w:r>
        <w:tab/>
        <w:t xml:space="preserve">1 (0), </w:t>
      </w:r>
    </w:p>
    <w:p w:rsidR="00744D2B" w:rsidRDefault="00744D2B" w:rsidP="00744D2B">
      <w:pPr>
        <w:pStyle w:val="B10"/>
      </w:pPr>
      <w:r>
        <w:t>-</w:t>
      </w:r>
      <w:r>
        <w:tab/>
        <w:t>2 (1),</w:t>
      </w:r>
    </w:p>
    <w:p w:rsidR="00744D2B" w:rsidRDefault="00744D2B" w:rsidP="00744D2B">
      <w:pPr>
        <w:pStyle w:val="B10"/>
      </w:pPr>
      <w:r>
        <w:t>-</w:t>
      </w:r>
      <w:r>
        <w:tab/>
        <w:t xml:space="preserve">4 (2), </w:t>
      </w:r>
    </w:p>
    <w:p w:rsidR="00744D2B" w:rsidRDefault="00744D2B" w:rsidP="00744D2B">
      <w:pPr>
        <w:pStyle w:val="B10"/>
      </w:pPr>
      <w:r>
        <w:t>-</w:t>
      </w:r>
      <w:r>
        <w:tab/>
        <w:t xml:space="preserve">8 (3), </w:t>
      </w:r>
    </w:p>
    <w:p w:rsidR="00744D2B" w:rsidRDefault="00744D2B" w:rsidP="00744D2B">
      <w:pPr>
        <w:pStyle w:val="B10"/>
      </w:pPr>
      <w:r>
        <w:t>-</w:t>
      </w:r>
      <w:r>
        <w:tab/>
        <w:t>16 (4),</w:t>
      </w:r>
    </w:p>
    <w:p w:rsidR="00744D2B" w:rsidRDefault="00744D2B" w:rsidP="00744D2B">
      <w:pPr>
        <w:pStyle w:val="B10"/>
      </w:pPr>
      <w:r>
        <w:t>-</w:t>
      </w:r>
      <w:r>
        <w:tab/>
        <w:t xml:space="preserve"> 32 (5),</w:t>
      </w:r>
    </w:p>
    <w:p w:rsidR="00744D2B" w:rsidRDefault="00744D2B" w:rsidP="00744D2B">
      <w:pPr>
        <w:pStyle w:val="B10"/>
      </w:pPr>
      <w:r>
        <w:t>-</w:t>
      </w:r>
      <w:r>
        <w:tab/>
        <w:t xml:space="preserve"> 64 (6),</w:t>
      </w:r>
    </w:p>
    <w:p w:rsidR="00744D2B" w:rsidRDefault="00744D2B" w:rsidP="00744D2B">
      <w:pPr>
        <w:pStyle w:val="B10"/>
        <w:ind w:left="0" w:firstLine="284"/>
      </w:pPr>
      <w:r>
        <w:t>-</w:t>
      </w:r>
      <w:r>
        <w:tab/>
        <w:t xml:space="preserve"> infinity (7)</w:t>
      </w:r>
    </w:p>
    <w:p w:rsidR="00292C5A" w:rsidRDefault="00292C5A">
      <w:pPr>
        <w:pStyle w:val="Heading3"/>
      </w:pPr>
      <w:bookmarkStart w:id="1509" w:name="_Toc516654943"/>
      <w:bookmarkStart w:id="1510" w:name="_Toc28278134"/>
      <w:bookmarkStart w:id="1511" w:name="_Toc36134409"/>
      <w:bookmarkStart w:id="1512" w:name="_Toc44686894"/>
      <w:bookmarkStart w:id="1513" w:name="_Toc51928664"/>
      <w:bookmarkStart w:id="1514" w:name="_Toc51929233"/>
      <w:bookmarkStart w:id="1515" w:name="_Toc155283258"/>
      <w:r>
        <w:t>5.10.7</w:t>
      </w:r>
      <w:r>
        <w:tab/>
        <w:t xml:space="preserve">Event Threshold for </w:t>
      </w:r>
      <w:r w:rsidR="00CE6153">
        <w:t>Event A2</w:t>
      </w:r>
      <w:bookmarkEnd w:id="1509"/>
      <w:bookmarkEnd w:id="1510"/>
      <w:bookmarkEnd w:id="1511"/>
      <w:bookmarkEnd w:id="1512"/>
      <w:bookmarkEnd w:id="1513"/>
      <w:bookmarkEnd w:id="1514"/>
      <w:bookmarkEnd w:id="1515"/>
    </w:p>
    <w:p w:rsidR="00292C5A" w:rsidRDefault="00292C5A">
      <w:r>
        <w:t xml:space="preserve">The parameter is mandatory if the report trigger parameter is configured for A2 event reporting or A2 event triggered periodic reporting and the </w:t>
      </w:r>
      <w:r w:rsidR="008A4086" w:rsidRPr="008A4086">
        <w:t>Job Type</w:t>
      </w:r>
      <w:r>
        <w:t xml:space="preserve"> parameter is configured for Immediate MDT or combined Immediate MDT and Trace. </w:t>
      </w:r>
    </w:p>
    <w:p w:rsidR="00CE6153" w:rsidRDefault="00CE6153">
      <w:r>
        <w:t>For trigger quantity RSRP:</w:t>
      </w:r>
    </w:p>
    <w:p w:rsidR="00292C5A" w:rsidRDefault="00292C5A" w:rsidP="001764C6">
      <w:pPr>
        <w:pStyle w:val="B20"/>
      </w:pPr>
      <w:r>
        <w:t xml:space="preserve">Detailed definition of the parameter </w:t>
      </w:r>
      <w:r w:rsidR="00E34036">
        <w:t xml:space="preserve">for LTE </w:t>
      </w:r>
      <w:r>
        <w:t>is in  TS 36.331 [32].</w:t>
      </w:r>
    </w:p>
    <w:p w:rsidR="00E34036" w:rsidRDefault="00292C5A" w:rsidP="001764C6">
      <w:pPr>
        <w:pStyle w:val="B30"/>
      </w:pPr>
      <w:r>
        <w:t>The parameter is an Integer number between 0-97.</w:t>
      </w:r>
    </w:p>
    <w:p w:rsidR="00E34036" w:rsidRDefault="00E34036" w:rsidP="001764C6">
      <w:pPr>
        <w:pStyle w:val="B20"/>
      </w:pPr>
      <w:r>
        <w:t>Detailed definition of the parameter for NR is in  TS 38.331 [43].</w:t>
      </w:r>
    </w:p>
    <w:p w:rsidR="00292C5A" w:rsidRDefault="00E34036" w:rsidP="001764C6">
      <w:pPr>
        <w:pStyle w:val="B30"/>
      </w:pPr>
      <w:r>
        <w:t>The parameter is an Integer number between 0-127.</w:t>
      </w:r>
    </w:p>
    <w:p w:rsidR="00CE6153" w:rsidRDefault="00CE6153" w:rsidP="00CE6153">
      <w:r>
        <w:t>For trigger quantity RSRQ:</w:t>
      </w:r>
    </w:p>
    <w:p w:rsidR="00CE6153" w:rsidRDefault="00CE6153" w:rsidP="001764C6">
      <w:pPr>
        <w:pStyle w:val="B20"/>
      </w:pPr>
      <w:r>
        <w:t>Detailed definition of the parameter for LTE is in 3GPP TS 36.331 [32].</w:t>
      </w:r>
    </w:p>
    <w:p w:rsidR="00CE6153" w:rsidRDefault="00CE6153" w:rsidP="001764C6">
      <w:pPr>
        <w:pStyle w:val="B30"/>
      </w:pPr>
      <w:r>
        <w:t>The parameter is an Integer</w:t>
      </w:r>
      <w:r>
        <w:rPr>
          <w:i/>
        </w:rPr>
        <w:t xml:space="preserve"> </w:t>
      </w:r>
      <w:r>
        <w:t>number between 0-34.</w:t>
      </w:r>
    </w:p>
    <w:p w:rsidR="00CE6153" w:rsidRDefault="00CE6153" w:rsidP="001764C6">
      <w:pPr>
        <w:pStyle w:val="B20"/>
      </w:pPr>
      <w:r>
        <w:t>Detailed definition of the parameter for NR is in 3GPP TS 38.331 [43].</w:t>
      </w:r>
    </w:p>
    <w:p w:rsidR="00CE6153" w:rsidRDefault="00CE6153" w:rsidP="001764C6">
      <w:pPr>
        <w:pStyle w:val="B30"/>
      </w:pPr>
      <w:r>
        <w:t>The parameter is an Integer</w:t>
      </w:r>
      <w:r>
        <w:rPr>
          <w:i/>
        </w:rPr>
        <w:t xml:space="preserve"> </w:t>
      </w:r>
      <w:r>
        <w:t>number between 0-127.</w:t>
      </w:r>
    </w:p>
    <w:p w:rsidR="00CE6153" w:rsidRDefault="00CE6153" w:rsidP="00CE6153">
      <w:r>
        <w:t>For trigger quantity SINR:</w:t>
      </w:r>
    </w:p>
    <w:p w:rsidR="00CE6153" w:rsidRDefault="00CE6153" w:rsidP="001764C6">
      <w:pPr>
        <w:pStyle w:val="B20"/>
      </w:pPr>
      <w:r w:rsidRPr="0059775F">
        <w:t>Detailed definition of the parameter for LTE is in 3GPP TS 36.331 [32]</w:t>
      </w:r>
    </w:p>
    <w:p w:rsidR="00CE6153" w:rsidRPr="0059775F" w:rsidRDefault="00CE6153" w:rsidP="001764C6">
      <w:pPr>
        <w:pStyle w:val="B30"/>
      </w:pPr>
      <w:r w:rsidRPr="0059775F">
        <w:t>The parameter is an Integer number between 0-127.</w:t>
      </w:r>
    </w:p>
    <w:p w:rsidR="00CE6153" w:rsidRDefault="00CE6153" w:rsidP="001764C6">
      <w:pPr>
        <w:pStyle w:val="B20"/>
      </w:pPr>
      <w:r w:rsidRPr="0059775F">
        <w:t>Detailed definition of the parameter for NR is in 3GPP TS 38.331 [43].</w:t>
      </w:r>
    </w:p>
    <w:p w:rsidR="00CE6153" w:rsidRDefault="00CE6153" w:rsidP="001764C6">
      <w:pPr>
        <w:pStyle w:val="B30"/>
      </w:pPr>
      <w:r w:rsidRPr="00606132">
        <w:t>The parameter is an Integer number between 0-127</w:t>
      </w:r>
    </w:p>
    <w:p w:rsidR="0007134F" w:rsidRDefault="00292C5A" w:rsidP="001764C6">
      <w:pPr>
        <w:pStyle w:val="Heading3"/>
      </w:pPr>
      <w:bookmarkStart w:id="1516" w:name="_Toc516654944"/>
      <w:bookmarkStart w:id="1517" w:name="_Toc28278135"/>
      <w:bookmarkStart w:id="1518" w:name="_Toc36134410"/>
      <w:bookmarkStart w:id="1519" w:name="_Toc44686895"/>
      <w:bookmarkStart w:id="1520" w:name="_Toc51928665"/>
      <w:bookmarkStart w:id="1521" w:name="_Toc51929234"/>
      <w:bookmarkStart w:id="1522" w:name="_Toc155283259"/>
      <w:r>
        <w:t>5.10.7a</w:t>
      </w:r>
      <w:r>
        <w:tab/>
      </w:r>
      <w:bookmarkEnd w:id="1516"/>
      <w:bookmarkEnd w:id="1517"/>
      <w:bookmarkEnd w:id="1518"/>
      <w:bookmarkEnd w:id="1519"/>
      <w:bookmarkEnd w:id="1520"/>
      <w:bookmarkEnd w:id="1521"/>
      <w:r w:rsidR="00A90FF3">
        <w:t>Void</w:t>
      </w:r>
      <w:bookmarkStart w:id="1523" w:name="_Toc516654945"/>
      <w:bookmarkStart w:id="1524" w:name="_Toc28278136"/>
      <w:bookmarkStart w:id="1525" w:name="_Toc36134411"/>
      <w:bookmarkEnd w:id="1522"/>
    </w:p>
    <w:p w:rsidR="00292C5A" w:rsidRDefault="00292C5A">
      <w:pPr>
        <w:pStyle w:val="Heading3"/>
      </w:pPr>
      <w:bookmarkStart w:id="1526" w:name="_Toc44686896"/>
      <w:bookmarkStart w:id="1527" w:name="_Toc51928666"/>
      <w:bookmarkStart w:id="1528" w:name="_Toc51929235"/>
      <w:bookmarkStart w:id="1529" w:name="_Toc155283260"/>
      <w:r>
        <w:t>5.10.8</w:t>
      </w:r>
      <w:r>
        <w:tab/>
        <w:t>Logging Interval</w:t>
      </w:r>
      <w:bookmarkEnd w:id="1523"/>
      <w:bookmarkEnd w:id="1524"/>
      <w:bookmarkEnd w:id="1525"/>
      <w:bookmarkEnd w:id="1526"/>
      <w:bookmarkEnd w:id="1527"/>
      <w:bookmarkEnd w:id="1528"/>
      <w:bookmarkEnd w:id="1529"/>
      <w:r>
        <w:t xml:space="preserve"> </w:t>
      </w:r>
    </w:p>
    <w:p w:rsidR="00292C5A" w:rsidRDefault="00292C5A">
      <w:r>
        <w:t xml:space="preserve">The parameter is mandatory if the </w:t>
      </w:r>
      <w:r w:rsidR="008A4086" w:rsidRPr="008A4086">
        <w:t>Job Type</w:t>
      </w:r>
      <w:r>
        <w:t xml:space="preserve"> is configured for Logged MDT</w:t>
      </w:r>
      <w:r w:rsidR="005D1D39" w:rsidRPr="009D511C">
        <w:t xml:space="preserve"> </w:t>
      </w:r>
      <w:r w:rsidR="005D1D39">
        <w:t>or Logged MBSFN MDT</w:t>
      </w:r>
      <w:r>
        <w:t>. The parameter defines the periodicity for logging MDT measurement results for periodic downlink pilot strength measurement when UE is in Idle</w:t>
      </w:r>
      <w:r w:rsidR="009B5DE6">
        <w:t xml:space="preserve"> </w:t>
      </w:r>
      <w:r w:rsidR="009F31CC" w:rsidRPr="009F31CC">
        <w:t xml:space="preserve">or Inactive </w:t>
      </w:r>
      <w:r w:rsidR="009B5DE6">
        <w:t>mode</w:t>
      </w:r>
      <w:r>
        <w:t>.</w:t>
      </w:r>
    </w:p>
    <w:p w:rsidR="00292C5A" w:rsidRDefault="00292C5A">
      <w:r>
        <w:t>Detailed definition of the parameter is in 3GPP TS 37.320 [30].</w:t>
      </w:r>
    </w:p>
    <w:p w:rsidR="00292C5A" w:rsidRDefault="00292C5A">
      <w:r>
        <w:t>The parameter is an enumerated type with the following values in UMTS</w:t>
      </w:r>
      <w:r w:rsidR="0007134F">
        <w:t>,</w:t>
      </w:r>
      <w:r>
        <w:t xml:space="preserve"> and LTE as per defined in TS 25.331 [31] and </w:t>
      </w:r>
      <w:r w:rsidR="0007134F">
        <w:t xml:space="preserve">TS </w:t>
      </w:r>
      <w:r>
        <w:t>36.331 [32]</w:t>
      </w:r>
      <w:r w:rsidR="0007134F">
        <w:t xml:space="preserve"> </w:t>
      </w:r>
      <w:r>
        <w:t>:</w:t>
      </w:r>
    </w:p>
    <w:p w:rsidR="0007134F" w:rsidRDefault="0007134F" w:rsidP="0007134F">
      <w:pPr>
        <w:pStyle w:val="B10"/>
      </w:pPr>
      <w:r>
        <w:t>-</w:t>
      </w:r>
      <w:r>
        <w:tab/>
        <w:t>1280 ms (0),</w:t>
      </w:r>
    </w:p>
    <w:p w:rsidR="0007134F" w:rsidRDefault="0007134F" w:rsidP="0007134F">
      <w:pPr>
        <w:pStyle w:val="B10"/>
      </w:pPr>
      <w:r>
        <w:t>-</w:t>
      </w:r>
      <w:r>
        <w:tab/>
        <w:t xml:space="preserve"> 2560 ms (1), </w:t>
      </w:r>
    </w:p>
    <w:p w:rsidR="0007134F" w:rsidRDefault="0007134F" w:rsidP="0007134F">
      <w:pPr>
        <w:pStyle w:val="B10"/>
      </w:pPr>
      <w:r>
        <w:t>-</w:t>
      </w:r>
      <w:r>
        <w:tab/>
        <w:t xml:space="preserve">5120 ms (2), </w:t>
      </w:r>
    </w:p>
    <w:p w:rsidR="0007134F" w:rsidRDefault="0007134F" w:rsidP="0007134F">
      <w:pPr>
        <w:pStyle w:val="B10"/>
      </w:pPr>
      <w:r>
        <w:t>-</w:t>
      </w:r>
      <w:r>
        <w:tab/>
        <w:t>10240 ms (3),</w:t>
      </w:r>
    </w:p>
    <w:p w:rsidR="0007134F" w:rsidRDefault="0007134F" w:rsidP="0007134F">
      <w:pPr>
        <w:pStyle w:val="B10"/>
      </w:pPr>
      <w:r>
        <w:t>-</w:t>
      </w:r>
      <w:r>
        <w:tab/>
        <w:t xml:space="preserve"> 20480 ms (4), </w:t>
      </w:r>
    </w:p>
    <w:p w:rsidR="0007134F" w:rsidRDefault="0007134F" w:rsidP="0007134F">
      <w:pPr>
        <w:pStyle w:val="B10"/>
      </w:pPr>
      <w:r>
        <w:t>-</w:t>
      </w:r>
      <w:r>
        <w:tab/>
        <w:t>30720 ms (5),</w:t>
      </w:r>
    </w:p>
    <w:p w:rsidR="0007134F" w:rsidRDefault="0007134F" w:rsidP="0007134F">
      <w:pPr>
        <w:pStyle w:val="B10"/>
      </w:pPr>
      <w:r>
        <w:t>-</w:t>
      </w:r>
      <w:r>
        <w:tab/>
        <w:t xml:space="preserve"> 40960 ms (6), </w:t>
      </w:r>
    </w:p>
    <w:p w:rsidR="0007134F" w:rsidRDefault="0007134F" w:rsidP="00BC4D1D">
      <w:pPr>
        <w:pStyle w:val="B10"/>
        <w:overflowPunct/>
        <w:autoSpaceDE/>
        <w:autoSpaceDN/>
        <w:adjustRightInd/>
        <w:textAlignment w:val="auto"/>
      </w:pPr>
      <w:r>
        <w:t>-</w:t>
      </w:r>
      <w:r>
        <w:tab/>
        <w:t>61440 ms (7)</w:t>
      </w:r>
    </w:p>
    <w:p w:rsidR="0007134F" w:rsidRPr="00665B73" w:rsidRDefault="0007134F" w:rsidP="0007134F">
      <w:r w:rsidRPr="00665B73">
        <w:t>The parameter is an enumerated type with the following values in NR</w:t>
      </w:r>
      <w:r>
        <w:t xml:space="preserve"> as per defined in 3GPP TS 38.331</w:t>
      </w:r>
      <w:r w:rsidR="00EB1778">
        <w:t xml:space="preserve"> [43]</w:t>
      </w:r>
      <w:r>
        <w:t>:</w:t>
      </w:r>
    </w:p>
    <w:p w:rsidR="0007134F" w:rsidRDefault="0007134F" w:rsidP="0007134F">
      <w:pPr>
        <w:pStyle w:val="B10"/>
      </w:pPr>
      <w:r>
        <w:t>-</w:t>
      </w:r>
      <w:r>
        <w:tab/>
        <w:t>1280 ms (0),</w:t>
      </w:r>
    </w:p>
    <w:p w:rsidR="0007134F" w:rsidRDefault="0007134F" w:rsidP="0007134F">
      <w:pPr>
        <w:pStyle w:val="B10"/>
      </w:pPr>
      <w:r>
        <w:t>-</w:t>
      </w:r>
      <w:r>
        <w:tab/>
        <w:t xml:space="preserve">2560 ms (1), </w:t>
      </w:r>
    </w:p>
    <w:p w:rsidR="0007134F" w:rsidRDefault="0007134F" w:rsidP="0007134F">
      <w:pPr>
        <w:pStyle w:val="B10"/>
      </w:pPr>
      <w:r>
        <w:t>-</w:t>
      </w:r>
      <w:r>
        <w:tab/>
        <w:t xml:space="preserve">5120 ms (2), </w:t>
      </w:r>
    </w:p>
    <w:p w:rsidR="0007134F" w:rsidRDefault="0007134F" w:rsidP="0007134F">
      <w:pPr>
        <w:pStyle w:val="B10"/>
      </w:pPr>
      <w:r>
        <w:t>-</w:t>
      </w:r>
      <w:r>
        <w:tab/>
        <w:t>10240 ms (3),</w:t>
      </w:r>
    </w:p>
    <w:p w:rsidR="0007134F" w:rsidRDefault="0007134F" w:rsidP="0007134F">
      <w:pPr>
        <w:pStyle w:val="B10"/>
      </w:pPr>
      <w:r>
        <w:t>-</w:t>
      </w:r>
      <w:r>
        <w:tab/>
        <w:t xml:space="preserve"> 20480 ms (4), </w:t>
      </w:r>
    </w:p>
    <w:p w:rsidR="0007134F" w:rsidRDefault="0007134F" w:rsidP="0007134F">
      <w:pPr>
        <w:pStyle w:val="B10"/>
      </w:pPr>
      <w:r>
        <w:t>-</w:t>
      </w:r>
      <w:r>
        <w:tab/>
        <w:t>30720 ms (5),</w:t>
      </w:r>
    </w:p>
    <w:p w:rsidR="0007134F" w:rsidRDefault="0007134F" w:rsidP="0007134F">
      <w:pPr>
        <w:pStyle w:val="B10"/>
      </w:pPr>
      <w:r>
        <w:t>-</w:t>
      </w:r>
      <w:r>
        <w:tab/>
        <w:t xml:space="preserve"> 40960 ms (6), </w:t>
      </w:r>
    </w:p>
    <w:p w:rsidR="0007134F" w:rsidRDefault="0007134F" w:rsidP="0007134F">
      <w:pPr>
        <w:pStyle w:val="B10"/>
      </w:pPr>
      <w:r>
        <w:t>-</w:t>
      </w:r>
      <w:r>
        <w:tab/>
        <w:t>61440 ms (7)</w:t>
      </w:r>
    </w:p>
    <w:p w:rsidR="0007134F" w:rsidRDefault="0007134F" w:rsidP="00BC4D1D">
      <w:pPr>
        <w:pStyle w:val="B10"/>
      </w:pPr>
      <w:r>
        <w:t>-</w:t>
      </w:r>
      <w:r>
        <w:tab/>
        <w:t>320 ms (8)</w:t>
      </w:r>
    </w:p>
    <w:p w:rsidR="0007134F" w:rsidRDefault="0007134F" w:rsidP="00BC4D1D">
      <w:pPr>
        <w:pStyle w:val="B10"/>
      </w:pPr>
      <w:r>
        <w:t>-</w:t>
      </w:r>
      <w:r>
        <w:tab/>
        <w:t>640 ms (9)</w:t>
      </w:r>
    </w:p>
    <w:p w:rsidR="0007134F" w:rsidRDefault="0007134F" w:rsidP="00BC4D1D">
      <w:pPr>
        <w:pStyle w:val="B10"/>
      </w:pPr>
      <w:r>
        <w:t>-</w:t>
      </w:r>
      <w:r>
        <w:tab/>
        <w:t>Infinity (10)</w:t>
      </w:r>
      <w:r w:rsidR="009F31CC">
        <w:t>.</w:t>
      </w:r>
    </w:p>
    <w:p w:rsidR="00292C5A" w:rsidRDefault="00292C5A" w:rsidP="00D33809">
      <w:pPr>
        <w:pStyle w:val="B10"/>
      </w:pPr>
    </w:p>
    <w:p w:rsidR="00292C5A" w:rsidRDefault="00292C5A">
      <w:pPr>
        <w:pStyle w:val="Heading3"/>
      </w:pPr>
      <w:bookmarkStart w:id="1530" w:name="_Toc516654946"/>
      <w:bookmarkStart w:id="1531" w:name="_Toc28278137"/>
      <w:bookmarkStart w:id="1532" w:name="_Toc36134412"/>
      <w:bookmarkStart w:id="1533" w:name="_Toc44686897"/>
      <w:bookmarkStart w:id="1534" w:name="_Toc51928667"/>
      <w:bookmarkStart w:id="1535" w:name="_Toc51929236"/>
      <w:bookmarkStart w:id="1536" w:name="_Toc155283261"/>
      <w:r>
        <w:t>5.10.9</w:t>
      </w:r>
      <w:r>
        <w:tab/>
        <w:t>Logging Duration</w:t>
      </w:r>
      <w:bookmarkEnd w:id="1530"/>
      <w:bookmarkEnd w:id="1531"/>
      <w:bookmarkEnd w:id="1532"/>
      <w:bookmarkEnd w:id="1533"/>
      <w:bookmarkEnd w:id="1534"/>
      <w:bookmarkEnd w:id="1535"/>
      <w:bookmarkEnd w:id="1536"/>
    </w:p>
    <w:p w:rsidR="00292C5A" w:rsidRDefault="00292C5A">
      <w:r>
        <w:t xml:space="preserve">The parameter is mandatory if the the </w:t>
      </w:r>
      <w:r w:rsidR="008A4086" w:rsidRPr="008A4086">
        <w:t>Job Type</w:t>
      </w:r>
      <w:r>
        <w:t xml:space="preserve"> parameter is configured for Logged MDT</w:t>
      </w:r>
      <w:r w:rsidR="005D1D39" w:rsidRPr="009D511C">
        <w:t xml:space="preserve"> </w:t>
      </w:r>
      <w:r w:rsidR="005D1D39">
        <w:t>or Logged MBSFN MDT</w:t>
      </w:r>
      <w:r>
        <w:t>. The parameter determines the validity of MDT logged configuration for IDLE</w:t>
      </w:r>
      <w:r w:rsidR="009F31CC" w:rsidRPr="009F31CC">
        <w:t xml:space="preserve"> and INACTIVE mode</w:t>
      </w:r>
      <w:r>
        <w:t xml:space="preserve">. The timer starts at time of receiving configuration by the UE, and continues independent of UE state transitions and RAT or RPLMN changes. </w:t>
      </w:r>
    </w:p>
    <w:p w:rsidR="00292C5A" w:rsidRDefault="00292C5A">
      <w:r>
        <w:t>Detailed definition of the parameter is in  TS 37.320 [30],  TS 25.331 [31]</w:t>
      </w:r>
      <w:r w:rsidR="00EB1778">
        <w:t>,</w:t>
      </w:r>
      <w:r>
        <w:t xml:space="preserve">  TS 36.331 [32]</w:t>
      </w:r>
      <w:r w:rsidR="00EB1778">
        <w:t xml:space="preserve"> </w:t>
      </w:r>
      <w:r w:rsidR="00EB1778" w:rsidRPr="00665B73">
        <w:t>and TS 38.331[43]</w:t>
      </w:r>
      <w:r>
        <w:t>:</w:t>
      </w:r>
    </w:p>
    <w:p w:rsidR="00292C5A" w:rsidRDefault="00292C5A">
      <w:r>
        <w:t>The parameter is an enumerated type with the following values in UMTS</w:t>
      </w:r>
      <w:r w:rsidR="009B5DE6">
        <w:t>,</w:t>
      </w:r>
      <w:r>
        <w:t xml:space="preserve"> LTE</w:t>
      </w:r>
      <w:r w:rsidR="009B5DE6">
        <w:t xml:space="preserve"> and NR</w:t>
      </w:r>
      <w:r>
        <w:t>:</w:t>
      </w:r>
    </w:p>
    <w:p w:rsidR="00292C5A" w:rsidRPr="00D33809" w:rsidRDefault="004F74F9" w:rsidP="00D33809">
      <w:pPr>
        <w:pStyle w:val="B10"/>
        <w:rPr>
          <w:lang w:val="fr-FR"/>
        </w:rPr>
      </w:pPr>
      <w:r w:rsidRPr="00D33809">
        <w:rPr>
          <w:lang w:val="fr-FR"/>
        </w:rPr>
        <w:t>-</w:t>
      </w:r>
      <w:r w:rsidRPr="00D33809">
        <w:rPr>
          <w:lang w:val="fr-FR"/>
        </w:rPr>
        <w:tab/>
      </w:r>
      <w:r w:rsidR="00292C5A" w:rsidRPr="00D33809">
        <w:rPr>
          <w:lang w:val="fr-FR"/>
        </w:rPr>
        <w:t xml:space="preserve">600 sec (0), </w:t>
      </w:r>
    </w:p>
    <w:p w:rsidR="00292C5A" w:rsidRPr="00D33809" w:rsidRDefault="004F74F9" w:rsidP="00D33809">
      <w:pPr>
        <w:pStyle w:val="B10"/>
        <w:rPr>
          <w:lang w:val="fr-FR"/>
        </w:rPr>
      </w:pPr>
      <w:r w:rsidRPr="00D33809">
        <w:rPr>
          <w:lang w:val="fr-FR"/>
        </w:rPr>
        <w:t>-</w:t>
      </w:r>
      <w:r w:rsidRPr="00D33809">
        <w:rPr>
          <w:lang w:val="fr-FR"/>
        </w:rPr>
        <w:tab/>
      </w:r>
      <w:r w:rsidR="00292C5A" w:rsidRPr="00D33809">
        <w:rPr>
          <w:lang w:val="fr-FR"/>
        </w:rPr>
        <w:t xml:space="preserve">1200 sec (1), </w:t>
      </w:r>
    </w:p>
    <w:p w:rsidR="00292C5A" w:rsidRPr="00D33809" w:rsidRDefault="004F74F9" w:rsidP="00D33809">
      <w:pPr>
        <w:pStyle w:val="B10"/>
        <w:rPr>
          <w:lang w:val="fr-FR"/>
        </w:rPr>
      </w:pPr>
      <w:r w:rsidRPr="00D33809">
        <w:rPr>
          <w:lang w:val="fr-FR"/>
        </w:rPr>
        <w:t>-</w:t>
      </w:r>
      <w:r w:rsidRPr="00D33809">
        <w:rPr>
          <w:lang w:val="fr-FR"/>
        </w:rPr>
        <w:tab/>
      </w:r>
      <w:r w:rsidR="00292C5A" w:rsidRPr="00D33809">
        <w:rPr>
          <w:lang w:val="fr-FR"/>
        </w:rPr>
        <w:t xml:space="preserve">2400 sec (2), </w:t>
      </w:r>
    </w:p>
    <w:p w:rsidR="00292C5A" w:rsidRPr="00D33809" w:rsidRDefault="004F74F9" w:rsidP="00D33809">
      <w:pPr>
        <w:pStyle w:val="B10"/>
        <w:rPr>
          <w:lang w:val="fr-FR"/>
        </w:rPr>
      </w:pPr>
      <w:r w:rsidRPr="00D33809">
        <w:rPr>
          <w:lang w:val="fr-FR"/>
        </w:rPr>
        <w:t>-</w:t>
      </w:r>
      <w:r w:rsidRPr="00D33809">
        <w:rPr>
          <w:lang w:val="fr-FR"/>
        </w:rPr>
        <w:tab/>
      </w:r>
      <w:r w:rsidR="00292C5A" w:rsidRPr="00D33809">
        <w:rPr>
          <w:lang w:val="fr-FR"/>
        </w:rPr>
        <w:t xml:space="preserve">3600 sec (3), </w:t>
      </w:r>
    </w:p>
    <w:p w:rsidR="00292C5A" w:rsidRPr="00D33809" w:rsidRDefault="004F74F9" w:rsidP="00D33809">
      <w:pPr>
        <w:pStyle w:val="B10"/>
        <w:rPr>
          <w:lang w:val="fr-FR"/>
        </w:rPr>
      </w:pPr>
      <w:r w:rsidRPr="00D33809">
        <w:rPr>
          <w:lang w:val="fr-FR"/>
        </w:rPr>
        <w:t>-</w:t>
      </w:r>
      <w:r w:rsidRPr="00D33809">
        <w:rPr>
          <w:lang w:val="fr-FR"/>
        </w:rPr>
        <w:tab/>
      </w:r>
      <w:r w:rsidR="00292C5A" w:rsidRPr="00D33809">
        <w:rPr>
          <w:lang w:val="fr-FR"/>
        </w:rPr>
        <w:t xml:space="preserve">5400 sec (4), </w:t>
      </w:r>
    </w:p>
    <w:p w:rsidR="00292C5A" w:rsidRDefault="004F74F9" w:rsidP="00D33809">
      <w:pPr>
        <w:pStyle w:val="B10"/>
      </w:pPr>
      <w:r>
        <w:t>-</w:t>
      </w:r>
      <w:r>
        <w:tab/>
      </w:r>
      <w:r w:rsidR="00292C5A">
        <w:t>7200 sec (5)</w:t>
      </w:r>
    </w:p>
    <w:p w:rsidR="00EB1778" w:rsidRDefault="00EB1778" w:rsidP="00BC4D1D">
      <w:pPr>
        <w:pStyle w:val="B10"/>
        <w:ind w:left="852"/>
      </w:pPr>
    </w:p>
    <w:p w:rsidR="00292C5A" w:rsidRDefault="00292C5A">
      <w:pPr>
        <w:pStyle w:val="Heading3"/>
      </w:pPr>
      <w:bookmarkStart w:id="1537" w:name="_Toc516654947"/>
      <w:bookmarkStart w:id="1538" w:name="_Toc28278138"/>
      <w:bookmarkStart w:id="1539" w:name="_Toc36134413"/>
      <w:bookmarkStart w:id="1540" w:name="_Toc44686898"/>
      <w:bookmarkStart w:id="1541" w:name="_Toc51928668"/>
      <w:bookmarkStart w:id="1542" w:name="_Toc51929237"/>
      <w:bookmarkStart w:id="1543" w:name="_Toc155283262"/>
      <w:r>
        <w:t>5.10.10</w:t>
      </w:r>
      <w:r>
        <w:tab/>
      </w:r>
      <w:r>
        <w:rPr>
          <w:lang w:eastAsia="zh-CN"/>
        </w:rPr>
        <w:t>Void</w:t>
      </w:r>
      <w:bookmarkEnd w:id="1537"/>
      <w:bookmarkEnd w:id="1538"/>
      <w:bookmarkEnd w:id="1539"/>
      <w:bookmarkEnd w:id="1540"/>
      <w:bookmarkEnd w:id="1541"/>
      <w:bookmarkEnd w:id="1542"/>
      <w:bookmarkEnd w:id="1543"/>
    </w:p>
    <w:p w:rsidR="00292C5A" w:rsidRDefault="00292C5A">
      <w:pPr>
        <w:pStyle w:val="Heading3"/>
      </w:pPr>
      <w:bookmarkStart w:id="1544" w:name="_Toc516654948"/>
      <w:bookmarkStart w:id="1545" w:name="_Toc28278139"/>
      <w:bookmarkStart w:id="1546" w:name="_Toc36134414"/>
      <w:bookmarkStart w:id="1547" w:name="_Toc44686899"/>
      <w:bookmarkStart w:id="1548" w:name="_Toc51928669"/>
      <w:bookmarkStart w:id="1549" w:name="_Toc51929238"/>
      <w:bookmarkStart w:id="1550" w:name="_Toc155283263"/>
      <w:r>
        <w:t>5.10.11</w:t>
      </w:r>
      <w:r>
        <w:tab/>
        <w:t>Trace Collection Entity</w:t>
      </w:r>
      <w:r w:rsidR="008A4086" w:rsidRPr="008A4086">
        <w:t xml:space="preserve"> (TCE)</w:t>
      </w:r>
      <w:r>
        <w:t xml:space="preserve"> Id</w:t>
      </w:r>
      <w:bookmarkEnd w:id="1544"/>
      <w:bookmarkEnd w:id="1545"/>
      <w:bookmarkEnd w:id="1546"/>
      <w:bookmarkEnd w:id="1547"/>
      <w:bookmarkEnd w:id="1548"/>
      <w:bookmarkEnd w:id="1549"/>
      <w:bookmarkEnd w:id="1550"/>
    </w:p>
    <w:p w:rsidR="009F31CC" w:rsidRDefault="00292C5A">
      <w:pPr>
        <w:keepNext/>
        <w:keepLines/>
        <w:rPr>
          <w:lang w:val="en-US"/>
        </w:rPr>
      </w:pPr>
      <w:r>
        <w:t xml:space="preserve">This is a mandatory parameter for Logged MDT which defines the TCE Id which is sent to the UE. The UE returns it to the network together with the logged data. The network has a configured mapping of the </w:t>
      </w:r>
      <w:r w:rsidR="00ED5E06">
        <w:rPr>
          <w:lang w:val="en-US"/>
        </w:rPr>
        <w:t xml:space="preserve">TCE Id and the destination to which trace records shall be transferred. </w:t>
      </w:r>
    </w:p>
    <w:p w:rsidR="00292C5A" w:rsidRDefault="009F31CC">
      <w:pPr>
        <w:keepNext/>
        <w:keepLines/>
      </w:pPr>
      <w:r>
        <w:rPr>
          <w:lang w:val="en-US"/>
        </w:rPr>
        <w:t xml:space="preserve">The destination is determined considering the PLMN (delivered as part of the Trace Reference) and </w:t>
      </w:r>
      <w:r w:rsidR="00ED5E06">
        <w:rPr>
          <w:lang w:val="en-US"/>
        </w:rPr>
        <w:t>the IP address of TCE for the file-based trace reporting, or URI of the TCE or MnS trace reporting MnS consumer for the streaming trace reporting</w:t>
      </w:r>
      <w:r w:rsidR="00292C5A">
        <w:t>. The mapping needs to be unique within the PLMN. The size of the parameter is one byte.</w:t>
      </w:r>
    </w:p>
    <w:p w:rsidR="009F31CC" w:rsidRDefault="009F31CC">
      <w:pPr>
        <w:keepNext/>
        <w:keepLines/>
      </w:pPr>
      <w:r>
        <w:rPr>
          <w:lang w:val="en-US"/>
        </w:rPr>
        <w:t>For further details on the procedure see clause 4.1.1.2a for UTRAN, clauses 4.1.1.6a and 4.1.1.6b for E-UTRAN and clause 4.1.1.9.2 for NR.</w:t>
      </w:r>
    </w:p>
    <w:p w:rsidR="00292C5A" w:rsidRDefault="00292C5A">
      <w:pPr>
        <w:pStyle w:val="Heading3"/>
      </w:pPr>
      <w:bookmarkStart w:id="1551" w:name="_Toc516654949"/>
      <w:bookmarkStart w:id="1552" w:name="_Toc28278140"/>
      <w:bookmarkStart w:id="1553" w:name="_Toc36134415"/>
      <w:bookmarkStart w:id="1554" w:name="_Toc44686900"/>
      <w:bookmarkStart w:id="1555" w:name="_Toc51928670"/>
      <w:bookmarkStart w:id="1556" w:name="_Toc51929239"/>
      <w:bookmarkStart w:id="1557" w:name="_Toc155283264"/>
      <w:r>
        <w:t>5.10.12</w:t>
      </w:r>
      <w:r>
        <w:tab/>
        <w:t xml:space="preserve">Anonymization of MDT </w:t>
      </w:r>
      <w:r w:rsidR="008A4086" w:rsidRPr="008A4086">
        <w:t>D</w:t>
      </w:r>
      <w:r>
        <w:t>ata</w:t>
      </w:r>
      <w:bookmarkEnd w:id="1551"/>
      <w:bookmarkEnd w:id="1552"/>
      <w:bookmarkEnd w:id="1553"/>
      <w:bookmarkEnd w:id="1554"/>
      <w:bookmarkEnd w:id="1555"/>
      <w:bookmarkEnd w:id="1556"/>
      <w:bookmarkEnd w:id="1557"/>
    </w:p>
    <w:p w:rsidR="00292C5A" w:rsidRDefault="00292C5A">
      <w:pPr>
        <w:jc w:val="both"/>
      </w:pPr>
      <w:r>
        <w:t xml:space="preserve">This is a mandatory parameter for </w:t>
      </w:r>
      <w:r w:rsidR="00834F10">
        <w:t>management</w:t>
      </w:r>
      <w:r>
        <w:t xml:space="preserve"> based MDT when Job Type is </w:t>
      </w:r>
    </w:p>
    <w:p w:rsidR="00292C5A" w:rsidRDefault="00292C5A">
      <w:pPr>
        <w:pStyle w:val="B10"/>
      </w:pPr>
      <w:r>
        <w:t>-</w:t>
      </w:r>
      <w:r>
        <w:tab/>
        <w:t>Immediate MDT only (0);</w:t>
      </w:r>
    </w:p>
    <w:p w:rsidR="00292C5A" w:rsidRDefault="00292C5A">
      <w:pPr>
        <w:pStyle w:val="B10"/>
      </w:pPr>
      <w:r>
        <w:t>-</w:t>
      </w:r>
      <w:r>
        <w:tab/>
        <w:t>Logged MDT only (1);</w:t>
      </w:r>
    </w:p>
    <w:p w:rsidR="005D1D39" w:rsidRDefault="00292C5A" w:rsidP="005D1D39">
      <w:pPr>
        <w:pStyle w:val="B10"/>
      </w:pPr>
      <w:r>
        <w:t>-</w:t>
      </w:r>
      <w:r>
        <w:tab/>
        <w:t>Immediate MDT and Trace (3).</w:t>
      </w:r>
      <w:r w:rsidR="005D1D39" w:rsidRPr="005D1D39">
        <w:t xml:space="preserve"> </w:t>
      </w:r>
    </w:p>
    <w:p w:rsidR="005D1D39" w:rsidRDefault="005D1D39" w:rsidP="005D1D39">
      <w:pPr>
        <w:pStyle w:val="B10"/>
      </w:pPr>
      <w:r>
        <w:t>-</w:t>
      </w:r>
      <w:r>
        <w:tab/>
        <w:t>Logged MBSFN MDT (6).</w:t>
      </w:r>
    </w:p>
    <w:p w:rsidR="00292C5A" w:rsidRDefault="00292C5A">
      <w:pPr>
        <w:pStyle w:val="B10"/>
      </w:pPr>
    </w:p>
    <w:p w:rsidR="00292C5A" w:rsidRDefault="00292C5A">
      <w:pPr>
        <w:jc w:val="both"/>
      </w:pPr>
      <w:r>
        <w:t xml:space="preserve">This configuration parameter provides anonymization of MDT data (Refer to clause </w:t>
      </w:r>
      <w:r w:rsidR="004B43B4">
        <w:t>4.7</w:t>
      </w:r>
      <w:r>
        <w:t>).</w:t>
      </w:r>
    </w:p>
    <w:p w:rsidR="00292C5A" w:rsidRDefault="00292C5A">
      <w:pPr>
        <w:rPr>
          <w:iCs/>
        </w:rPr>
      </w:pPr>
      <w:r>
        <w:t xml:space="preserve">The </w:t>
      </w:r>
      <w:r>
        <w:rPr>
          <w:iCs/>
        </w:rPr>
        <w:t xml:space="preserve">parameter is an enumerated type with the following possible values: </w:t>
      </w:r>
    </w:p>
    <w:p w:rsidR="00292C5A" w:rsidRDefault="00292C5A" w:rsidP="00D33809">
      <w:pPr>
        <w:pStyle w:val="B10"/>
      </w:pPr>
      <w:r>
        <w:t>No Identity (0);</w:t>
      </w:r>
    </w:p>
    <w:p w:rsidR="00292C5A" w:rsidRDefault="00292C5A" w:rsidP="00D33809">
      <w:pPr>
        <w:pStyle w:val="B10"/>
      </w:pPr>
      <w:r>
        <w:t>IMEI-TAC (1)</w:t>
      </w:r>
    </w:p>
    <w:p w:rsidR="00292C5A" w:rsidRDefault="00292C5A">
      <w:pPr>
        <w:pStyle w:val="Heading3"/>
      </w:pPr>
      <w:bookmarkStart w:id="1558" w:name="_Toc516654950"/>
      <w:bookmarkStart w:id="1559" w:name="_Toc28278141"/>
      <w:bookmarkStart w:id="1560" w:name="_Toc36134416"/>
      <w:bookmarkStart w:id="1561" w:name="_Toc44686901"/>
      <w:bookmarkStart w:id="1562" w:name="_Toc51928671"/>
      <w:bookmarkStart w:id="1563" w:name="_Toc51929240"/>
      <w:bookmarkStart w:id="1564" w:name="_Toc155283265"/>
      <w:r>
        <w:t>5.10.13</w:t>
      </w:r>
      <w:r>
        <w:tab/>
        <w:t xml:space="preserve">Event Threshold for Event </w:t>
      </w:r>
      <w:bookmarkEnd w:id="1558"/>
      <w:bookmarkEnd w:id="1559"/>
      <w:bookmarkEnd w:id="1560"/>
      <w:bookmarkEnd w:id="1561"/>
      <w:bookmarkEnd w:id="1562"/>
      <w:bookmarkEnd w:id="1563"/>
      <w:r w:rsidR="00682837">
        <w:t>1f</w:t>
      </w:r>
      <w:bookmarkEnd w:id="1564"/>
    </w:p>
    <w:p w:rsidR="00292C5A" w:rsidRDefault="00292C5A">
      <w:r>
        <w:t>The parameter is mandatory if the reporting trigger parameter is configured for 1</w:t>
      </w:r>
      <w:r w:rsidR="008A4086" w:rsidRPr="008A4086">
        <w:t>f</w:t>
      </w:r>
      <w:r>
        <w:t xml:space="preserve"> event reporting and the job type parameter is configured for Immediate MDT or combined Trace and Immediate MDT. </w:t>
      </w:r>
    </w:p>
    <w:p w:rsidR="00292C5A" w:rsidRDefault="00292C5A">
      <w:r>
        <w:t xml:space="preserve">The parameter defines the threshold for reporting </w:t>
      </w:r>
      <w:r>
        <w:rPr>
          <w:rFonts w:hint="eastAsia"/>
          <w:lang w:eastAsia="zh-CN"/>
        </w:rPr>
        <w:t xml:space="preserve">UMTS </w:t>
      </w:r>
      <w:r>
        <w:t>M1 measurements for 1</w:t>
      </w:r>
      <w:r w:rsidR="008A4086" w:rsidRPr="008A4086">
        <w:t>f</w:t>
      </w:r>
      <w:r>
        <w:t xml:space="preserve"> event based reporting trigger Detailed definition of the parameter is in 3GPP TS 25.331 section 14.1.2.6 [31].</w:t>
      </w:r>
    </w:p>
    <w:p w:rsidR="00292C5A" w:rsidRDefault="00834F10" w:rsidP="00D33809">
      <w:pPr>
        <w:pStyle w:val="B10"/>
      </w:pPr>
      <w:r>
        <w:t>-</w:t>
      </w:r>
      <w:r>
        <w:tab/>
      </w:r>
      <w:r w:rsidR="00292C5A">
        <w:t>The parameter is an Integer number between -120-165</w:t>
      </w:r>
    </w:p>
    <w:p w:rsidR="00292C5A" w:rsidRDefault="00292C5A">
      <w:pPr>
        <w:pStyle w:val="B10"/>
        <w:ind w:left="0" w:firstLine="0"/>
      </w:pPr>
      <w:r>
        <w:t>The range used depends on the measurement</w:t>
      </w:r>
      <w:r w:rsidR="001E39DA">
        <w:t xml:space="preserve"> as configured by the parameter "measurement quantity"</w:t>
      </w:r>
      <w:r>
        <w:t xml:space="preserve">: </w:t>
      </w:r>
    </w:p>
    <w:p w:rsidR="00292C5A" w:rsidRDefault="00834F10" w:rsidP="00D33809">
      <w:pPr>
        <w:pStyle w:val="B10"/>
      </w:pPr>
      <w:r>
        <w:t>-</w:t>
      </w:r>
      <w:r>
        <w:tab/>
      </w:r>
      <w:r w:rsidR="00292C5A">
        <w:t>CPICH RSCP the range is: -120 – 25 dBm</w:t>
      </w:r>
    </w:p>
    <w:p w:rsidR="00292C5A" w:rsidRDefault="00834F10" w:rsidP="00D33809">
      <w:pPr>
        <w:pStyle w:val="B10"/>
      </w:pPr>
      <w:r>
        <w:t>-</w:t>
      </w:r>
      <w:r>
        <w:tab/>
      </w:r>
      <w:r w:rsidR="00292C5A">
        <w:t>For CPICH Ec/No the range is -24 - 0 dB</w:t>
      </w:r>
    </w:p>
    <w:p w:rsidR="00292C5A" w:rsidRDefault="00834F10" w:rsidP="00D33809">
      <w:pPr>
        <w:pStyle w:val="B10"/>
      </w:pPr>
      <w:r>
        <w:t>-</w:t>
      </w:r>
      <w:r>
        <w:tab/>
      </w:r>
      <w:r w:rsidR="00292C5A">
        <w:t>For Pathloss 30-165 dB.</w:t>
      </w:r>
    </w:p>
    <w:p w:rsidR="00292C5A" w:rsidRDefault="00292C5A">
      <w:pPr>
        <w:pStyle w:val="Heading3"/>
      </w:pPr>
      <w:bookmarkStart w:id="1565" w:name="_Toc516654951"/>
      <w:bookmarkStart w:id="1566" w:name="_Toc28278142"/>
      <w:bookmarkStart w:id="1567" w:name="_Toc36134417"/>
      <w:bookmarkStart w:id="1568" w:name="_Toc44686902"/>
      <w:bookmarkStart w:id="1569" w:name="_Toc51928672"/>
      <w:bookmarkStart w:id="1570" w:name="_Toc51929241"/>
      <w:bookmarkStart w:id="1571" w:name="_Toc155283266"/>
      <w:r>
        <w:t>5.10.14</w:t>
      </w:r>
      <w:r>
        <w:tab/>
        <w:t xml:space="preserve">Event </w:t>
      </w:r>
      <w:r w:rsidR="008A4086" w:rsidRPr="008A4086">
        <w:t>T</w:t>
      </w:r>
      <w:r>
        <w:t xml:space="preserve">hreshold for Event </w:t>
      </w:r>
      <w:bookmarkEnd w:id="1565"/>
      <w:bookmarkEnd w:id="1566"/>
      <w:bookmarkEnd w:id="1567"/>
      <w:bookmarkEnd w:id="1568"/>
      <w:bookmarkEnd w:id="1569"/>
      <w:bookmarkEnd w:id="1570"/>
      <w:r w:rsidR="00682837">
        <w:t>1i</w:t>
      </w:r>
      <w:bookmarkEnd w:id="1571"/>
    </w:p>
    <w:p w:rsidR="00292C5A" w:rsidRDefault="00292C5A">
      <w:r>
        <w:t xml:space="preserve">The parameter is mandatory if the reporting trigger parameter is configured for </w:t>
      </w:r>
      <w:r w:rsidR="001E39DA">
        <w:t>1</w:t>
      </w:r>
      <w:r w:rsidR="008A4086" w:rsidRPr="008A4086">
        <w:t>i</w:t>
      </w:r>
      <w:r w:rsidR="001E39DA">
        <w:t xml:space="preserve"> </w:t>
      </w:r>
      <w:r>
        <w:t xml:space="preserve">event reporting and the </w:t>
      </w:r>
      <w:r w:rsidR="008A4086" w:rsidRPr="008A4086">
        <w:t>Job Type</w:t>
      </w:r>
      <w:r>
        <w:t xml:space="preserve"> parameter is configured for Immediate MDT or combined Trace and Immediate MDT. </w:t>
      </w:r>
    </w:p>
    <w:p w:rsidR="00292C5A" w:rsidRDefault="00292C5A">
      <w:r>
        <w:t xml:space="preserve">The parameter defines the threshold for reporting </w:t>
      </w:r>
      <w:r>
        <w:rPr>
          <w:rFonts w:hint="eastAsia"/>
          <w:lang w:eastAsia="zh-CN"/>
        </w:rPr>
        <w:t>UMTS M2</w:t>
      </w:r>
      <w:r>
        <w:t xml:space="preserve"> measurements for 1</w:t>
      </w:r>
      <w:r w:rsidR="008A4086" w:rsidRPr="008A4086">
        <w:t>i</w:t>
      </w:r>
      <w:r>
        <w:t xml:space="preserve"> event based reporting trigger. Detailed definition of the parameter is in 3GPP TS 25.331 section 14.1.3.3. [31].</w:t>
      </w:r>
    </w:p>
    <w:p w:rsidR="00292C5A" w:rsidRDefault="00834F10" w:rsidP="00D33809">
      <w:pPr>
        <w:pStyle w:val="B10"/>
      </w:pPr>
      <w:r>
        <w:t>-</w:t>
      </w:r>
      <w:r>
        <w:tab/>
      </w:r>
      <w:r w:rsidR="00292C5A">
        <w:t>The parameter is an Integer number between -120 .. -25</w:t>
      </w:r>
    </w:p>
    <w:p w:rsidR="00292C5A" w:rsidRDefault="00292C5A">
      <w:pPr>
        <w:pStyle w:val="Heading3"/>
      </w:pPr>
      <w:bookmarkStart w:id="1572" w:name="_Toc516654952"/>
      <w:bookmarkStart w:id="1573" w:name="_Toc28278143"/>
      <w:bookmarkStart w:id="1574" w:name="_Toc36134418"/>
      <w:bookmarkStart w:id="1575" w:name="_Toc44686903"/>
      <w:bookmarkStart w:id="1576" w:name="_Toc51928673"/>
      <w:bookmarkStart w:id="1577" w:name="_Toc51929242"/>
      <w:bookmarkStart w:id="1578" w:name="_Toc155283267"/>
      <w:r>
        <w:t>5.10.15</w:t>
      </w:r>
      <w:r>
        <w:tab/>
        <w:t xml:space="preserve">Measurement </w:t>
      </w:r>
      <w:r w:rsidR="008A4086" w:rsidRPr="008A4086">
        <w:t>Q</w:t>
      </w:r>
      <w:r>
        <w:t>uantity</w:t>
      </w:r>
      <w:bookmarkEnd w:id="1572"/>
      <w:bookmarkEnd w:id="1573"/>
      <w:bookmarkEnd w:id="1574"/>
      <w:bookmarkEnd w:id="1575"/>
      <w:bookmarkEnd w:id="1576"/>
      <w:bookmarkEnd w:id="1577"/>
      <w:bookmarkEnd w:id="1578"/>
    </w:p>
    <w:p w:rsidR="00292C5A" w:rsidRDefault="00292C5A">
      <w:r>
        <w:t>The parameter is mandatory if the reporting trigger parameter is configured for 1</w:t>
      </w:r>
      <w:r w:rsidR="008A4086" w:rsidRPr="008A4086">
        <w:t>f</w:t>
      </w:r>
      <w:r>
        <w:t xml:space="preserve"> </w:t>
      </w:r>
      <w:r w:rsidR="001E39DA">
        <w:t xml:space="preserve">event </w:t>
      </w:r>
      <w:r>
        <w:t xml:space="preserve">reporting and the </w:t>
      </w:r>
      <w:r w:rsidR="008A4086" w:rsidRPr="008A4086">
        <w:t>Job Type</w:t>
      </w:r>
      <w:r>
        <w:t xml:space="preserve"> parameter is configured for Immediate MDT or combined Trace and Immediate MDT.</w:t>
      </w:r>
    </w:p>
    <w:p w:rsidR="00292C5A" w:rsidRDefault="00292C5A">
      <w:r>
        <w:t>The parameter describes for what M1 measurements the Event Threshold 1</w:t>
      </w:r>
      <w:r w:rsidR="008A4086" w:rsidRPr="008A4086">
        <w:t>f</w:t>
      </w:r>
      <w:r>
        <w:t xml:space="preserve"> parameter is applicable.</w:t>
      </w:r>
    </w:p>
    <w:p w:rsidR="00292C5A" w:rsidRDefault="00292C5A">
      <w:r>
        <w:t>The parameter is a bitmap with the following values:</w:t>
      </w:r>
    </w:p>
    <w:tbl>
      <w:tblPr>
        <w:tblW w:w="476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271"/>
        <w:gridCol w:w="1271"/>
        <w:gridCol w:w="1271"/>
        <w:gridCol w:w="1271"/>
        <w:gridCol w:w="1191"/>
        <w:gridCol w:w="1061"/>
        <w:gridCol w:w="1061"/>
        <w:tblGridChange w:id="1579">
          <w:tblGrid>
            <w:gridCol w:w="1271"/>
            <w:gridCol w:w="1271"/>
            <w:gridCol w:w="1271"/>
            <w:gridCol w:w="1271"/>
            <w:gridCol w:w="1271"/>
            <w:gridCol w:w="1191"/>
            <w:gridCol w:w="1061"/>
            <w:gridCol w:w="1061"/>
          </w:tblGrid>
        </w:tblGridChange>
      </w:tblGrid>
      <w:tr w:rsidR="00292C5A">
        <w:tc>
          <w:tcPr>
            <w:tcW w:w="579" w:type="pct"/>
            <w:shd w:val="clear" w:color="auto" w:fill="E0E0E0"/>
          </w:tcPr>
          <w:p w:rsidR="00292C5A" w:rsidRDefault="00292C5A">
            <w:pPr>
              <w:pStyle w:val="TAH"/>
              <w:rPr>
                <w:lang w:val="en-US" w:eastAsia="zh-CN"/>
              </w:rPr>
            </w:pPr>
            <w:r>
              <w:rPr>
                <w:lang w:val="en-US" w:eastAsia="zh-CN"/>
              </w:rPr>
              <w:t>Bit 8</w:t>
            </w:r>
          </w:p>
        </w:tc>
        <w:tc>
          <w:tcPr>
            <w:tcW w:w="579" w:type="pct"/>
            <w:shd w:val="clear" w:color="auto" w:fill="E0E0E0"/>
          </w:tcPr>
          <w:p w:rsidR="00292C5A" w:rsidRDefault="00292C5A">
            <w:pPr>
              <w:pStyle w:val="TAH"/>
              <w:rPr>
                <w:lang w:val="en-US" w:eastAsia="zh-CN"/>
              </w:rPr>
            </w:pPr>
            <w:r>
              <w:rPr>
                <w:lang w:val="en-US" w:eastAsia="zh-CN"/>
              </w:rPr>
              <w:t>Bit 7</w:t>
            </w:r>
          </w:p>
        </w:tc>
        <w:tc>
          <w:tcPr>
            <w:tcW w:w="579" w:type="pct"/>
            <w:shd w:val="clear" w:color="auto" w:fill="E0E0E0"/>
          </w:tcPr>
          <w:p w:rsidR="00292C5A" w:rsidRDefault="00292C5A">
            <w:pPr>
              <w:pStyle w:val="TAH"/>
              <w:rPr>
                <w:lang w:val="en-US" w:eastAsia="zh-CN"/>
              </w:rPr>
            </w:pPr>
            <w:r>
              <w:rPr>
                <w:lang w:val="en-US" w:eastAsia="zh-CN"/>
              </w:rPr>
              <w:t>Bit 6</w:t>
            </w:r>
          </w:p>
        </w:tc>
        <w:tc>
          <w:tcPr>
            <w:tcW w:w="579" w:type="pct"/>
            <w:shd w:val="clear" w:color="auto" w:fill="E0E0E0"/>
          </w:tcPr>
          <w:p w:rsidR="00292C5A" w:rsidRDefault="00292C5A">
            <w:pPr>
              <w:pStyle w:val="TAH"/>
              <w:rPr>
                <w:lang w:val="en-US" w:eastAsia="zh-CN"/>
              </w:rPr>
            </w:pPr>
            <w:r>
              <w:rPr>
                <w:lang w:val="en-US" w:eastAsia="zh-CN"/>
              </w:rPr>
              <w:t>Bit 5</w:t>
            </w:r>
          </w:p>
        </w:tc>
        <w:tc>
          <w:tcPr>
            <w:tcW w:w="579" w:type="pct"/>
            <w:shd w:val="clear" w:color="auto" w:fill="E0E0E0"/>
          </w:tcPr>
          <w:p w:rsidR="00292C5A" w:rsidRDefault="00292C5A">
            <w:pPr>
              <w:pStyle w:val="TAH"/>
              <w:rPr>
                <w:lang w:val="en-US" w:eastAsia="zh-CN"/>
              </w:rPr>
            </w:pPr>
            <w:r>
              <w:rPr>
                <w:lang w:val="en-US" w:eastAsia="zh-CN"/>
              </w:rPr>
              <w:t>Bit 4</w:t>
            </w:r>
          </w:p>
        </w:tc>
        <w:tc>
          <w:tcPr>
            <w:tcW w:w="590" w:type="pct"/>
            <w:shd w:val="clear" w:color="auto" w:fill="E0E0E0"/>
          </w:tcPr>
          <w:p w:rsidR="00292C5A" w:rsidRDefault="00292C5A">
            <w:pPr>
              <w:pStyle w:val="TAH"/>
              <w:rPr>
                <w:lang w:val="en-US" w:eastAsia="zh-CN"/>
              </w:rPr>
            </w:pPr>
            <w:r>
              <w:rPr>
                <w:lang w:val="en-US" w:eastAsia="zh-CN"/>
              </w:rPr>
              <w:t>Bit 3</w:t>
            </w:r>
          </w:p>
        </w:tc>
        <w:tc>
          <w:tcPr>
            <w:tcW w:w="760" w:type="pct"/>
            <w:shd w:val="clear" w:color="auto" w:fill="E0E0E0"/>
          </w:tcPr>
          <w:p w:rsidR="00292C5A" w:rsidRDefault="00292C5A">
            <w:pPr>
              <w:pStyle w:val="TAH"/>
              <w:rPr>
                <w:lang w:val="en-US" w:eastAsia="zh-CN"/>
              </w:rPr>
            </w:pPr>
            <w:r>
              <w:rPr>
                <w:lang w:val="en-US" w:eastAsia="zh-CN"/>
              </w:rPr>
              <w:t>Bit 2</w:t>
            </w:r>
          </w:p>
        </w:tc>
        <w:tc>
          <w:tcPr>
            <w:tcW w:w="755" w:type="pct"/>
            <w:shd w:val="clear" w:color="auto" w:fill="E0E0E0"/>
          </w:tcPr>
          <w:p w:rsidR="00292C5A" w:rsidRDefault="00292C5A">
            <w:pPr>
              <w:pStyle w:val="TAH"/>
              <w:rPr>
                <w:lang w:val="en-US" w:eastAsia="zh-CN"/>
              </w:rPr>
            </w:pPr>
            <w:r>
              <w:rPr>
                <w:lang w:val="en-US" w:eastAsia="zh-CN"/>
              </w:rPr>
              <w:t>Bit 1</w:t>
            </w:r>
          </w:p>
        </w:tc>
      </w:tr>
      <w:tr w:rsidR="00292C5A">
        <w:tc>
          <w:tcPr>
            <w:tcW w:w="579" w:type="pct"/>
          </w:tcPr>
          <w:p w:rsidR="00292C5A" w:rsidRDefault="00292C5A">
            <w:pPr>
              <w:pStyle w:val="TAL"/>
              <w:rPr>
                <w:lang w:val="en-US" w:eastAsia="zh-CN"/>
              </w:rPr>
            </w:pPr>
            <w:r>
              <w:rPr>
                <w:lang w:val="en-US" w:eastAsia="zh-CN"/>
              </w:rPr>
              <w:t>Reserved</w:t>
            </w:r>
          </w:p>
        </w:tc>
        <w:tc>
          <w:tcPr>
            <w:tcW w:w="579" w:type="pct"/>
          </w:tcPr>
          <w:p w:rsidR="00292C5A" w:rsidRDefault="00292C5A">
            <w:pPr>
              <w:pStyle w:val="TAL"/>
              <w:rPr>
                <w:lang w:val="en-US" w:eastAsia="zh-CN"/>
              </w:rPr>
            </w:pPr>
            <w:r>
              <w:rPr>
                <w:lang w:val="en-US" w:eastAsia="zh-CN"/>
              </w:rPr>
              <w:t>Reserved</w:t>
            </w:r>
          </w:p>
        </w:tc>
        <w:tc>
          <w:tcPr>
            <w:tcW w:w="579" w:type="pct"/>
          </w:tcPr>
          <w:p w:rsidR="00292C5A" w:rsidRDefault="00292C5A">
            <w:pPr>
              <w:pStyle w:val="TAL"/>
              <w:rPr>
                <w:lang w:val="en-US" w:eastAsia="zh-CN"/>
              </w:rPr>
            </w:pPr>
            <w:r>
              <w:rPr>
                <w:lang w:val="en-US" w:eastAsia="zh-CN"/>
              </w:rPr>
              <w:t>Reserved</w:t>
            </w:r>
          </w:p>
        </w:tc>
        <w:tc>
          <w:tcPr>
            <w:tcW w:w="579" w:type="pct"/>
          </w:tcPr>
          <w:p w:rsidR="00292C5A" w:rsidRDefault="00292C5A">
            <w:pPr>
              <w:pStyle w:val="TAL"/>
              <w:rPr>
                <w:lang w:val="en-US" w:eastAsia="zh-CN"/>
              </w:rPr>
            </w:pPr>
            <w:r>
              <w:rPr>
                <w:lang w:val="en-US" w:eastAsia="zh-CN"/>
              </w:rPr>
              <w:t>Reserved</w:t>
            </w:r>
          </w:p>
        </w:tc>
        <w:tc>
          <w:tcPr>
            <w:tcW w:w="579" w:type="pct"/>
          </w:tcPr>
          <w:p w:rsidR="00292C5A" w:rsidRDefault="00292C5A">
            <w:pPr>
              <w:pStyle w:val="TAL"/>
              <w:rPr>
                <w:lang w:val="nb-NO" w:eastAsia="zh-CN"/>
              </w:rPr>
            </w:pPr>
            <w:r>
              <w:rPr>
                <w:lang w:val="nb-NO" w:eastAsia="zh-CN"/>
              </w:rPr>
              <w:t>Reserved</w:t>
            </w:r>
          </w:p>
        </w:tc>
        <w:tc>
          <w:tcPr>
            <w:tcW w:w="590" w:type="pct"/>
          </w:tcPr>
          <w:p w:rsidR="00292C5A" w:rsidRDefault="00292C5A">
            <w:pPr>
              <w:pStyle w:val="TAL"/>
              <w:rPr>
                <w:lang w:val="nb-NO" w:eastAsia="zh-CN"/>
              </w:rPr>
            </w:pPr>
            <w:r>
              <w:rPr>
                <w:lang w:val="nb-NO" w:eastAsia="zh-CN"/>
              </w:rPr>
              <w:t xml:space="preserve"> Pathloss </w:t>
            </w:r>
          </w:p>
        </w:tc>
        <w:tc>
          <w:tcPr>
            <w:tcW w:w="760" w:type="pct"/>
          </w:tcPr>
          <w:p w:rsidR="00292C5A" w:rsidRDefault="00292C5A">
            <w:pPr>
              <w:pStyle w:val="TAL"/>
              <w:rPr>
                <w:lang w:val="en-US" w:eastAsia="zh-CN"/>
              </w:rPr>
            </w:pPr>
            <w:r>
              <w:rPr>
                <w:lang w:val="en-US" w:eastAsia="zh-CN"/>
              </w:rPr>
              <w:t>CPICH RSCP</w:t>
            </w:r>
          </w:p>
        </w:tc>
        <w:tc>
          <w:tcPr>
            <w:tcW w:w="755" w:type="pct"/>
          </w:tcPr>
          <w:p w:rsidR="00292C5A" w:rsidRDefault="00292C5A">
            <w:pPr>
              <w:pStyle w:val="TAL"/>
              <w:rPr>
                <w:lang w:val="en-US" w:eastAsia="zh-CN"/>
              </w:rPr>
            </w:pPr>
            <w:r>
              <w:rPr>
                <w:lang w:val="en-US" w:eastAsia="zh-CN"/>
              </w:rPr>
              <w:t>CPICH Ec/N0</w:t>
            </w:r>
          </w:p>
        </w:tc>
      </w:tr>
    </w:tbl>
    <w:p w:rsidR="00292C5A" w:rsidRDefault="00292C5A"/>
    <w:p w:rsidR="00292C5A" w:rsidRDefault="00292C5A">
      <w:r>
        <w:t>No more than one bit shall be selected at a time.</w:t>
      </w:r>
    </w:p>
    <w:p w:rsidR="00292C5A" w:rsidRDefault="001E39DA">
      <w:pPr>
        <w:overflowPunct/>
        <w:autoSpaceDE/>
        <w:autoSpaceDN/>
        <w:adjustRightInd/>
        <w:textAlignment w:val="auto"/>
        <w:rPr>
          <w:iCs/>
        </w:rPr>
      </w:pPr>
      <w:r>
        <w:t>This parameter is only applicable to UMTS.</w:t>
      </w:r>
    </w:p>
    <w:p w:rsidR="00292C5A" w:rsidRDefault="00292C5A">
      <w:pPr>
        <w:pStyle w:val="Heading3"/>
      </w:pPr>
      <w:bookmarkStart w:id="1580" w:name="_Toc516654953"/>
      <w:bookmarkStart w:id="1581" w:name="_Toc28278144"/>
      <w:bookmarkStart w:id="1582" w:name="_Toc36134419"/>
      <w:bookmarkStart w:id="1583" w:name="_Toc44686904"/>
      <w:bookmarkStart w:id="1584" w:name="_Toc51928674"/>
      <w:bookmarkStart w:id="1585" w:name="_Toc51929243"/>
      <w:bookmarkStart w:id="1586" w:name="_Toc155283268"/>
      <w:r>
        <w:t>5.10.16</w:t>
      </w:r>
      <w:r>
        <w:tab/>
        <w:t>void</w:t>
      </w:r>
      <w:bookmarkEnd w:id="1580"/>
      <w:bookmarkEnd w:id="1581"/>
      <w:bookmarkEnd w:id="1582"/>
      <w:bookmarkEnd w:id="1583"/>
      <w:bookmarkEnd w:id="1584"/>
      <w:bookmarkEnd w:id="1585"/>
      <w:bookmarkEnd w:id="1586"/>
    </w:p>
    <w:p w:rsidR="00292C5A" w:rsidRDefault="00292C5A">
      <w:pPr>
        <w:pStyle w:val="Heading3"/>
      </w:pPr>
      <w:bookmarkStart w:id="1587" w:name="_Toc516654954"/>
      <w:bookmarkStart w:id="1588" w:name="_Toc28278145"/>
      <w:bookmarkStart w:id="1589" w:name="_Toc36134420"/>
      <w:bookmarkStart w:id="1590" w:name="_Toc44686905"/>
      <w:bookmarkStart w:id="1591" w:name="_Toc51928675"/>
      <w:bookmarkStart w:id="1592" w:name="_Toc51929244"/>
      <w:bookmarkStart w:id="1593" w:name="_Toc155283269"/>
      <w:r>
        <w:t>5.10.17</w:t>
      </w:r>
      <w:r>
        <w:tab/>
        <w:t>void</w:t>
      </w:r>
      <w:bookmarkEnd w:id="1587"/>
      <w:bookmarkEnd w:id="1588"/>
      <w:bookmarkEnd w:id="1589"/>
      <w:bookmarkEnd w:id="1590"/>
      <w:bookmarkEnd w:id="1591"/>
      <w:bookmarkEnd w:id="1592"/>
      <w:bookmarkEnd w:id="1593"/>
    </w:p>
    <w:p w:rsidR="00292C5A" w:rsidRDefault="00292C5A">
      <w:pPr>
        <w:pStyle w:val="Heading3"/>
      </w:pPr>
      <w:bookmarkStart w:id="1594" w:name="_Toc516654955"/>
      <w:bookmarkStart w:id="1595" w:name="_Toc28278146"/>
      <w:bookmarkStart w:id="1596" w:name="_Toc36134421"/>
      <w:bookmarkStart w:id="1597" w:name="_Toc44686906"/>
      <w:bookmarkStart w:id="1598" w:name="_Toc51928676"/>
      <w:bookmarkStart w:id="1599" w:name="_Toc51929245"/>
      <w:bookmarkStart w:id="1600" w:name="_Toc155283270"/>
      <w:r>
        <w:t>5.10.18</w:t>
      </w:r>
      <w:r>
        <w:tab/>
        <w:t>void</w:t>
      </w:r>
      <w:bookmarkEnd w:id="1594"/>
      <w:bookmarkEnd w:id="1595"/>
      <w:bookmarkEnd w:id="1596"/>
      <w:bookmarkEnd w:id="1597"/>
      <w:bookmarkEnd w:id="1598"/>
      <w:bookmarkEnd w:id="1599"/>
      <w:bookmarkEnd w:id="1600"/>
    </w:p>
    <w:p w:rsidR="00292C5A" w:rsidRDefault="00292C5A">
      <w:pPr>
        <w:pStyle w:val="Heading3"/>
      </w:pPr>
      <w:bookmarkStart w:id="1601" w:name="_Toc516654956"/>
      <w:bookmarkStart w:id="1602" w:name="_Toc28278147"/>
      <w:bookmarkStart w:id="1603" w:name="_Toc36134422"/>
      <w:bookmarkStart w:id="1604" w:name="_Toc44686907"/>
      <w:bookmarkStart w:id="1605" w:name="_Toc51928677"/>
      <w:bookmarkStart w:id="1606" w:name="_Toc51929246"/>
      <w:bookmarkStart w:id="1607" w:name="_Toc155283271"/>
      <w:r>
        <w:t>5.10.19</w:t>
      </w:r>
      <w:r>
        <w:tab/>
        <w:t>Positioning Method</w:t>
      </w:r>
      <w:bookmarkEnd w:id="1601"/>
      <w:bookmarkEnd w:id="1602"/>
      <w:bookmarkEnd w:id="1603"/>
      <w:bookmarkEnd w:id="1604"/>
      <w:bookmarkEnd w:id="1605"/>
      <w:bookmarkEnd w:id="1606"/>
      <w:bookmarkEnd w:id="1607"/>
    </w:p>
    <w:p w:rsidR="00292C5A" w:rsidRDefault="00292C5A" w:rsidP="00CD569B">
      <w:pPr>
        <w:ind w:left="1" w:hanging="1"/>
      </w:pPr>
      <w:r>
        <w:t xml:space="preserve">This parameter is optional and is used only if the </w:t>
      </w:r>
      <w:r w:rsidR="008A4086" w:rsidRPr="008A4086">
        <w:t>Job Type</w:t>
      </w:r>
      <w:r>
        <w:t xml:space="preserve"> is set to Immediate MDT or Immediate MDT and Trace.</w:t>
      </w:r>
    </w:p>
    <w:p w:rsidR="00292C5A" w:rsidRDefault="00292C5A" w:rsidP="00CD569B">
      <w:pPr>
        <w:ind w:left="1" w:hanging="1"/>
      </w:pPr>
      <w:r>
        <w:t>This parameter defines what positioning method should be used for the MDT job. The parameter is a bitmap, each bit represents a positioning method. The parameter is applicable only for LTE</w:t>
      </w:r>
      <w:r w:rsidR="0051654F">
        <w:t xml:space="preserve"> and NR</w:t>
      </w:r>
      <w:r>
        <w:t xml:space="preserve">. </w:t>
      </w:r>
      <w:r w:rsidR="0051654F">
        <w:t>In LTE t</w:t>
      </w:r>
      <w:r>
        <w:t xml:space="preserve">he bit1 (GNSS) may be selected only if the M1 measurement is selected in the </w:t>
      </w:r>
      <w:r w:rsidR="005D1D39">
        <w:t>"</w:t>
      </w:r>
      <w:r>
        <w:t>List of measurements</w:t>
      </w:r>
      <w:r w:rsidR="005D1D39">
        <w:t>"</w:t>
      </w:r>
      <w:r>
        <w:t xml:space="preserve"> parameter (defined in Section 5.10.3). </w:t>
      </w:r>
    </w:p>
    <w:p w:rsidR="0051654F" w:rsidRDefault="0051654F" w:rsidP="00CD569B">
      <w:pPr>
        <w:ind w:left="1" w:hanging="1"/>
      </w:pPr>
      <w:r>
        <w:t>For LTE, i</w:t>
      </w:r>
      <w:r w:rsidR="00292C5A">
        <w:t>f the positioning method parameter indicates both E-Cell ID and GNSS positioning, the eNB may use E-Cell ID measurement collection only if the UE does not provide GNSS based location information.</w:t>
      </w:r>
    </w:p>
    <w:p w:rsidR="00292C5A" w:rsidRDefault="0051654F" w:rsidP="00CD569B">
      <w:pPr>
        <w:ind w:left="1" w:hanging="1"/>
      </w:pPr>
      <w:r>
        <w:t>For NR, the detailed actions associated with each positioning method are specified in TS 38.305 [52].</w:t>
      </w:r>
    </w:p>
    <w:p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7"/>
        <w:gridCol w:w="1157"/>
        <w:gridCol w:w="1386"/>
        <w:gridCol w:w="1063"/>
        <w:gridCol w:w="1295"/>
        <w:gridCol w:w="1266"/>
        <w:gridCol w:w="1177"/>
        <w:gridCol w:w="1356"/>
      </w:tblGrid>
      <w:tr w:rsidR="001E39DA" w:rsidTr="001E39DA">
        <w:tc>
          <w:tcPr>
            <w:tcW w:w="5000" w:type="pct"/>
            <w:gridSpan w:val="8"/>
            <w:tcBorders>
              <w:top w:val="single" w:sz="4" w:space="0" w:color="auto"/>
              <w:left w:val="single" w:sz="4" w:space="0" w:color="auto"/>
              <w:bottom w:val="single" w:sz="4" w:space="0" w:color="auto"/>
              <w:right w:val="single" w:sz="4" w:space="0" w:color="auto"/>
            </w:tcBorders>
            <w:shd w:val="clear" w:color="auto" w:fill="CCCCCC"/>
          </w:tcPr>
          <w:p w:rsidR="001E39DA" w:rsidRDefault="001E39DA">
            <w:pPr>
              <w:pStyle w:val="TAH"/>
            </w:pPr>
            <w:r>
              <w:t>LTE</w:t>
            </w:r>
          </w:p>
        </w:tc>
      </w:tr>
      <w:tr w:rsidR="00292C5A" w:rsidTr="001E39DA">
        <w:tc>
          <w:tcPr>
            <w:tcW w:w="587"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8</w:t>
            </w:r>
          </w:p>
        </w:tc>
        <w:tc>
          <w:tcPr>
            <w:tcW w:w="587"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7</w:t>
            </w:r>
          </w:p>
        </w:tc>
        <w:tc>
          <w:tcPr>
            <w:tcW w:w="703"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6</w:t>
            </w:r>
          </w:p>
        </w:tc>
        <w:tc>
          <w:tcPr>
            <w:tcW w:w="539"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5</w:t>
            </w:r>
          </w:p>
        </w:tc>
        <w:tc>
          <w:tcPr>
            <w:tcW w:w="657"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4</w:t>
            </w:r>
          </w:p>
        </w:tc>
        <w:tc>
          <w:tcPr>
            <w:tcW w:w="642"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3</w:t>
            </w:r>
          </w:p>
        </w:tc>
        <w:tc>
          <w:tcPr>
            <w:tcW w:w="597"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2</w:t>
            </w:r>
          </w:p>
        </w:tc>
        <w:tc>
          <w:tcPr>
            <w:tcW w:w="688" w:type="pct"/>
            <w:tcBorders>
              <w:top w:val="single" w:sz="4" w:space="0" w:color="auto"/>
              <w:left w:val="single" w:sz="4" w:space="0" w:color="auto"/>
              <w:bottom w:val="single" w:sz="4" w:space="0" w:color="auto"/>
              <w:right w:val="single" w:sz="4" w:space="0" w:color="auto"/>
            </w:tcBorders>
            <w:shd w:val="clear" w:color="auto" w:fill="CCCCCC"/>
          </w:tcPr>
          <w:p w:rsidR="00292C5A" w:rsidRDefault="00292C5A">
            <w:pPr>
              <w:pStyle w:val="TAH"/>
            </w:pPr>
            <w:r>
              <w:t>Bit 1</w:t>
            </w:r>
          </w:p>
        </w:tc>
      </w:tr>
      <w:tr w:rsidR="00292C5A" w:rsidTr="001E39DA">
        <w:tc>
          <w:tcPr>
            <w:tcW w:w="3715" w:type="pct"/>
            <w:gridSpan w:val="6"/>
            <w:tcBorders>
              <w:top w:val="single" w:sz="4" w:space="0" w:color="auto"/>
              <w:left w:val="single" w:sz="4" w:space="0" w:color="auto"/>
              <w:bottom w:val="single" w:sz="4" w:space="0" w:color="auto"/>
              <w:right w:val="single" w:sz="4" w:space="0" w:color="auto"/>
            </w:tcBorders>
          </w:tcPr>
          <w:p w:rsidR="00292C5A" w:rsidRDefault="00292C5A">
            <w:pPr>
              <w:pStyle w:val="TAL"/>
              <w:jc w:val="center"/>
              <w:rPr>
                <w:rFonts w:hint="eastAsia"/>
                <w:lang w:eastAsia="zh-CN"/>
              </w:rPr>
            </w:pPr>
            <w:r>
              <w:rPr>
                <w:lang w:eastAsia="zh-CN"/>
              </w:rPr>
              <w:t>Spare</w:t>
            </w:r>
          </w:p>
        </w:tc>
        <w:tc>
          <w:tcPr>
            <w:tcW w:w="597" w:type="pct"/>
            <w:tcBorders>
              <w:top w:val="single" w:sz="4" w:space="0" w:color="auto"/>
              <w:left w:val="single" w:sz="4" w:space="0" w:color="auto"/>
              <w:bottom w:val="single" w:sz="4" w:space="0" w:color="auto"/>
              <w:right w:val="single" w:sz="4" w:space="0" w:color="auto"/>
            </w:tcBorders>
          </w:tcPr>
          <w:p w:rsidR="00292C5A" w:rsidRDefault="00292C5A">
            <w:pPr>
              <w:pStyle w:val="TAL"/>
              <w:jc w:val="center"/>
              <w:rPr>
                <w:rFonts w:hint="eastAsia"/>
                <w:lang w:eastAsia="zh-CN"/>
              </w:rPr>
            </w:pPr>
            <w:r>
              <w:rPr>
                <w:lang w:eastAsia="zh-CN"/>
              </w:rPr>
              <w:t>E-Cell ID</w:t>
            </w:r>
          </w:p>
        </w:tc>
        <w:tc>
          <w:tcPr>
            <w:tcW w:w="688" w:type="pct"/>
            <w:tcBorders>
              <w:top w:val="single" w:sz="4" w:space="0" w:color="auto"/>
              <w:left w:val="single" w:sz="4" w:space="0" w:color="auto"/>
              <w:bottom w:val="single" w:sz="4" w:space="0" w:color="auto"/>
              <w:right w:val="single" w:sz="4" w:space="0" w:color="auto"/>
            </w:tcBorders>
          </w:tcPr>
          <w:p w:rsidR="00292C5A" w:rsidRDefault="00292C5A">
            <w:pPr>
              <w:pStyle w:val="TAC"/>
              <w:rPr>
                <w:rFonts w:hint="eastAsia"/>
                <w:lang w:eastAsia="zh-CN"/>
              </w:rPr>
            </w:pPr>
            <w:r>
              <w:rPr>
                <w:lang w:eastAsia="zh-CN"/>
              </w:rPr>
              <w:t>GNSS</w:t>
            </w:r>
          </w:p>
        </w:tc>
      </w:tr>
    </w:tbl>
    <w:p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7"/>
        <w:gridCol w:w="1157"/>
        <w:gridCol w:w="1386"/>
        <w:gridCol w:w="1063"/>
        <w:gridCol w:w="1295"/>
        <w:gridCol w:w="1266"/>
        <w:gridCol w:w="1177"/>
        <w:gridCol w:w="1356"/>
      </w:tblGrid>
      <w:tr w:rsidR="001E39DA" w:rsidTr="001E39DA">
        <w:tc>
          <w:tcPr>
            <w:tcW w:w="5000" w:type="pct"/>
            <w:gridSpan w:val="8"/>
            <w:tcBorders>
              <w:top w:val="single" w:sz="4" w:space="0" w:color="auto"/>
              <w:left w:val="single" w:sz="4" w:space="0" w:color="auto"/>
              <w:bottom w:val="single" w:sz="4" w:space="0" w:color="auto"/>
              <w:right w:val="single" w:sz="4" w:space="0" w:color="auto"/>
            </w:tcBorders>
            <w:shd w:val="clear" w:color="auto" w:fill="CCCCCC"/>
            <w:hideMark/>
          </w:tcPr>
          <w:p w:rsidR="001E39DA" w:rsidRDefault="001E39DA">
            <w:pPr>
              <w:pStyle w:val="TAH"/>
            </w:pPr>
            <w:r>
              <w:t>NR</w:t>
            </w:r>
          </w:p>
        </w:tc>
      </w:tr>
      <w:tr w:rsidR="001E39DA" w:rsidTr="001E39DA">
        <w:tc>
          <w:tcPr>
            <w:tcW w:w="587" w:type="pct"/>
            <w:tcBorders>
              <w:top w:val="single" w:sz="4" w:space="0" w:color="auto"/>
              <w:left w:val="single" w:sz="4" w:space="0" w:color="auto"/>
              <w:bottom w:val="single" w:sz="4" w:space="0" w:color="auto"/>
              <w:right w:val="single" w:sz="4" w:space="0" w:color="auto"/>
            </w:tcBorders>
            <w:shd w:val="clear" w:color="auto" w:fill="CCCCCC"/>
            <w:hideMark/>
          </w:tcPr>
          <w:p w:rsidR="001E39DA" w:rsidRDefault="001E39DA">
            <w:pPr>
              <w:pStyle w:val="TAH"/>
            </w:pPr>
            <w:r>
              <w:t>Bit 8</w:t>
            </w:r>
          </w:p>
        </w:tc>
        <w:tc>
          <w:tcPr>
            <w:tcW w:w="587" w:type="pct"/>
            <w:tcBorders>
              <w:top w:val="single" w:sz="4" w:space="0" w:color="auto"/>
              <w:left w:val="single" w:sz="4" w:space="0" w:color="auto"/>
              <w:bottom w:val="single" w:sz="4" w:space="0" w:color="auto"/>
              <w:right w:val="single" w:sz="4" w:space="0" w:color="auto"/>
            </w:tcBorders>
            <w:shd w:val="clear" w:color="auto" w:fill="CCCCCC"/>
            <w:hideMark/>
          </w:tcPr>
          <w:p w:rsidR="001E39DA" w:rsidRDefault="001E39DA">
            <w:pPr>
              <w:pStyle w:val="TAH"/>
            </w:pPr>
            <w:r>
              <w:t>Bit 7</w:t>
            </w:r>
          </w:p>
        </w:tc>
        <w:tc>
          <w:tcPr>
            <w:tcW w:w="703" w:type="pct"/>
            <w:tcBorders>
              <w:top w:val="single" w:sz="4" w:space="0" w:color="auto"/>
              <w:left w:val="single" w:sz="4" w:space="0" w:color="auto"/>
              <w:bottom w:val="single" w:sz="4" w:space="0" w:color="auto"/>
              <w:right w:val="single" w:sz="4" w:space="0" w:color="auto"/>
            </w:tcBorders>
            <w:shd w:val="clear" w:color="auto" w:fill="CCCCCC"/>
            <w:hideMark/>
          </w:tcPr>
          <w:p w:rsidR="001E39DA" w:rsidRDefault="001E39DA">
            <w:pPr>
              <w:pStyle w:val="TAH"/>
            </w:pPr>
            <w:r>
              <w:t>Bit 6</w:t>
            </w:r>
          </w:p>
        </w:tc>
        <w:tc>
          <w:tcPr>
            <w:tcW w:w="539" w:type="pct"/>
            <w:tcBorders>
              <w:top w:val="single" w:sz="4" w:space="0" w:color="auto"/>
              <w:left w:val="single" w:sz="4" w:space="0" w:color="auto"/>
              <w:bottom w:val="single" w:sz="4" w:space="0" w:color="auto"/>
              <w:right w:val="single" w:sz="4" w:space="0" w:color="auto"/>
            </w:tcBorders>
            <w:shd w:val="clear" w:color="auto" w:fill="CCCCCC"/>
            <w:hideMark/>
          </w:tcPr>
          <w:p w:rsidR="001E39DA" w:rsidRDefault="001E39DA">
            <w:pPr>
              <w:pStyle w:val="TAH"/>
            </w:pPr>
            <w:r>
              <w:t>Bit 5</w:t>
            </w:r>
          </w:p>
        </w:tc>
        <w:tc>
          <w:tcPr>
            <w:tcW w:w="657" w:type="pct"/>
            <w:tcBorders>
              <w:top w:val="single" w:sz="4" w:space="0" w:color="auto"/>
              <w:left w:val="single" w:sz="4" w:space="0" w:color="auto"/>
              <w:bottom w:val="single" w:sz="4" w:space="0" w:color="auto"/>
              <w:right w:val="single" w:sz="4" w:space="0" w:color="auto"/>
            </w:tcBorders>
            <w:shd w:val="clear" w:color="auto" w:fill="CCCCCC"/>
            <w:hideMark/>
          </w:tcPr>
          <w:p w:rsidR="001E39DA" w:rsidRDefault="001E39DA">
            <w:pPr>
              <w:pStyle w:val="TAH"/>
            </w:pPr>
            <w:r>
              <w:t>Bit 4</w:t>
            </w:r>
          </w:p>
        </w:tc>
        <w:tc>
          <w:tcPr>
            <w:tcW w:w="642" w:type="pct"/>
            <w:tcBorders>
              <w:top w:val="single" w:sz="4" w:space="0" w:color="auto"/>
              <w:left w:val="single" w:sz="4" w:space="0" w:color="auto"/>
              <w:bottom w:val="single" w:sz="4" w:space="0" w:color="auto"/>
              <w:right w:val="single" w:sz="4" w:space="0" w:color="auto"/>
            </w:tcBorders>
            <w:shd w:val="clear" w:color="auto" w:fill="CCCCCC"/>
            <w:hideMark/>
          </w:tcPr>
          <w:p w:rsidR="001E39DA" w:rsidRDefault="001E39DA">
            <w:pPr>
              <w:pStyle w:val="TAH"/>
            </w:pPr>
            <w:r>
              <w:t>Bit 3</w:t>
            </w:r>
          </w:p>
        </w:tc>
        <w:tc>
          <w:tcPr>
            <w:tcW w:w="597" w:type="pct"/>
            <w:tcBorders>
              <w:top w:val="single" w:sz="4" w:space="0" w:color="auto"/>
              <w:left w:val="single" w:sz="4" w:space="0" w:color="auto"/>
              <w:bottom w:val="single" w:sz="4" w:space="0" w:color="auto"/>
              <w:right w:val="single" w:sz="4" w:space="0" w:color="auto"/>
            </w:tcBorders>
            <w:shd w:val="clear" w:color="auto" w:fill="CCCCCC"/>
            <w:hideMark/>
          </w:tcPr>
          <w:p w:rsidR="001E39DA" w:rsidRDefault="001E39DA">
            <w:pPr>
              <w:pStyle w:val="TAH"/>
            </w:pPr>
            <w:r>
              <w:t>Bit 2</w:t>
            </w:r>
          </w:p>
        </w:tc>
        <w:tc>
          <w:tcPr>
            <w:tcW w:w="688" w:type="pct"/>
            <w:tcBorders>
              <w:top w:val="single" w:sz="4" w:space="0" w:color="auto"/>
              <w:left w:val="single" w:sz="4" w:space="0" w:color="auto"/>
              <w:bottom w:val="single" w:sz="4" w:space="0" w:color="auto"/>
              <w:right w:val="single" w:sz="4" w:space="0" w:color="auto"/>
            </w:tcBorders>
            <w:shd w:val="clear" w:color="auto" w:fill="CCCCCC"/>
            <w:hideMark/>
          </w:tcPr>
          <w:p w:rsidR="001E39DA" w:rsidRDefault="001E39DA">
            <w:pPr>
              <w:pStyle w:val="TAH"/>
            </w:pPr>
            <w:r>
              <w:t>Bit 1</w:t>
            </w:r>
          </w:p>
        </w:tc>
      </w:tr>
      <w:tr w:rsidR="001E39DA" w:rsidTr="001E39DA">
        <w:tc>
          <w:tcPr>
            <w:tcW w:w="4312" w:type="pct"/>
            <w:gridSpan w:val="7"/>
            <w:tcBorders>
              <w:top w:val="single" w:sz="4" w:space="0" w:color="auto"/>
              <w:left w:val="single" w:sz="4" w:space="0" w:color="auto"/>
              <w:bottom w:val="single" w:sz="4" w:space="0" w:color="auto"/>
              <w:right w:val="single" w:sz="4" w:space="0" w:color="auto"/>
            </w:tcBorders>
            <w:hideMark/>
          </w:tcPr>
          <w:p w:rsidR="001E39DA" w:rsidRDefault="001E39DA">
            <w:pPr>
              <w:pStyle w:val="TAL"/>
              <w:jc w:val="center"/>
              <w:rPr>
                <w:lang w:eastAsia="zh-CN"/>
              </w:rPr>
            </w:pPr>
            <w:r>
              <w:rPr>
                <w:lang w:eastAsia="zh-CN"/>
              </w:rPr>
              <w:t>Spare</w:t>
            </w:r>
          </w:p>
        </w:tc>
        <w:tc>
          <w:tcPr>
            <w:tcW w:w="688" w:type="pct"/>
            <w:tcBorders>
              <w:top w:val="single" w:sz="4" w:space="0" w:color="auto"/>
              <w:left w:val="single" w:sz="4" w:space="0" w:color="auto"/>
              <w:bottom w:val="single" w:sz="4" w:space="0" w:color="auto"/>
              <w:right w:val="single" w:sz="4" w:space="0" w:color="auto"/>
            </w:tcBorders>
            <w:hideMark/>
          </w:tcPr>
          <w:p w:rsidR="001E39DA" w:rsidRDefault="001E39DA">
            <w:pPr>
              <w:pStyle w:val="TAC"/>
              <w:rPr>
                <w:lang w:eastAsia="zh-CN"/>
              </w:rPr>
            </w:pPr>
            <w:r>
              <w:rPr>
                <w:lang w:eastAsia="zh-CN"/>
              </w:rPr>
              <w:t>GNSS</w:t>
            </w:r>
          </w:p>
        </w:tc>
      </w:tr>
    </w:tbl>
    <w:p w:rsidR="001E39DA" w:rsidRDefault="001E39DA"/>
    <w:p w:rsidR="00292C5A" w:rsidRDefault="00292C5A" w:rsidP="00CD569B">
      <w:pPr>
        <w:ind w:left="1" w:hanging="1"/>
      </w:pPr>
      <w:r>
        <w:t xml:space="preserve">If the parameter is not present, then best effort positioning method is used (i.e. in worst scenario only cell ID). </w:t>
      </w:r>
    </w:p>
    <w:p w:rsidR="00292C5A" w:rsidRDefault="00292C5A">
      <w:pPr>
        <w:pStyle w:val="Heading3"/>
      </w:pPr>
      <w:bookmarkStart w:id="1608" w:name="_Toc516654957"/>
      <w:bookmarkStart w:id="1609" w:name="_Toc28278148"/>
      <w:bookmarkStart w:id="1610" w:name="_Toc36134423"/>
      <w:bookmarkStart w:id="1611" w:name="_Toc44686908"/>
      <w:bookmarkStart w:id="1612" w:name="_Toc51928678"/>
      <w:bookmarkStart w:id="1613" w:name="_Toc51929247"/>
      <w:bookmarkStart w:id="1614" w:name="_Toc155283272"/>
      <w:r>
        <w:t>5.10.20</w:t>
      </w:r>
      <w:r>
        <w:tab/>
        <w:t xml:space="preserve">Collection </w:t>
      </w:r>
      <w:r w:rsidR="008A4086" w:rsidRPr="008A4086">
        <w:t>P</w:t>
      </w:r>
      <w:r>
        <w:t xml:space="preserve">eriod for RRM </w:t>
      </w:r>
      <w:r w:rsidR="008A4086" w:rsidRPr="008A4086">
        <w:t>M</w:t>
      </w:r>
      <w:r>
        <w:t>easurements LTE</w:t>
      </w:r>
      <w:bookmarkEnd w:id="1608"/>
      <w:bookmarkEnd w:id="1609"/>
      <w:bookmarkEnd w:id="1610"/>
      <w:bookmarkEnd w:id="1611"/>
      <w:bookmarkEnd w:id="1612"/>
      <w:bookmarkEnd w:id="1613"/>
      <w:bookmarkEnd w:id="1614"/>
      <w:r>
        <w:t xml:space="preserve"> </w:t>
      </w:r>
    </w:p>
    <w:p w:rsidR="00292C5A" w:rsidRDefault="00292C5A" w:rsidP="00CD569B">
      <w:pPr>
        <w:ind w:left="1" w:hanging="1"/>
      </w:pPr>
      <w:r>
        <w:t xml:space="preserve">This parameter is mandatory if the </w:t>
      </w:r>
      <w:r w:rsidR="008A4086" w:rsidRPr="008A4086">
        <w:t>Job Type</w:t>
      </w:r>
      <w:r>
        <w:t xml:space="preserve"> is set to Immediate MDT or Immediate MDT and Trace and the bit  3 (M3) of the list of measurements parameter (defined in Section 5.10.3) in LTE is set to 1. The parameter is used only in case of RAN side measurements whose configuration is determined by RRM. </w:t>
      </w:r>
    </w:p>
    <w:p w:rsidR="00292C5A" w:rsidRDefault="00292C5A" w:rsidP="00CD569B">
      <w:pPr>
        <w:ind w:left="1" w:hanging="1"/>
      </w:pPr>
      <w:r>
        <w:t xml:space="preserve">This measurement parameter defines the collection period that should be used to collect available measurement samples in case of RRM configured measurements. The same collection period should be used for all such measurements that are requested in the same MDT or combined Trace and MDT job. </w:t>
      </w:r>
    </w:p>
    <w:p w:rsidR="00292C5A" w:rsidRDefault="00292C5A" w:rsidP="00CD569B">
      <w:pPr>
        <w:ind w:left="1" w:hanging="1"/>
      </w:pPr>
      <w:r>
        <w:t>The parameter is an enumerated type with the following values</w:t>
      </w:r>
      <w:r w:rsidR="00373ED5" w:rsidRPr="00373ED5">
        <w:t xml:space="preserve"> (detailed definition is in 3GPP TS 36.413 [36])</w:t>
      </w:r>
      <w:r>
        <w:t>:</w:t>
      </w:r>
    </w:p>
    <w:p w:rsidR="00373ED5" w:rsidRDefault="00834F10" w:rsidP="00373ED5">
      <w:pPr>
        <w:pStyle w:val="B10"/>
      </w:pPr>
      <w:r>
        <w:t>-</w:t>
      </w:r>
      <w:r>
        <w:tab/>
      </w:r>
      <w:r w:rsidR="00373ED5">
        <w:t>100 ms (0)</w:t>
      </w:r>
    </w:p>
    <w:p w:rsidR="00373ED5" w:rsidRDefault="00373ED5" w:rsidP="00373ED5">
      <w:pPr>
        <w:pStyle w:val="B10"/>
      </w:pPr>
      <w:r>
        <w:t>-</w:t>
      </w:r>
      <w:r>
        <w:tab/>
        <w:t>1000 ms (1)</w:t>
      </w:r>
    </w:p>
    <w:p w:rsidR="00292C5A" w:rsidRDefault="00373ED5" w:rsidP="00373ED5">
      <w:pPr>
        <w:pStyle w:val="B10"/>
      </w:pPr>
      <w:r>
        <w:t>-</w:t>
      </w:r>
      <w:r>
        <w:tab/>
      </w:r>
      <w:r w:rsidR="00292C5A">
        <w:t>1024 ms (</w:t>
      </w:r>
      <w:r w:rsidRPr="00373ED5">
        <w:t>2</w:t>
      </w:r>
      <w:r w:rsidR="00292C5A">
        <w:t>),</w:t>
      </w:r>
    </w:p>
    <w:p w:rsidR="00292C5A" w:rsidRDefault="00834F10" w:rsidP="00D33809">
      <w:pPr>
        <w:pStyle w:val="B10"/>
      </w:pPr>
      <w:r>
        <w:t>-</w:t>
      </w:r>
      <w:r>
        <w:tab/>
      </w:r>
      <w:r w:rsidR="00292C5A">
        <w:t>1280 ms (</w:t>
      </w:r>
      <w:r w:rsidR="00373ED5" w:rsidRPr="00373ED5">
        <w:t>3</w:t>
      </w:r>
      <w:r w:rsidR="00292C5A">
        <w:t>),</w:t>
      </w:r>
    </w:p>
    <w:p w:rsidR="00292C5A" w:rsidRDefault="00834F10" w:rsidP="00D33809">
      <w:pPr>
        <w:pStyle w:val="B10"/>
      </w:pPr>
      <w:r>
        <w:t>-</w:t>
      </w:r>
      <w:r>
        <w:tab/>
      </w:r>
      <w:r w:rsidR="00292C5A">
        <w:t>2048 ms (</w:t>
      </w:r>
      <w:r w:rsidR="00373ED5" w:rsidRPr="00373ED5">
        <w:t>4</w:t>
      </w:r>
      <w:r w:rsidR="00292C5A">
        <w:t>),</w:t>
      </w:r>
    </w:p>
    <w:p w:rsidR="00292C5A" w:rsidRPr="00CC6461" w:rsidRDefault="00834F10" w:rsidP="00D33809">
      <w:pPr>
        <w:pStyle w:val="B10"/>
        <w:rPr>
          <w:lang w:val="fr-FR"/>
        </w:rPr>
      </w:pPr>
      <w:r w:rsidRPr="00CC6461">
        <w:rPr>
          <w:lang w:val="fr-FR"/>
        </w:rPr>
        <w:t>-</w:t>
      </w:r>
      <w:r w:rsidRPr="00CC6461">
        <w:rPr>
          <w:lang w:val="fr-FR"/>
        </w:rPr>
        <w:tab/>
      </w:r>
      <w:r w:rsidR="00292C5A" w:rsidRPr="00CC6461">
        <w:rPr>
          <w:lang w:val="fr-FR"/>
        </w:rPr>
        <w:t>2560 ms (</w:t>
      </w:r>
      <w:r w:rsidR="00373ED5" w:rsidRPr="00CC6461">
        <w:rPr>
          <w:lang w:val="fr-FR"/>
        </w:rPr>
        <w:t>5</w:t>
      </w:r>
      <w:r w:rsidR="00292C5A" w:rsidRPr="00CC6461">
        <w:rPr>
          <w:lang w:val="fr-FR"/>
        </w:rPr>
        <w:t>),</w:t>
      </w:r>
    </w:p>
    <w:p w:rsidR="00292C5A" w:rsidRPr="00CC6461" w:rsidRDefault="00834F10" w:rsidP="00D33809">
      <w:pPr>
        <w:pStyle w:val="B10"/>
        <w:rPr>
          <w:lang w:val="fr-FR"/>
        </w:rPr>
      </w:pPr>
      <w:r w:rsidRPr="00CC6461">
        <w:rPr>
          <w:lang w:val="fr-FR"/>
        </w:rPr>
        <w:t>-</w:t>
      </w:r>
      <w:r w:rsidRPr="00CC6461">
        <w:rPr>
          <w:lang w:val="fr-FR"/>
        </w:rPr>
        <w:tab/>
      </w:r>
      <w:r w:rsidR="00292C5A" w:rsidRPr="00CC6461">
        <w:rPr>
          <w:lang w:val="fr-FR"/>
        </w:rPr>
        <w:t>5120 ms (</w:t>
      </w:r>
      <w:r w:rsidR="00373ED5" w:rsidRPr="00CC6461">
        <w:rPr>
          <w:lang w:val="fr-FR"/>
        </w:rPr>
        <w:t>6</w:t>
      </w:r>
      <w:r w:rsidR="00292C5A" w:rsidRPr="00CC6461">
        <w:rPr>
          <w:lang w:val="fr-FR"/>
        </w:rPr>
        <w:t>),</w:t>
      </w:r>
    </w:p>
    <w:p w:rsidR="00373ED5" w:rsidRPr="00CC6461" w:rsidRDefault="00373ED5" w:rsidP="00D33809">
      <w:pPr>
        <w:pStyle w:val="B10"/>
        <w:rPr>
          <w:lang w:val="fr-FR"/>
        </w:rPr>
      </w:pPr>
      <w:r w:rsidRPr="0073027A">
        <w:rPr>
          <w:lang w:val="sv-SE"/>
        </w:rPr>
        <w:t>-</w:t>
      </w:r>
      <w:r>
        <w:rPr>
          <w:lang w:val="sv-SE"/>
        </w:rPr>
        <w:tab/>
      </w:r>
      <w:r w:rsidRPr="0073027A">
        <w:rPr>
          <w:lang w:val="sv-SE"/>
        </w:rPr>
        <w:t>10000 ms (7)</w:t>
      </w:r>
      <w:r>
        <w:rPr>
          <w:lang w:val="sv-SE"/>
        </w:rPr>
        <w:t>,</w:t>
      </w:r>
    </w:p>
    <w:p w:rsidR="00292C5A" w:rsidRPr="00CC6461" w:rsidRDefault="00834F10" w:rsidP="00D33809">
      <w:pPr>
        <w:pStyle w:val="B10"/>
        <w:rPr>
          <w:lang w:val="fr-FR"/>
        </w:rPr>
      </w:pPr>
      <w:r w:rsidRPr="00CC6461">
        <w:rPr>
          <w:lang w:val="fr-FR"/>
        </w:rPr>
        <w:t>-</w:t>
      </w:r>
      <w:r w:rsidRPr="00CC6461">
        <w:rPr>
          <w:lang w:val="fr-FR"/>
        </w:rPr>
        <w:tab/>
      </w:r>
      <w:r w:rsidR="00292C5A" w:rsidRPr="00CC6461">
        <w:rPr>
          <w:lang w:val="fr-FR"/>
        </w:rPr>
        <w:t>10240 ms (</w:t>
      </w:r>
      <w:r w:rsidR="00373ED5" w:rsidRPr="00CC6461">
        <w:rPr>
          <w:lang w:val="fr-FR"/>
        </w:rPr>
        <w:t>8</w:t>
      </w:r>
      <w:r w:rsidR="00292C5A" w:rsidRPr="00CC6461">
        <w:rPr>
          <w:lang w:val="fr-FR"/>
        </w:rPr>
        <w:t>),</w:t>
      </w:r>
    </w:p>
    <w:p w:rsidR="00292C5A" w:rsidRPr="00CC6461" w:rsidRDefault="00834F10" w:rsidP="00D33809">
      <w:pPr>
        <w:pStyle w:val="B10"/>
        <w:rPr>
          <w:lang w:val="fr-FR"/>
        </w:rPr>
      </w:pPr>
      <w:r w:rsidRPr="00CC6461">
        <w:rPr>
          <w:lang w:val="fr-FR"/>
        </w:rPr>
        <w:t>-</w:t>
      </w:r>
      <w:r w:rsidRPr="00CC6461">
        <w:rPr>
          <w:lang w:val="fr-FR"/>
        </w:rPr>
        <w:tab/>
      </w:r>
      <w:r w:rsidR="00292C5A" w:rsidRPr="00CC6461">
        <w:rPr>
          <w:lang w:val="fr-FR"/>
        </w:rPr>
        <w:t>1 min (</w:t>
      </w:r>
      <w:r w:rsidR="00373ED5" w:rsidRPr="00CC6461">
        <w:rPr>
          <w:lang w:val="fr-FR"/>
        </w:rPr>
        <w:t>9</w:t>
      </w:r>
      <w:r w:rsidR="00292C5A" w:rsidRPr="00CC6461">
        <w:rPr>
          <w:lang w:val="fr-FR"/>
        </w:rPr>
        <w:t>).</w:t>
      </w:r>
    </w:p>
    <w:p w:rsidR="00292C5A" w:rsidRDefault="00292C5A" w:rsidP="00CD569B">
      <w:pPr>
        <w:ind w:left="1" w:hanging="1"/>
        <w:rPr>
          <w:noProof/>
        </w:rPr>
      </w:pPr>
      <w:r>
        <w:t>Some values may not be always available e.g., due to the large amount of logging they would generate in a highly loaded network. The selection of a specific subset of supported values at the eNB is vendor-specific.</w:t>
      </w:r>
    </w:p>
    <w:p w:rsidR="00292C5A" w:rsidRDefault="00292C5A">
      <w:pPr>
        <w:pStyle w:val="Heading3"/>
      </w:pPr>
      <w:bookmarkStart w:id="1615" w:name="_Toc516654958"/>
      <w:bookmarkStart w:id="1616" w:name="_Toc28278149"/>
      <w:bookmarkStart w:id="1617" w:name="_Toc36134424"/>
      <w:bookmarkStart w:id="1618" w:name="_Toc44686909"/>
      <w:bookmarkStart w:id="1619" w:name="_Toc51928679"/>
      <w:bookmarkStart w:id="1620" w:name="_Toc51929248"/>
      <w:bookmarkStart w:id="1621" w:name="_Toc155283273"/>
      <w:r>
        <w:t>5.10.21</w:t>
      </w:r>
      <w:r>
        <w:tab/>
        <w:t xml:space="preserve">Collection </w:t>
      </w:r>
      <w:r w:rsidR="008A4086" w:rsidRPr="008A4086">
        <w:t>P</w:t>
      </w:r>
      <w:r>
        <w:t xml:space="preserve">eriod for RRM </w:t>
      </w:r>
      <w:r w:rsidR="008A4086" w:rsidRPr="008A4086">
        <w:t>M</w:t>
      </w:r>
      <w:r>
        <w:t>easurements UMTS</w:t>
      </w:r>
      <w:bookmarkEnd w:id="1615"/>
      <w:bookmarkEnd w:id="1616"/>
      <w:bookmarkEnd w:id="1617"/>
      <w:bookmarkEnd w:id="1618"/>
      <w:bookmarkEnd w:id="1619"/>
      <w:bookmarkEnd w:id="1620"/>
      <w:bookmarkEnd w:id="1621"/>
      <w:r>
        <w:t xml:space="preserve"> </w:t>
      </w:r>
    </w:p>
    <w:p w:rsidR="00292C5A" w:rsidRDefault="00292C5A">
      <w:r>
        <w:t xml:space="preserve">This parameter is mandatory if the </w:t>
      </w:r>
      <w:r w:rsidR="008A4086" w:rsidRPr="008A4086">
        <w:t>Job Type</w:t>
      </w:r>
      <w:r>
        <w:t xml:space="preserve"> is set to Immediate MDT or Immediate MDT and Trace and any of the bits 4 (M4), 5 (M5) of the list of measurements parameter (defined in Section 5.10.3) in UMTS is set to 1. The parameter is used only in case of RAN side measurements whose configuration is determined by RRM.</w:t>
      </w:r>
    </w:p>
    <w:p w:rsidR="00292C5A" w:rsidRDefault="00292C5A">
      <w:r>
        <w:t xml:space="preserve">This measurement parameter defines the collection period that should be used to collect available measurement samples in case of RRM configured measurements. The same collection period should be used for all such measurements that are requested in the same MDT or combined Trace and MDT job. </w:t>
      </w:r>
    </w:p>
    <w:p w:rsidR="00292C5A" w:rsidRDefault="00292C5A">
      <w:r>
        <w:t>The parameter is an enumerated type with the following values:</w:t>
      </w:r>
    </w:p>
    <w:p w:rsidR="009F31CC" w:rsidRDefault="009F31CC" w:rsidP="00D33809">
      <w:pPr>
        <w:pStyle w:val="B10"/>
      </w:pPr>
      <w:r w:rsidRPr="009F31CC">
        <w:t>-</w:t>
      </w:r>
      <w:r w:rsidRPr="009F31CC">
        <w:tab/>
        <w:t>100ms (0)</w:t>
      </w:r>
    </w:p>
    <w:p w:rsidR="00292C5A" w:rsidRDefault="00834F10" w:rsidP="00D33809">
      <w:pPr>
        <w:pStyle w:val="B10"/>
      </w:pPr>
      <w:r>
        <w:t>-</w:t>
      </w:r>
      <w:r>
        <w:tab/>
      </w:r>
      <w:r w:rsidR="00292C5A">
        <w:t>250 ms (</w:t>
      </w:r>
      <w:r w:rsidR="009F31CC" w:rsidRPr="009F31CC">
        <w:t>1</w:t>
      </w:r>
      <w:r w:rsidR="00292C5A">
        <w:t>)</w:t>
      </w:r>
    </w:p>
    <w:p w:rsidR="00292C5A" w:rsidRDefault="00834F10" w:rsidP="00D33809">
      <w:pPr>
        <w:pStyle w:val="B10"/>
      </w:pPr>
      <w:r>
        <w:t>-</w:t>
      </w:r>
      <w:r>
        <w:tab/>
      </w:r>
      <w:r w:rsidR="00292C5A">
        <w:t>500 ms (</w:t>
      </w:r>
      <w:r w:rsidR="009F31CC" w:rsidRPr="009F31CC">
        <w:t>2</w:t>
      </w:r>
      <w:r w:rsidR="00292C5A">
        <w:t>)</w:t>
      </w:r>
    </w:p>
    <w:p w:rsidR="00292C5A" w:rsidRDefault="00834F10" w:rsidP="00D33809">
      <w:pPr>
        <w:pStyle w:val="B10"/>
      </w:pPr>
      <w:r>
        <w:t>-</w:t>
      </w:r>
      <w:r>
        <w:tab/>
      </w:r>
      <w:r w:rsidR="00292C5A">
        <w:t>1000 ms (</w:t>
      </w:r>
      <w:r w:rsidR="009F31CC" w:rsidRPr="009F31CC">
        <w:t>3</w:t>
      </w:r>
      <w:r w:rsidR="00292C5A">
        <w:t xml:space="preserve">), </w:t>
      </w:r>
    </w:p>
    <w:p w:rsidR="00292C5A" w:rsidRDefault="00834F10" w:rsidP="00D33809">
      <w:pPr>
        <w:pStyle w:val="B10"/>
      </w:pPr>
      <w:r>
        <w:t>-</w:t>
      </w:r>
      <w:r>
        <w:tab/>
      </w:r>
      <w:r w:rsidR="00292C5A">
        <w:t>2000 ms (</w:t>
      </w:r>
      <w:r w:rsidR="009F31CC" w:rsidRPr="009F31CC">
        <w:t>4</w:t>
      </w:r>
      <w:r w:rsidR="00292C5A">
        <w:t xml:space="preserve">), </w:t>
      </w:r>
    </w:p>
    <w:p w:rsidR="00292C5A" w:rsidRDefault="00834F10" w:rsidP="00D33809">
      <w:pPr>
        <w:pStyle w:val="B10"/>
      </w:pPr>
      <w:r>
        <w:t>-</w:t>
      </w:r>
      <w:r>
        <w:tab/>
      </w:r>
      <w:r w:rsidR="00292C5A">
        <w:t>3000 ms (</w:t>
      </w:r>
      <w:r w:rsidR="009F31CC" w:rsidRPr="009F31CC">
        <w:t>5</w:t>
      </w:r>
      <w:r w:rsidR="00292C5A">
        <w:t>),</w:t>
      </w:r>
    </w:p>
    <w:p w:rsidR="00292C5A" w:rsidRDefault="00834F10" w:rsidP="00D33809">
      <w:pPr>
        <w:pStyle w:val="B10"/>
      </w:pPr>
      <w:r>
        <w:t>-</w:t>
      </w:r>
      <w:r>
        <w:tab/>
      </w:r>
      <w:r w:rsidR="00292C5A">
        <w:t>4000 ms (</w:t>
      </w:r>
      <w:r w:rsidR="009F31CC" w:rsidRPr="009F31CC">
        <w:t>6</w:t>
      </w:r>
      <w:r w:rsidR="00292C5A">
        <w:t xml:space="preserve">), </w:t>
      </w:r>
    </w:p>
    <w:p w:rsidR="00292C5A" w:rsidRDefault="00834F10" w:rsidP="00D33809">
      <w:pPr>
        <w:pStyle w:val="B10"/>
      </w:pPr>
      <w:r>
        <w:t>-</w:t>
      </w:r>
      <w:r>
        <w:tab/>
      </w:r>
      <w:r w:rsidR="00292C5A">
        <w:t>6000 ms (</w:t>
      </w:r>
      <w:r w:rsidR="009F31CC" w:rsidRPr="009F31CC">
        <w:t>7</w:t>
      </w:r>
      <w:r w:rsidR="00292C5A">
        <w:t xml:space="preserve">), </w:t>
      </w:r>
    </w:p>
    <w:p w:rsidR="00292C5A" w:rsidRDefault="00292C5A">
      <w:pPr>
        <w:keepNext/>
        <w:keepLines/>
      </w:pPr>
      <w:r>
        <w:t>Some values may not be always available e.g., due to the large amount of logging they would generate in a highly loaded network. The selection of a specific subset of supported values at the RNC is vendor-specific.</w:t>
      </w:r>
    </w:p>
    <w:p w:rsidR="00292C5A" w:rsidRDefault="00292C5A">
      <w:pPr>
        <w:pStyle w:val="Heading3"/>
      </w:pPr>
      <w:bookmarkStart w:id="1622" w:name="_Toc516654959"/>
      <w:bookmarkStart w:id="1623" w:name="_Toc28278150"/>
      <w:bookmarkStart w:id="1624" w:name="_Toc36134425"/>
      <w:bookmarkStart w:id="1625" w:name="_Toc44686910"/>
      <w:bookmarkStart w:id="1626" w:name="_Toc51928680"/>
      <w:bookmarkStart w:id="1627" w:name="_Toc51929249"/>
      <w:bookmarkStart w:id="1628" w:name="_Toc155283274"/>
      <w:r>
        <w:t>5.10.22</w:t>
      </w:r>
      <w:r>
        <w:tab/>
        <w:t xml:space="preserve">Measurement </w:t>
      </w:r>
      <w:r w:rsidR="008A4086" w:rsidRPr="008A4086">
        <w:t>P</w:t>
      </w:r>
      <w:r>
        <w:t>eriod UMTS</w:t>
      </w:r>
      <w:bookmarkEnd w:id="1622"/>
      <w:bookmarkEnd w:id="1623"/>
      <w:bookmarkEnd w:id="1624"/>
      <w:bookmarkEnd w:id="1625"/>
      <w:bookmarkEnd w:id="1626"/>
      <w:bookmarkEnd w:id="1627"/>
      <w:bookmarkEnd w:id="1628"/>
    </w:p>
    <w:p w:rsidR="00292C5A" w:rsidRDefault="00292C5A">
      <w:r>
        <w:t xml:space="preserve">This parameter is mandatory if the </w:t>
      </w:r>
      <w:r w:rsidR="008A4086" w:rsidRPr="008A4086">
        <w:t>J</w:t>
      </w:r>
      <w:r>
        <w:t xml:space="preserve">ob </w:t>
      </w:r>
      <w:r w:rsidR="008A4086" w:rsidRPr="008A4086">
        <w:t>T</w:t>
      </w:r>
      <w:r>
        <w:t>ype is set to Immediate MDT or Immediate MDT and Trace and either the bit 6 or bit 7 or bit 8 or bit 9 of list of measurements parameter in UMTS (M6 for DL or M6 for UL or M7 for DL or M7 for UL) is set to 1.</w:t>
      </w:r>
    </w:p>
    <w:p w:rsidR="00292C5A" w:rsidRDefault="00292C5A">
      <w:r>
        <w:t>This measurement parameter defines the measuremet period that should be used for the Data Volume and Throughput measurements made by the RNC. The same measurement period should be used for the UL and DL.</w:t>
      </w:r>
    </w:p>
    <w:p w:rsidR="00292C5A" w:rsidRDefault="00292C5A">
      <w:r>
        <w:t>The parameter is an enumerated type with the following values:</w:t>
      </w:r>
    </w:p>
    <w:p w:rsidR="00292C5A" w:rsidRDefault="00F208C2" w:rsidP="00D33809">
      <w:pPr>
        <w:pStyle w:val="B10"/>
      </w:pPr>
      <w:r>
        <w:t>-</w:t>
      </w:r>
      <w:r>
        <w:tab/>
      </w:r>
      <w:r w:rsidR="00292C5A">
        <w:t>1000 ms (</w:t>
      </w:r>
      <w:r w:rsidR="009F31CC" w:rsidRPr="009F31CC">
        <w:t>0</w:t>
      </w:r>
      <w:r w:rsidR="00292C5A">
        <w:t>),</w:t>
      </w:r>
    </w:p>
    <w:p w:rsidR="00292C5A" w:rsidRDefault="00F208C2" w:rsidP="00D33809">
      <w:pPr>
        <w:pStyle w:val="B10"/>
      </w:pPr>
      <w:r>
        <w:t>-</w:t>
      </w:r>
      <w:r>
        <w:tab/>
      </w:r>
      <w:r w:rsidR="00292C5A">
        <w:t>2000 ms (</w:t>
      </w:r>
      <w:r w:rsidR="009F31CC" w:rsidRPr="009F31CC">
        <w:t>1</w:t>
      </w:r>
      <w:r w:rsidR="00292C5A">
        <w:t>),</w:t>
      </w:r>
    </w:p>
    <w:p w:rsidR="00292C5A" w:rsidRDefault="00F208C2" w:rsidP="00D33809">
      <w:pPr>
        <w:pStyle w:val="B10"/>
      </w:pPr>
      <w:r>
        <w:t>-</w:t>
      </w:r>
      <w:r>
        <w:tab/>
      </w:r>
      <w:r w:rsidR="00292C5A">
        <w:t>3000 ms (</w:t>
      </w:r>
      <w:r w:rsidR="009F31CC" w:rsidRPr="009F31CC">
        <w:t>2</w:t>
      </w:r>
      <w:r w:rsidR="00292C5A">
        <w:t>),</w:t>
      </w:r>
    </w:p>
    <w:p w:rsidR="00292C5A" w:rsidRDefault="00F208C2" w:rsidP="00D33809">
      <w:pPr>
        <w:pStyle w:val="B10"/>
      </w:pPr>
      <w:r>
        <w:t>-</w:t>
      </w:r>
      <w:r>
        <w:tab/>
      </w:r>
      <w:r w:rsidR="00292C5A">
        <w:t>4000 ms (</w:t>
      </w:r>
      <w:r w:rsidR="009F31CC" w:rsidRPr="009F31CC">
        <w:t>3</w:t>
      </w:r>
      <w:r w:rsidR="00292C5A">
        <w:t>),</w:t>
      </w:r>
    </w:p>
    <w:p w:rsidR="00292C5A" w:rsidRDefault="00F208C2" w:rsidP="00D33809">
      <w:pPr>
        <w:pStyle w:val="B10"/>
      </w:pPr>
      <w:r>
        <w:t>-</w:t>
      </w:r>
      <w:r>
        <w:tab/>
      </w:r>
      <w:r w:rsidR="00292C5A">
        <w:t>6000 ms (</w:t>
      </w:r>
      <w:r w:rsidR="009F31CC" w:rsidRPr="009F31CC">
        <w:t>4</w:t>
      </w:r>
      <w:r w:rsidR="00292C5A">
        <w:t>),</w:t>
      </w:r>
    </w:p>
    <w:p w:rsidR="00292C5A" w:rsidRDefault="00F208C2" w:rsidP="00D33809">
      <w:pPr>
        <w:pStyle w:val="B10"/>
      </w:pPr>
      <w:r>
        <w:t>-</w:t>
      </w:r>
      <w:r>
        <w:tab/>
      </w:r>
      <w:r w:rsidR="00292C5A">
        <w:t>8000 ms (</w:t>
      </w:r>
      <w:r w:rsidR="009F31CC" w:rsidRPr="009F31CC">
        <w:t>5</w:t>
      </w:r>
      <w:r w:rsidR="00292C5A">
        <w:t>),</w:t>
      </w:r>
    </w:p>
    <w:p w:rsidR="00292C5A" w:rsidRDefault="00F208C2" w:rsidP="00D33809">
      <w:pPr>
        <w:pStyle w:val="B10"/>
      </w:pPr>
      <w:r>
        <w:t>-</w:t>
      </w:r>
      <w:r>
        <w:tab/>
      </w:r>
      <w:r w:rsidR="00292C5A">
        <w:t>12000 ms (</w:t>
      </w:r>
      <w:r w:rsidR="009F31CC" w:rsidRPr="009F31CC">
        <w:t>6</w:t>
      </w:r>
      <w:r w:rsidR="00292C5A">
        <w:t>),</w:t>
      </w:r>
    </w:p>
    <w:p w:rsidR="00292C5A" w:rsidRDefault="00F208C2" w:rsidP="00D33809">
      <w:pPr>
        <w:pStyle w:val="B10"/>
      </w:pPr>
      <w:r>
        <w:t>-</w:t>
      </w:r>
      <w:r>
        <w:tab/>
      </w:r>
      <w:r w:rsidR="00292C5A">
        <w:t>16000 ms (</w:t>
      </w:r>
      <w:r w:rsidR="009F31CC" w:rsidRPr="009F31CC">
        <w:t>7</w:t>
      </w:r>
      <w:r w:rsidR="00292C5A">
        <w:t>),</w:t>
      </w:r>
    </w:p>
    <w:p w:rsidR="00292C5A" w:rsidRDefault="00F208C2" w:rsidP="00D33809">
      <w:pPr>
        <w:pStyle w:val="B10"/>
      </w:pPr>
      <w:r>
        <w:t>-</w:t>
      </w:r>
      <w:r>
        <w:tab/>
      </w:r>
      <w:r w:rsidR="00292C5A">
        <w:t>20000 ms (</w:t>
      </w:r>
      <w:r w:rsidR="009F31CC" w:rsidRPr="009F31CC">
        <w:t>8</w:t>
      </w:r>
      <w:r w:rsidR="00292C5A">
        <w:t>),</w:t>
      </w:r>
    </w:p>
    <w:p w:rsidR="00292C5A" w:rsidRDefault="00F208C2" w:rsidP="00D33809">
      <w:pPr>
        <w:pStyle w:val="B10"/>
      </w:pPr>
      <w:r>
        <w:t>-</w:t>
      </w:r>
      <w:r>
        <w:tab/>
      </w:r>
      <w:r w:rsidR="00292C5A">
        <w:t>24000 ms (</w:t>
      </w:r>
      <w:r w:rsidR="009F31CC" w:rsidRPr="009F31CC">
        <w:t>9</w:t>
      </w:r>
      <w:r w:rsidR="00292C5A">
        <w:t>),</w:t>
      </w:r>
    </w:p>
    <w:p w:rsidR="00292C5A" w:rsidRDefault="00F208C2" w:rsidP="00D33809">
      <w:pPr>
        <w:pStyle w:val="B10"/>
      </w:pPr>
      <w:r>
        <w:t>-</w:t>
      </w:r>
      <w:r>
        <w:tab/>
      </w:r>
      <w:r w:rsidR="00292C5A">
        <w:t>28000 ms (1</w:t>
      </w:r>
      <w:r w:rsidR="009F31CC" w:rsidRPr="009F31CC">
        <w:t>0</w:t>
      </w:r>
      <w:r w:rsidR="00292C5A">
        <w:t>),</w:t>
      </w:r>
    </w:p>
    <w:p w:rsidR="00292C5A" w:rsidRDefault="00F208C2" w:rsidP="00D33809">
      <w:pPr>
        <w:pStyle w:val="B10"/>
      </w:pPr>
      <w:r>
        <w:t>-</w:t>
      </w:r>
      <w:r>
        <w:tab/>
      </w:r>
      <w:r w:rsidR="00292C5A">
        <w:t>32000 ms (1</w:t>
      </w:r>
      <w:r w:rsidR="009F31CC" w:rsidRPr="009F31CC">
        <w:t>1</w:t>
      </w:r>
      <w:r w:rsidR="00292C5A">
        <w:t>),</w:t>
      </w:r>
    </w:p>
    <w:p w:rsidR="00292C5A" w:rsidRDefault="00F208C2" w:rsidP="00D33809">
      <w:pPr>
        <w:pStyle w:val="B10"/>
      </w:pPr>
      <w:r>
        <w:t>-</w:t>
      </w:r>
      <w:r>
        <w:tab/>
      </w:r>
      <w:r w:rsidR="00292C5A">
        <w:t>64000 ms (1</w:t>
      </w:r>
      <w:r w:rsidR="009F31CC" w:rsidRPr="009F31CC">
        <w:t>2</w:t>
      </w:r>
      <w:r w:rsidR="00292C5A">
        <w:t>).</w:t>
      </w:r>
    </w:p>
    <w:p w:rsidR="00292C5A" w:rsidRDefault="00292C5A">
      <w:pPr>
        <w:keepNext/>
        <w:keepLines/>
      </w:pPr>
      <w:r>
        <w:t>Some values may not be always available e.g., due to the large amount of logging they would generate in a highly loaded network. The selection of a specific subset of supported values at the RNC is vendor-specific.</w:t>
      </w:r>
    </w:p>
    <w:p w:rsidR="00292C5A" w:rsidRDefault="00292C5A">
      <w:pPr>
        <w:pStyle w:val="Heading3"/>
      </w:pPr>
      <w:bookmarkStart w:id="1629" w:name="_Toc516654960"/>
      <w:bookmarkStart w:id="1630" w:name="_Toc28278151"/>
      <w:bookmarkStart w:id="1631" w:name="_Toc36134426"/>
      <w:bookmarkStart w:id="1632" w:name="_Toc44686911"/>
      <w:bookmarkStart w:id="1633" w:name="_Toc51928681"/>
      <w:bookmarkStart w:id="1634" w:name="_Toc51929250"/>
      <w:bookmarkStart w:id="1635" w:name="_Toc155283275"/>
      <w:r>
        <w:t>5.10.23</w:t>
      </w:r>
      <w:r>
        <w:tab/>
        <w:t xml:space="preserve">Measurement </w:t>
      </w:r>
      <w:r w:rsidR="008A4086" w:rsidRPr="008A4086">
        <w:t>P</w:t>
      </w:r>
      <w:r>
        <w:t>eriod LTE</w:t>
      </w:r>
      <w:bookmarkEnd w:id="1629"/>
      <w:bookmarkEnd w:id="1630"/>
      <w:bookmarkEnd w:id="1631"/>
      <w:bookmarkEnd w:id="1632"/>
      <w:bookmarkEnd w:id="1633"/>
      <w:bookmarkEnd w:id="1634"/>
      <w:bookmarkEnd w:id="1635"/>
    </w:p>
    <w:p w:rsidR="00292C5A" w:rsidRDefault="00292C5A">
      <w:r>
        <w:t xml:space="preserve">This parameter is mandatory if the </w:t>
      </w:r>
      <w:r w:rsidR="008A4086" w:rsidRPr="008A4086">
        <w:t>J</w:t>
      </w:r>
      <w:r>
        <w:t xml:space="preserve">ob </w:t>
      </w:r>
      <w:r w:rsidR="008A4086" w:rsidRPr="008A4086">
        <w:t>T</w:t>
      </w:r>
      <w:r>
        <w:t>ype is set to Immediate MDT or Immediate MDT and Trace and either the bit 4 or bit 5 of list of measurements parameter in LTE (M4 or M5) is set to 1.</w:t>
      </w:r>
    </w:p>
    <w:p w:rsidR="00292C5A" w:rsidRDefault="00292C5A">
      <w:r>
        <w:t>This measurement parameter defines the measuremet period that should be used for the Data Volume and Scheduled IP Throughput measurements made by the eNB. The same measurement period should be used for the UL and DL.</w:t>
      </w:r>
    </w:p>
    <w:p w:rsidR="00292C5A" w:rsidRDefault="00292C5A">
      <w:r>
        <w:t>The parameter is an enumerated type with the following values:</w:t>
      </w:r>
    </w:p>
    <w:p w:rsidR="00292C5A" w:rsidRPr="005145F3" w:rsidRDefault="00834F10" w:rsidP="00D33809">
      <w:pPr>
        <w:pStyle w:val="B10"/>
        <w:rPr>
          <w:lang w:val="fr-FR"/>
        </w:rPr>
      </w:pPr>
      <w:r w:rsidRPr="005145F3">
        <w:rPr>
          <w:lang w:val="fr-FR"/>
        </w:rPr>
        <w:t>-</w:t>
      </w:r>
      <w:r w:rsidRPr="005145F3">
        <w:rPr>
          <w:lang w:val="fr-FR"/>
        </w:rPr>
        <w:tab/>
      </w:r>
      <w:r w:rsidR="00292C5A" w:rsidRPr="005145F3">
        <w:rPr>
          <w:lang w:val="fr-FR"/>
        </w:rPr>
        <w:t>1024 ms (0),</w:t>
      </w:r>
    </w:p>
    <w:p w:rsidR="00292C5A" w:rsidRPr="005145F3" w:rsidRDefault="00834F10" w:rsidP="00D33809">
      <w:pPr>
        <w:pStyle w:val="B10"/>
        <w:rPr>
          <w:lang w:val="fr-FR"/>
        </w:rPr>
      </w:pPr>
      <w:r w:rsidRPr="005145F3">
        <w:rPr>
          <w:lang w:val="fr-FR"/>
        </w:rPr>
        <w:t>-</w:t>
      </w:r>
      <w:r w:rsidRPr="005145F3">
        <w:rPr>
          <w:lang w:val="fr-FR"/>
        </w:rPr>
        <w:tab/>
      </w:r>
      <w:r w:rsidR="00292C5A" w:rsidRPr="005145F3">
        <w:rPr>
          <w:lang w:val="fr-FR"/>
        </w:rPr>
        <w:t>2048 ms (2),</w:t>
      </w:r>
    </w:p>
    <w:p w:rsidR="00292C5A" w:rsidRPr="005145F3" w:rsidRDefault="00834F10" w:rsidP="00D33809">
      <w:pPr>
        <w:pStyle w:val="B10"/>
        <w:rPr>
          <w:lang w:val="fr-FR"/>
        </w:rPr>
      </w:pPr>
      <w:r w:rsidRPr="005145F3">
        <w:rPr>
          <w:lang w:val="fr-FR"/>
        </w:rPr>
        <w:t>-</w:t>
      </w:r>
      <w:r w:rsidRPr="005145F3">
        <w:rPr>
          <w:lang w:val="fr-FR"/>
        </w:rPr>
        <w:tab/>
      </w:r>
      <w:r w:rsidR="00292C5A" w:rsidRPr="005145F3">
        <w:rPr>
          <w:lang w:val="fr-FR"/>
        </w:rPr>
        <w:t>5120 ms (4),</w:t>
      </w:r>
    </w:p>
    <w:p w:rsidR="00292C5A" w:rsidRPr="005145F3" w:rsidRDefault="00834F10" w:rsidP="00D33809">
      <w:pPr>
        <w:pStyle w:val="B10"/>
        <w:rPr>
          <w:lang w:val="fr-FR"/>
        </w:rPr>
      </w:pPr>
      <w:r w:rsidRPr="005145F3">
        <w:rPr>
          <w:lang w:val="fr-FR"/>
        </w:rPr>
        <w:t>-</w:t>
      </w:r>
      <w:r w:rsidRPr="005145F3">
        <w:rPr>
          <w:lang w:val="fr-FR"/>
        </w:rPr>
        <w:tab/>
      </w:r>
      <w:r w:rsidR="00292C5A" w:rsidRPr="005145F3">
        <w:rPr>
          <w:lang w:val="fr-FR"/>
        </w:rPr>
        <w:t>10240 ms (5)</w:t>
      </w:r>
    </w:p>
    <w:p w:rsidR="00292C5A" w:rsidRPr="005145F3" w:rsidRDefault="00834F10" w:rsidP="00D33809">
      <w:pPr>
        <w:pStyle w:val="B10"/>
        <w:rPr>
          <w:lang w:val="fr-FR"/>
        </w:rPr>
      </w:pPr>
      <w:r w:rsidRPr="005145F3">
        <w:rPr>
          <w:lang w:val="fr-FR"/>
        </w:rPr>
        <w:t>-</w:t>
      </w:r>
      <w:r w:rsidRPr="005145F3">
        <w:rPr>
          <w:lang w:val="fr-FR"/>
        </w:rPr>
        <w:tab/>
      </w:r>
      <w:r w:rsidR="00292C5A" w:rsidRPr="005145F3">
        <w:rPr>
          <w:lang w:val="fr-FR"/>
        </w:rPr>
        <w:t>1 min (6).</w:t>
      </w:r>
    </w:p>
    <w:p w:rsidR="00292C5A" w:rsidRDefault="00292C5A">
      <w:pPr>
        <w:rPr>
          <w:noProof/>
          <w:lang w:eastAsia="zh-CN"/>
        </w:rPr>
      </w:pPr>
      <w:r>
        <w:rPr>
          <w:noProof/>
          <w:lang w:eastAsia="zh-CN"/>
        </w:rPr>
        <w:t>Some values may not be always available e.g., due to the large amount of logging they would generate in a highly loaded network. The selection of a specific subset of supported values at the eNB is vendor-specific.</w:t>
      </w:r>
    </w:p>
    <w:p w:rsidR="00EA6485" w:rsidRDefault="00EA6485" w:rsidP="00EA6485">
      <w:pPr>
        <w:pStyle w:val="Heading3"/>
      </w:pPr>
      <w:bookmarkStart w:id="1636" w:name="_Toc516654961"/>
      <w:bookmarkStart w:id="1637" w:name="_Toc28278152"/>
      <w:bookmarkStart w:id="1638" w:name="_Toc36134427"/>
      <w:bookmarkStart w:id="1639" w:name="_Toc44686912"/>
      <w:bookmarkStart w:id="1640" w:name="_Toc51928682"/>
      <w:bookmarkStart w:id="1641" w:name="_Toc51929251"/>
      <w:bookmarkStart w:id="1642" w:name="_Toc155283276"/>
      <w:r>
        <w:t>5.10.24</w:t>
      </w:r>
      <w:r>
        <w:tab/>
        <w:t>MDT PLMN List</w:t>
      </w:r>
      <w:bookmarkEnd w:id="1636"/>
      <w:bookmarkEnd w:id="1637"/>
      <w:bookmarkEnd w:id="1638"/>
      <w:bookmarkEnd w:id="1639"/>
      <w:bookmarkEnd w:id="1640"/>
      <w:bookmarkEnd w:id="1641"/>
      <w:bookmarkEnd w:id="1642"/>
    </w:p>
    <w:p w:rsidR="00EA6485" w:rsidRDefault="00EA6485" w:rsidP="00EA6485">
      <w:pPr>
        <w:keepNext/>
        <w:keepLines/>
      </w:pPr>
      <w:r>
        <w:t xml:space="preserve">This is an optional parameter </w:t>
      </w:r>
      <w:r w:rsidRPr="00455135">
        <w:rPr>
          <w:lang w:val="en-US"/>
        </w:rPr>
        <w:t>indicat</w:t>
      </w:r>
      <w:r>
        <w:rPr>
          <w:lang w:val="en-US"/>
        </w:rPr>
        <w:t>ing</w:t>
      </w:r>
      <w:r w:rsidRPr="00455135">
        <w:rPr>
          <w:lang w:val="en-US"/>
        </w:rPr>
        <w:t xml:space="preserve"> the PLMNs where measurement collection</w:t>
      </w:r>
      <w:r>
        <w:rPr>
          <w:lang w:val="en-US"/>
        </w:rPr>
        <w:t>, status indication</w:t>
      </w:r>
      <w:r w:rsidRPr="00455135">
        <w:rPr>
          <w:lang w:val="en-US"/>
        </w:rPr>
        <w:t xml:space="preserve"> and log reporting is allowed. </w:t>
      </w:r>
      <w:r>
        <w:rPr>
          <w:lang w:val="en-US"/>
        </w:rPr>
        <w:t>E</w:t>
      </w:r>
      <w:r w:rsidRPr="001D7AA9">
        <w:rPr>
          <w:lang w:val="en-US"/>
        </w:rPr>
        <w:t>.</w:t>
      </w:r>
      <w:r>
        <w:rPr>
          <w:lang w:val="en-US"/>
        </w:rPr>
        <w:t>g</w:t>
      </w:r>
      <w:r w:rsidRPr="001D7AA9">
        <w:rPr>
          <w:lang w:val="en-US"/>
        </w:rPr>
        <w:t xml:space="preserve">. the UE performs these actions </w:t>
      </w:r>
      <w:r>
        <w:t xml:space="preserve">for Logged MDT </w:t>
      </w:r>
      <w:r w:rsidRPr="001D7AA9">
        <w:rPr>
          <w:lang w:val="en-US"/>
        </w:rPr>
        <w:t>when the RPLMN is part of this set of PLMNs.</w:t>
      </w:r>
      <w:r>
        <w:rPr>
          <w:lang w:val="en-US"/>
        </w:rPr>
        <w:t xml:space="preserve"> </w:t>
      </w:r>
      <w:r>
        <w:t>Maximum of 16 PLMNs can be defined.</w:t>
      </w:r>
    </w:p>
    <w:p w:rsidR="005D1D39" w:rsidRDefault="00EA6485" w:rsidP="005D1D39">
      <w:pPr>
        <w:keepNext/>
        <w:keepLines/>
      </w:pPr>
      <w:r>
        <w:t>To the UE it is communicated as the plmn-IdentityList. Between the NEs</w:t>
      </w:r>
      <w:r w:rsidRPr="005E735A">
        <w:t xml:space="preserve"> </w:t>
      </w:r>
      <w:r>
        <w:t xml:space="preserve">it </w:t>
      </w:r>
      <w:r w:rsidRPr="005E735A">
        <w:t xml:space="preserve">is </w:t>
      </w:r>
      <w:r>
        <w:t xml:space="preserve">communicated </w:t>
      </w:r>
      <w:r w:rsidRPr="005E735A">
        <w:t>either</w:t>
      </w:r>
      <w:r>
        <w:t xml:space="preserve"> as</w:t>
      </w:r>
      <w:r w:rsidRPr="005E735A">
        <w:t xml:space="preserve"> the Management Based MDT PLMN List or </w:t>
      </w:r>
      <w:r>
        <w:t xml:space="preserve">as </w:t>
      </w:r>
      <w:r w:rsidRPr="005E735A">
        <w:t xml:space="preserve">the Signalling Based MDT PLMN List, depending on how the MDT </w:t>
      </w:r>
      <w:r>
        <w:t>was activated. For further details see also TS 37.320 [30], TS 36.331 [32]</w:t>
      </w:r>
      <w:r w:rsidR="001E39DA">
        <w:t xml:space="preserve">, TS 38.331 [43], TS 36.413 [36] </w:t>
      </w:r>
      <w:r>
        <w:t xml:space="preserve">and TS </w:t>
      </w:r>
      <w:r w:rsidR="001E39DA">
        <w:t>38</w:t>
      </w:r>
      <w:r>
        <w:t>.413 [</w:t>
      </w:r>
      <w:r w:rsidR="001E39DA">
        <w:t>49</w:t>
      </w:r>
      <w:r>
        <w:t>].</w:t>
      </w:r>
      <w:r w:rsidR="005D1D39" w:rsidRPr="005D1D39">
        <w:t xml:space="preserve"> </w:t>
      </w:r>
    </w:p>
    <w:p w:rsidR="005D1D39" w:rsidRDefault="005D1D39" w:rsidP="005D1D39">
      <w:pPr>
        <w:pStyle w:val="Heading3"/>
      </w:pPr>
      <w:bookmarkStart w:id="1643" w:name="_Toc516654962"/>
      <w:bookmarkStart w:id="1644" w:name="_Toc28278153"/>
      <w:bookmarkStart w:id="1645" w:name="_Toc36134428"/>
      <w:bookmarkStart w:id="1646" w:name="_Toc44686913"/>
      <w:bookmarkStart w:id="1647" w:name="_Toc51928683"/>
      <w:bookmarkStart w:id="1648" w:name="_Toc51929252"/>
      <w:bookmarkStart w:id="1649" w:name="_Toc155283277"/>
      <w:r>
        <w:t>5.10.25</w:t>
      </w:r>
      <w:r>
        <w:tab/>
        <w:t>MBSFN Area List</w:t>
      </w:r>
      <w:bookmarkEnd w:id="1643"/>
      <w:bookmarkEnd w:id="1644"/>
      <w:bookmarkEnd w:id="1645"/>
      <w:bookmarkEnd w:id="1646"/>
      <w:bookmarkEnd w:id="1647"/>
      <w:bookmarkEnd w:id="1648"/>
      <w:bookmarkEnd w:id="1649"/>
    </w:p>
    <w:p w:rsidR="005D1D39" w:rsidRDefault="005D1D39" w:rsidP="005D1D39">
      <w:r>
        <w:t>MBSFN Area(s)</w:t>
      </w:r>
      <w:r w:rsidRPr="0097472B">
        <w:t xml:space="preserve"> </w:t>
      </w:r>
      <w:r w:rsidRPr="00C33D99">
        <w:t>for MBSFN measurement logging</w:t>
      </w:r>
      <w:r>
        <w:t>. The MBSFN Area consists of a MBSFN Area ID and Carrier Frequency (EARFCN). The target MBSFN area List</w:t>
      </w:r>
      <w:r w:rsidRPr="00C33D99">
        <w:t xml:space="preserve"> </w:t>
      </w:r>
      <w:r>
        <w:t xml:space="preserve">can have </w:t>
      </w:r>
      <w:r w:rsidRPr="00C33D99">
        <w:t>up to 8 entries</w:t>
      </w:r>
      <w:r>
        <w:t>.</w:t>
      </w:r>
    </w:p>
    <w:p w:rsidR="005D1D39" w:rsidRDefault="005D1D39" w:rsidP="005D1D39">
      <w:r w:rsidRPr="00C33D99">
        <w:t>If target MBSFN area(s)</w:t>
      </w:r>
      <w:r>
        <w:t xml:space="preserve"> </w:t>
      </w:r>
      <w:r w:rsidRPr="00C33D99">
        <w:t xml:space="preserve">is configured, UE applies it in addition to other restrictions such as the logging area. The UE will log measurements as long as it receives MBMS service from an indicated target MBSFN area and is within the configured logging area. </w:t>
      </w:r>
    </w:p>
    <w:p w:rsidR="005D1D39" w:rsidRDefault="005D1D39" w:rsidP="005D1D39">
      <w:r>
        <w:t>For further details see also TS 37.320 [30], TS 36.331 [32] and TS 36.413 [36].</w:t>
      </w:r>
    </w:p>
    <w:p w:rsidR="005D1D39" w:rsidRDefault="005D1D39" w:rsidP="005D1D39">
      <w:r>
        <w:t xml:space="preserve">This parameter is applicable only if the </w:t>
      </w:r>
      <w:r w:rsidR="008A4086" w:rsidRPr="008A4086">
        <w:t>J</w:t>
      </w:r>
      <w:r>
        <w:t xml:space="preserve">ob </w:t>
      </w:r>
      <w:r w:rsidR="008A4086" w:rsidRPr="008A4086">
        <w:t>T</w:t>
      </w:r>
      <w:r>
        <w:t>ype is Logged MBSFN MDT and for eUTRAN only.</w:t>
      </w:r>
    </w:p>
    <w:p w:rsidR="004F74F9" w:rsidRPr="00BC4D1D" w:rsidRDefault="004F74F9" w:rsidP="004F74F9">
      <w:pPr>
        <w:pStyle w:val="Heading3"/>
        <w:rPr>
          <w:rStyle w:val="Emphasis"/>
          <w:i w:val="0"/>
          <w:iCs w:val="0"/>
          <w:color w:val="auto"/>
        </w:rPr>
      </w:pPr>
      <w:bookmarkStart w:id="1650" w:name="_Toc36134429"/>
      <w:bookmarkStart w:id="1651" w:name="_Toc44686914"/>
      <w:bookmarkStart w:id="1652" w:name="_Toc51928684"/>
      <w:bookmarkStart w:id="1653" w:name="_Toc51929253"/>
      <w:bookmarkStart w:id="1654" w:name="_Toc155283278"/>
      <w:r w:rsidRPr="00BC4D1D">
        <w:rPr>
          <w:rStyle w:val="Emphasis"/>
          <w:i w:val="0"/>
          <w:iCs w:val="0"/>
          <w:color w:val="auto"/>
        </w:rPr>
        <w:t>5.10.26</w:t>
      </w:r>
      <w:r w:rsidRPr="00BC4D1D">
        <w:rPr>
          <w:rStyle w:val="Emphasis"/>
          <w:i w:val="0"/>
          <w:iCs w:val="0"/>
          <w:color w:val="auto"/>
        </w:rPr>
        <w:tab/>
        <w:t xml:space="preserve">Area </w:t>
      </w:r>
      <w:r w:rsidR="008A4086" w:rsidRPr="008A4086">
        <w:rPr>
          <w:rStyle w:val="Emphasis"/>
          <w:i w:val="0"/>
          <w:iCs w:val="0"/>
          <w:color w:val="auto"/>
        </w:rPr>
        <w:t>C</w:t>
      </w:r>
      <w:r w:rsidRPr="00BC4D1D">
        <w:rPr>
          <w:rStyle w:val="Emphasis"/>
          <w:i w:val="0"/>
          <w:iCs w:val="0"/>
          <w:color w:val="auto"/>
        </w:rPr>
        <w:t xml:space="preserve">onfiguration for </w:t>
      </w:r>
      <w:r w:rsidR="008A4086" w:rsidRPr="008A4086">
        <w:rPr>
          <w:rStyle w:val="Emphasis"/>
          <w:i w:val="0"/>
          <w:iCs w:val="0"/>
          <w:color w:val="auto"/>
        </w:rPr>
        <w:t>N</w:t>
      </w:r>
      <w:r w:rsidRPr="00BC4D1D">
        <w:rPr>
          <w:rStyle w:val="Emphasis"/>
          <w:i w:val="0"/>
          <w:iCs w:val="0"/>
          <w:color w:val="auto"/>
        </w:rPr>
        <w:t xml:space="preserve">eighbouring </w:t>
      </w:r>
      <w:r w:rsidR="008A4086" w:rsidRPr="008A4086">
        <w:rPr>
          <w:rStyle w:val="Emphasis"/>
          <w:i w:val="0"/>
          <w:iCs w:val="0"/>
          <w:color w:val="auto"/>
        </w:rPr>
        <w:t>C</w:t>
      </w:r>
      <w:r w:rsidRPr="00BC4D1D">
        <w:rPr>
          <w:rStyle w:val="Emphasis"/>
          <w:i w:val="0"/>
          <w:iCs w:val="0"/>
          <w:color w:val="auto"/>
        </w:rPr>
        <w:t>ell</w:t>
      </w:r>
      <w:bookmarkEnd w:id="1650"/>
      <w:bookmarkEnd w:id="1651"/>
      <w:bookmarkEnd w:id="1652"/>
      <w:bookmarkEnd w:id="1653"/>
      <w:r w:rsidR="008A4086" w:rsidRPr="008A4086">
        <w:rPr>
          <w:rStyle w:val="Emphasis"/>
          <w:i w:val="0"/>
          <w:iCs w:val="0"/>
          <w:color w:val="auto"/>
        </w:rPr>
        <w:t>s</w:t>
      </w:r>
      <w:bookmarkEnd w:id="1654"/>
    </w:p>
    <w:p w:rsidR="004F74F9" w:rsidRPr="00BC4D1D" w:rsidRDefault="004F74F9" w:rsidP="00D33809">
      <w:pPr>
        <w:rPr>
          <w:rStyle w:val="Emphasis"/>
          <w:i w:val="0"/>
          <w:iCs w:val="0"/>
          <w:color w:val="auto"/>
        </w:rPr>
      </w:pPr>
      <w:r w:rsidRPr="00AE250D">
        <w:t xml:space="preserve">This NR parameter is optional for logged MDT and defines the area for which UE is requested to perform measurement logging for neighbour cells which have </w:t>
      </w:r>
      <w:r w:rsidR="001E39DA">
        <w:t xml:space="preserve">a </w:t>
      </w:r>
      <w:r w:rsidRPr="00AE250D">
        <w:t xml:space="preserve">list of </w:t>
      </w:r>
      <w:r w:rsidR="001E39DA">
        <w:t xml:space="preserve">carrier </w:t>
      </w:r>
      <w:r w:rsidRPr="00AE250D">
        <w:t xml:space="preserve">frequencies. Each frequency will have one PCI that will list out the neighbouring cell. </w:t>
      </w:r>
      <w:r w:rsidR="00AE250D">
        <w:rPr>
          <w:lang w:val="en-US" w:eastAsia="zh-CN"/>
        </w:rPr>
        <w:t xml:space="preserve">The maximum number of cell identities to be configured as part of area configuration is 32. </w:t>
      </w:r>
      <w:r w:rsidRPr="00AE250D">
        <w:t>If it is not configured, the UE shall perform measurement logging for all the neighbour cells.</w:t>
      </w:r>
    </w:p>
    <w:p w:rsidR="004F74F9" w:rsidRPr="00BC4D1D" w:rsidRDefault="004F74F9" w:rsidP="004F74F9">
      <w:pPr>
        <w:pStyle w:val="Heading3"/>
        <w:rPr>
          <w:rStyle w:val="Emphasis"/>
          <w:i w:val="0"/>
          <w:iCs w:val="0"/>
          <w:color w:val="auto"/>
        </w:rPr>
      </w:pPr>
      <w:bookmarkStart w:id="1655" w:name="_Toc36134430"/>
      <w:bookmarkStart w:id="1656" w:name="_Toc44686915"/>
      <w:bookmarkStart w:id="1657" w:name="_Toc51928685"/>
      <w:bookmarkStart w:id="1658" w:name="_Toc51929254"/>
      <w:bookmarkStart w:id="1659" w:name="_Toc155283279"/>
      <w:r w:rsidRPr="00BC4D1D">
        <w:rPr>
          <w:rStyle w:val="Emphasis"/>
          <w:i w:val="0"/>
          <w:iCs w:val="0"/>
          <w:color w:val="auto"/>
        </w:rPr>
        <w:t>5.10.27</w:t>
      </w:r>
      <w:r w:rsidRPr="00BC4D1D">
        <w:rPr>
          <w:rStyle w:val="Emphasis"/>
          <w:i w:val="0"/>
          <w:iCs w:val="0"/>
          <w:color w:val="auto"/>
        </w:rPr>
        <w:tab/>
        <w:t xml:space="preserve">Report </w:t>
      </w:r>
      <w:r w:rsidR="008A4086" w:rsidRPr="008A4086">
        <w:rPr>
          <w:rStyle w:val="Emphasis"/>
          <w:i w:val="0"/>
          <w:iCs w:val="0"/>
          <w:color w:val="auto"/>
        </w:rPr>
        <w:t>T</w:t>
      </w:r>
      <w:r w:rsidRPr="00BC4D1D">
        <w:rPr>
          <w:rStyle w:val="Emphasis"/>
          <w:i w:val="0"/>
          <w:iCs w:val="0"/>
          <w:color w:val="auto"/>
        </w:rPr>
        <w:t xml:space="preserve">ype for </w:t>
      </w:r>
      <w:r w:rsidR="008A4086" w:rsidRPr="008A4086">
        <w:rPr>
          <w:rStyle w:val="Emphasis"/>
          <w:i w:val="0"/>
          <w:iCs w:val="0"/>
          <w:color w:val="auto"/>
        </w:rPr>
        <w:t>L</w:t>
      </w:r>
      <w:r w:rsidRPr="00BC4D1D">
        <w:rPr>
          <w:rStyle w:val="Emphasis"/>
          <w:i w:val="0"/>
          <w:iCs w:val="0"/>
          <w:color w:val="auto"/>
        </w:rPr>
        <w:t>ogged MDT</w:t>
      </w:r>
      <w:bookmarkEnd w:id="1655"/>
      <w:bookmarkEnd w:id="1656"/>
      <w:bookmarkEnd w:id="1657"/>
      <w:bookmarkEnd w:id="1658"/>
      <w:bookmarkEnd w:id="1659"/>
    </w:p>
    <w:p w:rsidR="004F74F9" w:rsidRPr="00AE250D" w:rsidRDefault="004F74F9" w:rsidP="004F74F9">
      <w:r w:rsidRPr="00AE250D">
        <w:t>This NR parameter is mandatory and defines report type for logged MDT as:</w:t>
      </w:r>
    </w:p>
    <w:p w:rsidR="004F74F9" w:rsidRPr="002566A5" w:rsidRDefault="004F74F9" w:rsidP="004F74F9">
      <w:pPr>
        <w:pStyle w:val="B10"/>
      </w:pPr>
      <w:r w:rsidRPr="005E0D14">
        <w:t xml:space="preserve">- </w:t>
      </w:r>
      <w:r w:rsidRPr="005E0D14">
        <w:tab/>
        <w:t>periodical.</w:t>
      </w:r>
    </w:p>
    <w:p w:rsidR="004F74F9" w:rsidRPr="00BC4D1D" w:rsidRDefault="004F74F9" w:rsidP="004F74F9">
      <w:pPr>
        <w:pStyle w:val="B10"/>
      </w:pPr>
      <w:r w:rsidRPr="00BC4D1D">
        <w:t>-</w:t>
      </w:r>
      <w:r w:rsidRPr="00BC4D1D">
        <w:tab/>
        <w:t>event triggered.</w:t>
      </w:r>
    </w:p>
    <w:p w:rsidR="004F74F9" w:rsidRPr="00BC4D1D" w:rsidRDefault="004F74F9" w:rsidP="004F74F9">
      <w:pPr>
        <w:pStyle w:val="Heading3"/>
      </w:pPr>
      <w:bookmarkStart w:id="1660" w:name="_Toc36134431"/>
      <w:bookmarkStart w:id="1661" w:name="_Toc44686916"/>
      <w:bookmarkStart w:id="1662" w:name="_Toc51928686"/>
      <w:bookmarkStart w:id="1663" w:name="_Toc51929255"/>
      <w:bookmarkStart w:id="1664" w:name="_Toc155283280"/>
      <w:r w:rsidRPr="00BC4D1D">
        <w:t>5.10.28</w:t>
      </w:r>
      <w:r w:rsidRPr="00BC4D1D">
        <w:tab/>
        <w:t xml:space="preserve">Event </w:t>
      </w:r>
      <w:r w:rsidR="008A4086" w:rsidRPr="008A4086">
        <w:t>L</w:t>
      </w:r>
      <w:r w:rsidRPr="00BC4D1D">
        <w:t xml:space="preserve">ist for </w:t>
      </w:r>
      <w:r w:rsidR="008A4086" w:rsidRPr="008A4086">
        <w:t>E</w:t>
      </w:r>
      <w:r w:rsidRPr="00BC4D1D">
        <w:t xml:space="preserve">vent </w:t>
      </w:r>
      <w:r w:rsidR="008A4086" w:rsidRPr="008A4086">
        <w:t>T</w:t>
      </w:r>
      <w:r w:rsidRPr="00BC4D1D">
        <w:t xml:space="preserve">riggered </w:t>
      </w:r>
      <w:r w:rsidR="008A4086" w:rsidRPr="008A4086">
        <w:t>M</w:t>
      </w:r>
      <w:r w:rsidRPr="00BC4D1D">
        <w:t>easurement</w:t>
      </w:r>
      <w:bookmarkEnd w:id="1660"/>
      <w:bookmarkEnd w:id="1661"/>
      <w:bookmarkEnd w:id="1662"/>
      <w:bookmarkEnd w:id="1663"/>
      <w:bookmarkEnd w:id="1664"/>
    </w:p>
    <w:p w:rsidR="004F74F9" w:rsidRPr="00BC4D1D" w:rsidRDefault="004F74F9" w:rsidP="00CD569B">
      <w:pPr>
        <w:ind w:left="1" w:hanging="1"/>
        <w:rPr>
          <w:lang w:val="en-US"/>
        </w:rPr>
      </w:pPr>
      <w:r w:rsidRPr="00BC4D1D">
        <w:t xml:space="preserve">This NR parameter is mandatory for event triggered measurement in the case of logged MDT.  Each </w:t>
      </w:r>
      <w:r w:rsidRPr="00BC4D1D">
        <w:rPr>
          <w:lang w:val="en-US"/>
        </w:rPr>
        <w:t>trace session shall configure at most one event. The UE shall perform logging of measurements only upon certain condition being fulfilled:</w:t>
      </w:r>
    </w:p>
    <w:p w:rsidR="004F74F9" w:rsidRPr="00BC4D1D" w:rsidRDefault="004F74F9" w:rsidP="00CD569B">
      <w:pPr>
        <w:pStyle w:val="B10"/>
        <w:ind w:left="1" w:hanging="1"/>
      </w:pPr>
      <w:r w:rsidRPr="00BC4D1D">
        <w:t>-</w:t>
      </w:r>
      <w:r w:rsidRPr="00BC4D1D">
        <w:tab/>
        <w:t>Out of coverage.</w:t>
      </w:r>
    </w:p>
    <w:p w:rsidR="004F74F9" w:rsidRPr="00BC4D1D" w:rsidRDefault="004F74F9" w:rsidP="00CD569B">
      <w:pPr>
        <w:pStyle w:val="B10"/>
        <w:ind w:left="1" w:hanging="1"/>
      </w:pPr>
      <w:r w:rsidRPr="00BC4D1D">
        <w:t>-</w:t>
      </w:r>
      <w:r w:rsidRPr="00BC4D1D">
        <w:tab/>
      </w:r>
      <w:r w:rsidR="00307010">
        <w:t>L1</w:t>
      </w:r>
      <w:r w:rsidRPr="00BC4D1D">
        <w:t xml:space="preserve"> event.</w:t>
      </w:r>
    </w:p>
    <w:p w:rsidR="004F74F9" w:rsidRPr="00BC4D1D" w:rsidRDefault="004F74F9" w:rsidP="00CD569B">
      <w:pPr>
        <w:ind w:left="1" w:hanging="1"/>
        <w:rPr>
          <w:lang w:eastAsia="zh-CN"/>
        </w:rPr>
      </w:pPr>
      <w:r w:rsidRPr="00BC4D1D">
        <w:t>Detailed definition of the parameter is in 3GPP TS 38.331 [43].</w:t>
      </w:r>
    </w:p>
    <w:p w:rsidR="004F74F9" w:rsidRPr="002E3F17" w:rsidRDefault="004F74F9" w:rsidP="004F74F9">
      <w:pPr>
        <w:pStyle w:val="Heading3"/>
        <w:rPr>
          <w:rStyle w:val="Emphasis"/>
          <w:i w:val="0"/>
          <w:iCs w:val="0"/>
        </w:rPr>
      </w:pPr>
      <w:bookmarkStart w:id="1665" w:name="_Toc36134432"/>
      <w:bookmarkStart w:id="1666" w:name="_Toc44686917"/>
      <w:bookmarkStart w:id="1667" w:name="_Toc51928687"/>
      <w:bookmarkStart w:id="1668" w:name="_Toc51929256"/>
      <w:bookmarkStart w:id="1669" w:name="_Toc155283281"/>
      <w:r w:rsidRPr="00BC4D1D">
        <w:rPr>
          <w:rStyle w:val="Emphasis"/>
          <w:i w:val="0"/>
          <w:iCs w:val="0"/>
          <w:color w:val="auto"/>
        </w:rPr>
        <w:t>5.10.29</w:t>
      </w:r>
      <w:r w:rsidRPr="00BC4D1D">
        <w:rPr>
          <w:rStyle w:val="Emphasis"/>
          <w:i w:val="0"/>
          <w:iCs w:val="0"/>
          <w:color w:val="auto"/>
        </w:rPr>
        <w:tab/>
        <w:t xml:space="preserve">Sensor </w:t>
      </w:r>
      <w:r w:rsidR="008A4086" w:rsidRPr="008A4086">
        <w:rPr>
          <w:rStyle w:val="Emphasis"/>
          <w:i w:val="0"/>
          <w:iCs w:val="0"/>
          <w:color w:val="auto"/>
        </w:rPr>
        <w:t>I</w:t>
      </w:r>
      <w:r w:rsidRPr="00BC4D1D">
        <w:rPr>
          <w:rStyle w:val="Emphasis"/>
          <w:i w:val="0"/>
          <w:iCs w:val="0"/>
          <w:color w:val="auto"/>
        </w:rPr>
        <w:t>nformation</w:t>
      </w:r>
      <w:bookmarkEnd w:id="1665"/>
      <w:bookmarkEnd w:id="1666"/>
      <w:bookmarkEnd w:id="1667"/>
      <w:bookmarkEnd w:id="1668"/>
      <w:bookmarkEnd w:id="1669"/>
    </w:p>
    <w:p w:rsidR="004F74F9" w:rsidRDefault="004F74F9" w:rsidP="00CD569B">
      <w:pPr>
        <w:ind w:left="1" w:hanging="1"/>
      </w:pPr>
      <w:r>
        <w:t xml:space="preserve">This NR parameter is optional and defines which sensor information shall be included in logged MDT and immediate MDT measurement if they are available.  The following sensor measurement can be included or excluded for the UE. </w:t>
      </w:r>
    </w:p>
    <w:p w:rsidR="004F74F9" w:rsidRPr="00D33809" w:rsidRDefault="004F74F9" w:rsidP="00CD569B">
      <w:pPr>
        <w:pStyle w:val="B10"/>
        <w:ind w:left="1" w:hanging="1"/>
      </w:pPr>
      <w:r>
        <w:t>-</w:t>
      </w:r>
      <w:r>
        <w:tab/>
        <w:t>Barometric pressure.</w:t>
      </w:r>
    </w:p>
    <w:p w:rsidR="004F74F9" w:rsidRPr="00D33809" w:rsidRDefault="004F74F9" w:rsidP="00CD569B">
      <w:pPr>
        <w:pStyle w:val="B10"/>
        <w:ind w:left="1" w:hanging="1"/>
      </w:pPr>
      <w:r>
        <w:t>-</w:t>
      </w:r>
      <w:r>
        <w:tab/>
      </w:r>
      <w:r w:rsidRPr="00D33809">
        <w:t>UE speed</w:t>
      </w:r>
      <w:r>
        <w:t>.</w:t>
      </w:r>
    </w:p>
    <w:p w:rsidR="004F74F9" w:rsidRPr="00D33809" w:rsidRDefault="004F74F9" w:rsidP="00CD569B">
      <w:pPr>
        <w:pStyle w:val="B10"/>
        <w:ind w:left="1" w:hanging="1"/>
        <w:rPr>
          <w:lang w:val="en-US"/>
        </w:rPr>
      </w:pPr>
      <w:r>
        <w:t>-</w:t>
      </w:r>
      <w:r>
        <w:tab/>
      </w:r>
      <w:r w:rsidRPr="00D33809">
        <w:t>UE orientation</w:t>
      </w:r>
      <w:r>
        <w:t>.</w:t>
      </w:r>
    </w:p>
    <w:p w:rsidR="004F74F9" w:rsidRDefault="004F74F9" w:rsidP="00CD569B">
      <w:pPr>
        <w:ind w:left="1" w:hanging="1"/>
      </w:pPr>
      <w:r>
        <w:t>Detailed definition of the parameter is in TS 38.331 [43].</w:t>
      </w:r>
    </w:p>
    <w:p w:rsidR="00E43E05" w:rsidRDefault="00E43E05" w:rsidP="00E43E05">
      <w:pPr>
        <w:pStyle w:val="Heading3"/>
      </w:pPr>
      <w:bookmarkStart w:id="1670" w:name="_Toc155283282"/>
      <w:r>
        <w:t>5.10.30</w:t>
      </w:r>
      <w:r>
        <w:tab/>
        <w:t xml:space="preserve">Collection </w:t>
      </w:r>
      <w:r w:rsidR="008A4086" w:rsidRPr="008A4086">
        <w:t>P</w:t>
      </w:r>
      <w:r>
        <w:t xml:space="preserve">eriod for RRM </w:t>
      </w:r>
      <w:r w:rsidR="008A4086" w:rsidRPr="008A4086">
        <w:t>M</w:t>
      </w:r>
      <w:r>
        <w:t>easurements NR</w:t>
      </w:r>
      <w:bookmarkEnd w:id="1670"/>
      <w:r>
        <w:t xml:space="preserve"> </w:t>
      </w:r>
    </w:p>
    <w:p w:rsidR="00E43E05" w:rsidRDefault="00E43E05" w:rsidP="00CD569B">
      <w:pPr>
        <w:ind w:left="1" w:hanging="1"/>
      </w:pPr>
      <w:r>
        <w:t xml:space="preserve">This parameter is mandatory if the </w:t>
      </w:r>
      <w:r w:rsidR="008A4086" w:rsidRPr="008A4086">
        <w:t>J</w:t>
      </w:r>
      <w:r>
        <w:t xml:space="preserve">ob </w:t>
      </w:r>
      <w:r w:rsidR="008A4086" w:rsidRPr="008A4086">
        <w:t>T</w:t>
      </w:r>
      <w:r>
        <w:t xml:space="preserve">ype is set to Immediate MDT or Immediate MDT and Trace and any of the bits 3 (M4) or 4 (M5) of the list of measurements parameter (defined in Section 5.10.3) in NR is set to 1. The parameter is used only in case of RAN side measurements whose configuration is determined by RRM. </w:t>
      </w:r>
    </w:p>
    <w:p w:rsidR="00E43E05" w:rsidRDefault="00E43E05" w:rsidP="00CD569B">
      <w:pPr>
        <w:ind w:left="1" w:hanging="1"/>
      </w:pPr>
      <w:r>
        <w:t xml:space="preserve">This measurement parameter defines the collection period that should be used to collect available measurement samples in case of RRM configured measurements. The same collection period should be used for all such measurements that are requested in the same MDT or combined Trace and MDT job. </w:t>
      </w:r>
    </w:p>
    <w:p w:rsidR="00E43E05" w:rsidRDefault="00E43E05" w:rsidP="00CD569B">
      <w:pPr>
        <w:ind w:left="1" w:hanging="1"/>
      </w:pPr>
      <w:r>
        <w:t>The parameter is an enumerated type with the following values (detailed definition is in 3GPP TS 38.413 [49]:</w:t>
      </w:r>
    </w:p>
    <w:p w:rsidR="00E43E05" w:rsidRPr="004D56F5" w:rsidRDefault="00E43E05" w:rsidP="00CD569B">
      <w:pPr>
        <w:pStyle w:val="B10"/>
        <w:ind w:left="1" w:hanging="1"/>
        <w:rPr>
          <w:lang w:val="en-US"/>
        </w:rPr>
      </w:pPr>
      <w:r w:rsidRPr="004D56F5">
        <w:rPr>
          <w:lang w:val="en-US"/>
        </w:rPr>
        <w:t>-</w:t>
      </w:r>
      <w:r w:rsidRPr="004D56F5">
        <w:rPr>
          <w:lang w:val="en-US"/>
        </w:rPr>
        <w:tab/>
        <w:t>1024 ms (0),</w:t>
      </w:r>
    </w:p>
    <w:p w:rsidR="00E43E05" w:rsidRPr="004D56F5" w:rsidRDefault="00E43E05" w:rsidP="00CD569B">
      <w:pPr>
        <w:pStyle w:val="B10"/>
        <w:ind w:left="1" w:hanging="1"/>
        <w:rPr>
          <w:lang w:val="en-US"/>
        </w:rPr>
      </w:pPr>
      <w:r w:rsidRPr="004D56F5">
        <w:rPr>
          <w:lang w:val="en-US"/>
        </w:rPr>
        <w:t>-</w:t>
      </w:r>
      <w:r w:rsidRPr="004D56F5">
        <w:rPr>
          <w:lang w:val="en-US"/>
        </w:rPr>
        <w:tab/>
        <w:t>2048 ms (1),</w:t>
      </w:r>
    </w:p>
    <w:p w:rsidR="00E43E05" w:rsidRPr="004D56F5" w:rsidRDefault="00E43E05" w:rsidP="00CD569B">
      <w:pPr>
        <w:pStyle w:val="B10"/>
        <w:ind w:left="1" w:hanging="1"/>
        <w:rPr>
          <w:lang w:val="en-US"/>
        </w:rPr>
      </w:pPr>
      <w:r w:rsidRPr="004D56F5">
        <w:rPr>
          <w:lang w:val="en-US"/>
        </w:rPr>
        <w:t>-</w:t>
      </w:r>
      <w:r w:rsidRPr="004D56F5">
        <w:rPr>
          <w:lang w:val="en-US"/>
        </w:rPr>
        <w:tab/>
        <w:t>5120 ms (2),</w:t>
      </w:r>
    </w:p>
    <w:p w:rsidR="00E43E05" w:rsidRPr="004D56F5" w:rsidRDefault="00E43E05" w:rsidP="00CD569B">
      <w:pPr>
        <w:pStyle w:val="B10"/>
        <w:ind w:left="1" w:hanging="1"/>
        <w:rPr>
          <w:lang w:val="en-US"/>
        </w:rPr>
      </w:pPr>
      <w:r w:rsidRPr="004D56F5">
        <w:rPr>
          <w:lang w:val="en-US"/>
        </w:rPr>
        <w:t>-</w:t>
      </w:r>
      <w:r w:rsidRPr="004D56F5">
        <w:rPr>
          <w:lang w:val="en-US"/>
        </w:rPr>
        <w:tab/>
        <w:t>10240 ms (3),</w:t>
      </w:r>
    </w:p>
    <w:p w:rsidR="00E43E05" w:rsidRPr="004D56F5" w:rsidRDefault="00E43E05" w:rsidP="00CD569B">
      <w:pPr>
        <w:pStyle w:val="B10"/>
        <w:ind w:left="1" w:hanging="1"/>
        <w:rPr>
          <w:lang w:val="en-US"/>
        </w:rPr>
      </w:pPr>
      <w:r w:rsidRPr="004D56F5">
        <w:rPr>
          <w:lang w:val="en-US"/>
        </w:rPr>
        <w:t>-</w:t>
      </w:r>
      <w:r w:rsidRPr="004D56F5">
        <w:rPr>
          <w:lang w:val="en-US"/>
        </w:rPr>
        <w:tab/>
        <w:t>60000 ms (4).</w:t>
      </w:r>
    </w:p>
    <w:p w:rsidR="004F74F9" w:rsidRDefault="00E43E05" w:rsidP="00CD569B">
      <w:pPr>
        <w:ind w:left="1" w:hanging="1"/>
      </w:pPr>
      <w:r>
        <w:t>Some values may not be always available e.g., due to the large amount of logging they would generate in a highly loaded network. The selection of a specific subset of supported values at the gNB is vendor-specific.</w:t>
      </w:r>
    </w:p>
    <w:p w:rsidR="00373ED5" w:rsidRDefault="00373ED5" w:rsidP="00373ED5">
      <w:pPr>
        <w:pStyle w:val="Heading3"/>
      </w:pPr>
      <w:bookmarkStart w:id="1671" w:name="_Toc155283283"/>
      <w:r>
        <w:t>5.10.31</w:t>
      </w:r>
      <w:r>
        <w:tab/>
      </w:r>
      <w:r w:rsidR="002D74D4">
        <w:t>Void</w:t>
      </w:r>
      <w:bookmarkEnd w:id="1671"/>
    </w:p>
    <w:p w:rsidR="00373ED5" w:rsidRDefault="00373ED5" w:rsidP="00373ED5">
      <w:pPr>
        <w:pStyle w:val="Heading3"/>
      </w:pPr>
      <w:bookmarkStart w:id="1672" w:name="_Toc155283284"/>
      <w:r>
        <w:t>5.10.32</w:t>
      </w:r>
      <w:r>
        <w:tab/>
        <w:t xml:space="preserve">Collection </w:t>
      </w:r>
      <w:r w:rsidR="008A4086" w:rsidRPr="008A4086">
        <w:t>P</w:t>
      </w:r>
      <w:r>
        <w:t>eriod M6 in LTE</w:t>
      </w:r>
      <w:bookmarkEnd w:id="1672"/>
    </w:p>
    <w:p w:rsidR="00373ED5" w:rsidRDefault="00373ED5" w:rsidP="00373ED5">
      <w:r>
        <w:t xml:space="preserve">This parameter is mandatory if the </w:t>
      </w:r>
      <w:r w:rsidR="008A4086" w:rsidRPr="008A4086">
        <w:t>J</w:t>
      </w:r>
      <w:r>
        <w:t xml:space="preserve">ob </w:t>
      </w:r>
      <w:r w:rsidR="008A4086" w:rsidRPr="008A4086">
        <w:t>T</w:t>
      </w:r>
      <w:r>
        <w:t xml:space="preserve">ype is set to Immediate MDT or Immediate MDT and Trace and </w:t>
      </w:r>
      <w:r w:rsidR="008A4086" w:rsidRPr="008A4086">
        <w:t xml:space="preserve">any of </w:t>
      </w:r>
      <w:r>
        <w:t xml:space="preserve">the bit 7 </w:t>
      </w:r>
      <w:r w:rsidR="008A4086" w:rsidRPr="008A4086">
        <w:t xml:space="preserve">or bit 11 </w:t>
      </w:r>
      <w:r>
        <w:t>of list of measurements parameter (defined in Section 5.10.3) in LTE (M6 for DL or M6 for UL) is set to 1.</w:t>
      </w:r>
    </w:p>
    <w:p w:rsidR="00373ED5" w:rsidRDefault="00373ED5" w:rsidP="00373ED5">
      <w:r>
        <w:t xml:space="preserve">This measurement parameter defines the collection period that should be used for </w:t>
      </w:r>
      <w:r>
        <w:rPr>
          <w:lang w:eastAsia="zh-TW"/>
        </w:rPr>
        <w:t>p</w:t>
      </w:r>
      <w:r w:rsidRPr="009730F0">
        <w:rPr>
          <w:lang w:eastAsia="zh-TW"/>
        </w:rPr>
        <w:t xml:space="preserve">acket </w:t>
      </w:r>
      <w:r>
        <w:rPr>
          <w:lang w:eastAsia="zh-TW"/>
        </w:rPr>
        <w:t>d</w:t>
      </w:r>
      <w:r w:rsidRPr="009730F0">
        <w:rPr>
          <w:lang w:eastAsia="zh-TW"/>
        </w:rPr>
        <w:t>elay measurement</w:t>
      </w:r>
      <w:r>
        <w:t xml:space="preserve"> made by the eNB. The same collection period should be used for the UL and DL.</w:t>
      </w:r>
    </w:p>
    <w:p w:rsidR="00373ED5" w:rsidRDefault="00373ED5" w:rsidP="00373ED5">
      <w:pPr>
        <w:ind w:left="1" w:hanging="1"/>
      </w:pPr>
      <w:r>
        <w:t>The parameter is an enumerated type with the following values (detailed definition is in 3GPP TS 36.413 [36]):</w:t>
      </w:r>
    </w:p>
    <w:p w:rsidR="00373ED5" w:rsidRPr="0073027A" w:rsidRDefault="00373ED5" w:rsidP="00373ED5">
      <w:pPr>
        <w:pStyle w:val="B10"/>
        <w:rPr>
          <w:lang w:val="en-US"/>
        </w:rPr>
      </w:pPr>
      <w:r w:rsidRPr="0073027A">
        <w:rPr>
          <w:lang w:val="en-US"/>
        </w:rPr>
        <w:t>-</w:t>
      </w:r>
      <w:r>
        <w:rPr>
          <w:lang w:val="en-US"/>
        </w:rPr>
        <w:tab/>
      </w:r>
      <w:r w:rsidRPr="0073027A">
        <w:rPr>
          <w:lang w:val="en-US"/>
        </w:rPr>
        <w:t>1024 ms (0),</w:t>
      </w:r>
    </w:p>
    <w:p w:rsidR="00373ED5" w:rsidRPr="0073027A" w:rsidRDefault="00373ED5" w:rsidP="00373ED5">
      <w:pPr>
        <w:pStyle w:val="B10"/>
        <w:rPr>
          <w:lang w:val="en-US"/>
        </w:rPr>
      </w:pPr>
      <w:r w:rsidRPr="0073027A">
        <w:rPr>
          <w:lang w:val="en-US"/>
        </w:rPr>
        <w:t>-</w:t>
      </w:r>
      <w:r w:rsidRPr="0073027A">
        <w:rPr>
          <w:lang w:val="en-US"/>
        </w:rPr>
        <w:tab/>
        <w:t>2048 ms (1),</w:t>
      </w:r>
    </w:p>
    <w:p w:rsidR="00373ED5" w:rsidRPr="0073027A" w:rsidRDefault="00373ED5" w:rsidP="00373ED5">
      <w:pPr>
        <w:pStyle w:val="B10"/>
        <w:rPr>
          <w:lang w:val="en-US"/>
        </w:rPr>
      </w:pPr>
      <w:r w:rsidRPr="0073027A">
        <w:rPr>
          <w:lang w:val="en-US"/>
        </w:rPr>
        <w:t>-</w:t>
      </w:r>
      <w:r w:rsidRPr="0073027A">
        <w:rPr>
          <w:lang w:val="en-US"/>
        </w:rPr>
        <w:tab/>
        <w:t>5120 ms (2),</w:t>
      </w:r>
    </w:p>
    <w:p w:rsidR="00373ED5" w:rsidRPr="0073027A" w:rsidRDefault="00373ED5" w:rsidP="00373ED5">
      <w:pPr>
        <w:pStyle w:val="B10"/>
        <w:rPr>
          <w:lang w:val="en-US"/>
        </w:rPr>
      </w:pPr>
      <w:r w:rsidRPr="0073027A">
        <w:rPr>
          <w:lang w:val="en-US"/>
        </w:rPr>
        <w:t>-</w:t>
      </w:r>
      <w:r w:rsidRPr="0073027A">
        <w:rPr>
          <w:lang w:val="en-US"/>
        </w:rPr>
        <w:tab/>
        <w:t>10240 ms (3)</w:t>
      </w:r>
    </w:p>
    <w:p w:rsidR="00373ED5" w:rsidRDefault="00373ED5" w:rsidP="00373ED5">
      <w:pPr>
        <w:rPr>
          <w:noProof/>
          <w:lang w:eastAsia="zh-CN"/>
        </w:rPr>
      </w:pPr>
      <w:r>
        <w:rPr>
          <w:noProof/>
          <w:lang w:eastAsia="zh-CN"/>
        </w:rPr>
        <w:t>Some values may not be always available e.g., due to the large amount of logging they would generate in a highly loaded network. The selection of a specific subset of supported values at the eNB is vendor-specific.</w:t>
      </w:r>
    </w:p>
    <w:p w:rsidR="00373ED5" w:rsidRDefault="00373ED5" w:rsidP="00373ED5">
      <w:pPr>
        <w:pStyle w:val="Heading3"/>
      </w:pPr>
      <w:bookmarkStart w:id="1673" w:name="_Toc155283285"/>
      <w:r>
        <w:t>5.10.33</w:t>
      </w:r>
      <w:r>
        <w:tab/>
        <w:t xml:space="preserve">Collection </w:t>
      </w:r>
      <w:r w:rsidR="008A4086" w:rsidRPr="008A4086">
        <w:t>P</w:t>
      </w:r>
      <w:r>
        <w:t>eriod M7 in LTE</w:t>
      </w:r>
      <w:bookmarkEnd w:id="1673"/>
    </w:p>
    <w:p w:rsidR="00373ED5" w:rsidRDefault="00373ED5" w:rsidP="00373ED5">
      <w:r>
        <w:t xml:space="preserve">This parameter is mandatory if the </w:t>
      </w:r>
      <w:r w:rsidR="00FB331E" w:rsidRPr="00FB331E">
        <w:t>J</w:t>
      </w:r>
      <w:r>
        <w:t xml:space="preserve">ob </w:t>
      </w:r>
      <w:r w:rsidR="00FB331E" w:rsidRPr="00FB331E">
        <w:t>T</w:t>
      </w:r>
      <w:r>
        <w:t xml:space="preserve">ype is set to Immediate MDT or Immediate MDT and Trace and </w:t>
      </w:r>
      <w:r w:rsidR="00FB331E" w:rsidRPr="00FB331E">
        <w:t xml:space="preserve">any of </w:t>
      </w:r>
      <w:r>
        <w:t xml:space="preserve">the bit 8 </w:t>
      </w:r>
      <w:r w:rsidR="00FB331E" w:rsidRPr="00FB331E">
        <w:t xml:space="preserve">or bit 12 </w:t>
      </w:r>
      <w:r>
        <w:t>of list of measurements parameter (defined in Section 5.10.3) in LTE (M7 for DL or M7 for UL) is set to 1.</w:t>
      </w:r>
    </w:p>
    <w:p w:rsidR="00373ED5" w:rsidRDefault="00373ED5" w:rsidP="00373ED5">
      <w:r>
        <w:t>This measurement parameter defines the collection period that should be used for</w:t>
      </w:r>
      <w:r w:rsidRPr="00A96BE6">
        <w:rPr>
          <w:lang w:eastAsia="zh-TW"/>
        </w:rPr>
        <w:t xml:space="preserve"> </w:t>
      </w:r>
      <w:r>
        <w:rPr>
          <w:lang w:eastAsia="zh-TW"/>
        </w:rPr>
        <w:t>p</w:t>
      </w:r>
      <w:r w:rsidRPr="009730F0">
        <w:rPr>
          <w:lang w:eastAsia="zh-TW"/>
        </w:rPr>
        <w:t>acket</w:t>
      </w:r>
      <w:r>
        <w:rPr>
          <w:lang w:eastAsia="zh-TW"/>
        </w:rPr>
        <w:t xml:space="preserve"> l</w:t>
      </w:r>
      <w:r w:rsidRPr="009730F0">
        <w:rPr>
          <w:lang w:eastAsia="zh-TW"/>
        </w:rPr>
        <w:t>oss rate measurement</w:t>
      </w:r>
      <w:r>
        <w:t xml:space="preserve"> made by the eNB. The same collection period should be used for the UL and DL.</w:t>
      </w:r>
    </w:p>
    <w:p w:rsidR="00373ED5" w:rsidRDefault="00373ED5" w:rsidP="00373ED5">
      <w:pPr>
        <w:ind w:left="1" w:hanging="1"/>
      </w:pPr>
      <w:r>
        <w:t>The parameter is an integer type with the following values (detailed definition is in 3GPP TS 36.413 [36]):</w:t>
      </w:r>
    </w:p>
    <w:p w:rsidR="00373ED5" w:rsidRPr="00035C5B" w:rsidRDefault="00373ED5" w:rsidP="00373ED5">
      <w:pPr>
        <w:ind w:left="1" w:hanging="1"/>
      </w:pPr>
      <w:r>
        <w:t>1..60 min</w:t>
      </w:r>
    </w:p>
    <w:p w:rsidR="00373ED5" w:rsidRPr="0073027A" w:rsidRDefault="00373ED5" w:rsidP="0073027A">
      <w:pPr>
        <w:rPr>
          <w:lang w:val="en-US"/>
        </w:rPr>
      </w:pPr>
      <w:r>
        <w:rPr>
          <w:noProof/>
          <w:lang w:eastAsia="zh-CN"/>
        </w:rPr>
        <w:t>Some values may not be always available e.g., due to the large amount of logging they would generate in a highly loaded network. The selection of a specific subset of supported values at the eNB is vendor-specific.</w:t>
      </w:r>
    </w:p>
    <w:p w:rsidR="00373ED5" w:rsidRDefault="00373ED5" w:rsidP="00373ED5">
      <w:pPr>
        <w:pStyle w:val="Heading3"/>
      </w:pPr>
      <w:bookmarkStart w:id="1674" w:name="_Toc155283286"/>
      <w:r>
        <w:t>5.10.34</w:t>
      </w:r>
      <w:r>
        <w:tab/>
        <w:t xml:space="preserve">Collection </w:t>
      </w:r>
      <w:r w:rsidR="00FB331E" w:rsidRPr="00FB331E">
        <w:t>P</w:t>
      </w:r>
      <w:r>
        <w:t>eriod M6 in NR</w:t>
      </w:r>
      <w:bookmarkEnd w:id="1674"/>
    </w:p>
    <w:p w:rsidR="00373ED5" w:rsidRDefault="00373ED5" w:rsidP="00373ED5">
      <w:r>
        <w:t xml:space="preserve">This parameter is mandatory if the </w:t>
      </w:r>
      <w:r w:rsidR="00FB331E" w:rsidRPr="00FB331E">
        <w:t>J</w:t>
      </w:r>
      <w:r>
        <w:t xml:space="preserve">ob </w:t>
      </w:r>
      <w:r w:rsidR="00FB331E" w:rsidRPr="00FB331E">
        <w:t>T</w:t>
      </w:r>
      <w:r>
        <w:t xml:space="preserve">ype is set to Immediate MDT or Immediate MDT and Trace and </w:t>
      </w:r>
      <w:r w:rsidR="00FB331E" w:rsidRPr="00FB331E">
        <w:t xml:space="preserve">any of </w:t>
      </w:r>
      <w:r>
        <w:t xml:space="preserve">the bit 5 </w:t>
      </w:r>
      <w:r w:rsidR="00FB331E" w:rsidRPr="00FB331E">
        <w:t xml:space="preserve">or bit 12 </w:t>
      </w:r>
      <w:r>
        <w:t>of list of measurements parameter (defined in Section 5.10.3) in NR (M6 for DL or M6 for UL) is set to 1.</w:t>
      </w:r>
    </w:p>
    <w:p w:rsidR="00373ED5" w:rsidRDefault="00373ED5" w:rsidP="00373ED5">
      <w:r>
        <w:t xml:space="preserve">This measurement parameter defines the collection period that should be used for </w:t>
      </w:r>
      <w:r>
        <w:rPr>
          <w:lang w:eastAsia="zh-TW"/>
        </w:rPr>
        <w:t>p</w:t>
      </w:r>
      <w:r w:rsidRPr="009730F0">
        <w:rPr>
          <w:lang w:eastAsia="zh-TW"/>
        </w:rPr>
        <w:t xml:space="preserve">acket </w:t>
      </w:r>
      <w:r>
        <w:rPr>
          <w:lang w:eastAsia="zh-TW"/>
        </w:rPr>
        <w:t>d</w:t>
      </w:r>
      <w:r w:rsidRPr="009730F0">
        <w:rPr>
          <w:lang w:eastAsia="zh-TW"/>
        </w:rPr>
        <w:t>elay measurement</w:t>
      </w:r>
      <w:r>
        <w:t xml:space="preserve"> made by the gNB. The same collection period should be used for the UL and DL.</w:t>
      </w:r>
    </w:p>
    <w:p w:rsidR="00373ED5" w:rsidRDefault="00373ED5" w:rsidP="00373ED5">
      <w:pPr>
        <w:ind w:left="1" w:hanging="1"/>
      </w:pPr>
      <w:r>
        <w:t>The parameter is an enumerated type with the following values (detailed definition is in 3GPP TS 38.413 [49]):</w:t>
      </w:r>
    </w:p>
    <w:p w:rsidR="00373ED5" w:rsidRPr="00035C5B" w:rsidRDefault="00373ED5" w:rsidP="00373ED5">
      <w:pPr>
        <w:pStyle w:val="B10"/>
        <w:rPr>
          <w:lang w:val="en-US"/>
        </w:rPr>
      </w:pPr>
      <w:r w:rsidRPr="00035C5B">
        <w:rPr>
          <w:lang w:val="en-US"/>
        </w:rPr>
        <w:t>-</w:t>
      </w:r>
      <w:r w:rsidRPr="00035C5B">
        <w:rPr>
          <w:lang w:val="en-US"/>
        </w:rPr>
        <w:tab/>
        <w:t>120 ms (0),</w:t>
      </w:r>
    </w:p>
    <w:p w:rsidR="00373ED5" w:rsidRPr="00035C5B" w:rsidRDefault="00373ED5" w:rsidP="00373ED5">
      <w:pPr>
        <w:pStyle w:val="B10"/>
        <w:rPr>
          <w:lang w:val="en-US"/>
        </w:rPr>
      </w:pPr>
      <w:r w:rsidRPr="00035C5B">
        <w:rPr>
          <w:lang w:val="en-US"/>
        </w:rPr>
        <w:t>-</w:t>
      </w:r>
      <w:r w:rsidRPr="00035C5B">
        <w:rPr>
          <w:lang w:val="en-US"/>
        </w:rPr>
        <w:tab/>
        <w:t>240 ms (1),</w:t>
      </w:r>
    </w:p>
    <w:p w:rsidR="00373ED5" w:rsidRPr="00035C5B" w:rsidRDefault="00373ED5" w:rsidP="00373ED5">
      <w:pPr>
        <w:pStyle w:val="B10"/>
        <w:rPr>
          <w:lang w:val="en-US"/>
        </w:rPr>
      </w:pPr>
      <w:r w:rsidRPr="00035C5B">
        <w:rPr>
          <w:lang w:val="en-US"/>
        </w:rPr>
        <w:t>-</w:t>
      </w:r>
      <w:r w:rsidRPr="00035C5B">
        <w:rPr>
          <w:lang w:val="en-US"/>
        </w:rPr>
        <w:tab/>
        <w:t>480 ms (2),</w:t>
      </w:r>
    </w:p>
    <w:p w:rsidR="00373ED5" w:rsidRPr="00035C5B" w:rsidRDefault="00373ED5" w:rsidP="00373ED5">
      <w:pPr>
        <w:pStyle w:val="B10"/>
        <w:rPr>
          <w:lang w:val="en-US"/>
        </w:rPr>
      </w:pPr>
      <w:r w:rsidRPr="00035C5B">
        <w:rPr>
          <w:lang w:val="en-US"/>
        </w:rPr>
        <w:t>-</w:t>
      </w:r>
      <w:r w:rsidRPr="00035C5B">
        <w:rPr>
          <w:lang w:val="en-US"/>
        </w:rPr>
        <w:tab/>
        <w:t>640 ms (3)</w:t>
      </w:r>
    </w:p>
    <w:p w:rsidR="00373ED5" w:rsidRPr="00035C5B" w:rsidRDefault="00373ED5" w:rsidP="00373ED5">
      <w:pPr>
        <w:pStyle w:val="B10"/>
        <w:rPr>
          <w:lang w:val="en-US"/>
        </w:rPr>
      </w:pPr>
      <w:r w:rsidRPr="00A96BE6">
        <w:rPr>
          <w:lang w:val="en-US"/>
        </w:rPr>
        <w:t xml:space="preserve">-    </w:t>
      </w:r>
      <w:r w:rsidRPr="00035C5B">
        <w:rPr>
          <w:lang w:val="en-US"/>
        </w:rPr>
        <w:t>1</w:t>
      </w:r>
      <w:r w:rsidRPr="00A96BE6">
        <w:rPr>
          <w:lang w:val="en-US"/>
        </w:rPr>
        <w:t>024</w:t>
      </w:r>
      <w:r w:rsidRPr="00035C5B">
        <w:rPr>
          <w:lang w:val="en-US"/>
        </w:rPr>
        <w:t xml:space="preserve"> ms (4),</w:t>
      </w:r>
    </w:p>
    <w:p w:rsidR="00373ED5" w:rsidRPr="00035C5B" w:rsidRDefault="00373ED5" w:rsidP="00373ED5">
      <w:pPr>
        <w:pStyle w:val="B10"/>
        <w:rPr>
          <w:lang w:val="en-US"/>
        </w:rPr>
      </w:pPr>
      <w:r w:rsidRPr="00035C5B">
        <w:rPr>
          <w:lang w:val="en-US"/>
        </w:rPr>
        <w:t>-</w:t>
      </w:r>
      <w:r w:rsidRPr="00035C5B">
        <w:rPr>
          <w:lang w:val="en-US"/>
        </w:rPr>
        <w:tab/>
        <w:t>2048 ms (5),</w:t>
      </w:r>
    </w:p>
    <w:p w:rsidR="00373ED5" w:rsidRPr="00035C5B" w:rsidRDefault="00373ED5" w:rsidP="00373ED5">
      <w:pPr>
        <w:pStyle w:val="B10"/>
        <w:rPr>
          <w:lang w:val="en-US"/>
        </w:rPr>
      </w:pPr>
      <w:r w:rsidRPr="00035C5B">
        <w:rPr>
          <w:lang w:val="en-US"/>
        </w:rPr>
        <w:t>-</w:t>
      </w:r>
      <w:r w:rsidRPr="00035C5B">
        <w:rPr>
          <w:lang w:val="en-US"/>
        </w:rPr>
        <w:tab/>
        <w:t>5120 ms (</w:t>
      </w:r>
      <w:r>
        <w:rPr>
          <w:lang w:val="en-US"/>
        </w:rPr>
        <w:t>6</w:t>
      </w:r>
      <w:r w:rsidRPr="00035C5B">
        <w:rPr>
          <w:lang w:val="en-US"/>
        </w:rPr>
        <w:t>),</w:t>
      </w:r>
    </w:p>
    <w:p w:rsidR="00373ED5" w:rsidRPr="00035C5B" w:rsidRDefault="00373ED5" w:rsidP="00373ED5">
      <w:pPr>
        <w:pStyle w:val="B10"/>
        <w:rPr>
          <w:lang w:val="en-US"/>
        </w:rPr>
      </w:pPr>
      <w:r w:rsidRPr="00035C5B">
        <w:rPr>
          <w:lang w:val="en-US"/>
        </w:rPr>
        <w:t>-</w:t>
      </w:r>
      <w:r w:rsidRPr="00035C5B">
        <w:rPr>
          <w:lang w:val="en-US"/>
        </w:rPr>
        <w:tab/>
        <w:t>10240 ms (</w:t>
      </w:r>
      <w:r>
        <w:rPr>
          <w:lang w:val="en-US"/>
        </w:rPr>
        <w:t>7</w:t>
      </w:r>
      <w:r w:rsidRPr="00035C5B">
        <w:rPr>
          <w:lang w:val="en-US"/>
        </w:rPr>
        <w:t>)</w:t>
      </w:r>
    </w:p>
    <w:p w:rsidR="00373ED5" w:rsidRPr="00035C5B" w:rsidRDefault="00373ED5" w:rsidP="00373ED5">
      <w:pPr>
        <w:pStyle w:val="B10"/>
        <w:rPr>
          <w:lang w:val="en-US"/>
        </w:rPr>
      </w:pPr>
      <w:r w:rsidRPr="00035C5B">
        <w:rPr>
          <w:lang w:val="en-US"/>
        </w:rPr>
        <w:t>-</w:t>
      </w:r>
      <w:r w:rsidRPr="00035C5B">
        <w:rPr>
          <w:lang w:val="en-US"/>
        </w:rPr>
        <w:tab/>
        <w:t>2</w:t>
      </w:r>
      <w:r w:rsidRPr="00A96BE6">
        <w:rPr>
          <w:lang w:val="en-US"/>
        </w:rPr>
        <w:t>0480</w:t>
      </w:r>
      <w:r w:rsidRPr="00035C5B">
        <w:rPr>
          <w:lang w:val="en-US"/>
        </w:rPr>
        <w:t xml:space="preserve"> ms (8),</w:t>
      </w:r>
    </w:p>
    <w:p w:rsidR="00373ED5" w:rsidRPr="0073027A" w:rsidRDefault="00373ED5" w:rsidP="00373ED5">
      <w:pPr>
        <w:pStyle w:val="B10"/>
        <w:rPr>
          <w:lang w:val="en-US"/>
        </w:rPr>
      </w:pPr>
      <w:r w:rsidRPr="0073027A">
        <w:rPr>
          <w:lang w:val="en-US"/>
        </w:rPr>
        <w:t>-</w:t>
      </w:r>
      <w:r w:rsidRPr="0073027A">
        <w:rPr>
          <w:lang w:val="en-US"/>
        </w:rPr>
        <w:tab/>
        <w:t>40960 ms (9),</w:t>
      </w:r>
    </w:p>
    <w:p w:rsidR="00373ED5" w:rsidRPr="0077555E" w:rsidRDefault="00373ED5" w:rsidP="00373ED5">
      <w:pPr>
        <w:pStyle w:val="B10"/>
        <w:rPr>
          <w:lang w:val="en-US"/>
        </w:rPr>
      </w:pPr>
      <w:r w:rsidRPr="0077555E">
        <w:rPr>
          <w:lang w:val="en-US"/>
        </w:rPr>
        <w:t>-</w:t>
      </w:r>
      <w:r w:rsidRPr="0077555E">
        <w:rPr>
          <w:lang w:val="en-US"/>
        </w:rPr>
        <w:tab/>
        <w:t>1 min (10)</w:t>
      </w:r>
    </w:p>
    <w:p w:rsidR="00373ED5" w:rsidRPr="0077555E" w:rsidRDefault="00373ED5" w:rsidP="00373ED5">
      <w:pPr>
        <w:pStyle w:val="B10"/>
        <w:rPr>
          <w:lang w:val="en-US"/>
        </w:rPr>
      </w:pPr>
      <w:r w:rsidRPr="0077555E">
        <w:rPr>
          <w:lang w:val="en-US"/>
        </w:rPr>
        <w:t>-</w:t>
      </w:r>
      <w:r w:rsidRPr="0077555E">
        <w:rPr>
          <w:lang w:val="en-US"/>
        </w:rPr>
        <w:tab/>
        <w:t>6 min (11).</w:t>
      </w:r>
    </w:p>
    <w:p w:rsidR="00373ED5" w:rsidRPr="0077555E" w:rsidRDefault="00373ED5" w:rsidP="00373ED5">
      <w:pPr>
        <w:pStyle w:val="B10"/>
        <w:rPr>
          <w:lang w:val="en-US"/>
        </w:rPr>
      </w:pPr>
      <w:r w:rsidRPr="0077555E">
        <w:rPr>
          <w:lang w:val="en-US"/>
        </w:rPr>
        <w:t>-</w:t>
      </w:r>
      <w:r>
        <w:rPr>
          <w:lang w:val="en-US"/>
        </w:rPr>
        <w:tab/>
      </w:r>
      <w:r w:rsidRPr="0077555E">
        <w:rPr>
          <w:lang w:val="en-US"/>
        </w:rPr>
        <w:t>12 min (12)</w:t>
      </w:r>
    </w:p>
    <w:p w:rsidR="00373ED5" w:rsidRPr="0077555E" w:rsidRDefault="00373ED5" w:rsidP="00373ED5">
      <w:pPr>
        <w:pStyle w:val="B10"/>
        <w:rPr>
          <w:lang w:val="en-US"/>
        </w:rPr>
      </w:pPr>
      <w:r w:rsidRPr="0077555E">
        <w:rPr>
          <w:lang w:val="en-US"/>
        </w:rPr>
        <w:t>-</w:t>
      </w:r>
      <w:r w:rsidRPr="0077555E">
        <w:rPr>
          <w:lang w:val="en-US"/>
        </w:rPr>
        <w:tab/>
        <w:t>30 min (13)</w:t>
      </w:r>
    </w:p>
    <w:p w:rsidR="00373ED5" w:rsidRPr="0077555E" w:rsidRDefault="00373ED5" w:rsidP="00373ED5">
      <w:pPr>
        <w:pStyle w:val="B10"/>
        <w:rPr>
          <w:lang w:val="en-US"/>
        </w:rPr>
      </w:pPr>
    </w:p>
    <w:p w:rsidR="00373ED5" w:rsidRDefault="00373ED5" w:rsidP="00373ED5">
      <w:r>
        <w:rPr>
          <w:noProof/>
          <w:lang w:eastAsia="zh-CN"/>
        </w:rPr>
        <w:t>Some values may not be always available e.g., due to the large amount of logging they would generate in a highly loaded network. The selection of a specific subset of supported values at the gNB is vendor-specific.</w:t>
      </w:r>
    </w:p>
    <w:p w:rsidR="00373ED5" w:rsidRDefault="00373ED5" w:rsidP="00373ED5">
      <w:pPr>
        <w:pStyle w:val="Heading3"/>
      </w:pPr>
      <w:bookmarkStart w:id="1675" w:name="_Toc155283287"/>
      <w:r>
        <w:t>5.10.35</w:t>
      </w:r>
      <w:r>
        <w:tab/>
        <w:t xml:space="preserve">Collection </w:t>
      </w:r>
      <w:r w:rsidR="00FB331E" w:rsidRPr="00FB331E">
        <w:t>P</w:t>
      </w:r>
      <w:r>
        <w:t>eriod M7 in NR</w:t>
      </w:r>
      <w:bookmarkEnd w:id="1675"/>
    </w:p>
    <w:p w:rsidR="00373ED5" w:rsidRDefault="00373ED5" w:rsidP="00373ED5">
      <w:r>
        <w:t xml:space="preserve">This parameter is mandatory if the </w:t>
      </w:r>
      <w:r w:rsidR="00FB331E" w:rsidRPr="00FB331E">
        <w:t>J</w:t>
      </w:r>
      <w:r>
        <w:t xml:space="preserve">ob </w:t>
      </w:r>
      <w:r w:rsidR="00FB331E" w:rsidRPr="00FB331E">
        <w:t>T</w:t>
      </w:r>
      <w:r>
        <w:t xml:space="preserve">ype is set to Immediate MDT or Immediate MDT and Trace and </w:t>
      </w:r>
      <w:r w:rsidR="00FB331E" w:rsidRPr="00FB331E">
        <w:t>any of</w:t>
      </w:r>
      <w:r>
        <w:t xml:space="preserve"> the bit 6 </w:t>
      </w:r>
      <w:r w:rsidR="00FB331E" w:rsidRPr="00FB331E">
        <w:t xml:space="preserve">or bit 13 </w:t>
      </w:r>
      <w:r>
        <w:t>of list of measurements parameter (defined in Section 5.10.3) in NR (M7 for DL or M7 for UL) is set to 1.</w:t>
      </w:r>
    </w:p>
    <w:p w:rsidR="00373ED5" w:rsidRDefault="00373ED5" w:rsidP="00373ED5">
      <w:r>
        <w:t>This measurement parameter defines the collection period that should be used for</w:t>
      </w:r>
      <w:r w:rsidRPr="00A96BE6">
        <w:rPr>
          <w:lang w:eastAsia="zh-TW"/>
        </w:rPr>
        <w:t xml:space="preserve"> </w:t>
      </w:r>
      <w:r>
        <w:rPr>
          <w:lang w:eastAsia="zh-TW"/>
        </w:rPr>
        <w:t>p</w:t>
      </w:r>
      <w:r w:rsidRPr="009730F0">
        <w:rPr>
          <w:lang w:eastAsia="zh-TW"/>
        </w:rPr>
        <w:t>acket</w:t>
      </w:r>
      <w:r>
        <w:rPr>
          <w:lang w:eastAsia="zh-TW"/>
        </w:rPr>
        <w:t xml:space="preserve"> l</w:t>
      </w:r>
      <w:r w:rsidRPr="009730F0">
        <w:rPr>
          <w:lang w:eastAsia="zh-TW"/>
        </w:rPr>
        <w:t>oss rate measurement</w:t>
      </w:r>
      <w:r>
        <w:t xml:space="preserve"> made by the gNB. The same collection period should be used for the UL and DL.</w:t>
      </w:r>
    </w:p>
    <w:p w:rsidR="00373ED5" w:rsidRDefault="00373ED5" w:rsidP="00373ED5">
      <w:pPr>
        <w:ind w:left="1" w:hanging="1"/>
      </w:pPr>
      <w:r>
        <w:t>The parameter is an integer type with the following values (detailed definition is in 3GPP TS 38.413 [49]):</w:t>
      </w:r>
    </w:p>
    <w:p w:rsidR="00373ED5" w:rsidRPr="00035C5B" w:rsidRDefault="00373ED5" w:rsidP="00373ED5">
      <w:pPr>
        <w:ind w:left="1" w:hanging="1"/>
      </w:pPr>
      <w:r>
        <w:t>1..60 min</w:t>
      </w:r>
    </w:p>
    <w:p w:rsidR="00373ED5" w:rsidRDefault="00373ED5" w:rsidP="00373ED5">
      <w:pPr>
        <w:rPr>
          <w:noProof/>
          <w:lang w:eastAsia="zh-CN"/>
        </w:rPr>
      </w:pPr>
      <w:r>
        <w:rPr>
          <w:noProof/>
          <w:lang w:eastAsia="zh-CN"/>
        </w:rPr>
        <w:t>Some values may not be always available e.g., due to the large amount of logging they would generate in a highly loaded network. The selection of a specific subset of supported values at the gNB is vendor-specific.</w:t>
      </w:r>
    </w:p>
    <w:p w:rsidR="00307010" w:rsidRDefault="00307010" w:rsidP="001764C6">
      <w:pPr>
        <w:pStyle w:val="Heading3"/>
      </w:pPr>
      <w:bookmarkStart w:id="1676" w:name="_Hlk79782722"/>
      <w:bookmarkStart w:id="1677" w:name="_Toc155283288"/>
      <w:r>
        <w:t>5.10.36</w:t>
      </w:r>
      <w:r>
        <w:tab/>
        <w:t xml:space="preserve">Event </w:t>
      </w:r>
      <w:r w:rsidR="00FB331E" w:rsidRPr="00FB331E">
        <w:t>T</w:t>
      </w:r>
      <w:r>
        <w:t xml:space="preserve">hreshold for L1 </w:t>
      </w:r>
      <w:r w:rsidR="00FB331E" w:rsidRPr="00FB331E">
        <w:t>E</w:t>
      </w:r>
      <w:r>
        <w:t>vent</w:t>
      </w:r>
      <w:bookmarkEnd w:id="1677"/>
    </w:p>
    <w:p w:rsidR="00307010" w:rsidRDefault="00307010" w:rsidP="001764C6">
      <w:pPr>
        <w:ind w:left="0" w:firstLine="0"/>
      </w:pPr>
      <w:r>
        <w:t xml:space="preserve">The parameter is mandatory for event triggered measurement in the case of logged MDT in NR and the event type is configured for L1 event. </w:t>
      </w:r>
    </w:p>
    <w:p w:rsidR="00307010" w:rsidRDefault="00307010" w:rsidP="001764C6">
      <w:pPr>
        <w:ind w:left="0" w:firstLine="0"/>
      </w:pPr>
      <w:r>
        <w:t>The parameter defines the threshold for reporting measurements in NR Logged MDT for L1 event based reporting trigger. Detailed definition of the parameter is in  TS 38.331 [43] and TS 38.413 [49].</w:t>
      </w:r>
    </w:p>
    <w:p w:rsidR="00307010" w:rsidRDefault="00307010" w:rsidP="001764C6">
      <w:pPr>
        <w:ind w:left="0" w:firstLine="0"/>
      </w:pPr>
      <w:r>
        <w:t xml:space="preserve">The range used depends on the used measurement quantity: </w:t>
      </w:r>
    </w:p>
    <w:p w:rsidR="00307010" w:rsidRDefault="00307010" w:rsidP="001764C6">
      <w:pPr>
        <w:pStyle w:val="B10"/>
        <w:ind w:left="0" w:firstLine="0"/>
      </w:pPr>
      <w:r>
        <w:t>-</w:t>
      </w:r>
      <w:r>
        <w:tab/>
        <w:t xml:space="preserve">RSRP range: 0 – 127 (for calculating the actual value see </w:t>
      </w:r>
      <w:r>
        <w:rPr>
          <w:i/>
          <w:iCs/>
        </w:rPr>
        <w:t>RSRP-Range</w:t>
      </w:r>
      <w:r>
        <w:t xml:space="preserve"> in TS 38.331 [43]) </w:t>
      </w:r>
    </w:p>
    <w:p w:rsidR="00307010" w:rsidRDefault="00307010" w:rsidP="00307010">
      <w:pPr>
        <w:pStyle w:val="B10"/>
        <w:ind w:left="0" w:firstLine="0"/>
      </w:pPr>
      <w:r>
        <w:t>-</w:t>
      </w:r>
      <w:r>
        <w:tab/>
        <w:t xml:space="preserve">RSRQ range: 0 – 127 (for calculating the actual value see </w:t>
      </w:r>
      <w:r w:rsidRPr="001764C6">
        <w:rPr>
          <w:i/>
          <w:iCs/>
        </w:rPr>
        <w:t>RSRQ-Range</w:t>
      </w:r>
      <w:r>
        <w:t xml:space="preserve"> in TS 38.331 [43]).</w:t>
      </w:r>
    </w:p>
    <w:p w:rsidR="00307010" w:rsidRDefault="00307010" w:rsidP="00307010">
      <w:pPr>
        <w:pStyle w:val="Heading3"/>
      </w:pPr>
      <w:bookmarkStart w:id="1678" w:name="_Toc155283289"/>
      <w:r>
        <w:t>5.10.37</w:t>
      </w:r>
      <w:r>
        <w:tab/>
        <w:t xml:space="preserve">Hysteresis for L1 </w:t>
      </w:r>
      <w:r w:rsidR="00FB331E" w:rsidRPr="00FB331E">
        <w:t>E</w:t>
      </w:r>
      <w:r>
        <w:t>vent</w:t>
      </w:r>
      <w:bookmarkEnd w:id="1678"/>
      <w:r>
        <w:t xml:space="preserve"> </w:t>
      </w:r>
    </w:p>
    <w:p w:rsidR="00307010" w:rsidRDefault="00307010" w:rsidP="00307010">
      <w:pPr>
        <w:ind w:left="0" w:firstLine="0"/>
      </w:pPr>
      <w:r>
        <w:t xml:space="preserve">The parameter is mandatory for event triggered measurement in the case of logged MDT in NR and the event type is configured for L1 event. </w:t>
      </w:r>
    </w:p>
    <w:p w:rsidR="00307010" w:rsidRDefault="00307010" w:rsidP="001764C6">
      <w:pPr>
        <w:ind w:left="0" w:firstLine="0"/>
      </w:pPr>
      <w:r>
        <w:t>The parameter is used within the entry and leave condition of the L1 event triggered reporting in NR Logged MDT. Detailed definition of the parameter is in  TS 38.331 [43] and TS 38.413 [49].</w:t>
      </w:r>
    </w:p>
    <w:p w:rsidR="00307010" w:rsidRDefault="00307010" w:rsidP="00307010">
      <w:pPr>
        <w:pStyle w:val="B10"/>
        <w:ind w:left="0" w:firstLine="0"/>
      </w:pPr>
      <w:r>
        <w:t xml:space="preserve">The parameter is an Integer number between 0 .. 30. For calculating the actual value see </w:t>
      </w:r>
      <w:r>
        <w:rPr>
          <w:i/>
          <w:iCs/>
        </w:rPr>
        <w:t>Hysteresis</w:t>
      </w:r>
      <w:r>
        <w:t xml:space="preserve"> in TS 38.331 [43]).</w:t>
      </w:r>
    </w:p>
    <w:p w:rsidR="00307010" w:rsidRDefault="00307010" w:rsidP="00307010">
      <w:pPr>
        <w:pStyle w:val="Heading3"/>
      </w:pPr>
      <w:bookmarkStart w:id="1679" w:name="_Toc155283290"/>
      <w:r>
        <w:t>5.10.</w:t>
      </w:r>
      <w:r w:rsidR="00362430">
        <w:t>38</w:t>
      </w:r>
      <w:r w:rsidR="00362430">
        <w:tab/>
      </w:r>
      <w:r>
        <w:t xml:space="preserve">Time to </w:t>
      </w:r>
      <w:r w:rsidR="00FB331E" w:rsidRPr="00FB331E">
        <w:t>T</w:t>
      </w:r>
      <w:r>
        <w:t xml:space="preserve">rigger for L1 </w:t>
      </w:r>
      <w:r w:rsidR="00FB331E" w:rsidRPr="00FB331E">
        <w:t>E</w:t>
      </w:r>
      <w:r>
        <w:t>vent</w:t>
      </w:r>
      <w:bookmarkEnd w:id="1679"/>
      <w:r>
        <w:t xml:space="preserve"> </w:t>
      </w:r>
    </w:p>
    <w:p w:rsidR="00307010" w:rsidRDefault="00307010" w:rsidP="00307010">
      <w:pPr>
        <w:ind w:left="0" w:firstLine="0"/>
      </w:pPr>
      <w:r>
        <w:t xml:space="preserve">The parameter is mandatory for event triggered measurement in the case of logged MDT in NR and the event type is configured for L1 event. </w:t>
      </w:r>
    </w:p>
    <w:p w:rsidR="00307010" w:rsidRDefault="00307010" w:rsidP="001764C6">
      <w:pPr>
        <w:ind w:left="0" w:firstLine="0"/>
      </w:pPr>
      <w:r>
        <w:t>The parameter defines the time during which specific criteria for the event needs to be met in order to trigger a measurement report. Detailed definition of the parameter is in  TS 38.331 [43] and TS 38.413 [49].</w:t>
      </w:r>
    </w:p>
    <w:p w:rsidR="00307010" w:rsidRDefault="00307010" w:rsidP="001764C6">
      <w:pPr>
        <w:ind w:left="0" w:firstLine="0"/>
      </w:pPr>
      <w:r>
        <w:t>The parameter is an is an enumerated type with the following values:</w:t>
      </w:r>
    </w:p>
    <w:p w:rsidR="00307010" w:rsidRDefault="00307010" w:rsidP="001764C6">
      <w:pPr>
        <w:pStyle w:val="B10"/>
        <w:ind w:left="0" w:firstLine="0"/>
        <w:rPr>
          <w:lang w:val="en-US"/>
        </w:rPr>
      </w:pPr>
      <w:r>
        <w:rPr>
          <w:lang w:val="en-US"/>
        </w:rPr>
        <w:t>-</w:t>
      </w:r>
      <w:r>
        <w:rPr>
          <w:lang w:val="en-US"/>
        </w:rPr>
        <w:tab/>
        <w:t>0 ms (0),</w:t>
      </w:r>
    </w:p>
    <w:p w:rsidR="00307010" w:rsidRDefault="00307010" w:rsidP="001764C6">
      <w:pPr>
        <w:pStyle w:val="B10"/>
        <w:ind w:left="0" w:firstLine="0"/>
        <w:rPr>
          <w:lang w:val="en-US"/>
        </w:rPr>
      </w:pPr>
      <w:r>
        <w:rPr>
          <w:lang w:val="en-US"/>
        </w:rPr>
        <w:t>-</w:t>
      </w:r>
      <w:r>
        <w:rPr>
          <w:lang w:val="en-US"/>
        </w:rPr>
        <w:tab/>
        <w:t>40 ms (1),</w:t>
      </w:r>
    </w:p>
    <w:p w:rsidR="00307010" w:rsidRDefault="00307010" w:rsidP="001764C6">
      <w:pPr>
        <w:pStyle w:val="B10"/>
        <w:ind w:left="0" w:firstLine="0"/>
        <w:rPr>
          <w:lang w:val="en-US"/>
        </w:rPr>
      </w:pPr>
      <w:r>
        <w:rPr>
          <w:lang w:val="en-US"/>
        </w:rPr>
        <w:t>-</w:t>
      </w:r>
      <w:r>
        <w:rPr>
          <w:lang w:val="en-US"/>
        </w:rPr>
        <w:tab/>
        <w:t>64 ms (2),</w:t>
      </w:r>
    </w:p>
    <w:p w:rsidR="00307010" w:rsidRDefault="00307010" w:rsidP="001764C6">
      <w:pPr>
        <w:pStyle w:val="B10"/>
        <w:ind w:left="0" w:firstLine="0"/>
        <w:rPr>
          <w:lang w:val="en-US"/>
        </w:rPr>
      </w:pPr>
      <w:r>
        <w:rPr>
          <w:lang w:val="en-US"/>
        </w:rPr>
        <w:t>-</w:t>
      </w:r>
      <w:r>
        <w:rPr>
          <w:lang w:val="en-US"/>
        </w:rPr>
        <w:tab/>
        <w:t>80 ms (3)</w:t>
      </w:r>
    </w:p>
    <w:p w:rsidR="00307010" w:rsidRDefault="00307010" w:rsidP="001764C6">
      <w:pPr>
        <w:pStyle w:val="B10"/>
        <w:ind w:left="0" w:firstLine="0"/>
        <w:rPr>
          <w:lang w:val="en-US"/>
        </w:rPr>
      </w:pPr>
      <w:r>
        <w:rPr>
          <w:lang w:val="en-US"/>
        </w:rPr>
        <w:t>-    100 ms (4),</w:t>
      </w:r>
    </w:p>
    <w:p w:rsidR="00307010" w:rsidRDefault="00307010" w:rsidP="001764C6">
      <w:pPr>
        <w:pStyle w:val="B10"/>
        <w:ind w:left="0" w:firstLine="0"/>
        <w:rPr>
          <w:lang w:val="en-US"/>
        </w:rPr>
      </w:pPr>
      <w:r>
        <w:rPr>
          <w:lang w:val="en-US"/>
        </w:rPr>
        <w:t>-</w:t>
      </w:r>
      <w:r>
        <w:rPr>
          <w:lang w:val="en-US"/>
        </w:rPr>
        <w:tab/>
        <w:t>128 ms (5),</w:t>
      </w:r>
    </w:p>
    <w:p w:rsidR="00307010" w:rsidRDefault="00307010" w:rsidP="001764C6">
      <w:pPr>
        <w:pStyle w:val="B10"/>
        <w:ind w:left="0" w:firstLine="0"/>
        <w:rPr>
          <w:lang w:val="en-US"/>
        </w:rPr>
      </w:pPr>
      <w:r>
        <w:rPr>
          <w:lang w:val="en-US"/>
        </w:rPr>
        <w:t>-</w:t>
      </w:r>
      <w:r>
        <w:rPr>
          <w:lang w:val="en-US"/>
        </w:rPr>
        <w:tab/>
        <w:t>160 ms (6),</w:t>
      </w:r>
    </w:p>
    <w:p w:rsidR="00307010" w:rsidRDefault="00307010" w:rsidP="001764C6">
      <w:pPr>
        <w:pStyle w:val="B10"/>
        <w:ind w:left="0" w:firstLine="0"/>
        <w:rPr>
          <w:lang w:val="en-US"/>
        </w:rPr>
      </w:pPr>
      <w:r>
        <w:rPr>
          <w:lang w:val="en-US"/>
        </w:rPr>
        <w:t>-</w:t>
      </w:r>
      <w:r>
        <w:rPr>
          <w:lang w:val="en-US"/>
        </w:rPr>
        <w:tab/>
        <w:t>256 ms (7)</w:t>
      </w:r>
    </w:p>
    <w:p w:rsidR="00307010" w:rsidRDefault="00307010" w:rsidP="001764C6">
      <w:pPr>
        <w:pStyle w:val="B10"/>
        <w:ind w:left="0" w:firstLine="0"/>
        <w:rPr>
          <w:lang w:val="en-US"/>
        </w:rPr>
      </w:pPr>
      <w:r>
        <w:rPr>
          <w:lang w:val="en-US"/>
        </w:rPr>
        <w:t>-    320 ms (8),</w:t>
      </w:r>
    </w:p>
    <w:p w:rsidR="00307010" w:rsidRDefault="00307010" w:rsidP="001764C6">
      <w:pPr>
        <w:pStyle w:val="B10"/>
        <w:ind w:left="0" w:firstLine="0"/>
        <w:rPr>
          <w:lang w:val="en-US"/>
        </w:rPr>
      </w:pPr>
      <w:r>
        <w:rPr>
          <w:lang w:val="en-US"/>
        </w:rPr>
        <w:t>-</w:t>
      </w:r>
      <w:r>
        <w:rPr>
          <w:lang w:val="en-US"/>
        </w:rPr>
        <w:tab/>
        <w:t>480 ms (9),</w:t>
      </w:r>
    </w:p>
    <w:p w:rsidR="00307010" w:rsidRDefault="00307010" w:rsidP="001764C6">
      <w:pPr>
        <w:pStyle w:val="B10"/>
        <w:ind w:left="0" w:firstLine="0"/>
        <w:rPr>
          <w:lang w:val="en-US"/>
        </w:rPr>
      </w:pPr>
      <w:r>
        <w:rPr>
          <w:lang w:val="en-US"/>
        </w:rPr>
        <w:t>-</w:t>
      </w:r>
      <w:r>
        <w:rPr>
          <w:lang w:val="en-US"/>
        </w:rPr>
        <w:tab/>
        <w:t>512 ms (10),</w:t>
      </w:r>
    </w:p>
    <w:p w:rsidR="00307010" w:rsidRDefault="00307010" w:rsidP="001764C6">
      <w:pPr>
        <w:pStyle w:val="B10"/>
        <w:ind w:left="0" w:firstLine="0"/>
        <w:rPr>
          <w:lang w:val="en-US"/>
        </w:rPr>
      </w:pPr>
      <w:r>
        <w:rPr>
          <w:lang w:val="en-US"/>
        </w:rPr>
        <w:t>-</w:t>
      </w:r>
      <w:r>
        <w:rPr>
          <w:lang w:val="en-US"/>
        </w:rPr>
        <w:tab/>
        <w:t>640 ms (11),</w:t>
      </w:r>
    </w:p>
    <w:p w:rsidR="00307010" w:rsidRDefault="00307010" w:rsidP="001764C6">
      <w:pPr>
        <w:pStyle w:val="B10"/>
        <w:ind w:left="0" w:firstLine="0"/>
        <w:rPr>
          <w:lang w:val="en-US"/>
        </w:rPr>
      </w:pPr>
      <w:r>
        <w:rPr>
          <w:lang w:val="en-US"/>
        </w:rPr>
        <w:t>-</w:t>
      </w:r>
      <w:r>
        <w:rPr>
          <w:lang w:val="en-US"/>
        </w:rPr>
        <w:tab/>
        <w:t>1024 ms (12)</w:t>
      </w:r>
    </w:p>
    <w:p w:rsidR="00307010" w:rsidRDefault="00307010" w:rsidP="001764C6">
      <w:pPr>
        <w:pStyle w:val="B10"/>
        <w:ind w:left="0" w:firstLine="0"/>
        <w:rPr>
          <w:lang w:val="en-US"/>
        </w:rPr>
      </w:pPr>
      <w:r>
        <w:rPr>
          <w:lang w:val="en-US"/>
        </w:rPr>
        <w:t>-    1280 ms (13),</w:t>
      </w:r>
    </w:p>
    <w:p w:rsidR="00307010" w:rsidRDefault="00307010" w:rsidP="001764C6">
      <w:pPr>
        <w:pStyle w:val="B10"/>
        <w:ind w:left="0" w:firstLine="0"/>
        <w:rPr>
          <w:lang w:val="en-US"/>
        </w:rPr>
      </w:pPr>
      <w:r>
        <w:rPr>
          <w:lang w:val="en-US"/>
        </w:rPr>
        <w:t>-</w:t>
      </w:r>
      <w:r>
        <w:rPr>
          <w:lang w:val="en-US"/>
        </w:rPr>
        <w:tab/>
        <w:t>2560 ms (14),</w:t>
      </w:r>
    </w:p>
    <w:p w:rsidR="00307010" w:rsidRDefault="00307010" w:rsidP="00307010">
      <w:pPr>
        <w:pStyle w:val="B10"/>
        <w:ind w:left="0" w:firstLine="0"/>
        <w:rPr>
          <w:lang w:val="en-US"/>
        </w:rPr>
      </w:pPr>
      <w:r>
        <w:rPr>
          <w:lang w:val="en-US"/>
        </w:rPr>
        <w:t>-</w:t>
      </w:r>
      <w:r>
        <w:rPr>
          <w:lang w:val="en-US"/>
        </w:rPr>
        <w:tab/>
        <w:t>5120 ms (15),</w:t>
      </w:r>
    </w:p>
    <w:p w:rsidR="00307010" w:rsidRDefault="00307010" w:rsidP="00307010">
      <w:pPr>
        <w:pStyle w:val="Heading3"/>
      </w:pPr>
      <w:bookmarkStart w:id="1680" w:name="_Toc155283291"/>
      <w:r>
        <w:t>5.10.</w:t>
      </w:r>
      <w:r w:rsidR="00362430">
        <w:t>39</w:t>
      </w:r>
      <w:r w:rsidR="00362430">
        <w:tab/>
      </w:r>
      <w:r>
        <w:t xml:space="preserve">Event Threshold for </w:t>
      </w:r>
      <w:r w:rsidR="00FB331E" w:rsidRPr="00FB331E">
        <w:t xml:space="preserve">UE </w:t>
      </w:r>
      <w:r>
        <w:t xml:space="preserve">Power Headroom </w:t>
      </w:r>
      <w:r w:rsidR="00FB331E" w:rsidRPr="00FB331E">
        <w:t xml:space="preserve">(UPH) </w:t>
      </w:r>
      <w:r>
        <w:t xml:space="preserve">Measurement </w:t>
      </w:r>
      <w:r w:rsidR="00FB331E" w:rsidRPr="00FB331E">
        <w:t>UMTS</w:t>
      </w:r>
      <w:bookmarkEnd w:id="1680"/>
    </w:p>
    <w:p w:rsidR="00307010" w:rsidRDefault="00307010" w:rsidP="001764C6">
      <w:pPr>
        <w:ind w:left="0" w:firstLine="0"/>
      </w:pPr>
      <w:r>
        <w:t xml:space="preserve">The parameter is optional for event triggered measurement in the case UMTS Power Headroom Measurement (M4). </w:t>
      </w:r>
    </w:p>
    <w:p w:rsidR="00307010" w:rsidRDefault="00307010" w:rsidP="001764C6">
      <w:pPr>
        <w:ind w:left="0" w:firstLine="0"/>
      </w:pPr>
      <w:r>
        <w:t xml:space="preserve">The parameter defines the threshold for initiating and stopping reporting UE Power Headroom (UPH) measurements (M4) in UMTS. If the UPH value falls below the indicated threshold, reporting is started and is periodically done until UPH value goes above this threhold. Detailed definition of the parameter is in TS 25.331 [31] and TS 25.413 [13]. </w:t>
      </w:r>
    </w:p>
    <w:p w:rsidR="00373ED5" w:rsidRDefault="00307010" w:rsidP="00CD569B">
      <w:pPr>
        <w:ind w:left="1" w:hanging="1"/>
      </w:pPr>
      <w:r>
        <w:t xml:space="preserve">The parameter is an Integer number between 0 .. 31. (for calculating the actual value see </w:t>
      </w:r>
      <w:r>
        <w:rPr>
          <w:i/>
          <w:iCs/>
        </w:rPr>
        <w:t>Hysteresis</w:t>
      </w:r>
      <w:r>
        <w:t xml:space="preserve"> in TS 25.123</w:t>
      </w:r>
      <w:r w:rsidR="00362430">
        <w:t xml:space="preserve"> [</w:t>
      </w:r>
      <w:r w:rsidR="00727E3C">
        <w:t>59</w:t>
      </w:r>
      <w:r w:rsidR="00362430">
        <w:t>]</w:t>
      </w:r>
      <w:r>
        <w:t xml:space="preserve"> and TS 25.133 </w:t>
      </w:r>
      <w:r w:rsidR="00362430">
        <w:t>[</w:t>
      </w:r>
      <w:r w:rsidR="00727E3C">
        <w:t>60</w:t>
      </w:r>
      <w:r w:rsidR="00362430">
        <w:t>]</w:t>
      </w:r>
      <w:r>
        <w:t xml:space="preserve">. </w:t>
      </w:r>
      <w:bookmarkEnd w:id="1676"/>
    </w:p>
    <w:p w:rsidR="005E4F22" w:rsidRPr="005E4F22" w:rsidRDefault="005E4F22" w:rsidP="005E4F22">
      <w:pPr>
        <w:pStyle w:val="Heading3"/>
        <w:rPr>
          <w:rStyle w:val="Emphasis"/>
          <w:i w:val="0"/>
          <w:iCs w:val="0"/>
        </w:rPr>
      </w:pPr>
      <w:bookmarkStart w:id="1681" w:name="_Toc155283292"/>
      <w:r w:rsidRPr="009F1FB1">
        <w:t>5.10.40</w:t>
      </w:r>
      <w:r w:rsidRPr="009F1FB1">
        <w:tab/>
        <w:t>Beam level measurement</w:t>
      </w:r>
      <w:bookmarkEnd w:id="1681"/>
    </w:p>
    <w:p w:rsidR="005E4F22" w:rsidRDefault="005E4F22" w:rsidP="005E4F22">
      <w:pPr>
        <w:ind w:left="1" w:hanging="1"/>
      </w:pPr>
      <w:r>
        <w:rPr>
          <w:color w:val="000000"/>
          <w:lang w:val="en-US"/>
        </w:rPr>
        <w:t xml:space="preserve">This NR parameter is mandatory if the Job </w:t>
      </w:r>
      <w:r w:rsidR="00FB331E" w:rsidRPr="00FB331E">
        <w:rPr>
          <w:color w:val="000000"/>
          <w:lang w:val="en-US"/>
        </w:rPr>
        <w:t>T</w:t>
      </w:r>
      <w:r>
        <w:rPr>
          <w:color w:val="000000"/>
          <w:lang w:val="en-US"/>
        </w:rPr>
        <w:t xml:space="preserve">ype is configured for Immediate MDT or combined Immediate MDT and Trace and the bit 1 (M1) in the list of measurements parameter (defined in Section 5.10.3) for NR is set to 1. </w:t>
      </w:r>
    </w:p>
    <w:p w:rsidR="005E4F22" w:rsidRDefault="005E4F22" w:rsidP="005E4F22">
      <w:pPr>
        <w:ind w:left="1" w:hanging="1"/>
      </w:pPr>
      <w:r>
        <w:t>The parameter is a Boolean type.</w:t>
      </w:r>
    </w:p>
    <w:p w:rsidR="005E4F22" w:rsidRDefault="005E4F22" w:rsidP="005E4F22">
      <w:pPr>
        <w:ind w:left="1" w:hanging="1"/>
      </w:pPr>
      <w:r>
        <w:t>Detailed definition of the parameter is in clause 6.3.2, TS 38.331 [43].</w:t>
      </w:r>
    </w:p>
    <w:p w:rsidR="005E4F22" w:rsidRDefault="005E4F22" w:rsidP="009F1FB1">
      <w:pPr>
        <w:pStyle w:val="NO"/>
        <w:rPr>
          <w:lang w:val="en-US"/>
        </w:rPr>
      </w:pPr>
      <w:r w:rsidRPr="005E4F22">
        <w:t>NOTE:</w:t>
      </w:r>
      <w:r w:rsidRPr="005E4F22">
        <w:tab/>
      </w:r>
      <w:r w:rsidRPr="009F1FB1">
        <w:rPr>
          <w:lang w:val="en-US"/>
        </w:rPr>
        <w:t>It is expected that the configurations provided by OAM are hold by gNB. However, gNB has final decision to deviate from the OAM configuration e.g. due to processing limitations.</w:t>
      </w:r>
    </w:p>
    <w:p w:rsidR="00CE7025" w:rsidRPr="00B23293" w:rsidRDefault="00CE7025" w:rsidP="00CE7025">
      <w:pPr>
        <w:pStyle w:val="Heading3"/>
      </w:pPr>
      <w:bookmarkStart w:id="1682" w:name="_Toc98925419"/>
      <w:bookmarkStart w:id="1683" w:name="_Toc155283293"/>
      <w:r>
        <w:t>5.10.41</w:t>
      </w:r>
      <w:r>
        <w:tab/>
      </w:r>
      <w:bookmarkEnd w:id="1682"/>
      <w:r>
        <w:t>E</w:t>
      </w:r>
      <w:r w:rsidRPr="00057238">
        <w:t>xcess packet delay threshold</w:t>
      </w:r>
      <w:r>
        <w:t>s</w:t>
      </w:r>
      <w:bookmarkEnd w:id="1683"/>
    </w:p>
    <w:p w:rsidR="00CE7025" w:rsidRDefault="00CE7025" w:rsidP="007233E9">
      <w:pPr>
        <w:ind w:left="0" w:firstLine="0"/>
      </w:pPr>
      <w:r w:rsidRPr="007233E9">
        <w:rPr>
          <w:color w:val="000000"/>
          <w:lang w:val="en-US"/>
        </w:rPr>
        <w:t xml:space="preserve">This </w:t>
      </w:r>
      <w:r w:rsidR="004E07DD" w:rsidRPr="004E07DD">
        <w:rPr>
          <w:color w:val="000000"/>
          <w:lang w:val="en-US"/>
        </w:rPr>
        <w:t>optional</w:t>
      </w:r>
      <w:r w:rsidRPr="007233E9">
        <w:rPr>
          <w:color w:val="000000"/>
          <w:lang w:val="en-US"/>
        </w:rPr>
        <w:t xml:space="preserve"> parameter defines the excess packet delay thresholds to enable the calculation of the PDCP Excess Packet Delay in the </w:t>
      </w:r>
      <w:r w:rsidRPr="007233E9">
        <w:rPr>
          <w:rFonts w:hint="eastAsia"/>
          <w:color w:val="000000"/>
          <w:lang w:val="en-US"/>
        </w:rPr>
        <w:t>uplin</w:t>
      </w:r>
      <w:r w:rsidRPr="007233E9">
        <w:rPr>
          <w:color w:val="000000"/>
          <w:lang w:val="en-US"/>
        </w:rPr>
        <w:t xml:space="preserve">k in case of </w:t>
      </w:r>
      <w:r w:rsidRPr="007233E9">
        <w:rPr>
          <w:rFonts w:hint="eastAsia"/>
          <w:color w:val="000000"/>
          <w:lang w:val="en-US"/>
        </w:rPr>
        <w:t>M</w:t>
      </w:r>
      <w:r w:rsidRPr="007233E9">
        <w:rPr>
          <w:color w:val="000000"/>
          <w:lang w:val="en-US"/>
        </w:rPr>
        <w:t>6 uplink measurements are requested</w:t>
      </w:r>
      <w:r w:rsidRPr="007233E9">
        <w:rPr>
          <w:rFonts w:hint="eastAsia"/>
          <w:color w:val="000000"/>
          <w:lang w:val="en-US"/>
        </w:rPr>
        <w:t>.</w:t>
      </w:r>
      <w:r w:rsidRPr="007233E9">
        <w:rPr>
          <w:color w:val="000000"/>
          <w:lang w:val="en-US"/>
        </w:rPr>
        <w:t xml:space="preserve"> This parameter is </w:t>
      </w:r>
      <w:r w:rsidR="004E07DD" w:rsidRPr="004E07DD">
        <w:rPr>
          <w:color w:val="000000"/>
          <w:lang w:val="en-US"/>
        </w:rPr>
        <w:t xml:space="preserve">applicable </w:t>
      </w:r>
      <w:r w:rsidRPr="007233E9">
        <w:rPr>
          <w:color w:val="000000"/>
          <w:lang w:val="en-US"/>
        </w:rPr>
        <w:t xml:space="preserve">if the Job Type is set to Immediate MDT </w:t>
      </w:r>
      <w:r w:rsidR="004E07DD" w:rsidRPr="004E07DD">
        <w:rPr>
          <w:color w:val="000000"/>
          <w:lang w:val="en-US"/>
        </w:rPr>
        <w:t xml:space="preserve">and combined Trace and Immediate MDT </w:t>
      </w:r>
      <w:r w:rsidRPr="007233E9">
        <w:rPr>
          <w:color w:val="000000"/>
          <w:lang w:val="en-US"/>
        </w:rPr>
        <w:t>and the bit 12 of list of measurements parameter (defined in Section 5.10.3) in NR (M6 for UL) is set to 1.</w:t>
      </w:r>
    </w:p>
    <w:p w:rsidR="00CE7025" w:rsidRDefault="00CE7025" w:rsidP="007233E9">
      <w:pPr>
        <w:tabs>
          <w:tab w:val="left" w:pos="0"/>
        </w:tabs>
        <w:ind w:left="284"/>
      </w:pPr>
      <w:r>
        <w:t>The parameter can have the following values:</w:t>
      </w:r>
    </w:p>
    <w:p w:rsidR="00CE7025" w:rsidRDefault="00CE7025" w:rsidP="00CE7025">
      <w:pPr>
        <w:pStyle w:val="B10"/>
      </w:pPr>
      <w:r>
        <w:t>-</w:t>
      </w:r>
      <w:r>
        <w:tab/>
        <w:t>E</w:t>
      </w:r>
      <w:r w:rsidRPr="00057238">
        <w:t>xcess packet delay</w:t>
      </w:r>
      <w:r>
        <w:t xml:space="preserve"> threshold</w:t>
      </w:r>
      <w:r w:rsidR="007233E9">
        <w:t>.</w:t>
      </w:r>
    </w:p>
    <w:p w:rsidR="00CE7025" w:rsidRDefault="00CE7025" w:rsidP="00CE7025">
      <w:pPr>
        <w:pStyle w:val="B10"/>
      </w:pPr>
      <w:r>
        <w:t>-</w:t>
      </w:r>
      <w:r>
        <w:tab/>
        <w:t>5QI value</w:t>
      </w:r>
      <w:r w:rsidR="007233E9">
        <w:t>.</w:t>
      </w:r>
    </w:p>
    <w:p w:rsidR="00065CAF" w:rsidRDefault="00065CAF" w:rsidP="00065CAF">
      <w:pPr>
        <w:pStyle w:val="Heading2"/>
      </w:pPr>
      <w:bookmarkStart w:id="1684" w:name="_Toc28278154"/>
      <w:bookmarkStart w:id="1685" w:name="_Toc36134433"/>
      <w:bookmarkStart w:id="1686" w:name="_Toc44686918"/>
      <w:bookmarkStart w:id="1687" w:name="_Toc51928688"/>
      <w:bookmarkStart w:id="1688" w:name="_Toc51929257"/>
      <w:bookmarkStart w:id="1689" w:name="_Toc155283294"/>
      <w:r>
        <w:t>5.11</w:t>
      </w:r>
      <w:r>
        <w:tab/>
      </w:r>
      <w:bookmarkEnd w:id="1684"/>
      <w:bookmarkEnd w:id="1685"/>
      <w:bookmarkEnd w:id="1686"/>
      <w:bookmarkEnd w:id="1687"/>
      <w:bookmarkEnd w:id="1688"/>
      <w:r w:rsidR="00462F94">
        <w:t>Void</w:t>
      </w:r>
      <w:bookmarkEnd w:id="1689"/>
    </w:p>
    <w:p w:rsidR="00292C5A" w:rsidRDefault="00292C5A" w:rsidP="00CD569B">
      <w:pPr>
        <w:keepNext/>
        <w:keepLines/>
        <w:ind w:left="1" w:hanging="1"/>
      </w:pPr>
    </w:p>
    <w:p w:rsidR="009F31CC" w:rsidRDefault="009F31CC" w:rsidP="001764C6">
      <w:pPr>
        <w:pStyle w:val="Heading2"/>
      </w:pPr>
      <w:bookmarkStart w:id="1690" w:name="_Hlk79781530"/>
      <w:bookmarkStart w:id="1691" w:name="_Toc155283295"/>
      <w:r>
        <w:t>5.12</w:t>
      </w:r>
      <w:r>
        <w:tab/>
        <w:t>Trace Target (M)</w:t>
      </w:r>
      <w:bookmarkEnd w:id="1691"/>
    </w:p>
    <w:p w:rsidR="009F31CC" w:rsidRDefault="009F31CC" w:rsidP="009F31CC">
      <w:pPr>
        <w:keepNext/>
        <w:keepLines/>
        <w:ind w:left="1" w:hanging="1"/>
      </w:pPr>
      <w:r>
        <w:t xml:space="preserve">The Trace Target is a mandatory parameter.  It specifies the target object of the Trace </w:t>
      </w:r>
      <w:r>
        <w:rPr>
          <w:rFonts w:hint="eastAsia"/>
          <w:lang w:eastAsia="zh-CN"/>
        </w:rPr>
        <w:t xml:space="preserve">and </w:t>
      </w:r>
      <w:r>
        <w:t xml:space="preserve">MDT. It consists of the ID type and the ID value. The ID type depends on the </w:t>
      </w:r>
      <w:bookmarkStart w:id="1692" w:name="_Hlk79772948"/>
      <w:r>
        <w:t>network element to which the Trace Session is activated</w:t>
      </w:r>
      <w:bookmarkEnd w:id="1692"/>
      <w:r>
        <w:t>.</w:t>
      </w:r>
    </w:p>
    <w:p w:rsidR="009F31CC" w:rsidRDefault="009F31CC" w:rsidP="009F31CC">
      <w:pPr>
        <w:ind w:left="0" w:firstLine="0"/>
      </w:pPr>
      <w:r>
        <w:t>The ID type is an enumerated parameter with the following possible values:</w:t>
      </w:r>
    </w:p>
    <w:p w:rsidR="009F31CC" w:rsidRPr="001764C6" w:rsidRDefault="009F31CC" w:rsidP="009F31CC">
      <w:pPr>
        <w:pStyle w:val="B10"/>
        <w:rPr>
          <w:lang w:val="fr-FR"/>
        </w:rPr>
      </w:pPr>
      <w:r w:rsidRPr="001764C6">
        <w:rPr>
          <w:lang w:val="fr-FR"/>
        </w:rPr>
        <w:t>-</w:t>
      </w:r>
      <w:r w:rsidRPr="001764C6">
        <w:rPr>
          <w:lang w:val="fr-FR"/>
        </w:rPr>
        <w:tab/>
        <w:t>IMSI,</w:t>
      </w:r>
    </w:p>
    <w:p w:rsidR="009F31CC" w:rsidRPr="001764C6" w:rsidRDefault="009F31CC" w:rsidP="009F31CC">
      <w:pPr>
        <w:pStyle w:val="B10"/>
        <w:rPr>
          <w:lang w:val="fr-FR"/>
        </w:rPr>
      </w:pPr>
      <w:r w:rsidRPr="001764C6">
        <w:rPr>
          <w:lang w:val="fr-FR"/>
        </w:rPr>
        <w:t xml:space="preserve">- </w:t>
      </w:r>
      <w:r w:rsidRPr="001764C6">
        <w:rPr>
          <w:lang w:val="fr-FR"/>
        </w:rPr>
        <w:tab/>
        <w:t>IMEI,</w:t>
      </w:r>
    </w:p>
    <w:p w:rsidR="009F31CC" w:rsidRPr="001764C6" w:rsidRDefault="009F31CC" w:rsidP="009F31CC">
      <w:pPr>
        <w:pStyle w:val="B10"/>
        <w:rPr>
          <w:lang w:val="fr-FR"/>
        </w:rPr>
      </w:pPr>
      <w:r w:rsidRPr="001764C6">
        <w:rPr>
          <w:lang w:val="fr-FR"/>
        </w:rPr>
        <w:t xml:space="preserve">- </w:t>
      </w:r>
      <w:r w:rsidRPr="001764C6">
        <w:rPr>
          <w:lang w:val="fr-FR"/>
        </w:rPr>
        <w:tab/>
        <w:t>IMEISV,</w:t>
      </w:r>
    </w:p>
    <w:p w:rsidR="009F31CC" w:rsidRPr="001764C6" w:rsidRDefault="009F31CC" w:rsidP="009F31CC">
      <w:pPr>
        <w:pStyle w:val="B10"/>
        <w:rPr>
          <w:lang w:val="fr-FR"/>
        </w:rPr>
      </w:pPr>
      <w:r w:rsidRPr="001764C6">
        <w:rPr>
          <w:lang w:val="fr-FR"/>
        </w:rPr>
        <w:t xml:space="preserve">- </w:t>
      </w:r>
      <w:r w:rsidRPr="001764C6">
        <w:rPr>
          <w:lang w:val="fr-FR"/>
        </w:rPr>
        <w:tab/>
        <w:t>SUPI,</w:t>
      </w:r>
    </w:p>
    <w:p w:rsidR="009F31CC" w:rsidRPr="001764C6" w:rsidRDefault="009F31CC" w:rsidP="009F31CC">
      <w:pPr>
        <w:pStyle w:val="B10"/>
        <w:rPr>
          <w:lang w:val="fr-FR"/>
        </w:rPr>
      </w:pPr>
      <w:r w:rsidRPr="001764C6">
        <w:rPr>
          <w:lang w:val="fr-FR"/>
        </w:rPr>
        <w:t xml:space="preserve">- </w:t>
      </w:r>
      <w:r w:rsidRPr="001764C6">
        <w:rPr>
          <w:lang w:val="fr-FR"/>
        </w:rPr>
        <w:tab/>
        <w:t>Public User Identity,</w:t>
      </w:r>
    </w:p>
    <w:p w:rsidR="009F31CC" w:rsidRDefault="009F31CC" w:rsidP="009F31CC">
      <w:pPr>
        <w:pStyle w:val="B10"/>
      </w:pPr>
      <w:r>
        <w:t xml:space="preserve">- </w:t>
      </w:r>
      <w:r>
        <w:tab/>
        <w:t>UTRAN cell,</w:t>
      </w:r>
    </w:p>
    <w:p w:rsidR="009F31CC" w:rsidRDefault="009F31CC" w:rsidP="009F31CC">
      <w:pPr>
        <w:pStyle w:val="B10"/>
      </w:pPr>
      <w:r>
        <w:t xml:space="preserve">- </w:t>
      </w:r>
      <w:r>
        <w:tab/>
        <w:t>E-UTRAN cell,</w:t>
      </w:r>
    </w:p>
    <w:p w:rsidR="009F31CC" w:rsidRDefault="009F31CC" w:rsidP="009F31CC">
      <w:pPr>
        <w:pStyle w:val="B10"/>
      </w:pPr>
      <w:r>
        <w:t xml:space="preserve">- </w:t>
      </w:r>
      <w:r>
        <w:tab/>
        <w:t>NG-RAN cell,</w:t>
      </w:r>
    </w:p>
    <w:p w:rsidR="009F31CC" w:rsidRDefault="009F31CC" w:rsidP="009F31CC">
      <w:pPr>
        <w:pStyle w:val="B10"/>
      </w:pPr>
      <w:r>
        <w:t xml:space="preserve">- </w:t>
      </w:r>
      <w:r>
        <w:tab/>
        <w:t>RNC,</w:t>
      </w:r>
    </w:p>
    <w:p w:rsidR="009F31CC" w:rsidRDefault="009F31CC" w:rsidP="009F31CC">
      <w:pPr>
        <w:pStyle w:val="B10"/>
      </w:pPr>
      <w:r>
        <w:t xml:space="preserve">- </w:t>
      </w:r>
      <w:r>
        <w:tab/>
      </w:r>
      <w:r w:rsidRPr="000D5C6D">
        <w:t>eNB</w:t>
      </w:r>
      <w:r>
        <w:t>,</w:t>
      </w:r>
    </w:p>
    <w:p w:rsidR="009F31CC" w:rsidRDefault="009F31CC" w:rsidP="009F31CC">
      <w:pPr>
        <w:pStyle w:val="B10"/>
      </w:pPr>
      <w:r>
        <w:t xml:space="preserve">- </w:t>
      </w:r>
      <w:r>
        <w:tab/>
        <w:t xml:space="preserve">gNB. </w:t>
      </w:r>
    </w:p>
    <w:p w:rsidR="009F31CC" w:rsidRDefault="009F31CC" w:rsidP="009F31CC">
      <w:pPr>
        <w:keepNext/>
        <w:keepLines/>
        <w:ind w:left="1" w:hanging="1"/>
      </w:pPr>
      <w:r>
        <w:t xml:space="preserve">The ID types are mutually exclusive. </w:t>
      </w:r>
    </w:p>
    <w:bookmarkEnd w:id="1690"/>
    <w:p w:rsidR="009F31CC" w:rsidRDefault="009F31CC" w:rsidP="00CD569B">
      <w:pPr>
        <w:keepNext/>
        <w:keepLines/>
        <w:ind w:left="1" w:hanging="1"/>
      </w:pPr>
    </w:p>
    <w:p w:rsidR="00292C5A" w:rsidRDefault="00292C5A">
      <w:pPr>
        <w:pStyle w:val="Heading1"/>
      </w:pPr>
      <w:r>
        <w:br w:type="page"/>
      </w:r>
      <w:bookmarkStart w:id="1693" w:name="_Toc516654963"/>
      <w:bookmarkStart w:id="1694" w:name="_Toc28278155"/>
      <w:bookmarkStart w:id="1695" w:name="_Toc36134434"/>
      <w:bookmarkStart w:id="1696" w:name="_Toc44686919"/>
      <w:bookmarkStart w:id="1697" w:name="_Toc51928689"/>
      <w:bookmarkStart w:id="1698" w:name="_Toc51929258"/>
      <w:bookmarkStart w:id="1699" w:name="_Toc155283296"/>
      <w:r>
        <w:t>6</w:t>
      </w:r>
      <w:r>
        <w:tab/>
        <w:t>MDT Reporting</w:t>
      </w:r>
      <w:bookmarkEnd w:id="1693"/>
      <w:bookmarkEnd w:id="1694"/>
      <w:bookmarkEnd w:id="1695"/>
      <w:bookmarkEnd w:id="1696"/>
      <w:bookmarkEnd w:id="1697"/>
      <w:bookmarkEnd w:id="1698"/>
      <w:bookmarkEnd w:id="1699"/>
    </w:p>
    <w:p w:rsidR="00292C5A" w:rsidRDefault="005D1D39" w:rsidP="005D1D39">
      <w:pPr>
        <w:pStyle w:val="Heading2"/>
      </w:pPr>
      <w:bookmarkStart w:id="1700" w:name="_Toc516654964"/>
      <w:bookmarkStart w:id="1701" w:name="_Toc28278156"/>
      <w:bookmarkStart w:id="1702" w:name="_Toc36134435"/>
      <w:bookmarkStart w:id="1703" w:name="_Toc44686920"/>
      <w:bookmarkStart w:id="1704" w:name="_Toc51928690"/>
      <w:bookmarkStart w:id="1705" w:name="_Toc51929259"/>
      <w:bookmarkStart w:id="1706" w:name="_Toc155283297"/>
      <w:r w:rsidRPr="004D1991">
        <w:rPr>
          <w:rStyle w:val="Heading3Char"/>
        </w:rPr>
        <w:t>6.1</w:t>
      </w:r>
      <w:r>
        <w:tab/>
      </w:r>
      <w:r w:rsidR="00292C5A">
        <w:t>MDT reporting in case of Immediate MDT</w:t>
      </w:r>
      <w:r w:rsidR="007F4A8E" w:rsidRPr="007F4A8E">
        <w:t xml:space="preserve"> for UTRAN and E-UTRAN</w:t>
      </w:r>
      <w:bookmarkEnd w:id="1700"/>
      <w:bookmarkEnd w:id="1701"/>
      <w:bookmarkEnd w:id="1702"/>
      <w:bookmarkEnd w:id="1703"/>
      <w:bookmarkEnd w:id="1704"/>
      <w:bookmarkEnd w:id="1705"/>
      <w:bookmarkEnd w:id="1706"/>
    </w:p>
    <w:p w:rsidR="00292C5A" w:rsidRDefault="00292C5A">
      <w:r>
        <w:t>Figure 6.1 illustrates an example of the procedure for Immediate MDT reporting</w:t>
      </w:r>
      <w:r w:rsidR="007F4A8E" w:rsidRPr="007F4A8E">
        <w:t xml:space="preserve"> for UTRAN and E-UTRAN</w:t>
      </w:r>
      <w:r>
        <w:t>.</w:t>
      </w:r>
    </w:p>
    <w:p w:rsidR="00292C5A" w:rsidRDefault="00292C5A">
      <w:pPr>
        <w:pStyle w:val="TH"/>
      </w:pPr>
      <w:r>
        <w:object w:dxaOrig="8901" w:dyaOrig="9765">
          <v:shape id="_x0000_i1110" type="#_x0000_t75" style="width:376.3pt;height:413.2pt" o:ole="">
            <v:imagedata r:id="rId155" o:title=""/>
          </v:shape>
          <o:OLEObject Type="Embed" ProgID="Visio.Drawing.11" ShapeID="_x0000_i1110" DrawAspect="Content" ObjectID="_1771925647" r:id="rId156"/>
        </w:object>
      </w:r>
    </w:p>
    <w:p w:rsidR="00292C5A" w:rsidRDefault="00292C5A">
      <w:pPr>
        <w:pStyle w:val="TF"/>
      </w:pPr>
      <w:r>
        <w:t>Figure 6.1</w:t>
      </w:r>
      <w:r w:rsidR="005D1D39">
        <w:t>: Procedure for Immediate MDT reporting</w:t>
      </w:r>
    </w:p>
    <w:p w:rsidR="00292C5A" w:rsidRDefault="00292C5A">
      <w:r>
        <w:t>In case of Immediate MDT, the MDT related measurements are sent in RRC as part of the existing RRC measurements. Whenever the eNB/RNC receives the MDT measurements it shall save it to a Trace Record. The Trace Records are sent to the TCE either directly or via EM (where EM can reside in the eNB/RNC).</w:t>
      </w:r>
    </w:p>
    <w:p w:rsidR="00292C5A" w:rsidRDefault="00292C5A">
      <w:r>
        <w:t>The time and the criteria when the Trace Records are sent to the TCE is vendor specific however if the Trace Session is deactivated, the Trace Records shall be sent to the TCE latest by 2 hours  after the Trace Session deactivation.</w:t>
      </w:r>
    </w:p>
    <w:p w:rsidR="007F4A8E" w:rsidRDefault="007F4A8E" w:rsidP="005145F3">
      <w:pPr>
        <w:pStyle w:val="EditorsNote"/>
      </w:pPr>
      <w:r>
        <w:t>Editor's note: The exact time is FFS.</w:t>
      </w:r>
    </w:p>
    <w:p w:rsidR="007D4E69" w:rsidRDefault="007D4E69" w:rsidP="007D4E69">
      <w:r>
        <w:t>For reporting of MDT data in single operator and participating operator cases, see clause 7.</w:t>
      </w:r>
    </w:p>
    <w:p w:rsidR="005D1D39" w:rsidRDefault="00292C5A" w:rsidP="005D1D39">
      <w:pPr>
        <w:pStyle w:val="Heading2"/>
      </w:pPr>
      <w:r>
        <w:br w:type="page"/>
      </w:r>
      <w:bookmarkStart w:id="1707" w:name="_Toc516654965"/>
      <w:bookmarkStart w:id="1708" w:name="_Toc28278157"/>
      <w:bookmarkStart w:id="1709" w:name="_Toc36134436"/>
      <w:bookmarkStart w:id="1710" w:name="_Toc44686921"/>
      <w:bookmarkStart w:id="1711" w:name="_Toc51928691"/>
      <w:bookmarkStart w:id="1712" w:name="_Toc51929260"/>
      <w:bookmarkStart w:id="1713" w:name="_Toc155283298"/>
      <w:r w:rsidR="005D1D39">
        <w:t>6.2</w:t>
      </w:r>
      <w:r w:rsidR="005D1D39">
        <w:tab/>
        <w:t>MDT reporting in case of Logged MDT</w:t>
      </w:r>
      <w:bookmarkEnd w:id="1707"/>
      <w:bookmarkEnd w:id="1708"/>
      <w:bookmarkEnd w:id="1709"/>
      <w:bookmarkEnd w:id="1710"/>
      <w:bookmarkEnd w:id="1711"/>
      <w:bookmarkEnd w:id="1712"/>
      <w:r w:rsidR="007F4A8E" w:rsidRPr="007F4A8E">
        <w:t xml:space="preserve"> for UTRAN and E-UTRAN</w:t>
      </w:r>
      <w:bookmarkEnd w:id="1713"/>
    </w:p>
    <w:p w:rsidR="00292C5A" w:rsidRDefault="00292C5A">
      <w:r>
        <w:t>Figure 6.2 illustrates an example of the MDT reporting in case of Logged MDT</w:t>
      </w:r>
      <w:r w:rsidR="007F4A8E" w:rsidRPr="007F4A8E">
        <w:t xml:space="preserve"> for UTRAN and E-UTRAN</w:t>
      </w:r>
      <w:r>
        <w:t>:</w:t>
      </w:r>
    </w:p>
    <w:p w:rsidR="00292C5A" w:rsidRDefault="00292C5A">
      <w:pPr>
        <w:pStyle w:val="TH"/>
      </w:pPr>
      <w:r>
        <w:object w:dxaOrig="8294" w:dyaOrig="9765">
          <v:shape id="_x0000_i1111" type="#_x0000_t75" style="width:387.55pt;height:455.8pt" o:ole="">
            <v:imagedata r:id="rId157" o:title=""/>
          </v:shape>
          <o:OLEObject Type="Embed" ProgID="Visio.Drawing.11" ShapeID="_x0000_i1111" DrawAspect="Content" ObjectID="_1771925648" r:id="rId158"/>
        </w:object>
      </w:r>
    </w:p>
    <w:p w:rsidR="00292C5A" w:rsidRDefault="00292C5A">
      <w:pPr>
        <w:pStyle w:val="TF"/>
      </w:pPr>
      <w:r>
        <w:t>Figure 6.2:</w:t>
      </w:r>
      <w:r w:rsidR="005D1D39" w:rsidRPr="006134CD">
        <w:t xml:space="preserve"> </w:t>
      </w:r>
      <w:r w:rsidR="005D1D39">
        <w:t>MDT reporting in case of Logged MDT</w:t>
      </w:r>
    </w:p>
    <w:p w:rsidR="00292C5A" w:rsidRDefault="00292C5A">
      <w:r>
        <w:t xml:space="preserve">In case of Logged MDT, the UE collects the measurements while it is in IDLE </w:t>
      </w:r>
      <w:r w:rsidR="009F31CC" w:rsidRPr="009F31CC">
        <w:t xml:space="preserve">or INACTIVE </w:t>
      </w:r>
      <w:r>
        <w:t>mode. Once the UE goes to RRC CONNECTED mode, the UE indicates MDT log availability in the RRCConnectionSetupComplete message</w:t>
      </w:r>
      <w:r w:rsidR="007F4A8E" w:rsidRPr="007F4A8E">
        <w:t xml:space="preserve"> or RRCResumeComplete message (E-UTRAN only)</w:t>
      </w:r>
      <w:r>
        <w:t xml:space="preserve"> to the eNB/RNC. When the eNB/RNC receives this indication it can request the MDT log (if the UE is still in the same RAT type where the MDT configuration was done) by sending the UEInformationRequest message to the UE. The MDT logs are sent to the network in the UEInformationResponse message. At the reception of the UEInformationResponse message the eNB/RNC shall save the received MDT log to the Trace Record. The Trace Records are sent to the TCE either directly or via EM (where EM can reside in the eNB/RNC).</w:t>
      </w:r>
    </w:p>
    <w:p w:rsidR="005D1D39" w:rsidRDefault="00292C5A" w:rsidP="005D1D39">
      <w:r>
        <w:t>The time and criteria when the Trace Records are sent to the TCE is vendor specific however if the Trace Session is deactivated, the Trace Records shall be sent to the TCE latest by 2 hours after the Trace Session deactivation.</w:t>
      </w:r>
      <w:r w:rsidR="005D1D39" w:rsidRPr="005D1D39">
        <w:t xml:space="preserve"> </w:t>
      </w:r>
    </w:p>
    <w:p w:rsidR="007F4A8E" w:rsidRDefault="007F4A8E" w:rsidP="005145F3">
      <w:pPr>
        <w:pStyle w:val="EditorsNote"/>
      </w:pPr>
      <w:r>
        <w:t>Editor's note: The exact time is FFS.</w:t>
      </w:r>
    </w:p>
    <w:p w:rsidR="005D1D39" w:rsidRDefault="005D1D39" w:rsidP="005D1D39">
      <w:pPr>
        <w:pStyle w:val="Heading2"/>
      </w:pPr>
      <w:bookmarkStart w:id="1714" w:name="_Toc516654966"/>
      <w:bookmarkStart w:id="1715" w:name="_Toc28278158"/>
      <w:bookmarkStart w:id="1716" w:name="_Toc36134437"/>
      <w:bookmarkStart w:id="1717" w:name="_Toc44686922"/>
      <w:bookmarkStart w:id="1718" w:name="_Toc51928692"/>
      <w:bookmarkStart w:id="1719" w:name="_Toc51929261"/>
      <w:bookmarkStart w:id="1720" w:name="_Toc155283299"/>
      <w:r>
        <w:t>6.3</w:t>
      </w:r>
      <w:r>
        <w:tab/>
        <w:t>MDT reporting in case of Logged MBSFN MDT</w:t>
      </w:r>
      <w:bookmarkEnd w:id="1714"/>
      <w:bookmarkEnd w:id="1715"/>
      <w:bookmarkEnd w:id="1716"/>
      <w:bookmarkEnd w:id="1717"/>
      <w:bookmarkEnd w:id="1718"/>
      <w:bookmarkEnd w:id="1719"/>
      <w:bookmarkEnd w:id="1720"/>
    </w:p>
    <w:p w:rsidR="005D1D39" w:rsidRDefault="005D1D39" w:rsidP="005D1D39">
      <w:r>
        <w:t xml:space="preserve">In case of Logged MBSFN MDT, a </w:t>
      </w:r>
      <w:r w:rsidRPr="00E51AD0">
        <w:t>UE c</w:t>
      </w:r>
      <w:r>
        <w:t xml:space="preserve">onfigured to perform Logged MDT MBSFN </w:t>
      </w:r>
      <w:r w:rsidRPr="00E51AD0">
        <w:t xml:space="preserve">measurements indicates the availability of Logged MDT </w:t>
      </w:r>
      <w:r>
        <w:t xml:space="preserve">MBSFN </w:t>
      </w:r>
      <w:r w:rsidRPr="00E51AD0">
        <w:t xml:space="preserve">measurements, by means of an indicator, in </w:t>
      </w:r>
      <w:r w:rsidRPr="00C33D99">
        <w:t>RRCConnectionSetupComplete</w:t>
      </w:r>
      <w:r w:rsidRPr="00E51AD0">
        <w:t xml:space="preserve"> message during connection establishment.</w:t>
      </w:r>
      <w:r>
        <w:t xml:space="preserve"> T</w:t>
      </w:r>
      <w:r w:rsidRPr="00E51AD0">
        <w:t xml:space="preserve">he indicator shall be provided within E-UTRAN </w:t>
      </w:r>
      <w:r w:rsidRPr="006B672E">
        <w:t>also</w:t>
      </w:r>
      <w:r>
        <w:t xml:space="preserve"> at </w:t>
      </w:r>
      <w:r w:rsidRPr="00E51AD0">
        <w:t>handover and re-establishment</w:t>
      </w:r>
      <w:r>
        <w:t>, except when the logged measurement configuration is active in CONNECTED mode</w:t>
      </w:r>
      <w:r w:rsidRPr="006B672E">
        <w:t>.</w:t>
      </w:r>
    </w:p>
    <w:p w:rsidR="005D1D39" w:rsidRDefault="005D1D39" w:rsidP="005D1D39">
      <w:r>
        <w:t>When the eNB receives this indication it can request the MDT log (if the UE is still in the same RAT type where the MDT configuration was done) by sending the UEInformationRequest message to the UE. The MDT logs are sent to the network in the UEInformationResponse message. At the reception of the UEInformationResponse message the eNB shall saves the received MDT log to the Trace Record. The Trace Records are sent to the TCE either directly or via EM (where EM can reside in the eNB).</w:t>
      </w:r>
    </w:p>
    <w:p w:rsidR="005D1D39" w:rsidRDefault="005D1D39" w:rsidP="005D1D39">
      <w:r>
        <w:t>Figure 6.3 illustrates an example of the MDT reporting in case of Logged MBSFN MDT (applicable only for E-UTRAN):</w:t>
      </w:r>
    </w:p>
    <w:p w:rsidR="005D1D39" w:rsidRDefault="005D1D39" w:rsidP="005D1D39">
      <w:pPr>
        <w:pStyle w:val="TH"/>
      </w:pPr>
      <w:r>
        <w:object w:dxaOrig="8294" w:dyaOrig="9765">
          <v:shape id="_x0000_i1112" type="#_x0000_t75" style="width:387.55pt;height:455.15pt" o:ole="">
            <v:imagedata r:id="rId159" o:title=""/>
          </v:shape>
          <o:OLEObject Type="Embed" ProgID="Visio.Drawing.11" ShapeID="_x0000_i1112" DrawAspect="Content" ObjectID="_1771925649" r:id="rId160"/>
        </w:object>
      </w:r>
      <w:r w:rsidRPr="005D1D39">
        <w:t xml:space="preserve"> </w:t>
      </w:r>
    </w:p>
    <w:p w:rsidR="005D1D39" w:rsidRDefault="005D1D39" w:rsidP="005D1D39">
      <w:pPr>
        <w:pStyle w:val="TF"/>
      </w:pPr>
      <w:r>
        <w:t>Figure 6.3:</w:t>
      </w:r>
      <w:r w:rsidRPr="006134CD">
        <w:t xml:space="preserve"> </w:t>
      </w:r>
      <w:r>
        <w:t>Procedure for Logged MBSFN MDT reporting</w:t>
      </w:r>
    </w:p>
    <w:p w:rsidR="005D1D39" w:rsidRDefault="005D1D39" w:rsidP="005D1D39">
      <w:r>
        <w:t>The time and criteria when the Trace Records are sent to the TCE is vendor specific however if the Trace Session is deactivated, the Trace Records shall be sent to the TCE latest by 2 hours ( the exact time is FFS) after the Trace Session deactivation.</w:t>
      </w:r>
    </w:p>
    <w:p w:rsidR="007F4A8E" w:rsidRDefault="007F4A8E" w:rsidP="007F4A8E">
      <w:pPr>
        <w:pStyle w:val="Heading2"/>
      </w:pPr>
      <w:bookmarkStart w:id="1721" w:name="_Toc155283300"/>
      <w:r w:rsidRPr="004D1991">
        <w:rPr>
          <w:rStyle w:val="Heading3Char"/>
        </w:rPr>
        <w:t>6.</w:t>
      </w:r>
      <w:r>
        <w:rPr>
          <w:rStyle w:val="Heading3Char"/>
        </w:rPr>
        <w:t>4</w:t>
      </w:r>
      <w:r>
        <w:tab/>
        <w:t>MDT reporting in case of Immediate MDT for NG-RAN</w:t>
      </w:r>
      <w:bookmarkEnd w:id="1721"/>
    </w:p>
    <w:p w:rsidR="007F4A8E" w:rsidRDefault="007F4A8E" w:rsidP="007F4A8E">
      <w:r>
        <w:t>Figure 6.4.1 illustrates an example of MDT reporting in the case of Immediate MDT for NG-RAN:</w:t>
      </w:r>
    </w:p>
    <w:p w:rsidR="007F4A8E" w:rsidRDefault="007F4A8E" w:rsidP="007F4A8E">
      <w:pPr>
        <w:pStyle w:val="TH"/>
      </w:pPr>
      <w:r w:rsidRPr="00DC0A66">
        <w:rPr>
          <w:sz w:val="10"/>
          <w:szCs w:val="10"/>
        </w:rPr>
        <w:object w:dxaOrig="8892" w:dyaOrig="9756">
          <v:shape id="_x0000_i1113" type="#_x0000_t75" style="width:376.3pt;height:412.6pt" o:ole="">
            <v:imagedata r:id="rId161" o:title=""/>
          </v:shape>
          <o:OLEObject Type="Embed" ProgID="Visio.Drawing.11" ShapeID="_x0000_i1113" DrawAspect="Content" ObjectID="_1771925650" r:id="rId162"/>
        </w:object>
      </w:r>
    </w:p>
    <w:p w:rsidR="007F4A8E" w:rsidRDefault="007F4A8E" w:rsidP="007F4A8E">
      <w:pPr>
        <w:pStyle w:val="TF"/>
      </w:pPr>
      <w:r>
        <w:t>Figure 6.4.1: Immediate MDT reporting in the case of non split architecture</w:t>
      </w:r>
    </w:p>
    <w:p w:rsidR="007F4A8E" w:rsidRDefault="007F4A8E" w:rsidP="007F4A8E">
      <w:r>
        <w:t>In case of Immediate MDT, the MDT related measurements are sent in RRC as part of the existing RRC measurements. Whenever the gNB receives the MDT measurements it shall save it to a Trace Record. The Trace Records are sent to the TCE either directly or via Management System.</w:t>
      </w:r>
    </w:p>
    <w:p w:rsidR="007F4A8E" w:rsidRPr="00093667" w:rsidRDefault="007F4A8E" w:rsidP="007F4A8E">
      <w:r w:rsidRPr="005145F3">
        <w:rPr>
          <w:lang w:val="en-US"/>
        </w:rPr>
        <w:t>In a split architecture, the MDT</w:t>
      </w:r>
      <w:r w:rsidRPr="005145F3">
        <w:rPr>
          <w:strike/>
          <w:lang w:val="en-US"/>
        </w:rPr>
        <w:t xml:space="preserve"> </w:t>
      </w:r>
      <w:r w:rsidRPr="005145F3">
        <w:rPr>
          <w:lang w:val="en-US"/>
        </w:rPr>
        <w:t>Trace Records shall be sent directly</w:t>
      </w:r>
      <w:r w:rsidRPr="005145F3">
        <w:rPr>
          <w:strike/>
          <w:lang w:val="en-US"/>
        </w:rPr>
        <w:t xml:space="preserve"> </w:t>
      </w:r>
      <w:r w:rsidRPr="005145F3">
        <w:rPr>
          <w:lang w:val="en-US"/>
        </w:rPr>
        <w:t>from each node where the MDT session has been activated to TCE or management system. If the management system receives the MDT Trace Records, the management system should send the MDT Trace Records to TCE [44].</w:t>
      </w:r>
      <w:r w:rsidRPr="00BD327F">
        <w:t xml:space="preserve"> </w:t>
      </w:r>
    </w:p>
    <w:p w:rsidR="007F4A8E" w:rsidRDefault="007F4A8E" w:rsidP="007F4A8E">
      <w:r>
        <w:t>The time and the criteria when the Trace Records are sent to the TCE is vendor specific however if the Trace Session is deactivated, the Trace Records shall be sent to the TCE latest by 2 hours after the Trace Session deactivation.</w:t>
      </w:r>
    </w:p>
    <w:p w:rsidR="007F4A8E" w:rsidRDefault="007F4A8E" w:rsidP="005145F3">
      <w:pPr>
        <w:pStyle w:val="EditorsNote"/>
      </w:pPr>
      <w:r>
        <w:t>Editor's note: The exact time is FFS.</w:t>
      </w:r>
    </w:p>
    <w:p w:rsidR="007F4A8E" w:rsidRDefault="007F4A8E" w:rsidP="007F4A8E">
      <w:pPr>
        <w:pStyle w:val="Heading2"/>
      </w:pPr>
      <w:r>
        <w:br w:type="page"/>
      </w:r>
      <w:bookmarkStart w:id="1722" w:name="_Toc155283301"/>
      <w:r>
        <w:t>6.5</w:t>
      </w:r>
      <w:r>
        <w:tab/>
        <w:t>MDT reporting in case of Logged MDT for NG-RAN</w:t>
      </w:r>
      <w:bookmarkEnd w:id="1722"/>
    </w:p>
    <w:p w:rsidR="007F4A8E" w:rsidRDefault="007F4A8E" w:rsidP="007F4A8E">
      <w:r>
        <w:t>Figure 6.5.1 illustrates an example of the MDT reporting in case of Logged MDT for NG-RAN:</w:t>
      </w:r>
    </w:p>
    <w:p w:rsidR="007F4A8E" w:rsidRDefault="007F4A8E" w:rsidP="007F4A8E">
      <w:pPr>
        <w:pStyle w:val="TH"/>
      </w:pPr>
      <w:r>
        <w:object w:dxaOrig="14424" w:dyaOrig="9756">
          <v:shape id="_x0000_i1114" type="#_x0000_t75" style="width:540.3pt;height:455.15pt" o:ole="">
            <v:imagedata r:id="rId163" o:title=""/>
          </v:shape>
          <o:OLEObject Type="Embed" ProgID="Visio.Drawing.11" ShapeID="_x0000_i1114" DrawAspect="Content" ObjectID="_1771925651" r:id="rId164"/>
        </w:object>
      </w:r>
      <w:r w:rsidRPr="003E6FE3">
        <w:t xml:space="preserve"> </w:t>
      </w:r>
    </w:p>
    <w:p w:rsidR="007F4A8E" w:rsidRDefault="007F4A8E" w:rsidP="007F4A8E">
      <w:pPr>
        <w:pStyle w:val="TF"/>
      </w:pPr>
      <w:r>
        <w:t>Figure 6.5.1:</w:t>
      </w:r>
      <w:r w:rsidRPr="006134CD">
        <w:t xml:space="preserve"> </w:t>
      </w:r>
      <w:r>
        <w:t>Logged MDT reporting in the case of non split architecture</w:t>
      </w:r>
    </w:p>
    <w:p w:rsidR="007F4A8E" w:rsidRDefault="007F4A8E" w:rsidP="007F4A8E">
      <w:pPr>
        <w:ind w:left="284"/>
      </w:pPr>
    </w:p>
    <w:p w:rsidR="007F4A8E" w:rsidRDefault="007F4A8E" w:rsidP="007F4A8E">
      <w:r>
        <w:t>In case of Logged MDT, the UE collects the measurements while it is in IDLE mode or INACTIVE state. Once the UE goes to RRC CONNECTED mode, the UE indicates MDT log availability in the RRCSetupComplete message or RRCResumeComplete message to the gNB. When the gNB receives this indication, it can request the MDT log (if the UE is still in the same RAT type where the MDT configuration was done) by sending the UEInformationRequest message to the UE. The MDT logs are sent to the network in the UEInformationResponse message. At the reception of the UEInformationResponse message the gNB shall save the received MDT log to the Trace Record. The Trace Records are sent to the TCE either directly or via Management System.</w:t>
      </w:r>
      <w:r w:rsidRPr="002918C6">
        <w:rPr>
          <w:lang w:val="en-US"/>
        </w:rPr>
        <w:t xml:space="preserve"> </w:t>
      </w:r>
    </w:p>
    <w:p w:rsidR="007F4A8E" w:rsidRPr="00EC7DD4" w:rsidRDefault="007F4A8E" w:rsidP="005145F3">
      <w:pPr>
        <w:ind w:left="0"/>
      </w:pPr>
      <w:r w:rsidRPr="002D29DC">
        <w:rPr>
          <w:lang w:val="en-US"/>
        </w:rPr>
        <w:t>In a split architecture, the MDT</w:t>
      </w:r>
      <w:r w:rsidRPr="002D29DC">
        <w:rPr>
          <w:strike/>
          <w:lang w:val="en-US"/>
        </w:rPr>
        <w:t xml:space="preserve"> </w:t>
      </w:r>
      <w:r w:rsidRPr="002D29DC">
        <w:rPr>
          <w:lang w:val="en-US"/>
        </w:rPr>
        <w:t>Trace Records shall be sent directly</w:t>
      </w:r>
      <w:r w:rsidRPr="002D29DC">
        <w:rPr>
          <w:strike/>
          <w:lang w:val="en-US"/>
        </w:rPr>
        <w:t xml:space="preserve"> </w:t>
      </w:r>
      <w:r w:rsidRPr="002D29DC">
        <w:rPr>
          <w:lang w:val="en-US"/>
        </w:rPr>
        <w:t>from each node where the MDT session has been activated to TCE or management system. If the management system receives the MDT Trace Records, the management system should send the MDT Trace Records to TCE [44]</w:t>
      </w:r>
      <w:r>
        <w:rPr>
          <w:lang w:val="en-US"/>
        </w:rPr>
        <w:t>.</w:t>
      </w:r>
    </w:p>
    <w:p w:rsidR="007F4A8E" w:rsidRPr="0038267D" w:rsidRDefault="007F4A8E" w:rsidP="007F4A8E">
      <w:r w:rsidRPr="004A32D6">
        <w:t>The time and criteria when the Trace Records are sent to the TCE is vendor specific however if the Trace Session is deactivated.</w:t>
      </w:r>
    </w:p>
    <w:p w:rsidR="005D1D39" w:rsidRDefault="005D1D39" w:rsidP="005D1D39"/>
    <w:p w:rsidR="007D4E69" w:rsidRDefault="007D4E69" w:rsidP="007D4E69">
      <w:pPr>
        <w:pStyle w:val="Heading1"/>
        <w:rPr>
          <w:lang w:eastAsia="zh-CN"/>
        </w:rPr>
      </w:pPr>
      <w:bookmarkStart w:id="1723" w:name="_Toc516654967"/>
      <w:bookmarkStart w:id="1724" w:name="_Toc28278159"/>
      <w:bookmarkStart w:id="1725" w:name="_Toc36134438"/>
      <w:bookmarkStart w:id="1726" w:name="_Toc44686923"/>
      <w:bookmarkStart w:id="1727" w:name="_Toc51928693"/>
      <w:bookmarkStart w:id="1728" w:name="_Toc51929262"/>
      <w:bookmarkStart w:id="1729" w:name="_Toc155283302"/>
      <w:r>
        <w:t>7</w:t>
      </w:r>
      <w:r>
        <w:tab/>
        <w:t>Trace reporting</w:t>
      </w:r>
      <w:bookmarkEnd w:id="1723"/>
      <w:bookmarkEnd w:id="1724"/>
      <w:bookmarkEnd w:id="1725"/>
      <w:bookmarkEnd w:id="1726"/>
      <w:bookmarkEnd w:id="1727"/>
      <w:bookmarkEnd w:id="1728"/>
      <w:bookmarkEnd w:id="1729"/>
    </w:p>
    <w:p w:rsidR="007D4E69" w:rsidRDefault="007D4E69" w:rsidP="007D4E69">
      <w:pPr>
        <w:pStyle w:val="Heading2"/>
      </w:pPr>
      <w:bookmarkStart w:id="1730" w:name="_Toc516654968"/>
      <w:bookmarkStart w:id="1731" w:name="_Toc28278160"/>
      <w:bookmarkStart w:id="1732" w:name="_Toc36134439"/>
      <w:bookmarkStart w:id="1733" w:name="_Toc44686924"/>
      <w:bookmarkStart w:id="1734" w:name="_Toc51928694"/>
      <w:bookmarkStart w:id="1735" w:name="_Toc51929263"/>
      <w:bookmarkStart w:id="1736" w:name="_Toc155283303"/>
      <w:r>
        <w:t>7.1</w:t>
      </w:r>
      <w:r>
        <w:tab/>
        <w:t>Single operator case</w:t>
      </w:r>
      <w:bookmarkEnd w:id="1730"/>
      <w:bookmarkEnd w:id="1731"/>
      <w:bookmarkEnd w:id="1732"/>
      <w:bookmarkEnd w:id="1733"/>
      <w:bookmarkEnd w:id="1734"/>
      <w:bookmarkEnd w:id="1735"/>
      <w:bookmarkEnd w:id="1736"/>
      <w:r>
        <w:t xml:space="preserve"> </w:t>
      </w:r>
    </w:p>
    <w:p w:rsidR="00B66A16" w:rsidRPr="009139C9" w:rsidRDefault="00B66A16" w:rsidP="009139C9">
      <w:pPr>
        <w:pStyle w:val="Heading3"/>
      </w:pPr>
      <w:bookmarkStart w:id="1737" w:name="_Toc28278161"/>
      <w:bookmarkStart w:id="1738" w:name="_Toc36134440"/>
      <w:bookmarkStart w:id="1739" w:name="_Toc44686925"/>
      <w:bookmarkStart w:id="1740" w:name="_Toc51928695"/>
      <w:bookmarkStart w:id="1741" w:name="_Toc51929264"/>
      <w:bookmarkStart w:id="1742" w:name="_Toc155283304"/>
      <w:r>
        <w:t>7.1.1</w:t>
      </w:r>
      <w:r>
        <w:tab/>
        <w:t>File-based trace reporting in single operator case</w:t>
      </w:r>
      <w:bookmarkEnd w:id="1737"/>
      <w:bookmarkEnd w:id="1738"/>
      <w:bookmarkEnd w:id="1739"/>
      <w:bookmarkEnd w:id="1740"/>
      <w:bookmarkEnd w:id="1741"/>
      <w:bookmarkEnd w:id="1742"/>
    </w:p>
    <w:p w:rsidR="007D4E69" w:rsidRDefault="007D4E69" w:rsidP="007D4E69">
      <w:r>
        <w:t>The traced data is recorded in the NE (e.g. RNC, SGSN, eNB</w:t>
      </w:r>
      <w:r w:rsidR="00A5743B">
        <w:t>,</w:t>
      </w:r>
      <w:r>
        <w:t xml:space="preserve"> MME</w:t>
      </w:r>
      <w:r w:rsidR="00A5743B">
        <w:t>, NG-RAN node, AMF</w:t>
      </w:r>
      <w:r>
        <w:t xml:space="preserve">). The recorded data is saved to a Trace file. The Trace files are sent to the TCE </w:t>
      </w:r>
    </w:p>
    <w:p w:rsidR="007D4E69" w:rsidRDefault="007D4E69" w:rsidP="007D4E69">
      <w:pPr>
        <w:pStyle w:val="B10"/>
      </w:pPr>
      <w:r>
        <w:t>1)</w:t>
      </w:r>
      <w:r>
        <w:tab/>
        <w:t xml:space="preserve">either directly, or </w:t>
      </w:r>
    </w:p>
    <w:p w:rsidR="007D4E69" w:rsidRDefault="007D4E69" w:rsidP="007D4E69">
      <w:pPr>
        <w:pStyle w:val="B10"/>
      </w:pPr>
      <w:r>
        <w:t>2)</w:t>
      </w:r>
      <w:r>
        <w:tab/>
        <w:t xml:space="preserve">via the NE’s </w:t>
      </w:r>
      <w:r w:rsidR="00A5743B">
        <w:t>management system</w:t>
      </w:r>
      <w:r>
        <w:t>.</w:t>
      </w:r>
    </w:p>
    <w:p w:rsidR="007D4E69" w:rsidRDefault="007D4E69" w:rsidP="007D4E69">
      <w:r>
        <w:t>Alternative 1 may be used when supported by implementation and when the operator has no issue to set up and maintain direct connections between the NE and the TCE.</w:t>
      </w:r>
      <w:r>
        <w:br/>
        <w:t xml:space="preserve">Alternative 2 may be used when supported by implementation and the operator wants to reuse the already set up and maintained connection between the NE and the </w:t>
      </w:r>
      <w:r w:rsidR="00A5743B">
        <w:t>management system</w:t>
      </w:r>
      <w:r>
        <w:t xml:space="preserve"> for transport of the trace files to the TCE.</w:t>
      </w:r>
    </w:p>
    <w:p w:rsidR="007D4E69" w:rsidRDefault="007D4E69" w:rsidP="007D4E69">
      <w:r>
        <w:t>Figure 7.1</w:t>
      </w:r>
      <w:r w:rsidR="00B66A16">
        <w:t>.1</w:t>
      </w:r>
      <w:r>
        <w:t>-1 illustrates an example of the procedure for transferring the Trace Record from the NE to the TCE for alternative 1.</w:t>
      </w:r>
    </w:p>
    <w:p w:rsidR="007D4E69" w:rsidRDefault="00A5743B" w:rsidP="007D4E69">
      <w:pPr>
        <w:pStyle w:val="TH"/>
      </w:pPr>
      <w:r w:rsidRPr="00287753">
        <w:rPr>
          <w:noProof/>
        </w:rPr>
        <w:pict>
          <v:shape id="Picture 38" o:spid="_x0000_i1115" type="#_x0000_t75" alt="Generated by PlantUML" style="width:207.85pt;height:160.3pt;visibility:visible">
            <v:imagedata r:id="rId165" o:title="Generated by PlantUML"/>
          </v:shape>
        </w:pict>
      </w:r>
    </w:p>
    <w:p w:rsidR="007D4E69" w:rsidRDefault="007D4E69" w:rsidP="007D4E69">
      <w:pPr>
        <w:pStyle w:val="TF"/>
      </w:pPr>
      <w:r>
        <w:t>Figure 7.1</w:t>
      </w:r>
      <w:r w:rsidR="00B66A16">
        <w:t>.1</w:t>
      </w:r>
      <w:r>
        <w:t>-1 Direct transfer to the TCE</w:t>
      </w:r>
    </w:p>
    <w:p w:rsidR="007D4E69" w:rsidRDefault="007D4E69" w:rsidP="007D4E69">
      <w:r>
        <w:t>Figure 7.1</w:t>
      </w:r>
      <w:r w:rsidR="00B66A16">
        <w:t>.1</w:t>
      </w:r>
      <w:r>
        <w:t>-2 illustrates an example of the procedure for transferring the Trace file from the NE to the TCE for alternative 2.</w:t>
      </w:r>
    </w:p>
    <w:p w:rsidR="007D4E69" w:rsidRDefault="007D4E69" w:rsidP="007D4E69">
      <w:pPr>
        <w:pStyle w:val="TF"/>
        <w:rPr>
          <w:rFonts w:ascii="Times New Roman" w:hAnsi="Times New Roman"/>
          <w:b w:val="0"/>
        </w:rPr>
      </w:pPr>
    </w:p>
    <w:p w:rsidR="007D4E69" w:rsidRDefault="00A5743B" w:rsidP="007D4E69">
      <w:pPr>
        <w:pStyle w:val="TF"/>
      </w:pPr>
      <w:r w:rsidRPr="00287753">
        <w:rPr>
          <w:noProof/>
        </w:rPr>
        <w:pict>
          <v:shape id="Picture 43" o:spid="_x0000_i1116" type="#_x0000_t75" alt="Generated by PlantUML" style="width:363.75pt;height:224.75pt;visibility:visible">
            <v:imagedata r:id="rId166" o:title="Generated by PlantUML"/>
          </v:shape>
        </w:pict>
      </w:r>
    </w:p>
    <w:p w:rsidR="007D4E69" w:rsidRDefault="007D4E69" w:rsidP="007D4E69">
      <w:pPr>
        <w:pStyle w:val="TF"/>
      </w:pPr>
      <w:r>
        <w:t xml:space="preserve">Figure 7.1-2 Transfer to the TCE via </w:t>
      </w:r>
      <w:r w:rsidR="00A5743B">
        <w:t>management system</w:t>
      </w:r>
    </w:p>
    <w:p w:rsidR="007D4E69" w:rsidRDefault="007D4E69" w:rsidP="007D4E69">
      <w:r>
        <w:t>The time and the criteria when the Trace files are sent to the TCE is vendor specific.</w:t>
      </w:r>
    </w:p>
    <w:p w:rsidR="00B66A16" w:rsidRDefault="00B66A16" w:rsidP="00B66A16">
      <w:pPr>
        <w:pStyle w:val="Heading3"/>
      </w:pPr>
      <w:bookmarkStart w:id="1743" w:name="_Toc28278162"/>
      <w:bookmarkStart w:id="1744" w:name="_Toc36134441"/>
      <w:bookmarkStart w:id="1745" w:name="_Toc44686926"/>
      <w:bookmarkStart w:id="1746" w:name="_Toc51928696"/>
      <w:bookmarkStart w:id="1747" w:name="_Toc51929265"/>
      <w:bookmarkStart w:id="1748" w:name="_Toc155283305"/>
      <w:r w:rsidRPr="009C0B81">
        <w:t>7.1.</w:t>
      </w:r>
      <w:r>
        <w:t>2</w:t>
      </w:r>
      <w:r w:rsidRPr="009C0B81">
        <w:tab/>
      </w:r>
      <w:r>
        <w:t>Streaming</w:t>
      </w:r>
      <w:r w:rsidRPr="009C0B81">
        <w:t xml:space="preserve"> trace reporting in single operator case</w:t>
      </w:r>
      <w:bookmarkEnd w:id="1743"/>
      <w:bookmarkEnd w:id="1744"/>
      <w:bookmarkEnd w:id="1745"/>
      <w:bookmarkEnd w:id="1746"/>
      <w:bookmarkEnd w:id="1747"/>
      <w:bookmarkEnd w:id="1748"/>
    </w:p>
    <w:p w:rsidR="00B66A16" w:rsidRDefault="00B66A16" w:rsidP="00B66A16">
      <w:r>
        <w:t xml:space="preserve">The traced data is captured in the NE (e.g. NG-RAN node, AMF). The captured trace data is streamed to the Trace Reporting MnS consumer (see TS 28.532 [x2]) </w:t>
      </w:r>
    </w:p>
    <w:p w:rsidR="00B66A16" w:rsidRDefault="00B66A16" w:rsidP="009139C9">
      <w:pPr>
        <w:pStyle w:val="B10"/>
      </w:pPr>
      <w:r>
        <w:t>1)</w:t>
      </w:r>
      <w:r>
        <w:tab/>
        <w:t xml:space="preserve">either directly (NE plays the role of the Trace Reporting MnS producer), or </w:t>
      </w:r>
    </w:p>
    <w:p w:rsidR="00B66A16" w:rsidRDefault="00B66A16" w:rsidP="009139C9">
      <w:pPr>
        <w:pStyle w:val="B10"/>
      </w:pPr>
      <w:r>
        <w:t>2)</w:t>
      </w:r>
      <w:r>
        <w:tab/>
        <w:t>via the intermediate management function(s) (playing the roles of Trace Reporting MnS producers and/or consumers).</w:t>
      </w:r>
    </w:p>
    <w:p w:rsidR="00B66A16" w:rsidRDefault="00B66A16" w:rsidP="00B66A16">
      <w:r>
        <w:t>Alternative 1 may be used when supported by implementation and when the operator has no issue to set up and maintain direct connections between the NE and the Trace Reporting MnS consumer.</w:t>
      </w:r>
    </w:p>
    <w:p w:rsidR="00B66A16" w:rsidRDefault="00B66A16" w:rsidP="00B66A16">
      <w:r>
        <w:t>Alternative 2 may be used when supported by implementation and the operator wants to reuse the already set up and maintained connection between the NE and the management functions for streaming of the trace data to the Trace Reporting MnS consumer.</w:t>
      </w:r>
    </w:p>
    <w:p w:rsidR="00B66A16" w:rsidRDefault="00B66A16" w:rsidP="00B66A16">
      <w:r>
        <w:t>Figure 7.1.2-1 illustrates an example of the procedure for streaming the Trace Record from the NE to the Trace Reporting MnS consumer for alternative 1.</w:t>
      </w:r>
    </w:p>
    <w:p w:rsidR="00B66A16" w:rsidRDefault="00B66A16" w:rsidP="009139C9">
      <w:pPr>
        <w:pStyle w:val="TH"/>
      </w:pPr>
      <w:r w:rsidRPr="00582BAE">
        <w:rPr>
          <w:noProof/>
        </w:rPr>
        <w:pict>
          <v:shape id="_x0000_i1117" type="#_x0000_t75" alt="Generated by PlantUML" style="width:167.15pt;height:118.35pt;visibility:visible">
            <v:imagedata r:id="rId167" o:title="Generated by PlantUML"/>
          </v:shape>
        </w:pict>
      </w:r>
    </w:p>
    <w:p w:rsidR="00B66A16" w:rsidRDefault="00B66A16" w:rsidP="00B66A16">
      <w:pPr>
        <w:pStyle w:val="TF"/>
      </w:pPr>
      <w:r>
        <w:t xml:space="preserve">Figure 7.1.2-1 Direct streaming to the </w:t>
      </w:r>
      <w:r w:rsidRPr="00F37BE7">
        <w:t>Trace Reporting MnS consumer</w:t>
      </w:r>
    </w:p>
    <w:p w:rsidR="00B66A16" w:rsidRDefault="00B66A16" w:rsidP="00B66A16">
      <w:r w:rsidRPr="002D2A53">
        <w:t>Figure 7.1.</w:t>
      </w:r>
      <w:r>
        <w:t>2</w:t>
      </w:r>
      <w:r w:rsidRPr="002D2A53">
        <w:t xml:space="preserve">-2 illustrates an example of the procedure for transferring the </w:t>
      </w:r>
      <w:r>
        <w:t>Trace Record from the NE to the Trace Reporting MnS consumer</w:t>
      </w:r>
      <w:r w:rsidRPr="002D2A53">
        <w:t xml:space="preserve"> for alternative 2.</w:t>
      </w:r>
    </w:p>
    <w:p w:rsidR="00B66A16" w:rsidRDefault="00B66A16" w:rsidP="009139C9">
      <w:pPr>
        <w:pStyle w:val="TH"/>
      </w:pPr>
      <w:r w:rsidRPr="006B2CA5">
        <w:rPr>
          <w:noProof/>
        </w:rPr>
        <w:pict>
          <v:shape id="_x0000_i1118" type="#_x0000_t75" alt="Generated by PlantUML" style="width:266.1pt;height:204.75pt;visibility:visible">
            <v:imagedata r:id="rId168" o:title="Generated by PlantUML"/>
            <o:lock v:ext="edit" aspectratio="f"/>
          </v:shape>
        </w:pict>
      </w:r>
    </w:p>
    <w:p w:rsidR="00B66A16" w:rsidRDefault="00B66A16" w:rsidP="00B66A16">
      <w:pPr>
        <w:pStyle w:val="TF"/>
      </w:pPr>
      <w:r>
        <w:t xml:space="preserve">Figure 7.1.2-2 Indirect streaming to the </w:t>
      </w:r>
      <w:r w:rsidRPr="00F37BE7">
        <w:t>Trace Reporting MnS consumer</w:t>
      </w:r>
    </w:p>
    <w:p w:rsidR="00B66A16" w:rsidRDefault="00B66A16" w:rsidP="007D4E69"/>
    <w:p w:rsidR="007D4E69" w:rsidRDefault="007D4E69" w:rsidP="007D4E69">
      <w:pPr>
        <w:pStyle w:val="Heading2"/>
      </w:pPr>
      <w:bookmarkStart w:id="1749" w:name="_Toc516654969"/>
      <w:bookmarkStart w:id="1750" w:name="_Toc28278163"/>
      <w:bookmarkStart w:id="1751" w:name="_Toc36134442"/>
      <w:bookmarkStart w:id="1752" w:name="_Toc44686927"/>
      <w:bookmarkStart w:id="1753" w:name="_Toc51928697"/>
      <w:bookmarkStart w:id="1754" w:name="_Toc51929266"/>
      <w:bookmarkStart w:id="1755" w:name="_Toc155283306"/>
      <w:r>
        <w:t>7.2</w:t>
      </w:r>
      <w:r>
        <w:tab/>
        <w:t>Shared network case for Participating Operator</w:t>
      </w:r>
      <w:bookmarkEnd w:id="1749"/>
      <w:bookmarkEnd w:id="1750"/>
      <w:bookmarkEnd w:id="1751"/>
      <w:bookmarkEnd w:id="1752"/>
      <w:bookmarkEnd w:id="1753"/>
      <w:bookmarkEnd w:id="1754"/>
      <w:bookmarkEnd w:id="1755"/>
    </w:p>
    <w:p w:rsidR="00086A5F" w:rsidRPr="00086A5F" w:rsidRDefault="00086A5F" w:rsidP="009139C9">
      <w:pPr>
        <w:pStyle w:val="Heading3"/>
      </w:pPr>
      <w:bookmarkStart w:id="1756" w:name="_Toc28278164"/>
      <w:bookmarkStart w:id="1757" w:name="_Toc36134443"/>
      <w:bookmarkStart w:id="1758" w:name="_Toc44686928"/>
      <w:bookmarkStart w:id="1759" w:name="_Toc51928698"/>
      <w:bookmarkStart w:id="1760" w:name="_Toc51929267"/>
      <w:bookmarkStart w:id="1761" w:name="_Toc155283307"/>
      <w:r w:rsidRPr="002D2A53">
        <w:t>7.</w:t>
      </w:r>
      <w:r>
        <w:t>2</w:t>
      </w:r>
      <w:r w:rsidRPr="002D2A53">
        <w:t>.1</w:t>
      </w:r>
      <w:r w:rsidRPr="002D2A53">
        <w:tab/>
        <w:t xml:space="preserve">File-based trace reporting in </w:t>
      </w:r>
      <w:r>
        <w:t>shared network</w:t>
      </w:r>
      <w:r w:rsidRPr="002D2A53">
        <w:t xml:space="preserve"> case</w:t>
      </w:r>
      <w:r>
        <w:t xml:space="preserve"> for Participating Operator</w:t>
      </w:r>
      <w:bookmarkEnd w:id="1756"/>
      <w:bookmarkEnd w:id="1757"/>
      <w:bookmarkEnd w:id="1758"/>
      <w:bookmarkEnd w:id="1759"/>
      <w:bookmarkEnd w:id="1760"/>
      <w:bookmarkEnd w:id="1761"/>
    </w:p>
    <w:p w:rsidR="007D4E69" w:rsidRDefault="007D4E69" w:rsidP="007D4E69">
      <w:r>
        <w:t>The traced data for a Participating Operator are recorded in the NE (e.g. RNC, SGSN, eNB</w:t>
      </w:r>
      <w:r w:rsidR="00A5743B">
        <w:t>,</w:t>
      </w:r>
      <w:r>
        <w:t xml:space="preserve"> MME</w:t>
      </w:r>
      <w:r w:rsidR="00A5743B">
        <w:t>, NG-RAN node, AMF</w:t>
      </w:r>
      <w:r>
        <w:t>). The recorded data is saved to a Trace file. The Trace files are sent to the TCE</w:t>
      </w:r>
      <w:r w:rsidR="00A5743B">
        <w:t>:</w:t>
      </w:r>
      <w:r>
        <w:t xml:space="preserve"> </w:t>
      </w:r>
    </w:p>
    <w:p w:rsidR="007D4E69" w:rsidRDefault="007D4E69" w:rsidP="00A5743B">
      <w:pPr>
        <w:pStyle w:val="B10"/>
      </w:pPr>
      <w:r>
        <w:t>1)</w:t>
      </w:r>
      <w:r>
        <w:tab/>
        <w:t xml:space="preserve">either directly from the Master Operator's NE to the Participating Operator’s TCE, or </w:t>
      </w:r>
    </w:p>
    <w:p w:rsidR="007D4E69" w:rsidRDefault="007D4E69" w:rsidP="007D4E69">
      <w:pPr>
        <w:pStyle w:val="B10"/>
      </w:pPr>
      <w:r>
        <w:t>2)</w:t>
      </w:r>
      <w:r>
        <w:tab/>
        <w:t>from the Master Operator's NE’s via the</w:t>
      </w:r>
      <w:r w:rsidRPr="00405DA1">
        <w:t xml:space="preserve"> </w:t>
      </w:r>
      <w:r>
        <w:t xml:space="preserve">Master Operator's </w:t>
      </w:r>
      <w:r w:rsidR="00A5743B">
        <w:t xml:space="preserve">management system </w:t>
      </w:r>
      <w:r>
        <w:t xml:space="preserve"> to the Participating Operator’s management system. The connection between the two operators may be a secure connection that is used for other (management) purposes. The secure connection is outside the scope of this specification.</w:t>
      </w:r>
    </w:p>
    <w:p w:rsidR="007D4E69" w:rsidRDefault="007D4E69" w:rsidP="007D4E69">
      <w:r>
        <w:t xml:space="preserve">Alternative 1 </w:t>
      </w:r>
      <w:r w:rsidR="00A5743B">
        <w:t>illustrated in Figure 7.2</w:t>
      </w:r>
      <w:r w:rsidR="00086A5F">
        <w:t>.1</w:t>
      </w:r>
      <w:r w:rsidR="00A5743B">
        <w:t xml:space="preserve">-1 </w:t>
      </w:r>
      <w:r>
        <w:t>may be used when supported by the implementation and when both operators have no issue to set up and maintain direct connections between the NE and the TCE.</w:t>
      </w:r>
      <w:r>
        <w:br/>
        <w:t xml:space="preserve">Alternative 2 </w:t>
      </w:r>
      <w:r w:rsidR="00A5743B">
        <w:t>illustrated in Figure 7.2</w:t>
      </w:r>
      <w:r w:rsidR="00086A5F">
        <w:t>.1</w:t>
      </w:r>
      <w:r w:rsidR="00A5743B">
        <w:t xml:space="preserve">-2 </w:t>
      </w:r>
      <w:r>
        <w:t>may be used when supported by the implementation and both operators want to reuse the already set up and maintained connection between the Master Operator management system and the Participating Operation management system.</w:t>
      </w:r>
    </w:p>
    <w:p w:rsidR="007D4E69" w:rsidRDefault="007D4E69" w:rsidP="007D4E69"/>
    <w:p w:rsidR="007D4E69" w:rsidRDefault="00A5743B" w:rsidP="00A5743B">
      <w:pPr>
        <w:pStyle w:val="TH"/>
      </w:pPr>
      <w:r w:rsidRPr="00287753">
        <w:rPr>
          <w:noProof/>
        </w:rPr>
        <w:pict>
          <v:shape id="Picture 75" o:spid="_x0000_i1119" type="#_x0000_t75" alt="Generated by PlantUML" style="width:274.25pt;height:136.5pt;visibility:visible">
            <v:imagedata r:id="rId169" o:title="Generated by PlantUML"/>
          </v:shape>
        </w:pict>
      </w:r>
    </w:p>
    <w:p w:rsidR="007D4E69" w:rsidRDefault="007D4E69" w:rsidP="007D4E69">
      <w:pPr>
        <w:pStyle w:val="TF"/>
      </w:pPr>
      <w:r>
        <w:t>Figure 7.2-</w:t>
      </w:r>
      <w:r w:rsidRPr="00F66F1E">
        <w:t>1</w:t>
      </w:r>
      <w:r>
        <w:t xml:space="preserve"> Transfer </w:t>
      </w:r>
      <w:r w:rsidRPr="00F66F1E">
        <w:t>from</w:t>
      </w:r>
      <w:r>
        <w:t xml:space="preserve"> </w:t>
      </w:r>
      <w:r w:rsidRPr="00F66F1E">
        <w:t>the</w:t>
      </w:r>
      <w:r>
        <w:t xml:space="preserve"> Master Operator</w:t>
      </w:r>
      <w:r w:rsidRPr="00F66F1E">
        <w:t xml:space="preserve"> </w:t>
      </w:r>
      <w:r w:rsidR="00A5743B">
        <w:t xml:space="preserve">NE </w:t>
      </w:r>
      <w:r w:rsidRPr="00F66F1E">
        <w:t>to the Participating Operator</w:t>
      </w:r>
      <w:r>
        <w:t>'s TCE</w:t>
      </w:r>
    </w:p>
    <w:p w:rsidR="00A5743B" w:rsidRDefault="00A5743B" w:rsidP="00A5743B">
      <w:pPr>
        <w:pStyle w:val="TH"/>
        <w:rPr>
          <w:noProof/>
        </w:rPr>
      </w:pPr>
      <w:r w:rsidRPr="00287753">
        <w:rPr>
          <w:noProof/>
        </w:rPr>
        <w:pict>
          <v:shape id="Picture 73" o:spid="_x0000_i1120" type="#_x0000_t75" alt="Generated by PlantUML" style="width:482.1pt;height:184.7pt;visibility:visible">
            <v:imagedata r:id="rId170" o:title="Generated by PlantUML"/>
          </v:shape>
        </w:pict>
      </w:r>
    </w:p>
    <w:p w:rsidR="00A5743B" w:rsidRDefault="00A5743B" w:rsidP="00A5743B">
      <w:pPr>
        <w:pStyle w:val="TF"/>
      </w:pPr>
      <w:r>
        <w:t xml:space="preserve">Figure 7.2-2 Transfer </w:t>
      </w:r>
      <w:r w:rsidRPr="00F66F1E">
        <w:t>from</w:t>
      </w:r>
      <w:r>
        <w:t xml:space="preserve"> </w:t>
      </w:r>
      <w:r w:rsidRPr="00F66F1E">
        <w:t>the</w:t>
      </w:r>
      <w:r>
        <w:t xml:space="preserve"> Master Operator</w:t>
      </w:r>
      <w:r w:rsidRPr="00F66F1E">
        <w:t xml:space="preserve"> </w:t>
      </w:r>
      <w:r>
        <w:t xml:space="preserve">management system </w:t>
      </w:r>
      <w:r w:rsidRPr="00F66F1E">
        <w:t>to the Participating Operator</w:t>
      </w:r>
    </w:p>
    <w:p w:rsidR="007D4E69" w:rsidRDefault="007D4E69" w:rsidP="007D4E69">
      <w:r>
        <w:t>The connection between the operators may be secured. How that is done is outside the scope of this specification.</w:t>
      </w:r>
    </w:p>
    <w:p w:rsidR="007D4E69" w:rsidRDefault="007D4E69" w:rsidP="007D4E69">
      <w:r>
        <w:t>The time and the criteria when the Trace files are sent to the TCE is vendor specific.</w:t>
      </w:r>
    </w:p>
    <w:p w:rsidR="00086A5F" w:rsidRDefault="00086A5F" w:rsidP="00086A5F">
      <w:pPr>
        <w:pStyle w:val="Heading3"/>
      </w:pPr>
      <w:bookmarkStart w:id="1762" w:name="_Toc28278165"/>
      <w:bookmarkStart w:id="1763" w:name="_Toc36134444"/>
      <w:bookmarkStart w:id="1764" w:name="_Toc44686929"/>
      <w:bookmarkStart w:id="1765" w:name="_Toc51928699"/>
      <w:bookmarkStart w:id="1766" w:name="_Toc51929268"/>
      <w:bookmarkStart w:id="1767" w:name="_Toc155283308"/>
      <w:r w:rsidRPr="002D2A53">
        <w:t>7.2.</w:t>
      </w:r>
      <w:r>
        <w:t>2</w:t>
      </w:r>
      <w:r w:rsidRPr="002D2A53">
        <w:tab/>
      </w:r>
      <w:r>
        <w:t>Streaming</w:t>
      </w:r>
      <w:r w:rsidRPr="002D2A53">
        <w:t xml:space="preserve"> trace reporting in shared network case for Participating Operator</w:t>
      </w:r>
      <w:bookmarkEnd w:id="1762"/>
      <w:bookmarkEnd w:id="1763"/>
      <w:bookmarkEnd w:id="1764"/>
      <w:bookmarkEnd w:id="1765"/>
      <w:bookmarkEnd w:id="1766"/>
      <w:bookmarkEnd w:id="1767"/>
    </w:p>
    <w:p w:rsidR="00086A5F" w:rsidRDefault="00086A5F" w:rsidP="00086A5F">
      <w:r w:rsidRPr="002D2A53">
        <w:t xml:space="preserve">The traced data is captured in the NE (e.g. NG-RAN node, AMF). The captured trace data is streamed to the Trace Reporting MnS consumer (see TS 28.532 </w:t>
      </w:r>
      <w:r w:rsidR="004A6FCD">
        <w:t>[47]</w:t>
      </w:r>
      <w:r w:rsidRPr="002D2A53">
        <w:t>)</w:t>
      </w:r>
      <w:r>
        <w:t>:</w:t>
      </w:r>
    </w:p>
    <w:p w:rsidR="00086A5F" w:rsidRDefault="00086A5F" w:rsidP="009139C9">
      <w:pPr>
        <w:pStyle w:val="B10"/>
      </w:pPr>
      <w:r>
        <w:t>1)</w:t>
      </w:r>
      <w:r>
        <w:tab/>
        <w:t xml:space="preserve">either directly from the Master Operator's NE to the Master Operator's EGMF (see TS 28.533 </w:t>
      </w:r>
      <w:r w:rsidR="004A6FCD">
        <w:t>[48]</w:t>
      </w:r>
      <w:r>
        <w:t xml:space="preserve">) and then to the Participating Operator’s </w:t>
      </w:r>
      <w:r w:rsidRPr="002D2A53">
        <w:t>Trace Reporting MnS consumer</w:t>
      </w:r>
      <w:r>
        <w:t xml:space="preserve">, or </w:t>
      </w:r>
    </w:p>
    <w:p w:rsidR="00086A5F" w:rsidRDefault="00086A5F" w:rsidP="009139C9">
      <w:pPr>
        <w:pStyle w:val="B10"/>
      </w:pPr>
      <w:r>
        <w:t>2)</w:t>
      </w:r>
      <w:r>
        <w:tab/>
        <w:t xml:space="preserve">from the Master Operator's NE’s via the Master Operator's </w:t>
      </w:r>
      <w:r w:rsidRPr="00C52EBF">
        <w:t>intermediate management function(s) (playing the roles of Trace Reporting MnS producers and/or consumers)</w:t>
      </w:r>
      <w:r>
        <w:t xml:space="preserve"> to the Master Operator's EGMF and then to the Participating Operator’s </w:t>
      </w:r>
      <w:r w:rsidRPr="002D2A53">
        <w:t>Trace Reporting MnS consumer</w:t>
      </w:r>
      <w:r>
        <w:t>. The connection between the two operators may be a secure connection that is used for other (management) purposes. The secure connection is outside the scope of this specification.</w:t>
      </w:r>
    </w:p>
    <w:p w:rsidR="00086A5F" w:rsidRDefault="00086A5F" w:rsidP="00086A5F">
      <w:r>
        <w:t>Alternative 1 illustrated in Figure 7.2.2-1 may be used when supported by the implementation and when Master Operator has no issue to set up and maintain direct connections between the NE and the EGMF.</w:t>
      </w:r>
    </w:p>
    <w:p w:rsidR="00086A5F" w:rsidRDefault="00086A5F" w:rsidP="00086A5F">
      <w:pPr>
        <w:pStyle w:val="TH"/>
      </w:pPr>
      <w:r w:rsidRPr="00582BAE">
        <w:rPr>
          <w:noProof/>
        </w:rPr>
        <w:pict>
          <v:shape id="Picture 33" o:spid="_x0000_i1121" type="#_x0000_t75" alt="Generated by PlantUML" style="width:356.85pt;height:180.95pt;visibility:visible">
            <v:imagedata r:id="rId171" o:title="Generated by PlantUML"/>
          </v:shape>
        </w:pict>
      </w:r>
    </w:p>
    <w:p w:rsidR="00086A5F" w:rsidRDefault="00086A5F" w:rsidP="00086A5F">
      <w:pPr>
        <w:pStyle w:val="TF"/>
      </w:pPr>
      <w:r>
        <w:t xml:space="preserve">Figure 7.2.2-1 Direct streaming to the EGMF with exposure to the </w:t>
      </w:r>
      <w:r w:rsidRPr="00F37BE7">
        <w:t>Trace Reporting MnS consumer</w:t>
      </w:r>
      <w:r>
        <w:t xml:space="preserve"> of Participating Operator</w:t>
      </w:r>
    </w:p>
    <w:p w:rsidR="00086A5F" w:rsidRDefault="00086A5F" w:rsidP="00086A5F">
      <w:r>
        <w:t>Alternative 2 illustrated in Figure 7.2.2-2 may be used when supported by the implementation and when Master Operator wants to reuse the already set up and maintained connection between between the NE and the management functions for streaming of the trace data to the EGMF.</w:t>
      </w:r>
    </w:p>
    <w:p w:rsidR="00086A5F" w:rsidRDefault="00086A5F" w:rsidP="00086A5F">
      <w:pPr>
        <w:pStyle w:val="TH"/>
      </w:pPr>
      <w:r w:rsidRPr="006B2CA5">
        <w:rPr>
          <w:noProof/>
        </w:rPr>
        <w:pict>
          <v:shape id="_x0000_i1122" type="#_x0000_t75" alt="Generated by PlantUML" style="width:484.6pt;height:281.75pt;visibility:visible">
            <v:imagedata r:id="rId172" o:title="Generated by PlantUML"/>
            <o:lock v:ext="edit" aspectratio="f"/>
          </v:shape>
        </w:pict>
      </w:r>
    </w:p>
    <w:p w:rsidR="00086A5F" w:rsidRDefault="00086A5F" w:rsidP="00086A5F">
      <w:pPr>
        <w:pStyle w:val="TF"/>
      </w:pPr>
      <w:r>
        <w:t xml:space="preserve">Figure 7.2.2-2 Indirect streaming to the EGMF with exposure to the </w:t>
      </w:r>
      <w:r w:rsidRPr="00F37BE7">
        <w:t>Trace Reporting MnS consumer</w:t>
      </w:r>
      <w:r>
        <w:t xml:space="preserve"> of Participating Operator</w:t>
      </w:r>
    </w:p>
    <w:p w:rsidR="00086A5F" w:rsidRDefault="00086A5F" w:rsidP="007D4E69"/>
    <w:p w:rsidR="007D4E69" w:rsidRDefault="007D4E69" w:rsidP="007D4E69">
      <w:pPr>
        <w:pStyle w:val="Heading1"/>
      </w:pPr>
      <w:bookmarkStart w:id="1768" w:name="_Toc516654970"/>
      <w:bookmarkStart w:id="1769" w:name="_Toc28278166"/>
      <w:bookmarkStart w:id="1770" w:name="_Toc36134445"/>
      <w:bookmarkStart w:id="1771" w:name="_Toc44686930"/>
      <w:bookmarkStart w:id="1772" w:name="_Toc51928700"/>
      <w:bookmarkStart w:id="1773" w:name="_Toc51929269"/>
      <w:bookmarkStart w:id="1774" w:name="_Toc155283309"/>
      <w:r>
        <w:t>8</w:t>
      </w:r>
      <w:r>
        <w:tab/>
        <w:t>RLF Reporting</w:t>
      </w:r>
      <w:bookmarkEnd w:id="1768"/>
      <w:bookmarkEnd w:id="1769"/>
      <w:bookmarkEnd w:id="1770"/>
      <w:bookmarkEnd w:id="1771"/>
      <w:bookmarkEnd w:id="1772"/>
      <w:bookmarkEnd w:id="1773"/>
      <w:bookmarkEnd w:id="1774"/>
    </w:p>
    <w:p w:rsidR="007D4E69" w:rsidRDefault="007D4E69" w:rsidP="007D4E69">
      <w:r>
        <w:t>For reporting of RLF data in single operator and Participating Operator cases, see clause 7.</w:t>
      </w:r>
    </w:p>
    <w:p w:rsidR="007D4E69" w:rsidRDefault="007D4E69" w:rsidP="007D4E69">
      <w:pPr>
        <w:pStyle w:val="Heading1"/>
      </w:pPr>
      <w:bookmarkStart w:id="1775" w:name="_Toc516654971"/>
      <w:bookmarkStart w:id="1776" w:name="_Toc28278167"/>
      <w:bookmarkStart w:id="1777" w:name="_Toc36134446"/>
      <w:bookmarkStart w:id="1778" w:name="_Toc44686931"/>
      <w:bookmarkStart w:id="1779" w:name="_Toc51928701"/>
      <w:bookmarkStart w:id="1780" w:name="_Toc51929270"/>
      <w:bookmarkStart w:id="1781" w:name="_Toc155283310"/>
      <w:r>
        <w:t>9</w:t>
      </w:r>
      <w:r>
        <w:tab/>
        <w:t>RCEF Reporting</w:t>
      </w:r>
      <w:bookmarkEnd w:id="1775"/>
      <w:bookmarkEnd w:id="1776"/>
      <w:bookmarkEnd w:id="1777"/>
      <w:bookmarkEnd w:id="1778"/>
      <w:bookmarkEnd w:id="1779"/>
      <w:bookmarkEnd w:id="1780"/>
      <w:bookmarkEnd w:id="1781"/>
    </w:p>
    <w:p w:rsidR="007D4E69" w:rsidRDefault="007D4E69" w:rsidP="007D4E69">
      <w:r>
        <w:t>For reporting of RCEF data in single operator and Participating Operator cases, see clause 7.</w:t>
      </w:r>
    </w:p>
    <w:p w:rsidR="008E5E60" w:rsidRDefault="008E5E60" w:rsidP="008E5E60">
      <w:pPr>
        <w:pStyle w:val="Heading1"/>
      </w:pPr>
      <w:bookmarkStart w:id="1782" w:name="_Toc155283311"/>
      <w:r>
        <w:t>10</w:t>
      </w:r>
      <w:r>
        <w:tab/>
        <w:t>Metric identifier</w:t>
      </w:r>
      <w:bookmarkEnd w:id="1782"/>
    </w:p>
    <w:p w:rsidR="008E5E60" w:rsidRDefault="008E5E60" w:rsidP="008E5E60">
      <w:pPr>
        <w:pStyle w:val="Heading2"/>
      </w:pPr>
      <w:bookmarkStart w:id="1783" w:name="_Toc155283312"/>
      <w:r>
        <w:rPr>
          <w:rStyle w:val="Heading3Char"/>
        </w:rPr>
        <w:t>10.1</w:t>
      </w:r>
      <w:r>
        <w:tab/>
        <w:t>General</w:t>
      </w:r>
      <w:bookmarkEnd w:id="1783"/>
    </w:p>
    <w:p w:rsidR="008E5E60" w:rsidRDefault="008E5E60" w:rsidP="0036190D">
      <w:pPr>
        <w:pStyle w:val="B10"/>
        <w:ind w:left="284" w:firstLine="0"/>
      </w:pPr>
      <w:r>
        <w:t>The metric identifiers are a sequence of items separated by ".". The sequence of items identifying a measurement is organised from the general to the particular. The individual items follow the Lower Camel Case naming convention [</w:t>
      </w:r>
      <w:r w:rsidR="000952B2">
        <w:t>6</w:t>
      </w:r>
      <w:r>
        <w:t>1]. There are different sequences for Immediate MDT, Logged MDT, Logged MBSFN MDT, Trace, RLF reports and RCEF reports.</w:t>
      </w:r>
    </w:p>
    <w:p w:rsidR="008E5E60" w:rsidRDefault="008E5E60" w:rsidP="0036190D">
      <w:pPr>
        <w:pStyle w:val="Heading2"/>
      </w:pPr>
      <w:bookmarkStart w:id="1784" w:name="_Toc155283313"/>
      <w:r>
        <w:rPr>
          <w:rStyle w:val="Heading3Char"/>
        </w:rPr>
        <w:t>10.2</w:t>
      </w:r>
      <w:r>
        <w:tab/>
        <w:t>Immediate MDT</w:t>
      </w:r>
      <w:bookmarkEnd w:id="1784"/>
    </w:p>
    <w:p w:rsidR="008E5E60" w:rsidRDefault="008E5E60" w:rsidP="008E5E60">
      <w:pPr>
        <w:pStyle w:val="B10"/>
      </w:pPr>
      <w:r>
        <w:t>The measurement names for Immediate MDT measurements consist of the following items:</w:t>
      </w:r>
    </w:p>
    <w:p w:rsidR="008E5E60" w:rsidRDefault="008E5E60" w:rsidP="008E5E60">
      <w:pPr>
        <w:pStyle w:val="B20"/>
      </w:pPr>
      <w:r>
        <w:t>-</w:t>
      </w:r>
      <w:r>
        <w:tab/>
        <w:t xml:space="preserve">The first item identifies the MDT mode, i.e. "immediateMdt". </w:t>
      </w:r>
    </w:p>
    <w:p w:rsidR="008E5E60" w:rsidRDefault="008E5E60" w:rsidP="008E5E60">
      <w:pPr>
        <w:pStyle w:val="B20"/>
      </w:pPr>
      <w:r>
        <w:t>-</w:t>
      </w:r>
      <w:r>
        <w:tab/>
        <w:t>The second item identifies the radio access technology (RAT), i.e. "nr", "lte" or "umts"</w:t>
      </w:r>
    </w:p>
    <w:p w:rsidR="008E5E60" w:rsidRPr="0036190D" w:rsidRDefault="008E5E60" w:rsidP="008E5E60">
      <w:pPr>
        <w:pStyle w:val="B20"/>
      </w:pPr>
      <w:r>
        <w:t>-</w:t>
      </w:r>
      <w:r>
        <w:tab/>
        <w:t xml:space="preserve">The third item identifies the name of the measurement itself (e.g. </w:t>
      </w:r>
      <w:r w:rsidRPr="0036190D">
        <w:t xml:space="preserve">m1, m2), see TS 37.320 [30]. </w:t>
      </w:r>
    </w:p>
    <w:p w:rsidR="008E5E60" w:rsidRPr="0036190D" w:rsidRDefault="008E5E60" w:rsidP="008E5E60">
      <w:pPr>
        <w:pStyle w:val="B20"/>
      </w:pPr>
      <w:r>
        <w:t>-</w:t>
      </w:r>
      <w:r>
        <w:tab/>
        <w:t>An additional item of the measurement attribute name may be present, e.g. "rsrp" or "ueLocation" or "ulThpTime" see TS 32.423 [3].</w:t>
      </w:r>
    </w:p>
    <w:p w:rsidR="008E5E60" w:rsidRDefault="008E5E60" w:rsidP="008E5E60">
      <w:pPr>
        <w:pStyle w:val="B10"/>
      </w:pPr>
      <w:r>
        <w:t>Possible examples:</w:t>
      </w:r>
    </w:p>
    <w:p w:rsidR="008E5E60" w:rsidRDefault="008E5E60" w:rsidP="008E5E60">
      <w:pPr>
        <w:pStyle w:val="B20"/>
        <w:spacing w:after="0"/>
      </w:pPr>
      <w:r>
        <w:t>-</w:t>
      </w:r>
      <w:r>
        <w:tab/>
        <w:t>immediateMdt.nr.m1.rsrp</w:t>
      </w:r>
    </w:p>
    <w:p w:rsidR="008E5E60" w:rsidRDefault="008E5E60" w:rsidP="0036190D">
      <w:pPr>
        <w:pStyle w:val="B20"/>
        <w:spacing w:after="0"/>
      </w:pPr>
      <w:r>
        <w:t>-</w:t>
      </w:r>
      <w:r>
        <w:tab/>
        <w:t>immediateMdt.nr.m2</w:t>
      </w:r>
    </w:p>
    <w:p w:rsidR="008E5E60" w:rsidRDefault="008E5E60" w:rsidP="0036190D">
      <w:pPr>
        <w:pStyle w:val="B20"/>
        <w:spacing w:after="0"/>
      </w:pPr>
      <w:r>
        <w:t>-</w:t>
      </w:r>
      <w:r>
        <w:tab/>
        <w:t>immediateMdt.nr.m4</w:t>
      </w:r>
    </w:p>
    <w:p w:rsidR="008E5E60" w:rsidRDefault="008E5E60" w:rsidP="008E5E60">
      <w:pPr>
        <w:pStyle w:val="B20"/>
        <w:spacing w:after="0"/>
      </w:pPr>
      <w:r>
        <w:t>-</w:t>
      </w:r>
      <w:r>
        <w:tab/>
        <w:t>immediateMdt.nr.m5.ulThpTime</w:t>
      </w:r>
    </w:p>
    <w:p w:rsidR="008E5E60" w:rsidRDefault="008E5E60" w:rsidP="008E5E60">
      <w:pPr>
        <w:pStyle w:val="B20"/>
        <w:spacing w:after="0"/>
      </w:pPr>
      <w:r>
        <w:t>-</w:t>
      </w:r>
      <w:r>
        <w:tab/>
        <w:t>immediateMdt.nr.m6</w:t>
      </w:r>
    </w:p>
    <w:p w:rsidR="008E5E60" w:rsidRDefault="008E5E60" w:rsidP="0036190D">
      <w:pPr>
        <w:pStyle w:val="B20"/>
        <w:spacing w:after="0"/>
      </w:pPr>
      <w:r>
        <w:t>-</w:t>
      </w:r>
      <w:r>
        <w:tab/>
        <w:t>immediateMdt.nr.m7</w:t>
      </w:r>
    </w:p>
    <w:p w:rsidR="008E5E60" w:rsidRDefault="008E5E60" w:rsidP="008E5E60">
      <w:pPr>
        <w:pStyle w:val="B20"/>
        <w:spacing w:after="0"/>
      </w:pPr>
      <w:r>
        <w:t>-</w:t>
      </w:r>
      <w:r>
        <w:tab/>
        <w:t>immediateMdt.nr.m8</w:t>
      </w:r>
    </w:p>
    <w:p w:rsidR="008E5E60" w:rsidRDefault="008E5E60" w:rsidP="0036190D">
      <w:pPr>
        <w:pStyle w:val="B20"/>
        <w:spacing w:after="0"/>
      </w:pPr>
      <w:r>
        <w:t>-</w:t>
      </w:r>
      <w:r>
        <w:tab/>
        <w:t>immediateMdt.nr.m9</w:t>
      </w:r>
    </w:p>
    <w:p w:rsidR="008E5E60" w:rsidRDefault="008E5E60" w:rsidP="008E5E60">
      <w:pPr>
        <w:pStyle w:val="B20"/>
      </w:pPr>
      <w:r>
        <w:t>-</w:t>
      </w:r>
      <w:r>
        <w:tab/>
        <w:t>immediateMdt.lte.m2</w:t>
      </w:r>
    </w:p>
    <w:p w:rsidR="008E5E60" w:rsidRDefault="008E5E60" w:rsidP="0036190D">
      <w:pPr>
        <w:pStyle w:val="Heading2"/>
      </w:pPr>
      <w:bookmarkStart w:id="1785" w:name="_Toc155283314"/>
      <w:r>
        <w:rPr>
          <w:rStyle w:val="Heading3Char"/>
        </w:rPr>
        <w:t>10.3</w:t>
      </w:r>
      <w:r>
        <w:tab/>
        <w:t>Logged MDT and Logged MBSFN MDT</w:t>
      </w:r>
      <w:bookmarkEnd w:id="1785"/>
    </w:p>
    <w:p w:rsidR="008E5E60" w:rsidRDefault="008E5E60" w:rsidP="008E5E60">
      <w:pPr>
        <w:pStyle w:val="B10"/>
      </w:pPr>
      <w:r>
        <w:t>The measurement names for Logged MDT and Logged MBSFN MDT measurements consist of the following items:</w:t>
      </w:r>
    </w:p>
    <w:p w:rsidR="008E5E60" w:rsidRDefault="008E5E60" w:rsidP="008E5E60">
      <w:pPr>
        <w:pStyle w:val="B20"/>
      </w:pPr>
      <w:r>
        <w:t>-</w:t>
      </w:r>
      <w:r>
        <w:tab/>
        <w:t xml:space="preserve">The first item identifies the MDT mode, i.e. "loggedMdt" or "loggedMbsfnMdt". </w:t>
      </w:r>
    </w:p>
    <w:p w:rsidR="008E5E60" w:rsidRDefault="008E5E60" w:rsidP="008E5E60">
      <w:pPr>
        <w:pStyle w:val="B20"/>
      </w:pPr>
      <w:r>
        <w:t>-</w:t>
      </w:r>
      <w:r>
        <w:tab/>
        <w:t xml:space="preserve">The second item is optional and identifies the measurement attribute name, e.g. "rsrp" or "ueLocation". </w:t>
      </w:r>
    </w:p>
    <w:p w:rsidR="008E5E60" w:rsidRDefault="008E5E60" w:rsidP="008E5E60">
      <w:pPr>
        <w:pStyle w:val="B10"/>
      </w:pPr>
      <w:r>
        <w:t>Possible examples:</w:t>
      </w:r>
    </w:p>
    <w:p w:rsidR="008E5E60" w:rsidRDefault="008E5E60" w:rsidP="0036190D">
      <w:pPr>
        <w:pStyle w:val="B20"/>
        <w:spacing w:after="0"/>
      </w:pPr>
      <w:r>
        <w:t>-</w:t>
      </w:r>
      <w:r>
        <w:tab/>
        <w:t>loggedMdt.rsrp</w:t>
      </w:r>
    </w:p>
    <w:p w:rsidR="008E5E60" w:rsidRDefault="008E5E60" w:rsidP="008E5E60">
      <w:pPr>
        <w:pStyle w:val="B20"/>
      </w:pPr>
      <w:r>
        <w:t>-</w:t>
      </w:r>
      <w:r>
        <w:tab/>
        <w:t>loggedMbsfnMdt</w:t>
      </w:r>
    </w:p>
    <w:p w:rsidR="008E5E60" w:rsidRDefault="008E5E60" w:rsidP="0036190D">
      <w:pPr>
        <w:pStyle w:val="Heading2"/>
      </w:pPr>
      <w:bookmarkStart w:id="1786" w:name="_Toc155283315"/>
      <w:r>
        <w:rPr>
          <w:rStyle w:val="Heading3Char"/>
        </w:rPr>
        <w:t>10.4</w:t>
      </w:r>
      <w:r>
        <w:tab/>
        <w:t>Trace</w:t>
      </w:r>
      <w:bookmarkEnd w:id="1786"/>
    </w:p>
    <w:p w:rsidR="008E5E60" w:rsidRDefault="008E5E60" w:rsidP="008E5E60">
      <w:pPr>
        <w:pStyle w:val="B20"/>
        <w:ind w:left="0" w:firstLine="284"/>
      </w:pPr>
      <w:r>
        <w:t>The measurement names for Trace messages consist of the following items:</w:t>
      </w:r>
    </w:p>
    <w:p w:rsidR="008E5E60" w:rsidRDefault="008E5E60" w:rsidP="008E5E60">
      <w:pPr>
        <w:pStyle w:val="B20"/>
      </w:pPr>
      <w:r>
        <w:t>-</w:t>
      </w:r>
      <w:r>
        <w:tab/>
        <w:t xml:space="preserve">The first item identifies the job type, i.e. "trace". </w:t>
      </w:r>
    </w:p>
    <w:p w:rsidR="008E5E60" w:rsidRDefault="008E5E60" w:rsidP="008E5E60">
      <w:pPr>
        <w:pStyle w:val="B20"/>
      </w:pPr>
      <w:r>
        <w:t>-</w:t>
      </w:r>
      <w:r>
        <w:tab/>
        <w:t xml:space="preserve">The second item identifies the network element type (e.g. amf, upf, gnbCuCp,  gnbCuUp, gnbDu), see clause 5.4. </w:t>
      </w:r>
    </w:p>
    <w:p w:rsidR="008E5E60" w:rsidRPr="0036190D" w:rsidRDefault="008E5E60" w:rsidP="008E5E60">
      <w:pPr>
        <w:pStyle w:val="B20"/>
      </w:pPr>
      <w:r>
        <w:t>-</w:t>
      </w:r>
      <w:r>
        <w:tab/>
        <w:t xml:space="preserve">The third item is optional and identifies the interface (e.g. </w:t>
      </w:r>
      <w:r w:rsidRPr="0036190D">
        <w:t>n1, n2, n</w:t>
      </w:r>
      <w:r>
        <w:t>4, ng</w:t>
      </w:r>
      <w:r w:rsidRPr="0036190D">
        <w:t xml:space="preserve">-c, xn-c, uu, f1-c, e1, x2-c) </w:t>
      </w:r>
      <w:r>
        <w:t>, see clause 5.5</w:t>
      </w:r>
      <w:r w:rsidRPr="0036190D">
        <w:t xml:space="preserve">. </w:t>
      </w:r>
    </w:p>
    <w:p w:rsidR="008E5E60" w:rsidRDefault="008E5E60" w:rsidP="008E5E60">
      <w:pPr>
        <w:pStyle w:val="B20"/>
      </w:pPr>
      <w:r>
        <w:t>-</w:t>
      </w:r>
      <w:r>
        <w:tab/>
        <w:t>The fourth item is optional and identifies the message name e.g. "ueContextReleaseRequest" or "handoverFailure".</w:t>
      </w:r>
    </w:p>
    <w:p w:rsidR="008E5E60" w:rsidRDefault="008E5E60" w:rsidP="008E5E60">
      <w:pPr>
        <w:pStyle w:val="B20"/>
      </w:pPr>
      <w:r>
        <w:t>-</w:t>
      </w:r>
      <w:r>
        <w:tab/>
        <w:t>The fifth item is optional and identifies the IE name e.g. "cause".</w:t>
      </w:r>
    </w:p>
    <w:p w:rsidR="008E5E60" w:rsidRDefault="008E5E60" w:rsidP="008E5E60">
      <w:pPr>
        <w:pStyle w:val="B10"/>
      </w:pPr>
      <w:r>
        <w:t>Possible examples:</w:t>
      </w:r>
    </w:p>
    <w:p w:rsidR="008E5E60" w:rsidRDefault="008E5E60" w:rsidP="008E5E60">
      <w:pPr>
        <w:pStyle w:val="B10"/>
        <w:spacing w:after="0"/>
        <w:ind w:left="851"/>
      </w:pPr>
      <w:bookmarkStart w:id="1787" w:name="_Hlk99007375"/>
      <w:r>
        <w:t>-</w:t>
      </w:r>
      <w:r>
        <w:tab/>
        <w:t>trace.amf.n1</w:t>
      </w:r>
    </w:p>
    <w:p w:rsidR="008E5E60" w:rsidRDefault="008E5E60" w:rsidP="0036190D">
      <w:pPr>
        <w:pStyle w:val="B10"/>
        <w:spacing w:after="0"/>
        <w:ind w:left="851"/>
      </w:pPr>
      <w:r>
        <w:t>-</w:t>
      </w:r>
      <w:r>
        <w:tab/>
        <w:t>trace.amf.n1</w:t>
      </w:r>
      <w:bookmarkEnd w:id="1787"/>
      <w:r>
        <w:t>.registrationRequest.requestedNssai</w:t>
      </w:r>
    </w:p>
    <w:p w:rsidR="008E5E60" w:rsidRDefault="008E5E60" w:rsidP="0036190D">
      <w:pPr>
        <w:pStyle w:val="B10"/>
        <w:spacing w:after="0"/>
        <w:ind w:left="851"/>
      </w:pPr>
      <w:r>
        <w:t>-</w:t>
      </w:r>
      <w:r>
        <w:tab/>
        <w:t>trace.amf.n1.serviceRequest.serviceRequestMessageIdentity</w:t>
      </w:r>
    </w:p>
    <w:p w:rsidR="008E5E60" w:rsidRDefault="008E5E60" w:rsidP="0036190D">
      <w:pPr>
        <w:pStyle w:val="B10"/>
        <w:spacing w:after="0"/>
        <w:ind w:left="851"/>
      </w:pPr>
      <w:r>
        <w:t>-</w:t>
      </w:r>
      <w:r>
        <w:tab/>
        <w:t>trace.amf.n1.serviceRequest.ulDataStatus</w:t>
      </w:r>
    </w:p>
    <w:p w:rsidR="008E5E60" w:rsidRDefault="008E5E60" w:rsidP="0036190D">
      <w:pPr>
        <w:pStyle w:val="B10"/>
        <w:ind w:left="851"/>
      </w:pPr>
      <w:r>
        <w:t>-</w:t>
      </w:r>
      <w:r>
        <w:tab/>
        <w:t>trace.mme.s1-mme.ueContextReleaseRequest.cause</w:t>
      </w:r>
    </w:p>
    <w:p w:rsidR="008E5E60" w:rsidRDefault="008E5E60" w:rsidP="0036190D">
      <w:pPr>
        <w:pStyle w:val="Heading2"/>
      </w:pPr>
      <w:bookmarkStart w:id="1788" w:name="_Toc155283316"/>
      <w:r>
        <w:rPr>
          <w:rStyle w:val="Heading3Char"/>
        </w:rPr>
        <w:t>10.5</w:t>
      </w:r>
      <w:r>
        <w:tab/>
        <w:t>RLF report and RCEF report</w:t>
      </w:r>
      <w:bookmarkEnd w:id="1788"/>
    </w:p>
    <w:p w:rsidR="008E5E60" w:rsidRDefault="008E5E60" w:rsidP="008E5E60">
      <w:r>
        <w:t>The measurement names for RLF reports and RCEF reports consist of the following items:</w:t>
      </w:r>
    </w:p>
    <w:p w:rsidR="008E5E60" w:rsidRDefault="008E5E60" w:rsidP="008E5E60">
      <w:pPr>
        <w:pStyle w:val="B20"/>
      </w:pPr>
      <w:r>
        <w:t>-</w:t>
      </w:r>
      <w:r>
        <w:tab/>
        <w:t>The first item identifies the job type, i.e. "rlfReport" or "rcefReport".</w:t>
      </w:r>
    </w:p>
    <w:p w:rsidR="008E5E60" w:rsidRDefault="008E5E60" w:rsidP="008E5E60">
      <w:pPr>
        <w:pStyle w:val="B20"/>
      </w:pPr>
      <w:r>
        <w:t>-</w:t>
      </w:r>
      <w:r>
        <w:tab/>
        <w:t xml:space="preserve">The second item is optional and identifies the measurement attribute name, e.g. "rsrp" or "ueLocation". </w:t>
      </w:r>
    </w:p>
    <w:p w:rsidR="008E5E60" w:rsidRDefault="008E5E60" w:rsidP="008E5E60">
      <w:pPr>
        <w:pStyle w:val="B10"/>
      </w:pPr>
      <w:r>
        <w:t>Possible examples:</w:t>
      </w:r>
    </w:p>
    <w:p w:rsidR="008E5E60" w:rsidRDefault="008E5E60" w:rsidP="0036190D">
      <w:pPr>
        <w:pStyle w:val="B20"/>
        <w:spacing w:after="0"/>
      </w:pPr>
      <w:r>
        <w:t>-</w:t>
      </w:r>
      <w:r>
        <w:tab/>
        <w:t>rlfReport.rsrp</w:t>
      </w:r>
    </w:p>
    <w:p w:rsidR="008E5E60" w:rsidRDefault="008E5E60" w:rsidP="0036190D">
      <w:pPr>
        <w:pStyle w:val="B20"/>
        <w:rPr>
          <w:rFonts w:ascii="Arial" w:hAnsi="Arial" w:cs="Arial"/>
          <w:color w:val="0000FF"/>
          <w:kern w:val="2"/>
          <w:lang w:eastAsia="zh-CN"/>
        </w:rPr>
      </w:pPr>
      <w:r>
        <w:t xml:space="preserve">- </w:t>
      </w:r>
      <w:r>
        <w:tab/>
        <w:t>rcefReport</w:t>
      </w:r>
    </w:p>
    <w:p w:rsidR="00292C5A" w:rsidRDefault="00292C5A" w:rsidP="001E0026">
      <w:pPr>
        <w:pStyle w:val="Heading8"/>
        <w:rPr>
          <w:highlight w:val="yellow"/>
          <w:lang w:eastAsia="zh-CN"/>
        </w:rPr>
      </w:pPr>
      <w:r>
        <w:br w:type="page"/>
      </w:r>
      <w:bookmarkStart w:id="1789" w:name="_Toc516654972"/>
      <w:bookmarkStart w:id="1790" w:name="_Toc28278168"/>
      <w:bookmarkStart w:id="1791" w:name="_Toc36134447"/>
      <w:bookmarkStart w:id="1792" w:name="_Toc44686932"/>
      <w:bookmarkStart w:id="1793" w:name="_Toc51928702"/>
      <w:bookmarkStart w:id="1794" w:name="_Toc51929271"/>
      <w:bookmarkStart w:id="1795" w:name="_Toc155283317"/>
      <w:r>
        <w:t xml:space="preserve">Annex </w:t>
      </w:r>
      <w:r>
        <w:rPr>
          <w:lang w:eastAsia="zh-CN"/>
        </w:rPr>
        <w:t>A</w:t>
      </w:r>
      <w:r>
        <w:t xml:space="preserve"> (normative):</w:t>
      </w:r>
      <w:r>
        <w:rPr>
          <w:lang w:eastAsia="zh-CN"/>
        </w:rPr>
        <w:t>Trace failure notification</w:t>
      </w:r>
      <w:r>
        <w:t xml:space="preserve"> </w:t>
      </w:r>
      <w:r>
        <w:rPr>
          <w:rFonts w:hint="eastAsia"/>
          <w:lang w:eastAsia="zh-CN"/>
        </w:rPr>
        <w:t>file</w:t>
      </w:r>
      <w:r>
        <w:t xml:space="preserve"> format</w:t>
      </w:r>
      <w:bookmarkEnd w:id="1789"/>
      <w:bookmarkEnd w:id="1790"/>
      <w:bookmarkEnd w:id="1791"/>
      <w:bookmarkEnd w:id="1792"/>
      <w:bookmarkEnd w:id="1793"/>
      <w:bookmarkEnd w:id="1794"/>
      <w:bookmarkEnd w:id="1795"/>
    </w:p>
    <w:p w:rsidR="00292C5A" w:rsidRDefault="00292C5A">
      <w:pPr>
        <w:pStyle w:val="Heading1"/>
      </w:pPr>
      <w:bookmarkStart w:id="1796" w:name="_Toc516654973"/>
      <w:bookmarkStart w:id="1797" w:name="_Toc28278169"/>
      <w:bookmarkStart w:id="1798" w:name="_Toc36134448"/>
      <w:bookmarkStart w:id="1799" w:name="_Toc44686933"/>
      <w:bookmarkStart w:id="1800" w:name="_Toc51928703"/>
      <w:bookmarkStart w:id="1801" w:name="_Toc51929272"/>
      <w:bookmarkStart w:id="1802" w:name="_Toc155283318"/>
      <w:r>
        <w:t>A.1</w:t>
      </w:r>
      <w:r>
        <w:tab/>
      </w:r>
      <w:r>
        <w:rPr>
          <w:lang w:eastAsia="zh-CN"/>
        </w:rPr>
        <w:t>Global</w:t>
      </w:r>
      <w:r>
        <w:t xml:space="preserve"> structure</w:t>
      </w:r>
      <w:bookmarkEnd w:id="1796"/>
      <w:bookmarkEnd w:id="1797"/>
      <w:bookmarkEnd w:id="1798"/>
      <w:bookmarkEnd w:id="1799"/>
      <w:bookmarkEnd w:id="1800"/>
      <w:bookmarkEnd w:id="1801"/>
      <w:bookmarkEnd w:id="1802"/>
    </w:p>
    <w:p w:rsidR="00292C5A" w:rsidRDefault="00292C5A">
      <w:r>
        <w:t>See 3GPP TS 32.615 [</w:t>
      </w:r>
      <w:r>
        <w:rPr>
          <w:lang w:eastAsia="zh-CN"/>
        </w:rPr>
        <w:t>27</w:t>
      </w:r>
      <w:r>
        <w:t>].</w:t>
      </w:r>
    </w:p>
    <w:p w:rsidR="00292C5A" w:rsidRDefault="00292C5A">
      <w:r>
        <w:t xml:space="preserve">The following XML namespaces are potentially used in Trace </w:t>
      </w:r>
      <w:r>
        <w:rPr>
          <w:rFonts w:hint="eastAsia"/>
          <w:lang w:eastAsia="zh-CN"/>
        </w:rPr>
        <w:t>failure notification</w:t>
      </w:r>
      <w:r>
        <w:t xml:space="preserve"> XML files:</w:t>
      </w:r>
    </w:p>
    <w:p w:rsidR="00292C5A" w:rsidRDefault="00292C5A">
      <w:pPr>
        <w:pStyle w:val="B10"/>
        <w:rPr>
          <w:rFonts w:hint="eastAsia"/>
          <w:lang w:eastAsia="zh-CN"/>
        </w:rPr>
      </w:pPr>
      <w:r>
        <w:t>-</w:t>
      </w:r>
      <w:r>
        <w:tab/>
      </w:r>
      <w:r>
        <w:rPr>
          <w:rFonts w:cs="Courier New"/>
          <w:szCs w:val="16"/>
        </w:rPr>
        <w:t>traceFailureNotification</w:t>
      </w:r>
      <w:r>
        <w:rPr>
          <w:rFonts w:ascii="Courier New" w:hAnsi="Courier New"/>
        </w:rPr>
        <w:t>.xsd</w:t>
      </w:r>
      <w:r>
        <w:t xml:space="preserve"> (see A</w:t>
      </w:r>
      <w:r>
        <w:rPr>
          <w:rFonts w:hint="eastAsia"/>
          <w:lang w:eastAsia="zh-CN"/>
        </w:rPr>
        <w:t>.5</w:t>
      </w:r>
      <w:r>
        <w:t>)</w:t>
      </w:r>
    </w:p>
    <w:p w:rsidR="00292C5A" w:rsidRDefault="00292C5A">
      <w:pPr>
        <w:pStyle w:val="Heading1"/>
      </w:pPr>
      <w:bookmarkStart w:id="1803" w:name="_Toc516654974"/>
      <w:bookmarkStart w:id="1804" w:name="_Toc28278170"/>
      <w:bookmarkStart w:id="1805" w:name="_Toc36134449"/>
      <w:bookmarkStart w:id="1806" w:name="_Toc44686934"/>
      <w:bookmarkStart w:id="1807" w:name="_Toc51928704"/>
      <w:bookmarkStart w:id="1808" w:name="_Toc51929273"/>
      <w:bookmarkStart w:id="1809" w:name="_Toc155283319"/>
      <w:r>
        <w:rPr>
          <w:rFonts w:hint="eastAsia"/>
          <w:lang w:eastAsia="zh-CN"/>
        </w:rPr>
        <w:t>A</w:t>
      </w:r>
      <w:r>
        <w:t>.2</w:t>
      </w:r>
      <w:r>
        <w:tab/>
        <w:t xml:space="preserve">XML </w:t>
      </w:r>
      <w:r>
        <w:rPr>
          <w:lang w:eastAsia="zh-CN"/>
        </w:rPr>
        <w:t>elements</w:t>
      </w:r>
      <w:r>
        <w:t xml:space="preserve"> fileHeader and fileFooter</w:t>
      </w:r>
      <w:bookmarkEnd w:id="1803"/>
      <w:bookmarkEnd w:id="1804"/>
      <w:bookmarkEnd w:id="1805"/>
      <w:bookmarkEnd w:id="1806"/>
      <w:bookmarkEnd w:id="1807"/>
      <w:bookmarkEnd w:id="1808"/>
      <w:bookmarkEnd w:id="1809"/>
    </w:p>
    <w:p w:rsidR="00292C5A" w:rsidRDefault="00292C5A">
      <w:pPr>
        <w:pStyle w:val="Heading2"/>
      </w:pPr>
      <w:bookmarkStart w:id="1810" w:name="_Toc516654975"/>
      <w:bookmarkStart w:id="1811" w:name="_Toc28278171"/>
      <w:bookmarkStart w:id="1812" w:name="_Toc36134450"/>
      <w:bookmarkStart w:id="1813" w:name="_Toc44686935"/>
      <w:bookmarkStart w:id="1814" w:name="_Toc51928705"/>
      <w:bookmarkStart w:id="1815" w:name="_Toc51929274"/>
      <w:bookmarkStart w:id="1816" w:name="_Toc155283320"/>
      <w:r>
        <w:rPr>
          <w:rFonts w:hint="eastAsia"/>
          <w:lang w:eastAsia="zh-CN"/>
        </w:rPr>
        <w:t>A</w:t>
      </w:r>
      <w:r>
        <w:t>.2.1</w:t>
      </w:r>
      <w:r>
        <w:tab/>
        <w:t xml:space="preserve">XML elements </w:t>
      </w:r>
      <w:r>
        <w:rPr>
          <w:rFonts w:ascii="Courier New" w:hAnsi="Courier New"/>
        </w:rPr>
        <w:t>fileHeader</w:t>
      </w:r>
      <w:bookmarkEnd w:id="1810"/>
      <w:bookmarkEnd w:id="1811"/>
      <w:bookmarkEnd w:id="1812"/>
      <w:bookmarkEnd w:id="1813"/>
      <w:bookmarkEnd w:id="1814"/>
      <w:bookmarkEnd w:id="1815"/>
      <w:bookmarkEnd w:id="1816"/>
    </w:p>
    <w:p w:rsidR="00292C5A" w:rsidRDefault="00292C5A">
      <w:r>
        <w:t>See 3GPP TS 32.615 [</w:t>
      </w:r>
      <w:r>
        <w:rPr>
          <w:lang w:eastAsia="zh-CN"/>
        </w:rPr>
        <w:t>27</w:t>
      </w:r>
      <w:r>
        <w:t xml:space="preserve">] </w:t>
      </w:r>
    </w:p>
    <w:p w:rsidR="00292C5A" w:rsidRDefault="00292C5A">
      <w:pPr>
        <w:pStyle w:val="Heading2"/>
      </w:pPr>
      <w:bookmarkStart w:id="1817" w:name="_Toc516654976"/>
      <w:bookmarkStart w:id="1818" w:name="_Toc28278172"/>
      <w:bookmarkStart w:id="1819" w:name="_Toc36134451"/>
      <w:bookmarkStart w:id="1820" w:name="_Toc44686936"/>
      <w:bookmarkStart w:id="1821" w:name="_Toc51928706"/>
      <w:bookmarkStart w:id="1822" w:name="_Toc51929275"/>
      <w:bookmarkStart w:id="1823" w:name="_Toc155283321"/>
      <w:r>
        <w:rPr>
          <w:rFonts w:hint="eastAsia"/>
          <w:lang w:eastAsia="zh-CN"/>
        </w:rPr>
        <w:t>A</w:t>
      </w:r>
      <w:r>
        <w:t>.2.2</w:t>
      </w:r>
      <w:r>
        <w:tab/>
        <w:t xml:space="preserve">XML element </w:t>
      </w:r>
      <w:r>
        <w:rPr>
          <w:rFonts w:ascii="Courier New" w:hAnsi="Courier New"/>
        </w:rPr>
        <w:t>fileFooter</w:t>
      </w:r>
      <w:bookmarkEnd w:id="1817"/>
      <w:bookmarkEnd w:id="1818"/>
      <w:bookmarkEnd w:id="1819"/>
      <w:bookmarkEnd w:id="1820"/>
      <w:bookmarkEnd w:id="1821"/>
      <w:bookmarkEnd w:id="1822"/>
      <w:bookmarkEnd w:id="1823"/>
    </w:p>
    <w:p w:rsidR="00292C5A" w:rsidRDefault="00292C5A">
      <w:pPr>
        <w:rPr>
          <w:rFonts w:hint="eastAsia"/>
          <w:lang w:eastAsia="zh-CN"/>
        </w:rPr>
      </w:pPr>
      <w:r>
        <w:t>See 3GPP TS 32.615 [</w:t>
      </w:r>
      <w:r>
        <w:rPr>
          <w:lang w:eastAsia="zh-CN"/>
        </w:rPr>
        <w:t>27</w:t>
      </w:r>
      <w:r>
        <w:t xml:space="preserve">] </w:t>
      </w:r>
    </w:p>
    <w:p w:rsidR="00292C5A" w:rsidRDefault="00292C5A">
      <w:pPr>
        <w:pStyle w:val="Heading1"/>
      </w:pPr>
      <w:bookmarkStart w:id="1824" w:name="_Toc516654977"/>
      <w:bookmarkStart w:id="1825" w:name="_Toc28278173"/>
      <w:bookmarkStart w:id="1826" w:name="_Toc36134452"/>
      <w:bookmarkStart w:id="1827" w:name="_Toc44686937"/>
      <w:bookmarkStart w:id="1828" w:name="_Toc51928707"/>
      <w:bookmarkStart w:id="1829" w:name="_Toc51929276"/>
      <w:bookmarkStart w:id="1830" w:name="_Toc155283322"/>
      <w:r>
        <w:rPr>
          <w:rFonts w:hint="eastAsia"/>
          <w:lang w:eastAsia="zh-CN"/>
        </w:rPr>
        <w:t>A</w:t>
      </w:r>
      <w:r>
        <w:t>.3</w:t>
      </w:r>
      <w:r>
        <w:tab/>
      </w:r>
      <w:r>
        <w:rPr>
          <w:lang w:eastAsia="zh-CN"/>
        </w:rPr>
        <w:t>Trace failure notification</w:t>
      </w:r>
      <w:r>
        <w:t xml:space="preserve"> specific XML elements</w:t>
      </w:r>
      <w:bookmarkEnd w:id="1824"/>
      <w:bookmarkEnd w:id="1825"/>
      <w:bookmarkEnd w:id="1826"/>
      <w:bookmarkEnd w:id="1827"/>
      <w:bookmarkEnd w:id="1828"/>
      <w:bookmarkEnd w:id="1829"/>
      <w:bookmarkEnd w:id="1830"/>
    </w:p>
    <w:p w:rsidR="00292C5A" w:rsidRDefault="00292C5A">
      <w:pPr>
        <w:rPr>
          <w:rFonts w:hint="eastAsia"/>
          <w:lang w:eastAsia="zh-CN"/>
        </w:rPr>
      </w:pPr>
      <w:r>
        <w:t>See A</w:t>
      </w:r>
      <w:r>
        <w:rPr>
          <w:rFonts w:hint="eastAsia"/>
          <w:lang w:eastAsia="zh-CN"/>
        </w:rPr>
        <w:t>.5</w:t>
      </w:r>
      <w:r>
        <w:t>.</w:t>
      </w:r>
    </w:p>
    <w:p w:rsidR="00292C5A" w:rsidRDefault="00292C5A">
      <w:pPr>
        <w:pStyle w:val="Heading1"/>
      </w:pPr>
      <w:bookmarkStart w:id="1831" w:name="_Toc516654978"/>
      <w:bookmarkStart w:id="1832" w:name="_Toc28278174"/>
      <w:bookmarkStart w:id="1833" w:name="_Toc36134453"/>
      <w:bookmarkStart w:id="1834" w:name="_Toc44686938"/>
      <w:bookmarkStart w:id="1835" w:name="_Toc51928708"/>
      <w:bookmarkStart w:id="1836" w:name="_Toc51929277"/>
      <w:bookmarkStart w:id="1837" w:name="_Toc155283323"/>
      <w:r>
        <w:rPr>
          <w:rFonts w:hint="eastAsia"/>
          <w:lang w:eastAsia="zh-CN"/>
        </w:rPr>
        <w:t>A</w:t>
      </w:r>
      <w:r>
        <w:t>.4</w:t>
      </w:r>
      <w:r>
        <w:tab/>
        <w:t xml:space="preserve">Trace </w:t>
      </w:r>
      <w:r>
        <w:rPr>
          <w:lang w:eastAsia="zh-CN"/>
        </w:rPr>
        <w:t>IRP</w:t>
      </w:r>
      <w:r>
        <w:t xml:space="preserve"> XML File Name Conventions</w:t>
      </w:r>
      <w:bookmarkEnd w:id="1831"/>
      <w:bookmarkEnd w:id="1832"/>
      <w:bookmarkEnd w:id="1833"/>
      <w:bookmarkEnd w:id="1834"/>
      <w:bookmarkEnd w:id="1835"/>
      <w:bookmarkEnd w:id="1836"/>
      <w:bookmarkEnd w:id="1837"/>
    </w:p>
    <w:p w:rsidR="00292C5A" w:rsidRDefault="00292C5A">
      <w:r>
        <w:t xml:space="preserve">For </w:t>
      </w:r>
      <w:r>
        <w:rPr>
          <w:lang w:eastAsia="zh-CN"/>
        </w:rPr>
        <w:t>Trace failure notification</w:t>
      </w:r>
      <w:r>
        <w:t xml:space="preserve"> XML File Name Conventions the generic file name definitions as specified by the FT IRP apply (see [</w:t>
      </w:r>
      <w:r>
        <w:rPr>
          <w:lang w:eastAsia="zh-CN"/>
        </w:rPr>
        <w:t>28</w:t>
      </w:r>
      <w:r>
        <w:t>]) with the “specificIRP extension” defined below.</w:t>
      </w:r>
    </w:p>
    <w:p w:rsidR="00292C5A" w:rsidRDefault="00292C5A">
      <w:pPr>
        <w:rPr>
          <w:lang w:eastAsia="zh-CN"/>
        </w:rPr>
      </w:pPr>
      <w:r>
        <w:rPr>
          <w:lang w:eastAsia="zh-CN"/>
        </w:rPr>
        <w:t>&lt;SenderType&gt;.&lt;SenderName&gt;</w:t>
      </w:r>
    </w:p>
    <w:p w:rsidR="00292C5A" w:rsidRDefault="00292C5A">
      <w:pPr>
        <w:rPr>
          <w:rFonts w:hint="eastAsia"/>
          <w:highlight w:val="yellow"/>
          <w:lang w:eastAsia="zh-CN"/>
        </w:rPr>
      </w:pPr>
      <w:r>
        <w:rPr>
          <w:lang w:eastAsia="zh-CN"/>
        </w:rPr>
        <w:t>SenderType field is the type of NE defined by IOC attribute managedElementType in 3GPP TS 32.622 [35] that recorded and sent the trace failure notification file; SenderName field is the identifier of the NE that recorded and sent the trace failure notification file.</w:t>
      </w:r>
    </w:p>
    <w:p w:rsidR="00292C5A" w:rsidRDefault="00292C5A">
      <w:pPr>
        <w:rPr>
          <w:lang w:eastAsia="zh-CN"/>
        </w:rPr>
      </w:pPr>
      <w:r>
        <w:rPr>
          <w:lang w:eastAsia="zh-CN"/>
        </w:rPr>
        <w:t>Some examples describing the use of the “specificIRP_extension” in Trace failure notification naming:</w:t>
      </w:r>
    </w:p>
    <w:p w:rsidR="00292C5A" w:rsidRDefault="00292C5A">
      <w:pPr>
        <w:ind w:left="284"/>
        <w:rPr>
          <w:lang w:eastAsia="zh-CN"/>
        </w:rPr>
      </w:pPr>
      <w:r>
        <w:rPr>
          <w:lang w:eastAsia="zh-CN"/>
        </w:rPr>
        <w:t>specificIRP_extension: MME.MME04</w:t>
      </w:r>
      <w:r>
        <w:rPr>
          <w:lang w:eastAsia="zh-CN"/>
        </w:rPr>
        <w:br/>
        <w:t>meaning: file produced by MME&lt;MME04&gt;.</w:t>
      </w:r>
    </w:p>
    <w:p w:rsidR="00292C5A" w:rsidRDefault="00292C5A">
      <w:pPr>
        <w:ind w:left="284"/>
        <w:rPr>
          <w:lang w:eastAsia="zh-CN"/>
        </w:rPr>
      </w:pPr>
      <w:r>
        <w:rPr>
          <w:lang w:eastAsia="zh-CN"/>
        </w:rPr>
        <w:t>specificIRP_extension: ENB.ENB122</w:t>
      </w:r>
      <w:r>
        <w:rPr>
          <w:lang w:eastAsia="zh-CN"/>
        </w:rPr>
        <w:br/>
        <w:t>meaning: file produced by ENB&lt;ENB122&gt;.</w:t>
      </w:r>
    </w:p>
    <w:p w:rsidR="00292C5A" w:rsidRDefault="00292C5A">
      <w:pPr>
        <w:ind w:left="284"/>
        <w:rPr>
          <w:lang w:eastAsia="zh-CN"/>
        </w:rPr>
      </w:pPr>
      <w:r>
        <w:rPr>
          <w:lang w:eastAsia="zh-CN"/>
        </w:rPr>
        <w:t>file name: CT201105131405-060012MME.MME04</w:t>
      </w:r>
      <w:r>
        <w:rPr>
          <w:lang w:eastAsia="zh-CN"/>
        </w:rPr>
        <w:br/>
        <w:t>meaning: unique call trace (Trace failure notification) file produced by MME&lt;MME04&gt; on May 13, 2011 at 14:05 local with a time differential of -6 hours against UTC and expiring in 12 hours after creation</w:t>
      </w:r>
    </w:p>
    <w:p w:rsidR="00292C5A" w:rsidRDefault="00292C5A">
      <w:pPr>
        <w:ind w:left="284"/>
        <w:rPr>
          <w:rFonts w:hint="eastAsia"/>
          <w:lang w:eastAsia="zh-CN"/>
        </w:rPr>
      </w:pPr>
      <w:r>
        <w:rPr>
          <w:lang w:eastAsia="zh-CN"/>
        </w:rPr>
        <w:t>file name: CT201105131315-060012ENB.ENB122_-_2</w:t>
      </w:r>
      <w:r>
        <w:rPr>
          <w:lang w:eastAsia="zh-CN"/>
        </w:rPr>
        <w:br/>
        <w:t>meaning: second non-unique (RC=”2”) call trace (Trace failure notification) file produced by ENB&lt;ENB122&gt; on May 13, 2011 at 13:15 local with a time differential of -6 hours against UTC and expiring in 12 hours after creation</w:t>
      </w:r>
      <w:r>
        <w:t>.</w:t>
      </w:r>
    </w:p>
    <w:p w:rsidR="00292C5A" w:rsidRDefault="00292C5A">
      <w:pPr>
        <w:pStyle w:val="Heading1"/>
        <w:rPr>
          <w:rFonts w:hint="eastAsia"/>
          <w:highlight w:val="yellow"/>
          <w:lang w:eastAsia="zh-CN"/>
        </w:rPr>
      </w:pPr>
      <w:bookmarkStart w:id="1838" w:name="_Toc516654979"/>
      <w:bookmarkStart w:id="1839" w:name="_Toc28278175"/>
      <w:bookmarkStart w:id="1840" w:name="_Toc36134454"/>
      <w:bookmarkStart w:id="1841" w:name="_Toc44686939"/>
      <w:bookmarkStart w:id="1842" w:name="_Toc51928709"/>
      <w:bookmarkStart w:id="1843" w:name="_Toc51929278"/>
      <w:bookmarkStart w:id="1844" w:name="_Toc155283324"/>
      <w:r>
        <w:rPr>
          <w:lang w:eastAsia="zh-CN"/>
        </w:rPr>
        <w:t>A.</w:t>
      </w:r>
      <w:r>
        <w:rPr>
          <w:rFonts w:hint="eastAsia"/>
          <w:lang w:eastAsia="zh-CN"/>
        </w:rPr>
        <w:t>5</w:t>
      </w:r>
      <w:r>
        <w:rPr>
          <w:lang w:eastAsia="zh-CN"/>
        </w:rPr>
        <w:tab/>
        <w:t>Trace failure notification</w:t>
      </w:r>
      <w:r>
        <w:t xml:space="preserve"> </w:t>
      </w:r>
      <w:r>
        <w:rPr>
          <w:rFonts w:hint="eastAsia"/>
          <w:lang w:eastAsia="zh-CN"/>
        </w:rPr>
        <w:t>file</w:t>
      </w:r>
      <w:r>
        <w:t xml:space="preserve"> XML</w:t>
      </w:r>
      <w:r>
        <w:rPr>
          <w:rFonts w:hint="eastAsia"/>
          <w:lang w:eastAsia="zh-CN"/>
        </w:rPr>
        <w:t xml:space="preserve"> </w:t>
      </w:r>
      <w:r>
        <w:t>schema</w:t>
      </w:r>
      <w:bookmarkEnd w:id="1838"/>
      <w:bookmarkEnd w:id="1839"/>
      <w:bookmarkEnd w:id="1840"/>
      <w:bookmarkEnd w:id="1841"/>
      <w:bookmarkEnd w:id="1842"/>
      <w:bookmarkEnd w:id="1843"/>
      <w:bookmarkEnd w:id="1844"/>
    </w:p>
    <w:p w:rsidR="00292C5A" w:rsidRDefault="00292C5A">
      <w:pPr>
        <w:pStyle w:val="PL"/>
        <w:rPr>
          <w:rFonts w:cs="Courier New"/>
          <w:szCs w:val="16"/>
        </w:rPr>
      </w:pPr>
      <w:r>
        <w:rPr>
          <w:rFonts w:cs="Courier New"/>
          <w:szCs w:val="16"/>
        </w:rPr>
        <w:t>&lt;?xml version="1.0" encoding="UTF-8"?&gt;</w:t>
      </w:r>
    </w:p>
    <w:p w:rsidR="00292C5A" w:rsidRDefault="00292C5A">
      <w:pPr>
        <w:pStyle w:val="PL"/>
        <w:rPr>
          <w:rFonts w:cs="Courier New"/>
          <w:szCs w:val="16"/>
        </w:rPr>
      </w:pPr>
    </w:p>
    <w:p w:rsidR="00292C5A" w:rsidRDefault="00292C5A">
      <w:pPr>
        <w:pStyle w:val="PL"/>
        <w:rPr>
          <w:rFonts w:cs="Courier New"/>
          <w:szCs w:val="16"/>
        </w:rPr>
      </w:pPr>
      <w:r>
        <w:rPr>
          <w:rFonts w:cs="Courier New"/>
          <w:szCs w:val="16"/>
        </w:rPr>
        <w:t>&lt;!--</w:t>
      </w:r>
    </w:p>
    <w:p w:rsidR="00292C5A" w:rsidRDefault="00292C5A">
      <w:pPr>
        <w:pStyle w:val="PL"/>
        <w:rPr>
          <w:rFonts w:cs="Courier New"/>
          <w:szCs w:val="16"/>
        </w:rPr>
      </w:pPr>
      <w:r>
        <w:rPr>
          <w:rFonts w:cs="Courier New"/>
          <w:szCs w:val="16"/>
        </w:rPr>
        <w:t xml:space="preserve">  3GPP TS 32.422 Trace</w:t>
      </w:r>
    </w:p>
    <w:p w:rsidR="00292C5A" w:rsidRDefault="00292C5A">
      <w:pPr>
        <w:pStyle w:val="PL"/>
        <w:rPr>
          <w:rFonts w:cs="Courier New"/>
          <w:szCs w:val="16"/>
        </w:rPr>
      </w:pPr>
      <w:r>
        <w:rPr>
          <w:rFonts w:cs="Courier New"/>
          <w:szCs w:val="16"/>
        </w:rPr>
        <w:t xml:space="preserve">  Trace failure notification file XML schema</w:t>
      </w:r>
    </w:p>
    <w:p w:rsidR="00292C5A" w:rsidRDefault="00292C5A">
      <w:pPr>
        <w:pStyle w:val="PL"/>
        <w:rPr>
          <w:rFonts w:cs="Courier New"/>
          <w:szCs w:val="16"/>
        </w:rPr>
      </w:pPr>
      <w:r>
        <w:t xml:space="preserve">  </w:t>
      </w:r>
      <w:r>
        <w:rPr>
          <w:rFonts w:cs="Courier New"/>
          <w:szCs w:val="16"/>
        </w:rPr>
        <w:t>traceFailureNotification.xsd</w:t>
      </w:r>
    </w:p>
    <w:p w:rsidR="00292C5A" w:rsidRDefault="00292C5A">
      <w:pPr>
        <w:pStyle w:val="PL"/>
        <w:rPr>
          <w:rFonts w:cs="Courier New"/>
          <w:szCs w:val="16"/>
          <w:lang w:val="de-DE"/>
        </w:rPr>
      </w:pPr>
      <w:r>
        <w:rPr>
          <w:rFonts w:cs="Courier New"/>
          <w:szCs w:val="16"/>
          <w:lang w:val="de-DE"/>
        </w:rPr>
        <w:t>--&gt;</w:t>
      </w:r>
    </w:p>
    <w:p w:rsidR="00292C5A" w:rsidRDefault="00292C5A">
      <w:pPr>
        <w:pStyle w:val="PL"/>
        <w:rPr>
          <w:rFonts w:cs="Courier New"/>
          <w:szCs w:val="16"/>
          <w:lang w:val="de-DE"/>
        </w:rPr>
      </w:pPr>
    </w:p>
    <w:p w:rsidR="00292C5A" w:rsidRDefault="00292C5A">
      <w:pPr>
        <w:pStyle w:val="PL"/>
        <w:rPr>
          <w:rFonts w:cs="Courier New"/>
          <w:szCs w:val="16"/>
          <w:lang w:val="de-DE"/>
        </w:rPr>
      </w:pPr>
      <w:r>
        <w:rPr>
          <w:rFonts w:cs="Courier New"/>
          <w:szCs w:val="16"/>
          <w:lang w:val="de-DE"/>
        </w:rPr>
        <w:t>&lt;schema</w:t>
      </w:r>
    </w:p>
    <w:p w:rsidR="00292C5A" w:rsidRDefault="00292C5A">
      <w:pPr>
        <w:pStyle w:val="PL"/>
        <w:rPr>
          <w:rFonts w:cs="Courier New"/>
          <w:szCs w:val="16"/>
          <w:lang w:val="de-DE"/>
        </w:rPr>
      </w:pPr>
      <w:r>
        <w:rPr>
          <w:rFonts w:cs="Courier New"/>
          <w:szCs w:val="16"/>
          <w:lang w:val="de-DE"/>
        </w:rPr>
        <w:t xml:space="preserve">  targetNamespace=</w:t>
      </w:r>
    </w:p>
    <w:p w:rsidR="00292C5A" w:rsidRDefault="00292C5A">
      <w:pPr>
        <w:pStyle w:val="PL"/>
        <w:rPr>
          <w:rFonts w:cs="Courier New"/>
          <w:szCs w:val="16"/>
          <w:lang w:val="de-DE"/>
        </w:rPr>
      </w:pPr>
      <w:r>
        <w:rPr>
          <w:rFonts w:cs="Courier New"/>
          <w:szCs w:val="16"/>
          <w:lang w:val="de-DE"/>
        </w:rPr>
        <w:t>"http://www.3gpp.org/ftp/specs/archive/32_series/32.422#traceFailureNotification"</w:t>
      </w:r>
    </w:p>
    <w:p w:rsidR="00292C5A" w:rsidRDefault="00292C5A">
      <w:pPr>
        <w:pStyle w:val="PL"/>
        <w:rPr>
          <w:rFonts w:cs="Courier New"/>
          <w:szCs w:val="16"/>
          <w:lang w:val="de-DE"/>
        </w:rPr>
      </w:pPr>
    </w:p>
    <w:p w:rsidR="00292C5A" w:rsidRDefault="00292C5A">
      <w:pPr>
        <w:pStyle w:val="PL"/>
        <w:rPr>
          <w:rFonts w:cs="Courier New"/>
          <w:szCs w:val="16"/>
          <w:lang w:val="de-DE"/>
        </w:rPr>
      </w:pPr>
    </w:p>
    <w:p w:rsidR="00292C5A" w:rsidRDefault="00292C5A">
      <w:pPr>
        <w:pStyle w:val="PL"/>
        <w:rPr>
          <w:rFonts w:cs="Courier New"/>
          <w:szCs w:val="16"/>
        </w:rPr>
      </w:pPr>
      <w:r>
        <w:rPr>
          <w:rFonts w:cs="Courier New"/>
          <w:szCs w:val="16"/>
          <w:lang w:val="de-DE"/>
        </w:rPr>
        <w:t xml:space="preserve">  </w:t>
      </w:r>
      <w:r>
        <w:rPr>
          <w:rFonts w:cs="Courier New"/>
          <w:szCs w:val="16"/>
        </w:rPr>
        <w:t>elementFormDefault="qualified"</w:t>
      </w:r>
    </w:p>
    <w:p w:rsidR="00292C5A" w:rsidRDefault="00292C5A">
      <w:pPr>
        <w:pStyle w:val="PL"/>
        <w:rPr>
          <w:rFonts w:cs="Courier New"/>
          <w:szCs w:val="16"/>
        </w:rPr>
      </w:pPr>
    </w:p>
    <w:p w:rsidR="00292C5A" w:rsidRDefault="00292C5A">
      <w:pPr>
        <w:pStyle w:val="PL"/>
        <w:rPr>
          <w:rFonts w:cs="Courier New"/>
          <w:szCs w:val="16"/>
        </w:rPr>
      </w:pPr>
      <w:r>
        <w:rPr>
          <w:rFonts w:cs="Courier New"/>
          <w:szCs w:val="16"/>
        </w:rPr>
        <w:t xml:space="preserve">  xmlns="http://www.w3.org/2001/XMLSchema"</w:t>
      </w:r>
    </w:p>
    <w:p w:rsidR="00292C5A" w:rsidRDefault="00292C5A">
      <w:pPr>
        <w:pStyle w:val="PL"/>
        <w:rPr>
          <w:rFonts w:cs="Courier New"/>
          <w:szCs w:val="16"/>
        </w:rPr>
      </w:pPr>
    </w:p>
    <w:p w:rsidR="00292C5A" w:rsidRDefault="00292C5A">
      <w:pPr>
        <w:pStyle w:val="PL"/>
        <w:rPr>
          <w:rFonts w:cs="Courier New"/>
          <w:szCs w:val="16"/>
        </w:rPr>
      </w:pPr>
    </w:p>
    <w:p w:rsidR="00292C5A" w:rsidRDefault="00292C5A">
      <w:pPr>
        <w:pStyle w:val="PL"/>
        <w:rPr>
          <w:rFonts w:cs="Courier New"/>
          <w:szCs w:val="16"/>
        </w:rPr>
      </w:pPr>
      <w:r>
        <w:rPr>
          <w:rFonts w:cs="Courier New"/>
          <w:szCs w:val="16"/>
        </w:rPr>
        <w:t xml:space="preserve"> xmlns:tfn=</w:t>
      </w:r>
    </w:p>
    <w:p w:rsidR="00292C5A" w:rsidRDefault="00292C5A">
      <w:pPr>
        <w:pStyle w:val="PL"/>
        <w:rPr>
          <w:rFonts w:cs="Courier New"/>
          <w:szCs w:val="16"/>
        </w:rPr>
      </w:pPr>
      <w:r>
        <w:rPr>
          <w:rFonts w:cs="Courier New"/>
          <w:szCs w:val="16"/>
        </w:rPr>
        <w:t>"http://www.3gpp.org/ftp/specs/archive/32_series/32.422#traceFailureNotification"</w:t>
      </w:r>
    </w:p>
    <w:p w:rsidR="00292C5A" w:rsidRDefault="00292C5A">
      <w:pPr>
        <w:pStyle w:val="PL"/>
        <w:rPr>
          <w:rFonts w:cs="Courier New"/>
          <w:szCs w:val="16"/>
        </w:rPr>
      </w:pPr>
    </w:p>
    <w:p w:rsidR="00292C5A" w:rsidRDefault="00292C5A">
      <w:pPr>
        <w:pStyle w:val="PL"/>
        <w:rPr>
          <w:lang w:eastAsia="zh-CN"/>
        </w:rPr>
      </w:pPr>
      <w:r>
        <w:rPr>
          <w:lang w:eastAsia="zh-CN"/>
        </w:rPr>
        <w:t xml:space="preserve">  xmlns:xe=</w:t>
      </w:r>
    </w:p>
    <w:p w:rsidR="00292C5A" w:rsidRDefault="00292C5A">
      <w:pPr>
        <w:pStyle w:val="PL"/>
        <w:rPr>
          <w:lang w:eastAsia="zh-CN"/>
        </w:rPr>
      </w:pPr>
      <w:r>
        <w:rPr>
          <w:lang w:eastAsia="zh-CN"/>
        </w:rPr>
        <w:t xml:space="preserve">"http://www.3gpp.org/ftp/specs/archive/32_series/32.305#notification" </w:t>
      </w:r>
    </w:p>
    <w:p w:rsidR="00292C5A" w:rsidRDefault="00292C5A">
      <w:pPr>
        <w:pStyle w:val="PL"/>
        <w:rPr>
          <w:rFonts w:cs="Courier New"/>
          <w:szCs w:val="16"/>
        </w:rPr>
      </w:pPr>
    </w:p>
    <w:p w:rsidR="00292C5A" w:rsidRPr="00FE2657" w:rsidRDefault="00292C5A">
      <w:pPr>
        <w:pStyle w:val="PL"/>
        <w:rPr>
          <w:rFonts w:cs="Courier New"/>
          <w:szCs w:val="16"/>
          <w:lang w:val="fr-FR"/>
        </w:rPr>
      </w:pPr>
      <w:r w:rsidRPr="00FE2657">
        <w:rPr>
          <w:rFonts w:cs="Courier New"/>
          <w:szCs w:val="16"/>
          <w:lang w:val="fr-FR"/>
        </w:rPr>
        <w:t>&gt;</w:t>
      </w:r>
    </w:p>
    <w:p w:rsidR="00292C5A" w:rsidRPr="00FE2657" w:rsidRDefault="00292C5A">
      <w:pPr>
        <w:pStyle w:val="PL"/>
        <w:rPr>
          <w:rFonts w:ascii="Courier" w:hAnsi="Courier"/>
          <w:szCs w:val="16"/>
          <w:lang w:val="fr-FR"/>
        </w:rPr>
      </w:pPr>
    </w:p>
    <w:p w:rsidR="00292C5A" w:rsidRPr="00FE2657" w:rsidRDefault="00292C5A">
      <w:pPr>
        <w:pStyle w:val="PL"/>
        <w:rPr>
          <w:lang w:val="fr-FR" w:eastAsia="zh-CN"/>
        </w:rPr>
      </w:pPr>
    </w:p>
    <w:p w:rsidR="00292C5A" w:rsidRPr="00FE2657" w:rsidRDefault="00292C5A">
      <w:pPr>
        <w:pStyle w:val="PL"/>
        <w:rPr>
          <w:lang w:val="fr-FR" w:eastAsia="zh-CN"/>
        </w:rPr>
      </w:pPr>
      <w:r w:rsidRPr="00FE2657">
        <w:rPr>
          <w:lang w:val="fr-FR" w:eastAsia="zh-CN"/>
        </w:rPr>
        <w:t xml:space="preserve">  &lt;import </w:t>
      </w:r>
    </w:p>
    <w:p w:rsidR="00292C5A" w:rsidRPr="00FE2657" w:rsidRDefault="00292C5A">
      <w:pPr>
        <w:pStyle w:val="PL"/>
        <w:rPr>
          <w:lang w:val="fr-FR" w:eastAsia="zh-CN"/>
        </w:rPr>
      </w:pPr>
      <w:r w:rsidRPr="00FE2657">
        <w:rPr>
          <w:lang w:val="fr-FR" w:eastAsia="zh-CN"/>
        </w:rPr>
        <w:t xml:space="preserve">    namespace=</w:t>
      </w:r>
    </w:p>
    <w:p w:rsidR="00292C5A" w:rsidRPr="00FE2657" w:rsidRDefault="00292C5A">
      <w:pPr>
        <w:pStyle w:val="PL"/>
        <w:rPr>
          <w:lang w:val="fr-FR" w:eastAsia="zh-CN"/>
        </w:rPr>
      </w:pPr>
      <w:r w:rsidRPr="00FE2657">
        <w:rPr>
          <w:lang w:val="fr-FR" w:eastAsia="zh-CN"/>
        </w:rPr>
        <w:t>"http://www.3gpp.org/ftp/specs/archive/32_series/32.305#notification"</w:t>
      </w:r>
    </w:p>
    <w:p w:rsidR="00292C5A" w:rsidRDefault="00292C5A">
      <w:pPr>
        <w:pStyle w:val="PL"/>
        <w:rPr>
          <w:lang w:eastAsia="zh-CN"/>
        </w:rPr>
      </w:pPr>
      <w:r w:rsidRPr="00FE2657">
        <w:rPr>
          <w:lang w:val="fr-FR" w:eastAsia="zh-CN"/>
        </w:rPr>
        <w:t xml:space="preserve">  </w:t>
      </w:r>
      <w:r>
        <w:rPr>
          <w:lang w:eastAsia="zh-CN"/>
        </w:rPr>
        <w:t>/&gt;</w:t>
      </w:r>
    </w:p>
    <w:p w:rsidR="00292C5A" w:rsidRDefault="00292C5A">
      <w:pPr>
        <w:pStyle w:val="PL"/>
      </w:pPr>
    </w:p>
    <w:p w:rsidR="00292C5A" w:rsidRDefault="00292C5A">
      <w:pPr>
        <w:pStyle w:val="PL"/>
      </w:pPr>
    </w:p>
    <w:p w:rsidR="00292C5A" w:rsidRDefault="00292C5A">
      <w:pPr>
        <w:pStyle w:val="PL"/>
        <w:rPr>
          <w:rFonts w:cs="Courier New"/>
          <w:szCs w:val="16"/>
        </w:rPr>
      </w:pPr>
      <w:r>
        <w:t xml:space="preserve">  </w:t>
      </w:r>
      <w:r>
        <w:rPr>
          <w:rFonts w:cs="Courier New"/>
          <w:szCs w:val="16"/>
        </w:rPr>
        <w:t>&lt;!-- XML types specific for trace failure notifications --&gt;</w:t>
      </w:r>
    </w:p>
    <w:p w:rsidR="00292C5A" w:rsidRDefault="00292C5A">
      <w:pPr>
        <w:pStyle w:val="PL"/>
        <w:rPr>
          <w:rFonts w:ascii="Courier" w:hAnsi="Courier"/>
          <w:szCs w:val="16"/>
        </w:rPr>
      </w:pPr>
    </w:p>
    <w:p w:rsidR="00292C5A" w:rsidRDefault="00292C5A">
      <w:pPr>
        <w:pStyle w:val="PL"/>
        <w:rPr>
          <w:rFonts w:cs="Courier New"/>
          <w:szCs w:val="16"/>
        </w:rPr>
      </w:pPr>
      <w:r>
        <w:rPr>
          <w:rFonts w:cs="Courier New"/>
          <w:szCs w:val="16"/>
        </w:rPr>
        <w:t>&lt;complexType name="</w:t>
      </w:r>
      <w:r>
        <w:rPr>
          <w:rFonts w:ascii="Courier" w:hAnsi="Courier"/>
        </w:rPr>
        <w:t>TraceReference</w:t>
      </w:r>
      <w:r>
        <w:rPr>
          <w:rFonts w:cs="Courier New"/>
          <w:szCs w:val="16"/>
        </w:rPr>
        <w:t>"&gt;</w:t>
      </w:r>
      <w:r>
        <w:rPr>
          <w:rFonts w:cs="Courier New"/>
          <w:szCs w:val="16"/>
        </w:rPr>
        <w:br/>
        <w:t xml:space="preserve">  &lt;sequence&gt;</w:t>
      </w:r>
      <w:r>
        <w:rPr>
          <w:rFonts w:cs="Courier New"/>
          <w:szCs w:val="16"/>
        </w:rPr>
        <w:br/>
        <w:t xml:space="preserve">    &lt;element </w:t>
      </w:r>
      <w:r>
        <w:rPr>
          <w:lang w:eastAsia="zh-CN"/>
        </w:rPr>
        <w:t>name="</w:t>
      </w:r>
      <w:r>
        <w:rPr>
          <w:rFonts w:cs="Courier New"/>
          <w:szCs w:val="16"/>
        </w:rPr>
        <w:t>MCC</w:t>
      </w:r>
      <w:r>
        <w:rPr>
          <w:lang w:eastAsia="zh-CN"/>
        </w:rPr>
        <w:t>" type="</w:t>
      </w:r>
      <w:r>
        <w:rPr>
          <w:rFonts w:ascii="Courier" w:hAnsi="Courier"/>
          <w:szCs w:val="16"/>
        </w:rPr>
        <w:t>short</w:t>
      </w:r>
      <w:r>
        <w:rPr>
          <w:lang w:eastAsia="zh-CN"/>
        </w:rPr>
        <w:t>"</w:t>
      </w:r>
      <w:r>
        <w:rPr>
          <w:rFonts w:cs="Courier New"/>
          <w:szCs w:val="16"/>
        </w:rPr>
        <w:t xml:space="preserve"> minOccurs="0</w:t>
      </w:r>
      <w:r>
        <w:rPr>
          <w:lang w:eastAsia="zh-CN"/>
        </w:rPr>
        <w:t>"</w:t>
      </w:r>
      <w:r>
        <w:rPr>
          <w:rFonts w:cs="Courier New"/>
          <w:szCs w:val="16"/>
        </w:rPr>
        <w:t>/&gt;</w:t>
      </w:r>
    </w:p>
    <w:p w:rsidR="00292C5A" w:rsidRDefault="00292C5A">
      <w:pPr>
        <w:pStyle w:val="PL"/>
        <w:rPr>
          <w:rFonts w:cs="Courier New"/>
          <w:szCs w:val="16"/>
        </w:rPr>
      </w:pPr>
      <w:r>
        <w:rPr>
          <w:rFonts w:cs="Courier New"/>
          <w:szCs w:val="16"/>
        </w:rPr>
        <w:t xml:space="preserve">    &lt;element </w:t>
      </w:r>
      <w:r>
        <w:rPr>
          <w:lang w:eastAsia="zh-CN"/>
        </w:rPr>
        <w:t>name="</w:t>
      </w:r>
      <w:r>
        <w:rPr>
          <w:rFonts w:ascii="Courier" w:hAnsi="Courier"/>
        </w:rPr>
        <w:t>MNC</w:t>
      </w:r>
      <w:r>
        <w:rPr>
          <w:lang w:eastAsia="zh-CN"/>
        </w:rPr>
        <w:t>" type="</w:t>
      </w:r>
      <w:r>
        <w:rPr>
          <w:rFonts w:ascii="Courier" w:hAnsi="Courier"/>
          <w:szCs w:val="16"/>
        </w:rPr>
        <w:t>short</w:t>
      </w:r>
      <w:r>
        <w:rPr>
          <w:lang w:eastAsia="zh-CN"/>
        </w:rPr>
        <w:t>"</w:t>
      </w:r>
      <w:r>
        <w:rPr>
          <w:rFonts w:cs="Courier New"/>
          <w:szCs w:val="16"/>
        </w:rPr>
        <w:t xml:space="preserve"> minOccurs="0</w:t>
      </w:r>
      <w:r>
        <w:rPr>
          <w:lang w:eastAsia="zh-CN"/>
        </w:rPr>
        <w:t>"</w:t>
      </w:r>
      <w:r>
        <w:rPr>
          <w:rFonts w:cs="Courier New"/>
          <w:szCs w:val="16"/>
        </w:rPr>
        <w:t>/&gt;</w:t>
      </w:r>
    </w:p>
    <w:p w:rsidR="00292C5A" w:rsidRDefault="00292C5A">
      <w:pPr>
        <w:pStyle w:val="PL"/>
        <w:rPr>
          <w:rFonts w:cs="Courier New"/>
          <w:szCs w:val="16"/>
        </w:rPr>
      </w:pPr>
      <w:r>
        <w:rPr>
          <w:rFonts w:cs="Courier New"/>
          <w:szCs w:val="16"/>
        </w:rPr>
        <w:t xml:space="preserve">    &lt;element </w:t>
      </w:r>
      <w:r>
        <w:rPr>
          <w:lang w:eastAsia="zh-CN"/>
        </w:rPr>
        <w:t>name="TRACE_ID" type="</w:t>
      </w:r>
      <w:r>
        <w:rPr>
          <w:rFonts w:ascii="Courier" w:hAnsi="Courier"/>
          <w:szCs w:val="16"/>
        </w:rPr>
        <w:t>integer</w:t>
      </w:r>
      <w:r>
        <w:rPr>
          <w:lang w:eastAsia="zh-CN"/>
        </w:rPr>
        <w:t>"</w:t>
      </w:r>
      <w:r>
        <w:rPr>
          <w:rFonts w:cs="Courier New"/>
          <w:szCs w:val="16"/>
        </w:rPr>
        <w:t>/&gt;</w:t>
      </w:r>
    </w:p>
    <w:p w:rsidR="00292C5A" w:rsidRDefault="00292C5A">
      <w:pPr>
        <w:pStyle w:val="PL"/>
        <w:rPr>
          <w:rFonts w:cs="Courier New"/>
          <w:szCs w:val="16"/>
        </w:rPr>
      </w:pPr>
      <w:r>
        <w:rPr>
          <w:rFonts w:cs="Courier New"/>
          <w:szCs w:val="16"/>
        </w:rPr>
        <w:t xml:space="preserve">  &lt;/sequence&gt;</w:t>
      </w:r>
    </w:p>
    <w:p w:rsidR="00292C5A" w:rsidRDefault="00292C5A">
      <w:pPr>
        <w:pStyle w:val="PL"/>
        <w:rPr>
          <w:rFonts w:cs="Courier New"/>
          <w:szCs w:val="16"/>
        </w:rPr>
      </w:pPr>
      <w:r>
        <w:rPr>
          <w:rFonts w:cs="Courier New"/>
          <w:szCs w:val="16"/>
        </w:rPr>
        <w:t>&lt;/complexType&gt;</w:t>
      </w:r>
    </w:p>
    <w:p w:rsidR="00292C5A" w:rsidRDefault="00292C5A">
      <w:pPr>
        <w:pStyle w:val="PL"/>
        <w:rPr>
          <w:rFonts w:cs="Courier New"/>
          <w:szCs w:val="16"/>
        </w:rPr>
      </w:pPr>
    </w:p>
    <w:p w:rsidR="00292C5A" w:rsidRDefault="00292C5A">
      <w:pPr>
        <w:pStyle w:val="PL"/>
        <w:rPr>
          <w:lang w:eastAsia="zh-CN"/>
        </w:rPr>
      </w:pPr>
      <w:r>
        <w:rPr>
          <w:lang w:eastAsia="zh-CN"/>
        </w:rPr>
        <w:t>&lt;complexType name="</w:t>
      </w:r>
      <w:r>
        <w:t>NotifyTraceRecordingSessionFailure</w:t>
      </w:r>
      <w:r>
        <w:rPr>
          <w:lang w:eastAsia="zh-CN"/>
        </w:rPr>
        <w:t>"&gt;</w:t>
      </w:r>
    </w:p>
    <w:p w:rsidR="00292C5A" w:rsidRDefault="00292C5A">
      <w:pPr>
        <w:pStyle w:val="PL"/>
        <w:rPr>
          <w:lang w:val="fr-FR" w:eastAsia="zh-CN"/>
        </w:rPr>
      </w:pPr>
      <w:r>
        <w:rPr>
          <w:lang w:eastAsia="zh-CN"/>
        </w:rPr>
        <w:t xml:space="preserve">  </w:t>
      </w:r>
      <w:r>
        <w:rPr>
          <w:lang w:val="fr-FR" w:eastAsia="zh-CN"/>
        </w:rPr>
        <w:t>&lt;complexContent&gt;</w:t>
      </w:r>
    </w:p>
    <w:p w:rsidR="00292C5A" w:rsidRDefault="00292C5A">
      <w:pPr>
        <w:pStyle w:val="PL"/>
        <w:rPr>
          <w:lang w:val="fr-FR" w:eastAsia="zh-CN"/>
        </w:rPr>
      </w:pPr>
      <w:r>
        <w:rPr>
          <w:lang w:val="fr-FR" w:eastAsia="zh-CN"/>
        </w:rPr>
        <w:t xml:space="preserve">    &lt;extension base="xe:Notification"&gt;</w:t>
      </w:r>
    </w:p>
    <w:p w:rsidR="00292C5A" w:rsidRDefault="00292C5A">
      <w:pPr>
        <w:pStyle w:val="PL"/>
        <w:rPr>
          <w:lang w:eastAsia="zh-CN"/>
        </w:rPr>
      </w:pPr>
      <w:r>
        <w:rPr>
          <w:lang w:val="fr-FR" w:eastAsia="zh-CN"/>
        </w:rPr>
        <w:t xml:space="preserve">    </w:t>
      </w:r>
      <w:r>
        <w:rPr>
          <w:lang w:eastAsia="zh-CN"/>
        </w:rPr>
        <w:t>&lt;sequence&gt;</w:t>
      </w:r>
    </w:p>
    <w:p w:rsidR="00292C5A" w:rsidRDefault="00292C5A">
      <w:pPr>
        <w:pStyle w:val="PL"/>
        <w:rPr>
          <w:lang w:eastAsia="zh-CN"/>
        </w:rPr>
      </w:pPr>
      <w:r>
        <w:rPr>
          <w:lang w:eastAsia="zh-CN"/>
        </w:rPr>
        <w:t xml:space="preserve">      &lt;element name="body"&gt;</w:t>
      </w:r>
    </w:p>
    <w:p w:rsidR="00292C5A" w:rsidRDefault="00292C5A">
      <w:pPr>
        <w:pStyle w:val="PL"/>
        <w:rPr>
          <w:lang w:eastAsia="zh-CN"/>
        </w:rPr>
      </w:pPr>
      <w:r>
        <w:rPr>
          <w:lang w:eastAsia="zh-CN"/>
        </w:rPr>
        <w:t xml:space="preserve">        &lt;complexType&gt;</w:t>
      </w:r>
    </w:p>
    <w:p w:rsidR="00292C5A" w:rsidRDefault="00292C5A">
      <w:pPr>
        <w:pStyle w:val="PL"/>
        <w:rPr>
          <w:lang w:eastAsia="zh-CN"/>
        </w:rPr>
      </w:pPr>
      <w:r>
        <w:rPr>
          <w:lang w:eastAsia="zh-CN"/>
        </w:rPr>
        <w:t xml:space="preserve">          &lt;sequence&gt;</w:t>
      </w:r>
    </w:p>
    <w:p w:rsidR="00292C5A" w:rsidRDefault="00292C5A">
      <w:pPr>
        <w:pStyle w:val="PL"/>
        <w:rPr>
          <w:lang w:eastAsia="zh-CN"/>
        </w:rPr>
      </w:pPr>
      <w:r>
        <w:rPr>
          <w:lang w:eastAsia="zh-CN"/>
        </w:rPr>
        <w:t xml:space="preserve">            &lt;element name="</w:t>
      </w:r>
      <w:r>
        <w:rPr>
          <w:rFonts w:ascii="Courier" w:hAnsi="Courier"/>
        </w:rPr>
        <w:t>NeId</w:t>
      </w:r>
      <w:r>
        <w:rPr>
          <w:lang w:eastAsia="zh-CN"/>
        </w:rPr>
        <w:t xml:space="preserve">" type="string" </w:t>
      </w:r>
      <w:r>
        <w:rPr>
          <w:rFonts w:cs="Courier New"/>
          <w:szCs w:val="16"/>
        </w:rPr>
        <w:t>minOccurs="0</w:t>
      </w:r>
      <w:r>
        <w:rPr>
          <w:lang w:eastAsia="zh-CN"/>
        </w:rPr>
        <w:t>"/&gt;</w:t>
      </w:r>
    </w:p>
    <w:p w:rsidR="00292C5A" w:rsidRDefault="00292C5A">
      <w:pPr>
        <w:pStyle w:val="PL"/>
        <w:rPr>
          <w:lang w:eastAsia="zh-CN"/>
        </w:rPr>
      </w:pPr>
    </w:p>
    <w:p w:rsidR="00292C5A" w:rsidRDefault="00292C5A">
      <w:pPr>
        <w:pStyle w:val="PL"/>
        <w:rPr>
          <w:lang w:eastAsia="zh-CN"/>
        </w:rPr>
      </w:pPr>
      <w:r>
        <w:rPr>
          <w:lang w:eastAsia="zh-CN"/>
        </w:rPr>
        <w:t xml:space="preserve">            &lt;element name="</w:t>
      </w:r>
      <w:r>
        <w:rPr>
          <w:rFonts w:ascii="Courier" w:hAnsi="Courier"/>
        </w:rPr>
        <w:t>TraceRecordingSessionReference</w:t>
      </w:r>
      <w:r>
        <w:rPr>
          <w:lang w:eastAsia="zh-CN"/>
        </w:rPr>
        <w:t xml:space="preserve">" type="hexBinary" maxLength="4" </w:t>
      </w:r>
      <w:r>
        <w:rPr>
          <w:rFonts w:cs="Courier New"/>
          <w:szCs w:val="16"/>
        </w:rPr>
        <w:t>minOccurs="0</w:t>
      </w:r>
      <w:r>
        <w:rPr>
          <w:lang w:eastAsia="zh-CN"/>
        </w:rPr>
        <w:t>"/&gt;</w:t>
      </w:r>
    </w:p>
    <w:p w:rsidR="00292C5A" w:rsidRDefault="00292C5A">
      <w:pPr>
        <w:pStyle w:val="PL"/>
        <w:rPr>
          <w:lang w:eastAsia="zh-CN"/>
        </w:rPr>
      </w:pPr>
      <w:r>
        <w:rPr>
          <w:lang w:eastAsia="zh-CN"/>
        </w:rPr>
        <w:t xml:space="preserve">            &lt;element name="</w:t>
      </w:r>
      <w:r>
        <w:rPr>
          <w:rFonts w:ascii="Courier" w:hAnsi="Courier"/>
        </w:rPr>
        <w:t>TraceReference</w:t>
      </w:r>
      <w:r>
        <w:rPr>
          <w:lang w:eastAsia="zh-CN"/>
        </w:rPr>
        <w:t>" type="tfn:TraceReference"/&gt;</w:t>
      </w:r>
    </w:p>
    <w:p w:rsidR="00292C5A" w:rsidRDefault="00292C5A">
      <w:pPr>
        <w:pStyle w:val="PL"/>
        <w:rPr>
          <w:lang w:eastAsia="zh-CN"/>
        </w:rPr>
      </w:pPr>
      <w:r>
        <w:rPr>
          <w:lang w:eastAsia="zh-CN"/>
        </w:rPr>
        <w:t xml:space="preserve">            &lt;element name="</w:t>
      </w:r>
      <w:r>
        <w:rPr>
          <w:rFonts w:cs="Courier New"/>
          <w:szCs w:val="16"/>
        </w:rPr>
        <w:t>Reason</w:t>
      </w:r>
      <w:r>
        <w:rPr>
          <w:lang w:eastAsia="zh-CN"/>
        </w:rPr>
        <w:t>" type="</w:t>
      </w:r>
      <w:r>
        <w:rPr>
          <w:rFonts w:ascii="Courier" w:hAnsi="Courier"/>
          <w:szCs w:val="16"/>
        </w:rPr>
        <w:t>string</w:t>
      </w:r>
      <w:r>
        <w:rPr>
          <w:lang w:eastAsia="zh-CN"/>
        </w:rPr>
        <w:t>"</w:t>
      </w:r>
      <w:r>
        <w:rPr>
          <w:rFonts w:cs="Courier New"/>
          <w:szCs w:val="16"/>
        </w:rPr>
        <w:t xml:space="preserve"> minOccurs="0</w:t>
      </w:r>
      <w:r>
        <w:rPr>
          <w:lang w:eastAsia="zh-CN"/>
        </w:rPr>
        <w:t>"/&gt;</w:t>
      </w:r>
    </w:p>
    <w:p w:rsidR="00292C5A" w:rsidRPr="00E74485" w:rsidRDefault="00292C5A">
      <w:pPr>
        <w:pStyle w:val="PL"/>
        <w:rPr>
          <w:lang w:eastAsia="zh-CN"/>
        </w:rPr>
      </w:pPr>
      <w:r>
        <w:rPr>
          <w:lang w:eastAsia="zh-CN"/>
        </w:rPr>
        <w:t xml:space="preserve">          </w:t>
      </w:r>
      <w:r w:rsidRPr="00E74485">
        <w:rPr>
          <w:lang w:eastAsia="zh-CN"/>
        </w:rPr>
        <w:t>&lt;/sequence&gt;</w:t>
      </w:r>
    </w:p>
    <w:p w:rsidR="00292C5A" w:rsidRPr="00E74485" w:rsidRDefault="00292C5A">
      <w:pPr>
        <w:pStyle w:val="PL"/>
        <w:rPr>
          <w:lang w:eastAsia="zh-CN"/>
        </w:rPr>
      </w:pPr>
      <w:r w:rsidRPr="00E74485">
        <w:rPr>
          <w:lang w:eastAsia="zh-CN"/>
        </w:rPr>
        <w:t xml:space="preserve">        &lt;/complexType&gt;</w:t>
      </w:r>
    </w:p>
    <w:p w:rsidR="00292C5A" w:rsidRPr="00E74485" w:rsidRDefault="00292C5A">
      <w:pPr>
        <w:pStyle w:val="PL"/>
        <w:tabs>
          <w:tab w:val="clear" w:pos="1920"/>
          <w:tab w:val="clear" w:pos="2304"/>
          <w:tab w:val="clear" w:pos="2688"/>
          <w:tab w:val="clear" w:pos="3072"/>
          <w:tab w:val="clear" w:pos="3456"/>
          <w:tab w:val="clear" w:pos="3840"/>
          <w:tab w:val="clear" w:pos="4224"/>
          <w:tab w:val="clear" w:pos="4608"/>
          <w:tab w:val="clear" w:pos="4992"/>
          <w:tab w:val="clear" w:pos="5376"/>
          <w:tab w:val="clear" w:pos="5760"/>
          <w:tab w:val="clear" w:pos="6144"/>
          <w:tab w:val="clear" w:pos="6528"/>
          <w:tab w:val="clear" w:pos="6912"/>
          <w:tab w:val="clear" w:pos="7296"/>
          <w:tab w:val="clear" w:pos="7680"/>
          <w:tab w:val="clear" w:pos="8064"/>
          <w:tab w:val="clear" w:pos="8448"/>
          <w:tab w:val="clear" w:pos="8832"/>
          <w:tab w:val="clear" w:pos="9216"/>
        </w:tabs>
        <w:rPr>
          <w:lang w:eastAsia="zh-CN"/>
        </w:rPr>
      </w:pPr>
      <w:r w:rsidRPr="00E74485">
        <w:rPr>
          <w:lang w:eastAsia="zh-CN"/>
        </w:rPr>
        <w:t xml:space="preserve">      &lt;/element&gt;</w:t>
      </w:r>
      <w:r w:rsidRPr="00E74485">
        <w:rPr>
          <w:lang w:eastAsia="zh-CN"/>
        </w:rPr>
        <w:tab/>
      </w:r>
    </w:p>
    <w:p w:rsidR="00292C5A" w:rsidRPr="00E74485" w:rsidRDefault="00292C5A">
      <w:pPr>
        <w:pStyle w:val="PL"/>
        <w:rPr>
          <w:lang w:eastAsia="zh-CN"/>
        </w:rPr>
      </w:pPr>
      <w:r w:rsidRPr="00E74485">
        <w:rPr>
          <w:lang w:eastAsia="zh-CN"/>
        </w:rPr>
        <w:t xml:space="preserve">    &lt;/sequence&gt;</w:t>
      </w:r>
    </w:p>
    <w:p w:rsidR="00292C5A" w:rsidRPr="00E74485" w:rsidRDefault="00292C5A">
      <w:pPr>
        <w:pStyle w:val="PL"/>
        <w:rPr>
          <w:lang w:eastAsia="zh-CN"/>
        </w:rPr>
      </w:pPr>
      <w:r w:rsidRPr="00E74485">
        <w:rPr>
          <w:lang w:eastAsia="zh-CN"/>
        </w:rPr>
        <w:t xml:space="preserve">    &lt;/extension&gt;</w:t>
      </w:r>
    </w:p>
    <w:p w:rsidR="00292C5A" w:rsidRPr="00E74485" w:rsidRDefault="00292C5A">
      <w:pPr>
        <w:pStyle w:val="PL"/>
        <w:rPr>
          <w:lang w:eastAsia="zh-CN"/>
        </w:rPr>
      </w:pPr>
      <w:r w:rsidRPr="00E74485">
        <w:rPr>
          <w:lang w:eastAsia="zh-CN"/>
        </w:rPr>
        <w:t xml:space="preserve">  &lt;/complexContent&gt;</w:t>
      </w:r>
    </w:p>
    <w:p w:rsidR="00292C5A" w:rsidRDefault="00292C5A">
      <w:pPr>
        <w:pStyle w:val="PL"/>
        <w:rPr>
          <w:lang w:eastAsia="zh-CN"/>
        </w:rPr>
      </w:pPr>
      <w:r>
        <w:rPr>
          <w:lang w:eastAsia="zh-CN"/>
        </w:rPr>
        <w:t>&lt;/complexType&gt;</w:t>
      </w:r>
    </w:p>
    <w:p w:rsidR="00292C5A" w:rsidRDefault="00292C5A">
      <w:pPr>
        <w:pStyle w:val="PL"/>
        <w:rPr>
          <w:highlight w:val="yellow"/>
          <w:lang w:eastAsia="zh-CN"/>
        </w:rPr>
      </w:pPr>
    </w:p>
    <w:p w:rsidR="00292C5A" w:rsidRDefault="00292C5A">
      <w:pPr>
        <w:pStyle w:val="PL"/>
        <w:rPr>
          <w:lang w:eastAsia="zh-CN"/>
        </w:rPr>
      </w:pPr>
      <w:r>
        <w:rPr>
          <w:lang w:eastAsia="zh-CN"/>
        </w:rPr>
        <w:t>&lt;element name="</w:t>
      </w:r>
      <w:r>
        <w:t>NotifyTraceRecordingSessionFailure</w:t>
      </w:r>
      <w:r>
        <w:rPr>
          <w:lang w:eastAsia="zh-CN"/>
        </w:rPr>
        <w:t>" type="tr:</w:t>
      </w:r>
      <w:r>
        <w:t>NotifyTraceRecordingSessionFailure</w:t>
      </w:r>
      <w:r>
        <w:rPr>
          <w:lang w:eastAsia="zh-CN"/>
        </w:rPr>
        <w:t>"/&gt;</w:t>
      </w:r>
    </w:p>
    <w:p w:rsidR="00292C5A" w:rsidRDefault="00292C5A">
      <w:pPr>
        <w:pStyle w:val="PL"/>
        <w:rPr>
          <w:rFonts w:cs="Courier New"/>
          <w:szCs w:val="16"/>
        </w:rPr>
      </w:pPr>
    </w:p>
    <w:p w:rsidR="00292C5A" w:rsidRDefault="00292C5A">
      <w:pPr>
        <w:pStyle w:val="PL"/>
        <w:rPr>
          <w:rFonts w:ascii="Courier" w:hAnsi="Courier"/>
          <w:szCs w:val="16"/>
        </w:rPr>
      </w:pPr>
      <w:r>
        <w:rPr>
          <w:rFonts w:cs="Courier New"/>
          <w:szCs w:val="16"/>
        </w:rPr>
        <w:t>&lt;/schema&gt;</w:t>
      </w:r>
    </w:p>
    <w:p w:rsidR="007D4E69" w:rsidRDefault="007D4E69" w:rsidP="007D4E69">
      <w:pPr>
        <w:pStyle w:val="Heading8"/>
        <w:rPr>
          <w:lang w:eastAsia="zh-CN"/>
        </w:rPr>
      </w:pPr>
      <w:bookmarkStart w:id="1845" w:name="_Toc516654980"/>
      <w:bookmarkStart w:id="1846" w:name="_Toc28278176"/>
      <w:bookmarkStart w:id="1847" w:name="_Toc36134455"/>
      <w:bookmarkStart w:id="1848" w:name="_Toc44686940"/>
      <w:bookmarkStart w:id="1849" w:name="_Toc51928710"/>
      <w:bookmarkStart w:id="1850" w:name="_Toc51929279"/>
      <w:bookmarkStart w:id="1851" w:name="_Toc155283325"/>
      <w:r>
        <w:t xml:space="preserve">Annex B (informative):Examples for alternative ways to route the </w:t>
      </w:r>
      <w:r>
        <w:rPr>
          <w:lang w:eastAsia="zh-CN"/>
        </w:rPr>
        <w:t>Trace file to the TCE</w:t>
      </w:r>
      <w:bookmarkEnd w:id="1845"/>
      <w:bookmarkEnd w:id="1846"/>
      <w:bookmarkEnd w:id="1847"/>
      <w:bookmarkEnd w:id="1848"/>
      <w:bookmarkEnd w:id="1849"/>
      <w:bookmarkEnd w:id="1850"/>
      <w:bookmarkEnd w:id="1851"/>
    </w:p>
    <w:p w:rsidR="007D4E69" w:rsidRDefault="007D4E69" w:rsidP="007D4E69">
      <w:pPr>
        <w:pStyle w:val="Heading1"/>
      </w:pPr>
      <w:bookmarkStart w:id="1852" w:name="_Toc516654981"/>
      <w:bookmarkStart w:id="1853" w:name="_Toc28278177"/>
      <w:bookmarkStart w:id="1854" w:name="_Toc36134456"/>
      <w:bookmarkStart w:id="1855" w:name="_Toc44686941"/>
      <w:bookmarkStart w:id="1856" w:name="_Toc51928711"/>
      <w:bookmarkStart w:id="1857" w:name="_Toc51929280"/>
      <w:bookmarkStart w:id="1858" w:name="_Toc155283326"/>
      <w:r>
        <w:t>B.1</w:t>
      </w:r>
      <w:r w:rsidR="000C7EB2">
        <w:tab/>
      </w:r>
      <w:r>
        <w:t>Routing the Trace file directly to the TCE</w:t>
      </w:r>
      <w:bookmarkEnd w:id="1852"/>
      <w:bookmarkEnd w:id="1853"/>
      <w:bookmarkEnd w:id="1854"/>
      <w:bookmarkEnd w:id="1855"/>
      <w:bookmarkEnd w:id="1856"/>
      <w:bookmarkEnd w:id="1857"/>
      <w:bookmarkEnd w:id="1858"/>
    </w:p>
    <w:p w:rsidR="007D4E69" w:rsidRDefault="007D4E69" w:rsidP="007D4E69">
      <w:r>
        <w:t>Routing the Trace file directly to the TCE may be used when the eNBs are located on a network that is under the operator's full control, not requiring secure connection between the NE and the TCE. Minimise the signalling load through the management system. A second reason can be to minimise the signalling load through the management system. A third reason can be that the operator wants to reuse secure connections between the NE and the TCEs.</w:t>
      </w:r>
    </w:p>
    <w:p w:rsidR="007D4E69" w:rsidRDefault="007D4E69" w:rsidP="007D4E69">
      <w:pPr>
        <w:pStyle w:val="Heading1"/>
      </w:pPr>
      <w:bookmarkStart w:id="1859" w:name="_Toc516654982"/>
      <w:bookmarkStart w:id="1860" w:name="_Toc28278178"/>
      <w:bookmarkStart w:id="1861" w:name="_Toc36134457"/>
      <w:bookmarkStart w:id="1862" w:name="_Toc44686942"/>
      <w:bookmarkStart w:id="1863" w:name="_Toc51928712"/>
      <w:bookmarkStart w:id="1864" w:name="_Toc51929281"/>
      <w:bookmarkStart w:id="1865" w:name="_Toc155283327"/>
      <w:r>
        <w:t>B.2</w:t>
      </w:r>
      <w:r w:rsidR="000C7EB2">
        <w:tab/>
      </w:r>
      <w:r>
        <w:t>Routing the Trace file via the management system</w:t>
      </w:r>
      <w:bookmarkEnd w:id="1859"/>
      <w:bookmarkEnd w:id="1860"/>
      <w:bookmarkEnd w:id="1861"/>
      <w:bookmarkEnd w:id="1862"/>
      <w:bookmarkEnd w:id="1863"/>
      <w:bookmarkEnd w:id="1864"/>
      <w:bookmarkEnd w:id="1865"/>
      <w:r>
        <w:t xml:space="preserve"> </w:t>
      </w:r>
    </w:p>
    <w:p w:rsidR="007D4E69" w:rsidRDefault="007D4E69" w:rsidP="007D4E69">
      <w:r>
        <w:t xml:space="preserve">Routing the Trace file via the NE’s </w:t>
      </w:r>
      <w:r w:rsidR="007E6D9E">
        <w:t>management system</w:t>
      </w:r>
      <w:r>
        <w:t xml:space="preserve"> to the TCE may be used when the </w:t>
      </w:r>
      <w:r w:rsidR="007E6D9E">
        <w:t xml:space="preserve">NEs </w:t>
      </w:r>
      <w:r>
        <w:t>are located a network that is outside the operator's control and a secure connection between the NE and the management system is to be reused (via secure gateways etc). Another reason can be that the operator wants to minimise the number of connections from a NE to TCEs. A third reason can be that a Master Operator and Participating Operator want to reuse existing management connections.</w:t>
      </w:r>
    </w:p>
    <w:p w:rsidR="00292C5A" w:rsidRDefault="00292C5A" w:rsidP="001E0026">
      <w:pPr>
        <w:pStyle w:val="Heading8"/>
      </w:pPr>
      <w:r>
        <w:br w:type="page"/>
      </w:r>
      <w:bookmarkStart w:id="1866" w:name="_Toc516654983"/>
      <w:bookmarkStart w:id="1867" w:name="_Toc28278179"/>
      <w:bookmarkStart w:id="1868" w:name="_Toc36134458"/>
      <w:bookmarkStart w:id="1869" w:name="_Toc44686943"/>
      <w:bookmarkStart w:id="1870" w:name="_Toc51928713"/>
      <w:bookmarkStart w:id="1871" w:name="_Toc51929282"/>
      <w:bookmarkStart w:id="1872" w:name="_Toc155283328"/>
      <w:r>
        <w:t xml:space="preserve">Annex </w:t>
      </w:r>
      <w:r w:rsidR="007D4E69">
        <w:t xml:space="preserve">C </w:t>
      </w:r>
      <w:r>
        <w:t>(informative):Change history</w:t>
      </w:r>
      <w:bookmarkEnd w:id="1866"/>
      <w:bookmarkEnd w:id="1867"/>
      <w:bookmarkEnd w:id="1868"/>
      <w:bookmarkEnd w:id="1869"/>
      <w:bookmarkEnd w:id="1870"/>
      <w:bookmarkEnd w:id="1871"/>
      <w:bookmarkEnd w:id="1872"/>
    </w:p>
    <w:tbl>
      <w:tblPr>
        <w:tblW w:w="5102"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1175"/>
        <w:gridCol w:w="1133"/>
        <w:gridCol w:w="1276"/>
        <w:gridCol w:w="851"/>
        <w:gridCol w:w="567"/>
        <w:gridCol w:w="3301"/>
        <w:gridCol w:w="809"/>
        <w:gridCol w:w="807"/>
      </w:tblGrid>
      <w:tr w:rsidR="00292C5A" w:rsidTr="00115E2E">
        <w:tblPrEx>
          <w:tblCellMar>
            <w:top w:w="0" w:type="dxa"/>
            <w:bottom w:w="0" w:type="dxa"/>
          </w:tblCellMar>
        </w:tblPrEx>
        <w:tc>
          <w:tcPr>
            <w:tcW w:w="5000" w:type="pct"/>
            <w:gridSpan w:val="8"/>
            <w:tcBorders>
              <w:bottom w:val="nil"/>
            </w:tcBorders>
            <w:shd w:val="solid" w:color="FFFFFF" w:fill="auto"/>
          </w:tcPr>
          <w:p w:rsidR="00292C5A" w:rsidRDefault="00292C5A">
            <w:pPr>
              <w:pStyle w:val="TAL"/>
              <w:jc w:val="center"/>
              <w:rPr>
                <w:b/>
                <w:sz w:val="16"/>
              </w:rPr>
            </w:pPr>
            <w:r>
              <w:rPr>
                <w:b/>
              </w:rPr>
              <w:t>Change history</w:t>
            </w:r>
          </w:p>
        </w:tc>
      </w:tr>
      <w:tr w:rsidR="00115E2E" w:rsidTr="00115E2E">
        <w:tblPrEx>
          <w:tblCellMar>
            <w:top w:w="0" w:type="dxa"/>
            <w:bottom w:w="0" w:type="dxa"/>
          </w:tblCellMar>
        </w:tblPrEx>
        <w:tc>
          <w:tcPr>
            <w:tcW w:w="592" w:type="pct"/>
            <w:shd w:val="pct10" w:color="auto" w:fill="FFFFFF"/>
          </w:tcPr>
          <w:p w:rsidR="00292C5A" w:rsidRDefault="00292C5A">
            <w:pPr>
              <w:pStyle w:val="TAL"/>
              <w:rPr>
                <w:b/>
                <w:sz w:val="16"/>
              </w:rPr>
            </w:pPr>
            <w:r>
              <w:rPr>
                <w:b/>
                <w:sz w:val="16"/>
              </w:rPr>
              <w:t>Date</w:t>
            </w:r>
          </w:p>
        </w:tc>
        <w:tc>
          <w:tcPr>
            <w:tcW w:w="571" w:type="pct"/>
            <w:shd w:val="pct10" w:color="auto" w:fill="FFFFFF"/>
          </w:tcPr>
          <w:p w:rsidR="00292C5A" w:rsidRDefault="00292C5A">
            <w:pPr>
              <w:pStyle w:val="TAL"/>
              <w:rPr>
                <w:b/>
                <w:sz w:val="16"/>
              </w:rPr>
            </w:pPr>
            <w:r>
              <w:rPr>
                <w:b/>
                <w:sz w:val="16"/>
              </w:rPr>
              <w:t>TSG #</w:t>
            </w:r>
          </w:p>
        </w:tc>
        <w:tc>
          <w:tcPr>
            <w:tcW w:w="643" w:type="pct"/>
            <w:shd w:val="pct10" w:color="auto" w:fill="FFFFFF"/>
          </w:tcPr>
          <w:p w:rsidR="00292C5A" w:rsidRDefault="00292C5A">
            <w:pPr>
              <w:pStyle w:val="TAL"/>
              <w:rPr>
                <w:b/>
                <w:sz w:val="16"/>
              </w:rPr>
            </w:pPr>
            <w:r>
              <w:rPr>
                <w:b/>
                <w:sz w:val="16"/>
              </w:rPr>
              <w:t>TSG Doc.</w:t>
            </w:r>
          </w:p>
        </w:tc>
        <w:tc>
          <w:tcPr>
            <w:tcW w:w="429" w:type="pct"/>
            <w:shd w:val="pct10" w:color="auto" w:fill="FFFFFF"/>
          </w:tcPr>
          <w:p w:rsidR="00292C5A" w:rsidRDefault="00292C5A">
            <w:pPr>
              <w:pStyle w:val="TAL"/>
              <w:rPr>
                <w:b/>
                <w:sz w:val="16"/>
              </w:rPr>
            </w:pPr>
            <w:r>
              <w:rPr>
                <w:b/>
                <w:sz w:val="16"/>
              </w:rPr>
              <w:t>CR</w:t>
            </w:r>
          </w:p>
        </w:tc>
        <w:tc>
          <w:tcPr>
            <w:tcW w:w="286" w:type="pct"/>
            <w:shd w:val="pct10" w:color="auto" w:fill="FFFFFF"/>
          </w:tcPr>
          <w:p w:rsidR="00292C5A" w:rsidRDefault="00292C5A">
            <w:pPr>
              <w:pStyle w:val="TAL"/>
              <w:rPr>
                <w:b/>
                <w:sz w:val="16"/>
              </w:rPr>
            </w:pPr>
            <w:r>
              <w:rPr>
                <w:b/>
                <w:sz w:val="16"/>
              </w:rPr>
              <w:t>Rev</w:t>
            </w:r>
          </w:p>
        </w:tc>
        <w:tc>
          <w:tcPr>
            <w:tcW w:w="1664" w:type="pct"/>
            <w:shd w:val="pct10" w:color="auto" w:fill="FFFFFF"/>
          </w:tcPr>
          <w:p w:rsidR="00292C5A" w:rsidRDefault="00292C5A">
            <w:pPr>
              <w:pStyle w:val="TAL"/>
              <w:rPr>
                <w:b/>
                <w:sz w:val="16"/>
              </w:rPr>
            </w:pPr>
            <w:r>
              <w:rPr>
                <w:b/>
                <w:sz w:val="16"/>
              </w:rPr>
              <w:t>Subject/Comment</w:t>
            </w:r>
          </w:p>
        </w:tc>
        <w:tc>
          <w:tcPr>
            <w:tcW w:w="408" w:type="pct"/>
            <w:shd w:val="pct10" w:color="auto" w:fill="FFFFFF"/>
          </w:tcPr>
          <w:p w:rsidR="00292C5A" w:rsidRDefault="00292C5A">
            <w:pPr>
              <w:pStyle w:val="TAL"/>
              <w:rPr>
                <w:b/>
                <w:sz w:val="16"/>
              </w:rPr>
            </w:pPr>
            <w:r>
              <w:rPr>
                <w:b/>
                <w:sz w:val="16"/>
              </w:rPr>
              <w:t>Old</w:t>
            </w:r>
          </w:p>
        </w:tc>
        <w:tc>
          <w:tcPr>
            <w:tcW w:w="407" w:type="pct"/>
            <w:shd w:val="pct10" w:color="auto" w:fill="FFFFFF"/>
          </w:tcPr>
          <w:p w:rsidR="00292C5A" w:rsidRDefault="00292C5A">
            <w:pPr>
              <w:pStyle w:val="TAL"/>
              <w:rPr>
                <w:b/>
                <w:sz w:val="16"/>
              </w:rPr>
            </w:pPr>
            <w:r>
              <w:rPr>
                <w:b/>
                <w:sz w:val="16"/>
              </w:rPr>
              <w:t>New</w:t>
            </w:r>
          </w:p>
        </w:tc>
      </w:tr>
      <w:tr w:rsidR="00115E2E" w:rsidTr="00115E2E">
        <w:tblPrEx>
          <w:tblCellMar>
            <w:top w:w="0" w:type="dxa"/>
            <w:bottom w:w="0" w:type="dxa"/>
          </w:tblCellMar>
        </w:tblPrEx>
        <w:tc>
          <w:tcPr>
            <w:tcW w:w="592" w:type="pct"/>
            <w:shd w:val="clear" w:color="auto" w:fill="auto"/>
          </w:tcPr>
          <w:p w:rsidR="00292C5A" w:rsidRDefault="00292C5A">
            <w:pPr>
              <w:pStyle w:val="TAL"/>
              <w:rPr>
                <w:sz w:val="16"/>
                <w:szCs w:val="16"/>
              </w:rPr>
            </w:pPr>
            <w:r>
              <w:rPr>
                <w:sz w:val="16"/>
                <w:szCs w:val="16"/>
              </w:rPr>
              <w:t>Jun 2006</w:t>
            </w:r>
          </w:p>
        </w:tc>
        <w:tc>
          <w:tcPr>
            <w:tcW w:w="571" w:type="pct"/>
            <w:shd w:val="clear" w:color="auto" w:fill="auto"/>
          </w:tcPr>
          <w:p w:rsidR="00292C5A" w:rsidRDefault="00292C5A">
            <w:pPr>
              <w:pStyle w:val="TAL"/>
              <w:rPr>
                <w:sz w:val="16"/>
                <w:szCs w:val="16"/>
              </w:rPr>
            </w:pPr>
            <w:r>
              <w:rPr>
                <w:snapToGrid w:val="0"/>
                <w:sz w:val="16"/>
                <w:szCs w:val="16"/>
              </w:rPr>
              <w:t>SA_32</w:t>
            </w:r>
          </w:p>
        </w:tc>
        <w:tc>
          <w:tcPr>
            <w:tcW w:w="643" w:type="pct"/>
            <w:shd w:val="clear" w:color="auto" w:fill="auto"/>
          </w:tcPr>
          <w:p w:rsidR="00292C5A" w:rsidRDefault="00292C5A">
            <w:pPr>
              <w:pStyle w:val="TAL"/>
              <w:rPr>
                <w:rFonts w:eastAsia="MS Mincho"/>
                <w:sz w:val="16"/>
                <w:szCs w:val="16"/>
                <w:lang w:eastAsia="zh-TW"/>
              </w:rPr>
            </w:pPr>
            <w:r>
              <w:rPr>
                <w:rFonts w:eastAsia="MS Mincho"/>
                <w:color w:val="000000"/>
                <w:sz w:val="16"/>
                <w:szCs w:val="16"/>
                <w:lang w:eastAsia="zh-CN"/>
              </w:rPr>
              <w:t>SP-060261</w:t>
            </w:r>
          </w:p>
        </w:tc>
        <w:tc>
          <w:tcPr>
            <w:tcW w:w="429" w:type="pct"/>
            <w:shd w:val="clear" w:color="auto" w:fill="auto"/>
          </w:tcPr>
          <w:p w:rsidR="00292C5A" w:rsidRDefault="00292C5A">
            <w:pPr>
              <w:pStyle w:val="TAL"/>
              <w:rPr>
                <w:rFonts w:eastAsia="MS Mincho"/>
                <w:sz w:val="16"/>
                <w:szCs w:val="16"/>
                <w:lang w:eastAsia="zh-TW"/>
              </w:rPr>
            </w:pPr>
            <w:r>
              <w:rPr>
                <w:rFonts w:eastAsia="MS Mincho"/>
                <w:color w:val="000000"/>
                <w:sz w:val="16"/>
                <w:szCs w:val="16"/>
                <w:lang w:eastAsia="zh-CN"/>
              </w:rPr>
              <w:t>0021</w:t>
            </w:r>
          </w:p>
        </w:tc>
        <w:tc>
          <w:tcPr>
            <w:tcW w:w="286" w:type="pct"/>
            <w:shd w:val="clear" w:color="auto" w:fill="auto"/>
          </w:tcPr>
          <w:p w:rsidR="00292C5A" w:rsidRDefault="00292C5A">
            <w:pPr>
              <w:pStyle w:val="TAL"/>
              <w:rPr>
                <w:sz w:val="16"/>
                <w:szCs w:val="16"/>
              </w:rPr>
            </w:pPr>
            <w:r>
              <w:rPr>
                <w:sz w:val="16"/>
                <w:szCs w:val="16"/>
              </w:rPr>
              <w:t>--</w:t>
            </w:r>
          </w:p>
        </w:tc>
        <w:tc>
          <w:tcPr>
            <w:tcW w:w="1664" w:type="pct"/>
            <w:shd w:val="clear" w:color="auto" w:fill="auto"/>
          </w:tcPr>
          <w:p w:rsidR="00292C5A" w:rsidRDefault="00292C5A">
            <w:pPr>
              <w:pStyle w:val="TAL"/>
              <w:rPr>
                <w:rFonts w:eastAsia="MS Mincho"/>
                <w:sz w:val="16"/>
                <w:szCs w:val="16"/>
                <w:lang w:eastAsia="zh-CN"/>
              </w:rPr>
            </w:pPr>
            <w:r>
              <w:rPr>
                <w:rFonts w:eastAsia="MS Mincho"/>
                <w:color w:val="000000"/>
                <w:sz w:val="16"/>
                <w:szCs w:val="16"/>
                <w:lang w:eastAsia="zh-CN"/>
              </w:rPr>
              <w:t>Introduction of Service Level Tracing for IMS</w:t>
            </w:r>
          </w:p>
        </w:tc>
        <w:tc>
          <w:tcPr>
            <w:tcW w:w="408" w:type="pct"/>
            <w:shd w:val="clear" w:color="auto" w:fill="auto"/>
          </w:tcPr>
          <w:p w:rsidR="00292C5A" w:rsidRDefault="00292C5A">
            <w:pPr>
              <w:pStyle w:val="TAL"/>
              <w:rPr>
                <w:rFonts w:eastAsia="MS Mincho"/>
                <w:sz w:val="16"/>
                <w:szCs w:val="16"/>
                <w:lang w:eastAsia="zh-CN"/>
              </w:rPr>
            </w:pPr>
            <w:r>
              <w:rPr>
                <w:rFonts w:eastAsia="MS Mincho"/>
                <w:color w:val="000000"/>
                <w:sz w:val="16"/>
                <w:szCs w:val="16"/>
                <w:lang w:eastAsia="zh-CN"/>
              </w:rPr>
              <w:t>6.5.0</w:t>
            </w:r>
          </w:p>
        </w:tc>
        <w:tc>
          <w:tcPr>
            <w:tcW w:w="407" w:type="pct"/>
            <w:shd w:val="clear" w:color="auto" w:fill="auto"/>
          </w:tcPr>
          <w:p w:rsidR="00292C5A" w:rsidRDefault="00292C5A">
            <w:pPr>
              <w:pStyle w:val="TAL"/>
              <w:rPr>
                <w:rFonts w:eastAsia="MS Mincho"/>
                <w:sz w:val="16"/>
                <w:szCs w:val="16"/>
                <w:lang w:eastAsia="zh-TW"/>
              </w:rPr>
            </w:pPr>
            <w:r>
              <w:rPr>
                <w:rFonts w:eastAsia="MS Mincho"/>
                <w:sz w:val="16"/>
                <w:szCs w:val="16"/>
                <w:lang w:eastAsia="zh-TW"/>
              </w:rPr>
              <w:t>7.0.0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Sep 2006</w:t>
            </w:r>
          </w:p>
        </w:tc>
        <w:tc>
          <w:tcPr>
            <w:tcW w:w="571" w:type="pct"/>
            <w:shd w:val="clear" w:color="auto" w:fill="auto"/>
          </w:tcPr>
          <w:p w:rsidR="00292C5A" w:rsidRDefault="00292C5A">
            <w:pPr>
              <w:pStyle w:val="TAL"/>
              <w:rPr>
                <w:sz w:val="16"/>
                <w:szCs w:val="16"/>
              </w:rPr>
            </w:pPr>
            <w:r>
              <w:rPr>
                <w:snapToGrid w:val="0"/>
                <w:sz w:val="16"/>
                <w:szCs w:val="16"/>
              </w:rPr>
              <w:t>SA_33</w:t>
            </w:r>
          </w:p>
        </w:tc>
        <w:tc>
          <w:tcPr>
            <w:tcW w:w="643"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SP-060552</w:t>
            </w:r>
          </w:p>
        </w:tc>
        <w:tc>
          <w:tcPr>
            <w:tcW w:w="429"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0022</w:t>
            </w:r>
          </w:p>
        </w:tc>
        <w:tc>
          <w:tcPr>
            <w:tcW w:w="286"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Add general mechanism for starting trace recording sessions at IMS Network Elements and UE - to support end-to-end Service Level Tracing for IMS</w:t>
            </w:r>
          </w:p>
        </w:tc>
        <w:tc>
          <w:tcPr>
            <w:tcW w:w="408"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7.0.0</w:t>
            </w:r>
          </w:p>
        </w:tc>
        <w:tc>
          <w:tcPr>
            <w:tcW w:w="407"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7.1.0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Sep 2006</w:t>
            </w:r>
          </w:p>
        </w:tc>
        <w:tc>
          <w:tcPr>
            <w:tcW w:w="571" w:type="pct"/>
            <w:shd w:val="clear" w:color="auto" w:fill="auto"/>
          </w:tcPr>
          <w:p w:rsidR="00292C5A" w:rsidRDefault="00292C5A">
            <w:pPr>
              <w:pStyle w:val="TAL"/>
              <w:rPr>
                <w:sz w:val="16"/>
                <w:szCs w:val="16"/>
              </w:rPr>
            </w:pPr>
            <w:r>
              <w:rPr>
                <w:snapToGrid w:val="0"/>
                <w:sz w:val="16"/>
                <w:szCs w:val="16"/>
              </w:rPr>
              <w:t>SA_33</w:t>
            </w:r>
          </w:p>
        </w:tc>
        <w:tc>
          <w:tcPr>
            <w:tcW w:w="643"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SP-060552</w:t>
            </w:r>
          </w:p>
        </w:tc>
        <w:tc>
          <w:tcPr>
            <w:tcW w:w="429"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0023</w:t>
            </w:r>
          </w:p>
        </w:tc>
        <w:tc>
          <w:tcPr>
            <w:tcW w:w="286"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Add definition of Service Level Tracing Start Triggering Event</w:t>
            </w:r>
          </w:p>
        </w:tc>
        <w:tc>
          <w:tcPr>
            <w:tcW w:w="408"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7.0.0</w:t>
            </w:r>
          </w:p>
        </w:tc>
        <w:tc>
          <w:tcPr>
            <w:tcW w:w="407"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7.1.0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Sep 2006</w:t>
            </w:r>
          </w:p>
        </w:tc>
        <w:tc>
          <w:tcPr>
            <w:tcW w:w="571" w:type="pct"/>
            <w:shd w:val="clear" w:color="auto" w:fill="auto"/>
          </w:tcPr>
          <w:p w:rsidR="00292C5A" w:rsidRDefault="00292C5A">
            <w:pPr>
              <w:pStyle w:val="TAL"/>
              <w:rPr>
                <w:sz w:val="16"/>
                <w:szCs w:val="16"/>
              </w:rPr>
            </w:pPr>
            <w:r>
              <w:rPr>
                <w:snapToGrid w:val="0"/>
                <w:sz w:val="16"/>
                <w:szCs w:val="16"/>
              </w:rPr>
              <w:t>SA_33</w:t>
            </w:r>
          </w:p>
        </w:tc>
        <w:tc>
          <w:tcPr>
            <w:tcW w:w="643"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SP-060552</w:t>
            </w:r>
          </w:p>
        </w:tc>
        <w:tc>
          <w:tcPr>
            <w:tcW w:w="429"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0024</w:t>
            </w:r>
          </w:p>
        </w:tc>
        <w:tc>
          <w:tcPr>
            <w:tcW w:w="286"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Clarification of Trace session deactivation mechanism</w:t>
            </w:r>
          </w:p>
        </w:tc>
        <w:tc>
          <w:tcPr>
            <w:tcW w:w="408"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7.0.0</w:t>
            </w:r>
          </w:p>
        </w:tc>
        <w:tc>
          <w:tcPr>
            <w:tcW w:w="407"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7.1.0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Sep 2006</w:t>
            </w:r>
          </w:p>
        </w:tc>
        <w:tc>
          <w:tcPr>
            <w:tcW w:w="571" w:type="pct"/>
            <w:shd w:val="clear" w:color="auto" w:fill="auto"/>
          </w:tcPr>
          <w:p w:rsidR="00292C5A" w:rsidRDefault="00292C5A">
            <w:pPr>
              <w:pStyle w:val="TAL"/>
              <w:rPr>
                <w:sz w:val="16"/>
                <w:szCs w:val="16"/>
              </w:rPr>
            </w:pPr>
            <w:r>
              <w:rPr>
                <w:snapToGrid w:val="0"/>
                <w:sz w:val="16"/>
                <w:szCs w:val="16"/>
              </w:rPr>
              <w:t>SA_33</w:t>
            </w:r>
          </w:p>
        </w:tc>
        <w:tc>
          <w:tcPr>
            <w:tcW w:w="643"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SP-060552</w:t>
            </w:r>
          </w:p>
        </w:tc>
        <w:tc>
          <w:tcPr>
            <w:tcW w:w="429"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0025</w:t>
            </w:r>
          </w:p>
        </w:tc>
        <w:tc>
          <w:tcPr>
            <w:tcW w:w="286"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Add sending of trace control and configuration parameters for service level tracing</w:t>
            </w:r>
          </w:p>
        </w:tc>
        <w:tc>
          <w:tcPr>
            <w:tcW w:w="408"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7.0.0</w:t>
            </w:r>
          </w:p>
        </w:tc>
        <w:tc>
          <w:tcPr>
            <w:tcW w:w="407"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7.1.0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Sep 2006</w:t>
            </w:r>
          </w:p>
        </w:tc>
        <w:tc>
          <w:tcPr>
            <w:tcW w:w="571" w:type="pct"/>
            <w:shd w:val="clear" w:color="auto" w:fill="auto"/>
          </w:tcPr>
          <w:p w:rsidR="00292C5A" w:rsidRDefault="00292C5A">
            <w:pPr>
              <w:pStyle w:val="TAL"/>
              <w:rPr>
                <w:sz w:val="16"/>
                <w:szCs w:val="16"/>
              </w:rPr>
            </w:pPr>
            <w:r>
              <w:rPr>
                <w:snapToGrid w:val="0"/>
                <w:sz w:val="16"/>
                <w:szCs w:val="16"/>
              </w:rPr>
              <w:t>SA_33</w:t>
            </w:r>
          </w:p>
        </w:tc>
        <w:tc>
          <w:tcPr>
            <w:tcW w:w="643"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SP-060552</w:t>
            </w:r>
          </w:p>
        </w:tc>
        <w:tc>
          <w:tcPr>
            <w:tcW w:w="429"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0026</w:t>
            </w:r>
          </w:p>
        </w:tc>
        <w:tc>
          <w:tcPr>
            <w:tcW w:w="286"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Add starting trace recording at IMS network elements</w:t>
            </w:r>
          </w:p>
        </w:tc>
        <w:tc>
          <w:tcPr>
            <w:tcW w:w="408"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7.0.0</w:t>
            </w:r>
          </w:p>
        </w:tc>
        <w:tc>
          <w:tcPr>
            <w:tcW w:w="407"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7.1.0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Sep 2006</w:t>
            </w:r>
          </w:p>
        </w:tc>
        <w:tc>
          <w:tcPr>
            <w:tcW w:w="571" w:type="pct"/>
            <w:shd w:val="clear" w:color="auto" w:fill="auto"/>
          </w:tcPr>
          <w:p w:rsidR="00292C5A" w:rsidRDefault="00292C5A">
            <w:pPr>
              <w:pStyle w:val="TAL"/>
              <w:rPr>
                <w:sz w:val="16"/>
                <w:szCs w:val="16"/>
              </w:rPr>
            </w:pPr>
            <w:r>
              <w:rPr>
                <w:snapToGrid w:val="0"/>
                <w:sz w:val="16"/>
                <w:szCs w:val="16"/>
              </w:rPr>
              <w:t>SA_33</w:t>
            </w:r>
          </w:p>
        </w:tc>
        <w:tc>
          <w:tcPr>
            <w:tcW w:w="643"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SP-060552</w:t>
            </w:r>
          </w:p>
        </w:tc>
        <w:tc>
          <w:tcPr>
            <w:tcW w:w="429"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0027</w:t>
            </w:r>
          </w:p>
        </w:tc>
        <w:tc>
          <w:tcPr>
            <w:tcW w:w="286"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Add charging concepts for Service Level Tracing for IMS</w:t>
            </w:r>
          </w:p>
        </w:tc>
        <w:tc>
          <w:tcPr>
            <w:tcW w:w="408"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7.0.0</w:t>
            </w:r>
          </w:p>
        </w:tc>
        <w:tc>
          <w:tcPr>
            <w:tcW w:w="407"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7.1.0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Sep 2006</w:t>
            </w:r>
          </w:p>
        </w:tc>
        <w:tc>
          <w:tcPr>
            <w:tcW w:w="571" w:type="pct"/>
            <w:shd w:val="clear" w:color="auto" w:fill="auto"/>
          </w:tcPr>
          <w:p w:rsidR="00292C5A" w:rsidRDefault="00292C5A">
            <w:pPr>
              <w:pStyle w:val="TAL"/>
              <w:rPr>
                <w:sz w:val="16"/>
                <w:szCs w:val="16"/>
              </w:rPr>
            </w:pPr>
            <w:r>
              <w:rPr>
                <w:snapToGrid w:val="0"/>
                <w:sz w:val="16"/>
                <w:szCs w:val="16"/>
              </w:rPr>
              <w:t>SA_33</w:t>
            </w:r>
          </w:p>
        </w:tc>
        <w:tc>
          <w:tcPr>
            <w:tcW w:w="643"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SP-060552</w:t>
            </w:r>
          </w:p>
        </w:tc>
        <w:tc>
          <w:tcPr>
            <w:tcW w:w="429"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0028</w:t>
            </w:r>
          </w:p>
        </w:tc>
        <w:tc>
          <w:tcPr>
            <w:tcW w:w="286"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Add stopping trace recording mechanism for service level tracing</w:t>
            </w:r>
          </w:p>
        </w:tc>
        <w:tc>
          <w:tcPr>
            <w:tcW w:w="408"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7.0.0</w:t>
            </w:r>
          </w:p>
        </w:tc>
        <w:tc>
          <w:tcPr>
            <w:tcW w:w="407"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7.1.0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Dec 2006</w:t>
            </w:r>
          </w:p>
        </w:tc>
        <w:tc>
          <w:tcPr>
            <w:tcW w:w="571" w:type="pct"/>
            <w:shd w:val="clear" w:color="auto" w:fill="auto"/>
          </w:tcPr>
          <w:p w:rsidR="00292C5A" w:rsidRDefault="00292C5A">
            <w:pPr>
              <w:pStyle w:val="TAL"/>
              <w:rPr>
                <w:sz w:val="16"/>
                <w:szCs w:val="16"/>
              </w:rPr>
            </w:pPr>
            <w:r>
              <w:rPr>
                <w:snapToGrid w:val="0"/>
                <w:sz w:val="16"/>
                <w:szCs w:val="16"/>
              </w:rPr>
              <w:t>SA_34</w:t>
            </w:r>
          </w:p>
        </w:tc>
        <w:tc>
          <w:tcPr>
            <w:tcW w:w="643" w:type="pct"/>
            <w:shd w:val="clear" w:color="auto" w:fill="auto"/>
          </w:tcPr>
          <w:p w:rsidR="00292C5A" w:rsidRDefault="00292C5A">
            <w:pPr>
              <w:pStyle w:val="TAL"/>
              <w:rPr>
                <w:sz w:val="16"/>
                <w:szCs w:val="16"/>
                <w:lang w:eastAsia="zh-CN"/>
              </w:rPr>
            </w:pPr>
            <w:r>
              <w:rPr>
                <w:sz w:val="16"/>
                <w:szCs w:val="16"/>
                <w:lang w:eastAsia="zh-CN"/>
              </w:rPr>
              <w:t>SP-060727</w:t>
            </w:r>
          </w:p>
        </w:tc>
        <w:tc>
          <w:tcPr>
            <w:tcW w:w="429" w:type="pct"/>
            <w:shd w:val="clear" w:color="auto" w:fill="auto"/>
          </w:tcPr>
          <w:p w:rsidR="00292C5A" w:rsidRDefault="00292C5A">
            <w:pPr>
              <w:pStyle w:val="TAL"/>
              <w:rPr>
                <w:sz w:val="16"/>
                <w:szCs w:val="16"/>
                <w:lang w:eastAsia="zh-CN"/>
              </w:rPr>
            </w:pPr>
            <w:r>
              <w:rPr>
                <w:sz w:val="16"/>
                <w:szCs w:val="16"/>
                <w:lang w:eastAsia="zh-CN"/>
              </w:rPr>
              <w:t>0029</w:t>
            </w:r>
          </w:p>
        </w:tc>
        <w:tc>
          <w:tcPr>
            <w:tcW w:w="286"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sz w:val="16"/>
                <w:szCs w:val="16"/>
                <w:lang w:eastAsia="zh-CN"/>
              </w:rPr>
            </w:pPr>
            <w:r>
              <w:rPr>
                <w:sz w:val="16"/>
                <w:szCs w:val="16"/>
                <w:lang w:eastAsia="zh-CN"/>
              </w:rPr>
              <w:t>Clarification to the sending of optional trace parameters</w:t>
            </w:r>
          </w:p>
        </w:tc>
        <w:tc>
          <w:tcPr>
            <w:tcW w:w="408" w:type="pct"/>
            <w:shd w:val="clear" w:color="auto" w:fill="auto"/>
          </w:tcPr>
          <w:p w:rsidR="00292C5A" w:rsidRDefault="00292C5A">
            <w:pPr>
              <w:pStyle w:val="TAL"/>
              <w:rPr>
                <w:sz w:val="16"/>
                <w:szCs w:val="16"/>
                <w:lang w:eastAsia="zh-CN"/>
              </w:rPr>
            </w:pPr>
            <w:r>
              <w:rPr>
                <w:sz w:val="16"/>
                <w:szCs w:val="16"/>
                <w:lang w:eastAsia="zh-CN"/>
              </w:rPr>
              <w:t>7.1.0</w:t>
            </w:r>
          </w:p>
        </w:tc>
        <w:tc>
          <w:tcPr>
            <w:tcW w:w="407" w:type="pct"/>
            <w:shd w:val="clear" w:color="auto" w:fill="auto"/>
          </w:tcPr>
          <w:p w:rsidR="00292C5A" w:rsidRDefault="00292C5A">
            <w:pPr>
              <w:pStyle w:val="TAL"/>
              <w:rPr>
                <w:sz w:val="16"/>
                <w:szCs w:val="16"/>
                <w:lang w:eastAsia="zh-CN"/>
              </w:rPr>
            </w:pPr>
            <w:r>
              <w:rPr>
                <w:sz w:val="16"/>
                <w:szCs w:val="16"/>
                <w:lang w:eastAsia="zh-CN"/>
              </w:rPr>
              <w:t>7.2.0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Dec 2006</w:t>
            </w:r>
          </w:p>
        </w:tc>
        <w:tc>
          <w:tcPr>
            <w:tcW w:w="571" w:type="pct"/>
            <w:shd w:val="clear" w:color="auto" w:fill="auto"/>
          </w:tcPr>
          <w:p w:rsidR="00292C5A" w:rsidRDefault="00292C5A">
            <w:pPr>
              <w:pStyle w:val="TAL"/>
              <w:rPr>
                <w:sz w:val="16"/>
                <w:szCs w:val="16"/>
              </w:rPr>
            </w:pPr>
            <w:r>
              <w:rPr>
                <w:snapToGrid w:val="0"/>
                <w:sz w:val="16"/>
                <w:szCs w:val="16"/>
              </w:rPr>
              <w:t>SA_34</w:t>
            </w:r>
          </w:p>
        </w:tc>
        <w:tc>
          <w:tcPr>
            <w:tcW w:w="643" w:type="pct"/>
            <w:shd w:val="clear" w:color="auto" w:fill="auto"/>
          </w:tcPr>
          <w:p w:rsidR="00292C5A" w:rsidRDefault="00292C5A">
            <w:pPr>
              <w:pStyle w:val="TAL"/>
              <w:rPr>
                <w:sz w:val="16"/>
                <w:szCs w:val="16"/>
                <w:lang w:eastAsia="zh-CN"/>
              </w:rPr>
            </w:pPr>
            <w:r>
              <w:rPr>
                <w:sz w:val="16"/>
                <w:szCs w:val="16"/>
                <w:lang w:eastAsia="zh-CN"/>
              </w:rPr>
              <w:t>SP-060727</w:t>
            </w:r>
          </w:p>
        </w:tc>
        <w:tc>
          <w:tcPr>
            <w:tcW w:w="429" w:type="pct"/>
            <w:shd w:val="clear" w:color="auto" w:fill="auto"/>
          </w:tcPr>
          <w:p w:rsidR="00292C5A" w:rsidRDefault="00292C5A">
            <w:pPr>
              <w:pStyle w:val="TAL"/>
              <w:rPr>
                <w:sz w:val="16"/>
                <w:szCs w:val="16"/>
                <w:lang w:eastAsia="zh-CN"/>
              </w:rPr>
            </w:pPr>
            <w:r>
              <w:rPr>
                <w:sz w:val="16"/>
                <w:szCs w:val="16"/>
                <w:lang w:eastAsia="zh-CN"/>
              </w:rPr>
              <w:t>0030</w:t>
            </w:r>
          </w:p>
        </w:tc>
        <w:tc>
          <w:tcPr>
            <w:tcW w:w="286"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sz w:val="16"/>
                <w:szCs w:val="16"/>
                <w:lang w:eastAsia="zh-CN"/>
              </w:rPr>
            </w:pPr>
            <w:r>
              <w:rPr>
                <w:sz w:val="16"/>
                <w:szCs w:val="16"/>
                <w:lang w:eastAsia="zh-CN"/>
              </w:rPr>
              <w:t>Network initiated re-authentication for SLT</w:t>
            </w:r>
          </w:p>
        </w:tc>
        <w:tc>
          <w:tcPr>
            <w:tcW w:w="408" w:type="pct"/>
            <w:shd w:val="clear" w:color="auto" w:fill="auto"/>
          </w:tcPr>
          <w:p w:rsidR="00292C5A" w:rsidRDefault="00292C5A">
            <w:pPr>
              <w:pStyle w:val="TAL"/>
              <w:rPr>
                <w:sz w:val="16"/>
                <w:szCs w:val="16"/>
                <w:lang w:eastAsia="zh-CN"/>
              </w:rPr>
            </w:pPr>
            <w:r>
              <w:rPr>
                <w:sz w:val="16"/>
                <w:szCs w:val="16"/>
                <w:lang w:eastAsia="zh-CN"/>
              </w:rPr>
              <w:t>7.1.0</w:t>
            </w:r>
          </w:p>
        </w:tc>
        <w:tc>
          <w:tcPr>
            <w:tcW w:w="407" w:type="pct"/>
            <w:shd w:val="clear" w:color="auto" w:fill="auto"/>
          </w:tcPr>
          <w:p w:rsidR="00292C5A" w:rsidRDefault="00292C5A">
            <w:pPr>
              <w:pStyle w:val="TAL"/>
              <w:rPr>
                <w:sz w:val="16"/>
                <w:szCs w:val="16"/>
                <w:lang w:eastAsia="zh-CN"/>
              </w:rPr>
            </w:pPr>
            <w:r>
              <w:rPr>
                <w:sz w:val="16"/>
                <w:szCs w:val="16"/>
                <w:lang w:eastAsia="zh-CN"/>
              </w:rPr>
              <w:t>7.2.0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Dec 2006</w:t>
            </w:r>
          </w:p>
        </w:tc>
        <w:tc>
          <w:tcPr>
            <w:tcW w:w="571" w:type="pct"/>
            <w:shd w:val="clear" w:color="auto" w:fill="auto"/>
          </w:tcPr>
          <w:p w:rsidR="00292C5A" w:rsidRDefault="00292C5A">
            <w:pPr>
              <w:pStyle w:val="TAL"/>
              <w:rPr>
                <w:sz w:val="16"/>
                <w:szCs w:val="16"/>
              </w:rPr>
            </w:pPr>
            <w:r>
              <w:rPr>
                <w:snapToGrid w:val="0"/>
                <w:sz w:val="16"/>
                <w:szCs w:val="16"/>
              </w:rPr>
              <w:t>SA_34</w:t>
            </w:r>
          </w:p>
        </w:tc>
        <w:tc>
          <w:tcPr>
            <w:tcW w:w="643" w:type="pct"/>
            <w:shd w:val="clear" w:color="auto" w:fill="auto"/>
          </w:tcPr>
          <w:p w:rsidR="00292C5A" w:rsidRDefault="00292C5A">
            <w:pPr>
              <w:pStyle w:val="TAL"/>
              <w:rPr>
                <w:sz w:val="16"/>
                <w:szCs w:val="16"/>
                <w:lang w:eastAsia="zh-CN"/>
              </w:rPr>
            </w:pPr>
            <w:r>
              <w:rPr>
                <w:sz w:val="16"/>
                <w:szCs w:val="16"/>
                <w:lang w:eastAsia="zh-CN"/>
              </w:rPr>
              <w:t>SP-060727</w:t>
            </w:r>
          </w:p>
        </w:tc>
        <w:tc>
          <w:tcPr>
            <w:tcW w:w="429" w:type="pct"/>
            <w:shd w:val="clear" w:color="auto" w:fill="auto"/>
          </w:tcPr>
          <w:p w:rsidR="00292C5A" w:rsidRDefault="00292C5A">
            <w:pPr>
              <w:pStyle w:val="TAL"/>
              <w:rPr>
                <w:sz w:val="16"/>
                <w:szCs w:val="16"/>
                <w:lang w:eastAsia="zh-CN"/>
              </w:rPr>
            </w:pPr>
            <w:r>
              <w:rPr>
                <w:sz w:val="16"/>
                <w:szCs w:val="16"/>
                <w:lang w:eastAsia="zh-CN"/>
              </w:rPr>
              <w:t>0031</w:t>
            </w:r>
          </w:p>
        </w:tc>
        <w:tc>
          <w:tcPr>
            <w:tcW w:w="286"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sz w:val="16"/>
                <w:szCs w:val="16"/>
                <w:lang w:eastAsia="zh-CN"/>
              </w:rPr>
            </w:pPr>
            <w:r>
              <w:rPr>
                <w:sz w:val="16"/>
                <w:szCs w:val="16"/>
                <w:lang w:eastAsia="zh-CN"/>
              </w:rPr>
              <w:t>Trace Session Deactivation at an IMS NE</w:t>
            </w:r>
          </w:p>
        </w:tc>
        <w:tc>
          <w:tcPr>
            <w:tcW w:w="408" w:type="pct"/>
            <w:shd w:val="clear" w:color="auto" w:fill="auto"/>
          </w:tcPr>
          <w:p w:rsidR="00292C5A" w:rsidRDefault="00292C5A">
            <w:pPr>
              <w:pStyle w:val="TAL"/>
              <w:rPr>
                <w:sz w:val="16"/>
                <w:szCs w:val="16"/>
                <w:lang w:eastAsia="zh-CN"/>
              </w:rPr>
            </w:pPr>
            <w:r>
              <w:rPr>
                <w:sz w:val="16"/>
                <w:szCs w:val="16"/>
                <w:lang w:eastAsia="zh-CN"/>
              </w:rPr>
              <w:t>7.1.0</w:t>
            </w:r>
          </w:p>
        </w:tc>
        <w:tc>
          <w:tcPr>
            <w:tcW w:w="407" w:type="pct"/>
            <w:shd w:val="clear" w:color="auto" w:fill="auto"/>
          </w:tcPr>
          <w:p w:rsidR="00292C5A" w:rsidRDefault="00292C5A">
            <w:pPr>
              <w:pStyle w:val="TAL"/>
              <w:rPr>
                <w:sz w:val="16"/>
                <w:szCs w:val="16"/>
                <w:lang w:eastAsia="zh-CN"/>
              </w:rPr>
            </w:pPr>
            <w:r>
              <w:rPr>
                <w:sz w:val="16"/>
                <w:szCs w:val="16"/>
                <w:lang w:eastAsia="zh-CN"/>
              </w:rPr>
              <w:t>7.2.0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Dec 2006</w:t>
            </w:r>
          </w:p>
        </w:tc>
        <w:tc>
          <w:tcPr>
            <w:tcW w:w="571" w:type="pct"/>
            <w:shd w:val="clear" w:color="auto" w:fill="auto"/>
          </w:tcPr>
          <w:p w:rsidR="00292C5A" w:rsidRDefault="00292C5A">
            <w:pPr>
              <w:pStyle w:val="TAL"/>
              <w:rPr>
                <w:sz w:val="16"/>
                <w:szCs w:val="16"/>
              </w:rPr>
            </w:pPr>
            <w:r>
              <w:rPr>
                <w:snapToGrid w:val="0"/>
                <w:sz w:val="16"/>
                <w:szCs w:val="16"/>
              </w:rPr>
              <w:t>SA_34</w:t>
            </w:r>
          </w:p>
        </w:tc>
        <w:tc>
          <w:tcPr>
            <w:tcW w:w="643" w:type="pct"/>
            <w:shd w:val="clear" w:color="auto" w:fill="auto"/>
          </w:tcPr>
          <w:p w:rsidR="00292C5A" w:rsidRDefault="00292C5A">
            <w:pPr>
              <w:pStyle w:val="TAL"/>
              <w:rPr>
                <w:sz w:val="16"/>
                <w:szCs w:val="16"/>
                <w:lang w:eastAsia="zh-CN"/>
              </w:rPr>
            </w:pPr>
            <w:r>
              <w:rPr>
                <w:sz w:val="16"/>
                <w:szCs w:val="16"/>
                <w:lang w:eastAsia="zh-CN"/>
              </w:rPr>
              <w:t>SP-060727</w:t>
            </w:r>
          </w:p>
        </w:tc>
        <w:tc>
          <w:tcPr>
            <w:tcW w:w="429" w:type="pct"/>
            <w:shd w:val="clear" w:color="auto" w:fill="auto"/>
          </w:tcPr>
          <w:p w:rsidR="00292C5A" w:rsidRDefault="00292C5A">
            <w:pPr>
              <w:pStyle w:val="TAL"/>
              <w:rPr>
                <w:sz w:val="16"/>
                <w:szCs w:val="16"/>
                <w:lang w:eastAsia="zh-CN"/>
              </w:rPr>
            </w:pPr>
            <w:r>
              <w:rPr>
                <w:sz w:val="16"/>
                <w:szCs w:val="16"/>
                <w:lang w:eastAsia="zh-CN"/>
              </w:rPr>
              <w:t>0032</w:t>
            </w:r>
          </w:p>
        </w:tc>
        <w:tc>
          <w:tcPr>
            <w:tcW w:w="286"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sz w:val="16"/>
                <w:szCs w:val="16"/>
                <w:lang w:eastAsia="zh-CN"/>
              </w:rPr>
            </w:pPr>
            <w:r>
              <w:rPr>
                <w:sz w:val="16"/>
                <w:szCs w:val="16"/>
                <w:lang w:eastAsia="zh-CN"/>
              </w:rPr>
              <w:t>Service level trace processes at the UE</w:t>
            </w:r>
          </w:p>
        </w:tc>
        <w:tc>
          <w:tcPr>
            <w:tcW w:w="408" w:type="pct"/>
            <w:shd w:val="clear" w:color="auto" w:fill="auto"/>
          </w:tcPr>
          <w:p w:rsidR="00292C5A" w:rsidRDefault="00292C5A">
            <w:pPr>
              <w:pStyle w:val="TAL"/>
              <w:rPr>
                <w:sz w:val="16"/>
                <w:szCs w:val="16"/>
                <w:lang w:eastAsia="zh-CN"/>
              </w:rPr>
            </w:pPr>
            <w:r>
              <w:rPr>
                <w:sz w:val="16"/>
                <w:szCs w:val="16"/>
                <w:lang w:eastAsia="zh-CN"/>
              </w:rPr>
              <w:t>7.1.0</w:t>
            </w:r>
          </w:p>
        </w:tc>
        <w:tc>
          <w:tcPr>
            <w:tcW w:w="407" w:type="pct"/>
            <w:shd w:val="clear" w:color="auto" w:fill="auto"/>
          </w:tcPr>
          <w:p w:rsidR="00292C5A" w:rsidRDefault="00292C5A">
            <w:pPr>
              <w:pStyle w:val="TAL"/>
              <w:rPr>
                <w:sz w:val="16"/>
                <w:szCs w:val="16"/>
                <w:lang w:eastAsia="zh-CN"/>
              </w:rPr>
            </w:pPr>
            <w:r>
              <w:rPr>
                <w:sz w:val="16"/>
                <w:szCs w:val="16"/>
                <w:lang w:eastAsia="zh-CN"/>
              </w:rPr>
              <w:t>7.2.0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Dec 2006</w:t>
            </w:r>
          </w:p>
        </w:tc>
        <w:tc>
          <w:tcPr>
            <w:tcW w:w="571" w:type="pct"/>
            <w:shd w:val="clear" w:color="auto" w:fill="auto"/>
          </w:tcPr>
          <w:p w:rsidR="00292C5A" w:rsidRDefault="00292C5A">
            <w:pPr>
              <w:pStyle w:val="TAL"/>
              <w:rPr>
                <w:sz w:val="16"/>
                <w:szCs w:val="16"/>
              </w:rPr>
            </w:pPr>
            <w:r>
              <w:rPr>
                <w:snapToGrid w:val="0"/>
                <w:sz w:val="16"/>
                <w:szCs w:val="16"/>
              </w:rPr>
              <w:t>SA_34</w:t>
            </w:r>
          </w:p>
        </w:tc>
        <w:tc>
          <w:tcPr>
            <w:tcW w:w="643" w:type="pct"/>
            <w:shd w:val="clear" w:color="auto" w:fill="auto"/>
          </w:tcPr>
          <w:p w:rsidR="00292C5A" w:rsidRDefault="00292C5A">
            <w:pPr>
              <w:pStyle w:val="TAL"/>
              <w:rPr>
                <w:sz w:val="16"/>
                <w:szCs w:val="16"/>
                <w:lang w:eastAsia="zh-CN"/>
              </w:rPr>
            </w:pPr>
            <w:r>
              <w:rPr>
                <w:sz w:val="16"/>
                <w:szCs w:val="16"/>
                <w:lang w:eastAsia="zh-CN"/>
              </w:rPr>
              <w:t>SP-060727</w:t>
            </w:r>
          </w:p>
        </w:tc>
        <w:tc>
          <w:tcPr>
            <w:tcW w:w="429" w:type="pct"/>
            <w:shd w:val="clear" w:color="auto" w:fill="auto"/>
          </w:tcPr>
          <w:p w:rsidR="00292C5A" w:rsidRDefault="00292C5A">
            <w:pPr>
              <w:pStyle w:val="TAL"/>
              <w:rPr>
                <w:sz w:val="16"/>
                <w:szCs w:val="16"/>
                <w:lang w:eastAsia="zh-CN"/>
              </w:rPr>
            </w:pPr>
            <w:r>
              <w:rPr>
                <w:sz w:val="16"/>
                <w:szCs w:val="16"/>
                <w:lang w:eastAsia="zh-CN"/>
              </w:rPr>
              <w:t>0033</w:t>
            </w:r>
          </w:p>
        </w:tc>
        <w:tc>
          <w:tcPr>
            <w:tcW w:w="286"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sz w:val="16"/>
                <w:szCs w:val="16"/>
                <w:lang w:eastAsia="zh-CN"/>
              </w:rPr>
            </w:pPr>
            <w:r>
              <w:rPr>
                <w:sz w:val="16"/>
                <w:szCs w:val="16"/>
                <w:lang w:eastAsia="zh-CN"/>
              </w:rPr>
              <w:t>Reception of SLT Start Trigger Event at an IMS NE</w:t>
            </w:r>
          </w:p>
        </w:tc>
        <w:tc>
          <w:tcPr>
            <w:tcW w:w="408" w:type="pct"/>
            <w:shd w:val="clear" w:color="auto" w:fill="auto"/>
          </w:tcPr>
          <w:p w:rsidR="00292C5A" w:rsidRDefault="00292C5A">
            <w:pPr>
              <w:pStyle w:val="TAL"/>
              <w:rPr>
                <w:sz w:val="16"/>
                <w:szCs w:val="16"/>
                <w:lang w:eastAsia="zh-CN"/>
              </w:rPr>
            </w:pPr>
            <w:r>
              <w:rPr>
                <w:sz w:val="16"/>
                <w:szCs w:val="16"/>
                <w:lang w:eastAsia="zh-CN"/>
              </w:rPr>
              <w:t>7.1.0</w:t>
            </w:r>
          </w:p>
        </w:tc>
        <w:tc>
          <w:tcPr>
            <w:tcW w:w="407" w:type="pct"/>
            <w:shd w:val="clear" w:color="auto" w:fill="auto"/>
          </w:tcPr>
          <w:p w:rsidR="00292C5A" w:rsidRDefault="00292C5A">
            <w:pPr>
              <w:pStyle w:val="TAL"/>
              <w:rPr>
                <w:sz w:val="16"/>
                <w:szCs w:val="16"/>
                <w:lang w:eastAsia="zh-CN"/>
              </w:rPr>
            </w:pPr>
            <w:r>
              <w:rPr>
                <w:sz w:val="16"/>
                <w:szCs w:val="16"/>
                <w:lang w:eastAsia="zh-CN"/>
              </w:rPr>
              <w:t>7.2.0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Dec 2006</w:t>
            </w:r>
          </w:p>
        </w:tc>
        <w:tc>
          <w:tcPr>
            <w:tcW w:w="571" w:type="pct"/>
            <w:shd w:val="clear" w:color="auto" w:fill="auto"/>
          </w:tcPr>
          <w:p w:rsidR="00292C5A" w:rsidRDefault="00292C5A">
            <w:pPr>
              <w:pStyle w:val="TAL"/>
              <w:rPr>
                <w:sz w:val="16"/>
                <w:szCs w:val="16"/>
              </w:rPr>
            </w:pPr>
            <w:r>
              <w:rPr>
                <w:snapToGrid w:val="0"/>
                <w:sz w:val="16"/>
                <w:szCs w:val="16"/>
              </w:rPr>
              <w:t>SA_34</w:t>
            </w:r>
          </w:p>
        </w:tc>
        <w:tc>
          <w:tcPr>
            <w:tcW w:w="643" w:type="pct"/>
            <w:shd w:val="clear" w:color="auto" w:fill="auto"/>
          </w:tcPr>
          <w:p w:rsidR="00292C5A" w:rsidRDefault="00292C5A">
            <w:pPr>
              <w:pStyle w:val="TAL"/>
              <w:rPr>
                <w:sz w:val="16"/>
                <w:szCs w:val="16"/>
                <w:lang w:eastAsia="zh-CN"/>
              </w:rPr>
            </w:pPr>
            <w:r>
              <w:rPr>
                <w:sz w:val="16"/>
                <w:szCs w:val="16"/>
                <w:lang w:eastAsia="zh-CN"/>
              </w:rPr>
              <w:t>SP-060727</w:t>
            </w:r>
          </w:p>
        </w:tc>
        <w:tc>
          <w:tcPr>
            <w:tcW w:w="429" w:type="pct"/>
            <w:shd w:val="clear" w:color="auto" w:fill="auto"/>
          </w:tcPr>
          <w:p w:rsidR="00292C5A" w:rsidRDefault="00292C5A">
            <w:pPr>
              <w:pStyle w:val="TAL"/>
              <w:rPr>
                <w:sz w:val="16"/>
                <w:szCs w:val="16"/>
                <w:lang w:eastAsia="zh-CN"/>
              </w:rPr>
            </w:pPr>
            <w:r>
              <w:rPr>
                <w:sz w:val="16"/>
                <w:szCs w:val="16"/>
                <w:lang w:eastAsia="zh-CN"/>
              </w:rPr>
              <w:t>0034</w:t>
            </w:r>
          </w:p>
        </w:tc>
        <w:tc>
          <w:tcPr>
            <w:tcW w:w="286"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sz w:val="16"/>
                <w:szCs w:val="16"/>
                <w:lang w:eastAsia="zh-CN"/>
              </w:rPr>
            </w:pPr>
            <w:r>
              <w:rPr>
                <w:sz w:val="16"/>
                <w:szCs w:val="16"/>
                <w:lang w:eastAsia="zh-CN"/>
              </w:rPr>
              <w:t>Service level tracing for IMS starting mechanism</w:t>
            </w:r>
          </w:p>
        </w:tc>
        <w:tc>
          <w:tcPr>
            <w:tcW w:w="408" w:type="pct"/>
            <w:shd w:val="clear" w:color="auto" w:fill="auto"/>
          </w:tcPr>
          <w:p w:rsidR="00292C5A" w:rsidRDefault="00292C5A">
            <w:pPr>
              <w:pStyle w:val="TAL"/>
              <w:rPr>
                <w:sz w:val="16"/>
                <w:szCs w:val="16"/>
                <w:lang w:eastAsia="zh-CN"/>
              </w:rPr>
            </w:pPr>
            <w:r>
              <w:rPr>
                <w:sz w:val="16"/>
                <w:szCs w:val="16"/>
                <w:lang w:eastAsia="zh-CN"/>
              </w:rPr>
              <w:t>7.1.0</w:t>
            </w:r>
          </w:p>
        </w:tc>
        <w:tc>
          <w:tcPr>
            <w:tcW w:w="407" w:type="pct"/>
            <w:shd w:val="clear" w:color="auto" w:fill="auto"/>
          </w:tcPr>
          <w:p w:rsidR="00292C5A" w:rsidRDefault="00292C5A">
            <w:pPr>
              <w:pStyle w:val="TAL"/>
              <w:rPr>
                <w:sz w:val="16"/>
                <w:szCs w:val="16"/>
                <w:lang w:eastAsia="zh-CN"/>
              </w:rPr>
            </w:pPr>
            <w:r>
              <w:rPr>
                <w:sz w:val="16"/>
                <w:szCs w:val="16"/>
                <w:lang w:eastAsia="zh-CN"/>
              </w:rPr>
              <w:t>7.2.0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Dec 2006</w:t>
            </w:r>
          </w:p>
        </w:tc>
        <w:tc>
          <w:tcPr>
            <w:tcW w:w="571" w:type="pct"/>
            <w:shd w:val="clear" w:color="auto" w:fill="auto"/>
          </w:tcPr>
          <w:p w:rsidR="00292C5A" w:rsidRDefault="00292C5A">
            <w:pPr>
              <w:pStyle w:val="TAL"/>
              <w:rPr>
                <w:sz w:val="16"/>
                <w:szCs w:val="16"/>
              </w:rPr>
            </w:pPr>
            <w:r>
              <w:rPr>
                <w:snapToGrid w:val="0"/>
                <w:sz w:val="16"/>
                <w:szCs w:val="16"/>
              </w:rPr>
              <w:t>SA_34</w:t>
            </w:r>
          </w:p>
        </w:tc>
        <w:tc>
          <w:tcPr>
            <w:tcW w:w="643" w:type="pct"/>
            <w:shd w:val="clear" w:color="auto" w:fill="auto"/>
          </w:tcPr>
          <w:p w:rsidR="00292C5A" w:rsidRDefault="00292C5A">
            <w:pPr>
              <w:pStyle w:val="TAL"/>
              <w:rPr>
                <w:sz w:val="16"/>
                <w:szCs w:val="16"/>
                <w:lang w:eastAsia="zh-CN"/>
              </w:rPr>
            </w:pPr>
            <w:r>
              <w:rPr>
                <w:sz w:val="16"/>
                <w:szCs w:val="16"/>
                <w:lang w:eastAsia="zh-CN"/>
              </w:rPr>
              <w:t>SP-060727</w:t>
            </w:r>
          </w:p>
        </w:tc>
        <w:tc>
          <w:tcPr>
            <w:tcW w:w="429" w:type="pct"/>
            <w:shd w:val="clear" w:color="auto" w:fill="auto"/>
          </w:tcPr>
          <w:p w:rsidR="00292C5A" w:rsidRDefault="00292C5A">
            <w:pPr>
              <w:pStyle w:val="TAL"/>
              <w:rPr>
                <w:sz w:val="16"/>
                <w:szCs w:val="16"/>
                <w:lang w:eastAsia="zh-CN"/>
              </w:rPr>
            </w:pPr>
            <w:r>
              <w:rPr>
                <w:sz w:val="16"/>
                <w:szCs w:val="16"/>
                <w:lang w:eastAsia="zh-CN"/>
              </w:rPr>
              <w:t>0035</w:t>
            </w:r>
          </w:p>
        </w:tc>
        <w:tc>
          <w:tcPr>
            <w:tcW w:w="286"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sz w:val="16"/>
                <w:szCs w:val="16"/>
                <w:lang w:eastAsia="zh-CN"/>
              </w:rPr>
            </w:pPr>
            <w:r>
              <w:rPr>
                <w:sz w:val="16"/>
                <w:szCs w:val="16"/>
                <w:lang w:eastAsia="zh-CN"/>
              </w:rPr>
              <w:t>Consistent usage of Service Level Tracing Start Triggering Event</w:t>
            </w:r>
          </w:p>
        </w:tc>
        <w:tc>
          <w:tcPr>
            <w:tcW w:w="408" w:type="pct"/>
            <w:shd w:val="clear" w:color="auto" w:fill="auto"/>
          </w:tcPr>
          <w:p w:rsidR="00292C5A" w:rsidRDefault="00292C5A">
            <w:pPr>
              <w:pStyle w:val="TAL"/>
              <w:rPr>
                <w:sz w:val="16"/>
                <w:szCs w:val="16"/>
                <w:lang w:eastAsia="zh-CN"/>
              </w:rPr>
            </w:pPr>
            <w:r>
              <w:rPr>
                <w:sz w:val="16"/>
                <w:szCs w:val="16"/>
                <w:lang w:eastAsia="zh-CN"/>
              </w:rPr>
              <w:t>7.1.0</w:t>
            </w:r>
          </w:p>
        </w:tc>
        <w:tc>
          <w:tcPr>
            <w:tcW w:w="407" w:type="pct"/>
            <w:shd w:val="clear" w:color="auto" w:fill="auto"/>
          </w:tcPr>
          <w:p w:rsidR="00292C5A" w:rsidRDefault="00292C5A">
            <w:pPr>
              <w:pStyle w:val="TAL"/>
              <w:rPr>
                <w:sz w:val="16"/>
                <w:szCs w:val="16"/>
                <w:lang w:eastAsia="zh-CN"/>
              </w:rPr>
            </w:pPr>
            <w:r>
              <w:rPr>
                <w:sz w:val="16"/>
                <w:szCs w:val="16"/>
                <w:lang w:eastAsia="zh-CN"/>
              </w:rPr>
              <w:t>7.2.0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Dec 2006</w:t>
            </w:r>
          </w:p>
        </w:tc>
        <w:tc>
          <w:tcPr>
            <w:tcW w:w="571" w:type="pct"/>
            <w:shd w:val="clear" w:color="auto" w:fill="auto"/>
          </w:tcPr>
          <w:p w:rsidR="00292C5A" w:rsidRDefault="00292C5A">
            <w:pPr>
              <w:pStyle w:val="TAL"/>
              <w:rPr>
                <w:sz w:val="16"/>
                <w:szCs w:val="16"/>
              </w:rPr>
            </w:pPr>
            <w:r>
              <w:rPr>
                <w:snapToGrid w:val="0"/>
                <w:sz w:val="16"/>
                <w:szCs w:val="16"/>
              </w:rPr>
              <w:t>SA_34</w:t>
            </w:r>
          </w:p>
        </w:tc>
        <w:tc>
          <w:tcPr>
            <w:tcW w:w="643" w:type="pct"/>
            <w:shd w:val="clear" w:color="auto" w:fill="auto"/>
          </w:tcPr>
          <w:p w:rsidR="00292C5A" w:rsidRDefault="00292C5A">
            <w:pPr>
              <w:pStyle w:val="TAL"/>
              <w:rPr>
                <w:sz w:val="16"/>
                <w:szCs w:val="16"/>
                <w:lang w:eastAsia="zh-CN"/>
              </w:rPr>
            </w:pPr>
            <w:r>
              <w:rPr>
                <w:sz w:val="16"/>
                <w:szCs w:val="16"/>
                <w:lang w:eastAsia="zh-CN"/>
              </w:rPr>
              <w:t>SP-060727</w:t>
            </w:r>
          </w:p>
        </w:tc>
        <w:tc>
          <w:tcPr>
            <w:tcW w:w="429" w:type="pct"/>
            <w:shd w:val="clear" w:color="auto" w:fill="auto"/>
          </w:tcPr>
          <w:p w:rsidR="00292C5A" w:rsidRDefault="00292C5A">
            <w:pPr>
              <w:pStyle w:val="TAL"/>
              <w:rPr>
                <w:sz w:val="16"/>
                <w:szCs w:val="16"/>
                <w:lang w:eastAsia="zh-CN"/>
              </w:rPr>
            </w:pPr>
            <w:r>
              <w:rPr>
                <w:sz w:val="16"/>
                <w:szCs w:val="16"/>
                <w:lang w:eastAsia="zh-CN"/>
              </w:rPr>
              <w:t>0036</w:t>
            </w:r>
          </w:p>
        </w:tc>
        <w:tc>
          <w:tcPr>
            <w:tcW w:w="286" w:type="pct"/>
            <w:shd w:val="clear" w:color="auto" w:fill="auto"/>
          </w:tcPr>
          <w:p w:rsidR="00292C5A" w:rsidRDefault="00292C5A">
            <w:pPr>
              <w:pStyle w:val="TAL"/>
              <w:rPr>
                <w:rFonts w:eastAsia="MS Mincho"/>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sz w:val="16"/>
                <w:szCs w:val="16"/>
                <w:lang w:eastAsia="zh-CN"/>
              </w:rPr>
            </w:pPr>
            <w:r>
              <w:rPr>
                <w:sz w:val="16"/>
                <w:szCs w:val="16"/>
                <w:lang w:eastAsia="zh-CN"/>
              </w:rPr>
              <w:t>Retrieval of Trace Records from a UE</w:t>
            </w:r>
          </w:p>
        </w:tc>
        <w:tc>
          <w:tcPr>
            <w:tcW w:w="408" w:type="pct"/>
            <w:shd w:val="clear" w:color="auto" w:fill="auto"/>
          </w:tcPr>
          <w:p w:rsidR="00292C5A" w:rsidRDefault="00292C5A">
            <w:pPr>
              <w:pStyle w:val="TAL"/>
              <w:rPr>
                <w:sz w:val="16"/>
                <w:szCs w:val="16"/>
                <w:lang w:eastAsia="zh-CN"/>
              </w:rPr>
            </w:pPr>
            <w:r>
              <w:rPr>
                <w:sz w:val="16"/>
                <w:szCs w:val="16"/>
                <w:lang w:eastAsia="zh-CN"/>
              </w:rPr>
              <w:t>7.1.0</w:t>
            </w:r>
          </w:p>
        </w:tc>
        <w:tc>
          <w:tcPr>
            <w:tcW w:w="407" w:type="pct"/>
            <w:shd w:val="clear" w:color="auto" w:fill="auto"/>
          </w:tcPr>
          <w:p w:rsidR="00292C5A" w:rsidRDefault="00292C5A">
            <w:pPr>
              <w:pStyle w:val="TAL"/>
              <w:rPr>
                <w:sz w:val="16"/>
                <w:szCs w:val="16"/>
                <w:lang w:eastAsia="zh-CN"/>
              </w:rPr>
            </w:pPr>
            <w:r>
              <w:rPr>
                <w:sz w:val="16"/>
                <w:szCs w:val="16"/>
                <w:lang w:eastAsia="zh-CN"/>
              </w:rPr>
              <w:t>7.2.0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Mar 2008</w:t>
            </w:r>
          </w:p>
        </w:tc>
        <w:tc>
          <w:tcPr>
            <w:tcW w:w="571" w:type="pct"/>
            <w:shd w:val="clear" w:color="auto" w:fill="auto"/>
          </w:tcPr>
          <w:p w:rsidR="00292C5A" w:rsidRDefault="00292C5A">
            <w:pPr>
              <w:pStyle w:val="TAL"/>
              <w:rPr>
                <w:snapToGrid w:val="0"/>
                <w:sz w:val="16"/>
                <w:szCs w:val="16"/>
              </w:rPr>
            </w:pPr>
            <w:r>
              <w:rPr>
                <w:snapToGrid w:val="0"/>
                <w:sz w:val="16"/>
                <w:szCs w:val="16"/>
              </w:rPr>
              <w:t>SA_39</w:t>
            </w:r>
          </w:p>
        </w:tc>
        <w:tc>
          <w:tcPr>
            <w:tcW w:w="643"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SP-080069</w:t>
            </w:r>
          </w:p>
        </w:tc>
        <w:tc>
          <w:tcPr>
            <w:tcW w:w="429" w:type="pct"/>
            <w:shd w:val="clear" w:color="auto" w:fill="auto"/>
          </w:tcPr>
          <w:p w:rsidR="00292C5A" w:rsidRDefault="00292C5A">
            <w:pPr>
              <w:pStyle w:val="TAL"/>
              <w:rPr>
                <w:sz w:val="16"/>
                <w:szCs w:val="16"/>
                <w:lang w:eastAsia="zh-CN"/>
              </w:rPr>
            </w:pPr>
            <w:r>
              <w:rPr>
                <w:sz w:val="16"/>
                <w:szCs w:val="16"/>
                <w:lang w:eastAsia="zh-CN"/>
              </w:rPr>
              <w:t>0037</w:t>
            </w:r>
          </w:p>
        </w:tc>
        <w:tc>
          <w:tcPr>
            <w:tcW w:w="286" w:type="pct"/>
            <w:shd w:val="clear" w:color="auto" w:fill="auto"/>
          </w:tcPr>
          <w:p w:rsidR="00292C5A" w:rsidRDefault="00292C5A">
            <w:pPr>
              <w:pStyle w:val="TAL"/>
              <w:rPr>
                <w:rFonts w:eastAsia="MS Mincho"/>
                <w:sz w:val="16"/>
                <w:szCs w:val="16"/>
                <w:lang w:eastAsia="zh-CN"/>
              </w:rPr>
            </w:pPr>
            <w:r>
              <w:rPr>
                <w:rFonts w:eastAsia="MS Mincho"/>
                <w:sz w:val="16"/>
                <w:szCs w:val="16"/>
                <w:lang w:eastAsia="zh-CN"/>
              </w:rPr>
              <w:t>--</w:t>
            </w:r>
          </w:p>
        </w:tc>
        <w:tc>
          <w:tcPr>
            <w:tcW w:w="1664"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Add Signalling Based Trace Activation procedures to EPC and E-UTRAN</w:t>
            </w:r>
          </w:p>
        </w:tc>
        <w:tc>
          <w:tcPr>
            <w:tcW w:w="408"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7.2.0</w:t>
            </w:r>
          </w:p>
        </w:tc>
        <w:tc>
          <w:tcPr>
            <w:tcW w:w="407"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8.0.0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Jun 2008</w:t>
            </w:r>
          </w:p>
        </w:tc>
        <w:tc>
          <w:tcPr>
            <w:tcW w:w="571" w:type="pct"/>
            <w:shd w:val="clear" w:color="auto" w:fill="auto"/>
          </w:tcPr>
          <w:p w:rsidR="00292C5A" w:rsidRDefault="00292C5A">
            <w:pPr>
              <w:pStyle w:val="TAL"/>
              <w:rPr>
                <w:snapToGrid w:val="0"/>
                <w:sz w:val="16"/>
                <w:szCs w:val="16"/>
              </w:rPr>
            </w:pPr>
            <w:r>
              <w:rPr>
                <w:snapToGrid w:val="0"/>
                <w:sz w:val="16"/>
                <w:szCs w:val="16"/>
              </w:rPr>
              <w:t>SA_40</w:t>
            </w:r>
          </w:p>
        </w:tc>
        <w:tc>
          <w:tcPr>
            <w:tcW w:w="643"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SP-080287</w:t>
            </w:r>
          </w:p>
        </w:tc>
        <w:tc>
          <w:tcPr>
            <w:tcW w:w="429" w:type="pct"/>
            <w:shd w:val="clear" w:color="auto" w:fill="auto"/>
          </w:tcPr>
          <w:p w:rsidR="00292C5A" w:rsidRDefault="00292C5A">
            <w:pPr>
              <w:pStyle w:val="TAL"/>
              <w:rPr>
                <w:sz w:val="16"/>
                <w:szCs w:val="16"/>
                <w:lang w:eastAsia="zh-CN"/>
              </w:rPr>
            </w:pPr>
            <w:r>
              <w:rPr>
                <w:sz w:val="16"/>
                <w:szCs w:val="16"/>
                <w:lang w:eastAsia="zh-CN"/>
              </w:rPr>
              <w:t>0038</w:t>
            </w:r>
          </w:p>
        </w:tc>
        <w:tc>
          <w:tcPr>
            <w:tcW w:w="286" w:type="pct"/>
            <w:shd w:val="clear" w:color="auto" w:fill="auto"/>
          </w:tcPr>
          <w:p w:rsidR="00292C5A" w:rsidRDefault="00292C5A">
            <w:pPr>
              <w:pStyle w:val="TAL"/>
              <w:rPr>
                <w:rFonts w:eastAsia="MS Mincho"/>
                <w:sz w:val="16"/>
                <w:szCs w:val="16"/>
                <w:lang w:eastAsia="zh-CN"/>
              </w:rPr>
            </w:pPr>
            <w:r>
              <w:rPr>
                <w:rFonts w:eastAsia="MS Mincho"/>
                <w:sz w:val="16"/>
                <w:szCs w:val="16"/>
                <w:lang w:eastAsia="zh-CN"/>
              </w:rPr>
              <w:t>--</w:t>
            </w:r>
          </w:p>
        </w:tc>
        <w:tc>
          <w:tcPr>
            <w:tcW w:w="1664"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Add definition of Trace control and configuration parameters for EPC and E-UTRAN</w:t>
            </w:r>
          </w:p>
        </w:tc>
        <w:tc>
          <w:tcPr>
            <w:tcW w:w="408"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8.0.0</w:t>
            </w:r>
          </w:p>
        </w:tc>
        <w:tc>
          <w:tcPr>
            <w:tcW w:w="407"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8.1.0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Jun 2008</w:t>
            </w:r>
          </w:p>
        </w:tc>
        <w:tc>
          <w:tcPr>
            <w:tcW w:w="571" w:type="pct"/>
            <w:shd w:val="clear" w:color="auto" w:fill="auto"/>
          </w:tcPr>
          <w:p w:rsidR="00292C5A" w:rsidRDefault="00292C5A">
            <w:pPr>
              <w:pStyle w:val="TAL"/>
              <w:rPr>
                <w:snapToGrid w:val="0"/>
                <w:sz w:val="16"/>
                <w:szCs w:val="16"/>
              </w:rPr>
            </w:pPr>
            <w:r>
              <w:rPr>
                <w:snapToGrid w:val="0"/>
                <w:sz w:val="16"/>
                <w:szCs w:val="16"/>
              </w:rPr>
              <w:t>SA_40</w:t>
            </w:r>
          </w:p>
        </w:tc>
        <w:tc>
          <w:tcPr>
            <w:tcW w:w="643"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SP-080287</w:t>
            </w:r>
          </w:p>
        </w:tc>
        <w:tc>
          <w:tcPr>
            <w:tcW w:w="429"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0039</w:t>
            </w:r>
          </w:p>
        </w:tc>
        <w:tc>
          <w:tcPr>
            <w:tcW w:w="286"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Add Trace Session deactivation procedures</w:t>
            </w:r>
          </w:p>
        </w:tc>
        <w:tc>
          <w:tcPr>
            <w:tcW w:w="408"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8.0.0</w:t>
            </w:r>
          </w:p>
        </w:tc>
        <w:tc>
          <w:tcPr>
            <w:tcW w:w="407"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8.1.0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Jun 2008</w:t>
            </w:r>
          </w:p>
        </w:tc>
        <w:tc>
          <w:tcPr>
            <w:tcW w:w="571" w:type="pct"/>
            <w:shd w:val="clear" w:color="auto" w:fill="auto"/>
          </w:tcPr>
          <w:p w:rsidR="00292C5A" w:rsidRDefault="00292C5A">
            <w:pPr>
              <w:pStyle w:val="TAL"/>
              <w:rPr>
                <w:snapToGrid w:val="0"/>
                <w:sz w:val="16"/>
                <w:szCs w:val="16"/>
              </w:rPr>
            </w:pPr>
            <w:r>
              <w:rPr>
                <w:snapToGrid w:val="0"/>
                <w:sz w:val="16"/>
                <w:szCs w:val="16"/>
              </w:rPr>
              <w:t>SA_40</w:t>
            </w:r>
          </w:p>
        </w:tc>
        <w:tc>
          <w:tcPr>
            <w:tcW w:w="643"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SP-080287</w:t>
            </w:r>
          </w:p>
        </w:tc>
        <w:tc>
          <w:tcPr>
            <w:tcW w:w="429"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0040</w:t>
            </w:r>
          </w:p>
        </w:tc>
        <w:tc>
          <w:tcPr>
            <w:tcW w:w="286"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Add procedures for starting/stopping a trace recording session in EPC and E-UTRAN</w:t>
            </w:r>
          </w:p>
        </w:tc>
        <w:tc>
          <w:tcPr>
            <w:tcW w:w="408"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8.0.0</w:t>
            </w:r>
          </w:p>
        </w:tc>
        <w:tc>
          <w:tcPr>
            <w:tcW w:w="407"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8.1.0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Sep 2008</w:t>
            </w:r>
          </w:p>
        </w:tc>
        <w:tc>
          <w:tcPr>
            <w:tcW w:w="571" w:type="pct"/>
            <w:shd w:val="clear" w:color="auto" w:fill="auto"/>
          </w:tcPr>
          <w:p w:rsidR="00292C5A" w:rsidRDefault="00292C5A">
            <w:pPr>
              <w:pStyle w:val="TAL"/>
              <w:rPr>
                <w:snapToGrid w:val="0"/>
                <w:sz w:val="16"/>
                <w:szCs w:val="16"/>
              </w:rPr>
            </w:pPr>
            <w:r>
              <w:rPr>
                <w:snapToGrid w:val="0"/>
                <w:sz w:val="16"/>
                <w:szCs w:val="16"/>
              </w:rPr>
              <w:t>SA_41</w:t>
            </w:r>
          </w:p>
        </w:tc>
        <w:tc>
          <w:tcPr>
            <w:tcW w:w="643"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SP-081211</w:t>
            </w:r>
          </w:p>
        </w:tc>
        <w:tc>
          <w:tcPr>
            <w:tcW w:w="429"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0041</w:t>
            </w:r>
          </w:p>
        </w:tc>
        <w:tc>
          <w:tcPr>
            <w:tcW w:w="286"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Providing subscriber identities for Cell Traffic Trace - Procedures</w:t>
            </w:r>
          </w:p>
        </w:tc>
        <w:tc>
          <w:tcPr>
            <w:tcW w:w="408"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8.1.0</w:t>
            </w:r>
          </w:p>
        </w:tc>
        <w:tc>
          <w:tcPr>
            <w:tcW w:w="407"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8.2.0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Dec 2008</w:t>
            </w:r>
          </w:p>
        </w:tc>
        <w:tc>
          <w:tcPr>
            <w:tcW w:w="571" w:type="pct"/>
            <w:shd w:val="clear" w:color="auto" w:fill="auto"/>
          </w:tcPr>
          <w:p w:rsidR="00292C5A" w:rsidRDefault="00292C5A">
            <w:pPr>
              <w:pStyle w:val="TAL"/>
              <w:rPr>
                <w:snapToGrid w:val="0"/>
                <w:sz w:val="16"/>
                <w:szCs w:val="16"/>
              </w:rPr>
            </w:pPr>
            <w:r>
              <w:rPr>
                <w:snapToGrid w:val="0"/>
                <w:sz w:val="16"/>
                <w:szCs w:val="16"/>
              </w:rPr>
              <w:t>SA_42</w:t>
            </w:r>
          </w:p>
        </w:tc>
        <w:tc>
          <w:tcPr>
            <w:tcW w:w="643"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SP-080846</w:t>
            </w:r>
          </w:p>
        </w:tc>
        <w:tc>
          <w:tcPr>
            <w:tcW w:w="429"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0044</w:t>
            </w:r>
          </w:p>
        </w:tc>
        <w:tc>
          <w:tcPr>
            <w:tcW w:w="286"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Identifying IMS network elements and interfaces for trace</w:t>
            </w:r>
          </w:p>
        </w:tc>
        <w:tc>
          <w:tcPr>
            <w:tcW w:w="408"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8.2.0</w:t>
            </w:r>
          </w:p>
        </w:tc>
        <w:tc>
          <w:tcPr>
            <w:tcW w:w="407"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8.3.0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Dec 2008</w:t>
            </w:r>
          </w:p>
        </w:tc>
        <w:tc>
          <w:tcPr>
            <w:tcW w:w="571" w:type="pct"/>
            <w:shd w:val="clear" w:color="auto" w:fill="auto"/>
          </w:tcPr>
          <w:p w:rsidR="00292C5A" w:rsidRDefault="00292C5A">
            <w:pPr>
              <w:pStyle w:val="TAL"/>
              <w:rPr>
                <w:snapToGrid w:val="0"/>
                <w:sz w:val="16"/>
                <w:szCs w:val="16"/>
              </w:rPr>
            </w:pPr>
            <w:r>
              <w:rPr>
                <w:snapToGrid w:val="0"/>
                <w:sz w:val="16"/>
                <w:szCs w:val="16"/>
              </w:rPr>
              <w:t>SA_42</w:t>
            </w:r>
          </w:p>
        </w:tc>
        <w:tc>
          <w:tcPr>
            <w:tcW w:w="643"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SP-080846</w:t>
            </w:r>
          </w:p>
        </w:tc>
        <w:tc>
          <w:tcPr>
            <w:tcW w:w="429"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0045</w:t>
            </w:r>
          </w:p>
        </w:tc>
        <w:tc>
          <w:tcPr>
            <w:tcW w:w="286"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Trace starting and stopping trigger events for IMS</w:t>
            </w:r>
          </w:p>
        </w:tc>
        <w:tc>
          <w:tcPr>
            <w:tcW w:w="408"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8.2.0</w:t>
            </w:r>
          </w:p>
        </w:tc>
        <w:tc>
          <w:tcPr>
            <w:tcW w:w="407"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8.3.0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Dec 2008</w:t>
            </w:r>
          </w:p>
        </w:tc>
        <w:tc>
          <w:tcPr>
            <w:tcW w:w="571" w:type="pct"/>
            <w:shd w:val="clear" w:color="auto" w:fill="auto"/>
          </w:tcPr>
          <w:p w:rsidR="00292C5A" w:rsidRDefault="00292C5A">
            <w:pPr>
              <w:pStyle w:val="TAL"/>
              <w:rPr>
                <w:snapToGrid w:val="0"/>
                <w:sz w:val="16"/>
                <w:szCs w:val="16"/>
              </w:rPr>
            </w:pPr>
            <w:r>
              <w:rPr>
                <w:snapToGrid w:val="0"/>
                <w:sz w:val="16"/>
                <w:szCs w:val="16"/>
              </w:rPr>
              <w:t>SA_42</w:t>
            </w:r>
          </w:p>
        </w:tc>
        <w:tc>
          <w:tcPr>
            <w:tcW w:w="643"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SP-080846</w:t>
            </w:r>
          </w:p>
        </w:tc>
        <w:tc>
          <w:tcPr>
            <w:tcW w:w="429"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0042</w:t>
            </w:r>
          </w:p>
        </w:tc>
        <w:tc>
          <w:tcPr>
            <w:tcW w:w="286"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Introduction of EPS in 32.422</w:t>
            </w:r>
          </w:p>
        </w:tc>
        <w:tc>
          <w:tcPr>
            <w:tcW w:w="408"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8.2.0</w:t>
            </w:r>
          </w:p>
        </w:tc>
        <w:tc>
          <w:tcPr>
            <w:tcW w:w="407"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8.3.0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Dec 2008</w:t>
            </w:r>
          </w:p>
        </w:tc>
        <w:tc>
          <w:tcPr>
            <w:tcW w:w="571" w:type="pct"/>
            <w:shd w:val="clear" w:color="auto" w:fill="auto"/>
          </w:tcPr>
          <w:p w:rsidR="00292C5A" w:rsidRDefault="00292C5A">
            <w:pPr>
              <w:pStyle w:val="TAL"/>
              <w:rPr>
                <w:snapToGrid w:val="0"/>
                <w:sz w:val="16"/>
                <w:szCs w:val="16"/>
              </w:rPr>
            </w:pPr>
            <w:r>
              <w:rPr>
                <w:snapToGrid w:val="0"/>
                <w:sz w:val="16"/>
                <w:szCs w:val="16"/>
              </w:rPr>
              <w:t>SA_42</w:t>
            </w:r>
          </w:p>
        </w:tc>
        <w:tc>
          <w:tcPr>
            <w:tcW w:w="643"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SP-080846</w:t>
            </w:r>
          </w:p>
        </w:tc>
        <w:tc>
          <w:tcPr>
            <w:tcW w:w="429"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0043</w:t>
            </w:r>
          </w:p>
        </w:tc>
        <w:tc>
          <w:tcPr>
            <w:tcW w:w="286"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Fix inconsistencies in the definition of trace levels, trace reference parameter</w:t>
            </w:r>
          </w:p>
        </w:tc>
        <w:tc>
          <w:tcPr>
            <w:tcW w:w="408"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8.2.0</w:t>
            </w:r>
          </w:p>
        </w:tc>
        <w:tc>
          <w:tcPr>
            <w:tcW w:w="407"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8.3.0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Mar 2009</w:t>
            </w:r>
          </w:p>
        </w:tc>
        <w:tc>
          <w:tcPr>
            <w:tcW w:w="571" w:type="pct"/>
            <w:shd w:val="clear" w:color="auto" w:fill="auto"/>
          </w:tcPr>
          <w:p w:rsidR="00292C5A" w:rsidRDefault="00292C5A">
            <w:pPr>
              <w:pStyle w:val="TAL"/>
              <w:rPr>
                <w:snapToGrid w:val="0"/>
                <w:sz w:val="16"/>
                <w:szCs w:val="16"/>
              </w:rPr>
            </w:pPr>
            <w:r>
              <w:rPr>
                <w:snapToGrid w:val="0"/>
                <w:sz w:val="16"/>
                <w:szCs w:val="16"/>
              </w:rPr>
              <w:t>SA_43</w:t>
            </w:r>
          </w:p>
        </w:tc>
        <w:tc>
          <w:tcPr>
            <w:tcW w:w="643"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SP-090207</w:t>
            </w:r>
          </w:p>
        </w:tc>
        <w:tc>
          <w:tcPr>
            <w:tcW w:w="429"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0046</w:t>
            </w:r>
          </w:p>
        </w:tc>
        <w:tc>
          <w:tcPr>
            <w:tcW w:w="286"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Refinement of the Trace Reference</w:t>
            </w:r>
          </w:p>
        </w:tc>
        <w:tc>
          <w:tcPr>
            <w:tcW w:w="408"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8.3.0</w:t>
            </w:r>
          </w:p>
        </w:tc>
        <w:tc>
          <w:tcPr>
            <w:tcW w:w="407"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8.4.0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Mar 2009</w:t>
            </w:r>
          </w:p>
        </w:tc>
        <w:tc>
          <w:tcPr>
            <w:tcW w:w="571" w:type="pct"/>
            <w:shd w:val="clear" w:color="auto" w:fill="auto"/>
          </w:tcPr>
          <w:p w:rsidR="00292C5A" w:rsidRDefault="00292C5A">
            <w:pPr>
              <w:pStyle w:val="TAL"/>
              <w:rPr>
                <w:snapToGrid w:val="0"/>
                <w:sz w:val="16"/>
                <w:szCs w:val="16"/>
              </w:rPr>
            </w:pPr>
            <w:r>
              <w:rPr>
                <w:snapToGrid w:val="0"/>
                <w:sz w:val="16"/>
                <w:szCs w:val="16"/>
              </w:rPr>
              <w:t>SA_43</w:t>
            </w:r>
          </w:p>
        </w:tc>
        <w:tc>
          <w:tcPr>
            <w:tcW w:w="643"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SP-090207</w:t>
            </w:r>
          </w:p>
        </w:tc>
        <w:tc>
          <w:tcPr>
            <w:tcW w:w="429"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0047</w:t>
            </w:r>
          </w:p>
        </w:tc>
        <w:tc>
          <w:tcPr>
            <w:tcW w:w="286"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Enhancement of trigger events in 3GPP TS 32.423 - align with 29.274, 29.272</w:t>
            </w:r>
          </w:p>
        </w:tc>
        <w:tc>
          <w:tcPr>
            <w:tcW w:w="408"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8.3.0</w:t>
            </w:r>
          </w:p>
        </w:tc>
        <w:tc>
          <w:tcPr>
            <w:tcW w:w="407"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8.4.0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Mar 2009</w:t>
            </w:r>
          </w:p>
        </w:tc>
        <w:tc>
          <w:tcPr>
            <w:tcW w:w="571" w:type="pct"/>
            <w:shd w:val="clear" w:color="auto" w:fill="auto"/>
          </w:tcPr>
          <w:p w:rsidR="00292C5A" w:rsidRDefault="00292C5A">
            <w:pPr>
              <w:pStyle w:val="TAL"/>
              <w:rPr>
                <w:snapToGrid w:val="0"/>
                <w:sz w:val="16"/>
                <w:szCs w:val="16"/>
              </w:rPr>
            </w:pPr>
            <w:r>
              <w:rPr>
                <w:snapToGrid w:val="0"/>
                <w:sz w:val="16"/>
                <w:szCs w:val="16"/>
              </w:rPr>
              <w:t>SA_43</w:t>
            </w:r>
          </w:p>
        </w:tc>
        <w:tc>
          <w:tcPr>
            <w:tcW w:w="643"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SP-090207</w:t>
            </w:r>
          </w:p>
        </w:tc>
        <w:tc>
          <w:tcPr>
            <w:tcW w:w="429"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0048</w:t>
            </w:r>
          </w:p>
        </w:tc>
        <w:tc>
          <w:tcPr>
            <w:tcW w:w="286"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Trace Session activation/deactivation to PGW in case of non-3GPP access network</w:t>
            </w:r>
          </w:p>
        </w:tc>
        <w:tc>
          <w:tcPr>
            <w:tcW w:w="408"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8.3.0</w:t>
            </w:r>
          </w:p>
        </w:tc>
        <w:tc>
          <w:tcPr>
            <w:tcW w:w="407"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8.4.0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Mar 2009</w:t>
            </w:r>
          </w:p>
        </w:tc>
        <w:tc>
          <w:tcPr>
            <w:tcW w:w="571" w:type="pct"/>
            <w:shd w:val="clear" w:color="auto" w:fill="auto"/>
          </w:tcPr>
          <w:p w:rsidR="00292C5A" w:rsidRDefault="00292C5A">
            <w:pPr>
              <w:pStyle w:val="TAL"/>
              <w:rPr>
                <w:snapToGrid w:val="0"/>
                <w:sz w:val="16"/>
                <w:szCs w:val="16"/>
              </w:rPr>
            </w:pPr>
            <w:r>
              <w:rPr>
                <w:snapToGrid w:val="0"/>
                <w:sz w:val="16"/>
                <w:szCs w:val="16"/>
              </w:rPr>
              <w:t>SA_43</w:t>
            </w:r>
          </w:p>
        </w:tc>
        <w:tc>
          <w:tcPr>
            <w:tcW w:w="643"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SP-090207</w:t>
            </w:r>
          </w:p>
        </w:tc>
        <w:tc>
          <w:tcPr>
            <w:tcW w:w="429"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0049</w:t>
            </w:r>
          </w:p>
        </w:tc>
        <w:tc>
          <w:tcPr>
            <w:tcW w:w="286"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Add reference and definitions for trace failure notifications in 32.422</w:t>
            </w:r>
          </w:p>
        </w:tc>
        <w:tc>
          <w:tcPr>
            <w:tcW w:w="408"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8.3.0</w:t>
            </w:r>
          </w:p>
        </w:tc>
        <w:tc>
          <w:tcPr>
            <w:tcW w:w="407"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8.4.0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Mar 2009</w:t>
            </w:r>
          </w:p>
        </w:tc>
        <w:tc>
          <w:tcPr>
            <w:tcW w:w="571" w:type="pct"/>
            <w:shd w:val="clear" w:color="auto" w:fill="auto"/>
          </w:tcPr>
          <w:p w:rsidR="00292C5A" w:rsidRDefault="00292C5A">
            <w:pPr>
              <w:pStyle w:val="TAL"/>
              <w:rPr>
                <w:snapToGrid w:val="0"/>
                <w:sz w:val="16"/>
                <w:szCs w:val="16"/>
              </w:rPr>
            </w:pPr>
            <w:r>
              <w:rPr>
                <w:snapToGrid w:val="0"/>
                <w:sz w:val="16"/>
                <w:szCs w:val="16"/>
              </w:rPr>
              <w:t>SA_43</w:t>
            </w:r>
          </w:p>
        </w:tc>
        <w:tc>
          <w:tcPr>
            <w:tcW w:w="643"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SP-090207</w:t>
            </w:r>
          </w:p>
        </w:tc>
        <w:tc>
          <w:tcPr>
            <w:tcW w:w="429"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0050</w:t>
            </w:r>
          </w:p>
        </w:tc>
        <w:tc>
          <w:tcPr>
            <w:tcW w:w="286"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Use S1-DOWNLINK NAS TRANSPORT for the trace for TAU and some failed procedures</w:t>
            </w:r>
          </w:p>
        </w:tc>
        <w:tc>
          <w:tcPr>
            <w:tcW w:w="408"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8.3.0</w:t>
            </w:r>
          </w:p>
        </w:tc>
        <w:tc>
          <w:tcPr>
            <w:tcW w:w="407"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8.4.0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Mar 2009</w:t>
            </w:r>
          </w:p>
        </w:tc>
        <w:tc>
          <w:tcPr>
            <w:tcW w:w="571" w:type="pct"/>
            <w:shd w:val="clear" w:color="auto" w:fill="auto"/>
          </w:tcPr>
          <w:p w:rsidR="00292C5A" w:rsidRDefault="00292C5A">
            <w:pPr>
              <w:pStyle w:val="TAL"/>
              <w:rPr>
                <w:snapToGrid w:val="0"/>
                <w:sz w:val="16"/>
                <w:szCs w:val="16"/>
              </w:rPr>
            </w:pPr>
            <w:r>
              <w:rPr>
                <w:snapToGrid w:val="0"/>
                <w:sz w:val="16"/>
                <w:szCs w:val="16"/>
              </w:rPr>
              <w:t>SA_43</w:t>
            </w:r>
          </w:p>
        </w:tc>
        <w:tc>
          <w:tcPr>
            <w:tcW w:w="643"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SP-090207</w:t>
            </w:r>
          </w:p>
        </w:tc>
        <w:tc>
          <w:tcPr>
            <w:tcW w:w="429"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0051</w:t>
            </w:r>
          </w:p>
        </w:tc>
        <w:tc>
          <w:tcPr>
            <w:tcW w:w="286"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EPC signalling activation mechanisms</w:t>
            </w:r>
          </w:p>
        </w:tc>
        <w:tc>
          <w:tcPr>
            <w:tcW w:w="408"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8.3.0</w:t>
            </w:r>
          </w:p>
        </w:tc>
        <w:tc>
          <w:tcPr>
            <w:tcW w:w="407"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8.4.0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Mar 2009</w:t>
            </w:r>
          </w:p>
        </w:tc>
        <w:tc>
          <w:tcPr>
            <w:tcW w:w="571" w:type="pct"/>
            <w:shd w:val="clear" w:color="auto" w:fill="auto"/>
          </w:tcPr>
          <w:p w:rsidR="00292C5A" w:rsidRDefault="00292C5A">
            <w:pPr>
              <w:pStyle w:val="TAL"/>
              <w:rPr>
                <w:snapToGrid w:val="0"/>
                <w:sz w:val="16"/>
                <w:szCs w:val="16"/>
              </w:rPr>
            </w:pPr>
            <w:r>
              <w:rPr>
                <w:snapToGrid w:val="0"/>
                <w:sz w:val="16"/>
                <w:szCs w:val="16"/>
              </w:rPr>
              <w:t>SA_43</w:t>
            </w:r>
          </w:p>
        </w:tc>
        <w:tc>
          <w:tcPr>
            <w:tcW w:w="643"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SP-090207</w:t>
            </w:r>
          </w:p>
        </w:tc>
        <w:tc>
          <w:tcPr>
            <w:tcW w:w="429"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0052</w:t>
            </w:r>
          </w:p>
        </w:tc>
        <w:tc>
          <w:tcPr>
            <w:tcW w:w="286"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EPC and E-UTRAN signalling deactivation mechanisms</w:t>
            </w:r>
          </w:p>
        </w:tc>
        <w:tc>
          <w:tcPr>
            <w:tcW w:w="408"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8.3.0</w:t>
            </w:r>
          </w:p>
        </w:tc>
        <w:tc>
          <w:tcPr>
            <w:tcW w:w="407"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8.4.0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Mar 2009</w:t>
            </w:r>
          </w:p>
        </w:tc>
        <w:tc>
          <w:tcPr>
            <w:tcW w:w="571" w:type="pct"/>
            <w:shd w:val="clear" w:color="auto" w:fill="auto"/>
          </w:tcPr>
          <w:p w:rsidR="00292C5A" w:rsidRDefault="00292C5A">
            <w:pPr>
              <w:pStyle w:val="TAL"/>
              <w:rPr>
                <w:snapToGrid w:val="0"/>
                <w:sz w:val="16"/>
                <w:szCs w:val="16"/>
              </w:rPr>
            </w:pPr>
            <w:r>
              <w:rPr>
                <w:snapToGrid w:val="0"/>
                <w:sz w:val="16"/>
                <w:szCs w:val="16"/>
              </w:rPr>
              <w:t>SA_43</w:t>
            </w:r>
          </w:p>
        </w:tc>
        <w:tc>
          <w:tcPr>
            <w:tcW w:w="643"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SP-090207</w:t>
            </w:r>
          </w:p>
        </w:tc>
        <w:tc>
          <w:tcPr>
            <w:tcW w:w="429"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0053</w:t>
            </w:r>
          </w:p>
        </w:tc>
        <w:tc>
          <w:tcPr>
            <w:tcW w:w="286"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 xml:space="preserve"> Add the missing PGW to EPC trace recording session stopping mechanism</w:t>
            </w:r>
          </w:p>
        </w:tc>
        <w:tc>
          <w:tcPr>
            <w:tcW w:w="408"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8.3.0</w:t>
            </w:r>
          </w:p>
        </w:tc>
        <w:tc>
          <w:tcPr>
            <w:tcW w:w="407"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8.4.0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Jun 2009</w:t>
            </w:r>
          </w:p>
        </w:tc>
        <w:tc>
          <w:tcPr>
            <w:tcW w:w="571" w:type="pct"/>
            <w:shd w:val="clear" w:color="auto" w:fill="auto"/>
          </w:tcPr>
          <w:p w:rsidR="00292C5A" w:rsidRDefault="00292C5A">
            <w:pPr>
              <w:pStyle w:val="TAL"/>
              <w:rPr>
                <w:snapToGrid w:val="0"/>
                <w:sz w:val="16"/>
                <w:szCs w:val="16"/>
              </w:rPr>
            </w:pPr>
            <w:r>
              <w:rPr>
                <w:snapToGrid w:val="0"/>
                <w:sz w:val="16"/>
                <w:szCs w:val="16"/>
              </w:rPr>
              <w:t>SA_44</w:t>
            </w:r>
          </w:p>
        </w:tc>
        <w:tc>
          <w:tcPr>
            <w:tcW w:w="643"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SP-090289</w:t>
            </w:r>
          </w:p>
        </w:tc>
        <w:tc>
          <w:tcPr>
            <w:tcW w:w="429"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0054</w:t>
            </w:r>
          </w:p>
        </w:tc>
        <w:tc>
          <w:tcPr>
            <w:tcW w:w="286"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Corrections on XML file format of the trace failure notifications</w:t>
            </w:r>
          </w:p>
        </w:tc>
        <w:tc>
          <w:tcPr>
            <w:tcW w:w="408"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8.4.0</w:t>
            </w:r>
          </w:p>
        </w:tc>
        <w:tc>
          <w:tcPr>
            <w:tcW w:w="407"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8.5.0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Jun 2009</w:t>
            </w:r>
          </w:p>
        </w:tc>
        <w:tc>
          <w:tcPr>
            <w:tcW w:w="571" w:type="pct"/>
            <w:shd w:val="clear" w:color="auto" w:fill="auto"/>
          </w:tcPr>
          <w:p w:rsidR="00292C5A" w:rsidRDefault="00292C5A">
            <w:pPr>
              <w:pStyle w:val="TAL"/>
              <w:rPr>
                <w:snapToGrid w:val="0"/>
                <w:sz w:val="16"/>
                <w:szCs w:val="16"/>
              </w:rPr>
            </w:pPr>
            <w:r>
              <w:rPr>
                <w:snapToGrid w:val="0"/>
                <w:sz w:val="16"/>
                <w:szCs w:val="16"/>
              </w:rPr>
              <w:t>SA_44</w:t>
            </w:r>
          </w:p>
        </w:tc>
        <w:tc>
          <w:tcPr>
            <w:tcW w:w="643"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SP-090289</w:t>
            </w:r>
          </w:p>
        </w:tc>
        <w:tc>
          <w:tcPr>
            <w:tcW w:w="429"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0055</w:t>
            </w:r>
          </w:p>
        </w:tc>
        <w:tc>
          <w:tcPr>
            <w:tcW w:w="286"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Correcting Trace activation/deactivation flow to P-GW in case of PMIP based S5 interface</w:t>
            </w:r>
          </w:p>
        </w:tc>
        <w:tc>
          <w:tcPr>
            <w:tcW w:w="408"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8.4.0</w:t>
            </w:r>
          </w:p>
        </w:tc>
        <w:tc>
          <w:tcPr>
            <w:tcW w:w="407"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8.5.0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Jun 2009</w:t>
            </w:r>
          </w:p>
        </w:tc>
        <w:tc>
          <w:tcPr>
            <w:tcW w:w="571" w:type="pct"/>
            <w:shd w:val="clear" w:color="auto" w:fill="auto"/>
          </w:tcPr>
          <w:p w:rsidR="00292C5A" w:rsidRDefault="00292C5A">
            <w:pPr>
              <w:pStyle w:val="TAL"/>
              <w:rPr>
                <w:snapToGrid w:val="0"/>
                <w:sz w:val="16"/>
                <w:szCs w:val="16"/>
              </w:rPr>
            </w:pPr>
            <w:r>
              <w:rPr>
                <w:snapToGrid w:val="0"/>
                <w:sz w:val="16"/>
                <w:szCs w:val="16"/>
              </w:rPr>
              <w:t>SA_44</w:t>
            </w:r>
          </w:p>
        </w:tc>
        <w:tc>
          <w:tcPr>
            <w:tcW w:w="643"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SP-090289</w:t>
            </w:r>
          </w:p>
        </w:tc>
        <w:tc>
          <w:tcPr>
            <w:tcW w:w="429"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0056</w:t>
            </w:r>
          </w:p>
        </w:tc>
        <w:tc>
          <w:tcPr>
            <w:tcW w:w="286"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Add missing Trace Interface list</w:t>
            </w:r>
          </w:p>
        </w:tc>
        <w:tc>
          <w:tcPr>
            <w:tcW w:w="408"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8.4.0</w:t>
            </w:r>
          </w:p>
        </w:tc>
        <w:tc>
          <w:tcPr>
            <w:tcW w:w="407"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8.5.0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Sep 2009</w:t>
            </w:r>
          </w:p>
        </w:tc>
        <w:tc>
          <w:tcPr>
            <w:tcW w:w="571" w:type="pct"/>
            <w:shd w:val="clear" w:color="auto" w:fill="auto"/>
          </w:tcPr>
          <w:p w:rsidR="00292C5A" w:rsidRDefault="00292C5A">
            <w:pPr>
              <w:pStyle w:val="TAL"/>
              <w:rPr>
                <w:snapToGrid w:val="0"/>
                <w:sz w:val="16"/>
                <w:szCs w:val="16"/>
              </w:rPr>
            </w:pPr>
            <w:r>
              <w:rPr>
                <w:snapToGrid w:val="0"/>
                <w:sz w:val="16"/>
                <w:szCs w:val="16"/>
              </w:rPr>
              <w:t>SA_45</w:t>
            </w:r>
          </w:p>
        </w:tc>
        <w:tc>
          <w:tcPr>
            <w:tcW w:w="643"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SP-090542</w:t>
            </w:r>
          </w:p>
        </w:tc>
        <w:tc>
          <w:tcPr>
            <w:tcW w:w="429"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0057</w:t>
            </w:r>
          </w:p>
        </w:tc>
        <w:tc>
          <w:tcPr>
            <w:tcW w:w="286"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Clarification on Trace depth level</w:t>
            </w:r>
          </w:p>
        </w:tc>
        <w:tc>
          <w:tcPr>
            <w:tcW w:w="408"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8.5.0</w:t>
            </w:r>
          </w:p>
        </w:tc>
        <w:tc>
          <w:tcPr>
            <w:tcW w:w="407"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8.6.0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Sep 2009</w:t>
            </w:r>
          </w:p>
        </w:tc>
        <w:tc>
          <w:tcPr>
            <w:tcW w:w="571" w:type="pct"/>
            <w:shd w:val="clear" w:color="auto" w:fill="auto"/>
          </w:tcPr>
          <w:p w:rsidR="00292C5A" w:rsidRDefault="00292C5A">
            <w:pPr>
              <w:pStyle w:val="TAL"/>
              <w:rPr>
                <w:snapToGrid w:val="0"/>
                <w:sz w:val="16"/>
                <w:szCs w:val="16"/>
              </w:rPr>
            </w:pPr>
            <w:r>
              <w:rPr>
                <w:snapToGrid w:val="0"/>
                <w:sz w:val="16"/>
                <w:szCs w:val="16"/>
              </w:rPr>
              <w:t>SA_45</w:t>
            </w:r>
          </w:p>
        </w:tc>
        <w:tc>
          <w:tcPr>
            <w:tcW w:w="643"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SP-090542</w:t>
            </w:r>
          </w:p>
        </w:tc>
        <w:tc>
          <w:tcPr>
            <w:tcW w:w="429"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0058</w:t>
            </w:r>
          </w:p>
        </w:tc>
        <w:tc>
          <w:tcPr>
            <w:tcW w:w="286"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Alignment of EPS Trace with TS 36.413</w:t>
            </w:r>
          </w:p>
        </w:tc>
        <w:tc>
          <w:tcPr>
            <w:tcW w:w="408"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8.5.0</w:t>
            </w:r>
          </w:p>
        </w:tc>
        <w:tc>
          <w:tcPr>
            <w:tcW w:w="407"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8.6.0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Sep 2009</w:t>
            </w:r>
          </w:p>
        </w:tc>
        <w:tc>
          <w:tcPr>
            <w:tcW w:w="571" w:type="pct"/>
            <w:shd w:val="clear" w:color="auto" w:fill="auto"/>
          </w:tcPr>
          <w:p w:rsidR="00292C5A" w:rsidRDefault="00292C5A">
            <w:pPr>
              <w:pStyle w:val="TAL"/>
              <w:rPr>
                <w:snapToGrid w:val="0"/>
                <w:sz w:val="16"/>
                <w:szCs w:val="16"/>
              </w:rPr>
            </w:pPr>
            <w:r>
              <w:rPr>
                <w:snapToGrid w:val="0"/>
                <w:sz w:val="16"/>
                <w:szCs w:val="16"/>
              </w:rPr>
              <w:t>SA_45</w:t>
            </w:r>
          </w:p>
        </w:tc>
        <w:tc>
          <w:tcPr>
            <w:tcW w:w="643"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SP-090534</w:t>
            </w:r>
          </w:p>
        </w:tc>
        <w:tc>
          <w:tcPr>
            <w:tcW w:w="429"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0061</w:t>
            </w:r>
          </w:p>
        </w:tc>
        <w:tc>
          <w:tcPr>
            <w:tcW w:w="286"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Add reference to file format for sending IMSI/IMEI information from the MME</w:t>
            </w:r>
          </w:p>
        </w:tc>
        <w:tc>
          <w:tcPr>
            <w:tcW w:w="408"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8.5.0</w:t>
            </w:r>
          </w:p>
        </w:tc>
        <w:tc>
          <w:tcPr>
            <w:tcW w:w="407"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8.6.0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Sep 2009</w:t>
            </w:r>
          </w:p>
        </w:tc>
        <w:tc>
          <w:tcPr>
            <w:tcW w:w="571" w:type="pct"/>
            <w:shd w:val="clear" w:color="auto" w:fill="auto"/>
          </w:tcPr>
          <w:p w:rsidR="00292C5A" w:rsidRDefault="00292C5A">
            <w:pPr>
              <w:pStyle w:val="TAL"/>
              <w:rPr>
                <w:snapToGrid w:val="0"/>
                <w:sz w:val="16"/>
                <w:szCs w:val="16"/>
              </w:rPr>
            </w:pPr>
            <w:r>
              <w:rPr>
                <w:snapToGrid w:val="0"/>
                <w:sz w:val="16"/>
                <w:szCs w:val="16"/>
              </w:rPr>
              <w:t>SA_45</w:t>
            </w:r>
          </w:p>
        </w:tc>
        <w:tc>
          <w:tcPr>
            <w:tcW w:w="643"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SP-090534</w:t>
            </w:r>
          </w:p>
        </w:tc>
        <w:tc>
          <w:tcPr>
            <w:tcW w:w="429"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0062</w:t>
            </w:r>
          </w:p>
        </w:tc>
        <w:tc>
          <w:tcPr>
            <w:tcW w:w="286"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Misleading statement on when cell traffic trace should be started</w:t>
            </w:r>
          </w:p>
        </w:tc>
        <w:tc>
          <w:tcPr>
            <w:tcW w:w="408"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8.5.0</w:t>
            </w:r>
          </w:p>
        </w:tc>
        <w:tc>
          <w:tcPr>
            <w:tcW w:w="407"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8.6.0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Sep 2009</w:t>
            </w:r>
          </w:p>
        </w:tc>
        <w:tc>
          <w:tcPr>
            <w:tcW w:w="571" w:type="pct"/>
            <w:shd w:val="clear" w:color="auto" w:fill="auto"/>
          </w:tcPr>
          <w:p w:rsidR="00292C5A" w:rsidRDefault="00292C5A">
            <w:pPr>
              <w:pStyle w:val="TAL"/>
              <w:rPr>
                <w:snapToGrid w:val="0"/>
                <w:sz w:val="16"/>
                <w:szCs w:val="16"/>
              </w:rPr>
            </w:pPr>
            <w:r>
              <w:rPr>
                <w:snapToGrid w:val="0"/>
                <w:sz w:val="16"/>
                <w:szCs w:val="16"/>
              </w:rPr>
              <w:t>SA_45</w:t>
            </w:r>
          </w:p>
        </w:tc>
        <w:tc>
          <w:tcPr>
            <w:tcW w:w="643"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SP-090542</w:t>
            </w:r>
          </w:p>
        </w:tc>
        <w:tc>
          <w:tcPr>
            <w:tcW w:w="429"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0059</w:t>
            </w:r>
          </w:p>
        </w:tc>
        <w:tc>
          <w:tcPr>
            <w:tcW w:w="286"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Correction on XML file format for Trace failure notification</w:t>
            </w:r>
          </w:p>
        </w:tc>
        <w:tc>
          <w:tcPr>
            <w:tcW w:w="408"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8.6.0</w:t>
            </w:r>
          </w:p>
        </w:tc>
        <w:tc>
          <w:tcPr>
            <w:tcW w:w="407"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9.0.0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Sep 2009</w:t>
            </w:r>
          </w:p>
        </w:tc>
        <w:tc>
          <w:tcPr>
            <w:tcW w:w="571" w:type="pct"/>
            <w:shd w:val="clear" w:color="auto" w:fill="auto"/>
          </w:tcPr>
          <w:p w:rsidR="00292C5A" w:rsidRDefault="00292C5A">
            <w:pPr>
              <w:pStyle w:val="TAL"/>
              <w:rPr>
                <w:snapToGrid w:val="0"/>
                <w:sz w:val="16"/>
                <w:szCs w:val="16"/>
              </w:rPr>
            </w:pPr>
            <w:r>
              <w:rPr>
                <w:snapToGrid w:val="0"/>
                <w:sz w:val="16"/>
                <w:szCs w:val="16"/>
              </w:rPr>
              <w:t>SA_45</w:t>
            </w:r>
          </w:p>
        </w:tc>
        <w:tc>
          <w:tcPr>
            <w:tcW w:w="643"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SP-090627</w:t>
            </w:r>
          </w:p>
        </w:tc>
        <w:tc>
          <w:tcPr>
            <w:tcW w:w="429"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0060</w:t>
            </w:r>
          </w:p>
        </w:tc>
        <w:tc>
          <w:tcPr>
            <w:tcW w:w="286"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Correction of Overview of Intra-PLMN and Inter-PLMN Signalling Activation</w:t>
            </w:r>
          </w:p>
        </w:tc>
        <w:tc>
          <w:tcPr>
            <w:tcW w:w="408"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8.6.0</w:t>
            </w:r>
          </w:p>
        </w:tc>
        <w:tc>
          <w:tcPr>
            <w:tcW w:w="407"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9.0.0</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Jan 2010</w:t>
            </w:r>
          </w:p>
        </w:tc>
        <w:tc>
          <w:tcPr>
            <w:tcW w:w="571" w:type="pct"/>
            <w:shd w:val="clear" w:color="auto" w:fill="auto"/>
          </w:tcPr>
          <w:p w:rsidR="00292C5A" w:rsidRDefault="00292C5A">
            <w:pPr>
              <w:pStyle w:val="TAL"/>
              <w:rPr>
                <w:snapToGrid w:val="0"/>
                <w:sz w:val="16"/>
                <w:szCs w:val="16"/>
              </w:rPr>
            </w:pPr>
            <w:r>
              <w:rPr>
                <w:snapToGrid w:val="0"/>
                <w:sz w:val="16"/>
                <w:szCs w:val="16"/>
              </w:rPr>
              <w:t>--</w:t>
            </w:r>
          </w:p>
        </w:tc>
        <w:tc>
          <w:tcPr>
            <w:tcW w:w="643"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429"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286"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Removal of track changes</w:t>
            </w:r>
          </w:p>
        </w:tc>
        <w:tc>
          <w:tcPr>
            <w:tcW w:w="408"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9.0.0</w:t>
            </w:r>
          </w:p>
        </w:tc>
        <w:tc>
          <w:tcPr>
            <w:tcW w:w="407"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9.0.1</w:t>
            </w:r>
          </w:p>
        </w:tc>
      </w:tr>
      <w:tr w:rsidR="00115E2E" w:rsidTr="00115E2E">
        <w:tblPrEx>
          <w:tblCellMar>
            <w:top w:w="0" w:type="dxa"/>
            <w:bottom w:w="0" w:type="dxa"/>
          </w:tblCellMar>
        </w:tblPrEx>
        <w:tc>
          <w:tcPr>
            <w:tcW w:w="592" w:type="pct"/>
            <w:shd w:val="clear" w:color="auto" w:fill="auto"/>
          </w:tcPr>
          <w:p w:rsidR="00292C5A" w:rsidRDefault="00292C5A">
            <w:pPr>
              <w:pStyle w:val="TAL"/>
              <w:rPr>
                <w:rFonts w:cs="Arial"/>
                <w:sz w:val="16"/>
                <w:szCs w:val="16"/>
              </w:rPr>
            </w:pPr>
            <w:r>
              <w:rPr>
                <w:rFonts w:cs="Arial"/>
                <w:sz w:val="16"/>
                <w:szCs w:val="16"/>
              </w:rPr>
              <w:t>Jun 2010</w:t>
            </w:r>
          </w:p>
        </w:tc>
        <w:tc>
          <w:tcPr>
            <w:tcW w:w="571" w:type="pct"/>
            <w:shd w:val="clear" w:color="auto" w:fill="auto"/>
          </w:tcPr>
          <w:p w:rsidR="00292C5A" w:rsidRDefault="00292C5A">
            <w:pPr>
              <w:pStyle w:val="TAL"/>
              <w:rPr>
                <w:snapToGrid w:val="0"/>
                <w:sz w:val="16"/>
                <w:szCs w:val="16"/>
              </w:rPr>
            </w:pPr>
            <w:r>
              <w:rPr>
                <w:snapToGrid w:val="0"/>
                <w:sz w:val="16"/>
                <w:szCs w:val="16"/>
              </w:rPr>
              <w:t>SA_48</w:t>
            </w:r>
          </w:p>
        </w:tc>
        <w:tc>
          <w:tcPr>
            <w:tcW w:w="643"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SP-100412</w:t>
            </w:r>
          </w:p>
        </w:tc>
        <w:tc>
          <w:tcPr>
            <w:tcW w:w="429"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0064</w:t>
            </w:r>
          </w:p>
        </w:tc>
        <w:tc>
          <w:tcPr>
            <w:tcW w:w="286"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Clarification on E-UTRAN signalling based trace activation</w:t>
            </w:r>
          </w:p>
        </w:tc>
        <w:tc>
          <w:tcPr>
            <w:tcW w:w="408"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9.0.1</w:t>
            </w:r>
          </w:p>
        </w:tc>
        <w:tc>
          <w:tcPr>
            <w:tcW w:w="407" w:type="pct"/>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9.1.0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cs="Arial"/>
                <w:sz w:val="16"/>
                <w:szCs w:val="16"/>
              </w:rPr>
            </w:pPr>
            <w:r>
              <w:rPr>
                <w:rFonts w:cs="Arial"/>
                <w:sz w:val="16"/>
                <w:szCs w:val="16"/>
              </w:rPr>
              <w:t>Jun 2010</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SA_48</w:t>
            </w: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SP-100412</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0065</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Corrections on UTRAN signalling based trace activation</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9.0.1</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9.1.0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cs="Arial"/>
                <w:sz w:val="16"/>
                <w:szCs w:val="16"/>
              </w:rPr>
            </w:pPr>
            <w:r>
              <w:rPr>
                <w:rFonts w:cs="Arial"/>
                <w:sz w:val="16"/>
                <w:szCs w:val="16"/>
              </w:rPr>
              <w:t>Jun 2010</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SA_48</w:t>
            </w: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SP-100412</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0066</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Correct List of EPC TRACE Starting Mechanisms</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9.0.1</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9.1.0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cs="Arial"/>
                <w:sz w:val="16"/>
                <w:szCs w:val="16"/>
              </w:rPr>
            </w:pPr>
            <w:r>
              <w:rPr>
                <w:rFonts w:cs="Arial"/>
                <w:sz w:val="16"/>
                <w:szCs w:val="16"/>
              </w:rPr>
              <w:t>Jun 2010</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SA_48</w:t>
            </w: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SP-100264</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0063</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Enhancement on E-UTRAN Trace Recording Session failure</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9.1.0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10.0.0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cs="Arial"/>
                <w:sz w:val="16"/>
                <w:szCs w:val="16"/>
              </w:rPr>
            </w:pPr>
            <w:r>
              <w:rPr>
                <w:rFonts w:cs="Arial"/>
                <w:sz w:val="16"/>
                <w:szCs w:val="16"/>
              </w:rPr>
              <w:t>Sep 2010</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SA_49</w:t>
            </w: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SP-100488</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0071</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Corrections to start and stop triggering events in MME</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10.0.0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10.1.0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cs="Arial"/>
                <w:sz w:val="16"/>
                <w:szCs w:val="16"/>
              </w:rPr>
            </w:pPr>
            <w:r>
              <w:rPr>
                <w:rFonts w:cs="Arial"/>
                <w:sz w:val="16"/>
                <w:szCs w:val="16"/>
              </w:rPr>
              <w:t>Sep 2010</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SA_49</w:t>
            </w: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SP-100489</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0067</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Addition of PGW in management based trace</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10.0.0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10.1.0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cs="Arial"/>
                <w:sz w:val="16"/>
                <w:szCs w:val="16"/>
              </w:rPr>
            </w:pPr>
            <w:r>
              <w:rPr>
                <w:rFonts w:cs="Arial"/>
                <w:sz w:val="16"/>
                <w:szCs w:val="16"/>
              </w:rPr>
              <w:t>Sep 2010</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SA_49</w:t>
            </w: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SP-100489</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0068</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Correction of the figure of EPC Trace Session activation mechanism</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10.0.0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10.1.0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cs="Arial"/>
                <w:sz w:val="16"/>
                <w:szCs w:val="16"/>
              </w:rPr>
            </w:pPr>
            <w:r>
              <w:rPr>
                <w:rFonts w:cs="Arial"/>
                <w:sz w:val="16"/>
                <w:szCs w:val="16"/>
              </w:rPr>
              <w:t>Sep 2010</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SA_49</w:t>
            </w: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SP-100489</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0069</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Unclarity about the list of Trace Control and Configuration parameters in case of management based activation</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10.0.0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10.1.0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cs="Arial"/>
                <w:sz w:val="16"/>
                <w:szCs w:val="16"/>
              </w:rPr>
            </w:pPr>
            <w:r>
              <w:rPr>
                <w:rFonts w:cs="Arial"/>
                <w:sz w:val="16"/>
                <w:szCs w:val="16"/>
              </w:rPr>
              <w:t>Dec 2010</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SA_50</w:t>
            </w: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SP-100831</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0076</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Add missing interfaces S3, S4 and S6d in the interface table of SGSN</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10.1.0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10.2.0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cs="Arial"/>
                <w:sz w:val="16"/>
                <w:szCs w:val="16"/>
              </w:rPr>
            </w:pPr>
            <w:r>
              <w:rPr>
                <w:rFonts w:cs="Arial"/>
                <w:sz w:val="16"/>
                <w:szCs w:val="16"/>
              </w:rPr>
              <w:t>Dec 2010</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SA_50</w:t>
            </w: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SP-100858</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0078</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Refine Trace conflict resolution to restrict no parallel TRSRs under one TR</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10.1.0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10.2.0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cs="Arial"/>
                <w:sz w:val="16"/>
                <w:szCs w:val="16"/>
              </w:rPr>
            </w:pPr>
            <w:r>
              <w:rPr>
                <w:rFonts w:cs="Arial"/>
                <w:sz w:val="16"/>
                <w:szCs w:val="16"/>
              </w:rPr>
              <w:t>Dec 2010</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SA_50</w:t>
            </w: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SP-100833</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0074</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3</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Add interfaces S13 (MME trace) and S13' (SGSN trace) - Align with 32.421</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10.1.0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10.2.0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cs="Arial"/>
                <w:sz w:val="16"/>
                <w:szCs w:val="16"/>
              </w:rPr>
            </w:pPr>
            <w:r>
              <w:rPr>
                <w:rFonts w:cs="Arial"/>
                <w:sz w:val="16"/>
                <w:szCs w:val="16"/>
              </w:rPr>
              <w:t>Dec 2010</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SA_50</w:t>
            </w: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SP-100753</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0080</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Adding the procedures for managing Minimization of Drive Tests (MDT) functionality</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10.1.0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10.2.0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cs="Arial"/>
                <w:sz w:val="16"/>
                <w:szCs w:val="16"/>
              </w:rPr>
            </w:pPr>
            <w:r>
              <w:rPr>
                <w:rFonts w:cs="Arial"/>
                <w:sz w:val="16"/>
                <w:szCs w:val="16"/>
              </w:rPr>
              <w:t>Jan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w:t>
            </w: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MCC editorial clean-up of clause 5.10.x numbering introduced by CR0080R1 from SA#50</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10.2.0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10.2.1</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Mar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SA_51</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SP-110102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0081</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2</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Correcting the handling of Minimization of Drive Tests (MDT) trace at handovers</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10.2.1</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Mar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SA_51</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SP-110102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0083</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Adding definition of Stage 3 coding of Minimization of Drive Tests (MDT) parameters</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10.2.1</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Mar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SA_51</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SP-110094</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0085</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Correcting start and stop triggering events in Mobility Management Entity (MME)</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10.2.1</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Mar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SA_51</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SP-110095</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0088</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2</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Clarify trace parameters for E-UTRAN activation mechanism and update EPC starting mechanism - Align with 32.441 Trace Management IRP Requirements</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10.2.1</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Mar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SA_51</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SP-110094</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0092</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Correcting start triggering event in MME in case of HSS Initiated Trace Session Activation for the attach procedure</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10.2.1</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Mar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SA_51</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SP-110094</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0094</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Change the support qualifier of 'List of NE types to trace parameter' to conditional mandatory</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10.2.1</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Mar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SA_51</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SP-110095</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0096</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Add support for subscriber trace on PDN-GW for GTP based S2b - Align with SA2 TS 23.402</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10.2.1</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Mar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SA_51</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SP-110102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0098</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Removing UE capability from Minimization of Drive Tests (MDT) parameters</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10.2.1</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Mar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SA_51</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SP-110102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0099</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Change "</w:t>
            </w:r>
            <w:r w:rsidR="005D1D39">
              <w:rPr>
                <w:sz w:val="16"/>
                <w:szCs w:val="16"/>
              </w:rPr>
              <w:t>"</w:t>
            </w:r>
            <w:r>
              <w:rPr>
                <w:sz w:val="16"/>
                <w:szCs w:val="16"/>
              </w:rPr>
              <w:t>UE based network performance measurements</w:t>
            </w:r>
            <w:r w:rsidR="005D1D39">
              <w:rPr>
                <w:sz w:val="16"/>
                <w:szCs w:val="16"/>
              </w:rPr>
              <w:t>"</w:t>
            </w:r>
            <w:r>
              <w:rPr>
                <w:sz w:val="16"/>
                <w:szCs w:val="16"/>
              </w:rPr>
              <w:t xml:space="preserve"> to </w:t>
            </w:r>
            <w:r w:rsidR="005D1D39">
              <w:rPr>
                <w:sz w:val="16"/>
                <w:szCs w:val="16"/>
              </w:rPr>
              <w:t>"</w:t>
            </w:r>
            <w:r>
              <w:rPr>
                <w:sz w:val="16"/>
                <w:szCs w:val="16"/>
              </w:rPr>
              <w:t>MDT</w:t>
            </w:r>
            <w:r w:rsidR="005D1D39">
              <w:rPr>
                <w:sz w:val="16"/>
                <w:szCs w:val="16"/>
              </w:rPr>
              <w:t>"</w:t>
            </w:r>
            <w:r>
              <w:rPr>
                <w:sz w:val="16"/>
                <w:szCs w:val="16"/>
              </w:rPr>
              <w:t xml:space="preserve"> - Align cross-3GPP terminology on MDT work</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10.2.1</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Mar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SA_51</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SP-110102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0100</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2</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Align the reporting trigger with RAN2 TS 37.320</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10.2.1</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Mar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SA_51</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SP-110102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0101</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2</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Update the E-UTRAN activation mechanism for area based MDT</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10.2.1</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Mar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SA_51</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SP-110095</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0102</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Add the trace interfaces for EIR and HSS</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10.2.1</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Mar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SA_51</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SP-110102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0103</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3</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Using TCE identity in logged MDT configuration</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10.2.1</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Mar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SA_51</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SP-110095</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0110</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Clarify inconsistency in EPC initiated MDT text</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10.2.1</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Mar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SA_51</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SP-110186</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0107</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3</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Adding user consent handling in MDT activation</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10.2.1</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May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SA_52</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SP-110292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0103</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4</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sz w:val="16"/>
                <w:szCs w:val="16"/>
              </w:rPr>
            </w:pPr>
            <w:r>
              <w:rPr>
                <w:sz w:val="16"/>
                <w:szCs w:val="16"/>
              </w:rPr>
              <w:t>Clarify that there can be only one TRSR per TR at a given time per UE trace session for signalling based trace.</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10.4.0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May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SA_52</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SP-110292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0114</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Modify UMTS M2 measurement - Align with RAN2 25.215 and 25.225</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10.4.0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May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SA_52</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SP-110292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0115</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3</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Add error handling for Management based MDT scenarios</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10.4.0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May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SA_52</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SP-110292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0116</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3</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lang w:val="nb-NO"/>
              </w:rPr>
            </w:pPr>
            <w:r>
              <w:rPr>
                <w:rFonts w:cs="Arial"/>
                <w:sz w:val="16"/>
                <w:szCs w:val="16"/>
                <w:lang w:val="nb-NO"/>
              </w:rPr>
              <w:t>Add error handling for EPC Signalling based MDT scenarios</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10.4.0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May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SA_52</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SP-110292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0120</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Add Area scope validation for cell level granularity</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10.4.0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May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SA_52</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SP-110292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0121</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2</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Add error handling for PS domain MDT activation scenarios</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10.4.0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May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SA_52</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SP-110292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0122</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2</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Add error handling for CS domain MDT activation scenarios</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10.4.0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May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SA_52</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SP-110292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0124</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2</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Aligning MDT activation procedures with SA3 privacy requirements</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10.4.0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May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SA_52</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SP-110292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0125</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2</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Adding definition of area based MDT and subscription based MDT</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10.4.0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May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SA_52</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SP-110292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0128</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2</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Add behaviour of signalling-based MDT when area criterion is not met</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10.4.0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May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SA_52</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SP-110286</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112</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Update file naming convention for Trace failure notification files</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10.4.0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color w:val="000000"/>
                <w:sz w:val="16"/>
                <w:szCs w:val="16"/>
                <w:lang w:eastAsia="zh-CN"/>
              </w:rPr>
            </w:pPr>
            <w:r>
              <w:rPr>
                <w:rFonts w:eastAsia="MS Mincho"/>
                <w:color w:val="000000"/>
                <w:sz w:val="16"/>
                <w:szCs w:val="16"/>
                <w:lang w:eastAsia="zh-CN"/>
              </w:rPr>
              <w:t>11.0.0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Sep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SA_53</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SP-110537</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0134</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Add PS domain MDT activiation procedure after UE attach</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rFonts w:eastAsia="MS Mincho"/>
                <w:sz w:val="16"/>
                <w:szCs w:val="16"/>
                <w:lang w:eastAsia="zh-CN"/>
              </w:rPr>
              <w:t>11.0.0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rFonts w:eastAsia="MS Mincho"/>
                <w:sz w:val="16"/>
                <w:szCs w:val="16"/>
                <w:lang w:eastAsia="zh-CN"/>
              </w:rPr>
              <w:t>11.1.0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Sep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SA_53</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SP-110537</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0141</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lang w:val="it-IT"/>
              </w:rPr>
            </w:pPr>
            <w:r>
              <w:rPr>
                <w:rFonts w:cs="Arial"/>
                <w:sz w:val="16"/>
                <w:szCs w:val="16"/>
                <w:lang w:val="it-IT"/>
              </w:rPr>
              <w:t>RAI in MDT/LAI area scope</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rFonts w:eastAsia="MS Mincho"/>
                <w:sz w:val="16"/>
                <w:szCs w:val="16"/>
                <w:lang w:eastAsia="zh-CN"/>
              </w:rPr>
              <w:t>11.0.0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rFonts w:eastAsia="MS Mincho"/>
                <w:sz w:val="16"/>
                <w:szCs w:val="16"/>
                <w:lang w:eastAsia="zh-CN"/>
              </w:rPr>
              <w:t>11.1.0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Sep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SA_53</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SP-110537</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0149</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MDT measurement alignment</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rFonts w:eastAsia="MS Mincho"/>
                <w:sz w:val="16"/>
                <w:szCs w:val="16"/>
                <w:lang w:eastAsia="zh-CN"/>
              </w:rPr>
              <w:t>11.0.0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rFonts w:eastAsia="MS Mincho"/>
                <w:sz w:val="16"/>
                <w:szCs w:val="16"/>
                <w:lang w:eastAsia="zh-CN"/>
              </w:rPr>
              <w:t>11.1.0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Sep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SA_53</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SP-110537</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0151</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 xml:space="preserve">Error correction on description of </w:t>
            </w:r>
            <w:r w:rsidR="005D1D39">
              <w:rPr>
                <w:rFonts w:cs="Arial"/>
                <w:sz w:val="16"/>
                <w:szCs w:val="16"/>
              </w:rPr>
              <w:t>"</w:t>
            </w:r>
            <w:r>
              <w:rPr>
                <w:rFonts w:cs="Arial"/>
                <w:sz w:val="16"/>
                <w:szCs w:val="16"/>
              </w:rPr>
              <w:t>TCE IP address</w:t>
            </w:r>
            <w:r w:rsidR="005D1D39">
              <w:rPr>
                <w:rFonts w:cs="Arial"/>
                <w:sz w:val="16"/>
                <w:szCs w:val="16"/>
              </w:rPr>
              <w:t>"</w:t>
            </w:r>
            <w:r>
              <w:rPr>
                <w:rFonts w:cs="Arial"/>
                <w:sz w:val="16"/>
                <w:szCs w:val="16"/>
              </w:rPr>
              <w:t xml:space="preserve"> in MDT report</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rFonts w:eastAsia="MS Mincho"/>
                <w:sz w:val="16"/>
                <w:szCs w:val="16"/>
                <w:lang w:eastAsia="zh-CN"/>
              </w:rPr>
              <w:t>11.0.0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rFonts w:eastAsia="MS Mincho"/>
                <w:sz w:val="16"/>
                <w:szCs w:val="16"/>
                <w:lang w:eastAsia="zh-CN"/>
              </w:rPr>
              <w:t>11.1.0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Sep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SA_53</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SP-110538</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0154</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Cleanup text forpropagation of Immediate MDT for inter MME scenario</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rFonts w:eastAsia="MS Mincho"/>
                <w:sz w:val="16"/>
                <w:szCs w:val="16"/>
                <w:lang w:eastAsia="zh-CN"/>
              </w:rPr>
              <w:t>11.0.0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rFonts w:eastAsia="MS Mincho"/>
                <w:sz w:val="16"/>
                <w:szCs w:val="16"/>
                <w:lang w:eastAsia="zh-CN"/>
              </w:rPr>
              <w:t>11.1.0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Sep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SA_53</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SP-110537</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0156</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Correction in flow chart for area based MDT activation in E-UTRAN</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11.0.0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11.1.0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Sep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SA_53</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SP-110538</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0157</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Enhancement for MDT Initiation with IMEI-TAC usage</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11.0.0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11.1.0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Sep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SA_53</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SP-110537</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0160</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Align the user consent description with RAN3 and add description on activating MDT in home operator that uses more than one PLMN</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11.0.0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11.1.0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Dec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SA_54</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color w:val="000000"/>
                <w:sz w:val="16"/>
                <w:szCs w:val="16"/>
              </w:rPr>
            </w:pPr>
            <w:r>
              <w:rPr>
                <w:rFonts w:cs="Arial"/>
                <w:color w:val="000000"/>
                <w:sz w:val="16"/>
                <w:szCs w:val="16"/>
              </w:rPr>
              <w:t>SP-110715</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color w:val="000000"/>
                <w:sz w:val="16"/>
                <w:szCs w:val="16"/>
              </w:rPr>
            </w:pPr>
            <w:r>
              <w:rPr>
                <w:rFonts w:cs="Arial"/>
                <w:color w:val="000000"/>
                <w:sz w:val="16"/>
                <w:szCs w:val="16"/>
              </w:rPr>
              <w:t>0176</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color w:val="000000"/>
                <w:sz w:val="16"/>
                <w:szCs w:val="16"/>
              </w:rPr>
            </w:pPr>
            <w:r>
              <w:rPr>
                <w:rFonts w:cs="Arial"/>
                <w:color w:val="000000"/>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color w:val="000000"/>
                <w:sz w:val="16"/>
                <w:szCs w:val="16"/>
              </w:rPr>
            </w:pPr>
            <w:r>
              <w:rPr>
                <w:rFonts w:cs="Arial"/>
                <w:color w:val="000000"/>
                <w:sz w:val="16"/>
                <w:szCs w:val="16"/>
              </w:rPr>
              <w:t>Clean-up Immediate MDT handling at handover</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11.1.0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11.2.0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Dec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SA_54</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color w:val="000000"/>
                <w:sz w:val="16"/>
                <w:szCs w:val="16"/>
              </w:rPr>
            </w:pPr>
            <w:r>
              <w:rPr>
                <w:rFonts w:cs="Arial"/>
                <w:color w:val="000000"/>
                <w:sz w:val="16"/>
                <w:szCs w:val="16"/>
              </w:rPr>
              <w:t>SP-110716</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color w:val="000000"/>
                <w:sz w:val="16"/>
                <w:szCs w:val="16"/>
              </w:rPr>
            </w:pPr>
            <w:r>
              <w:rPr>
                <w:rFonts w:cs="Arial"/>
                <w:color w:val="000000"/>
                <w:sz w:val="16"/>
                <w:szCs w:val="16"/>
              </w:rPr>
              <w:t>0177</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color w:val="000000"/>
                <w:sz w:val="16"/>
                <w:szCs w:val="16"/>
              </w:rPr>
            </w:pPr>
            <w:r>
              <w:rPr>
                <w:rFonts w:cs="Arial"/>
                <w:color w:val="000000"/>
                <w:sz w:val="16"/>
                <w:szCs w:val="16"/>
              </w:rPr>
              <w:t>2</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color w:val="000000"/>
                <w:sz w:val="16"/>
                <w:szCs w:val="16"/>
              </w:rPr>
            </w:pPr>
            <w:r>
              <w:rPr>
                <w:rFonts w:cs="Arial"/>
                <w:color w:val="000000"/>
                <w:sz w:val="16"/>
                <w:szCs w:val="16"/>
              </w:rPr>
              <w:t>Adding RLF reporting to Trace function</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11.1.0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11.2.0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Dec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SA_54</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color w:val="000000"/>
                <w:sz w:val="16"/>
                <w:szCs w:val="16"/>
              </w:rPr>
            </w:pPr>
            <w:r>
              <w:rPr>
                <w:rFonts w:cs="Arial"/>
                <w:color w:val="000000"/>
                <w:sz w:val="16"/>
                <w:szCs w:val="16"/>
              </w:rPr>
              <w:t>SP-110715</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color w:val="000000"/>
                <w:sz w:val="16"/>
                <w:szCs w:val="16"/>
              </w:rPr>
            </w:pPr>
            <w:r>
              <w:rPr>
                <w:rFonts w:cs="Arial"/>
                <w:color w:val="000000"/>
                <w:sz w:val="16"/>
                <w:szCs w:val="16"/>
              </w:rPr>
              <w:t>0182</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color w:val="000000"/>
                <w:sz w:val="16"/>
                <w:szCs w:val="16"/>
              </w:rPr>
            </w:pPr>
            <w:r>
              <w:rPr>
                <w:rFonts w:cs="Arial"/>
                <w:color w:val="000000"/>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color w:val="000000"/>
                <w:sz w:val="16"/>
                <w:szCs w:val="16"/>
              </w:rPr>
            </w:pPr>
            <w:r>
              <w:rPr>
                <w:rFonts w:cs="Arial"/>
                <w:color w:val="000000"/>
                <w:sz w:val="16"/>
                <w:szCs w:val="16"/>
              </w:rPr>
              <w:t>Error handling correction</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11.1.0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11.2.0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Dec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SA_54</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color w:val="000000"/>
                <w:sz w:val="16"/>
                <w:szCs w:val="16"/>
              </w:rPr>
            </w:pPr>
            <w:r>
              <w:rPr>
                <w:rFonts w:cs="Arial"/>
                <w:color w:val="000000"/>
                <w:sz w:val="16"/>
                <w:szCs w:val="16"/>
              </w:rPr>
              <w:t>SP-110715</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color w:val="000000"/>
                <w:sz w:val="16"/>
                <w:szCs w:val="16"/>
              </w:rPr>
            </w:pPr>
            <w:r>
              <w:rPr>
                <w:rFonts w:cs="Arial"/>
                <w:color w:val="000000"/>
                <w:sz w:val="16"/>
                <w:szCs w:val="16"/>
              </w:rPr>
              <w:t>0184</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color w:val="000000"/>
                <w:sz w:val="16"/>
                <w:szCs w:val="16"/>
              </w:rPr>
            </w:pPr>
            <w:r>
              <w:rPr>
                <w:rFonts w:cs="Arial"/>
                <w:color w:val="000000"/>
                <w:sz w:val="16"/>
                <w:szCs w:val="16"/>
              </w:rPr>
              <w:t>2</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color w:val="000000"/>
                <w:sz w:val="16"/>
                <w:szCs w:val="16"/>
              </w:rPr>
            </w:pPr>
            <w:r>
              <w:rPr>
                <w:rFonts w:cs="Arial"/>
                <w:color w:val="000000"/>
                <w:sz w:val="16"/>
                <w:szCs w:val="16"/>
              </w:rPr>
              <w:t>Add TCE address for UTRAN MDT activation</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11.1.0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11.2.0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Dec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SA_54</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color w:val="000000"/>
                <w:sz w:val="16"/>
                <w:szCs w:val="16"/>
              </w:rPr>
            </w:pPr>
            <w:r>
              <w:rPr>
                <w:rFonts w:cs="Arial"/>
                <w:color w:val="000000"/>
                <w:sz w:val="16"/>
                <w:szCs w:val="16"/>
              </w:rPr>
              <w:t>SP-110715</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color w:val="000000"/>
                <w:sz w:val="16"/>
                <w:szCs w:val="16"/>
              </w:rPr>
            </w:pPr>
            <w:r>
              <w:rPr>
                <w:rFonts w:cs="Arial"/>
                <w:color w:val="000000"/>
                <w:sz w:val="16"/>
                <w:szCs w:val="16"/>
              </w:rPr>
              <w:t>0188</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color w:val="000000"/>
                <w:sz w:val="16"/>
                <w:szCs w:val="16"/>
              </w:rPr>
            </w:pPr>
            <w:r>
              <w:rPr>
                <w:rFonts w:cs="Arial"/>
                <w:color w:val="000000"/>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color w:val="000000"/>
                <w:sz w:val="16"/>
                <w:szCs w:val="16"/>
              </w:rPr>
            </w:pPr>
            <w:r>
              <w:rPr>
                <w:rFonts w:cs="Arial"/>
                <w:color w:val="000000"/>
                <w:sz w:val="16"/>
                <w:szCs w:val="16"/>
              </w:rPr>
              <w:t>Support multiple cells in area based MDT</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11.1.0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11.2.0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Dec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SA_54</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color w:val="000000"/>
                <w:sz w:val="16"/>
                <w:szCs w:val="16"/>
              </w:rPr>
            </w:pPr>
            <w:r>
              <w:rPr>
                <w:rFonts w:cs="Arial"/>
                <w:color w:val="000000"/>
                <w:sz w:val="16"/>
                <w:szCs w:val="16"/>
              </w:rPr>
              <w:t>SP-110715</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0174</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Align the Reporting Trigger parameter with the RAN implementation</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11.1.0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11.2.0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Dec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SA_54</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color w:val="000000"/>
                <w:sz w:val="16"/>
                <w:szCs w:val="16"/>
              </w:rPr>
            </w:pPr>
            <w:r>
              <w:rPr>
                <w:rFonts w:cs="Arial"/>
                <w:color w:val="000000"/>
                <w:sz w:val="16"/>
                <w:szCs w:val="16"/>
              </w:rPr>
              <w:t>SP-110715</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0164</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2</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rsidR="00292C5A" w:rsidRDefault="00292C5A">
            <w:pPr>
              <w:pStyle w:val="TAL"/>
              <w:rPr>
                <w:rFonts w:cs="Arial"/>
                <w:sz w:val="16"/>
                <w:szCs w:val="16"/>
              </w:rPr>
            </w:pPr>
            <w:r>
              <w:rPr>
                <w:rFonts w:cs="Arial"/>
                <w:sz w:val="16"/>
                <w:szCs w:val="16"/>
              </w:rPr>
              <w:t>Correct MDT UE selection procedures to protect user privacy</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11.1.0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11.2.0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Mar 2012</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SA_55</w:t>
            </w: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cs="Arial"/>
                <w:color w:val="000000"/>
                <w:sz w:val="16"/>
                <w:szCs w:val="16"/>
              </w:rPr>
            </w:pPr>
            <w:r>
              <w:rPr>
                <w:rFonts w:cs="Arial"/>
                <w:color w:val="000000"/>
                <w:sz w:val="16"/>
                <w:szCs w:val="16"/>
              </w:rPr>
              <w:t>SP-120053</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cs="Arial"/>
                <w:sz w:val="16"/>
                <w:szCs w:val="16"/>
              </w:rPr>
            </w:pPr>
            <w:r>
              <w:rPr>
                <w:rFonts w:cs="Arial"/>
                <w:sz w:val="16"/>
                <w:szCs w:val="16"/>
              </w:rPr>
              <w:t>0190</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cs="Arial"/>
                <w:sz w:val="16"/>
                <w:szCs w:val="16"/>
              </w:rPr>
            </w:pPr>
            <w:r>
              <w:rPr>
                <w:rFonts w:cs="Arial"/>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cs="Arial"/>
                <w:sz w:val="16"/>
                <w:szCs w:val="16"/>
              </w:rPr>
            </w:pPr>
            <w:r>
              <w:rPr>
                <w:noProof/>
                <w:sz w:val="16"/>
                <w:szCs w:val="16"/>
                <w:lang w:val="en-US" w:eastAsia="zh-CN"/>
              </w:rPr>
              <w:t>Clarify handling of anonymization when JobType is MDT+Trace</w:t>
            </w:r>
            <w:r>
              <w:rPr>
                <w:color w:val="000000"/>
                <w:sz w:val="16"/>
                <w:szCs w:val="16"/>
                <w:lang w:val="en-US" w:eastAsia="zh-CN"/>
              </w:rPr>
              <w:t xml:space="preserve"> -</w:t>
            </w:r>
            <w:r>
              <w:rPr>
                <w:color w:val="000000"/>
                <w:sz w:val="16"/>
                <w:szCs w:val="16"/>
                <w:lang w:eastAsia="zh-CN"/>
              </w:rPr>
              <w:t xml:space="preserve"> to align with RAN3 36.413 CR#0954 CR R3-113117</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11.2.0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11.3.0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Mar 2012</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SA_55</w:t>
            </w: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cs="Arial"/>
                <w:color w:val="000000"/>
                <w:sz w:val="16"/>
                <w:szCs w:val="16"/>
              </w:rPr>
            </w:pPr>
            <w:r>
              <w:rPr>
                <w:rFonts w:cs="Arial"/>
                <w:color w:val="000000"/>
                <w:sz w:val="16"/>
                <w:szCs w:val="16"/>
              </w:rPr>
              <w:t>SP-120053</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cs="Arial"/>
                <w:sz w:val="16"/>
                <w:szCs w:val="16"/>
              </w:rPr>
            </w:pPr>
            <w:r>
              <w:rPr>
                <w:rFonts w:cs="Arial"/>
                <w:sz w:val="16"/>
                <w:szCs w:val="16"/>
              </w:rPr>
              <w:t>0193</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cs="Arial"/>
                <w:sz w:val="16"/>
                <w:szCs w:val="16"/>
              </w:rPr>
            </w:pPr>
            <w:r>
              <w:rPr>
                <w:rFonts w:cs="Arial"/>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lang w:val="en-US" w:eastAsia="zh-CN"/>
              </w:rPr>
            </w:pPr>
            <w:r>
              <w:rPr>
                <w:noProof/>
                <w:sz w:val="16"/>
                <w:szCs w:val="16"/>
              </w:rPr>
              <w:t>Aligning the MDT specification with RAN specifications TS 36.413 and TS 25.413</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11.2.0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11.3.0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z w:val="16"/>
                <w:szCs w:val="16"/>
              </w:rPr>
            </w:pPr>
            <w:r>
              <w:rPr>
                <w:sz w:val="16"/>
                <w:szCs w:val="16"/>
              </w:rPr>
              <w:t>Mar 2012</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snapToGrid w:val="0"/>
                <w:sz w:val="16"/>
                <w:szCs w:val="16"/>
              </w:rPr>
            </w:pPr>
            <w:r>
              <w:rPr>
                <w:snapToGrid w:val="0"/>
                <w:sz w:val="16"/>
                <w:szCs w:val="16"/>
              </w:rPr>
              <w:t>SA55</w:t>
            </w: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cs="Arial"/>
                <w:color w:val="000000"/>
                <w:sz w:val="16"/>
                <w:szCs w:val="16"/>
              </w:rPr>
            </w:pPr>
            <w:r>
              <w:rPr>
                <w:rFonts w:cs="Arial"/>
                <w:color w:val="000000"/>
                <w:sz w:val="16"/>
                <w:szCs w:val="16"/>
              </w:rPr>
              <w:t>SP-120054</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cs="Arial"/>
                <w:sz w:val="16"/>
                <w:szCs w:val="16"/>
              </w:rPr>
            </w:pPr>
            <w:r>
              <w:rPr>
                <w:rFonts w:cs="Arial"/>
                <w:sz w:val="16"/>
                <w:szCs w:val="16"/>
              </w:rPr>
              <w:t>0194</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cs="Arial"/>
                <w:sz w:val="16"/>
                <w:szCs w:val="16"/>
              </w:rPr>
            </w:pPr>
            <w:r>
              <w:rPr>
                <w:rFonts w:cs="Arial"/>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rFonts w:hint="eastAsia"/>
                <w:noProof/>
                <w:sz w:val="16"/>
                <w:szCs w:val="16"/>
                <w:lang w:eastAsia="zh-CN"/>
              </w:rPr>
              <w:t>Add trace session deactivation of RLF reporting</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11.2.0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11.3.0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June-2012</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smartTag w:uri="urn:schemas-microsoft-com:office:smarttags" w:element="PersonName">
              <w:r>
                <w:rPr>
                  <w:noProof/>
                  <w:sz w:val="16"/>
                  <w:szCs w:val="16"/>
                </w:rPr>
                <w:t>SA5</w:t>
              </w:r>
            </w:smartTag>
            <w:r>
              <w:rPr>
                <w:noProof/>
                <w:sz w:val="16"/>
                <w:szCs w:val="16"/>
              </w:rPr>
              <w:t>6</w:t>
            </w: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SP-120368</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0199</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hint="eastAsia"/>
                <w:noProof/>
                <w:sz w:val="16"/>
                <w:szCs w:val="16"/>
              </w:rPr>
            </w:pPr>
            <w:r>
              <w:rPr>
                <w:noProof/>
                <w:sz w:val="16"/>
                <w:szCs w:val="16"/>
              </w:rPr>
              <w:t>Remove MDT Country Restriction</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11.3.0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11.4.0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June-2012</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smartTag w:uri="urn:schemas-microsoft-com:office:smarttags" w:element="PersonName">
              <w:r>
                <w:rPr>
                  <w:noProof/>
                  <w:sz w:val="16"/>
                  <w:szCs w:val="16"/>
                </w:rPr>
                <w:t>SA5</w:t>
              </w:r>
            </w:smartTag>
            <w:r>
              <w:rPr>
                <w:noProof/>
                <w:sz w:val="16"/>
                <w:szCs w:val="16"/>
              </w:rPr>
              <w:t>6</w:t>
            </w: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SP-120368</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0201</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Align MDT Reporting with TS 32.421</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11.3.0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11.4.0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June-2012</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smartTag w:uri="urn:schemas-microsoft-com:office:smarttags" w:element="PersonName">
              <w:r>
                <w:rPr>
                  <w:noProof/>
                  <w:sz w:val="16"/>
                  <w:szCs w:val="16"/>
                </w:rPr>
                <w:t>SA5</w:t>
              </w:r>
            </w:smartTag>
            <w:r>
              <w:rPr>
                <w:noProof/>
                <w:sz w:val="16"/>
                <w:szCs w:val="16"/>
              </w:rPr>
              <w:t>6</w:t>
            </w: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SP-120367</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0205</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Correcting the Trace Recording Session stopping mechanism at eNB</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11.3.0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11.4.0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June-2012</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smartTag w:uri="urn:schemas-microsoft-com:office:smarttags" w:element="PersonName">
              <w:r>
                <w:rPr>
                  <w:noProof/>
                  <w:sz w:val="16"/>
                  <w:szCs w:val="16"/>
                </w:rPr>
                <w:t>SA5</w:t>
              </w:r>
            </w:smartTag>
            <w:r>
              <w:rPr>
                <w:noProof/>
                <w:sz w:val="16"/>
                <w:szCs w:val="16"/>
              </w:rPr>
              <w:t>6</w:t>
            </w: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SP-120369</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0207</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Editorial cleanup</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11.3.0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rFonts w:eastAsia="MS Mincho"/>
                <w:sz w:val="16"/>
                <w:szCs w:val="16"/>
                <w:lang w:eastAsia="zh-CN"/>
              </w:rPr>
            </w:pPr>
            <w:r>
              <w:rPr>
                <w:rFonts w:eastAsia="MS Mincho"/>
                <w:sz w:val="16"/>
                <w:szCs w:val="16"/>
                <w:lang w:eastAsia="zh-CN"/>
              </w:rPr>
              <w:t>11.4.0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Sep-2012</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SA57</w:t>
            </w: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SP-120645</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0214</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 xml:space="preserve">Clarification of different interpretations of bit significance in the </w:t>
            </w:r>
            <w:r w:rsidR="005D1D39">
              <w:rPr>
                <w:noProof/>
                <w:sz w:val="16"/>
                <w:szCs w:val="16"/>
              </w:rPr>
              <w:t>"</w:t>
            </w:r>
            <w:r>
              <w:rPr>
                <w:noProof/>
                <w:sz w:val="16"/>
                <w:szCs w:val="16"/>
              </w:rPr>
              <w:t>List of interfaces</w:t>
            </w:r>
            <w:r w:rsidR="005D1D39">
              <w:rPr>
                <w:noProof/>
                <w:sz w:val="16"/>
                <w:szCs w:val="16"/>
              </w:rPr>
              <w:t>"</w:t>
            </w:r>
            <w:r>
              <w:rPr>
                <w:noProof/>
                <w:sz w:val="16"/>
                <w:szCs w:val="16"/>
              </w:rPr>
              <w:t xml:space="preserve"> parameter bitmap</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11.4.0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11.5.0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Sep-2012</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SA57</w:t>
            </w: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SP-120570</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0219</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3</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Correcting the missing event threshold parameters for the event 1F and event 1l reporting triggers</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11.4.0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11.5.0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Sep-2012</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SA57</w:t>
            </w: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SP-120571</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0220</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Adding new MDT parameters to align with TS 37.320</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11.4.0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11.5.0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Sep-2012</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SA57</w:t>
            </w: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SP-120570</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0223</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Add combined Trace and Immediate MDT job type to the MDT parameters scope</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11.4.0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11.5.0</w:t>
            </w:r>
          </w:p>
        </w:tc>
      </w:tr>
      <w:tr w:rsidR="00115E2E" w:rsidTr="00115E2E">
        <w:tblPrEx>
          <w:tblCellMar>
            <w:top w:w="0" w:type="dxa"/>
            <w:bottom w:w="0" w:type="dxa"/>
          </w:tblCellMar>
        </w:tblPrEx>
        <w:tc>
          <w:tcPr>
            <w:tcW w:w="592"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Sep-2012</w:t>
            </w:r>
          </w:p>
        </w:tc>
        <w:tc>
          <w:tcPr>
            <w:tcW w:w="571"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SA57</w:t>
            </w: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SP-120627</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0226</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Reference list correction to align with the corrected TS 29.212 title</w:t>
            </w:r>
          </w:p>
        </w:tc>
        <w:tc>
          <w:tcPr>
            <w:tcW w:w="408"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11.4.0</w:t>
            </w:r>
          </w:p>
        </w:tc>
        <w:tc>
          <w:tcPr>
            <w:tcW w:w="407"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11.5.0</w:t>
            </w:r>
          </w:p>
        </w:tc>
      </w:tr>
      <w:tr w:rsidR="00115E2E" w:rsidTr="00115E2E">
        <w:tblPrEx>
          <w:tblCellMar>
            <w:top w:w="0" w:type="dxa"/>
            <w:bottom w:w="0" w:type="dxa"/>
          </w:tblCellMar>
        </w:tblPrEx>
        <w:tc>
          <w:tcPr>
            <w:tcW w:w="592" w:type="pct"/>
            <w:vMerge w:val="restart"/>
            <w:tcBorders>
              <w:top w:val="single" w:sz="6" w:space="0" w:color="auto"/>
              <w:left w:val="single" w:sz="6" w:space="0" w:color="auto"/>
              <w:right w:val="single" w:sz="6" w:space="0" w:color="auto"/>
            </w:tcBorders>
            <w:shd w:val="clear" w:color="auto" w:fill="auto"/>
            <w:vAlign w:val="center"/>
          </w:tcPr>
          <w:p w:rsidR="00292C5A" w:rsidRDefault="00292C5A">
            <w:pPr>
              <w:pStyle w:val="TAL"/>
              <w:jc w:val="center"/>
              <w:rPr>
                <w:noProof/>
                <w:sz w:val="16"/>
                <w:szCs w:val="16"/>
              </w:rPr>
            </w:pPr>
            <w:r>
              <w:rPr>
                <w:noProof/>
                <w:sz w:val="16"/>
                <w:szCs w:val="16"/>
              </w:rPr>
              <w:t>Dic-2012</w:t>
            </w:r>
          </w:p>
        </w:tc>
        <w:tc>
          <w:tcPr>
            <w:tcW w:w="571" w:type="pct"/>
            <w:vMerge w:val="restart"/>
            <w:tcBorders>
              <w:top w:val="single" w:sz="6" w:space="0" w:color="auto"/>
              <w:left w:val="single" w:sz="6" w:space="0" w:color="auto"/>
              <w:right w:val="single" w:sz="6" w:space="0" w:color="auto"/>
            </w:tcBorders>
            <w:shd w:val="clear" w:color="auto" w:fill="auto"/>
            <w:vAlign w:val="center"/>
          </w:tcPr>
          <w:p w:rsidR="00292C5A" w:rsidRDefault="00292C5A">
            <w:pPr>
              <w:pStyle w:val="TAL"/>
              <w:jc w:val="center"/>
              <w:rPr>
                <w:noProof/>
                <w:sz w:val="16"/>
                <w:szCs w:val="16"/>
              </w:rPr>
            </w:pPr>
            <w:r>
              <w:rPr>
                <w:noProof/>
                <w:sz w:val="16"/>
                <w:szCs w:val="16"/>
              </w:rPr>
              <w:t>SA-58</w:t>
            </w: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SP-120795</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0217</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2</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Add RCEF reporting</w:t>
            </w:r>
          </w:p>
        </w:tc>
        <w:tc>
          <w:tcPr>
            <w:tcW w:w="408" w:type="pct"/>
            <w:vMerge w:val="restart"/>
            <w:tcBorders>
              <w:top w:val="single" w:sz="6" w:space="0" w:color="auto"/>
              <w:left w:val="single" w:sz="6" w:space="0" w:color="auto"/>
              <w:right w:val="single" w:sz="6" w:space="0" w:color="auto"/>
            </w:tcBorders>
            <w:shd w:val="clear" w:color="auto" w:fill="auto"/>
            <w:vAlign w:val="center"/>
          </w:tcPr>
          <w:p w:rsidR="00292C5A" w:rsidRDefault="00292C5A">
            <w:pPr>
              <w:pStyle w:val="TAL"/>
              <w:jc w:val="center"/>
              <w:rPr>
                <w:noProof/>
                <w:sz w:val="16"/>
                <w:szCs w:val="16"/>
              </w:rPr>
            </w:pPr>
            <w:r>
              <w:rPr>
                <w:noProof/>
                <w:sz w:val="16"/>
                <w:szCs w:val="16"/>
              </w:rPr>
              <w:t>11.5.0</w:t>
            </w:r>
          </w:p>
        </w:tc>
        <w:tc>
          <w:tcPr>
            <w:tcW w:w="407" w:type="pct"/>
            <w:vMerge w:val="restart"/>
            <w:tcBorders>
              <w:top w:val="single" w:sz="6" w:space="0" w:color="auto"/>
              <w:left w:val="single" w:sz="6" w:space="0" w:color="auto"/>
              <w:right w:val="single" w:sz="6" w:space="0" w:color="auto"/>
            </w:tcBorders>
            <w:shd w:val="clear" w:color="auto" w:fill="auto"/>
            <w:vAlign w:val="center"/>
          </w:tcPr>
          <w:p w:rsidR="00292C5A" w:rsidRDefault="00292C5A">
            <w:pPr>
              <w:pStyle w:val="TAL"/>
              <w:jc w:val="center"/>
              <w:rPr>
                <w:noProof/>
                <w:sz w:val="16"/>
                <w:szCs w:val="16"/>
              </w:rPr>
            </w:pPr>
            <w:r>
              <w:rPr>
                <w:noProof/>
                <w:sz w:val="16"/>
                <w:szCs w:val="16"/>
              </w:rPr>
              <w:t>11.6.0</w:t>
            </w:r>
          </w:p>
        </w:tc>
      </w:tr>
      <w:tr w:rsidR="00115E2E" w:rsidTr="00115E2E">
        <w:tblPrEx>
          <w:tblCellMar>
            <w:top w:w="0" w:type="dxa"/>
            <w:bottom w:w="0" w:type="dxa"/>
          </w:tblCellMar>
        </w:tblPrEx>
        <w:tc>
          <w:tcPr>
            <w:tcW w:w="592"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571"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SP-120796</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0221</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4</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All RRM triggers to MDT in LTE and UMTS</w:t>
            </w:r>
          </w:p>
        </w:tc>
        <w:tc>
          <w:tcPr>
            <w:tcW w:w="408"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407"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r>
      <w:tr w:rsidR="00115E2E" w:rsidTr="00115E2E">
        <w:tblPrEx>
          <w:tblCellMar>
            <w:top w:w="0" w:type="dxa"/>
            <w:bottom w:w="0" w:type="dxa"/>
          </w:tblCellMar>
        </w:tblPrEx>
        <w:tc>
          <w:tcPr>
            <w:tcW w:w="592"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571"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SP-120783</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0227</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Correction of Trace Recording Session Reference (TRSR) data type</w:t>
            </w:r>
          </w:p>
        </w:tc>
        <w:tc>
          <w:tcPr>
            <w:tcW w:w="408"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407"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r>
      <w:tr w:rsidR="00115E2E" w:rsidTr="00115E2E">
        <w:tblPrEx>
          <w:tblCellMar>
            <w:top w:w="0" w:type="dxa"/>
            <w:bottom w:w="0" w:type="dxa"/>
          </w:tblCellMar>
        </w:tblPrEx>
        <w:tc>
          <w:tcPr>
            <w:tcW w:w="592"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571"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SP-120796</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0229</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Cleanup on the scope,references and abbreviations</w:t>
            </w:r>
          </w:p>
        </w:tc>
        <w:tc>
          <w:tcPr>
            <w:tcW w:w="408"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407"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r>
      <w:tr w:rsidR="00115E2E" w:rsidTr="00115E2E">
        <w:tblPrEx>
          <w:tblCellMar>
            <w:top w:w="0" w:type="dxa"/>
            <w:bottom w:w="0" w:type="dxa"/>
          </w:tblCellMar>
        </w:tblPrEx>
        <w:tc>
          <w:tcPr>
            <w:tcW w:w="592"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571"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SP-120794</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0234</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Correction of UMTS M2 Reporting trigger configuration</w:t>
            </w:r>
          </w:p>
        </w:tc>
        <w:tc>
          <w:tcPr>
            <w:tcW w:w="408"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407"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r>
      <w:tr w:rsidR="00115E2E" w:rsidTr="00115E2E">
        <w:tblPrEx>
          <w:tblCellMar>
            <w:top w:w="0" w:type="dxa"/>
            <w:bottom w:w="0" w:type="dxa"/>
          </w:tblCellMar>
        </w:tblPrEx>
        <w:tc>
          <w:tcPr>
            <w:tcW w:w="592"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571"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SP-120796</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0236</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Adding E-CID positioning measurement collection for MDT</w:t>
            </w:r>
          </w:p>
        </w:tc>
        <w:tc>
          <w:tcPr>
            <w:tcW w:w="408"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407"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r>
      <w:tr w:rsidR="00115E2E" w:rsidTr="00115E2E">
        <w:tblPrEx>
          <w:tblCellMar>
            <w:top w:w="0" w:type="dxa"/>
            <w:bottom w:w="0" w:type="dxa"/>
          </w:tblCellMar>
        </w:tblPrEx>
        <w:tc>
          <w:tcPr>
            <w:tcW w:w="592"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571"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SP-120796</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0237</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2</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Introducing common measurement period for MDT measurements</w:t>
            </w:r>
          </w:p>
        </w:tc>
        <w:tc>
          <w:tcPr>
            <w:tcW w:w="408"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407"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r>
      <w:tr w:rsidR="00115E2E" w:rsidTr="00115E2E">
        <w:tblPrEx>
          <w:tblCellMar>
            <w:top w:w="0" w:type="dxa"/>
            <w:bottom w:w="0" w:type="dxa"/>
          </w:tblCellMar>
        </w:tblPrEx>
        <w:tc>
          <w:tcPr>
            <w:tcW w:w="592"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571"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SP-120795</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0238</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update mdt reporting trigger restriction text</w:t>
            </w:r>
          </w:p>
        </w:tc>
        <w:tc>
          <w:tcPr>
            <w:tcW w:w="408"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407"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r>
      <w:tr w:rsidR="00115E2E" w:rsidTr="00115E2E">
        <w:tblPrEx>
          <w:tblCellMar>
            <w:top w:w="0" w:type="dxa"/>
            <w:bottom w:w="0" w:type="dxa"/>
          </w:tblCellMar>
        </w:tblPrEx>
        <w:tc>
          <w:tcPr>
            <w:tcW w:w="592"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571"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SP-120794</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0240</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add report amount clarification</w:t>
            </w:r>
          </w:p>
        </w:tc>
        <w:tc>
          <w:tcPr>
            <w:tcW w:w="408"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407"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r>
      <w:tr w:rsidR="00115E2E" w:rsidTr="00115E2E">
        <w:tblPrEx>
          <w:tblCellMar>
            <w:top w:w="0" w:type="dxa"/>
            <w:bottom w:w="0" w:type="dxa"/>
          </w:tblCellMar>
        </w:tblPrEx>
        <w:tc>
          <w:tcPr>
            <w:tcW w:w="592"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571"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SP-120795</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0241</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split MDT measurements into UL-DL</w:t>
            </w:r>
          </w:p>
        </w:tc>
        <w:tc>
          <w:tcPr>
            <w:tcW w:w="408"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407"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r>
      <w:tr w:rsidR="00115E2E" w:rsidTr="00115E2E">
        <w:tblPrEx>
          <w:tblCellMar>
            <w:top w:w="0" w:type="dxa"/>
            <w:bottom w:w="0" w:type="dxa"/>
          </w:tblCellMar>
        </w:tblPrEx>
        <w:tc>
          <w:tcPr>
            <w:tcW w:w="592"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571"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SP-120796</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0243</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Addition of Network Sharing</w:t>
            </w:r>
          </w:p>
        </w:tc>
        <w:tc>
          <w:tcPr>
            <w:tcW w:w="408"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407"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r>
      <w:tr w:rsidR="00115E2E" w:rsidTr="00115E2E">
        <w:tblPrEx>
          <w:tblCellMar>
            <w:top w:w="0" w:type="dxa"/>
            <w:bottom w:w="0" w:type="dxa"/>
          </w:tblCellMar>
        </w:tblPrEx>
        <w:tc>
          <w:tcPr>
            <w:tcW w:w="592"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571"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SP-120795</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0244</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Add measurement M7</w:t>
            </w:r>
          </w:p>
        </w:tc>
        <w:tc>
          <w:tcPr>
            <w:tcW w:w="408"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407"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r>
      <w:tr w:rsidR="00115E2E" w:rsidTr="00115E2E">
        <w:tblPrEx>
          <w:tblCellMar>
            <w:top w:w="0" w:type="dxa"/>
            <w:bottom w:w="0" w:type="dxa"/>
          </w:tblCellMar>
        </w:tblPrEx>
        <w:tc>
          <w:tcPr>
            <w:tcW w:w="592"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571"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SP-120795</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0245</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Combine measurement period parameters for LTE</w:t>
            </w:r>
          </w:p>
        </w:tc>
        <w:tc>
          <w:tcPr>
            <w:tcW w:w="408"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407"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r>
      <w:tr w:rsidR="00115E2E" w:rsidTr="00115E2E">
        <w:tblPrEx>
          <w:tblCellMar>
            <w:top w:w="0" w:type="dxa"/>
            <w:bottom w:w="0" w:type="dxa"/>
          </w:tblCellMar>
        </w:tblPrEx>
        <w:tc>
          <w:tcPr>
            <w:tcW w:w="592"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571"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SP-120794</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0247</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Clarify report interval parameter scope</w:t>
            </w:r>
          </w:p>
        </w:tc>
        <w:tc>
          <w:tcPr>
            <w:tcW w:w="408"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407"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r>
      <w:tr w:rsidR="00115E2E" w:rsidTr="00115E2E">
        <w:tblPrEx>
          <w:tblCellMar>
            <w:top w:w="0" w:type="dxa"/>
            <w:bottom w:w="0" w:type="dxa"/>
          </w:tblCellMar>
        </w:tblPrEx>
        <w:tc>
          <w:tcPr>
            <w:tcW w:w="592" w:type="pct"/>
            <w:vMerge w:val="restart"/>
            <w:tcBorders>
              <w:left w:val="single" w:sz="6" w:space="0" w:color="auto"/>
              <w:right w:val="single" w:sz="6" w:space="0" w:color="auto"/>
            </w:tcBorders>
            <w:shd w:val="clear" w:color="auto" w:fill="auto"/>
            <w:vAlign w:val="center"/>
          </w:tcPr>
          <w:p w:rsidR="00292C5A" w:rsidRDefault="00292C5A">
            <w:pPr>
              <w:pStyle w:val="TAL"/>
              <w:jc w:val="center"/>
              <w:rPr>
                <w:noProof/>
                <w:sz w:val="16"/>
                <w:szCs w:val="16"/>
              </w:rPr>
            </w:pPr>
            <w:r>
              <w:rPr>
                <w:noProof/>
                <w:sz w:val="16"/>
                <w:szCs w:val="16"/>
              </w:rPr>
              <w:t>Mar-2013</w:t>
            </w:r>
          </w:p>
        </w:tc>
        <w:tc>
          <w:tcPr>
            <w:tcW w:w="571" w:type="pct"/>
            <w:vMerge w:val="restart"/>
            <w:tcBorders>
              <w:left w:val="single" w:sz="6" w:space="0" w:color="auto"/>
              <w:right w:val="single" w:sz="6" w:space="0" w:color="auto"/>
            </w:tcBorders>
            <w:shd w:val="clear" w:color="auto" w:fill="auto"/>
            <w:vAlign w:val="center"/>
          </w:tcPr>
          <w:p w:rsidR="00292C5A" w:rsidRDefault="00292C5A">
            <w:pPr>
              <w:pStyle w:val="TAL"/>
              <w:jc w:val="center"/>
              <w:rPr>
                <w:noProof/>
                <w:sz w:val="16"/>
                <w:szCs w:val="16"/>
              </w:rPr>
            </w:pPr>
            <w:r>
              <w:rPr>
                <w:noProof/>
                <w:sz w:val="16"/>
                <w:szCs w:val="16"/>
              </w:rPr>
              <w:t>SA-59</w:t>
            </w: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SP-130048</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0248</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3</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Add anonymization mechanism for UMTS MDT</w:t>
            </w:r>
          </w:p>
        </w:tc>
        <w:tc>
          <w:tcPr>
            <w:tcW w:w="408" w:type="pct"/>
            <w:vMerge w:val="restart"/>
            <w:tcBorders>
              <w:left w:val="single" w:sz="6" w:space="0" w:color="auto"/>
              <w:right w:val="single" w:sz="6" w:space="0" w:color="auto"/>
            </w:tcBorders>
            <w:shd w:val="clear" w:color="auto" w:fill="auto"/>
            <w:vAlign w:val="center"/>
          </w:tcPr>
          <w:p w:rsidR="00292C5A" w:rsidRDefault="00292C5A">
            <w:pPr>
              <w:pStyle w:val="TAL"/>
              <w:jc w:val="center"/>
              <w:rPr>
                <w:noProof/>
                <w:sz w:val="16"/>
                <w:szCs w:val="16"/>
              </w:rPr>
            </w:pPr>
            <w:r>
              <w:rPr>
                <w:noProof/>
                <w:sz w:val="16"/>
                <w:szCs w:val="16"/>
              </w:rPr>
              <w:t>11.6.0</w:t>
            </w:r>
          </w:p>
        </w:tc>
        <w:tc>
          <w:tcPr>
            <w:tcW w:w="407" w:type="pct"/>
            <w:vMerge w:val="restart"/>
            <w:tcBorders>
              <w:left w:val="single" w:sz="6" w:space="0" w:color="auto"/>
              <w:right w:val="single" w:sz="6" w:space="0" w:color="auto"/>
            </w:tcBorders>
            <w:shd w:val="clear" w:color="auto" w:fill="auto"/>
            <w:vAlign w:val="center"/>
          </w:tcPr>
          <w:p w:rsidR="00292C5A" w:rsidRDefault="00292C5A">
            <w:pPr>
              <w:pStyle w:val="TAL"/>
              <w:jc w:val="center"/>
              <w:rPr>
                <w:noProof/>
                <w:sz w:val="16"/>
                <w:szCs w:val="16"/>
              </w:rPr>
            </w:pPr>
            <w:r>
              <w:rPr>
                <w:noProof/>
                <w:sz w:val="16"/>
                <w:szCs w:val="16"/>
              </w:rPr>
              <w:t>11.7.0</w:t>
            </w:r>
          </w:p>
        </w:tc>
      </w:tr>
      <w:tr w:rsidR="00115E2E" w:rsidTr="00115E2E">
        <w:tblPrEx>
          <w:tblCellMar>
            <w:top w:w="0" w:type="dxa"/>
            <w:bottom w:w="0" w:type="dxa"/>
          </w:tblCellMar>
        </w:tblPrEx>
        <w:tc>
          <w:tcPr>
            <w:tcW w:w="592"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571"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SP-130047</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0250</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Correct TAC abbreviation error</w:t>
            </w:r>
          </w:p>
        </w:tc>
        <w:tc>
          <w:tcPr>
            <w:tcW w:w="408"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407"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r>
      <w:tr w:rsidR="00115E2E" w:rsidTr="00115E2E">
        <w:tblPrEx>
          <w:tblCellMar>
            <w:top w:w="0" w:type="dxa"/>
            <w:bottom w:w="0" w:type="dxa"/>
          </w:tblCellMar>
        </w:tblPrEx>
        <w:tc>
          <w:tcPr>
            <w:tcW w:w="592"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571"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SP-130048</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0251</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Support for Inter-RAT Trace/MDT</w:t>
            </w:r>
          </w:p>
        </w:tc>
        <w:tc>
          <w:tcPr>
            <w:tcW w:w="408"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407" w:type="pct"/>
            <w:vMerge/>
            <w:tcBorders>
              <w:left w:val="single" w:sz="6" w:space="0" w:color="auto"/>
              <w:right w:val="single" w:sz="6" w:space="0" w:color="auto"/>
            </w:tcBorders>
            <w:shd w:val="clear" w:color="auto" w:fill="auto"/>
          </w:tcPr>
          <w:p w:rsidR="00292C5A" w:rsidRDefault="00292C5A">
            <w:pPr>
              <w:pStyle w:val="TAL"/>
              <w:rPr>
                <w:noProof/>
                <w:sz w:val="16"/>
                <w:szCs w:val="16"/>
              </w:rPr>
            </w:pPr>
          </w:p>
        </w:tc>
      </w:tr>
      <w:tr w:rsidR="00115E2E" w:rsidTr="00115E2E">
        <w:tblPrEx>
          <w:tblCellMar>
            <w:top w:w="0" w:type="dxa"/>
            <w:bottom w:w="0" w:type="dxa"/>
          </w:tblCellMar>
        </w:tblPrEx>
        <w:tc>
          <w:tcPr>
            <w:tcW w:w="592" w:type="pct"/>
            <w:tcBorders>
              <w:left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June-2013</w:t>
            </w:r>
          </w:p>
        </w:tc>
        <w:tc>
          <w:tcPr>
            <w:tcW w:w="571" w:type="pct"/>
            <w:tcBorders>
              <w:left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SA-60</w:t>
            </w: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SP-130304</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0252</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Correction in the UMTS anonymization procedure</w:t>
            </w:r>
          </w:p>
        </w:tc>
        <w:tc>
          <w:tcPr>
            <w:tcW w:w="408" w:type="pct"/>
            <w:tcBorders>
              <w:left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11.7.0</w:t>
            </w:r>
          </w:p>
        </w:tc>
        <w:tc>
          <w:tcPr>
            <w:tcW w:w="407" w:type="pct"/>
            <w:tcBorders>
              <w:left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11.8.0</w:t>
            </w:r>
          </w:p>
        </w:tc>
      </w:tr>
      <w:tr w:rsidR="00115E2E" w:rsidTr="00115E2E">
        <w:tblPrEx>
          <w:tblCellMar>
            <w:top w:w="0" w:type="dxa"/>
            <w:bottom w:w="0" w:type="dxa"/>
          </w:tblCellMar>
        </w:tblPrEx>
        <w:tc>
          <w:tcPr>
            <w:tcW w:w="592" w:type="pct"/>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571" w:type="pct"/>
            <w:tcBorders>
              <w:left w:val="single" w:sz="6" w:space="0" w:color="auto"/>
              <w:right w:val="single" w:sz="6" w:space="0" w:color="auto"/>
            </w:tcBorders>
            <w:shd w:val="clear" w:color="auto" w:fill="auto"/>
          </w:tcPr>
          <w:p w:rsidR="00292C5A" w:rsidRDefault="00292C5A">
            <w:pPr>
              <w:pStyle w:val="TAL"/>
              <w:rPr>
                <w:noProof/>
                <w:sz w:val="16"/>
                <w:szCs w:val="16"/>
              </w:rPr>
            </w:pP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Correction in the history table to the right version</w:t>
            </w:r>
          </w:p>
        </w:tc>
        <w:tc>
          <w:tcPr>
            <w:tcW w:w="408" w:type="pct"/>
            <w:tcBorders>
              <w:left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11.8.0</w:t>
            </w:r>
          </w:p>
        </w:tc>
        <w:tc>
          <w:tcPr>
            <w:tcW w:w="407" w:type="pct"/>
            <w:tcBorders>
              <w:left w:val="single" w:sz="6" w:space="0" w:color="auto"/>
              <w:right w:val="single" w:sz="6" w:space="0" w:color="auto"/>
            </w:tcBorders>
            <w:shd w:val="clear" w:color="auto" w:fill="auto"/>
          </w:tcPr>
          <w:p w:rsidR="00292C5A" w:rsidRDefault="00292C5A">
            <w:pPr>
              <w:pStyle w:val="TAL"/>
              <w:rPr>
                <w:noProof/>
                <w:sz w:val="16"/>
                <w:szCs w:val="16"/>
              </w:rPr>
            </w:pPr>
            <w:r>
              <w:rPr>
                <w:noProof/>
                <w:sz w:val="16"/>
                <w:szCs w:val="16"/>
              </w:rPr>
              <w:t>11.8.1</w:t>
            </w:r>
          </w:p>
        </w:tc>
      </w:tr>
      <w:tr w:rsidR="00115E2E" w:rsidTr="00115E2E">
        <w:tblPrEx>
          <w:tblCellMar>
            <w:top w:w="0" w:type="dxa"/>
            <w:bottom w:w="0" w:type="dxa"/>
          </w:tblCellMar>
        </w:tblPrEx>
        <w:tc>
          <w:tcPr>
            <w:tcW w:w="592" w:type="pct"/>
            <w:tcBorders>
              <w:left w:val="single" w:sz="6" w:space="0" w:color="auto"/>
              <w:right w:val="single" w:sz="6" w:space="0" w:color="auto"/>
            </w:tcBorders>
            <w:shd w:val="clear" w:color="auto" w:fill="auto"/>
          </w:tcPr>
          <w:p w:rsidR="00D01891" w:rsidRDefault="00D01891">
            <w:pPr>
              <w:pStyle w:val="TAL"/>
              <w:rPr>
                <w:noProof/>
                <w:sz w:val="16"/>
                <w:szCs w:val="16"/>
              </w:rPr>
            </w:pPr>
            <w:r>
              <w:rPr>
                <w:noProof/>
                <w:sz w:val="16"/>
                <w:szCs w:val="16"/>
              </w:rPr>
              <w:t>Dec 2013</w:t>
            </w:r>
          </w:p>
        </w:tc>
        <w:tc>
          <w:tcPr>
            <w:tcW w:w="571" w:type="pct"/>
            <w:tcBorders>
              <w:left w:val="single" w:sz="6" w:space="0" w:color="auto"/>
              <w:right w:val="single" w:sz="6" w:space="0" w:color="auto"/>
            </w:tcBorders>
            <w:shd w:val="clear" w:color="auto" w:fill="auto"/>
          </w:tcPr>
          <w:p w:rsidR="00D01891" w:rsidRDefault="00D01891">
            <w:pPr>
              <w:pStyle w:val="TAL"/>
              <w:rPr>
                <w:noProof/>
                <w:sz w:val="16"/>
                <w:szCs w:val="16"/>
              </w:rPr>
            </w:pPr>
            <w:r>
              <w:rPr>
                <w:noProof/>
                <w:sz w:val="16"/>
                <w:szCs w:val="16"/>
              </w:rPr>
              <w:t>SA-62</w:t>
            </w: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D01891" w:rsidRDefault="00D01891">
            <w:pPr>
              <w:pStyle w:val="TAL"/>
              <w:rPr>
                <w:noProof/>
                <w:sz w:val="16"/>
                <w:szCs w:val="16"/>
              </w:rPr>
            </w:pPr>
            <w:r>
              <w:rPr>
                <w:noProof/>
                <w:sz w:val="16"/>
                <w:szCs w:val="16"/>
              </w:rPr>
              <w:t>SP-130615</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D01891" w:rsidRDefault="00D01891">
            <w:pPr>
              <w:pStyle w:val="TAL"/>
              <w:rPr>
                <w:noProof/>
                <w:sz w:val="16"/>
                <w:szCs w:val="16"/>
              </w:rPr>
            </w:pPr>
            <w:r>
              <w:rPr>
                <w:noProof/>
                <w:sz w:val="16"/>
                <w:szCs w:val="16"/>
              </w:rPr>
              <w:t>0260</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D01891" w:rsidRDefault="00D01891">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D01891" w:rsidRPr="00D01891" w:rsidRDefault="00D01891">
            <w:pPr>
              <w:pStyle w:val="TAL"/>
              <w:rPr>
                <w:noProof/>
                <w:sz w:val="16"/>
                <w:szCs w:val="16"/>
              </w:rPr>
            </w:pPr>
            <w:r w:rsidRPr="00D01891">
              <w:rPr>
                <w:noProof/>
                <w:sz w:val="16"/>
                <w:szCs w:val="16"/>
              </w:rPr>
              <w:t>Add description on RLF reporting mechanism</w:t>
            </w:r>
          </w:p>
        </w:tc>
        <w:tc>
          <w:tcPr>
            <w:tcW w:w="408" w:type="pct"/>
            <w:tcBorders>
              <w:left w:val="single" w:sz="6" w:space="0" w:color="auto"/>
              <w:right w:val="single" w:sz="6" w:space="0" w:color="auto"/>
            </w:tcBorders>
            <w:shd w:val="clear" w:color="auto" w:fill="auto"/>
          </w:tcPr>
          <w:p w:rsidR="00D01891" w:rsidRDefault="00D01891">
            <w:pPr>
              <w:pStyle w:val="TAL"/>
              <w:rPr>
                <w:noProof/>
                <w:sz w:val="16"/>
                <w:szCs w:val="16"/>
              </w:rPr>
            </w:pPr>
            <w:r>
              <w:rPr>
                <w:noProof/>
                <w:sz w:val="16"/>
                <w:szCs w:val="16"/>
              </w:rPr>
              <w:t>11.8.1</w:t>
            </w:r>
          </w:p>
        </w:tc>
        <w:tc>
          <w:tcPr>
            <w:tcW w:w="407" w:type="pct"/>
            <w:tcBorders>
              <w:left w:val="single" w:sz="6" w:space="0" w:color="auto"/>
              <w:right w:val="single" w:sz="6" w:space="0" w:color="auto"/>
            </w:tcBorders>
            <w:shd w:val="clear" w:color="auto" w:fill="auto"/>
          </w:tcPr>
          <w:p w:rsidR="00D01891" w:rsidRDefault="00D01891">
            <w:pPr>
              <w:pStyle w:val="TAL"/>
              <w:rPr>
                <w:noProof/>
                <w:sz w:val="16"/>
                <w:szCs w:val="16"/>
              </w:rPr>
            </w:pPr>
            <w:r>
              <w:rPr>
                <w:noProof/>
                <w:sz w:val="16"/>
                <w:szCs w:val="16"/>
              </w:rPr>
              <w:t>12.0.0</w:t>
            </w:r>
          </w:p>
        </w:tc>
      </w:tr>
      <w:tr w:rsidR="00115E2E" w:rsidTr="00115E2E">
        <w:tblPrEx>
          <w:tblCellMar>
            <w:top w:w="0" w:type="dxa"/>
            <w:bottom w:w="0" w:type="dxa"/>
          </w:tblCellMar>
        </w:tblPrEx>
        <w:tc>
          <w:tcPr>
            <w:tcW w:w="592" w:type="pct"/>
            <w:tcBorders>
              <w:left w:val="single" w:sz="6" w:space="0" w:color="auto"/>
              <w:bottom w:val="single" w:sz="6" w:space="0" w:color="auto"/>
              <w:right w:val="single" w:sz="6" w:space="0" w:color="auto"/>
            </w:tcBorders>
            <w:shd w:val="clear" w:color="auto" w:fill="auto"/>
          </w:tcPr>
          <w:p w:rsidR="00566F30" w:rsidRDefault="00566F30">
            <w:pPr>
              <w:pStyle w:val="TAL"/>
              <w:rPr>
                <w:noProof/>
                <w:sz w:val="16"/>
                <w:szCs w:val="16"/>
              </w:rPr>
            </w:pPr>
            <w:r>
              <w:rPr>
                <w:noProof/>
                <w:sz w:val="16"/>
                <w:szCs w:val="16"/>
              </w:rPr>
              <w:t>Mar-2014</w:t>
            </w:r>
          </w:p>
        </w:tc>
        <w:tc>
          <w:tcPr>
            <w:tcW w:w="571" w:type="pct"/>
            <w:tcBorders>
              <w:left w:val="single" w:sz="6" w:space="0" w:color="auto"/>
              <w:bottom w:val="single" w:sz="6" w:space="0" w:color="auto"/>
              <w:right w:val="single" w:sz="6" w:space="0" w:color="auto"/>
            </w:tcBorders>
            <w:shd w:val="clear" w:color="auto" w:fill="auto"/>
          </w:tcPr>
          <w:p w:rsidR="00566F30" w:rsidRDefault="00566F30">
            <w:pPr>
              <w:pStyle w:val="TAL"/>
              <w:rPr>
                <w:noProof/>
                <w:sz w:val="16"/>
                <w:szCs w:val="16"/>
              </w:rPr>
            </w:pPr>
            <w:r>
              <w:rPr>
                <w:noProof/>
                <w:sz w:val="16"/>
                <w:szCs w:val="16"/>
              </w:rPr>
              <w:t>SA-63</w:t>
            </w:r>
          </w:p>
        </w:tc>
        <w:tc>
          <w:tcPr>
            <w:tcW w:w="643" w:type="pct"/>
            <w:tcBorders>
              <w:top w:val="single" w:sz="6" w:space="0" w:color="auto"/>
              <w:left w:val="single" w:sz="6" w:space="0" w:color="auto"/>
              <w:bottom w:val="single" w:sz="6" w:space="0" w:color="auto"/>
              <w:right w:val="single" w:sz="6" w:space="0" w:color="auto"/>
            </w:tcBorders>
            <w:shd w:val="clear" w:color="auto" w:fill="auto"/>
          </w:tcPr>
          <w:p w:rsidR="00566F30" w:rsidRDefault="00566F30">
            <w:pPr>
              <w:pStyle w:val="TAL"/>
              <w:rPr>
                <w:noProof/>
                <w:sz w:val="16"/>
                <w:szCs w:val="16"/>
              </w:rPr>
            </w:pPr>
            <w:r>
              <w:rPr>
                <w:noProof/>
                <w:sz w:val="16"/>
                <w:szCs w:val="16"/>
              </w:rPr>
              <w:t>SP-140031</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566F30" w:rsidRDefault="00566F30">
            <w:pPr>
              <w:pStyle w:val="TAL"/>
              <w:rPr>
                <w:noProof/>
                <w:sz w:val="16"/>
                <w:szCs w:val="16"/>
              </w:rPr>
            </w:pPr>
            <w:r>
              <w:rPr>
                <w:noProof/>
                <w:sz w:val="16"/>
                <w:szCs w:val="16"/>
              </w:rPr>
              <w:t>0262</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566F30" w:rsidRDefault="00566F30">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566F30" w:rsidRPr="00566F30" w:rsidRDefault="00566F30">
            <w:pPr>
              <w:pStyle w:val="TAL"/>
              <w:rPr>
                <w:noProof/>
                <w:sz w:val="16"/>
                <w:szCs w:val="16"/>
              </w:rPr>
            </w:pPr>
            <w:r w:rsidRPr="00566F30">
              <w:rPr>
                <w:noProof/>
                <w:sz w:val="16"/>
                <w:szCs w:val="16"/>
              </w:rPr>
              <w:t>Add missing figure for RCEF reporting example scenario</w:t>
            </w:r>
          </w:p>
        </w:tc>
        <w:tc>
          <w:tcPr>
            <w:tcW w:w="408" w:type="pct"/>
            <w:tcBorders>
              <w:left w:val="single" w:sz="6" w:space="0" w:color="auto"/>
              <w:bottom w:val="single" w:sz="6" w:space="0" w:color="auto"/>
              <w:right w:val="single" w:sz="6" w:space="0" w:color="auto"/>
            </w:tcBorders>
            <w:shd w:val="clear" w:color="auto" w:fill="auto"/>
          </w:tcPr>
          <w:p w:rsidR="00566F30" w:rsidRDefault="00566F30">
            <w:pPr>
              <w:pStyle w:val="TAL"/>
              <w:rPr>
                <w:noProof/>
                <w:sz w:val="16"/>
                <w:szCs w:val="16"/>
              </w:rPr>
            </w:pPr>
            <w:r>
              <w:rPr>
                <w:noProof/>
                <w:sz w:val="16"/>
                <w:szCs w:val="16"/>
              </w:rPr>
              <w:t>12.0.0</w:t>
            </w:r>
          </w:p>
        </w:tc>
        <w:tc>
          <w:tcPr>
            <w:tcW w:w="407" w:type="pct"/>
            <w:tcBorders>
              <w:left w:val="single" w:sz="6" w:space="0" w:color="auto"/>
              <w:bottom w:val="single" w:sz="6" w:space="0" w:color="auto"/>
              <w:right w:val="single" w:sz="6" w:space="0" w:color="auto"/>
            </w:tcBorders>
            <w:shd w:val="clear" w:color="auto" w:fill="auto"/>
          </w:tcPr>
          <w:p w:rsidR="00566F30" w:rsidRDefault="00566F30">
            <w:pPr>
              <w:pStyle w:val="TAL"/>
              <w:rPr>
                <w:noProof/>
                <w:sz w:val="16"/>
                <w:szCs w:val="16"/>
              </w:rPr>
            </w:pPr>
            <w:r>
              <w:rPr>
                <w:noProof/>
                <w:sz w:val="16"/>
                <w:szCs w:val="16"/>
              </w:rPr>
              <w:t>12.1.0</w:t>
            </w:r>
          </w:p>
        </w:tc>
      </w:tr>
      <w:tr w:rsidR="00115E2E" w:rsidTr="00115E2E">
        <w:tblPrEx>
          <w:tblCellMar>
            <w:top w:w="0" w:type="dxa"/>
            <w:bottom w:w="0" w:type="dxa"/>
          </w:tblCellMar>
        </w:tblPrEx>
        <w:tc>
          <w:tcPr>
            <w:tcW w:w="592" w:type="pct"/>
            <w:vMerge w:val="restart"/>
            <w:tcBorders>
              <w:left w:val="single" w:sz="6" w:space="0" w:color="auto"/>
              <w:right w:val="single" w:sz="6" w:space="0" w:color="auto"/>
            </w:tcBorders>
            <w:shd w:val="clear" w:color="auto" w:fill="auto"/>
          </w:tcPr>
          <w:p w:rsidR="004B43B4" w:rsidRDefault="004B43B4">
            <w:pPr>
              <w:pStyle w:val="TAL"/>
              <w:rPr>
                <w:noProof/>
                <w:sz w:val="16"/>
                <w:szCs w:val="16"/>
              </w:rPr>
            </w:pPr>
            <w:r>
              <w:rPr>
                <w:noProof/>
                <w:sz w:val="16"/>
                <w:szCs w:val="16"/>
              </w:rPr>
              <w:t>Jun-2014</w:t>
            </w:r>
          </w:p>
        </w:tc>
        <w:tc>
          <w:tcPr>
            <w:tcW w:w="571" w:type="pct"/>
            <w:vMerge w:val="restart"/>
            <w:tcBorders>
              <w:left w:val="single" w:sz="6" w:space="0" w:color="auto"/>
              <w:right w:val="single" w:sz="6" w:space="0" w:color="auto"/>
            </w:tcBorders>
            <w:shd w:val="clear" w:color="auto" w:fill="auto"/>
          </w:tcPr>
          <w:p w:rsidR="004B43B4" w:rsidRDefault="004B43B4">
            <w:pPr>
              <w:pStyle w:val="TAL"/>
              <w:rPr>
                <w:noProof/>
                <w:sz w:val="16"/>
                <w:szCs w:val="16"/>
              </w:rPr>
            </w:pPr>
            <w:r>
              <w:rPr>
                <w:noProof/>
                <w:sz w:val="16"/>
                <w:szCs w:val="16"/>
              </w:rPr>
              <w:t>SA-64</w:t>
            </w:r>
          </w:p>
        </w:tc>
        <w:tc>
          <w:tcPr>
            <w:tcW w:w="643" w:type="pct"/>
            <w:vMerge w:val="restart"/>
            <w:tcBorders>
              <w:top w:val="single" w:sz="6" w:space="0" w:color="auto"/>
              <w:left w:val="single" w:sz="6" w:space="0" w:color="auto"/>
              <w:right w:val="single" w:sz="6" w:space="0" w:color="auto"/>
            </w:tcBorders>
            <w:shd w:val="clear" w:color="auto" w:fill="auto"/>
          </w:tcPr>
          <w:p w:rsidR="004B43B4" w:rsidRDefault="004B43B4">
            <w:pPr>
              <w:pStyle w:val="TAL"/>
              <w:rPr>
                <w:noProof/>
                <w:sz w:val="16"/>
                <w:szCs w:val="16"/>
              </w:rPr>
            </w:pPr>
            <w:r>
              <w:rPr>
                <w:noProof/>
                <w:sz w:val="16"/>
                <w:szCs w:val="16"/>
              </w:rPr>
              <w:t>SP-140344</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4B43B4" w:rsidRDefault="004B43B4">
            <w:pPr>
              <w:pStyle w:val="TAL"/>
              <w:rPr>
                <w:noProof/>
                <w:sz w:val="16"/>
                <w:szCs w:val="16"/>
              </w:rPr>
            </w:pPr>
            <w:r>
              <w:rPr>
                <w:noProof/>
                <w:sz w:val="16"/>
                <w:szCs w:val="16"/>
              </w:rPr>
              <w:t>0264</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4B43B4" w:rsidRDefault="004B43B4">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4B43B4" w:rsidRPr="00566F30" w:rsidRDefault="004B43B4">
            <w:pPr>
              <w:pStyle w:val="TAL"/>
              <w:rPr>
                <w:noProof/>
                <w:sz w:val="16"/>
                <w:szCs w:val="16"/>
              </w:rPr>
            </w:pPr>
            <w:r w:rsidRPr="005A4DC8">
              <w:rPr>
                <w:noProof/>
                <w:sz w:val="16"/>
                <w:szCs w:val="16"/>
              </w:rPr>
              <w:t>Add missing MDT configuration parameters. Align with RAN specifications</w:t>
            </w:r>
          </w:p>
        </w:tc>
        <w:tc>
          <w:tcPr>
            <w:tcW w:w="408" w:type="pct"/>
            <w:vMerge w:val="restart"/>
            <w:tcBorders>
              <w:left w:val="single" w:sz="6" w:space="0" w:color="auto"/>
              <w:right w:val="single" w:sz="6" w:space="0" w:color="auto"/>
            </w:tcBorders>
            <w:shd w:val="clear" w:color="auto" w:fill="auto"/>
          </w:tcPr>
          <w:p w:rsidR="004B43B4" w:rsidRDefault="004B43B4">
            <w:pPr>
              <w:pStyle w:val="TAL"/>
              <w:rPr>
                <w:noProof/>
                <w:sz w:val="16"/>
                <w:szCs w:val="16"/>
              </w:rPr>
            </w:pPr>
            <w:r>
              <w:rPr>
                <w:noProof/>
                <w:sz w:val="16"/>
                <w:szCs w:val="16"/>
              </w:rPr>
              <w:t>12.1.0</w:t>
            </w:r>
          </w:p>
        </w:tc>
        <w:tc>
          <w:tcPr>
            <w:tcW w:w="407" w:type="pct"/>
            <w:vMerge w:val="restart"/>
            <w:tcBorders>
              <w:left w:val="single" w:sz="6" w:space="0" w:color="auto"/>
              <w:right w:val="single" w:sz="6" w:space="0" w:color="auto"/>
            </w:tcBorders>
            <w:shd w:val="clear" w:color="auto" w:fill="auto"/>
          </w:tcPr>
          <w:p w:rsidR="004B43B4" w:rsidRDefault="004B43B4">
            <w:pPr>
              <w:pStyle w:val="TAL"/>
              <w:rPr>
                <w:noProof/>
                <w:sz w:val="16"/>
                <w:szCs w:val="16"/>
              </w:rPr>
            </w:pPr>
            <w:r>
              <w:rPr>
                <w:noProof/>
                <w:sz w:val="16"/>
                <w:szCs w:val="16"/>
              </w:rPr>
              <w:t>12.2.0</w:t>
            </w:r>
          </w:p>
        </w:tc>
      </w:tr>
      <w:tr w:rsidR="00115E2E" w:rsidTr="00115E2E">
        <w:tblPrEx>
          <w:tblCellMar>
            <w:top w:w="0" w:type="dxa"/>
            <w:bottom w:w="0" w:type="dxa"/>
          </w:tblCellMar>
        </w:tblPrEx>
        <w:tc>
          <w:tcPr>
            <w:tcW w:w="592" w:type="pct"/>
            <w:vMerge/>
            <w:tcBorders>
              <w:left w:val="single" w:sz="6" w:space="0" w:color="auto"/>
              <w:right w:val="single" w:sz="6" w:space="0" w:color="auto"/>
            </w:tcBorders>
            <w:shd w:val="clear" w:color="auto" w:fill="auto"/>
          </w:tcPr>
          <w:p w:rsidR="004B43B4" w:rsidRDefault="004B43B4">
            <w:pPr>
              <w:pStyle w:val="TAL"/>
              <w:rPr>
                <w:noProof/>
                <w:sz w:val="16"/>
                <w:szCs w:val="16"/>
              </w:rPr>
            </w:pPr>
          </w:p>
        </w:tc>
        <w:tc>
          <w:tcPr>
            <w:tcW w:w="571" w:type="pct"/>
            <w:vMerge/>
            <w:tcBorders>
              <w:left w:val="single" w:sz="6" w:space="0" w:color="auto"/>
              <w:right w:val="single" w:sz="6" w:space="0" w:color="auto"/>
            </w:tcBorders>
            <w:shd w:val="clear" w:color="auto" w:fill="auto"/>
          </w:tcPr>
          <w:p w:rsidR="004B43B4" w:rsidRDefault="004B43B4">
            <w:pPr>
              <w:pStyle w:val="TAL"/>
              <w:rPr>
                <w:noProof/>
                <w:sz w:val="16"/>
                <w:szCs w:val="16"/>
              </w:rPr>
            </w:pPr>
          </w:p>
        </w:tc>
        <w:tc>
          <w:tcPr>
            <w:tcW w:w="643" w:type="pct"/>
            <w:vMerge/>
            <w:tcBorders>
              <w:left w:val="single" w:sz="6" w:space="0" w:color="auto"/>
              <w:right w:val="single" w:sz="6" w:space="0" w:color="auto"/>
            </w:tcBorders>
            <w:shd w:val="clear" w:color="auto" w:fill="auto"/>
          </w:tcPr>
          <w:p w:rsidR="004B43B4" w:rsidRDefault="004B43B4">
            <w:pPr>
              <w:pStyle w:val="TAL"/>
              <w:rPr>
                <w:noProof/>
                <w:sz w:val="16"/>
                <w:szCs w:val="16"/>
              </w:rPr>
            </w:pP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4B43B4" w:rsidRDefault="00171AB8">
            <w:pPr>
              <w:pStyle w:val="TAL"/>
              <w:rPr>
                <w:noProof/>
                <w:sz w:val="16"/>
                <w:szCs w:val="16"/>
              </w:rPr>
            </w:pPr>
            <w:r>
              <w:rPr>
                <w:noProof/>
                <w:sz w:val="16"/>
                <w:szCs w:val="16"/>
              </w:rPr>
              <w:t>0266</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4B43B4" w:rsidRDefault="00171AB8">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4B43B4" w:rsidRPr="00566F30" w:rsidRDefault="00171AB8">
            <w:pPr>
              <w:pStyle w:val="TAL"/>
              <w:rPr>
                <w:noProof/>
                <w:sz w:val="16"/>
                <w:szCs w:val="16"/>
              </w:rPr>
            </w:pPr>
            <w:r w:rsidRPr="00171AB8">
              <w:rPr>
                <w:noProof/>
                <w:sz w:val="16"/>
                <w:szCs w:val="16"/>
              </w:rPr>
              <w:t>Corrections on location measurements for MDT</w:t>
            </w:r>
          </w:p>
        </w:tc>
        <w:tc>
          <w:tcPr>
            <w:tcW w:w="408" w:type="pct"/>
            <w:vMerge/>
            <w:tcBorders>
              <w:left w:val="single" w:sz="6" w:space="0" w:color="auto"/>
              <w:right w:val="single" w:sz="6" w:space="0" w:color="auto"/>
            </w:tcBorders>
            <w:shd w:val="clear" w:color="auto" w:fill="auto"/>
          </w:tcPr>
          <w:p w:rsidR="004B43B4" w:rsidRDefault="004B43B4">
            <w:pPr>
              <w:pStyle w:val="TAL"/>
              <w:rPr>
                <w:noProof/>
                <w:sz w:val="16"/>
                <w:szCs w:val="16"/>
              </w:rPr>
            </w:pPr>
          </w:p>
        </w:tc>
        <w:tc>
          <w:tcPr>
            <w:tcW w:w="407" w:type="pct"/>
            <w:vMerge/>
            <w:tcBorders>
              <w:left w:val="single" w:sz="6" w:space="0" w:color="auto"/>
              <w:right w:val="single" w:sz="6" w:space="0" w:color="auto"/>
            </w:tcBorders>
            <w:shd w:val="clear" w:color="auto" w:fill="auto"/>
          </w:tcPr>
          <w:p w:rsidR="004B43B4" w:rsidRDefault="004B43B4">
            <w:pPr>
              <w:pStyle w:val="TAL"/>
              <w:rPr>
                <w:noProof/>
                <w:sz w:val="16"/>
                <w:szCs w:val="16"/>
              </w:rPr>
            </w:pPr>
          </w:p>
        </w:tc>
      </w:tr>
      <w:tr w:rsidR="00115E2E" w:rsidTr="00115E2E">
        <w:tblPrEx>
          <w:tblCellMar>
            <w:top w:w="0" w:type="dxa"/>
            <w:bottom w:w="0" w:type="dxa"/>
          </w:tblCellMar>
        </w:tblPrEx>
        <w:tc>
          <w:tcPr>
            <w:tcW w:w="592" w:type="pct"/>
            <w:vMerge/>
            <w:tcBorders>
              <w:left w:val="single" w:sz="6" w:space="0" w:color="auto"/>
              <w:right w:val="single" w:sz="6" w:space="0" w:color="auto"/>
            </w:tcBorders>
            <w:shd w:val="clear" w:color="auto" w:fill="auto"/>
          </w:tcPr>
          <w:p w:rsidR="00171AB8" w:rsidRDefault="00171AB8">
            <w:pPr>
              <w:pStyle w:val="TAL"/>
              <w:rPr>
                <w:noProof/>
                <w:sz w:val="16"/>
                <w:szCs w:val="16"/>
              </w:rPr>
            </w:pPr>
          </w:p>
        </w:tc>
        <w:tc>
          <w:tcPr>
            <w:tcW w:w="571" w:type="pct"/>
            <w:vMerge/>
            <w:tcBorders>
              <w:left w:val="single" w:sz="6" w:space="0" w:color="auto"/>
              <w:right w:val="single" w:sz="6" w:space="0" w:color="auto"/>
            </w:tcBorders>
            <w:shd w:val="clear" w:color="auto" w:fill="auto"/>
          </w:tcPr>
          <w:p w:rsidR="00171AB8" w:rsidRDefault="00171AB8">
            <w:pPr>
              <w:pStyle w:val="TAL"/>
              <w:rPr>
                <w:noProof/>
                <w:sz w:val="16"/>
                <w:szCs w:val="16"/>
              </w:rPr>
            </w:pPr>
          </w:p>
        </w:tc>
        <w:tc>
          <w:tcPr>
            <w:tcW w:w="643" w:type="pct"/>
            <w:vMerge/>
            <w:tcBorders>
              <w:left w:val="single" w:sz="6" w:space="0" w:color="auto"/>
              <w:right w:val="single" w:sz="6" w:space="0" w:color="auto"/>
            </w:tcBorders>
            <w:shd w:val="clear" w:color="auto" w:fill="auto"/>
          </w:tcPr>
          <w:p w:rsidR="00171AB8" w:rsidRDefault="00171AB8">
            <w:pPr>
              <w:pStyle w:val="TAL"/>
              <w:rPr>
                <w:noProof/>
                <w:sz w:val="16"/>
                <w:szCs w:val="16"/>
              </w:rPr>
            </w:pP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171AB8" w:rsidRDefault="00171AB8">
            <w:pPr>
              <w:pStyle w:val="TAL"/>
              <w:rPr>
                <w:noProof/>
                <w:sz w:val="16"/>
                <w:szCs w:val="16"/>
              </w:rPr>
            </w:pPr>
            <w:r>
              <w:rPr>
                <w:noProof/>
                <w:sz w:val="16"/>
                <w:szCs w:val="16"/>
              </w:rPr>
              <w:t>0270</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171AB8" w:rsidRDefault="00171AB8">
            <w:pPr>
              <w:pStyle w:val="TAL"/>
              <w:rPr>
                <w:noProof/>
                <w:sz w:val="16"/>
                <w:szCs w:val="16"/>
              </w:rPr>
            </w:pPr>
            <w:r>
              <w:rPr>
                <w:noProof/>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171AB8" w:rsidRPr="00566F30" w:rsidRDefault="00171AB8">
            <w:pPr>
              <w:pStyle w:val="TAL"/>
              <w:rPr>
                <w:noProof/>
                <w:sz w:val="16"/>
                <w:szCs w:val="16"/>
              </w:rPr>
            </w:pPr>
            <w:r w:rsidRPr="004B43B4">
              <w:rPr>
                <w:noProof/>
                <w:sz w:val="16"/>
                <w:szCs w:val="16"/>
              </w:rPr>
              <w:t>add missing anonymization scenario</w:t>
            </w:r>
          </w:p>
        </w:tc>
        <w:tc>
          <w:tcPr>
            <w:tcW w:w="408" w:type="pct"/>
            <w:vMerge/>
            <w:tcBorders>
              <w:left w:val="single" w:sz="6" w:space="0" w:color="auto"/>
              <w:right w:val="single" w:sz="6" w:space="0" w:color="auto"/>
            </w:tcBorders>
            <w:shd w:val="clear" w:color="auto" w:fill="auto"/>
          </w:tcPr>
          <w:p w:rsidR="00171AB8" w:rsidRDefault="00171AB8">
            <w:pPr>
              <w:pStyle w:val="TAL"/>
              <w:rPr>
                <w:noProof/>
                <w:sz w:val="16"/>
                <w:szCs w:val="16"/>
              </w:rPr>
            </w:pPr>
          </w:p>
        </w:tc>
        <w:tc>
          <w:tcPr>
            <w:tcW w:w="407" w:type="pct"/>
            <w:vMerge/>
            <w:tcBorders>
              <w:left w:val="single" w:sz="6" w:space="0" w:color="auto"/>
              <w:right w:val="single" w:sz="6" w:space="0" w:color="auto"/>
            </w:tcBorders>
            <w:shd w:val="clear" w:color="auto" w:fill="auto"/>
          </w:tcPr>
          <w:p w:rsidR="00171AB8" w:rsidRDefault="00171AB8">
            <w:pPr>
              <w:pStyle w:val="TAL"/>
              <w:rPr>
                <w:noProof/>
                <w:sz w:val="16"/>
                <w:szCs w:val="16"/>
              </w:rPr>
            </w:pPr>
          </w:p>
        </w:tc>
      </w:tr>
      <w:tr w:rsidR="00115E2E" w:rsidTr="00115E2E">
        <w:tblPrEx>
          <w:tblCellMar>
            <w:top w:w="0" w:type="dxa"/>
            <w:bottom w:w="0" w:type="dxa"/>
          </w:tblCellMar>
        </w:tblPrEx>
        <w:tc>
          <w:tcPr>
            <w:tcW w:w="592" w:type="pct"/>
            <w:tcBorders>
              <w:left w:val="single" w:sz="6" w:space="0" w:color="auto"/>
              <w:right w:val="single" w:sz="6" w:space="0" w:color="auto"/>
            </w:tcBorders>
            <w:shd w:val="clear" w:color="auto" w:fill="auto"/>
          </w:tcPr>
          <w:p w:rsidR="00FE2657" w:rsidRDefault="00FE2657">
            <w:pPr>
              <w:pStyle w:val="TAL"/>
              <w:rPr>
                <w:noProof/>
                <w:sz w:val="16"/>
                <w:szCs w:val="16"/>
              </w:rPr>
            </w:pPr>
            <w:r>
              <w:rPr>
                <w:noProof/>
                <w:sz w:val="16"/>
                <w:szCs w:val="16"/>
              </w:rPr>
              <w:t>Sep-2014</w:t>
            </w:r>
          </w:p>
        </w:tc>
        <w:tc>
          <w:tcPr>
            <w:tcW w:w="571" w:type="pct"/>
            <w:tcBorders>
              <w:left w:val="single" w:sz="6" w:space="0" w:color="auto"/>
              <w:right w:val="single" w:sz="6" w:space="0" w:color="auto"/>
            </w:tcBorders>
            <w:shd w:val="clear" w:color="auto" w:fill="auto"/>
          </w:tcPr>
          <w:p w:rsidR="00FE2657" w:rsidRDefault="00FE2657">
            <w:pPr>
              <w:pStyle w:val="TAL"/>
              <w:rPr>
                <w:noProof/>
                <w:sz w:val="16"/>
                <w:szCs w:val="16"/>
              </w:rPr>
            </w:pPr>
            <w:r>
              <w:rPr>
                <w:noProof/>
                <w:sz w:val="16"/>
                <w:szCs w:val="16"/>
              </w:rPr>
              <w:t>SA-65</w:t>
            </w:r>
          </w:p>
        </w:tc>
        <w:tc>
          <w:tcPr>
            <w:tcW w:w="643" w:type="pct"/>
            <w:tcBorders>
              <w:left w:val="single" w:sz="6" w:space="0" w:color="auto"/>
              <w:right w:val="single" w:sz="6" w:space="0" w:color="auto"/>
            </w:tcBorders>
            <w:shd w:val="clear" w:color="auto" w:fill="auto"/>
          </w:tcPr>
          <w:p w:rsidR="00FE2657" w:rsidRDefault="00FE2657">
            <w:pPr>
              <w:pStyle w:val="TAL"/>
              <w:rPr>
                <w:noProof/>
                <w:sz w:val="16"/>
                <w:szCs w:val="16"/>
              </w:rPr>
            </w:pPr>
            <w:r>
              <w:rPr>
                <w:noProof/>
                <w:sz w:val="16"/>
                <w:szCs w:val="16"/>
              </w:rPr>
              <w:t>SP-140570</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FE2657" w:rsidRDefault="00FE2657">
            <w:pPr>
              <w:pStyle w:val="TAL"/>
              <w:rPr>
                <w:noProof/>
                <w:sz w:val="16"/>
                <w:szCs w:val="16"/>
              </w:rPr>
            </w:pPr>
            <w:r>
              <w:rPr>
                <w:noProof/>
                <w:sz w:val="16"/>
                <w:szCs w:val="16"/>
              </w:rPr>
              <w:t>0272</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FE2657" w:rsidRDefault="00FE2657">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FE2657" w:rsidRPr="004B43B4" w:rsidRDefault="00FE2657">
            <w:pPr>
              <w:pStyle w:val="TAL"/>
              <w:rPr>
                <w:noProof/>
                <w:sz w:val="16"/>
                <w:szCs w:val="16"/>
              </w:rPr>
            </w:pPr>
            <w:r w:rsidRPr="00FE2657">
              <w:rPr>
                <w:noProof/>
                <w:sz w:val="16"/>
                <w:szCs w:val="16"/>
              </w:rPr>
              <w:t>Adding reference for location measurement Angle of Arrival for MDT</w:t>
            </w:r>
          </w:p>
        </w:tc>
        <w:tc>
          <w:tcPr>
            <w:tcW w:w="408" w:type="pct"/>
            <w:tcBorders>
              <w:left w:val="single" w:sz="6" w:space="0" w:color="auto"/>
              <w:right w:val="single" w:sz="6" w:space="0" w:color="auto"/>
            </w:tcBorders>
            <w:shd w:val="clear" w:color="auto" w:fill="auto"/>
          </w:tcPr>
          <w:p w:rsidR="00FE2657" w:rsidRDefault="00FE2657">
            <w:pPr>
              <w:pStyle w:val="TAL"/>
              <w:rPr>
                <w:noProof/>
                <w:sz w:val="16"/>
                <w:szCs w:val="16"/>
              </w:rPr>
            </w:pPr>
            <w:r>
              <w:rPr>
                <w:noProof/>
                <w:sz w:val="16"/>
                <w:szCs w:val="16"/>
              </w:rPr>
              <w:t>12.2.0</w:t>
            </w:r>
          </w:p>
        </w:tc>
        <w:tc>
          <w:tcPr>
            <w:tcW w:w="407" w:type="pct"/>
            <w:tcBorders>
              <w:left w:val="single" w:sz="6" w:space="0" w:color="auto"/>
              <w:right w:val="single" w:sz="6" w:space="0" w:color="auto"/>
            </w:tcBorders>
            <w:shd w:val="clear" w:color="auto" w:fill="auto"/>
          </w:tcPr>
          <w:p w:rsidR="00FE2657" w:rsidRDefault="00FE2657">
            <w:pPr>
              <w:pStyle w:val="TAL"/>
              <w:rPr>
                <w:noProof/>
                <w:sz w:val="16"/>
                <w:szCs w:val="16"/>
              </w:rPr>
            </w:pPr>
            <w:r>
              <w:rPr>
                <w:noProof/>
                <w:sz w:val="16"/>
                <w:szCs w:val="16"/>
              </w:rPr>
              <w:t>12.3.0</w:t>
            </w:r>
          </w:p>
        </w:tc>
      </w:tr>
      <w:tr w:rsidR="00115E2E" w:rsidTr="00115E2E">
        <w:tblPrEx>
          <w:tblCellMar>
            <w:top w:w="0" w:type="dxa"/>
            <w:bottom w:w="0" w:type="dxa"/>
          </w:tblCellMar>
        </w:tblPrEx>
        <w:tc>
          <w:tcPr>
            <w:tcW w:w="592" w:type="pct"/>
            <w:tcBorders>
              <w:left w:val="single" w:sz="6" w:space="0" w:color="auto"/>
              <w:right w:val="single" w:sz="6" w:space="0" w:color="auto"/>
            </w:tcBorders>
            <w:shd w:val="clear" w:color="auto" w:fill="auto"/>
          </w:tcPr>
          <w:p w:rsidR="007D4E69" w:rsidRDefault="007D4E69">
            <w:pPr>
              <w:pStyle w:val="TAL"/>
              <w:rPr>
                <w:noProof/>
                <w:sz w:val="16"/>
                <w:szCs w:val="16"/>
              </w:rPr>
            </w:pPr>
            <w:r>
              <w:rPr>
                <w:noProof/>
                <w:sz w:val="16"/>
                <w:szCs w:val="16"/>
              </w:rPr>
              <w:t>Dec-2014</w:t>
            </w:r>
          </w:p>
        </w:tc>
        <w:tc>
          <w:tcPr>
            <w:tcW w:w="571" w:type="pct"/>
            <w:tcBorders>
              <w:left w:val="single" w:sz="6" w:space="0" w:color="auto"/>
              <w:right w:val="single" w:sz="6" w:space="0" w:color="auto"/>
            </w:tcBorders>
            <w:shd w:val="clear" w:color="auto" w:fill="auto"/>
          </w:tcPr>
          <w:p w:rsidR="007D4E69" w:rsidRDefault="007D4E69">
            <w:pPr>
              <w:pStyle w:val="TAL"/>
              <w:rPr>
                <w:noProof/>
                <w:sz w:val="16"/>
                <w:szCs w:val="16"/>
              </w:rPr>
            </w:pPr>
            <w:r>
              <w:rPr>
                <w:noProof/>
                <w:sz w:val="16"/>
                <w:szCs w:val="16"/>
              </w:rPr>
              <w:t>SA-66</w:t>
            </w:r>
          </w:p>
        </w:tc>
        <w:tc>
          <w:tcPr>
            <w:tcW w:w="643" w:type="pct"/>
            <w:tcBorders>
              <w:left w:val="single" w:sz="6" w:space="0" w:color="auto"/>
              <w:right w:val="single" w:sz="6" w:space="0" w:color="auto"/>
            </w:tcBorders>
            <w:shd w:val="clear" w:color="auto" w:fill="auto"/>
          </w:tcPr>
          <w:p w:rsidR="007D4E69" w:rsidRDefault="007D4E69">
            <w:pPr>
              <w:pStyle w:val="TAL"/>
              <w:rPr>
                <w:noProof/>
                <w:sz w:val="16"/>
                <w:szCs w:val="16"/>
              </w:rPr>
            </w:pPr>
            <w:r>
              <w:rPr>
                <w:noProof/>
                <w:sz w:val="16"/>
                <w:szCs w:val="16"/>
              </w:rPr>
              <w:t>SP-140800</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7D4E69" w:rsidRDefault="007D4E69">
            <w:pPr>
              <w:pStyle w:val="TAL"/>
              <w:rPr>
                <w:noProof/>
                <w:sz w:val="16"/>
                <w:szCs w:val="16"/>
              </w:rPr>
            </w:pPr>
            <w:r>
              <w:rPr>
                <w:noProof/>
                <w:sz w:val="16"/>
                <w:szCs w:val="16"/>
              </w:rPr>
              <w:t>0277</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7D4E69" w:rsidRDefault="007D4E69">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7D4E69" w:rsidRPr="00FE2657" w:rsidRDefault="007D4E69">
            <w:pPr>
              <w:pStyle w:val="TAL"/>
              <w:rPr>
                <w:noProof/>
                <w:sz w:val="16"/>
                <w:szCs w:val="16"/>
              </w:rPr>
            </w:pPr>
            <w:r w:rsidRPr="007D4E69">
              <w:rPr>
                <w:noProof/>
                <w:sz w:val="16"/>
                <w:szCs w:val="16"/>
              </w:rPr>
              <w:t>Super CR for work item Network Sharing.</w:t>
            </w:r>
          </w:p>
        </w:tc>
        <w:tc>
          <w:tcPr>
            <w:tcW w:w="408" w:type="pct"/>
            <w:tcBorders>
              <w:left w:val="single" w:sz="6" w:space="0" w:color="auto"/>
              <w:right w:val="single" w:sz="6" w:space="0" w:color="auto"/>
            </w:tcBorders>
            <w:shd w:val="clear" w:color="auto" w:fill="auto"/>
          </w:tcPr>
          <w:p w:rsidR="007D4E69" w:rsidRDefault="007D4E69">
            <w:pPr>
              <w:pStyle w:val="TAL"/>
              <w:rPr>
                <w:noProof/>
                <w:sz w:val="16"/>
                <w:szCs w:val="16"/>
              </w:rPr>
            </w:pPr>
            <w:r>
              <w:rPr>
                <w:noProof/>
                <w:sz w:val="16"/>
                <w:szCs w:val="16"/>
              </w:rPr>
              <w:t>12.3.0</w:t>
            </w:r>
          </w:p>
        </w:tc>
        <w:tc>
          <w:tcPr>
            <w:tcW w:w="407" w:type="pct"/>
            <w:tcBorders>
              <w:left w:val="single" w:sz="6" w:space="0" w:color="auto"/>
              <w:right w:val="single" w:sz="6" w:space="0" w:color="auto"/>
            </w:tcBorders>
            <w:shd w:val="clear" w:color="auto" w:fill="auto"/>
          </w:tcPr>
          <w:p w:rsidR="007D4E69" w:rsidRDefault="007D4E69">
            <w:pPr>
              <w:pStyle w:val="TAL"/>
              <w:rPr>
                <w:noProof/>
                <w:sz w:val="16"/>
                <w:szCs w:val="16"/>
              </w:rPr>
            </w:pPr>
            <w:r>
              <w:rPr>
                <w:noProof/>
                <w:sz w:val="16"/>
                <w:szCs w:val="16"/>
              </w:rPr>
              <w:t>12.4.0</w:t>
            </w:r>
          </w:p>
        </w:tc>
      </w:tr>
      <w:tr w:rsidR="00115E2E" w:rsidTr="00115E2E">
        <w:tblPrEx>
          <w:tblCellMar>
            <w:top w:w="0" w:type="dxa"/>
            <w:bottom w:w="0" w:type="dxa"/>
          </w:tblCellMar>
        </w:tblPrEx>
        <w:tc>
          <w:tcPr>
            <w:tcW w:w="592" w:type="pct"/>
            <w:tcBorders>
              <w:left w:val="single" w:sz="6" w:space="0" w:color="auto"/>
              <w:right w:val="single" w:sz="6" w:space="0" w:color="auto"/>
            </w:tcBorders>
            <w:shd w:val="clear" w:color="auto" w:fill="auto"/>
          </w:tcPr>
          <w:p w:rsidR="003C7ED5" w:rsidRDefault="003C7ED5">
            <w:pPr>
              <w:pStyle w:val="TAL"/>
              <w:rPr>
                <w:noProof/>
                <w:sz w:val="16"/>
                <w:szCs w:val="16"/>
              </w:rPr>
            </w:pPr>
            <w:r>
              <w:rPr>
                <w:noProof/>
                <w:sz w:val="16"/>
                <w:szCs w:val="16"/>
              </w:rPr>
              <w:t>Jun 2015</w:t>
            </w:r>
          </w:p>
        </w:tc>
        <w:tc>
          <w:tcPr>
            <w:tcW w:w="571" w:type="pct"/>
            <w:tcBorders>
              <w:left w:val="single" w:sz="6" w:space="0" w:color="auto"/>
              <w:right w:val="single" w:sz="6" w:space="0" w:color="auto"/>
            </w:tcBorders>
            <w:shd w:val="clear" w:color="auto" w:fill="auto"/>
          </w:tcPr>
          <w:p w:rsidR="003C7ED5" w:rsidRDefault="003C7ED5">
            <w:pPr>
              <w:pStyle w:val="TAL"/>
              <w:rPr>
                <w:noProof/>
                <w:sz w:val="16"/>
                <w:szCs w:val="16"/>
              </w:rPr>
            </w:pPr>
            <w:r>
              <w:rPr>
                <w:noProof/>
                <w:sz w:val="16"/>
                <w:szCs w:val="16"/>
              </w:rPr>
              <w:t>SA-68</w:t>
            </w:r>
          </w:p>
        </w:tc>
        <w:tc>
          <w:tcPr>
            <w:tcW w:w="643" w:type="pct"/>
            <w:tcBorders>
              <w:left w:val="single" w:sz="6" w:space="0" w:color="auto"/>
              <w:bottom w:val="single" w:sz="6" w:space="0" w:color="auto"/>
              <w:right w:val="single" w:sz="6" w:space="0" w:color="auto"/>
            </w:tcBorders>
            <w:shd w:val="clear" w:color="auto" w:fill="auto"/>
          </w:tcPr>
          <w:p w:rsidR="003C7ED5" w:rsidRDefault="003C7ED5">
            <w:pPr>
              <w:pStyle w:val="TAL"/>
              <w:rPr>
                <w:noProof/>
                <w:sz w:val="16"/>
                <w:szCs w:val="16"/>
              </w:rPr>
            </w:pPr>
            <w:r>
              <w:rPr>
                <w:noProof/>
                <w:sz w:val="16"/>
                <w:szCs w:val="16"/>
              </w:rPr>
              <w:t>SP-150315</w:t>
            </w:r>
          </w:p>
        </w:tc>
        <w:tc>
          <w:tcPr>
            <w:tcW w:w="429" w:type="pct"/>
            <w:tcBorders>
              <w:top w:val="single" w:sz="6" w:space="0" w:color="auto"/>
              <w:left w:val="single" w:sz="6" w:space="0" w:color="auto"/>
              <w:bottom w:val="single" w:sz="6" w:space="0" w:color="auto"/>
              <w:right w:val="single" w:sz="6" w:space="0" w:color="auto"/>
            </w:tcBorders>
            <w:shd w:val="clear" w:color="auto" w:fill="auto"/>
          </w:tcPr>
          <w:p w:rsidR="003C7ED5" w:rsidRDefault="003C7ED5">
            <w:pPr>
              <w:pStyle w:val="TAL"/>
              <w:rPr>
                <w:noProof/>
                <w:sz w:val="16"/>
                <w:szCs w:val="16"/>
              </w:rPr>
            </w:pPr>
            <w:r>
              <w:rPr>
                <w:noProof/>
                <w:sz w:val="16"/>
                <w:szCs w:val="16"/>
              </w:rPr>
              <w:t>0278</w:t>
            </w:r>
          </w:p>
        </w:tc>
        <w:tc>
          <w:tcPr>
            <w:tcW w:w="286" w:type="pct"/>
            <w:tcBorders>
              <w:top w:val="single" w:sz="6" w:space="0" w:color="auto"/>
              <w:left w:val="single" w:sz="6" w:space="0" w:color="auto"/>
              <w:bottom w:val="single" w:sz="6" w:space="0" w:color="auto"/>
              <w:right w:val="single" w:sz="6" w:space="0" w:color="auto"/>
            </w:tcBorders>
            <w:shd w:val="clear" w:color="auto" w:fill="auto"/>
          </w:tcPr>
          <w:p w:rsidR="003C7ED5" w:rsidRDefault="003C7ED5">
            <w:pPr>
              <w:pStyle w:val="TAL"/>
              <w:rPr>
                <w:noProof/>
                <w:sz w:val="16"/>
                <w:szCs w:val="16"/>
              </w:rPr>
            </w:pPr>
            <w:r>
              <w:rPr>
                <w:noProof/>
                <w:sz w:val="16"/>
                <w:szCs w:val="16"/>
              </w:rPr>
              <w:t>2</w:t>
            </w:r>
          </w:p>
        </w:tc>
        <w:tc>
          <w:tcPr>
            <w:tcW w:w="1664" w:type="pct"/>
            <w:tcBorders>
              <w:top w:val="single" w:sz="6" w:space="0" w:color="auto"/>
              <w:left w:val="single" w:sz="6" w:space="0" w:color="auto"/>
              <w:bottom w:val="single" w:sz="6" w:space="0" w:color="auto"/>
              <w:right w:val="single" w:sz="6" w:space="0" w:color="auto"/>
            </w:tcBorders>
            <w:shd w:val="clear" w:color="auto" w:fill="auto"/>
          </w:tcPr>
          <w:p w:rsidR="003C7ED5" w:rsidRPr="007D4E69" w:rsidRDefault="003C7ED5">
            <w:pPr>
              <w:pStyle w:val="TAL"/>
              <w:rPr>
                <w:noProof/>
                <w:sz w:val="16"/>
                <w:szCs w:val="16"/>
              </w:rPr>
            </w:pPr>
            <w:r w:rsidRPr="003C7ED5">
              <w:rPr>
                <w:noProof/>
                <w:sz w:val="16"/>
                <w:szCs w:val="16"/>
              </w:rPr>
              <w:t>Multi-Broadcast Single Frequency Network (MBSFN) Minimization of Drive Tests (MDT) enhancement.</w:t>
            </w:r>
          </w:p>
        </w:tc>
        <w:tc>
          <w:tcPr>
            <w:tcW w:w="408" w:type="pct"/>
            <w:tcBorders>
              <w:left w:val="single" w:sz="6" w:space="0" w:color="auto"/>
              <w:right w:val="single" w:sz="6" w:space="0" w:color="auto"/>
            </w:tcBorders>
            <w:shd w:val="clear" w:color="auto" w:fill="auto"/>
          </w:tcPr>
          <w:p w:rsidR="003C7ED5" w:rsidRDefault="003C7ED5">
            <w:pPr>
              <w:pStyle w:val="TAL"/>
              <w:rPr>
                <w:noProof/>
                <w:sz w:val="16"/>
                <w:szCs w:val="16"/>
              </w:rPr>
            </w:pPr>
            <w:r>
              <w:rPr>
                <w:noProof/>
                <w:sz w:val="16"/>
                <w:szCs w:val="16"/>
              </w:rPr>
              <w:t>12.4.0</w:t>
            </w:r>
          </w:p>
        </w:tc>
        <w:tc>
          <w:tcPr>
            <w:tcW w:w="407" w:type="pct"/>
            <w:tcBorders>
              <w:left w:val="single" w:sz="6" w:space="0" w:color="auto"/>
              <w:right w:val="single" w:sz="6" w:space="0" w:color="auto"/>
            </w:tcBorders>
            <w:shd w:val="clear" w:color="auto" w:fill="auto"/>
          </w:tcPr>
          <w:p w:rsidR="003C7ED5" w:rsidRDefault="003C7ED5">
            <w:pPr>
              <w:pStyle w:val="TAL"/>
              <w:rPr>
                <w:noProof/>
                <w:sz w:val="16"/>
                <w:szCs w:val="16"/>
              </w:rPr>
            </w:pPr>
            <w:r>
              <w:rPr>
                <w:noProof/>
                <w:sz w:val="16"/>
                <w:szCs w:val="16"/>
              </w:rPr>
              <w:t>13.0.0</w:t>
            </w:r>
          </w:p>
        </w:tc>
      </w:tr>
    </w:tbl>
    <w:p w:rsidR="00292C5A" w:rsidRDefault="00292C5A"/>
    <w:tbl>
      <w:tblPr>
        <w:tblW w:w="10773"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1134"/>
        <w:gridCol w:w="1134"/>
        <w:gridCol w:w="1276"/>
        <w:gridCol w:w="851"/>
        <w:gridCol w:w="850"/>
        <w:gridCol w:w="851"/>
        <w:gridCol w:w="3260"/>
        <w:gridCol w:w="1417"/>
        <w:tblGridChange w:id="1873">
          <w:tblGrid>
            <w:gridCol w:w="1134"/>
            <w:gridCol w:w="1134"/>
            <w:gridCol w:w="1276"/>
            <w:gridCol w:w="851"/>
            <w:gridCol w:w="850"/>
            <w:gridCol w:w="851"/>
            <w:gridCol w:w="3260"/>
            <w:gridCol w:w="1417"/>
          </w:tblGrid>
        </w:tblGridChange>
      </w:tblGrid>
      <w:tr w:rsidR="00040F95" w:rsidRPr="0047037B" w:rsidTr="002C021D">
        <w:tblPrEx>
          <w:tblCellMar>
            <w:top w:w="0" w:type="dxa"/>
            <w:bottom w:w="0" w:type="dxa"/>
          </w:tblCellMar>
        </w:tblPrEx>
        <w:trPr>
          <w:cantSplit/>
        </w:trPr>
        <w:tc>
          <w:tcPr>
            <w:tcW w:w="10773" w:type="dxa"/>
            <w:gridSpan w:val="8"/>
            <w:tcBorders>
              <w:bottom w:val="nil"/>
            </w:tcBorders>
            <w:shd w:val="solid" w:color="FFFFFF" w:fill="auto"/>
          </w:tcPr>
          <w:p w:rsidR="00040F95" w:rsidRPr="0047037B" w:rsidRDefault="00040F95" w:rsidP="0086592B">
            <w:pPr>
              <w:pStyle w:val="TAL"/>
              <w:jc w:val="center"/>
              <w:rPr>
                <w:b/>
                <w:sz w:val="16"/>
              </w:rPr>
            </w:pPr>
            <w:r w:rsidRPr="0047037B">
              <w:rPr>
                <w:b/>
              </w:rPr>
              <w:t>Change history</w:t>
            </w:r>
          </w:p>
        </w:tc>
      </w:tr>
      <w:tr w:rsidR="00105FFC" w:rsidRPr="0047037B" w:rsidTr="00CD569B">
        <w:tblPrEx>
          <w:tblCellMar>
            <w:top w:w="0" w:type="dxa"/>
            <w:bottom w:w="0" w:type="dxa"/>
          </w:tblCellMar>
        </w:tblPrEx>
        <w:tc>
          <w:tcPr>
            <w:tcW w:w="1134" w:type="dxa"/>
            <w:shd w:val="pct10" w:color="auto" w:fill="FFFFFF"/>
          </w:tcPr>
          <w:p w:rsidR="00040F95" w:rsidRPr="0047037B" w:rsidRDefault="00040F95" w:rsidP="0086592B">
            <w:pPr>
              <w:pStyle w:val="TAL"/>
              <w:rPr>
                <w:b/>
                <w:sz w:val="16"/>
              </w:rPr>
            </w:pPr>
            <w:r w:rsidRPr="0047037B">
              <w:rPr>
                <w:b/>
                <w:sz w:val="16"/>
              </w:rPr>
              <w:t>Date</w:t>
            </w:r>
          </w:p>
        </w:tc>
        <w:tc>
          <w:tcPr>
            <w:tcW w:w="1134" w:type="dxa"/>
            <w:shd w:val="pct10" w:color="auto" w:fill="FFFFFF"/>
          </w:tcPr>
          <w:p w:rsidR="00040F95" w:rsidRPr="0047037B" w:rsidRDefault="00040F95" w:rsidP="0086592B">
            <w:pPr>
              <w:pStyle w:val="TAL"/>
              <w:rPr>
                <w:b/>
                <w:sz w:val="16"/>
              </w:rPr>
            </w:pPr>
            <w:r w:rsidRPr="0047037B">
              <w:rPr>
                <w:b/>
                <w:sz w:val="16"/>
              </w:rPr>
              <w:t>Meeting</w:t>
            </w:r>
          </w:p>
        </w:tc>
        <w:tc>
          <w:tcPr>
            <w:tcW w:w="1276" w:type="dxa"/>
            <w:shd w:val="pct10" w:color="auto" w:fill="FFFFFF"/>
          </w:tcPr>
          <w:p w:rsidR="00040F95" w:rsidRPr="0047037B" w:rsidRDefault="00040F95" w:rsidP="0086592B">
            <w:pPr>
              <w:pStyle w:val="TAL"/>
              <w:rPr>
                <w:b/>
                <w:sz w:val="16"/>
              </w:rPr>
            </w:pPr>
            <w:r w:rsidRPr="0047037B">
              <w:rPr>
                <w:b/>
                <w:sz w:val="16"/>
              </w:rPr>
              <w:t>TDoc</w:t>
            </w:r>
          </w:p>
        </w:tc>
        <w:tc>
          <w:tcPr>
            <w:tcW w:w="851" w:type="dxa"/>
            <w:shd w:val="pct10" w:color="auto" w:fill="FFFFFF"/>
          </w:tcPr>
          <w:p w:rsidR="00040F95" w:rsidRPr="0047037B" w:rsidRDefault="00040F95" w:rsidP="0086592B">
            <w:pPr>
              <w:pStyle w:val="TAL"/>
              <w:rPr>
                <w:b/>
                <w:sz w:val="16"/>
              </w:rPr>
            </w:pPr>
            <w:r w:rsidRPr="0047037B">
              <w:rPr>
                <w:b/>
                <w:sz w:val="16"/>
              </w:rPr>
              <w:t>CR</w:t>
            </w:r>
          </w:p>
        </w:tc>
        <w:tc>
          <w:tcPr>
            <w:tcW w:w="850" w:type="dxa"/>
            <w:shd w:val="pct10" w:color="auto" w:fill="FFFFFF"/>
          </w:tcPr>
          <w:p w:rsidR="00040F95" w:rsidRPr="0047037B" w:rsidRDefault="00040F95" w:rsidP="0086592B">
            <w:pPr>
              <w:pStyle w:val="TAL"/>
              <w:rPr>
                <w:b/>
                <w:sz w:val="16"/>
              </w:rPr>
            </w:pPr>
            <w:r w:rsidRPr="0047037B">
              <w:rPr>
                <w:b/>
                <w:sz w:val="16"/>
              </w:rPr>
              <w:t>Rev</w:t>
            </w:r>
          </w:p>
        </w:tc>
        <w:tc>
          <w:tcPr>
            <w:tcW w:w="851" w:type="dxa"/>
            <w:shd w:val="pct10" w:color="auto" w:fill="FFFFFF"/>
          </w:tcPr>
          <w:p w:rsidR="00040F95" w:rsidRPr="0047037B" w:rsidRDefault="00040F95" w:rsidP="0086592B">
            <w:pPr>
              <w:pStyle w:val="TAL"/>
              <w:rPr>
                <w:b/>
                <w:sz w:val="16"/>
              </w:rPr>
            </w:pPr>
            <w:r w:rsidRPr="0047037B">
              <w:rPr>
                <w:b/>
                <w:sz w:val="16"/>
              </w:rPr>
              <w:t>Cat</w:t>
            </w:r>
          </w:p>
        </w:tc>
        <w:tc>
          <w:tcPr>
            <w:tcW w:w="3260" w:type="dxa"/>
            <w:shd w:val="pct10" w:color="auto" w:fill="FFFFFF"/>
          </w:tcPr>
          <w:p w:rsidR="00040F95" w:rsidRPr="0047037B" w:rsidRDefault="00040F95" w:rsidP="0086592B">
            <w:pPr>
              <w:pStyle w:val="TAL"/>
              <w:rPr>
                <w:b/>
                <w:sz w:val="16"/>
              </w:rPr>
            </w:pPr>
            <w:r w:rsidRPr="0047037B">
              <w:rPr>
                <w:b/>
                <w:sz w:val="16"/>
              </w:rPr>
              <w:t>Subject/Comment</w:t>
            </w:r>
          </w:p>
        </w:tc>
        <w:tc>
          <w:tcPr>
            <w:tcW w:w="1417" w:type="dxa"/>
            <w:shd w:val="pct10" w:color="auto" w:fill="FFFFFF"/>
          </w:tcPr>
          <w:p w:rsidR="00040F95" w:rsidRPr="0047037B" w:rsidRDefault="00040F95" w:rsidP="0086592B">
            <w:pPr>
              <w:pStyle w:val="TAL"/>
              <w:rPr>
                <w:b/>
                <w:sz w:val="16"/>
              </w:rPr>
            </w:pPr>
            <w:r w:rsidRPr="0047037B">
              <w:rPr>
                <w:b/>
                <w:sz w:val="16"/>
              </w:rPr>
              <w:t>New version</w:t>
            </w:r>
          </w:p>
        </w:tc>
      </w:tr>
      <w:tr w:rsidR="00105FFC"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040F95" w:rsidRDefault="00040F95" w:rsidP="00105FFC">
            <w:pPr>
              <w:pStyle w:val="TAL"/>
            </w:pPr>
            <w:r>
              <w:t>2017-03</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040F95" w:rsidRDefault="00040F95" w:rsidP="00105FFC">
            <w:pPr>
              <w:pStyle w:val="TAL"/>
            </w:pPr>
            <w:r>
              <w:t>SA#75</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040F95" w:rsidRDefault="00040F95" w:rsidP="00105FFC">
            <w:pPr>
              <w:pStyle w:val="TAL"/>
            </w:pP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040F95" w:rsidRDefault="00040F95" w:rsidP="00105FFC">
            <w:pPr>
              <w:pStyle w:val="TAL"/>
            </w:pP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040F95" w:rsidRDefault="00040F95" w:rsidP="00105FFC">
            <w:pPr>
              <w:pStyle w:val="TAL"/>
            </w:pP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040F95" w:rsidRDefault="00040F95" w:rsidP="00105FFC">
            <w:pPr>
              <w:pStyle w:val="TAL"/>
            </w:pP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040F95" w:rsidRDefault="00040F95" w:rsidP="00105FFC">
            <w:pPr>
              <w:pStyle w:val="TAL"/>
            </w:pPr>
            <w:r>
              <w:t>Promotion to Release 14 without technical change</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040F95" w:rsidRDefault="00040F95" w:rsidP="00105FFC">
            <w:pPr>
              <w:pStyle w:val="TAL"/>
            </w:pPr>
            <w:r>
              <w:t>14.0.0</w:t>
            </w:r>
          </w:p>
        </w:tc>
      </w:tr>
      <w:tr w:rsidR="00105FFC"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D20A32" w:rsidRDefault="00D20A32" w:rsidP="00105FFC">
            <w:pPr>
              <w:pStyle w:val="TAL"/>
            </w:pPr>
            <w:r>
              <w:t>2017-09</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D20A32" w:rsidRDefault="00D20A32" w:rsidP="00105FFC">
            <w:pPr>
              <w:pStyle w:val="TAL"/>
            </w:pPr>
            <w:r>
              <w:t>SA#77</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D20A32" w:rsidRDefault="00D20A32" w:rsidP="00105FFC">
            <w:pPr>
              <w:pStyle w:val="TAL"/>
            </w:pPr>
            <w:r>
              <w:t>SP-170655</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D20A32" w:rsidRDefault="00D20A32" w:rsidP="00105FFC">
            <w:pPr>
              <w:pStyle w:val="TAL"/>
            </w:pPr>
            <w:r>
              <w:t>0279</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D20A32" w:rsidRDefault="00D20A32" w:rsidP="00105FFC">
            <w:pPr>
              <w:pStyle w:val="TAL"/>
            </w:pPr>
            <w:r>
              <w:t>-</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D20A32" w:rsidRDefault="00D20A32" w:rsidP="00105FFC">
            <w:pPr>
              <w:pStyle w:val="TAL"/>
            </w:pPr>
            <w:r>
              <w:t>F</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D20A32" w:rsidRDefault="00D20A32" w:rsidP="00105FFC">
            <w:pPr>
              <w:pStyle w:val="TAL"/>
              <w:rPr>
                <w:noProof/>
              </w:rPr>
            </w:pPr>
            <w:r w:rsidRPr="00D20A32">
              <w:rPr>
                <w:noProof/>
              </w:rPr>
              <w:t>Modification of parameters of Area Scope for MDT</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D20A32" w:rsidRDefault="00D20A32" w:rsidP="00105FFC">
            <w:pPr>
              <w:pStyle w:val="TAL"/>
            </w:pPr>
            <w:r>
              <w:t>1</w:t>
            </w:r>
            <w:r w:rsidR="001E5A18">
              <w:t>5.0.0</w:t>
            </w:r>
          </w:p>
        </w:tc>
      </w:tr>
      <w:tr w:rsidR="00105FFC"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D962D2" w:rsidRDefault="00D962D2" w:rsidP="00105FFC">
            <w:pPr>
              <w:pStyle w:val="TAL"/>
            </w:pPr>
            <w:r>
              <w:t>2018-06</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D962D2" w:rsidRDefault="00D962D2" w:rsidP="00105FFC">
            <w:pPr>
              <w:pStyle w:val="TAL"/>
            </w:pPr>
            <w:r>
              <w:t>SA#80</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D962D2" w:rsidRDefault="00D962D2" w:rsidP="00105FFC">
            <w:pPr>
              <w:pStyle w:val="TAL"/>
            </w:pPr>
            <w:r>
              <w:t>SP-180434</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D962D2" w:rsidRDefault="00D962D2" w:rsidP="00105FFC">
            <w:pPr>
              <w:pStyle w:val="TAL"/>
            </w:pPr>
            <w:r>
              <w:t>0285</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D962D2" w:rsidRDefault="00D962D2" w:rsidP="00105FFC">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D962D2" w:rsidRDefault="00D962D2" w:rsidP="00105FFC">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D962D2" w:rsidRPr="00D20A32" w:rsidRDefault="00D962D2" w:rsidP="00105FFC">
            <w:pPr>
              <w:pStyle w:val="TAL"/>
              <w:rPr>
                <w:noProof/>
              </w:rPr>
            </w:pPr>
            <w:r>
              <w:rPr>
                <w:noProof/>
              </w:rPr>
              <w:t>Add support for 5G Trace (scope, references, definitions, abbreviations)</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D962D2" w:rsidRDefault="00D962D2" w:rsidP="00105FFC">
            <w:pPr>
              <w:pStyle w:val="TAL"/>
            </w:pPr>
            <w:r>
              <w:t>15.1.0</w:t>
            </w:r>
          </w:p>
        </w:tc>
      </w:tr>
      <w:tr w:rsidR="00105FFC"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DE74D8" w:rsidRDefault="00DE74D8" w:rsidP="00105FFC">
            <w:pPr>
              <w:pStyle w:val="TAL"/>
            </w:pPr>
            <w:r>
              <w:t>2018-06</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DE74D8" w:rsidRDefault="00DE74D8" w:rsidP="00105FFC">
            <w:pPr>
              <w:pStyle w:val="TAL"/>
            </w:pPr>
            <w:r>
              <w:t>SA#80</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DE74D8" w:rsidRDefault="00DE74D8" w:rsidP="00105FFC">
            <w:pPr>
              <w:pStyle w:val="TAL"/>
            </w:pPr>
            <w:r>
              <w:t>SP-180434</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DE74D8" w:rsidRDefault="00DE74D8" w:rsidP="00105FFC">
            <w:pPr>
              <w:pStyle w:val="TAL"/>
            </w:pPr>
            <w:r>
              <w:t>0286</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DE74D8" w:rsidRDefault="00DE74D8" w:rsidP="00105FFC">
            <w:pPr>
              <w:pStyle w:val="TAL"/>
            </w:pPr>
            <w:r>
              <w:t>2</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DE74D8" w:rsidRDefault="00DE74D8" w:rsidP="00105FFC">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DE74D8" w:rsidRDefault="00DE74D8" w:rsidP="00105FFC">
            <w:pPr>
              <w:pStyle w:val="TAL"/>
              <w:rPr>
                <w:noProof/>
              </w:rPr>
            </w:pPr>
            <w:r>
              <w:rPr>
                <w:noProof/>
              </w:rPr>
              <w:t>Add support for 5G Trace (management activation in 5GC and NG-RAN)</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DE74D8" w:rsidRDefault="00DE74D8" w:rsidP="00105FFC">
            <w:pPr>
              <w:pStyle w:val="TAL"/>
            </w:pPr>
            <w:r>
              <w:t>15.1.0</w:t>
            </w:r>
          </w:p>
        </w:tc>
      </w:tr>
      <w:tr w:rsidR="00105FFC"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956D3C" w:rsidRDefault="00956D3C" w:rsidP="00105FFC">
            <w:pPr>
              <w:pStyle w:val="TAL"/>
            </w:pPr>
            <w:r>
              <w:t>2018-06</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956D3C" w:rsidRDefault="00956D3C" w:rsidP="00105FFC">
            <w:pPr>
              <w:pStyle w:val="TAL"/>
            </w:pPr>
            <w:r>
              <w:t>SA#80</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956D3C" w:rsidRDefault="00956D3C" w:rsidP="00105FFC">
            <w:pPr>
              <w:pStyle w:val="TAL"/>
            </w:pPr>
            <w:r>
              <w:t>SP-180434</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956D3C" w:rsidRDefault="00956D3C" w:rsidP="00105FFC">
            <w:pPr>
              <w:pStyle w:val="TAL"/>
            </w:pPr>
            <w:r>
              <w:t>0287</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956D3C" w:rsidRDefault="00956D3C" w:rsidP="00105FFC">
            <w:pPr>
              <w:pStyle w:val="TAL"/>
            </w:pPr>
            <w:r>
              <w:t>2</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956D3C" w:rsidRDefault="00956D3C" w:rsidP="00105FFC">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956D3C" w:rsidRDefault="00956D3C" w:rsidP="00105FFC">
            <w:pPr>
              <w:pStyle w:val="TAL"/>
              <w:rPr>
                <w:noProof/>
              </w:rPr>
            </w:pPr>
            <w:r>
              <w:rPr>
                <w:noProof/>
              </w:rPr>
              <w:t>Add support for 5G Trace (signaling activation in 5GC)</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956D3C" w:rsidRDefault="00956D3C" w:rsidP="00105FFC">
            <w:pPr>
              <w:pStyle w:val="TAL"/>
            </w:pPr>
            <w:r>
              <w:t>15.1.0</w:t>
            </w:r>
          </w:p>
        </w:tc>
      </w:tr>
      <w:tr w:rsidR="00105FFC"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026594" w:rsidRDefault="00026594" w:rsidP="00105FFC">
            <w:pPr>
              <w:pStyle w:val="TAL"/>
            </w:pPr>
            <w:r>
              <w:t>2018-06</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026594" w:rsidRDefault="00026594" w:rsidP="00105FFC">
            <w:pPr>
              <w:pStyle w:val="TAL"/>
            </w:pPr>
            <w:r>
              <w:t>SA#80</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026594" w:rsidRDefault="00026594" w:rsidP="00105FFC">
            <w:pPr>
              <w:pStyle w:val="TAL"/>
            </w:pPr>
            <w:r>
              <w:t>SP-180434</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026594" w:rsidRDefault="00026594" w:rsidP="00105FFC">
            <w:pPr>
              <w:pStyle w:val="TAL"/>
            </w:pPr>
            <w:r>
              <w:t>0288</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026594" w:rsidRDefault="00026594" w:rsidP="00105FFC">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026594" w:rsidRDefault="00026594" w:rsidP="00105FFC">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026594" w:rsidRDefault="00026594" w:rsidP="00105FFC">
            <w:pPr>
              <w:pStyle w:val="TAL"/>
              <w:rPr>
                <w:noProof/>
              </w:rPr>
            </w:pPr>
            <w:r>
              <w:rPr>
                <w:noProof/>
              </w:rPr>
              <w:t>Add support for 5G Trace (signaling activation in NG-RAN)</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026594" w:rsidRDefault="00026594" w:rsidP="00105FFC">
            <w:pPr>
              <w:pStyle w:val="TAL"/>
            </w:pPr>
            <w:r>
              <w:t>15.1.0</w:t>
            </w:r>
          </w:p>
        </w:tc>
      </w:tr>
      <w:tr w:rsidR="00105FFC"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83403B" w:rsidRDefault="0083403B" w:rsidP="00105FFC">
            <w:pPr>
              <w:pStyle w:val="TAL"/>
            </w:pPr>
            <w:r>
              <w:t>2018-06</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83403B" w:rsidRDefault="0083403B" w:rsidP="00105FFC">
            <w:pPr>
              <w:pStyle w:val="TAL"/>
            </w:pPr>
            <w:r>
              <w:t>SA#80</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83403B" w:rsidRDefault="0083403B" w:rsidP="00105FFC">
            <w:pPr>
              <w:pStyle w:val="TAL"/>
            </w:pPr>
            <w:r>
              <w:t>SP-180434</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83403B" w:rsidRDefault="0083403B" w:rsidP="00105FFC">
            <w:pPr>
              <w:pStyle w:val="TAL"/>
            </w:pPr>
            <w:r>
              <w:t>0289</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83403B" w:rsidRDefault="0083403B" w:rsidP="00105FFC">
            <w:pPr>
              <w:pStyle w:val="TAL"/>
            </w:pPr>
            <w:r>
              <w:t>2</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83403B" w:rsidRDefault="0083403B" w:rsidP="00105FFC">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83403B" w:rsidRDefault="0083403B" w:rsidP="00105FFC">
            <w:pPr>
              <w:pStyle w:val="TAL"/>
              <w:rPr>
                <w:noProof/>
              </w:rPr>
            </w:pPr>
            <w:r>
              <w:rPr>
                <w:noProof/>
              </w:rPr>
              <w:t>Add support for 5G Trace (management deactivation in 5GC and NG-RAN)</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83403B" w:rsidRDefault="0083403B" w:rsidP="00105FFC">
            <w:pPr>
              <w:pStyle w:val="TAL"/>
            </w:pPr>
            <w:r>
              <w:t>15.1.0</w:t>
            </w:r>
          </w:p>
        </w:tc>
      </w:tr>
      <w:tr w:rsidR="00105FFC"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962D37" w:rsidRDefault="00962D37" w:rsidP="00105FFC">
            <w:pPr>
              <w:pStyle w:val="TAL"/>
            </w:pPr>
            <w:r>
              <w:t>2018-06</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962D37" w:rsidRDefault="00962D37" w:rsidP="00105FFC">
            <w:pPr>
              <w:pStyle w:val="TAL"/>
            </w:pPr>
            <w:r>
              <w:t>SA#80</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962D37" w:rsidRDefault="00962D37" w:rsidP="00105FFC">
            <w:pPr>
              <w:pStyle w:val="TAL"/>
            </w:pPr>
            <w:r>
              <w:t>SP-180434</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962D37" w:rsidRDefault="00962D37" w:rsidP="00105FFC">
            <w:pPr>
              <w:pStyle w:val="TAL"/>
            </w:pPr>
            <w:r>
              <w:t>0291</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962D37" w:rsidRDefault="00962D37" w:rsidP="00105FFC">
            <w:pPr>
              <w:pStyle w:val="TAL"/>
            </w:pPr>
            <w:r>
              <w:t>2</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962D37" w:rsidRDefault="00962D37" w:rsidP="00105FFC">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962D37" w:rsidRDefault="00962D37" w:rsidP="00105FFC">
            <w:pPr>
              <w:pStyle w:val="TAL"/>
              <w:rPr>
                <w:noProof/>
              </w:rPr>
            </w:pPr>
            <w:r>
              <w:rPr>
                <w:noProof/>
              </w:rPr>
              <w:t>Add support for 5G Trace (management trace recording session starting in 5GC and NG-RAN)</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962D37" w:rsidRDefault="00962D37" w:rsidP="00105FFC">
            <w:pPr>
              <w:pStyle w:val="TAL"/>
            </w:pPr>
            <w:r>
              <w:t>15.1.0</w:t>
            </w:r>
          </w:p>
        </w:tc>
      </w:tr>
      <w:tr w:rsidR="00105FFC"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BC00F1" w:rsidRDefault="00BC00F1" w:rsidP="00105FFC">
            <w:pPr>
              <w:pStyle w:val="TAL"/>
            </w:pPr>
            <w:r>
              <w:t>2018-06</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BC00F1" w:rsidRDefault="00BC00F1" w:rsidP="00105FFC">
            <w:pPr>
              <w:pStyle w:val="TAL"/>
            </w:pPr>
            <w:r>
              <w:t>SA#80</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BC00F1" w:rsidRDefault="00BC00F1" w:rsidP="00105FFC">
            <w:pPr>
              <w:pStyle w:val="TAL"/>
            </w:pPr>
            <w:r>
              <w:t>SP-180434</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BC00F1" w:rsidRDefault="00BC00F1" w:rsidP="00105FFC">
            <w:pPr>
              <w:pStyle w:val="TAL"/>
            </w:pPr>
            <w:r>
              <w:t>0292</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BC00F1" w:rsidRDefault="00BC00F1" w:rsidP="00105FFC">
            <w:pPr>
              <w:pStyle w:val="TAL"/>
            </w:pPr>
            <w:r>
              <w:t>2</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BC00F1" w:rsidRDefault="00BC00F1" w:rsidP="00105FFC">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BC00F1" w:rsidRDefault="00BC00F1" w:rsidP="00105FFC">
            <w:pPr>
              <w:pStyle w:val="TAL"/>
              <w:rPr>
                <w:noProof/>
              </w:rPr>
            </w:pPr>
            <w:r>
              <w:rPr>
                <w:noProof/>
              </w:rPr>
              <w:t>Add support for 5G Trace (signaling trace recording session starting in 5GC and NG-RAN)</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BC00F1" w:rsidRDefault="00BC00F1" w:rsidP="00105FFC">
            <w:pPr>
              <w:pStyle w:val="TAL"/>
            </w:pPr>
            <w:r>
              <w:t>15.1.0</w:t>
            </w:r>
          </w:p>
        </w:tc>
      </w:tr>
      <w:tr w:rsidR="00105FFC"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4522BE" w:rsidRDefault="004522BE" w:rsidP="00105FFC">
            <w:pPr>
              <w:pStyle w:val="TAL"/>
            </w:pPr>
            <w:r>
              <w:t>2018-06</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4522BE" w:rsidRDefault="004522BE" w:rsidP="00105FFC">
            <w:pPr>
              <w:pStyle w:val="TAL"/>
            </w:pPr>
            <w:r>
              <w:t>SA#80</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4522BE" w:rsidRDefault="004522BE" w:rsidP="00105FFC">
            <w:pPr>
              <w:pStyle w:val="TAL"/>
            </w:pPr>
            <w:r>
              <w:t>SP-180434</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4522BE" w:rsidRDefault="004522BE" w:rsidP="00105FFC">
            <w:pPr>
              <w:pStyle w:val="TAL"/>
            </w:pPr>
            <w:r>
              <w:t>0293</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4522BE" w:rsidRDefault="004522BE" w:rsidP="00105FFC">
            <w:pPr>
              <w:pStyle w:val="TAL"/>
            </w:pPr>
            <w:r>
              <w:t>2</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4522BE" w:rsidRDefault="004522BE" w:rsidP="00105FFC">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4522BE" w:rsidRDefault="004522BE" w:rsidP="00105FFC">
            <w:pPr>
              <w:pStyle w:val="TAL"/>
              <w:rPr>
                <w:noProof/>
              </w:rPr>
            </w:pPr>
            <w:r>
              <w:rPr>
                <w:noProof/>
              </w:rPr>
              <w:t>Add support for 5G Trace (management trace recording session stopping in 5GC and NG-RAN)</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4522BE" w:rsidRDefault="004522BE" w:rsidP="00105FFC">
            <w:pPr>
              <w:pStyle w:val="TAL"/>
            </w:pPr>
            <w:r>
              <w:t>15.1.0</w:t>
            </w:r>
          </w:p>
        </w:tc>
      </w:tr>
      <w:tr w:rsidR="00105FFC"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1849D4" w:rsidRDefault="001849D4" w:rsidP="00105FFC">
            <w:pPr>
              <w:pStyle w:val="TAL"/>
            </w:pPr>
            <w:r>
              <w:t>2018-06</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1849D4" w:rsidRDefault="001849D4" w:rsidP="00105FFC">
            <w:pPr>
              <w:pStyle w:val="TAL"/>
            </w:pPr>
            <w:r>
              <w:t>SA#80</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1849D4" w:rsidRDefault="001849D4" w:rsidP="00105FFC">
            <w:pPr>
              <w:pStyle w:val="TAL"/>
            </w:pPr>
            <w:r>
              <w:t>SP-180434</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1849D4" w:rsidRDefault="001849D4" w:rsidP="00105FFC">
            <w:pPr>
              <w:pStyle w:val="TAL"/>
            </w:pPr>
            <w:r>
              <w:t>0294</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1849D4" w:rsidRDefault="001849D4" w:rsidP="00105FFC">
            <w:pPr>
              <w:pStyle w:val="TAL"/>
            </w:pPr>
            <w:r>
              <w:t>2</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1849D4" w:rsidRDefault="001849D4" w:rsidP="00105FFC">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1849D4" w:rsidRDefault="001849D4" w:rsidP="00105FFC">
            <w:pPr>
              <w:pStyle w:val="TAL"/>
              <w:rPr>
                <w:noProof/>
              </w:rPr>
            </w:pPr>
            <w:r>
              <w:rPr>
                <w:noProof/>
              </w:rPr>
              <w:t>Add support for 5G Trace (signaling trace recording session stopping in 5GC and NG-RAN)</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1849D4" w:rsidRDefault="001849D4" w:rsidP="00105FFC">
            <w:pPr>
              <w:pStyle w:val="TAL"/>
            </w:pPr>
            <w:r>
              <w:t>15.1.0</w:t>
            </w:r>
          </w:p>
        </w:tc>
      </w:tr>
      <w:tr w:rsidR="00105FFC"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BD6F6E" w:rsidRDefault="00BD6F6E" w:rsidP="00105FFC">
            <w:pPr>
              <w:pStyle w:val="TAL"/>
            </w:pPr>
            <w:r>
              <w:t>2018-06</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BD6F6E" w:rsidRDefault="00BD6F6E" w:rsidP="00105FFC">
            <w:pPr>
              <w:pStyle w:val="TAL"/>
            </w:pPr>
            <w:r>
              <w:t>SA#80</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BD6F6E" w:rsidRDefault="00BD6F6E" w:rsidP="00105FFC">
            <w:pPr>
              <w:pStyle w:val="TAL"/>
            </w:pPr>
            <w:r>
              <w:t>SP-180434</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BD6F6E" w:rsidRDefault="00BD6F6E" w:rsidP="00105FFC">
            <w:pPr>
              <w:pStyle w:val="TAL"/>
            </w:pPr>
            <w:r>
              <w:t>0295</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BD6F6E" w:rsidRDefault="00BD6F6E" w:rsidP="00105FFC">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BD6F6E" w:rsidRDefault="00BD6F6E" w:rsidP="00105FFC">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BD6F6E" w:rsidRDefault="00BD6F6E" w:rsidP="00105FFC">
            <w:pPr>
              <w:pStyle w:val="TAL"/>
              <w:rPr>
                <w:noProof/>
              </w:rPr>
            </w:pPr>
            <w:r>
              <w:rPr>
                <w:noProof/>
              </w:rPr>
              <w:t>Add support for 5G Trace (triggering events in 5GC)</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BD6F6E" w:rsidRDefault="00BD6F6E" w:rsidP="00105FFC">
            <w:pPr>
              <w:pStyle w:val="TAL"/>
            </w:pPr>
            <w:r>
              <w:t>15.1.0</w:t>
            </w:r>
          </w:p>
        </w:tc>
      </w:tr>
      <w:tr w:rsidR="00115E2E"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115E2E" w:rsidRDefault="00115E2E" w:rsidP="00105FFC">
            <w:pPr>
              <w:pStyle w:val="TAL"/>
            </w:pPr>
            <w:r>
              <w:t>2018-06</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115E2E" w:rsidRDefault="00115E2E" w:rsidP="00105FFC">
            <w:pPr>
              <w:pStyle w:val="TAL"/>
            </w:pPr>
            <w:r>
              <w:t>SA#80</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115E2E" w:rsidRDefault="00115E2E" w:rsidP="00105FFC">
            <w:pPr>
              <w:pStyle w:val="TAL"/>
            </w:pPr>
            <w:r>
              <w:t>SP-180434</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115E2E" w:rsidRDefault="00115E2E" w:rsidP="00105FFC">
            <w:pPr>
              <w:pStyle w:val="TAL"/>
            </w:pPr>
            <w:r>
              <w:t>0296</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115E2E" w:rsidRDefault="00115E2E" w:rsidP="00105FFC">
            <w:pPr>
              <w:pStyle w:val="TAL"/>
            </w:pPr>
            <w:r>
              <w:t>2</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115E2E" w:rsidRDefault="00115E2E" w:rsidP="00105FFC">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115E2E" w:rsidRDefault="00115E2E" w:rsidP="00105FFC">
            <w:pPr>
              <w:pStyle w:val="TAL"/>
              <w:rPr>
                <w:noProof/>
              </w:rPr>
            </w:pPr>
            <w:r>
              <w:rPr>
                <w:noProof/>
              </w:rPr>
              <w:t>Add support for 5G Trace (5G NEs, interfaces and trace parameters)</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115E2E" w:rsidRDefault="00115E2E" w:rsidP="00105FFC">
            <w:pPr>
              <w:pStyle w:val="TAL"/>
            </w:pPr>
            <w:r>
              <w:t>15.1.0</w:t>
            </w:r>
          </w:p>
        </w:tc>
      </w:tr>
      <w:tr w:rsidR="00A5743B"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A5743B" w:rsidRDefault="00A5743B" w:rsidP="00105FFC">
            <w:pPr>
              <w:pStyle w:val="TAL"/>
            </w:pPr>
            <w:r>
              <w:t>2018-06</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A5743B" w:rsidRDefault="00A5743B" w:rsidP="00105FFC">
            <w:pPr>
              <w:pStyle w:val="TAL"/>
            </w:pPr>
            <w:r>
              <w:t>SA#80</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A5743B" w:rsidRDefault="00A5743B" w:rsidP="00105FFC">
            <w:pPr>
              <w:pStyle w:val="TAL"/>
            </w:pPr>
            <w:r>
              <w:t>SP-180434</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A5743B" w:rsidRDefault="00A5743B" w:rsidP="00105FFC">
            <w:pPr>
              <w:pStyle w:val="TAL"/>
            </w:pPr>
            <w:r>
              <w:t>0297</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A5743B" w:rsidRDefault="00A5743B" w:rsidP="00105FFC">
            <w:pPr>
              <w:pStyle w:val="TAL"/>
            </w:pPr>
            <w:r>
              <w:t>-</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A5743B" w:rsidRDefault="00A5743B" w:rsidP="00105FFC">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A5743B" w:rsidRDefault="00A5743B" w:rsidP="00105FFC">
            <w:pPr>
              <w:pStyle w:val="TAL"/>
              <w:rPr>
                <w:noProof/>
              </w:rPr>
            </w:pPr>
            <w:r>
              <w:rPr>
                <w:noProof/>
              </w:rPr>
              <w:t xml:space="preserve"> Add support for 5G Trace (5G trace reporting)</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A5743B" w:rsidRDefault="00A5743B" w:rsidP="00105FFC">
            <w:pPr>
              <w:pStyle w:val="TAL"/>
            </w:pPr>
            <w:r>
              <w:t>15.1.0</w:t>
            </w:r>
          </w:p>
        </w:tc>
      </w:tr>
      <w:tr w:rsidR="0089789C"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89789C" w:rsidRDefault="0089789C" w:rsidP="00105FFC">
            <w:pPr>
              <w:pStyle w:val="TAL"/>
            </w:pPr>
            <w:r>
              <w:t>2019-06</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89789C" w:rsidRDefault="0089789C" w:rsidP="00105FFC">
            <w:pPr>
              <w:pStyle w:val="TAL"/>
            </w:pPr>
            <w:r>
              <w:t>SA#84</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89789C" w:rsidRDefault="0089789C" w:rsidP="00105FFC">
            <w:pPr>
              <w:pStyle w:val="TAL"/>
            </w:pPr>
            <w:r>
              <w:t>SP-190385</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89789C" w:rsidRDefault="0089789C" w:rsidP="00105FFC">
            <w:pPr>
              <w:pStyle w:val="TAL"/>
            </w:pPr>
            <w:r>
              <w:t>0301</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89789C" w:rsidRDefault="0089789C" w:rsidP="00105FFC">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89789C" w:rsidRDefault="0089789C" w:rsidP="00105FFC">
            <w:pPr>
              <w:pStyle w:val="TAL"/>
            </w:pPr>
            <w:r>
              <w:t>F</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89789C" w:rsidRDefault="0089789C" w:rsidP="00105FFC">
            <w:pPr>
              <w:pStyle w:val="TAL"/>
              <w:rPr>
                <w:noProof/>
              </w:rPr>
            </w:pPr>
            <w:r>
              <w:rPr>
                <w:noProof/>
              </w:rPr>
              <w:t>Update eNB/NG-RAN List of interfaces for NSA support of trace activation</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89789C" w:rsidRDefault="0089789C" w:rsidP="00105FFC">
            <w:pPr>
              <w:pStyle w:val="TAL"/>
            </w:pPr>
            <w:r>
              <w:t>15.2.0</w:t>
            </w:r>
          </w:p>
        </w:tc>
      </w:tr>
      <w:tr w:rsidR="000E5869"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0E5869" w:rsidRDefault="000E5869" w:rsidP="00105FFC">
            <w:pPr>
              <w:pStyle w:val="TAL"/>
            </w:pPr>
            <w:r>
              <w:t>2019-12</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0E5869" w:rsidRDefault="000E5869" w:rsidP="00105FFC">
            <w:pPr>
              <w:pStyle w:val="TAL"/>
            </w:pPr>
            <w:r>
              <w:t>SA#86</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0E5869" w:rsidRDefault="000E5869" w:rsidP="00105FFC">
            <w:pPr>
              <w:pStyle w:val="TAL"/>
            </w:pPr>
            <w:r>
              <w:t>SP-191181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0E5869" w:rsidRDefault="000E5869" w:rsidP="00105FFC">
            <w:pPr>
              <w:pStyle w:val="TAL"/>
            </w:pPr>
            <w:r>
              <w:t>0302</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0E5869" w:rsidRDefault="000E5869" w:rsidP="00105FFC">
            <w:pPr>
              <w:pStyle w:val="TAL"/>
            </w:pPr>
            <w:r>
              <w:t>-</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0E5869" w:rsidRDefault="000E5869" w:rsidP="00105FFC">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0E5869" w:rsidRDefault="000E5869" w:rsidP="00105FFC">
            <w:pPr>
              <w:pStyle w:val="TAL"/>
              <w:rPr>
                <w:noProof/>
              </w:rPr>
            </w:pPr>
            <w:fldSimple w:instr=" DOCPROPERTY  CrTitle  \* MERGEFORMAT ">
              <w:r>
                <w:t>New references</w:t>
              </w:r>
            </w:fldSimple>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0E5869" w:rsidRDefault="000E5869" w:rsidP="00105FFC">
            <w:pPr>
              <w:pStyle w:val="TAL"/>
            </w:pPr>
            <w:r>
              <w:t>16.0.0</w:t>
            </w:r>
          </w:p>
        </w:tc>
      </w:tr>
      <w:tr w:rsidR="00BB532D"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BB532D" w:rsidRDefault="00BB532D" w:rsidP="00BB532D">
            <w:pPr>
              <w:pStyle w:val="TAL"/>
            </w:pPr>
            <w:r>
              <w:t>2019-12</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BB532D" w:rsidRDefault="00BB532D" w:rsidP="00BB532D">
            <w:pPr>
              <w:pStyle w:val="TAL"/>
            </w:pPr>
            <w:r>
              <w:t>SA#86</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BB532D" w:rsidRDefault="00BB532D" w:rsidP="00BB532D">
            <w:pPr>
              <w:pStyle w:val="TAL"/>
            </w:pPr>
            <w:r>
              <w:t>SP-191181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BB532D" w:rsidRDefault="00BB532D" w:rsidP="00BB532D">
            <w:pPr>
              <w:pStyle w:val="TAL"/>
            </w:pPr>
            <w:r>
              <w:t>0303</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BB532D" w:rsidRDefault="00BB532D" w:rsidP="00BB532D">
            <w:pPr>
              <w:pStyle w:val="TAL"/>
            </w:pPr>
            <w:r>
              <w:t>-</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BB532D" w:rsidRDefault="00BB532D" w:rsidP="00BB532D">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BB532D" w:rsidRDefault="00BB532D" w:rsidP="00BB532D">
            <w:pPr>
              <w:pStyle w:val="TAL"/>
            </w:pPr>
            <w:r>
              <w:t>Addition of general management activation mechanisms for 5GS</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BB532D" w:rsidRDefault="00BB532D" w:rsidP="00BB532D">
            <w:pPr>
              <w:pStyle w:val="TAL"/>
            </w:pPr>
            <w:r>
              <w:t>16.0.0</w:t>
            </w:r>
          </w:p>
        </w:tc>
      </w:tr>
      <w:tr w:rsidR="00A317A5"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A317A5" w:rsidRDefault="00A317A5" w:rsidP="00A317A5">
            <w:pPr>
              <w:pStyle w:val="TAL"/>
            </w:pPr>
            <w:r>
              <w:t>2019-12</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A317A5" w:rsidRDefault="00A317A5" w:rsidP="00A317A5">
            <w:pPr>
              <w:pStyle w:val="TAL"/>
            </w:pPr>
            <w:r>
              <w:t>SA#86</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A317A5" w:rsidRDefault="00A317A5" w:rsidP="00A317A5">
            <w:pPr>
              <w:pStyle w:val="TAL"/>
            </w:pPr>
            <w:r>
              <w:t>SP-191181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A317A5" w:rsidRDefault="00A317A5" w:rsidP="00A317A5">
            <w:pPr>
              <w:pStyle w:val="TAL"/>
            </w:pPr>
            <w:r>
              <w:t>0304</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A317A5" w:rsidRDefault="00A317A5" w:rsidP="00A317A5">
            <w:pPr>
              <w:pStyle w:val="TAL"/>
            </w:pPr>
            <w:r>
              <w:t>-</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A317A5" w:rsidRDefault="00A317A5" w:rsidP="00A317A5">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A317A5" w:rsidRDefault="00A317A5" w:rsidP="00A317A5">
            <w:pPr>
              <w:pStyle w:val="TAL"/>
            </w:pPr>
            <w:r>
              <w:t>Addition of general signalling activation mechanisms for 5GS</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A317A5" w:rsidRDefault="00A317A5" w:rsidP="00A317A5">
            <w:pPr>
              <w:pStyle w:val="TAL"/>
            </w:pPr>
            <w:r>
              <w:t>16.0.0</w:t>
            </w:r>
          </w:p>
        </w:tc>
      </w:tr>
      <w:tr w:rsidR="007717F2"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7717F2" w:rsidRDefault="007717F2" w:rsidP="007717F2">
            <w:pPr>
              <w:pStyle w:val="TAL"/>
            </w:pPr>
            <w:r>
              <w:t>2019-12</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7717F2" w:rsidRDefault="007717F2" w:rsidP="007717F2">
            <w:pPr>
              <w:pStyle w:val="TAL"/>
            </w:pPr>
            <w:r>
              <w:t>SA#86</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7717F2" w:rsidRDefault="007717F2" w:rsidP="007717F2">
            <w:pPr>
              <w:pStyle w:val="TAL"/>
            </w:pPr>
            <w:r>
              <w:t>SP-191181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7717F2" w:rsidRDefault="007717F2" w:rsidP="007717F2">
            <w:pPr>
              <w:pStyle w:val="TAL"/>
            </w:pPr>
            <w:r>
              <w:t>0305</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7717F2" w:rsidRDefault="007717F2" w:rsidP="007717F2">
            <w:pPr>
              <w:pStyle w:val="TAL"/>
            </w:pPr>
            <w:r>
              <w:t>-</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7717F2" w:rsidRDefault="007717F2" w:rsidP="007717F2">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7717F2" w:rsidRDefault="007717F2" w:rsidP="007717F2">
            <w:pPr>
              <w:pStyle w:val="TAL"/>
            </w:pPr>
            <w:r>
              <w:t>Update 5GS deactivation mechanisms</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7717F2" w:rsidRDefault="007717F2" w:rsidP="007717F2">
            <w:pPr>
              <w:pStyle w:val="TAL"/>
            </w:pPr>
            <w:r>
              <w:t>16.0.0</w:t>
            </w:r>
          </w:p>
        </w:tc>
      </w:tr>
      <w:tr w:rsidR="009B04DA"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9B04DA" w:rsidRDefault="009B04DA" w:rsidP="009B04DA">
            <w:pPr>
              <w:pStyle w:val="TAL"/>
            </w:pPr>
            <w:r>
              <w:t>2019-12</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9B04DA" w:rsidRDefault="009B04DA" w:rsidP="009B04DA">
            <w:pPr>
              <w:pStyle w:val="TAL"/>
            </w:pPr>
            <w:r>
              <w:t>SA#86</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9B04DA" w:rsidRDefault="009B04DA" w:rsidP="009B04DA">
            <w:pPr>
              <w:pStyle w:val="TAL"/>
            </w:pPr>
            <w:r>
              <w:t>SP-191181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9B04DA" w:rsidRDefault="009B04DA" w:rsidP="009B04DA">
            <w:pPr>
              <w:pStyle w:val="TAL"/>
            </w:pPr>
            <w:r>
              <w:t>0306</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9B04DA" w:rsidRDefault="009B04DA" w:rsidP="009B04DA">
            <w:pPr>
              <w:pStyle w:val="TAL"/>
            </w:pPr>
            <w:r>
              <w:t>-</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9B04DA" w:rsidRDefault="009B04DA" w:rsidP="009B04DA">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9B04DA" w:rsidRDefault="009B04DA" w:rsidP="009B04DA">
            <w:pPr>
              <w:pStyle w:val="TAL"/>
            </w:pPr>
            <w:r>
              <w:t>Update trace recording session start-stop</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9B04DA" w:rsidRDefault="009B04DA" w:rsidP="009B04DA">
            <w:pPr>
              <w:pStyle w:val="TAL"/>
            </w:pPr>
            <w:r>
              <w:t>16.0.0</w:t>
            </w:r>
          </w:p>
        </w:tc>
      </w:tr>
      <w:tr w:rsidR="00F65A36"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F65A36" w:rsidRDefault="00F65A36" w:rsidP="00F65A36">
            <w:pPr>
              <w:pStyle w:val="TAL"/>
            </w:pPr>
            <w:r>
              <w:t>2019-12</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F65A36" w:rsidRDefault="00F65A36" w:rsidP="00F65A36">
            <w:pPr>
              <w:pStyle w:val="TAL"/>
            </w:pPr>
            <w:r>
              <w:t>SA#86</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F65A36" w:rsidRDefault="00F65A36" w:rsidP="00F65A36">
            <w:pPr>
              <w:pStyle w:val="TAL"/>
            </w:pPr>
            <w:r>
              <w:t>SP-191181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F65A36" w:rsidRDefault="00F65A36" w:rsidP="00F65A36">
            <w:pPr>
              <w:pStyle w:val="TAL"/>
            </w:pPr>
            <w:r>
              <w:t>0307</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F65A36" w:rsidRDefault="00F65A36" w:rsidP="00F65A36">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F65A36" w:rsidRDefault="00F65A36" w:rsidP="00F65A36">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F65A36" w:rsidRDefault="00F65A36" w:rsidP="00F65A36">
            <w:pPr>
              <w:pStyle w:val="TAL"/>
            </w:pPr>
            <w:r>
              <w:t>Update trace configuration parameters</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F65A36" w:rsidRDefault="00F65A36" w:rsidP="00F65A36">
            <w:pPr>
              <w:pStyle w:val="TAL"/>
            </w:pPr>
            <w:r>
              <w:t>16.0.0</w:t>
            </w:r>
          </w:p>
        </w:tc>
      </w:tr>
      <w:tr w:rsidR="00B66A16"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B66A16" w:rsidRDefault="00B66A16" w:rsidP="00B66A16">
            <w:pPr>
              <w:pStyle w:val="TAL"/>
            </w:pPr>
            <w:r>
              <w:t>2019-12</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B66A16" w:rsidRDefault="00B66A16" w:rsidP="00B66A16">
            <w:pPr>
              <w:pStyle w:val="TAL"/>
            </w:pPr>
            <w:r>
              <w:t>SA#86</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B66A16" w:rsidRDefault="00B66A16" w:rsidP="00B66A16">
            <w:pPr>
              <w:pStyle w:val="TAL"/>
            </w:pPr>
            <w:r>
              <w:t>SP-191181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B66A16" w:rsidRDefault="00B66A16" w:rsidP="00B66A16">
            <w:pPr>
              <w:pStyle w:val="TAL"/>
            </w:pPr>
            <w:r>
              <w:t>0308</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B66A16" w:rsidRDefault="00B66A16" w:rsidP="00B66A16">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B66A16" w:rsidRDefault="00B66A16" w:rsidP="00B66A16">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B66A16" w:rsidRDefault="00B66A16" w:rsidP="00B66A16">
            <w:pPr>
              <w:pStyle w:val="TAL"/>
            </w:pPr>
            <w:r>
              <w:t>Add streaming trace reporting description</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B66A16" w:rsidRDefault="00B66A16" w:rsidP="00B66A16">
            <w:pPr>
              <w:pStyle w:val="TAL"/>
            </w:pPr>
            <w:r>
              <w:t>16.0.0</w:t>
            </w:r>
          </w:p>
        </w:tc>
      </w:tr>
      <w:tr w:rsidR="006A3574"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6A3574" w:rsidRDefault="006A3574" w:rsidP="00B66A16">
            <w:pPr>
              <w:pStyle w:val="TAL"/>
            </w:pPr>
            <w:r>
              <w:t>2020-03</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6A3574" w:rsidRDefault="006A3574" w:rsidP="00B66A16">
            <w:pPr>
              <w:pStyle w:val="TAL"/>
            </w:pPr>
            <w:r>
              <w:t>SA#87E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6A3574" w:rsidRDefault="006A3574" w:rsidP="00B66A16">
            <w:pPr>
              <w:pStyle w:val="TAL"/>
            </w:pPr>
            <w:r>
              <w:t>SP-200165</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6A3574" w:rsidRDefault="006A3574" w:rsidP="00B66A16">
            <w:pPr>
              <w:pStyle w:val="TAL"/>
            </w:pPr>
            <w:r>
              <w:t>0311</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6A3574" w:rsidRDefault="006A3574" w:rsidP="00B66A16">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6A3574" w:rsidRDefault="006A3574" w:rsidP="00B66A16">
            <w:pPr>
              <w:pStyle w:val="TAL"/>
            </w:pPr>
            <w:r>
              <w:t>A</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6A3574" w:rsidRDefault="006A3574" w:rsidP="00B66A16">
            <w:pPr>
              <w:pStyle w:val="TAL"/>
            </w:pPr>
            <w:r>
              <w:t>Updating the measurements list for Immediate MDT</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6A3574" w:rsidRDefault="006A3574" w:rsidP="00B66A16">
            <w:pPr>
              <w:pStyle w:val="TAL"/>
            </w:pPr>
            <w:r>
              <w:t>16.1.0</w:t>
            </w:r>
          </w:p>
        </w:tc>
      </w:tr>
      <w:tr w:rsidR="00FE387F"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FE387F" w:rsidRDefault="00FE387F" w:rsidP="00B66A16">
            <w:pPr>
              <w:pStyle w:val="TAL"/>
            </w:pPr>
            <w:r>
              <w:t>2020-03</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FE387F" w:rsidRDefault="00FE387F" w:rsidP="00B66A16">
            <w:pPr>
              <w:pStyle w:val="TAL"/>
            </w:pPr>
            <w:r>
              <w:t>SA#87E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FE387F" w:rsidRDefault="00FE387F" w:rsidP="00B66A16">
            <w:pPr>
              <w:pStyle w:val="TAL"/>
            </w:pPr>
            <w:r>
              <w:t>SP-200173</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FE387F" w:rsidRDefault="00FE387F" w:rsidP="00B66A16">
            <w:pPr>
              <w:pStyle w:val="TAL"/>
            </w:pPr>
            <w:r>
              <w:t>0314</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FE387F" w:rsidRDefault="00FE387F" w:rsidP="00B66A16">
            <w:pPr>
              <w:pStyle w:val="TAL"/>
            </w:pPr>
            <w:r>
              <w:t>-</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FE387F" w:rsidRDefault="00FE387F" w:rsidP="00B66A16">
            <w:pPr>
              <w:pStyle w:val="TAL"/>
            </w:pPr>
            <w:r>
              <w:t>F</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FE387F" w:rsidRDefault="00FE387F" w:rsidP="00B66A16">
            <w:pPr>
              <w:pStyle w:val="TAL"/>
            </w:pPr>
            <w:r>
              <w:t>Alignment with RAN2, Replace area based MDT with management based MDT</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FE387F" w:rsidRDefault="00FE387F" w:rsidP="00B66A16">
            <w:pPr>
              <w:pStyle w:val="TAL"/>
            </w:pPr>
            <w:r>
              <w:t>16.1.0</w:t>
            </w:r>
          </w:p>
        </w:tc>
      </w:tr>
      <w:tr w:rsidR="006F4280"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6F4280" w:rsidRDefault="006F4280" w:rsidP="00B66A16">
            <w:pPr>
              <w:pStyle w:val="TAL"/>
            </w:pPr>
            <w:r>
              <w:t>2020-03</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6F4280" w:rsidRDefault="006F4280" w:rsidP="00B66A16">
            <w:pPr>
              <w:pStyle w:val="TAL"/>
            </w:pPr>
            <w:r>
              <w:t>SA#87E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6F4280" w:rsidRDefault="006F4280" w:rsidP="00B66A16">
            <w:pPr>
              <w:pStyle w:val="TAL"/>
            </w:pPr>
            <w:r>
              <w:t>SP-200173</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6F4280" w:rsidRDefault="006F4280" w:rsidP="00B66A16">
            <w:pPr>
              <w:pStyle w:val="TAL"/>
            </w:pPr>
            <w:r>
              <w:t>0315</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6F4280" w:rsidRDefault="006F4280" w:rsidP="00B66A16">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6F4280" w:rsidRDefault="006F4280" w:rsidP="00B66A16">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6F4280" w:rsidRDefault="006F4280" w:rsidP="00B66A16">
            <w:pPr>
              <w:pStyle w:val="TAL"/>
            </w:pPr>
            <w:r>
              <w:t xml:space="preserve">Add anonymization of MDT data for 5G </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6F4280" w:rsidRDefault="006F4280" w:rsidP="00B66A16">
            <w:pPr>
              <w:pStyle w:val="TAL"/>
            </w:pPr>
            <w:r>
              <w:t>16.1.0</w:t>
            </w:r>
          </w:p>
        </w:tc>
      </w:tr>
      <w:tr w:rsidR="00B718F9"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B718F9" w:rsidRDefault="00B718F9" w:rsidP="00B718F9">
            <w:pPr>
              <w:pStyle w:val="TAL"/>
            </w:pPr>
            <w:r>
              <w:t>2020-03</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B718F9" w:rsidRDefault="00B718F9" w:rsidP="00B718F9">
            <w:pPr>
              <w:pStyle w:val="TAL"/>
            </w:pPr>
            <w:r>
              <w:t>SA#87E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B718F9" w:rsidRDefault="00B718F9" w:rsidP="00B718F9">
            <w:pPr>
              <w:pStyle w:val="TAL"/>
            </w:pPr>
            <w:r>
              <w:t>SP-200173</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B718F9" w:rsidRDefault="00B718F9" w:rsidP="00B718F9">
            <w:pPr>
              <w:pStyle w:val="TAL"/>
            </w:pPr>
            <w:r>
              <w:t>0316</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B718F9" w:rsidRDefault="00B718F9" w:rsidP="00B718F9">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B718F9" w:rsidRDefault="00B718F9" w:rsidP="00B718F9">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B718F9" w:rsidRDefault="00B718F9" w:rsidP="00B718F9">
            <w:pPr>
              <w:pStyle w:val="TAL"/>
            </w:pPr>
            <w:r>
              <w:t>Add MDT signalling activation and deactivation mechanisms for 5G</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B718F9" w:rsidRDefault="00B718F9" w:rsidP="00B718F9">
            <w:pPr>
              <w:pStyle w:val="TAL"/>
            </w:pPr>
            <w:r>
              <w:t>16.1.0</w:t>
            </w:r>
          </w:p>
        </w:tc>
      </w:tr>
      <w:tr w:rsidR="000272C9"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0272C9" w:rsidRDefault="000272C9" w:rsidP="000272C9">
            <w:pPr>
              <w:pStyle w:val="TAL"/>
            </w:pPr>
            <w:r>
              <w:t>2020-03</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0272C9" w:rsidRDefault="000272C9" w:rsidP="000272C9">
            <w:pPr>
              <w:pStyle w:val="TAL"/>
            </w:pPr>
            <w:r>
              <w:t>SA#87E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0272C9" w:rsidRDefault="000272C9" w:rsidP="000272C9">
            <w:pPr>
              <w:pStyle w:val="TAL"/>
            </w:pPr>
            <w:r>
              <w:t>SP-200173</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0272C9" w:rsidRDefault="000272C9" w:rsidP="000272C9">
            <w:pPr>
              <w:pStyle w:val="TAL"/>
            </w:pPr>
            <w:r>
              <w:t>0317</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0272C9" w:rsidRDefault="000272C9" w:rsidP="000272C9">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0272C9" w:rsidRDefault="000272C9" w:rsidP="000272C9">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0272C9" w:rsidRDefault="000272C9" w:rsidP="000272C9">
            <w:pPr>
              <w:pStyle w:val="TAL"/>
            </w:pPr>
            <w:r>
              <w:t>Add MDT management activation and deactionvation mechanism for 5G</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0272C9" w:rsidRDefault="000272C9" w:rsidP="000272C9">
            <w:pPr>
              <w:pStyle w:val="TAL"/>
            </w:pPr>
            <w:r>
              <w:t>16.1.0</w:t>
            </w:r>
          </w:p>
        </w:tc>
      </w:tr>
      <w:tr w:rsidR="007B212D"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7B212D" w:rsidRDefault="007B212D" w:rsidP="007B212D">
            <w:pPr>
              <w:pStyle w:val="TAL"/>
            </w:pPr>
            <w:r>
              <w:t>2020-03</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7B212D" w:rsidRDefault="007B212D" w:rsidP="007B212D">
            <w:pPr>
              <w:pStyle w:val="TAL"/>
            </w:pPr>
            <w:r>
              <w:t>SA#87E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7B212D" w:rsidRDefault="007B212D" w:rsidP="007B212D">
            <w:pPr>
              <w:pStyle w:val="TAL"/>
            </w:pPr>
            <w:r>
              <w:t>SP-200173</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7B212D" w:rsidRDefault="007B212D" w:rsidP="007B212D">
            <w:pPr>
              <w:pStyle w:val="TAL"/>
            </w:pPr>
            <w:r>
              <w:t>0318</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7B212D" w:rsidRDefault="007B212D" w:rsidP="007B212D">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7B212D" w:rsidRDefault="007B212D" w:rsidP="007B212D">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7B212D" w:rsidRDefault="007B212D" w:rsidP="007B212D">
            <w:pPr>
              <w:pStyle w:val="TAL"/>
            </w:pPr>
            <w:r>
              <w:t xml:space="preserve">Add MDT specific configuration parameters for 5G </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7B212D" w:rsidRDefault="007B212D" w:rsidP="007B212D">
            <w:pPr>
              <w:pStyle w:val="TAL"/>
            </w:pPr>
            <w:r>
              <w:t>16.1.0</w:t>
            </w:r>
          </w:p>
        </w:tc>
      </w:tr>
      <w:tr w:rsidR="00350AAE"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350AAE" w:rsidRDefault="00350AAE" w:rsidP="00350AAE">
            <w:pPr>
              <w:pStyle w:val="TAL"/>
            </w:pPr>
            <w:r>
              <w:t>2020-03</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350AAE" w:rsidRDefault="00350AAE" w:rsidP="00350AAE">
            <w:pPr>
              <w:pStyle w:val="TAL"/>
            </w:pPr>
            <w:r>
              <w:t>SA#87E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350AAE" w:rsidRDefault="00350AAE" w:rsidP="00350AAE">
            <w:pPr>
              <w:pStyle w:val="TAL"/>
            </w:pPr>
            <w:r>
              <w:t>SP-200173</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350AAE" w:rsidRDefault="00350AAE" w:rsidP="00350AAE">
            <w:pPr>
              <w:pStyle w:val="TAL"/>
            </w:pPr>
            <w:r>
              <w:t>0319</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350AAE" w:rsidRDefault="00350AAE" w:rsidP="00350AAE">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350AAE" w:rsidRDefault="00350AAE" w:rsidP="00350AAE">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350AAE" w:rsidRDefault="00350AAE" w:rsidP="00350AAE">
            <w:pPr>
              <w:pStyle w:val="TAL"/>
            </w:pPr>
            <w:r>
              <w:t xml:space="preserve">Add MDT user consent handling for 5G </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350AAE" w:rsidRDefault="00350AAE" w:rsidP="00350AAE">
            <w:pPr>
              <w:pStyle w:val="TAL"/>
            </w:pPr>
            <w:r>
              <w:t>16.1.0</w:t>
            </w:r>
          </w:p>
        </w:tc>
      </w:tr>
      <w:tr w:rsidR="00034D6D"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034D6D" w:rsidRDefault="00034D6D" w:rsidP="00034D6D">
            <w:pPr>
              <w:pStyle w:val="TAL"/>
            </w:pPr>
            <w:r>
              <w:t>2020-03</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034D6D" w:rsidRDefault="00034D6D" w:rsidP="00034D6D">
            <w:pPr>
              <w:pStyle w:val="TAL"/>
            </w:pPr>
            <w:r>
              <w:t>SA#87E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034D6D" w:rsidRDefault="00034D6D" w:rsidP="00034D6D">
            <w:pPr>
              <w:pStyle w:val="TAL"/>
            </w:pPr>
            <w:r>
              <w:t>SP-200173</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034D6D" w:rsidRDefault="00034D6D" w:rsidP="00034D6D">
            <w:pPr>
              <w:pStyle w:val="TAL"/>
            </w:pPr>
            <w:r>
              <w:t>0320</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034D6D" w:rsidRDefault="00034D6D" w:rsidP="00034D6D">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034D6D" w:rsidRDefault="00034D6D" w:rsidP="00034D6D">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034D6D" w:rsidRDefault="00034D6D" w:rsidP="00034D6D">
            <w:pPr>
              <w:pStyle w:val="TAL"/>
            </w:pPr>
            <w:r>
              <w:t xml:space="preserve">Add MDT trace recording session start and stop mechanism for 5G </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034D6D" w:rsidRDefault="00034D6D" w:rsidP="00034D6D">
            <w:pPr>
              <w:pStyle w:val="TAL"/>
            </w:pPr>
            <w:r>
              <w:t>16.1.0</w:t>
            </w:r>
          </w:p>
        </w:tc>
      </w:tr>
      <w:tr w:rsidR="00591956"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591956" w:rsidRDefault="00591956" w:rsidP="00034D6D">
            <w:pPr>
              <w:pStyle w:val="TAL"/>
            </w:pPr>
            <w:r>
              <w:t>2020-07</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591956" w:rsidRDefault="00591956" w:rsidP="00034D6D">
            <w:pPr>
              <w:pStyle w:val="TAL"/>
            </w:pPr>
            <w:r>
              <w:t>SA#88E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591956" w:rsidRDefault="00591956" w:rsidP="00034D6D">
            <w:pPr>
              <w:pStyle w:val="TAL"/>
            </w:pPr>
            <w:r>
              <w:t>SP-200512</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591956" w:rsidRDefault="00591956" w:rsidP="00034D6D">
            <w:pPr>
              <w:pStyle w:val="TAL"/>
            </w:pPr>
            <w:r>
              <w:t>0321</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591956" w:rsidRDefault="00591956" w:rsidP="00034D6D">
            <w:pPr>
              <w:pStyle w:val="TAL"/>
            </w:pPr>
            <w:r>
              <w:t>-</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591956" w:rsidRDefault="00591956" w:rsidP="00034D6D">
            <w:pPr>
              <w:pStyle w:val="TAL"/>
            </w:pPr>
            <w:r>
              <w:t>F</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591956" w:rsidRDefault="00591956" w:rsidP="00034D6D">
            <w:pPr>
              <w:pStyle w:val="TAL"/>
            </w:pPr>
            <w:r>
              <w:t>Replace Management based MDT Allowed IE with Management based MDT PLMN List IE for MDT user consent handling in NR</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591956" w:rsidRDefault="00591956" w:rsidP="00034D6D">
            <w:pPr>
              <w:pStyle w:val="TAL"/>
            </w:pPr>
            <w:r>
              <w:t>16.2.0</w:t>
            </w:r>
          </w:p>
        </w:tc>
      </w:tr>
      <w:tr w:rsidR="00CD35E4"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CD35E4" w:rsidRDefault="00CD35E4" w:rsidP="00034D6D">
            <w:pPr>
              <w:pStyle w:val="TAL"/>
            </w:pPr>
            <w:r>
              <w:t>2020-07</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CD35E4" w:rsidRDefault="00CD35E4" w:rsidP="00034D6D">
            <w:pPr>
              <w:pStyle w:val="TAL"/>
            </w:pPr>
            <w:r>
              <w:t>SA#88E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CD35E4" w:rsidRDefault="00CD35E4" w:rsidP="00034D6D">
            <w:pPr>
              <w:pStyle w:val="TAL"/>
            </w:pPr>
            <w:r>
              <w:t>SP-200485</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CD35E4" w:rsidRDefault="00CD35E4" w:rsidP="00034D6D">
            <w:pPr>
              <w:pStyle w:val="TAL"/>
            </w:pPr>
            <w:r>
              <w:t>0322</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CD35E4" w:rsidRDefault="00CD35E4" w:rsidP="00034D6D">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CD35E4" w:rsidRDefault="00CD35E4" w:rsidP="00034D6D">
            <w:pPr>
              <w:pStyle w:val="TAL"/>
            </w:pPr>
            <w:r>
              <w:t>F</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CD35E4" w:rsidRDefault="00CD35E4" w:rsidP="00034D6D">
            <w:pPr>
              <w:pStyle w:val="TAL"/>
            </w:pPr>
            <w:r>
              <w:t>Adding SINR measurement in M1 for Immediate MDT</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CD35E4" w:rsidRDefault="00CD35E4" w:rsidP="00034D6D">
            <w:pPr>
              <w:pStyle w:val="TAL"/>
            </w:pPr>
            <w:r>
              <w:t>16.2.0</w:t>
            </w:r>
          </w:p>
        </w:tc>
      </w:tr>
      <w:tr w:rsidR="008153F7"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8153F7" w:rsidRDefault="008153F7" w:rsidP="00034D6D">
            <w:pPr>
              <w:pStyle w:val="TAL"/>
            </w:pPr>
            <w:r>
              <w:t>2020-07</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8153F7" w:rsidRDefault="008153F7" w:rsidP="00034D6D">
            <w:pPr>
              <w:pStyle w:val="TAL"/>
            </w:pPr>
            <w:r>
              <w:t>SA#88E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8153F7" w:rsidRDefault="008153F7" w:rsidP="00034D6D">
            <w:pPr>
              <w:pStyle w:val="TAL"/>
            </w:pPr>
            <w:r>
              <w:t>SP-200512</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8153F7" w:rsidRDefault="008153F7" w:rsidP="00034D6D">
            <w:pPr>
              <w:pStyle w:val="TAL"/>
            </w:pPr>
            <w:r>
              <w:t>0323</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8153F7" w:rsidRDefault="008153F7" w:rsidP="00034D6D">
            <w:pPr>
              <w:pStyle w:val="TAL"/>
            </w:pPr>
            <w:r>
              <w:t>-</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8153F7" w:rsidRDefault="008153F7" w:rsidP="00034D6D">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8153F7" w:rsidRDefault="008153F7" w:rsidP="00034D6D">
            <w:pPr>
              <w:pStyle w:val="TAL"/>
            </w:pPr>
            <w:r>
              <w:t>Add MDT additional configuration information for MDT reporting in NR</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8153F7" w:rsidRDefault="008153F7" w:rsidP="00034D6D">
            <w:pPr>
              <w:pStyle w:val="TAL"/>
            </w:pPr>
            <w:r>
              <w:t>16.2.0</w:t>
            </w:r>
          </w:p>
        </w:tc>
      </w:tr>
      <w:tr w:rsidR="005E0D14"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5E0D14" w:rsidRDefault="005E0D14" w:rsidP="00034D6D">
            <w:pPr>
              <w:pStyle w:val="TAL"/>
            </w:pPr>
            <w:r>
              <w:t>2020-07</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5E0D14" w:rsidRDefault="005E0D14" w:rsidP="00034D6D">
            <w:pPr>
              <w:pStyle w:val="TAL"/>
            </w:pPr>
            <w:r>
              <w:t>SA#88E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5E0D14" w:rsidRDefault="005E0D14" w:rsidP="00034D6D">
            <w:pPr>
              <w:pStyle w:val="TAL"/>
            </w:pPr>
            <w:r>
              <w:t>SP-200487</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5E0D14" w:rsidRDefault="005E0D14" w:rsidP="00034D6D">
            <w:pPr>
              <w:pStyle w:val="TAL"/>
            </w:pPr>
            <w:r>
              <w:t>0334</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5E0D14" w:rsidRDefault="005E0D14" w:rsidP="00034D6D">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5E0D14" w:rsidRDefault="005E0D14" w:rsidP="00034D6D">
            <w:pPr>
              <w:pStyle w:val="TAL"/>
            </w:pPr>
            <w:r>
              <w:t>A</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5E0D14" w:rsidRDefault="005E0D14" w:rsidP="00034D6D">
            <w:pPr>
              <w:pStyle w:val="TAL"/>
            </w:pPr>
            <w:r>
              <w:t>Clean up of the editor notes</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5E0D14" w:rsidRDefault="005E0D14" w:rsidP="00034D6D">
            <w:pPr>
              <w:pStyle w:val="TAL"/>
            </w:pPr>
            <w:r>
              <w:t>16.2.0</w:t>
            </w:r>
          </w:p>
        </w:tc>
      </w:tr>
      <w:tr w:rsidR="006368C5"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6368C5" w:rsidRDefault="006368C5" w:rsidP="00034D6D">
            <w:pPr>
              <w:pStyle w:val="TAL"/>
            </w:pPr>
            <w:r>
              <w:t>2020-09</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6368C5" w:rsidRDefault="006368C5" w:rsidP="00034D6D">
            <w:pPr>
              <w:pStyle w:val="TAL"/>
            </w:pPr>
            <w:r>
              <w:t>SA#89e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6368C5" w:rsidRDefault="006368C5" w:rsidP="00034D6D">
            <w:pPr>
              <w:pStyle w:val="TAL"/>
            </w:pPr>
            <w:r>
              <w:t>SP-200753</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6368C5" w:rsidRDefault="006368C5" w:rsidP="00034D6D">
            <w:pPr>
              <w:pStyle w:val="TAL"/>
            </w:pPr>
            <w:r>
              <w:t>0337</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6368C5" w:rsidRDefault="006368C5" w:rsidP="00034D6D">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6368C5" w:rsidRDefault="006368C5" w:rsidP="00034D6D">
            <w:pPr>
              <w:pStyle w:val="TAL"/>
            </w:pPr>
            <w:r>
              <w:t>A</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6368C5" w:rsidRDefault="006368C5" w:rsidP="00034D6D">
            <w:pPr>
              <w:pStyle w:val="TAL"/>
            </w:pPr>
            <w:r>
              <w:t>Adding AUSF and SMSF as Trace Entity</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6368C5" w:rsidRDefault="006368C5" w:rsidP="00034D6D">
            <w:pPr>
              <w:pStyle w:val="TAL"/>
            </w:pPr>
            <w:r>
              <w:t>16.3.0</w:t>
            </w:r>
          </w:p>
        </w:tc>
      </w:tr>
      <w:tr w:rsidR="006368C5"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6368C5" w:rsidRDefault="006368C5" w:rsidP="00034D6D">
            <w:pPr>
              <w:pStyle w:val="TAL"/>
            </w:pPr>
            <w:r>
              <w:t>2020-09</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6368C5" w:rsidRDefault="006368C5" w:rsidP="00034D6D">
            <w:pPr>
              <w:pStyle w:val="TAL"/>
            </w:pPr>
            <w:r>
              <w:t>SA#89e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6368C5" w:rsidRDefault="006368C5" w:rsidP="00034D6D">
            <w:pPr>
              <w:pStyle w:val="TAL"/>
            </w:pPr>
            <w:r>
              <w:t>SP-200725</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6368C5" w:rsidRDefault="006368C5" w:rsidP="00034D6D">
            <w:pPr>
              <w:pStyle w:val="TAL"/>
            </w:pPr>
            <w:r>
              <w:t>0342</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6368C5" w:rsidRDefault="006368C5" w:rsidP="00034D6D">
            <w:pPr>
              <w:pStyle w:val="TAL"/>
            </w:pPr>
            <w:r>
              <w:t>-</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6368C5" w:rsidRDefault="006368C5" w:rsidP="00034D6D">
            <w:pPr>
              <w:pStyle w:val="TAL"/>
            </w:pPr>
            <w:r>
              <w:t>A</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6368C5" w:rsidRDefault="006368C5" w:rsidP="00034D6D">
            <w:pPr>
              <w:pStyle w:val="TAL"/>
            </w:pPr>
            <w:r>
              <w:t>Adding AMF interface trace information definition</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6368C5" w:rsidRDefault="006368C5" w:rsidP="00034D6D">
            <w:pPr>
              <w:pStyle w:val="TAL"/>
            </w:pPr>
            <w:r>
              <w:t>16.3.0</w:t>
            </w:r>
          </w:p>
        </w:tc>
      </w:tr>
      <w:tr w:rsidR="006368C5"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6368C5" w:rsidRDefault="006368C5" w:rsidP="00034D6D">
            <w:pPr>
              <w:pStyle w:val="TAL"/>
            </w:pPr>
            <w:r>
              <w:t>2020-09</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6368C5" w:rsidRDefault="006368C5" w:rsidP="00034D6D">
            <w:pPr>
              <w:pStyle w:val="TAL"/>
            </w:pPr>
            <w:r>
              <w:t>SA#89e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6368C5" w:rsidRDefault="006368C5" w:rsidP="00034D6D">
            <w:pPr>
              <w:pStyle w:val="TAL"/>
            </w:pPr>
            <w:r>
              <w:t>SP-200723</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6368C5" w:rsidRDefault="006368C5" w:rsidP="00034D6D">
            <w:pPr>
              <w:pStyle w:val="TAL"/>
            </w:pPr>
            <w:r>
              <w:t>0343</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6368C5" w:rsidRDefault="006368C5" w:rsidP="00034D6D">
            <w:pPr>
              <w:pStyle w:val="TAL"/>
            </w:pPr>
            <w:r>
              <w:t>-</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6368C5" w:rsidRDefault="006368C5" w:rsidP="00034D6D">
            <w:pPr>
              <w:pStyle w:val="TAL"/>
            </w:pPr>
            <w:r>
              <w:t>F</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6368C5" w:rsidRDefault="006368C5" w:rsidP="00034D6D">
            <w:pPr>
              <w:pStyle w:val="TAL"/>
            </w:pPr>
            <w:r>
              <w:t>Add support in band notification of error conditions when streaming trace data</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6368C5" w:rsidRDefault="006368C5" w:rsidP="00034D6D">
            <w:pPr>
              <w:pStyle w:val="TAL"/>
            </w:pPr>
            <w:r>
              <w:t>16.3.0</w:t>
            </w:r>
          </w:p>
        </w:tc>
      </w:tr>
      <w:tr w:rsidR="00F52FBD"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F52FBD" w:rsidRDefault="00F52FBD" w:rsidP="00034D6D">
            <w:pPr>
              <w:pStyle w:val="TAL"/>
            </w:pPr>
            <w:r>
              <w:t>2020-09</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F52FBD" w:rsidRDefault="00F52FBD" w:rsidP="00034D6D">
            <w:pPr>
              <w:pStyle w:val="TAL"/>
            </w:pPr>
            <w:r>
              <w:t>SA#89e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F52FBD" w:rsidRDefault="00F52FBD" w:rsidP="00034D6D">
            <w:pPr>
              <w:pStyle w:val="TAL"/>
            </w:pPr>
            <w:r>
              <w:t>SP-200744</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F52FBD" w:rsidRDefault="00F52FBD" w:rsidP="00034D6D">
            <w:pPr>
              <w:pStyle w:val="TAL"/>
            </w:pPr>
            <w:r>
              <w:t>0344</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F52FBD" w:rsidRDefault="00F52FBD" w:rsidP="00034D6D">
            <w:pPr>
              <w:pStyle w:val="TAL"/>
            </w:pPr>
            <w:r>
              <w:t>-</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F52FBD" w:rsidRDefault="00F52FBD" w:rsidP="00034D6D">
            <w:pPr>
              <w:pStyle w:val="TAL"/>
            </w:pPr>
            <w:r>
              <w:t>F</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F52FBD" w:rsidRDefault="00F52FBD" w:rsidP="00034D6D">
            <w:pPr>
              <w:pStyle w:val="TAL"/>
            </w:pPr>
            <w:r>
              <w:t>Add missing 5G RCEF report collection</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F52FBD" w:rsidRDefault="00F52FBD" w:rsidP="00034D6D">
            <w:pPr>
              <w:pStyle w:val="TAL"/>
            </w:pPr>
            <w:r>
              <w:t>16.3.0</w:t>
            </w:r>
          </w:p>
        </w:tc>
      </w:tr>
      <w:tr w:rsidR="00D34E9C"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D34E9C" w:rsidRDefault="00D34E9C" w:rsidP="00D34E9C">
            <w:pPr>
              <w:pStyle w:val="TAL"/>
            </w:pPr>
            <w:r>
              <w:t>2020-09</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D34E9C" w:rsidRDefault="00D34E9C" w:rsidP="00D34E9C">
            <w:pPr>
              <w:pStyle w:val="TAL"/>
            </w:pPr>
            <w:r>
              <w:t>SA#89e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D34E9C" w:rsidRDefault="00D34E9C" w:rsidP="00D34E9C">
            <w:pPr>
              <w:pStyle w:val="TAL"/>
            </w:pPr>
            <w:r>
              <w:t>SP-200744</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D34E9C" w:rsidRDefault="00D34E9C" w:rsidP="00D34E9C">
            <w:pPr>
              <w:pStyle w:val="TAL"/>
            </w:pPr>
            <w:r>
              <w:t>0346</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D34E9C" w:rsidRDefault="00D34E9C" w:rsidP="00D34E9C">
            <w:pPr>
              <w:pStyle w:val="TAL"/>
            </w:pPr>
            <w:r>
              <w:t>-</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D34E9C" w:rsidRDefault="00D34E9C" w:rsidP="00D34E9C">
            <w:pPr>
              <w:pStyle w:val="TAL"/>
            </w:pPr>
            <w:r>
              <w:t>F</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D34E9C" w:rsidRDefault="00D34E9C" w:rsidP="00D34E9C">
            <w:pPr>
              <w:pStyle w:val="TAL"/>
            </w:pPr>
            <w:r>
              <w:t>Add missing 5G RLF report collection</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D34E9C" w:rsidRDefault="00D34E9C" w:rsidP="00D34E9C">
            <w:pPr>
              <w:pStyle w:val="TAL"/>
            </w:pPr>
            <w:r>
              <w:t>16.3.0</w:t>
            </w:r>
          </w:p>
        </w:tc>
      </w:tr>
      <w:tr w:rsidR="00885FEC"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885FEC" w:rsidRDefault="00885FEC" w:rsidP="00885FEC">
            <w:pPr>
              <w:pStyle w:val="TAL"/>
            </w:pPr>
            <w:r>
              <w:t>2020-09</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885FEC" w:rsidRDefault="00885FEC" w:rsidP="00885FEC">
            <w:pPr>
              <w:pStyle w:val="TAL"/>
            </w:pPr>
            <w:r>
              <w:t>SA#89e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885FEC" w:rsidRDefault="00885FEC" w:rsidP="00885FEC">
            <w:pPr>
              <w:pStyle w:val="TAL"/>
            </w:pPr>
            <w:r>
              <w:t>SP-200746</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885FEC" w:rsidRDefault="00885FEC" w:rsidP="00885FEC">
            <w:pPr>
              <w:pStyle w:val="TAL"/>
            </w:pPr>
            <w:r>
              <w:t>0335</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885FEC" w:rsidRDefault="00885FEC" w:rsidP="00885FEC">
            <w:pPr>
              <w:pStyle w:val="TAL"/>
            </w:pPr>
            <w:r>
              <w:t>-</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885FEC" w:rsidRDefault="00885FEC" w:rsidP="00885FEC">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885FEC" w:rsidRDefault="00885FEC" w:rsidP="00885FEC">
            <w:pPr>
              <w:pStyle w:val="TAL"/>
            </w:pPr>
            <w:r>
              <w:rPr>
                <w:noProof/>
              </w:rPr>
              <w:t xml:space="preserve">Add </w:t>
            </w:r>
            <w:r>
              <w:t xml:space="preserve">handling of Xn handover for </w:t>
            </w:r>
            <w:r>
              <w:rPr>
                <w:color w:val="000000"/>
                <w:lang w:eastAsia="zh-CN"/>
              </w:rPr>
              <w:t>inter-RAT</w:t>
            </w:r>
            <w:r>
              <w:t xml:space="preserve"> and information for mapping between URI of TCE and TCE ID</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885FEC" w:rsidRDefault="00885FEC" w:rsidP="00885FEC">
            <w:pPr>
              <w:pStyle w:val="TAL"/>
            </w:pPr>
            <w:r>
              <w:t>17.0.0</w:t>
            </w:r>
          </w:p>
        </w:tc>
      </w:tr>
      <w:tr w:rsidR="00BA05CE"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BA05CE" w:rsidRDefault="00BA05CE" w:rsidP="00885FEC">
            <w:pPr>
              <w:pStyle w:val="TAL"/>
            </w:pPr>
            <w:r>
              <w:t>2020-12</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BA05CE" w:rsidRDefault="00BA05CE" w:rsidP="00885FEC">
            <w:pPr>
              <w:pStyle w:val="TAL"/>
            </w:pPr>
            <w:r>
              <w:t>SA#90e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BA05CE" w:rsidRDefault="00BA05CE" w:rsidP="00885FEC">
            <w:pPr>
              <w:pStyle w:val="TAL"/>
            </w:pPr>
            <w:r>
              <w:t>SP-201063</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BA05CE" w:rsidRDefault="00BA05CE" w:rsidP="00885FEC">
            <w:pPr>
              <w:pStyle w:val="TAL"/>
            </w:pPr>
            <w:r>
              <w:t>0348</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BA05CE" w:rsidRDefault="00BA05CE" w:rsidP="00885FEC">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BA05CE" w:rsidRDefault="00BA05CE" w:rsidP="00885FEC">
            <w:pPr>
              <w:pStyle w:val="TAL"/>
            </w:pPr>
            <w:r>
              <w:t>A</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BA05CE" w:rsidRDefault="00BA05CE" w:rsidP="00885FEC">
            <w:pPr>
              <w:pStyle w:val="TAL"/>
              <w:rPr>
                <w:noProof/>
              </w:rPr>
            </w:pPr>
            <w:r>
              <w:t>Clarification of tracing roaming UE for 5GC</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BA05CE" w:rsidRDefault="00BA05CE" w:rsidP="00885FEC">
            <w:pPr>
              <w:pStyle w:val="TAL"/>
            </w:pPr>
            <w:r>
              <w:t>17.1.0</w:t>
            </w:r>
          </w:p>
        </w:tc>
      </w:tr>
      <w:tr w:rsidR="00084D92" w:rsidTr="00CD569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084D92" w:rsidRDefault="00084D92" w:rsidP="00084D92">
            <w:pPr>
              <w:pStyle w:val="TAL"/>
            </w:pPr>
            <w:r>
              <w:t>2020-12</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084D92" w:rsidRDefault="00084D92" w:rsidP="00084D92">
            <w:pPr>
              <w:pStyle w:val="TAL"/>
            </w:pPr>
            <w:r>
              <w:t>SA#90e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084D92" w:rsidRDefault="00084D92" w:rsidP="00084D92">
            <w:pPr>
              <w:pStyle w:val="TAL"/>
            </w:pPr>
            <w:r>
              <w:t>SP-201063</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084D92" w:rsidRDefault="00084D92" w:rsidP="00084D92">
            <w:pPr>
              <w:pStyle w:val="TAL"/>
            </w:pPr>
            <w:r>
              <w:t>0350</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084D92" w:rsidRDefault="00084D92" w:rsidP="00084D92">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084D92" w:rsidRDefault="00084D92" w:rsidP="00084D92">
            <w:pPr>
              <w:pStyle w:val="TAL"/>
            </w:pPr>
            <w:r>
              <w:t>A</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084D92" w:rsidRDefault="00084D92" w:rsidP="00084D92">
            <w:pPr>
              <w:pStyle w:val="TAL"/>
            </w:pPr>
            <w:r>
              <w:t>Add additional information for MDT specific parameters in NR aligning with RAN TSs</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084D92" w:rsidRDefault="00084D92" w:rsidP="00084D92">
            <w:pPr>
              <w:pStyle w:val="TAL"/>
            </w:pPr>
            <w:r>
              <w:t>17.1.0</w:t>
            </w:r>
          </w:p>
        </w:tc>
      </w:tr>
      <w:tr w:rsidR="00ED4F8F" w:rsidTr="0073027A">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ED4F8F" w:rsidRDefault="00ED4F8F" w:rsidP="00ED4F8F">
            <w:pPr>
              <w:pStyle w:val="TAL"/>
            </w:pPr>
            <w:r>
              <w:t>2020-12</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ED4F8F" w:rsidRDefault="00ED4F8F" w:rsidP="00ED4F8F">
            <w:pPr>
              <w:pStyle w:val="TAL"/>
            </w:pPr>
            <w:r>
              <w:t>SA#90e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ED4F8F" w:rsidRDefault="00ED4F8F" w:rsidP="00ED4F8F">
            <w:pPr>
              <w:pStyle w:val="TAL"/>
            </w:pPr>
            <w:r>
              <w:t>SP-201063</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ED4F8F" w:rsidRDefault="00ED4F8F" w:rsidP="00ED4F8F">
            <w:pPr>
              <w:pStyle w:val="TAL"/>
            </w:pPr>
            <w:r>
              <w:t>0352</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ED4F8F" w:rsidRDefault="00ED4F8F" w:rsidP="00ED4F8F">
            <w:pPr>
              <w:pStyle w:val="TAL"/>
            </w:pPr>
            <w:r>
              <w:t>-</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ED4F8F" w:rsidRDefault="00ED4F8F" w:rsidP="00ED4F8F">
            <w:pPr>
              <w:pStyle w:val="TAL"/>
            </w:pPr>
            <w:r>
              <w:t>A</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ED4F8F" w:rsidRDefault="00ED4F8F" w:rsidP="00ED4F8F">
            <w:pPr>
              <w:pStyle w:val="TAL"/>
            </w:pPr>
            <w:r>
              <w:t>Fix inconsistencies in NR positioning method</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ED4F8F" w:rsidRDefault="00ED4F8F" w:rsidP="00ED4F8F">
            <w:pPr>
              <w:pStyle w:val="TAL"/>
            </w:pPr>
            <w:r>
              <w:t>17.1.0</w:t>
            </w:r>
          </w:p>
        </w:tc>
      </w:tr>
      <w:tr w:rsidR="00BB1E1E" w:rsidTr="00BA05CE">
        <w:tblPrEx>
          <w:tblCellMar>
            <w:top w:w="0" w:type="dxa"/>
            <w:bottom w:w="0" w:type="dxa"/>
          </w:tblCellMar>
        </w:tblPrEx>
        <w:tc>
          <w:tcPr>
            <w:tcW w:w="1134" w:type="dxa"/>
            <w:tcBorders>
              <w:top w:val="single" w:sz="6" w:space="0" w:color="auto"/>
              <w:left w:val="single" w:sz="6" w:space="0" w:color="auto"/>
              <w:bottom w:val="single" w:sz="12" w:space="0" w:color="auto"/>
              <w:right w:val="single" w:sz="6" w:space="0" w:color="auto"/>
            </w:tcBorders>
            <w:shd w:val="solid" w:color="FFFFFF" w:fill="auto"/>
          </w:tcPr>
          <w:p w:rsidR="00BB1E1E" w:rsidRDefault="00BB1E1E" w:rsidP="00ED4F8F">
            <w:pPr>
              <w:pStyle w:val="TAL"/>
            </w:pPr>
            <w:r>
              <w:t>2021-03</w:t>
            </w:r>
          </w:p>
        </w:tc>
        <w:tc>
          <w:tcPr>
            <w:tcW w:w="1134" w:type="dxa"/>
            <w:tcBorders>
              <w:top w:val="single" w:sz="6" w:space="0" w:color="auto"/>
              <w:left w:val="single" w:sz="6" w:space="0" w:color="auto"/>
              <w:bottom w:val="single" w:sz="12" w:space="0" w:color="auto"/>
              <w:right w:val="single" w:sz="6" w:space="0" w:color="auto"/>
            </w:tcBorders>
            <w:shd w:val="solid" w:color="FFFFFF" w:fill="auto"/>
          </w:tcPr>
          <w:p w:rsidR="00BB1E1E" w:rsidRDefault="00BB1E1E" w:rsidP="00ED4F8F">
            <w:pPr>
              <w:pStyle w:val="TAL"/>
            </w:pPr>
            <w:r>
              <w:t>SA#91e</w:t>
            </w:r>
          </w:p>
        </w:tc>
        <w:tc>
          <w:tcPr>
            <w:tcW w:w="1276" w:type="dxa"/>
            <w:tcBorders>
              <w:top w:val="single" w:sz="6" w:space="0" w:color="auto"/>
              <w:left w:val="single" w:sz="6" w:space="0" w:color="auto"/>
              <w:bottom w:val="single" w:sz="12" w:space="0" w:color="auto"/>
              <w:right w:val="single" w:sz="6" w:space="0" w:color="auto"/>
            </w:tcBorders>
            <w:shd w:val="solid" w:color="FFFFFF" w:fill="auto"/>
          </w:tcPr>
          <w:p w:rsidR="00BB1E1E" w:rsidRDefault="00BB1E1E" w:rsidP="00ED4F8F">
            <w:pPr>
              <w:pStyle w:val="TAL"/>
            </w:pPr>
            <w:r>
              <w:t>SP-210168</w:t>
            </w:r>
          </w:p>
        </w:tc>
        <w:tc>
          <w:tcPr>
            <w:tcW w:w="851" w:type="dxa"/>
            <w:tcBorders>
              <w:top w:val="single" w:sz="6" w:space="0" w:color="auto"/>
              <w:left w:val="single" w:sz="6" w:space="0" w:color="auto"/>
              <w:bottom w:val="single" w:sz="12" w:space="0" w:color="auto"/>
              <w:right w:val="single" w:sz="6" w:space="0" w:color="auto"/>
            </w:tcBorders>
            <w:shd w:val="solid" w:color="FFFFFF" w:fill="auto"/>
          </w:tcPr>
          <w:p w:rsidR="00BB1E1E" w:rsidRDefault="00BB1E1E" w:rsidP="00ED4F8F">
            <w:pPr>
              <w:pStyle w:val="TAL"/>
            </w:pPr>
            <w:r>
              <w:t>0356</w:t>
            </w:r>
          </w:p>
        </w:tc>
        <w:tc>
          <w:tcPr>
            <w:tcW w:w="850" w:type="dxa"/>
            <w:tcBorders>
              <w:top w:val="single" w:sz="6" w:space="0" w:color="auto"/>
              <w:left w:val="single" w:sz="6" w:space="0" w:color="auto"/>
              <w:bottom w:val="single" w:sz="12" w:space="0" w:color="auto"/>
              <w:right w:val="single" w:sz="6" w:space="0" w:color="auto"/>
            </w:tcBorders>
            <w:shd w:val="solid" w:color="FFFFFF" w:fill="auto"/>
          </w:tcPr>
          <w:p w:rsidR="00BB1E1E" w:rsidRDefault="00BB1E1E" w:rsidP="00ED4F8F">
            <w:pPr>
              <w:pStyle w:val="TAL"/>
            </w:pPr>
            <w:r>
              <w:t>-</w:t>
            </w:r>
          </w:p>
        </w:tc>
        <w:tc>
          <w:tcPr>
            <w:tcW w:w="851" w:type="dxa"/>
            <w:tcBorders>
              <w:top w:val="single" w:sz="6" w:space="0" w:color="auto"/>
              <w:left w:val="single" w:sz="6" w:space="0" w:color="auto"/>
              <w:bottom w:val="single" w:sz="12" w:space="0" w:color="auto"/>
              <w:right w:val="single" w:sz="6" w:space="0" w:color="auto"/>
            </w:tcBorders>
            <w:shd w:val="solid" w:color="FFFFFF" w:fill="auto"/>
          </w:tcPr>
          <w:p w:rsidR="00BB1E1E" w:rsidRDefault="00BB1E1E" w:rsidP="00ED4F8F">
            <w:pPr>
              <w:pStyle w:val="TAL"/>
            </w:pPr>
            <w:r>
              <w:t>A</w:t>
            </w:r>
          </w:p>
        </w:tc>
        <w:tc>
          <w:tcPr>
            <w:tcW w:w="3260" w:type="dxa"/>
            <w:tcBorders>
              <w:top w:val="single" w:sz="6" w:space="0" w:color="auto"/>
              <w:left w:val="single" w:sz="6" w:space="0" w:color="auto"/>
              <w:bottom w:val="single" w:sz="12" w:space="0" w:color="auto"/>
              <w:right w:val="single" w:sz="6" w:space="0" w:color="auto"/>
            </w:tcBorders>
            <w:shd w:val="solid" w:color="FFFFFF" w:fill="auto"/>
          </w:tcPr>
          <w:p w:rsidR="00BB1E1E" w:rsidRDefault="00BB1E1E" w:rsidP="00ED4F8F">
            <w:pPr>
              <w:pStyle w:val="TAL"/>
            </w:pPr>
            <w:r>
              <w:rPr>
                <w:noProof/>
                <w:lang w:eastAsia="zh-CN"/>
              </w:rPr>
              <w:t>Correct tracing roaming subscribers case</w:t>
            </w:r>
          </w:p>
        </w:tc>
        <w:tc>
          <w:tcPr>
            <w:tcW w:w="1417" w:type="dxa"/>
            <w:tcBorders>
              <w:top w:val="single" w:sz="6" w:space="0" w:color="auto"/>
              <w:left w:val="single" w:sz="6" w:space="0" w:color="auto"/>
              <w:bottom w:val="single" w:sz="12" w:space="0" w:color="auto"/>
              <w:right w:val="single" w:sz="6" w:space="0" w:color="auto"/>
            </w:tcBorders>
            <w:shd w:val="solid" w:color="FFFFFF" w:fill="auto"/>
          </w:tcPr>
          <w:p w:rsidR="00BB1E1E" w:rsidRDefault="00BB1E1E" w:rsidP="00ED4F8F">
            <w:pPr>
              <w:pStyle w:val="TAL"/>
            </w:pPr>
            <w:r>
              <w:t>17.2.0</w:t>
            </w:r>
          </w:p>
        </w:tc>
      </w:tr>
      <w:tr w:rsidR="00BB1E1E" w:rsidTr="0073027A">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BB1E1E" w:rsidRDefault="00BB1E1E" w:rsidP="00BB1E1E">
            <w:pPr>
              <w:pStyle w:val="TAL"/>
            </w:pPr>
            <w:r>
              <w:t>2021-03</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BB1E1E" w:rsidRDefault="00BB1E1E" w:rsidP="00BB1E1E">
            <w:pPr>
              <w:pStyle w:val="TAL"/>
            </w:pPr>
            <w:r>
              <w:t>SA#91e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BB1E1E" w:rsidRDefault="00BB1E1E" w:rsidP="00BB1E1E">
            <w:pPr>
              <w:pStyle w:val="TAL"/>
            </w:pPr>
            <w:r>
              <w:t>SP-210168</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BB1E1E" w:rsidRDefault="00BB1E1E" w:rsidP="00BB1E1E">
            <w:pPr>
              <w:pStyle w:val="TAL"/>
            </w:pPr>
            <w:r>
              <w:t>0358</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BB1E1E" w:rsidRDefault="00BB1E1E" w:rsidP="00BB1E1E">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BB1E1E" w:rsidRDefault="00BB1E1E" w:rsidP="00BB1E1E">
            <w:pPr>
              <w:pStyle w:val="TAL"/>
            </w:pPr>
            <w:r>
              <w:t>A</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BB1E1E" w:rsidRDefault="00BB1E1E" w:rsidP="00BB1E1E">
            <w:pPr>
              <w:pStyle w:val="TAL"/>
            </w:pPr>
            <w:r>
              <w:t>Add new clause and clarification for TCE URI and clarify some MDT measurements</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BB1E1E" w:rsidRDefault="00BB1E1E" w:rsidP="00BB1E1E">
            <w:pPr>
              <w:pStyle w:val="TAL"/>
            </w:pPr>
            <w:r>
              <w:t>17.2.0</w:t>
            </w:r>
          </w:p>
        </w:tc>
      </w:tr>
      <w:tr w:rsidR="00E566E0" w:rsidTr="00004144">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E566E0" w:rsidDel="00BB1E1E" w:rsidRDefault="00E566E0" w:rsidP="00BB1E1E">
            <w:pPr>
              <w:pStyle w:val="TAL"/>
            </w:pPr>
            <w:r>
              <w:t>202</w:t>
            </w:r>
            <w:r w:rsidR="00CC6461">
              <w:t>1</w:t>
            </w:r>
            <w:r>
              <w:t>-03</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E566E0" w:rsidRDefault="00E566E0" w:rsidP="00BB1E1E">
            <w:pPr>
              <w:pStyle w:val="TAL"/>
            </w:pPr>
            <w:r>
              <w:t>SA#91e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E566E0" w:rsidRDefault="00373ED5" w:rsidP="00BB1E1E">
            <w:pPr>
              <w:pStyle w:val="TAL"/>
            </w:pPr>
            <w:r>
              <w:t>SP-210169</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E566E0" w:rsidRDefault="00E566E0" w:rsidP="00BB1E1E">
            <w:pPr>
              <w:pStyle w:val="TAL"/>
            </w:pPr>
            <w:r>
              <w:t>0360</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E566E0" w:rsidRDefault="00E566E0" w:rsidP="00BB1E1E">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E566E0" w:rsidRDefault="00E566E0" w:rsidP="00BB1E1E">
            <w:pPr>
              <w:pStyle w:val="TAL"/>
            </w:pPr>
            <w:r>
              <w:t>A</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E566E0" w:rsidRDefault="00E566E0" w:rsidP="00BB1E1E">
            <w:pPr>
              <w:pStyle w:val="TAL"/>
            </w:pPr>
            <w:r>
              <w:t xml:space="preserve">Add new clauses and clarification for MDT collection peroid </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E566E0" w:rsidRDefault="00E566E0" w:rsidP="00BB1E1E">
            <w:pPr>
              <w:pStyle w:val="TAL"/>
            </w:pPr>
            <w:r>
              <w:t>17.</w:t>
            </w:r>
            <w:r w:rsidR="00CC6461">
              <w:t>2</w:t>
            </w:r>
            <w:r>
              <w:t>.0</w:t>
            </w:r>
          </w:p>
        </w:tc>
      </w:tr>
      <w:tr w:rsidR="00454EC9" w:rsidTr="001764C6">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454EC9" w:rsidRDefault="00454EC9" w:rsidP="00BB1E1E">
            <w:pPr>
              <w:pStyle w:val="TAL"/>
            </w:pPr>
            <w:r>
              <w:t>2021-06</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454EC9" w:rsidRDefault="00454EC9" w:rsidP="00BB1E1E">
            <w:pPr>
              <w:pStyle w:val="TAL"/>
            </w:pPr>
            <w:r>
              <w:t>SA#92e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454EC9" w:rsidRDefault="00454EC9" w:rsidP="00BB1E1E">
            <w:pPr>
              <w:pStyle w:val="TAL"/>
            </w:pPr>
            <w:r>
              <w:t>SP-210397</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454EC9" w:rsidRDefault="00454EC9" w:rsidP="00BB1E1E">
            <w:pPr>
              <w:pStyle w:val="TAL"/>
            </w:pPr>
            <w:r>
              <w:t>0368</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454EC9" w:rsidRDefault="00454EC9" w:rsidP="00BB1E1E">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454EC9" w:rsidRDefault="00454EC9" w:rsidP="00BB1E1E">
            <w:pPr>
              <w:pStyle w:val="TAL"/>
            </w:pPr>
            <w:r>
              <w:t>A</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454EC9" w:rsidRDefault="00454EC9" w:rsidP="00BB1E1E">
            <w:pPr>
              <w:pStyle w:val="TAL"/>
            </w:pPr>
            <w:r>
              <w:rPr>
                <w:noProof/>
              </w:rPr>
              <w:t>Correction, alignment and cleanup of Trace/MDT related parameters</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454EC9" w:rsidRDefault="00454EC9" w:rsidP="00BB1E1E">
            <w:pPr>
              <w:pStyle w:val="TAL"/>
            </w:pPr>
            <w:r>
              <w:t>17.3.0</w:t>
            </w:r>
          </w:p>
        </w:tc>
      </w:tr>
      <w:tr w:rsidR="008C61AC" w:rsidTr="001764C6">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8C61AC" w:rsidRDefault="008C61AC" w:rsidP="00BB1E1E">
            <w:pPr>
              <w:pStyle w:val="TAL"/>
            </w:pPr>
            <w:r>
              <w:t>2021-09</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8C61AC" w:rsidRDefault="008C61AC" w:rsidP="00BB1E1E">
            <w:pPr>
              <w:pStyle w:val="TAL"/>
            </w:pPr>
            <w:r>
              <w:t>SA#93e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8C61AC" w:rsidRDefault="008C61AC" w:rsidP="00BB1E1E">
            <w:pPr>
              <w:pStyle w:val="TAL"/>
            </w:pPr>
            <w:r>
              <w:t>SP-210865</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8C61AC" w:rsidRDefault="008C61AC" w:rsidP="00BB1E1E">
            <w:pPr>
              <w:pStyle w:val="TAL"/>
            </w:pPr>
            <w:r>
              <w:t>0370</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8C61AC" w:rsidRDefault="008C61AC" w:rsidP="00BB1E1E">
            <w:pPr>
              <w:pStyle w:val="TAL"/>
            </w:pPr>
            <w:r>
              <w:t>-</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8C61AC" w:rsidRDefault="008C61AC" w:rsidP="00BB1E1E">
            <w:pPr>
              <w:pStyle w:val="TAL"/>
            </w:pPr>
            <w:r>
              <w:t>A</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8C61AC" w:rsidRDefault="008C61AC" w:rsidP="00BB1E1E">
            <w:pPr>
              <w:pStyle w:val="TAL"/>
              <w:rPr>
                <w:noProof/>
              </w:rPr>
            </w:pPr>
            <w:fldSimple w:instr=" DOCPROPERTY  CrTitle  \* MERGEFORMAT ">
              <w:r>
                <w:rPr>
                  <w:noProof/>
                </w:rPr>
                <w:t xml:space="preserve">Introduce missing parameter descriptions related to reporting of Trace/MDT </w:t>
              </w:r>
            </w:fldSimple>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8C61AC" w:rsidRDefault="008C61AC" w:rsidP="00BB1E1E">
            <w:pPr>
              <w:pStyle w:val="TAL"/>
            </w:pPr>
            <w:r>
              <w:t>17.4.0</w:t>
            </w:r>
          </w:p>
        </w:tc>
      </w:tr>
      <w:tr w:rsidR="00E3449F" w:rsidTr="001764C6">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E3449F" w:rsidRDefault="00E3449F" w:rsidP="00E3449F">
            <w:pPr>
              <w:pStyle w:val="TAL"/>
            </w:pPr>
            <w:r>
              <w:t>2021-09</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E3449F" w:rsidRDefault="00E3449F" w:rsidP="00E3449F">
            <w:pPr>
              <w:pStyle w:val="TAL"/>
            </w:pPr>
            <w:r>
              <w:t>SA#93e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E3449F" w:rsidRDefault="00E3449F" w:rsidP="00E3449F">
            <w:pPr>
              <w:pStyle w:val="TAL"/>
            </w:pPr>
            <w:r>
              <w:t>SP-210865</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E3449F" w:rsidRDefault="00E3449F" w:rsidP="00E3449F">
            <w:pPr>
              <w:pStyle w:val="TAL"/>
            </w:pPr>
            <w:r>
              <w:t>0372</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E3449F" w:rsidRDefault="00E3449F" w:rsidP="00E3449F">
            <w:pPr>
              <w:pStyle w:val="TAL"/>
            </w:pPr>
            <w:r>
              <w:t>-</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E3449F" w:rsidRDefault="00E3449F" w:rsidP="00E3449F">
            <w:pPr>
              <w:pStyle w:val="TAL"/>
            </w:pPr>
            <w:r>
              <w:t>A</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E3449F" w:rsidRDefault="00E3449F" w:rsidP="00E3449F">
            <w:pPr>
              <w:pStyle w:val="TAL"/>
            </w:pPr>
            <w:r>
              <w:t xml:space="preserve">Correction and cleanup of Trace/MDT related parameters and procedures </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E3449F" w:rsidRDefault="00E3449F" w:rsidP="00E3449F">
            <w:pPr>
              <w:pStyle w:val="TAL"/>
            </w:pPr>
            <w:r>
              <w:t>17.4.0</w:t>
            </w:r>
          </w:p>
        </w:tc>
      </w:tr>
      <w:tr w:rsidR="000B3FFC" w:rsidTr="009F1FB1">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0B3FFC" w:rsidRDefault="000B3FFC" w:rsidP="000B3FFC">
            <w:pPr>
              <w:pStyle w:val="TAL"/>
            </w:pPr>
            <w:r>
              <w:t>2021-09</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0B3FFC" w:rsidRDefault="000B3FFC" w:rsidP="000B3FFC">
            <w:pPr>
              <w:pStyle w:val="TAL"/>
            </w:pPr>
            <w:r>
              <w:t>SA#93e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0B3FFC" w:rsidRDefault="000B3FFC" w:rsidP="000B3FFC">
            <w:pPr>
              <w:pStyle w:val="TAL"/>
            </w:pPr>
            <w:r>
              <w:t>SP-210865</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0B3FFC" w:rsidRDefault="000B3FFC" w:rsidP="000B3FFC">
            <w:pPr>
              <w:pStyle w:val="TAL"/>
            </w:pPr>
            <w:r>
              <w:t>0374</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0B3FFC" w:rsidRDefault="000B3FFC" w:rsidP="000B3FFC">
            <w:pPr>
              <w:pStyle w:val="TAL"/>
            </w:pPr>
            <w:r>
              <w:t>-</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0B3FFC" w:rsidRDefault="000B3FFC" w:rsidP="000B3FFC">
            <w:pPr>
              <w:pStyle w:val="TAL"/>
            </w:pPr>
            <w:r>
              <w:t>A</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0B3FFC" w:rsidRDefault="000B3FFC" w:rsidP="000B3FFC">
            <w:pPr>
              <w:pStyle w:val="TAL"/>
            </w:pPr>
            <w:r>
              <w:rPr>
                <w:lang w:eastAsia="pl-PL"/>
              </w:rPr>
              <w:t>Align RAN specification for MDT Event Threshold for SINR</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0B3FFC" w:rsidRDefault="000B3FFC" w:rsidP="000B3FFC">
            <w:pPr>
              <w:pStyle w:val="TAL"/>
            </w:pPr>
            <w:r>
              <w:t>17.4.0</w:t>
            </w:r>
          </w:p>
        </w:tc>
      </w:tr>
      <w:tr w:rsidR="00727E3C" w:rsidTr="009F1FB1">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727E3C" w:rsidRDefault="00727E3C" w:rsidP="000B3FFC">
            <w:pPr>
              <w:pStyle w:val="TAL"/>
            </w:pPr>
            <w:r>
              <w:t>2021-12</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727E3C" w:rsidRDefault="00727E3C" w:rsidP="000B3FFC">
            <w:pPr>
              <w:pStyle w:val="TAL"/>
            </w:pPr>
            <w:r>
              <w:t>SA#94e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727E3C" w:rsidRDefault="00727E3C" w:rsidP="000B3FFC">
            <w:pPr>
              <w:pStyle w:val="TAL"/>
            </w:pPr>
            <w:r>
              <w:t>SP-211458</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727E3C" w:rsidRDefault="00727E3C" w:rsidP="000B3FFC">
            <w:pPr>
              <w:pStyle w:val="TAL"/>
            </w:pPr>
            <w:r>
              <w:t>0376</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727E3C" w:rsidRDefault="00727E3C" w:rsidP="000B3FFC">
            <w:pPr>
              <w:pStyle w:val="TAL"/>
            </w:pPr>
            <w:r>
              <w:t>-</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727E3C" w:rsidRDefault="00727E3C" w:rsidP="000B3FFC">
            <w:pPr>
              <w:pStyle w:val="TAL"/>
            </w:pPr>
            <w:r>
              <w:t>A</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727E3C" w:rsidRDefault="00727E3C" w:rsidP="000B3FFC">
            <w:pPr>
              <w:pStyle w:val="TAL"/>
              <w:rPr>
                <w:lang w:eastAsia="pl-PL"/>
              </w:rPr>
            </w:pPr>
            <w:r>
              <w:rPr>
                <w:noProof/>
              </w:rPr>
              <w:t>Introduce missing references</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727E3C" w:rsidRDefault="00727E3C" w:rsidP="000B3FFC">
            <w:pPr>
              <w:pStyle w:val="TAL"/>
            </w:pPr>
            <w:r>
              <w:t>17.5.0</w:t>
            </w:r>
          </w:p>
        </w:tc>
      </w:tr>
      <w:tr w:rsidR="005E4F22" w:rsidTr="009F1FB1">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5E4F22" w:rsidRDefault="005E4F22" w:rsidP="005E4F22">
            <w:pPr>
              <w:pStyle w:val="TAL"/>
            </w:pPr>
            <w:r>
              <w:t>2021-12</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5E4F22" w:rsidRDefault="005E4F22" w:rsidP="005E4F22">
            <w:pPr>
              <w:pStyle w:val="TAL"/>
            </w:pPr>
            <w:r>
              <w:t>SA#94e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5E4F22" w:rsidRDefault="005E4F22" w:rsidP="005E4F22">
            <w:pPr>
              <w:pStyle w:val="TAL"/>
            </w:pPr>
            <w:r>
              <w:t>SP-211458</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5E4F22" w:rsidRDefault="005E4F22" w:rsidP="005E4F22">
            <w:pPr>
              <w:pStyle w:val="TAL"/>
            </w:pPr>
            <w:r>
              <w:t>0377</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5E4F22" w:rsidRDefault="005E4F22" w:rsidP="005E4F22">
            <w:pPr>
              <w:pStyle w:val="TAL"/>
            </w:pPr>
            <w:r>
              <w:t>-</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5E4F22" w:rsidRDefault="005E4F22" w:rsidP="005E4F22">
            <w:pPr>
              <w:pStyle w:val="TAL"/>
            </w:pPr>
            <w:r>
              <w:t>A</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5E4F22" w:rsidRDefault="005E4F22" w:rsidP="005E4F22">
            <w:pPr>
              <w:pStyle w:val="TAL"/>
              <w:rPr>
                <w:noProof/>
              </w:rPr>
            </w:pPr>
            <w:r>
              <w:rPr>
                <w:noProof/>
              </w:rPr>
              <w:t>Introduce missing interfaces of HSS</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5E4F22" w:rsidRDefault="005E4F22" w:rsidP="005E4F22">
            <w:pPr>
              <w:pStyle w:val="TAL"/>
            </w:pPr>
            <w:r>
              <w:t>17.5.0</w:t>
            </w:r>
          </w:p>
        </w:tc>
      </w:tr>
      <w:tr w:rsidR="005E4F22" w:rsidTr="009F1FB1">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5E4F22" w:rsidRDefault="005E4F22" w:rsidP="005E4F22">
            <w:pPr>
              <w:pStyle w:val="TAL"/>
            </w:pPr>
            <w:r>
              <w:t>2021-12</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5E4F22" w:rsidRDefault="005E4F22" w:rsidP="005E4F22">
            <w:pPr>
              <w:pStyle w:val="TAL"/>
            </w:pPr>
            <w:r>
              <w:t>SA#94e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5E4F22" w:rsidRDefault="005E4F22" w:rsidP="005E4F22">
            <w:pPr>
              <w:pStyle w:val="TAL"/>
            </w:pPr>
            <w:r>
              <w:t>SP-211483</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5E4F22" w:rsidRDefault="005E4F22" w:rsidP="005E4F22">
            <w:pPr>
              <w:pStyle w:val="TAL"/>
            </w:pPr>
            <w:r>
              <w:t>0379</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5E4F22" w:rsidRDefault="005E4F22" w:rsidP="005E4F22">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5E4F22" w:rsidRDefault="005E4F22" w:rsidP="005E4F22">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5E4F22" w:rsidRDefault="005E4F22" w:rsidP="005E4F22">
            <w:pPr>
              <w:pStyle w:val="TAL"/>
              <w:rPr>
                <w:noProof/>
              </w:rPr>
            </w:pPr>
            <w:r>
              <w:rPr>
                <w:noProof/>
              </w:rPr>
              <w:t>Add beam level configuration parameter in NR</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5E4F22" w:rsidRDefault="005E4F22" w:rsidP="005E4F22">
            <w:pPr>
              <w:pStyle w:val="TAL"/>
            </w:pPr>
            <w:r>
              <w:t>17.5.0</w:t>
            </w:r>
          </w:p>
        </w:tc>
      </w:tr>
      <w:tr w:rsidR="005E4F22" w:rsidTr="009F1FB1">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5E4F22" w:rsidRDefault="005E4F22" w:rsidP="005E4F22">
            <w:pPr>
              <w:pStyle w:val="TAL"/>
            </w:pPr>
            <w:r>
              <w:t>2021-12</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5E4F22" w:rsidRDefault="005E4F22" w:rsidP="005E4F22">
            <w:pPr>
              <w:pStyle w:val="TAL"/>
            </w:pPr>
            <w:r>
              <w:t>SA#94e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5E4F22" w:rsidRDefault="005E4F22" w:rsidP="005E4F22">
            <w:pPr>
              <w:pStyle w:val="TAL"/>
            </w:pPr>
            <w:r>
              <w:t>SP-211458</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5E4F22" w:rsidRDefault="005E4F22" w:rsidP="005E4F22">
            <w:pPr>
              <w:pStyle w:val="TAL"/>
            </w:pPr>
            <w:r>
              <w:t>0381</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5E4F22" w:rsidRDefault="005E4F22" w:rsidP="005E4F22">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5E4F22" w:rsidRDefault="005E4F22" w:rsidP="005E4F22">
            <w:pPr>
              <w:pStyle w:val="TAL"/>
            </w:pPr>
            <w:r>
              <w:t>A</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5E4F22" w:rsidRDefault="005E4F22" w:rsidP="005E4F22">
            <w:pPr>
              <w:pStyle w:val="TAL"/>
              <w:rPr>
                <w:noProof/>
              </w:rPr>
            </w:pPr>
            <w:r>
              <w:rPr>
                <w:noProof/>
              </w:rPr>
              <w:t>Update to include trace failure admin messages.</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5E4F22" w:rsidRDefault="005E4F22" w:rsidP="005E4F22">
            <w:pPr>
              <w:pStyle w:val="TAL"/>
            </w:pPr>
            <w:r>
              <w:t>17.5.0</w:t>
            </w:r>
          </w:p>
        </w:tc>
      </w:tr>
      <w:tr w:rsidR="00A602FB" w:rsidTr="005145F3">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A602FB" w:rsidRDefault="00A602FB" w:rsidP="005E4F22">
            <w:pPr>
              <w:pStyle w:val="TAL"/>
            </w:pPr>
            <w:r>
              <w:t>2021-12</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A602FB" w:rsidRDefault="00A602FB" w:rsidP="005E4F22">
            <w:pPr>
              <w:pStyle w:val="TAL"/>
            </w:pPr>
            <w:r>
              <w:t>SA#94e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A602FB" w:rsidRDefault="00A602FB" w:rsidP="005E4F22">
            <w:pPr>
              <w:pStyle w:val="TAL"/>
            </w:pP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A602FB" w:rsidRDefault="00A602FB" w:rsidP="005E4F22">
            <w:pPr>
              <w:pStyle w:val="TAL"/>
            </w:pPr>
            <w:r>
              <w:t>0383</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A602FB" w:rsidRDefault="00A602FB" w:rsidP="005E4F22">
            <w:pPr>
              <w:pStyle w:val="TAL"/>
            </w:pPr>
            <w:r>
              <w:t>-</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A602FB" w:rsidRDefault="00A602FB" w:rsidP="005E4F22">
            <w:pPr>
              <w:pStyle w:val="TAL"/>
            </w:pPr>
            <w:r>
              <w:t>A</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A602FB" w:rsidRDefault="00A602FB" w:rsidP="005E4F22">
            <w:pPr>
              <w:pStyle w:val="TAL"/>
              <w:rPr>
                <w:noProof/>
              </w:rPr>
            </w:pPr>
            <w:r>
              <w:rPr>
                <w:noProof/>
              </w:rPr>
              <w:t>Correction of IP Address of Trace Collection Entity</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A602FB" w:rsidRDefault="00A602FB" w:rsidP="005E4F22">
            <w:pPr>
              <w:pStyle w:val="TAL"/>
            </w:pPr>
            <w:r>
              <w:t>17.5.0</w:t>
            </w:r>
          </w:p>
        </w:tc>
      </w:tr>
      <w:tr w:rsidR="005A6956" w:rsidTr="005145F3">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5A6956" w:rsidRDefault="005A6956" w:rsidP="005E4F22">
            <w:pPr>
              <w:pStyle w:val="TAL"/>
            </w:pPr>
            <w:r>
              <w:t>2022-03</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5A6956" w:rsidRDefault="005A6956" w:rsidP="005E4F22">
            <w:pPr>
              <w:pStyle w:val="TAL"/>
            </w:pPr>
            <w:r>
              <w:t>S</w:t>
            </w:r>
            <w:r w:rsidR="007F4A8E">
              <w:t>A</w:t>
            </w:r>
            <w:r>
              <w:t>#95e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5A6956" w:rsidRDefault="005A6956" w:rsidP="005E4F22">
            <w:pPr>
              <w:pStyle w:val="TAL"/>
            </w:pPr>
            <w:r>
              <w:t>SP-220185</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5A6956" w:rsidRDefault="005A6956" w:rsidP="005E4F22">
            <w:pPr>
              <w:pStyle w:val="TAL"/>
            </w:pPr>
            <w:r>
              <w:t>0384</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5A6956" w:rsidRDefault="005A6956" w:rsidP="005E4F22">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5A6956" w:rsidRDefault="005A6956" w:rsidP="005E4F22">
            <w:pPr>
              <w:pStyle w:val="TAL"/>
            </w:pPr>
            <w:r>
              <w:t>A</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5A6956" w:rsidRDefault="005A6956" w:rsidP="005E4F22">
            <w:pPr>
              <w:pStyle w:val="TAL"/>
              <w:rPr>
                <w:noProof/>
              </w:rPr>
            </w:pPr>
            <w:r>
              <w:t>Correct the value of Report Interval in NR for alignment</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5A6956" w:rsidRDefault="005A6956" w:rsidP="005E4F22">
            <w:pPr>
              <w:pStyle w:val="TAL"/>
            </w:pPr>
            <w:r>
              <w:t>17.6.0</w:t>
            </w:r>
          </w:p>
        </w:tc>
      </w:tr>
      <w:tr w:rsidR="007F4A8E" w:rsidTr="005145F3">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7F4A8E" w:rsidRDefault="007F4A8E" w:rsidP="005E4F22">
            <w:pPr>
              <w:pStyle w:val="TAL"/>
            </w:pPr>
            <w:r>
              <w:t>2022-03</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7F4A8E" w:rsidRDefault="007F4A8E" w:rsidP="005E4F22">
            <w:pPr>
              <w:pStyle w:val="TAL"/>
            </w:pPr>
            <w:r>
              <w:t>SA#95e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7F4A8E" w:rsidRDefault="007F4A8E" w:rsidP="005E4F22">
            <w:pPr>
              <w:pStyle w:val="TAL"/>
            </w:pPr>
            <w:r>
              <w:t>SP-220171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7F4A8E" w:rsidRDefault="007F4A8E" w:rsidP="005E4F22">
            <w:pPr>
              <w:pStyle w:val="TAL"/>
            </w:pPr>
            <w:r>
              <w:t>0386</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7F4A8E" w:rsidRDefault="007F4A8E" w:rsidP="005E4F22">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7F4A8E" w:rsidRDefault="007F4A8E" w:rsidP="005E4F22">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7F4A8E" w:rsidRDefault="007F4A8E" w:rsidP="005E4F22">
            <w:pPr>
              <w:pStyle w:val="TAL"/>
            </w:pPr>
            <w:r>
              <w:t>Add MDT reporting for NR</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7F4A8E" w:rsidRDefault="007F4A8E" w:rsidP="005E4F22">
            <w:pPr>
              <w:pStyle w:val="TAL"/>
            </w:pPr>
            <w:r>
              <w:t>17.6.0</w:t>
            </w:r>
          </w:p>
        </w:tc>
      </w:tr>
      <w:tr w:rsidR="008E3A0A" w:rsidTr="005145F3">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8E3A0A" w:rsidRDefault="008E3A0A" w:rsidP="008E3A0A">
            <w:pPr>
              <w:pStyle w:val="TAL"/>
            </w:pPr>
            <w:r>
              <w:t>2022-03</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8E3A0A" w:rsidRDefault="008E3A0A" w:rsidP="008E3A0A">
            <w:pPr>
              <w:pStyle w:val="TAL"/>
            </w:pPr>
            <w:r>
              <w:t>SA#95e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8E3A0A" w:rsidRDefault="008E3A0A" w:rsidP="008E3A0A">
            <w:pPr>
              <w:pStyle w:val="TAL"/>
            </w:pPr>
            <w:r>
              <w:t>SP-220171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8E3A0A" w:rsidRDefault="008E3A0A" w:rsidP="008E3A0A">
            <w:pPr>
              <w:pStyle w:val="TAL"/>
            </w:pPr>
            <w:r>
              <w:t>0387</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8E3A0A" w:rsidRDefault="008E3A0A" w:rsidP="008E3A0A">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8E3A0A" w:rsidRDefault="008E3A0A" w:rsidP="008E3A0A">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8E3A0A" w:rsidRDefault="008E3A0A" w:rsidP="008E3A0A">
            <w:pPr>
              <w:pStyle w:val="TAL"/>
            </w:pPr>
            <w:r>
              <w:t>Add MDT signalling activation and deactivation mechanisms in a split architecture for NR</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8E3A0A" w:rsidRDefault="008E3A0A" w:rsidP="008E3A0A">
            <w:pPr>
              <w:pStyle w:val="TAL"/>
            </w:pPr>
            <w:r>
              <w:t>17.6.0</w:t>
            </w:r>
          </w:p>
        </w:tc>
      </w:tr>
      <w:tr w:rsidR="005D3D0B" w:rsidTr="005145F3">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5D3D0B" w:rsidRDefault="005D3D0B" w:rsidP="005D3D0B">
            <w:pPr>
              <w:pStyle w:val="TAL"/>
            </w:pPr>
            <w:r>
              <w:t>2022-03</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5D3D0B" w:rsidRDefault="005D3D0B" w:rsidP="005D3D0B">
            <w:pPr>
              <w:pStyle w:val="TAL"/>
            </w:pPr>
            <w:r>
              <w:t>SA#95e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5D3D0B" w:rsidRDefault="005D3D0B" w:rsidP="005D3D0B">
            <w:pPr>
              <w:pStyle w:val="TAL"/>
            </w:pPr>
            <w:r>
              <w:t>SP-220171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5D3D0B" w:rsidRDefault="005D3D0B" w:rsidP="005D3D0B">
            <w:pPr>
              <w:pStyle w:val="TAL"/>
            </w:pPr>
            <w:r>
              <w:t>0388</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5D3D0B" w:rsidRDefault="005D3D0B" w:rsidP="005D3D0B">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5D3D0B" w:rsidRDefault="005D3D0B" w:rsidP="005D3D0B">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5D3D0B" w:rsidRDefault="005D3D0B" w:rsidP="005D3D0B">
            <w:pPr>
              <w:pStyle w:val="TAL"/>
            </w:pPr>
            <w:r>
              <w:t>Add MDT management activation and deactivation mechanism in the case of split architecture for NR</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5D3D0B" w:rsidRDefault="005D3D0B" w:rsidP="005D3D0B">
            <w:pPr>
              <w:pStyle w:val="TAL"/>
            </w:pPr>
            <w:r>
              <w:t>17.6.0</w:t>
            </w:r>
          </w:p>
        </w:tc>
      </w:tr>
      <w:tr w:rsidR="00644815" w:rsidTr="005145F3">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644815" w:rsidRDefault="00644815" w:rsidP="005D3D0B">
            <w:pPr>
              <w:pStyle w:val="TAL"/>
            </w:pPr>
            <w:r>
              <w:t>2022-03</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644815" w:rsidRDefault="00644815" w:rsidP="005D3D0B">
            <w:pPr>
              <w:pStyle w:val="TAL"/>
            </w:pPr>
            <w:r>
              <w:t>SA#95e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644815" w:rsidRDefault="00644815" w:rsidP="005D3D0B">
            <w:pPr>
              <w:pStyle w:val="TAL"/>
            </w:pPr>
            <w:r>
              <w:t>SP-220165</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644815" w:rsidRDefault="00644815" w:rsidP="005D3D0B">
            <w:pPr>
              <w:pStyle w:val="TAL"/>
            </w:pPr>
            <w:r>
              <w:t>0390</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644815" w:rsidRDefault="00644815" w:rsidP="005D3D0B">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644815" w:rsidRDefault="00644815" w:rsidP="005D3D0B">
            <w:pPr>
              <w:pStyle w:val="TAL"/>
            </w:pPr>
            <w:r>
              <w:t>A</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644815" w:rsidRDefault="00644815" w:rsidP="005D3D0B">
            <w:pPr>
              <w:pStyle w:val="TAL"/>
            </w:pPr>
            <w:r>
              <w:t xml:space="preserve">Alignment of parameter names and clean up </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644815" w:rsidRDefault="00644815" w:rsidP="005D3D0B">
            <w:pPr>
              <w:pStyle w:val="TAL"/>
            </w:pPr>
            <w:r>
              <w:t>17.6.0</w:t>
            </w:r>
          </w:p>
        </w:tc>
      </w:tr>
      <w:tr w:rsidR="0076298C" w:rsidTr="0036190D">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76298C" w:rsidRDefault="0076298C" w:rsidP="0076298C">
            <w:pPr>
              <w:pStyle w:val="TAL"/>
            </w:pPr>
            <w:r>
              <w:t>2022-03</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76298C" w:rsidRDefault="0076298C" w:rsidP="0076298C">
            <w:pPr>
              <w:pStyle w:val="TAL"/>
            </w:pPr>
            <w:r>
              <w:t>SA#95e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76298C" w:rsidRDefault="0076298C" w:rsidP="0076298C">
            <w:pPr>
              <w:pStyle w:val="TAL"/>
            </w:pP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76298C" w:rsidRDefault="0076298C" w:rsidP="0076298C">
            <w:pPr>
              <w:pStyle w:val="TAL"/>
            </w:pP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76298C" w:rsidRDefault="0076298C" w:rsidP="0076298C">
            <w:pPr>
              <w:pStyle w:val="TAL"/>
            </w:pP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76298C" w:rsidRDefault="0076298C" w:rsidP="0076298C">
            <w:pPr>
              <w:pStyle w:val="TAL"/>
            </w:pP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76298C" w:rsidRDefault="0076298C" w:rsidP="0076298C">
            <w:pPr>
              <w:pStyle w:val="TAL"/>
            </w:pPr>
            <w:r>
              <w:t>Corrections in the implementation of CR 0390</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76298C" w:rsidRDefault="0076298C" w:rsidP="0076298C">
            <w:pPr>
              <w:pStyle w:val="TAL"/>
            </w:pPr>
            <w:r>
              <w:t>17.6.1</w:t>
            </w:r>
          </w:p>
        </w:tc>
      </w:tr>
      <w:tr w:rsidR="008E5E60" w:rsidTr="0036190D">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8E5E60" w:rsidRDefault="008E5E60" w:rsidP="0076298C">
            <w:pPr>
              <w:pStyle w:val="TAL"/>
            </w:pPr>
            <w:r>
              <w:t>2022-06</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8E5E60" w:rsidRDefault="008E5E60" w:rsidP="0076298C">
            <w:pPr>
              <w:pStyle w:val="TAL"/>
            </w:pPr>
            <w:r>
              <w:t>SA#96</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8E5E60" w:rsidRDefault="008E5E60" w:rsidP="0076298C">
            <w:pPr>
              <w:pStyle w:val="TAL"/>
            </w:pPr>
            <w:r>
              <w:t>SP-220505</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8E5E60" w:rsidRDefault="008E5E60" w:rsidP="0076298C">
            <w:pPr>
              <w:pStyle w:val="TAL"/>
            </w:pPr>
            <w:r>
              <w:t>0392</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8E5E60" w:rsidRDefault="008E5E60" w:rsidP="0076298C">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8E5E60" w:rsidRDefault="008E5E60" w:rsidP="0076298C">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8E5E60" w:rsidRDefault="008E5E60" w:rsidP="0076298C">
            <w:pPr>
              <w:pStyle w:val="TAL"/>
            </w:pPr>
            <w:r>
              <w:rPr>
                <w:noProof/>
              </w:rPr>
              <w:t>Add metric identifier for trace metrics</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8E5E60" w:rsidRDefault="008E5E60" w:rsidP="0076298C">
            <w:pPr>
              <w:pStyle w:val="TAL"/>
            </w:pPr>
            <w:r>
              <w:t>17.7.0</w:t>
            </w:r>
          </w:p>
        </w:tc>
      </w:tr>
      <w:tr w:rsidR="004E5AC7" w:rsidTr="0036190D">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4E5AC7" w:rsidRDefault="004E5AC7" w:rsidP="004E5AC7">
            <w:pPr>
              <w:pStyle w:val="TAL"/>
            </w:pPr>
            <w:r>
              <w:t>2022-06</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4E5AC7" w:rsidRDefault="004E5AC7" w:rsidP="004E5AC7">
            <w:pPr>
              <w:pStyle w:val="TAL"/>
            </w:pPr>
            <w:r>
              <w:t>SA#96</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4E5AC7" w:rsidRDefault="004E5AC7" w:rsidP="004E5AC7">
            <w:pPr>
              <w:pStyle w:val="TAL"/>
            </w:pPr>
            <w:r>
              <w:t>SP-220516</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4E5AC7" w:rsidRDefault="004E5AC7" w:rsidP="004E5AC7">
            <w:pPr>
              <w:pStyle w:val="TAL"/>
            </w:pPr>
            <w:r>
              <w:t>0394</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4E5AC7" w:rsidRDefault="004E5AC7" w:rsidP="004E5AC7">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4E5AC7" w:rsidRDefault="004E5AC7" w:rsidP="004E5AC7">
            <w:pPr>
              <w:pStyle w:val="TAL"/>
            </w:pPr>
            <w:r>
              <w:t>A</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4E5AC7" w:rsidRDefault="004E5AC7" w:rsidP="004E5AC7">
            <w:pPr>
              <w:pStyle w:val="TAL"/>
              <w:rPr>
                <w:noProof/>
              </w:rPr>
            </w:pPr>
            <w:r>
              <w:rPr>
                <w:noProof/>
                <w:lang w:eastAsia="zh-CN"/>
              </w:rPr>
              <w:t>Adding missing signalling and interface related to SMF for trace</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4E5AC7" w:rsidRDefault="004E5AC7" w:rsidP="004E5AC7">
            <w:pPr>
              <w:pStyle w:val="TAL"/>
            </w:pPr>
            <w:r>
              <w:t>17.7.0</w:t>
            </w:r>
          </w:p>
        </w:tc>
      </w:tr>
      <w:tr w:rsidR="000952B2" w:rsidTr="003C3A47">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0952B2" w:rsidRDefault="000952B2" w:rsidP="000952B2">
            <w:pPr>
              <w:pStyle w:val="TAL"/>
            </w:pPr>
            <w:r>
              <w:t>2022-06</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0952B2" w:rsidRDefault="000952B2" w:rsidP="000952B2">
            <w:pPr>
              <w:pStyle w:val="TAL"/>
            </w:pPr>
            <w:r>
              <w:t>SA#96</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0952B2" w:rsidRDefault="000952B2" w:rsidP="000952B2">
            <w:pPr>
              <w:pStyle w:val="TAL"/>
            </w:pP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0952B2" w:rsidRDefault="000952B2" w:rsidP="000952B2">
            <w:pPr>
              <w:pStyle w:val="TAL"/>
            </w:pP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0952B2" w:rsidRDefault="000952B2" w:rsidP="000952B2">
            <w:pPr>
              <w:pStyle w:val="TAL"/>
            </w:pP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0952B2" w:rsidRDefault="000952B2" w:rsidP="000952B2">
            <w:pPr>
              <w:pStyle w:val="TAL"/>
            </w:pP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0952B2" w:rsidRDefault="000952B2" w:rsidP="000952B2">
            <w:pPr>
              <w:pStyle w:val="TAL"/>
              <w:rPr>
                <w:noProof/>
                <w:lang w:eastAsia="zh-CN"/>
              </w:rPr>
            </w:pPr>
            <w:r>
              <w:rPr>
                <w:noProof/>
                <w:lang w:eastAsia="zh-CN"/>
              </w:rPr>
              <w:t>Adding missing reference from CR0392</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0952B2" w:rsidRDefault="000952B2" w:rsidP="000952B2">
            <w:pPr>
              <w:pStyle w:val="TAL"/>
            </w:pPr>
            <w:r>
              <w:t>17.7.1</w:t>
            </w:r>
          </w:p>
        </w:tc>
      </w:tr>
      <w:tr w:rsidR="003C3A47" w:rsidTr="007322C3">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3C3A47" w:rsidRDefault="003C3A47" w:rsidP="000952B2">
            <w:pPr>
              <w:pStyle w:val="TAL"/>
            </w:pPr>
            <w:r>
              <w:t>2022-09</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3C3A47" w:rsidRDefault="003C3A47" w:rsidP="000952B2">
            <w:pPr>
              <w:pStyle w:val="TAL"/>
            </w:pPr>
            <w:r>
              <w:t>SA#97e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3C3A47" w:rsidRDefault="003C3A47" w:rsidP="000952B2">
            <w:pPr>
              <w:pStyle w:val="TAL"/>
            </w:pPr>
            <w:r>
              <w:t>SP-220864</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3C3A47" w:rsidRDefault="003C3A47" w:rsidP="000952B2">
            <w:pPr>
              <w:pStyle w:val="TAL"/>
            </w:pPr>
            <w:r>
              <w:t>0398</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3C3A47" w:rsidRDefault="003C3A47" w:rsidP="000952B2">
            <w:pPr>
              <w:pStyle w:val="TAL"/>
            </w:pPr>
            <w:r>
              <w:t>-</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3C3A47" w:rsidRDefault="003C3A47" w:rsidP="000952B2">
            <w:pPr>
              <w:pStyle w:val="TAL"/>
            </w:pPr>
            <w:r>
              <w:t>A</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3C3A47" w:rsidRDefault="003C3A47" w:rsidP="000952B2">
            <w:pPr>
              <w:pStyle w:val="TAL"/>
              <w:rPr>
                <w:noProof/>
                <w:lang w:eastAsia="zh-CN"/>
              </w:rPr>
            </w:pPr>
            <w:r>
              <w:rPr>
                <w:noProof/>
                <w:lang w:eastAsia="zh-CN"/>
              </w:rPr>
              <w:t>Correcting the name of referenced RAN3 RRC IE</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3C3A47" w:rsidRDefault="003C3A47" w:rsidP="000952B2">
            <w:pPr>
              <w:pStyle w:val="TAL"/>
            </w:pPr>
            <w:r>
              <w:t>17.8.0</w:t>
            </w:r>
          </w:p>
        </w:tc>
      </w:tr>
      <w:tr w:rsidR="007322C3" w:rsidTr="001C7829">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7322C3" w:rsidRDefault="007322C3" w:rsidP="000952B2">
            <w:pPr>
              <w:pStyle w:val="TAL"/>
            </w:pPr>
            <w:r>
              <w:t>2022-09</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7322C3" w:rsidRDefault="007322C3" w:rsidP="000952B2">
            <w:pPr>
              <w:pStyle w:val="TAL"/>
            </w:pPr>
            <w:r>
              <w:t>SA#97e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7322C3" w:rsidRDefault="007322C3" w:rsidP="000952B2">
            <w:pPr>
              <w:pStyle w:val="TAL"/>
            </w:pPr>
            <w:r>
              <w:t>SP-220871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7322C3" w:rsidRDefault="007322C3" w:rsidP="000952B2">
            <w:pPr>
              <w:pStyle w:val="TAL"/>
            </w:pPr>
            <w:r>
              <w:t>0401</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7322C3" w:rsidRDefault="007322C3" w:rsidP="000952B2">
            <w:pPr>
              <w:pStyle w:val="TAL"/>
            </w:pPr>
            <w:r>
              <w:t>-</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7322C3" w:rsidRDefault="007322C3" w:rsidP="000952B2">
            <w:pPr>
              <w:pStyle w:val="TAL"/>
            </w:pPr>
            <w:r>
              <w:t>F</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7322C3" w:rsidRDefault="007322C3" w:rsidP="000952B2">
            <w:pPr>
              <w:pStyle w:val="TAL"/>
              <w:rPr>
                <w:noProof/>
                <w:lang w:eastAsia="zh-CN"/>
              </w:rPr>
            </w:pPr>
            <w:r>
              <w:rPr>
                <w:noProof/>
                <w:lang w:eastAsia="zh-CN"/>
              </w:rPr>
              <w:t>Clarification of inclusion of Management based MDT PLMN (Modification) List IE in NG messages</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7322C3" w:rsidRDefault="007322C3" w:rsidP="000952B2">
            <w:pPr>
              <w:pStyle w:val="TAL"/>
            </w:pPr>
            <w:r>
              <w:t>17.8.0</w:t>
            </w:r>
          </w:p>
        </w:tc>
      </w:tr>
      <w:tr w:rsidR="001C7829" w:rsidTr="00CC3F1F">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1C7829" w:rsidRDefault="001C7829" w:rsidP="000952B2">
            <w:pPr>
              <w:pStyle w:val="TAL"/>
            </w:pPr>
            <w:r>
              <w:t>2022-09</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1C7829" w:rsidRDefault="001C7829" w:rsidP="000952B2">
            <w:pPr>
              <w:pStyle w:val="TAL"/>
            </w:pPr>
            <w:r>
              <w:t>SA#97e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1C7829" w:rsidRDefault="0042279D" w:rsidP="000952B2">
            <w:pPr>
              <w:pStyle w:val="TAL"/>
            </w:pPr>
            <w:r>
              <w:t>SP-220872</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1C7829" w:rsidRDefault="001C7829" w:rsidP="000952B2">
            <w:pPr>
              <w:pStyle w:val="TAL"/>
            </w:pPr>
            <w:r>
              <w:t>0402</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1C7829" w:rsidRDefault="001C7829" w:rsidP="000952B2">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1C7829" w:rsidRDefault="001C7829" w:rsidP="000952B2">
            <w:pPr>
              <w:pStyle w:val="TAL"/>
            </w:pPr>
            <w:r>
              <w:t>A</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1C7829" w:rsidRDefault="001C7829" w:rsidP="000952B2">
            <w:pPr>
              <w:pStyle w:val="TAL"/>
              <w:rPr>
                <w:noProof/>
                <w:lang w:eastAsia="zh-CN"/>
              </w:rPr>
            </w:pPr>
            <w:r>
              <w:rPr>
                <w:noProof/>
                <w:lang w:eastAsia="zh-CN"/>
              </w:rPr>
              <w:t>Correction on NG-RAN activation mechanism</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1C7829" w:rsidRDefault="001C7829" w:rsidP="000952B2">
            <w:pPr>
              <w:pStyle w:val="TAL"/>
            </w:pPr>
            <w:r>
              <w:t>17.8.0</w:t>
            </w:r>
          </w:p>
        </w:tc>
      </w:tr>
      <w:tr w:rsidR="00CC3F1F" w:rsidTr="00CE7025">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CC3F1F" w:rsidRDefault="00CC3F1F" w:rsidP="000952B2">
            <w:pPr>
              <w:pStyle w:val="TAL"/>
            </w:pPr>
            <w:r>
              <w:t>2022-09</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CC3F1F" w:rsidRDefault="00CC3F1F" w:rsidP="000952B2">
            <w:pPr>
              <w:pStyle w:val="TAL"/>
            </w:pPr>
            <w:r>
              <w:t>SA#97e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CC3F1F" w:rsidRDefault="00CC3F1F" w:rsidP="000952B2">
            <w:pPr>
              <w:pStyle w:val="TAL"/>
            </w:pPr>
            <w:r>
              <w:t>SP-220864</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CC3F1F" w:rsidRDefault="00CC3F1F" w:rsidP="000952B2">
            <w:pPr>
              <w:pStyle w:val="TAL"/>
            </w:pPr>
            <w:r>
              <w:t>0405</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CC3F1F" w:rsidRDefault="00CC3F1F" w:rsidP="000952B2">
            <w:pPr>
              <w:pStyle w:val="TAL"/>
            </w:pPr>
            <w:r>
              <w:t>-</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CC3F1F" w:rsidRDefault="00CC3F1F" w:rsidP="000952B2">
            <w:pPr>
              <w:pStyle w:val="TAL"/>
            </w:pPr>
            <w:r>
              <w:t>A</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CC3F1F" w:rsidRDefault="00CC3F1F" w:rsidP="000952B2">
            <w:pPr>
              <w:pStyle w:val="TAL"/>
              <w:rPr>
                <w:noProof/>
                <w:lang w:eastAsia="zh-CN"/>
              </w:rPr>
            </w:pPr>
            <w:r>
              <w:rPr>
                <w:noProof/>
                <w:lang w:eastAsia="zh-CN"/>
              </w:rPr>
              <w:t>Enhancement of scope regarding RCEF</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CC3F1F" w:rsidRDefault="00CC3F1F" w:rsidP="000952B2">
            <w:pPr>
              <w:pStyle w:val="TAL"/>
            </w:pPr>
            <w:r>
              <w:t>17.8.0</w:t>
            </w:r>
          </w:p>
        </w:tc>
      </w:tr>
      <w:tr w:rsidR="00CE7025" w:rsidTr="004E07DD">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CE7025" w:rsidRDefault="00CE7025" w:rsidP="000952B2">
            <w:pPr>
              <w:pStyle w:val="TAL"/>
            </w:pPr>
            <w:r>
              <w:t>2022-12</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CE7025" w:rsidRDefault="00CE7025" w:rsidP="000952B2">
            <w:pPr>
              <w:pStyle w:val="TAL"/>
            </w:pPr>
            <w:r>
              <w:t>SA#98e</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CE7025" w:rsidRDefault="00CE7025" w:rsidP="000952B2">
            <w:pPr>
              <w:pStyle w:val="TAL"/>
            </w:pPr>
            <w:r>
              <w:t>SP-221197</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CE7025" w:rsidRDefault="00CE7025" w:rsidP="000952B2">
            <w:pPr>
              <w:pStyle w:val="TAL"/>
            </w:pPr>
            <w:r>
              <w:t>0406</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CE7025" w:rsidRDefault="00CE7025" w:rsidP="000952B2">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CE7025" w:rsidRDefault="00CE7025" w:rsidP="000952B2">
            <w:pPr>
              <w:pStyle w:val="TAL"/>
            </w:pPr>
            <w:r>
              <w:t>F</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CE7025" w:rsidRDefault="00CE7025" w:rsidP="000952B2">
            <w:pPr>
              <w:pStyle w:val="TAL"/>
              <w:rPr>
                <w:noProof/>
                <w:lang w:eastAsia="zh-CN"/>
              </w:rPr>
            </w:pPr>
            <w:r>
              <w:rPr>
                <w:noProof/>
                <w:lang w:eastAsia="zh-CN"/>
              </w:rPr>
              <w:t>Correct M6 Delay Threshold to align with TS 38.314 and TS 38.413</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CE7025" w:rsidRDefault="00CE7025" w:rsidP="000952B2">
            <w:pPr>
              <w:pStyle w:val="TAL"/>
            </w:pPr>
            <w:r>
              <w:t>17.9.0</w:t>
            </w:r>
          </w:p>
        </w:tc>
      </w:tr>
      <w:tr w:rsidR="004E07DD" w:rsidTr="00620931">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4E07DD" w:rsidRDefault="004E07DD" w:rsidP="000952B2">
            <w:pPr>
              <w:pStyle w:val="TAL"/>
            </w:pPr>
            <w:r>
              <w:t>2023-03</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4E07DD" w:rsidRDefault="004E07DD" w:rsidP="000952B2">
            <w:pPr>
              <w:pStyle w:val="TAL"/>
            </w:pPr>
            <w:r>
              <w:t>SA#99</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4E07DD" w:rsidRDefault="004E07DD" w:rsidP="000952B2">
            <w:pPr>
              <w:pStyle w:val="TAL"/>
            </w:pPr>
            <w:r>
              <w:t>SP-230197</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4E07DD" w:rsidRDefault="004E07DD" w:rsidP="000952B2">
            <w:pPr>
              <w:pStyle w:val="TAL"/>
            </w:pPr>
            <w:r>
              <w:t>0408</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4E07DD" w:rsidRDefault="004E07DD" w:rsidP="000952B2">
            <w:pPr>
              <w:pStyle w:val="TAL"/>
            </w:pPr>
            <w:r>
              <w:t>-</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4E07DD" w:rsidRDefault="004E07DD" w:rsidP="000952B2">
            <w:pPr>
              <w:pStyle w:val="TAL"/>
            </w:pPr>
            <w:r>
              <w:t>F</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4E07DD" w:rsidRDefault="004E07DD" w:rsidP="000952B2">
            <w:pPr>
              <w:pStyle w:val="TAL"/>
              <w:rPr>
                <w:noProof/>
                <w:lang w:eastAsia="zh-CN"/>
              </w:rPr>
            </w:pPr>
            <w:r>
              <w:rPr>
                <w:noProof/>
                <w:lang w:eastAsia="zh-CN"/>
              </w:rPr>
              <w:t xml:space="preserve">Correcting the attribute properties for Excess packet delay threshold attribute </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4E07DD" w:rsidRDefault="004E07DD" w:rsidP="000952B2">
            <w:pPr>
              <w:pStyle w:val="TAL"/>
            </w:pPr>
            <w:r>
              <w:t>17.10.0</w:t>
            </w:r>
          </w:p>
        </w:tc>
      </w:tr>
      <w:tr w:rsidR="00620931" w:rsidTr="00744D2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620931" w:rsidRDefault="00620931" w:rsidP="000952B2">
            <w:pPr>
              <w:pStyle w:val="TAL"/>
            </w:pPr>
            <w:r>
              <w:t>2023-03</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620931" w:rsidRDefault="00620931" w:rsidP="000952B2">
            <w:pPr>
              <w:pStyle w:val="TAL"/>
            </w:pPr>
            <w:r>
              <w:t>SA#99</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620931" w:rsidRDefault="00620931" w:rsidP="000952B2">
            <w:pPr>
              <w:pStyle w:val="TAL"/>
            </w:pPr>
            <w:r>
              <w:t>SP-230210</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620931" w:rsidRDefault="00620931" w:rsidP="000952B2">
            <w:pPr>
              <w:pStyle w:val="TAL"/>
            </w:pPr>
            <w:r>
              <w:t>0410</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620931" w:rsidRDefault="00620931" w:rsidP="000952B2">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620931" w:rsidRDefault="00620931" w:rsidP="000952B2">
            <w:pPr>
              <w:pStyle w:val="TAL"/>
            </w:pPr>
            <w:r>
              <w:t>A</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620931" w:rsidRDefault="00620931" w:rsidP="000952B2">
            <w:pPr>
              <w:pStyle w:val="TAL"/>
              <w:rPr>
                <w:noProof/>
                <w:lang w:eastAsia="zh-CN"/>
              </w:rPr>
            </w:pPr>
            <w:r>
              <w:rPr>
                <w:noProof/>
                <w:lang w:eastAsia="zh-CN"/>
              </w:rPr>
              <w:t>Clarify behaviour when cell list is not specified</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620931" w:rsidRDefault="00620931" w:rsidP="000952B2">
            <w:pPr>
              <w:pStyle w:val="TAL"/>
            </w:pPr>
            <w:r>
              <w:t>17.10.0</w:t>
            </w:r>
          </w:p>
        </w:tc>
      </w:tr>
      <w:tr w:rsidR="00744D2B" w:rsidTr="00853595">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744D2B" w:rsidRDefault="00744D2B" w:rsidP="000952B2">
            <w:pPr>
              <w:pStyle w:val="TAL"/>
            </w:pPr>
            <w:r>
              <w:t>2023-09</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744D2B" w:rsidRDefault="00744D2B" w:rsidP="000952B2">
            <w:pPr>
              <w:pStyle w:val="TAL"/>
            </w:pPr>
            <w:r>
              <w:t>SA#101</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744D2B" w:rsidRDefault="00744D2B" w:rsidP="000952B2">
            <w:pPr>
              <w:pStyle w:val="TAL"/>
            </w:pPr>
            <w:r>
              <w:t>SP-230938</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744D2B" w:rsidRDefault="00744D2B" w:rsidP="000952B2">
            <w:pPr>
              <w:pStyle w:val="TAL"/>
            </w:pPr>
            <w:r>
              <w:t>0411</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744D2B" w:rsidRDefault="00744D2B" w:rsidP="000952B2">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744D2B" w:rsidRDefault="00744D2B" w:rsidP="000952B2">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744D2B" w:rsidRDefault="00744D2B" w:rsidP="000952B2">
            <w:pPr>
              <w:pStyle w:val="TAL"/>
              <w:rPr>
                <w:noProof/>
                <w:lang w:eastAsia="zh-CN"/>
              </w:rPr>
            </w:pPr>
            <w:r>
              <w:rPr>
                <w:noProof/>
                <w:lang w:eastAsia="zh-CN"/>
              </w:rPr>
              <w:t>Report Amount for M4, M5, M6 and M7 measurements in LTE</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744D2B" w:rsidRDefault="00744D2B" w:rsidP="000952B2">
            <w:pPr>
              <w:pStyle w:val="TAL"/>
            </w:pPr>
            <w:r>
              <w:t>18.0.0</w:t>
            </w:r>
          </w:p>
        </w:tc>
      </w:tr>
      <w:tr w:rsidR="00853595" w:rsidTr="00E74485">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853595" w:rsidRDefault="00853595" w:rsidP="000952B2">
            <w:pPr>
              <w:pStyle w:val="TAL"/>
            </w:pPr>
            <w:r>
              <w:t>2023-12</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853595" w:rsidRDefault="00853595" w:rsidP="000952B2">
            <w:pPr>
              <w:pStyle w:val="TAL"/>
            </w:pPr>
            <w:r>
              <w:t>SA#102</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853595" w:rsidRDefault="00853595" w:rsidP="000952B2">
            <w:pPr>
              <w:pStyle w:val="TAL"/>
            </w:pPr>
            <w:r w:rsidRPr="00853595">
              <w:t>SP-231453</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853595" w:rsidRDefault="00853595" w:rsidP="000952B2">
            <w:pPr>
              <w:pStyle w:val="TAL"/>
            </w:pPr>
            <w:r>
              <w:t>0412</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853595" w:rsidRDefault="00853595" w:rsidP="000952B2">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853595" w:rsidRDefault="00853595" w:rsidP="000952B2">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853595" w:rsidRDefault="00853595" w:rsidP="000952B2">
            <w:pPr>
              <w:pStyle w:val="TAL"/>
              <w:rPr>
                <w:noProof/>
                <w:lang w:eastAsia="zh-CN"/>
              </w:rPr>
            </w:pPr>
            <w:r>
              <w:rPr>
                <w:noProof/>
                <w:lang w:eastAsia="zh-CN"/>
              </w:rPr>
              <w:t>Rel-18 CR TS 32.422 Report Amount parameter in NR</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853595" w:rsidRDefault="00853595" w:rsidP="000952B2">
            <w:pPr>
              <w:pStyle w:val="TAL"/>
            </w:pPr>
            <w:r>
              <w:t>18.1.0</w:t>
            </w:r>
          </w:p>
        </w:tc>
      </w:tr>
      <w:tr w:rsidR="00E74485" w:rsidTr="00E74485">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E74485" w:rsidRDefault="00E74485" w:rsidP="000952B2">
            <w:pPr>
              <w:pStyle w:val="TAL"/>
            </w:pPr>
            <w:r>
              <w:t>2023-12</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E74485" w:rsidRDefault="00E74485" w:rsidP="000952B2">
            <w:pPr>
              <w:pStyle w:val="TAL"/>
            </w:pPr>
            <w:r>
              <w:t>SA#102</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E74485" w:rsidRPr="00853595" w:rsidRDefault="00E74485" w:rsidP="000952B2">
            <w:pPr>
              <w:pStyle w:val="TAL"/>
            </w:pPr>
            <w:r w:rsidRPr="00E74485">
              <w:t>SP-231453</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E74485" w:rsidRDefault="00E74485" w:rsidP="000952B2">
            <w:pPr>
              <w:pStyle w:val="TAL"/>
            </w:pPr>
            <w:r>
              <w:t>0413</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E74485" w:rsidRDefault="00E74485" w:rsidP="000952B2">
            <w:pPr>
              <w:pStyle w:val="TAL"/>
            </w:pPr>
            <w:r>
              <w:t>2</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E74485" w:rsidRDefault="00E74485" w:rsidP="000952B2">
            <w:pPr>
              <w:pStyle w:val="TAL"/>
            </w:pPr>
            <w:r>
              <w:t>C</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E74485" w:rsidRDefault="00E74485" w:rsidP="000952B2">
            <w:pPr>
              <w:pStyle w:val="TAL"/>
              <w:rPr>
                <w:noProof/>
                <w:lang w:eastAsia="zh-CN"/>
              </w:rPr>
            </w:pPr>
            <w:r>
              <w:rPr>
                <w:noProof/>
                <w:lang w:eastAsia="zh-CN"/>
              </w:rPr>
              <w:t>Clarify user consent handling for MDT in private networks</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E74485" w:rsidRDefault="00E74485" w:rsidP="000952B2">
            <w:pPr>
              <w:pStyle w:val="TAL"/>
            </w:pPr>
            <w:r>
              <w:t>18.1.0</w:t>
            </w:r>
          </w:p>
        </w:tc>
      </w:tr>
      <w:tr w:rsidR="00E74485" w:rsidTr="00245DDB">
        <w:tblPrEx>
          <w:tblCellMar>
            <w:top w:w="0" w:type="dxa"/>
            <w:bottom w:w="0" w:type="dxa"/>
          </w:tblCellMar>
        </w:tblPrEx>
        <w:tc>
          <w:tcPr>
            <w:tcW w:w="1134" w:type="dxa"/>
            <w:tcBorders>
              <w:top w:val="single" w:sz="6" w:space="0" w:color="auto"/>
              <w:left w:val="single" w:sz="6" w:space="0" w:color="auto"/>
              <w:bottom w:val="single" w:sz="6" w:space="0" w:color="auto"/>
              <w:right w:val="single" w:sz="6" w:space="0" w:color="auto"/>
            </w:tcBorders>
            <w:shd w:val="solid" w:color="FFFFFF" w:fill="auto"/>
          </w:tcPr>
          <w:p w:rsidR="00E74485" w:rsidRDefault="00E74485" w:rsidP="000952B2">
            <w:pPr>
              <w:pStyle w:val="TAL"/>
            </w:pPr>
            <w:r>
              <w:t>2023-12</w:t>
            </w:r>
          </w:p>
        </w:tc>
        <w:tc>
          <w:tcPr>
            <w:tcW w:w="1134" w:type="dxa"/>
            <w:tcBorders>
              <w:top w:val="single" w:sz="6" w:space="0" w:color="auto"/>
              <w:left w:val="single" w:sz="6" w:space="0" w:color="auto"/>
              <w:bottom w:val="single" w:sz="6" w:space="0" w:color="auto"/>
              <w:right w:val="single" w:sz="6" w:space="0" w:color="auto"/>
            </w:tcBorders>
            <w:shd w:val="solid" w:color="FFFFFF" w:fill="auto"/>
          </w:tcPr>
          <w:p w:rsidR="00E74485" w:rsidRDefault="00E74485" w:rsidP="000952B2">
            <w:pPr>
              <w:pStyle w:val="TAL"/>
            </w:pPr>
            <w:r>
              <w:t>SA#102</w:t>
            </w:r>
          </w:p>
        </w:tc>
        <w:tc>
          <w:tcPr>
            <w:tcW w:w="1276" w:type="dxa"/>
            <w:tcBorders>
              <w:top w:val="single" w:sz="6" w:space="0" w:color="auto"/>
              <w:left w:val="single" w:sz="6" w:space="0" w:color="auto"/>
              <w:bottom w:val="single" w:sz="6" w:space="0" w:color="auto"/>
              <w:right w:val="single" w:sz="6" w:space="0" w:color="auto"/>
            </w:tcBorders>
            <w:shd w:val="solid" w:color="FFFFFF" w:fill="auto"/>
          </w:tcPr>
          <w:p w:rsidR="00E74485" w:rsidRPr="00E74485" w:rsidRDefault="00E74485" w:rsidP="000952B2">
            <w:pPr>
              <w:pStyle w:val="TAL"/>
            </w:pPr>
            <w:r w:rsidRPr="00E74485">
              <w:t>SP-231453</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E74485" w:rsidRDefault="00E74485" w:rsidP="000952B2">
            <w:pPr>
              <w:pStyle w:val="TAL"/>
            </w:pPr>
            <w:r>
              <w:t>0414</w:t>
            </w:r>
          </w:p>
        </w:tc>
        <w:tc>
          <w:tcPr>
            <w:tcW w:w="850" w:type="dxa"/>
            <w:tcBorders>
              <w:top w:val="single" w:sz="6" w:space="0" w:color="auto"/>
              <w:left w:val="single" w:sz="6" w:space="0" w:color="auto"/>
              <w:bottom w:val="single" w:sz="6" w:space="0" w:color="auto"/>
              <w:right w:val="single" w:sz="6" w:space="0" w:color="auto"/>
            </w:tcBorders>
            <w:shd w:val="solid" w:color="FFFFFF" w:fill="auto"/>
          </w:tcPr>
          <w:p w:rsidR="00E74485" w:rsidRDefault="00E74485" w:rsidP="000952B2">
            <w:pPr>
              <w:pStyle w:val="TAL"/>
            </w:pPr>
            <w:r>
              <w:t>1</w:t>
            </w:r>
          </w:p>
        </w:tc>
        <w:tc>
          <w:tcPr>
            <w:tcW w:w="851" w:type="dxa"/>
            <w:tcBorders>
              <w:top w:val="single" w:sz="6" w:space="0" w:color="auto"/>
              <w:left w:val="single" w:sz="6" w:space="0" w:color="auto"/>
              <w:bottom w:val="single" w:sz="6" w:space="0" w:color="auto"/>
              <w:right w:val="single" w:sz="6" w:space="0" w:color="auto"/>
            </w:tcBorders>
            <w:shd w:val="solid" w:color="FFFFFF" w:fill="auto"/>
          </w:tcPr>
          <w:p w:rsidR="00E74485" w:rsidRDefault="00E74485" w:rsidP="000952B2">
            <w:pPr>
              <w:pStyle w:val="TAL"/>
            </w:pPr>
            <w:r>
              <w:t>B</w:t>
            </w:r>
          </w:p>
        </w:tc>
        <w:tc>
          <w:tcPr>
            <w:tcW w:w="3260" w:type="dxa"/>
            <w:tcBorders>
              <w:top w:val="single" w:sz="6" w:space="0" w:color="auto"/>
              <w:left w:val="single" w:sz="6" w:space="0" w:color="auto"/>
              <w:bottom w:val="single" w:sz="6" w:space="0" w:color="auto"/>
              <w:right w:val="single" w:sz="6" w:space="0" w:color="auto"/>
            </w:tcBorders>
            <w:shd w:val="solid" w:color="FFFFFF" w:fill="auto"/>
          </w:tcPr>
          <w:p w:rsidR="00E74485" w:rsidRDefault="00E74485" w:rsidP="000952B2">
            <w:pPr>
              <w:pStyle w:val="TAL"/>
              <w:rPr>
                <w:noProof/>
                <w:lang w:eastAsia="zh-CN"/>
              </w:rPr>
            </w:pPr>
            <w:r>
              <w:rPr>
                <w:noProof/>
                <w:lang w:eastAsia="zh-CN"/>
              </w:rPr>
              <w:t xml:space="preserve">Rel-18 CR TS32.422 Adding NPN Area Scope of MDT </w:t>
            </w:r>
          </w:p>
        </w:tc>
        <w:tc>
          <w:tcPr>
            <w:tcW w:w="1417" w:type="dxa"/>
            <w:tcBorders>
              <w:top w:val="single" w:sz="6" w:space="0" w:color="auto"/>
              <w:left w:val="single" w:sz="6" w:space="0" w:color="auto"/>
              <w:bottom w:val="single" w:sz="6" w:space="0" w:color="auto"/>
              <w:right w:val="single" w:sz="6" w:space="0" w:color="auto"/>
            </w:tcBorders>
            <w:shd w:val="solid" w:color="FFFFFF" w:fill="auto"/>
          </w:tcPr>
          <w:p w:rsidR="00E74485" w:rsidRDefault="00E74485" w:rsidP="000952B2">
            <w:pPr>
              <w:pStyle w:val="TAL"/>
            </w:pPr>
            <w:r>
              <w:t>18.1.0</w:t>
            </w:r>
          </w:p>
        </w:tc>
      </w:tr>
      <w:tr w:rsidR="00245DDB" w:rsidTr="00BA05CE">
        <w:tblPrEx>
          <w:tblCellMar>
            <w:top w:w="0" w:type="dxa"/>
            <w:bottom w:w="0" w:type="dxa"/>
          </w:tblCellMar>
        </w:tblPrEx>
        <w:tc>
          <w:tcPr>
            <w:tcW w:w="1134" w:type="dxa"/>
            <w:tcBorders>
              <w:top w:val="single" w:sz="6" w:space="0" w:color="auto"/>
              <w:left w:val="single" w:sz="6" w:space="0" w:color="auto"/>
              <w:bottom w:val="single" w:sz="12" w:space="0" w:color="auto"/>
              <w:right w:val="single" w:sz="6" w:space="0" w:color="auto"/>
            </w:tcBorders>
            <w:shd w:val="solid" w:color="FFFFFF" w:fill="auto"/>
          </w:tcPr>
          <w:p w:rsidR="00245DDB" w:rsidRDefault="00245DDB" w:rsidP="000952B2">
            <w:pPr>
              <w:pStyle w:val="TAL"/>
            </w:pPr>
            <w:r>
              <w:t>2023-12</w:t>
            </w:r>
          </w:p>
        </w:tc>
        <w:tc>
          <w:tcPr>
            <w:tcW w:w="1134" w:type="dxa"/>
            <w:tcBorders>
              <w:top w:val="single" w:sz="6" w:space="0" w:color="auto"/>
              <w:left w:val="single" w:sz="6" w:space="0" w:color="auto"/>
              <w:bottom w:val="single" w:sz="12" w:space="0" w:color="auto"/>
              <w:right w:val="single" w:sz="6" w:space="0" w:color="auto"/>
            </w:tcBorders>
            <w:shd w:val="solid" w:color="FFFFFF" w:fill="auto"/>
          </w:tcPr>
          <w:p w:rsidR="00245DDB" w:rsidRDefault="00245DDB" w:rsidP="000952B2">
            <w:pPr>
              <w:pStyle w:val="TAL"/>
            </w:pPr>
            <w:r>
              <w:t>SA#102</w:t>
            </w:r>
          </w:p>
        </w:tc>
        <w:tc>
          <w:tcPr>
            <w:tcW w:w="1276" w:type="dxa"/>
            <w:tcBorders>
              <w:top w:val="single" w:sz="6" w:space="0" w:color="auto"/>
              <w:left w:val="single" w:sz="6" w:space="0" w:color="auto"/>
              <w:bottom w:val="single" w:sz="12" w:space="0" w:color="auto"/>
              <w:right w:val="single" w:sz="6" w:space="0" w:color="auto"/>
            </w:tcBorders>
            <w:shd w:val="solid" w:color="FFFFFF" w:fill="auto"/>
          </w:tcPr>
          <w:p w:rsidR="00245DDB" w:rsidRPr="00E74485" w:rsidRDefault="00245DDB" w:rsidP="000952B2">
            <w:pPr>
              <w:pStyle w:val="TAL"/>
            </w:pPr>
            <w:r w:rsidRPr="00245DDB">
              <w:t>SP-231489</w:t>
            </w:r>
          </w:p>
        </w:tc>
        <w:tc>
          <w:tcPr>
            <w:tcW w:w="851" w:type="dxa"/>
            <w:tcBorders>
              <w:top w:val="single" w:sz="6" w:space="0" w:color="auto"/>
              <w:left w:val="single" w:sz="6" w:space="0" w:color="auto"/>
              <w:bottom w:val="single" w:sz="12" w:space="0" w:color="auto"/>
              <w:right w:val="single" w:sz="6" w:space="0" w:color="auto"/>
            </w:tcBorders>
            <w:shd w:val="solid" w:color="FFFFFF" w:fill="auto"/>
          </w:tcPr>
          <w:p w:rsidR="00245DDB" w:rsidRDefault="00245DDB" w:rsidP="000952B2">
            <w:pPr>
              <w:pStyle w:val="TAL"/>
            </w:pPr>
            <w:r>
              <w:t>0417</w:t>
            </w:r>
          </w:p>
        </w:tc>
        <w:tc>
          <w:tcPr>
            <w:tcW w:w="850" w:type="dxa"/>
            <w:tcBorders>
              <w:top w:val="single" w:sz="6" w:space="0" w:color="auto"/>
              <w:left w:val="single" w:sz="6" w:space="0" w:color="auto"/>
              <w:bottom w:val="single" w:sz="12" w:space="0" w:color="auto"/>
              <w:right w:val="single" w:sz="6" w:space="0" w:color="auto"/>
            </w:tcBorders>
            <w:shd w:val="solid" w:color="FFFFFF" w:fill="auto"/>
          </w:tcPr>
          <w:p w:rsidR="00245DDB" w:rsidRDefault="00245DDB" w:rsidP="000952B2">
            <w:pPr>
              <w:pStyle w:val="TAL"/>
            </w:pPr>
            <w:r>
              <w:t>1</w:t>
            </w:r>
          </w:p>
        </w:tc>
        <w:tc>
          <w:tcPr>
            <w:tcW w:w="851" w:type="dxa"/>
            <w:tcBorders>
              <w:top w:val="single" w:sz="6" w:space="0" w:color="auto"/>
              <w:left w:val="single" w:sz="6" w:space="0" w:color="auto"/>
              <w:bottom w:val="single" w:sz="12" w:space="0" w:color="auto"/>
              <w:right w:val="single" w:sz="6" w:space="0" w:color="auto"/>
            </w:tcBorders>
            <w:shd w:val="solid" w:color="FFFFFF" w:fill="auto"/>
          </w:tcPr>
          <w:p w:rsidR="00245DDB" w:rsidRDefault="00245DDB" w:rsidP="000952B2">
            <w:pPr>
              <w:pStyle w:val="TAL"/>
            </w:pPr>
            <w:r>
              <w:t>A</w:t>
            </w:r>
          </w:p>
        </w:tc>
        <w:tc>
          <w:tcPr>
            <w:tcW w:w="3260" w:type="dxa"/>
            <w:tcBorders>
              <w:top w:val="single" w:sz="6" w:space="0" w:color="auto"/>
              <w:left w:val="single" w:sz="6" w:space="0" w:color="auto"/>
              <w:bottom w:val="single" w:sz="12" w:space="0" w:color="auto"/>
              <w:right w:val="single" w:sz="6" w:space="0" w:color="auto"/>
            </w:tcBorders>
            <w:shd w:val="solid" w:color="FFFFFF" w:fill="auto"/>
          </w:tcPr>
          <w:p w:rsidR="00245DDB" w:rsidRDefault="00245DDB" w:rsidP="000952B2">
            <w:pPr>
              <w:pStyle w:val="TAL"/>
              <w:rPr>
                <w:noProof/>
                <w:lang w:eastAsia="zh-CN"/>
              </w:rPr>
            </w:pPr>
            <w:r>
              <w:rPr>
                <w:noProof/>
                <w:lang w:eastAsia="zh-CN"/>
              </w:rPr>
              <w:t xml:space="preserve">Rel-18 CR TS32.422 Align N38 in SMF requirement with TS23.501 </w:t>
            </w:r>
          </w:p>
        </w:tc>
        <w:tc>
          <w:tcPr>
            <w:tcW w:w="1417" w:type="dxa"/>
            <w:tcBorders>
              <w:top w:val="single" w:sz="6" w:space="0" w:color="auto"/>
              <w:left w:val="single" w:sz="6" w:space="0" w:color="auto"/>
              <w:bottom w:val="single" w:sz="12" w:space="0" w:color="auto"/>
              <w:right w:val="single" w:sz="6" w:space="0" w:color="auto"/>
            </w:tcBorders>
            <w:shd w:val="solid" w:color="FFFFFF" w:fill="auto"/>
          </w:tcPr>
          <w:p w:rsidR="00245DDB" w:rsidRDefault="00245DDB" w:rsidP="000952B2">
            <w:pPr>
              <w:pStyle w:val="TAL"/>
            </w:pPr>
            <w:r>
              <w:t>18.1.0</w:t>
            </w:r>
          </w:p>
        </w:tc>
      </w:tr>
    </w:tbl>
    <w:p w:rsidR="00040F95" w:rsidRDefault="00040F95"/>
    <w:sectPr w:rsidR="00040F95">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53CB2" w:rsidRDefault="00C53CB2">
      <w:r>
        <w:separator/>
      </w:r>
    </w:p>
  </w:endnote>
  <w:endnote w:type="continuationSeparator" w:id="0">
    <w:p w:rsidR="00C53CB2" w:rsidRDefault="00C53C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urier">
    <w:altName w:val="Courier New"/>
    <w:panose1 w:val="020704090202050204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3567" w:rsidRDefault="00D63567">
    <w:pPr>
      <w:pStyle w:val="Footer"/>
    </w:pPr>
    <w:r>
      <w:t>3GPP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3567" w:rsidRDefault="00D63567">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53CB2" w:rsidRDefault="00C53CB2">
      <w:r>
        <w:separator/>
      </w:r>
    </w:p>
  </w:footnote>
  <w:footnote w:type="continuationSeparator" w:id="0">
    <w:p w:rsidR="00C53CB2" w:rsidRDefault="00C53C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3567" w:rsidRDefault="00D63567">
    <w:pPr>
      <w:pStyle w:val="Header"/>
      <w:framePr w:wrap="auto" w:vAnchor="text" w:hAnchor="margin" w:xAlign="right" w:y="1"/>
      <w:widowControl/>
      <w:rPr>
        <w:lang w:val="nl-NL"/>
      </w:rPr>
    </w:pPr>
    <w:r>
      <w:fldChar w:fldCharType="begin"/>
    </w:r>
    <w:r>
      <w:rPr>
        <w:lang w:val="nl-NL"/>
      </w:rPr>
      <w:instrText xml:space="preserve"> STYLEREF ZA </w:instrText>
    </w:r>
    <w:r>
      <w:fldChar w:fldCharType="separate"/>
    </w:r>
    <w:r w:rsidR="00617384">
      <w:rPr>
        <w:noProof/>
        <w:lang w:val="nl-NL"/>
      </w:rPr>
      <w:t>3GPP TS 32.422 V18.1.018.0.0 (2023-122023-09)</w:t>
    </w:r>
    <w:r>
      <w:fldChar w:fldCharType="end"/>
    </w:r>
  </w:p>
  <w:p w:rsidR="00D63567" w:rsidRDefault="00D63567">
    <w:pPr>
      <w:pStyle w:val="Header"/>
      <w:framePr w:wrap="auto" w:vAnchor="text" w:hAnchor="margin" w:xAlign="center" w:y="1"/>
      <w:widowControl/>
    </w:pPr>
    <w:r>
      <w:fldChar w:fldCharType="begin"/>
    </w:r>
    <w:r>
      <w:instrText xml:space="preserve"> PAGE </w:instrText>
    </w:r>
    <w:r>
      <w:fldChar w:fldCharType="separate"/>
    </w:r>
    <w:r>
      <w:t>42</w:t>
    </w:r>
    <w:r>
      <w:fldChar w:fldCharType="end"/>
    </w:r>
  </w:p>
  <w:p w:rsidR="00D63567" w:rsidRDefault="00D63567">
    <w:pPr>
      <w:pStyle w:val="Header"/>
      <w:framePr w:wrap="auto" w:vAnchor="text" w:hAnchor="margin" w:y="1"/>
      <w:widowControl/>
    </w:pPr>
    <w:r>
      <w:fldChar w:fldCharType="begin"/>
    </w:r>
    <w:r>
      <w:instrText xml:space="preserve"> STYLEREF ZGSM </w:instrText>
    </w:r>
    <w:r>
      <w:fldChar w:fldCharType="separate"/>
    </w:r>
    <w:r w:rsidR="00617384">
      <w:rPr>
        <w:noProof/>
      </w:rPr>
      <w:t>Release 18</w:t>
    </w:r>
    <w:r>
      <w:fldChar w:fldCharType="end"/>
    </w:r>
  </w:p>
  <w:p w:rsidR="00D63567" w:rsidRDefault="00D6356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3567" w:rsidRDefault="00D63567">
    <w:pPr>
      <w:pStyle w:val="Header"/>
      <w:framePr w:wrap="auto" w:vAnchor="text" w:hAnchor="margin" w:xAlign="right" w:y="1"/>
      <w:widowControl/>
      <w:rPr>
        <w:lang w:val="nl-NL"/>
      </w:rPr>
    </w:pPr>
    <w:r>
      <w:fldChar w:fldCharType="begin"/>
    </w:r>
    <w:r>
      <w:rPr>
        <w:lang w:val="nl-NL"/>
      </w:rPr>
      <w:instrText xml:space="preserve"> STYLEREF ZA </w:instrText>
    </w:r>
    <w:r>
      <w:fldChar w:fldCharType="separate"/>
    </w:r>
    <w:r w:rsidR="00B92B1D">
      <w:rPr>
        <w:noProof/>
        <w:lang w:val="nl-NL"/>
      </w:rPr>
      <w:t>3GPP TS 32.422 V18.1.018.0.0 (2023-122023-09)</w:t>
    </w:r>
    <w:r>
      <w:fldChar w:fldCharType="end"/>
    </w:r>
  </w:p>
  <w:p w:rsidR="00D63567" w:rsidRDefault="00D63567">
    <w:pPr>
      <w:pStyle w:val="Header"/>
      <w:framePr w:wrap="auto" w:vAnchor="text" w:hAnchor="margin" w:xAlign="center" w:y="1"/>
      <w:widowControl/>
    </w:pPr>
    <w:r>
      <w:fldChar w:fldCharType="begin"/>
    </w:r>
    <w:r>
      <w:instrText xml:space="preserve"> PAGE </w:instrText>
    </w:r>
    <w:r>
      <w:fldChar w:fldCharType="separate"/>
    </w:r>
    <w:r>
      <w:t>189</w:t>
    </w:r>
    <w:r>
      <w:fldChar w:fldCharType="end"/>
    </w:r>
  </w:p>
  <w:p w:rsidR="00D63567" w:rsidRDefault="00D63567">
    <w:pPr>
      <w:pStyle w:val="Header"/>
      <w:framePr w:wrap="auto" w:vAnchor="text" w:hAnchor="margin" w:y="1"/>
      <w:widowControl/>
    </w:pPr>
    <w:r>
      <w:fldChar w:fldCharType="begin"/>
    </w:r>
    <w:r>
      <w:instrText xml:space="preserve"> STYLEREF ZGSM </w:instrText>
    </w:r>
    <w:r>
      <w:fldChar w:fldCharType="separate"/>
    </w:r>
    <w:r w:rsidR="00B92B1D">
      <w:rPr>
        <w:noProof/>
      </w:rPr>
      <w:t>Release 18</w:t>
    </w:r>
    <w:r>
      <w:fldChar w:fldCharType="end"/>
    </w:r>
  </w:p>
  <w:p w:rsidR="00D63567" w:rsidRDefault="00D635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9E489B6"/>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9FD8CBE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2C7AAEF4"/>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F50C739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D5E9A8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2A249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742986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60013F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5C893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2EEC3B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00C6F83"/>
    <w:multiLevelType w:val="singleLevel"/>
    <w:tmpl w:val="E770663C"/>
    <w:lvl w:ilvl="0">
      <w:start w:val="1"/>
      <w:numFmt w:val="lowerLetter"/>
      <w:lvlText w:val="%1)"/>
      <w:legacy w:legacy="1" w:legacySpace="0" w:legacyIndent="283"/>
      <w:lvlJc w:val="left"/>
      <w:pPr>
        <w:ind w:left="527" w:hanging="283"/>
      </w:pPr>
    </w:lvl>
  </w:abstractNum>
  <w:abstractNum w:abstractNumId="12" w15:restartNumberingAfterBreak="0">
    <w:nsid w:val="001B2A45"/>
    <w:multiLevelType w:val="hybridMultilevel"/>
    <w:tmpl w:val="9BD83C66"/>
    <w:lvl w:ilvl="0" w:tplc="040E0001">
      <w:start w:val="1"/>
      <w:numFmt w:val="bullet"/>
      <w:lvlText w:val=""/>
      <w:lvlJc w:val="left"/>
      <w:pPr>
        <w:ind w:left="876" w:hanging="360"/>
      </w:pPr>
      <w:rPr>
        <w:rFonts w:ascii="Symbol" w:hAnsi="Symbol" w:hint="default"/>
      </w:rPr>
    </w:lvl>
    <w:lvl w:ilvl="1" w:tplc="040E0003" w:tentative="1">
      <w:start w:val="1"/>
      <w:numFmt w:val="bullet"/>
      <w:lvlText w:val="o"/>
      <w:lvlJc w:val="left"/>
      <w:pPr>
        <w:ind w:left="1596" w:hanging="360"/>
      </w:pPr>
      <w:rPr>
        <w:rFonts w:ascii="Courier New" w:hAnsi="Courier New" w:cs="Courier New" w:hint="default"/>
      </w:rPr>
    </w:lvl>
    <w:lvl w:ilvl="2" w:tplc="040E0005" w:tentative="1">
      <w:start w:val="1"/>
      <w:numFmt w:val="bullet"/>
      <w:lvlText w:val=""/>
      <w:lvlJc w:val="left"/>
      <w:pPr>
        <w:ind w:left="2316" w:hanging="360"/>
      </w:pPr>
      <w:rPr>
        <w:rFonts w:ascii="Wingdings" w:hAnsi="Wingdings" w:hint="default"/>
      </w:rPr>
    </w:lvl>
    <w:lvl w:ilvl="3" w:tplc="040E0001" w:tentative="1">
      <w:start w:val="1"/>
      <w:numFmt w:val="bullet"/>
      <w:lvlText w:val=""/>
      <w:lvlJc w:val="left"/>
      <w:pPr>
        <w:ind w:left="3036" w:hanging="360"/>
      </w:pPr>
      <w:rPr>
        <w:rFonts w:ascii="Symbol" w:hAnsi="Symbol" w:hint="default"/>
      </w:rPr>
    </w:lvl>
    <w:lvl w:ilvl="4" w:tplc="040E0003" w:tentative="1">
      <w:start w:val="1"/>
      <w:numFmt w:val="bullet"/>
      <w:lvlText w:val="o"/>
      <w:lvlJc w:val="left"/>
      <w:pPr>
        <w:ind w:left="3756" w:hanging="360"/>
      </w:pPr>
      <w:rPr>
        <w:rFonts w:ascii="Courier New" w:hAnsi="Courier New" w:cs="Courier New" w:hint="default"/>
      </w:rPr>
    </w:lvl>
    <w:lvl w:ilvl="5" w:tplc="040E0005" w:tentative="1">
      <w:start w:val="1"/>
      <w:numFmt w:val="bullet"/>
      <w:lvlText w:val=""/>
      <w:lvlJc w:val="left"/>
      <w:pPr>
        <w:ind w:left="4476" w:hanging="360"/>
      </w:pPr>
      <w:rPr>
        <w:rFonts w:ascii="Wingdings" w:hAnsi="Wingdings" w:hint="default"/>
      </w:rPr>
    </w:lvl>
    <w:lvl w:ilvl="6" w:tplc="040E0001" w:tentative="1">
      <w:start w:val="1"/>
      <w:numFmt w:val="bullet"/>
      <w:lvlText w:val=""/>
      <w:lvlJc w:val="left"/>
      <w:pPr>
        <w:ind w:left="5196" w:hanging="360"/>
      </w:pPr>
      <w:rPr>
        <w:rFonts w:ascii="Symbol" w:hAnsi="Symbol" w:hint="default"/>
      </w:rPr>
    </w:lvl>
    <w:lvl w:ilvl="7" w:tplc="040E0003" w:tentative="1">
      <w:start w:val="1"/>
      <w:numFmt w:val="bullet"/>
      <w:lvlText w:val="o"/>
      <w:lvlJc w:val="left"/>
      <w:pPr>
        <w:ind w:left="5916" w:hanging="360"/>
      </w:pPr>
      <w:rPr>
        <w:rFonts w:ascii="Courier New" w:hAnsi="Courier New" w:cs="Courier New" w:hint="default"/>
      </w:rPr>
    </w:lvl>
    <w:lvl w:ilvl="8" w:tplc="040E0005" w:tentative="1">
      <w:start w:val="1"/>
      <w:numFmt w:val="bullet"/>
      <w:lvlText w:val=""/>
      <w:lvlJc w:val="left"/>
      <w:pPr>
        <w:ind w:left="6636" w:hanging="360"/>
      </w:pPr>
      <w:rPr>
        <w:rFonts w:ascii="Wingdings" w:hAnsi="Wingdings" w:hint="default"/>
      </w:rPr>
    </w:lvl>
  </w:abstractNum>
  <w:abstractNum w:abstractNumId="13" w15:restartNumberingAfterBreak="0">
    <w:nsid w:val="00590ADC"/>
    <w:multiLevelType w:val="hybridMultilevel"/>
    <w:tmpl w:val="9800C532"/>
    <w:lvl w:ilvl="0" w:tplc="04070011">
      <w:start w:val="1"/>
      <w:numFmt w:val="decimal"/>
      <w:lvlText w:val="%1)"/>
      <w:lvlJc w:val="left"/>
      <w:pPr>
        <w:tabs>
          <w:tab w:val="num" w:pos="928"/>
        </w:tabs>
        <w:ind w:left="928" w:hanging="360"/>
      </w:pPr>
    </w:lvl>
    <w:lvl w:ilvl="1" w:tplc="04070019" w:tentative="1">
      <w:start w:val="1"/>
      <w:numFmt w:val="lowerLetter"/>
      <w:lvlText w:val="%2."/>
      <w:lvlJc w:val="left"/>
      <w:pPr>
        <w:tabs>
          <w:tab w:val="num" w:pos="1648"/>
        </w:tabs>
        <w:ind w:left="1648" w:hanging="360"/>
      </w:pPr>
    </w:lvl>
    <w:lvl w:ilvl="2" w:tplc="0407001B" w:tentative="1">
      <w:start w:val="1"/>
      <w:numFmt w:val="lowerRoman"/>
      <w:lvlText w:val="%3."/>
      <w:lvlJc w:val="right"/>
      <w:pPr>
        <w:tabs>
          <w:tab w:val="num" w:pos="2368"/>
        </w:tabs>
        <w:ind w:left="2368" w:hanging="180"/>
      </w:pPr>
    </w:lvl>
    <w:lvl w:ilvl="3" w:tplc="0407000F" w:tentative="1">
      <w:start w:val="1"/>
      <w:numFmt w:val="decimal"/>
      <w:lvlText w:val="%4."/>
      <w:lvlJc w:val="left"/>
      <w:pPr>
        <w:tabs>
          <w:tab w:val="num" w:pos="3088"/>
        </w:tabs>
        <w:ind w:left="3088" w:hanging="360"/>
      </w:pPr>
    </w:lvl>
    <w:lvl w:ilvl="4" w:tplc="04070019" w:tentative="1">
      <w:start w:val="1"/>
      <w:numFmt w:val="lowerLetter"/>
      <w:lvlText w:val="%5."/>
      <w:lvlJc w:val="left"/>
      <w:pPr>
        <w:tabs>
          <w:tab w:val="num" w:pos="3808"/>
        </w:tabs>
        <w:ind w:left="3808" w:hanging="360"/>
      </w:pPr>
    </w:lvl>
    <w:lvl w:ilvl="5" w:tplc="0407001B" w:tentative="1">
      <w:start w:val="1"/>
      <w:numFmt w:val="lowerRoman"/>
      <w:lvlText w:val="%6."/>
      <w:lvlJc w:val="right"/>
      <w:pPr>
        <w:tabs>
          <w:tab w:val="num" w:pos="4528"/>
        </w:tabs>
        <w:ind w:left="4528" w:hanging="180"/>
      </w:pPr>
    </w:lvl>
    <w:lvl w:ilvl="6" w:tplc="0407000F" w:tentative="1">
      <w:start w:val="1"/>
      <w:numFmt w:val="decimal"/>
      <w:lvlText w:val="%7."/>
      <w:lvlJc w:val="left"/>
      <w:pPr>
        <w:tabs>
          <w:tab w:val="num" w:pos="5248"/>
        </w:tabs>
        <w:ind w:left="5248" w:hanging="360"/>
      </w:pPr>
    </w:lvl>
    <w:lvl w:ilvl="7" w:tplc="04070019" w:tentative="1">
      <w:start w:val="1"/>
      <w:numFmt w:val="lowerLetter"/>
      <w:lvlText w:val="%8."/>
      <w:lvlJc w:val="left"/>
      <w:pPr>
        <w:tabs>
          <w:tab w:val="num" w:pos="5968"/>
        </w:tabs>
        <w:ind w:left="5968" w:hanging="360"/>
      </w:pPr>
    </w:lvl>
    <w:lvl w:ilvl="8" w:tplc="0407001B" w:tentative="1">
      <w:start w:val="1"/>
      <w:numFmt w:val="lowerRoman"/>
      <w:lvlText w:val="%9."/>
      <w:lvlJc w:val="right"/>
      <w:pPr>
        <w:tabs>
          <w:tab w:val="num" w:pos="6688"/>
        </w:tabs>
        <w:ind w:left="6688" w:hanging="180"/>
      </w:pPr>
    </w:lvl>
  </w:abstractNum>
  <w:abstractNum w:abstractNumId="14" w15:restartNumberingAfterBreak="0">
    <w:nsid w:val="00850F2C"/>
    <w:multiLevelType w:val="hybridMultilevel"/>
    <w:tmpl w:val="91CE026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012920D9"/>
    <w:multiLevelType w:val="hybridMultilevel"/>
    <w:tmpl w:val="D9BCC2FC"/>
    <w:lvl w:ilvl="0" w:tplc="08090001">
      <w:start w:val="1"/>
      <w:numFmt w:val="bullet"/>
      <w:lvlText w:val=""/>
      <w:lvlJc w:val="left"/>
      <w:pPr>
        <w:tabs>
          <w:tab w:val="num" w:pos="644"/>
        </w:tabs>
        <w:ind w:left="644" w:hanging="360"/>
      </w:pPr>
      <w:rPr>
        <w:rFonts w:ascii="Symbol" w:hAnsi="Symbol" w:hint="default"/>
      </w:rPr>
    </w:lvl>
    <w:lvl w:ilvl="1" w:tplc="08090003" w:tentative="1">
      <w:start w:val="1"/>
      <w:numFmt w:val="bullet"/>
      <w:lvlText w:val="o"/>
      <w:lvlJc w:val="left"/>
      <w:pPr>
        <w:tabs>
          <w:tab w:val="num" w:pos="1364"/>
        </w:tabs>
        <w:ind w:left="1364" w:hanging="360"/>
      </w:pPr>
      <w:rPr>
        <w:rFonts w:ascii="Courier New" w:hAnsi="Courier New" w:cs="Courier New" w:hint="default"/>
      </w:rPr>
    </w:lvl>
    <w:lvl w:ilvl="2" w:tplc="08090005" w:tentative="1">
      <w:start w:val="1"/>
      <w:numFmt w:val="bullet"/>
      <w:lvlText w:val=""/>
      <w:lvlJc w:val="left"/>
      <w:pPr>
        <w:tabs>
          <w:tab w:val="num" w:pos="2084"/>
        </w:tabs>
        <w:ind w:left="2084" w:hanging="360"/>
      </w:pPr>
      <w:rPr>
        <w:rFonts w:ascii="Wingdings" w:hAnsi="Wingdings" w:hint="default"/>
      </w:rPr>
    </w:lvl>
    <w:lvl w:ilvl="3" w:tplc="08090001" w:tentative="1">
      <w:start w:val="1"/>
      <w:numFmt w:val="bullet"/>
      <w:lvlText w:val=""/>
      <w:lvlJc w:val="left"/>
      <w:pPr>
        <w:tabs>
          <w:tab w:val="num" w:pos="2804"/>
        </w:tabs>
        <w:ind w:left="2804" w:hanging="360"/>
      </w:pPr>
      <w:rPr>
        <w:rFonts w:ascii="Symbol" w:hAnsi="Symbol" w:hint="default"/>
      </w:rPr>
    </w:lvl>
    <w:lvl w:ilvl="4" w:tplc="08090003" w:tentative="1">
      <w:start w:val="1"/>
      <w:numFmt w:val="bullet"/>
      <w:lvlText w:val="o"/>
      <w:lvlJc w:val="left"/>
      <w:pPr>
        <w:tabs>
          <w:tab w:val="num" w:pos="3524"/>
        </w:tabs>
        <w:ind w:left="3524" w:hanging="360"/>
      </w:pPr>
      <w:rPr>
        <w:rFonts w:ascii="Courier New" w:hAnsi="Courier New" w:cs="Courier New" w:hint="default"/>
      </w:rPr>
    </w:lvl>
    <w:lvl w:ilvl="5" w:tplc="08090005" w:tentative="1">
      <w:start w:val="1"/>
      <w:numFmt w:val="bullet"/>
      <w:lvlText w:val=""/>
      <w:lvlJc w:val="left"/>
      <w:pPr>
        <w:tabs>
          <w:tab w:val="num" w:pos="4244"/>
        </w:tabs>
        <w:ind w:left="4244" w:hanging="360"/>
      </w:pPr>
      <w:rPr>
        <w:rFonts w:ascii="Wingdings" w:hAnsi="Wingdings" w:hint="default"/>
      </w:rPr>
    </w:lvl>
    <w:lvl w:ilvl="6" w:tplc="08090001" w:tentative="1">
      <w:start w:val="1"/>
      <w:numFmt w:val="bullet"/>
      <w:lvlText w:val=""/>
      <w:lvlJc w:val="left"/>
      <w:pPr>
        <w:tabs>
          <w:tab w:val="num" w:pos="4964"/>
        </w:tabs>
        <w:ind w:left="4964" w:hanging="360"/>
      </w:pPr>
      <w:rPr>
        <w:rFonts w:ascii="Symbol" w:hAnsi="Symbol" w:hint="default"/>
      </w:rPr>
    </w:lvl>
    <w:lvl w:ilvl="7" w:tplc="08090003" w:tentative="1">
      <w:start w:val="1"/>
      <w:numFmt w:val="bullet"/>
      <w:lvlText w:val="o"/>
      <w:lvlJc w:val="left"/>
      <w:pPr>
        <w:tabs>
          <w:tab w:val="num" w:pos="5684"/>
        </w:tabs>
        <w:ind w:left="5684" w:hanging="360"/>
      </w:pPr>
      <w:rPr>
        <w:rFonts w:ascii="Courier New" w:hAnsi="Courier New" w:cs="Courier New" w:hint="default"/>
      </w:rPr>
    </w:lvl>
    <w:lvl w:ilvl="8" w:tplc="08090005" w:tentative="1">
      <w:start w:val="1"/>
      <w:numFmt w:val="bullet"/>
      <w:lvlText w:val=""/>
      <w:lvlJc w:val="left"/>
      <w:pPr>
        <w:tabs>
          <w:tab w:val="num" w:pos="6404"/>
        </w:tabs>
        <w:ind w:left="6404" w:hanging="360"/>
      </w:pPr>
      <w:rPr>
        <w:rFonts w:ascii="Wingdings" w:hAnsi="Wingdings" w:hint="default"/>
      </w:rPr>
    </w:lvl>
  </w:abstractNum>
  <w:abstractNum w:abstractNumId="16" w15:restartNumberingAfterBreak="0">
    <w:nsid w:val="02C32461"/>
    <w:multiLevelType w:val="hybridMultilevel"/>
    <w:tmpl w:val="FDE25534"/>
    <w:lvl w:ilvl="0" w:tplc="FFFFFFFF">
      <w:start w:val="1"/>
      <w:numFmt w:val="bullet"/>
      <w:lvlText w:val=""/>
      <w:lvlJc w:val="left"/>
      <w:pPr>
        <w:tabs>
          <w:tab w:val="num" w:pos="420"/>
        </w:tabs>
        <w:ind w:left="420" w:hanging="420"/>
      </w:pPr>
      <w:rPr>
        <w:rFonts w:ascii="Symbol" w:hAnsi="Symbol"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7" w15:restartNumberingAfterBreak="0">
    <w:nsid w:val="054A15AA"/>
    <w:multiLevelType w:val="hybridMultilevel"/>
    <w:tmpl w:val="A968A9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06466D33"/>
    <w:multiLevelType w:val="hybridMultilevel"/>
    <w:tmpl w:val="0CB0177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06C90C01"/>
    <w:multiLevelType w:val="hybridMultilevel"/>
    <w:tmpl w:val="4A4CB218"/>
    <w:lvl w:ilvl="0" w:tplc="04070011">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0" w15:restartNumberingAfterBreak="0">
    <w:nsid w:val="071F4D74"/>
    <w:multiLevelType w:val="hybridMultilevel"/>
    <w:tmpl w:val="4A9E2720"/>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1" w15:restartNumberingAfterBreak="0">
    <w:nsid w:val="07FB46C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095106E6"/>
    <w:multiLevelType w:val="hybridMultilevel"/>
    <w:tmpl w:val="B3EE2118"/>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3" w15:restartNumberingAfterBreak="0">
    <w:nsid w:val="098742FE"/>
    <w:multiLevelType w:val="hybridMultilevel"/>
    <w:tmpl w:val="992EE01C"/>
    <w:lvl w:ilvl="0" w:tplc="3D22980C">
      <w:numFmt w:val="bullet"/>
      <w:lvlText w:val="-"/>
      <w:lvlJc w:val="left"/>
      <w:pPr>
        <w:ind w:left="928" w:hanging="360"/>
      </w:pPr>
      <w:rPr>
        <w:rFonts w:ascii="Times New Roman" w:eastAsia="SimSun"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4" w15:restartNumberingAfterBreak="0">
    <w:nsid w:val="0A603540"/>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0CBD605F"/>
    <w:multiLevelType w:val="hybridMultilevel"/>
    <w:tmpl w:val="E1948D5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10C15FE7"/>
    <w:multiLevelType w:val="hybridMultilevel"/>
    <w:tmpl w:val="1736DD48"/>
    <w:lvl w:ilvl="0" w:tplc="4E462B14">
      <w:start w:val="1"/>
      <w:numFmt w:val="bullet"/>
      <w:pStyle w:val="B3"/>
      <w:lvlText w:val=""/>
      <w:lvlJc w:val="left"/>
      <w:pPr>
        <w:tabs>
          <w:tab w:val="num" w:pos="1644"/>
        </w:tabs>
        <w:ind w:left="1644" w:hanging="453"/>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4773B1B"/>
    <w:multiLevelType w:val="hybridMultilevel"/>
    <w:tmpl w:val="700CE35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17635786"/>
    <w:multiLevelType w:val="hybridMultilevel"/>
    <w:tmpl w:val="37CE5ED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183024E2"/>
    <w:multiLevelType w:val="hybridMultilevel"/>
    <w:tmpl w:val="A6964EA2"/>
    <w:lvl w:ilvl="0" w:tplc="8B748840">
      <w:start w:val="5"/>
      <w:numFmt w:val="bullet"/>
      <w:lvlText w:val="-"/>
      <w:lvlJc w:val="left"/>
      <w:pPr>
        <w:tabs>
          <w:tab w:val="num" w:pos="645"/>
        </w:tabs>
        <w:ind w:left="645" w:hanging="360"/>
      </w:pPr>
      <w:rPr>
        <w:rFonts w:ascii="Times New Roman" w:eastAsia="SimSun" w:hAnsi="Times New Roman" w:cs="Times New Roman" w:hint="default"/>
      </w:rPr>
    </w:lvl>
    <w:lvl w:ilvl="1" w:tplc="04090003" w:tentative="1">
      <w:start w:val="1"/>
      <w:numFmt w:val="bullet"/>
      <w:lvlText w:val="o"/>
      <w:lvlJc w:val="left"/>
      <w:pPr>
        <w:tabs>
          <w:tab w:val="num" w:pos="1365"/>
        </w:tabs>
        <w:ind w:left="1365" w:hanging="360"/>
      </w:pPr>
      <w:rPr>
        <w:rFonts w:ascii="Courier New" w:hAnsi="Courier New" w:cs="Courier New" w:hint="default"/>
      </w:rPr>
    </w:lvl>
    <w:lvl w:ilvl="2" w:tplc="04090005" w:tentative="1">
      <w:start w:val="1"/>
      <w:numFmt w:val="bullet"/>
      <w:lvlText w:val=""/>
      <w:lvlJc w:val="left"/>
      <w:pPr>
        <w:tabs>
          <w:tab w:val="num" w:pos="2085"/>
        </w:tabs>
        <w:ind w:left="2085" w:hanging="360"/>
      </w:pPr>
      <w:rPr>
        <w:rFonts w:ascii="Wingdings" w:hAnsi="Wingdings" w:hint="default"/>
      </w:rPr>
    </w:lvl>
    <w:lvl w:ilvl="3" w:tplc="04090001" w:tentative="1">
      <w:start w:val="1"/>
      <w:numFmt w:val="bullet"/>
      <w:lvlText w:val=""/>
      <w:lvlJc w:val="left"/>
      <w:pPr>
        <w:tabs>
          <w:tab w:val="num" w:pos="2805"/>
        </w:tabs>
        <w:ind w:left="2805" w:hanging="360"/>
      </w:pPr>
      <w:rPr>
        <w:rFonts w:ascii="Symbol" w:hAnsi="Symbol" w:hint="default"/>
      </w:rPr>
    </w:lvl>
    <w:lvl w:ilvl="4" w:tplc="04090003" w:tentative="1">
      <w:start w:val="1"/>
      <w:numFmt w:val="bullet"/>
      <w:lvlText w:val="o"/>
      <w:lvlJc w:val="left"/>
      <w:pPr>
        <w:tabs>
          <w:tab w:val="num" w:pos="3525"/>
        </w:tabs>
        <w:ind w:left="3525" w:hanging="360"/>
      </w:pPr>
      <w:rPr>
        <w:rFonts w:ascii="Courier New" w:hAnsi="Courier New" w:cs="Courier New" w:hint="default"/>
      </w:rPr>
    </w:lvl>
    <w:lvl w:ilvl="5" w:tplc="04090005" w:tentative="1">
      <w:start w:val="1"/>
      <w:numFmt w:val="bullet"/>
      <w:lvlText w:val=""/>
      <w:lvlJc w:val="left"/>
      <w:pPr>
        <w:tabs>
          <w:tab w:val="num" w:pos="4245"/>
        </w:tabs>
        <w:ind w:left="4245" w:hanging="360"/>
      </w:pPr>
      <w:rPr>
        <w:rFonts w:ascii="Wingdings" w:hAnsi="Wingdings" w:hint="default"/>
      </w:rPr>
    </w:lvl>
    <w:lvl w:ilvl="6" w:tplc="04090001" w:tentative="1">
      <w:start w:val="1"/>
      <w:numFmt w:val="bullet"/>
      <w:lvlText w:val=""/>
      <w:lvlJc w:val="left"/>
      <w:pPr>
        <w:tabs>
          <w:tab w:val="num" w:pos="4965"/>
        </w:tabs>
        <w:ind w:left="4965" w:hanging="360"/>
      </w:pPr>
      <w:rPr>
        <w:rFonts w:ascii="Symbol" w:hAnsi="Symbol" w:hint="default"/>
      </w:rPr>
    </w:lvl>
    <w:lvl w:ilvl="7" w:tplc="04090003" w:tentative="1">
      <w:start w:val="1"/>
      <w:numFmt w:val="bullet"/>
      <w:lvlText w:val="o"/>
      <w:lvlJc w:val="left"/>
      <w:pPr>
        <w:tabs>
          <w:tab w:val="num" w:pos="5685"/>
        </w:tabs>
        <w:ind w:left="5685" w:hanging="360"/>
      </w:pPr>
      <w:rPr>
        <w:rFonts w:ascii="Courier New" w:hAnsi="Courier New" w:cs="Courier New" w:hint="default"/>
      </w:rPr>
    </w:lvl>
    <w:lvl w:ilvl="8" w:tplc="04090005" w:tentative="1">
      <w:start w:val="1"/>
      <w:numFmt w:val="bullet"/>
      <w:lvlText w:val=""/>
      <w:lvlJc w:val="left"/>
      <w:pPr>
        <w:tabs>
          <w:tab w:val="num" w:pos="6405"/>
        </w:tabs>
        <w:ind w:left="6405" w:hanging="360"/>
      </w:pPr>
      <w:rPr>
        <w:rFonts w:ascii="Wingdings" w:hAnsi="Wingdings" w:hint="default"/>
      </w:rPr>
    </w:lvl>
  </w:abstractNum>
  <w:abstractNum w:abstractNumId="30" w15:restartNumberingAfterBreak="0">
    <w:nsid w:val="1A01560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1" w15:restartNumberingAfterBreak="0">
    <w:nsid w:val="1B25121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2" w15:restartNumberingAfterBreak="0">
    <w:nsid w:val="1B3A27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1B9849EA"/>
    <w:multiLevelType w:val="hybridMultilevel"/>
    <w:tmpl w:val="C0B8F6A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4" w15:restartNumberingAfterBreak="0">
    <w:nsid w:val="1F0258F5"/>
    <w:multiLevelType w:val="hybridMultilevel"/>
    <w:tmpl w:val="F65AA554"/>
    <w:lvl w:ilvl="0" w:tplc="040E0001">
      <w:start w:val="1"/>
      <w:numFmt w:val="bullet"/>
      <w:lvlText w:val=""/>
      <w:lvlJc w:val="left"/>
      <w:pPr>
        <w:ind w:left="1470" w:hanging="360"/>
      </w:pPr>
      <w:rPr>
        <w:rFonts w:ascii="Symbol" w:hAnsi="Symbol" w:hint="default"/>
      </w:rPr>
    </w:lvl>
    <w:lvl w:ilvl="1" w:tplc="040E0003" w:tentative="1">
      <w:start w:val="1"/>
      <w:numFmt w:val="bullet"/>
      <w:lvlText w:val="o"/>
      <w:lvlJc w:val="left"/>
      <w:pPr>
        <w:ind w:left="2190" w:hanging="360"/>
      </w:pPr>
      <w:rPr>
        <w:rFonts w:ascii="Courier New" w:hAnsi="Courier New" w:cs="Courier New" w:hint="default"/>
      </w:rPr>
    </w:lvl>
    <w:lvl w:ilvl="2" w:tplc="040E0005" w:tentative="1">
      <w:start w:val="1"/>
      <w:numFmt w:val="bullet"/>
      <w:lvlText w:val=""/>
      <w:lvlJc w:val="left"/>
      <w:pPr>
        <w:ind w:left="2910" w:hanging="360"/>
      </w:pPr>
      <w:rPr>
        <w:rFonts w:ascii="Wingdings" w:hAnsi="Wingdings" w:hint="default"/>
      </w:rPr>
    </w:lvl>
    <w:lvl w:ilvl="3" w:tplc="040E0001" w:tentative="1">
      <w:start w:val="1"/>
      <w:numFmt w:val="bullet"/>
      <w:lvlText w:val=""/>
      <w:lvlJc w:val="left"/>
      <w:pPr>
        <w:ind w:left="3630" w:hanging="360"/>
      </w:pPr>
      <w:rPr>
        <w:rFonts w:ascii="Symbol" w:hAnsi="Symbol" w:hint="default"/>
      </w:rPr>
    </w:lvl>
    <w:lvl w:ilvl="4" w:tplc="040E0003" w:tentative="1">
      <w:start w:val="1"/>
      <w:numFmt w:val="bullet"/>
      <w:lvlText w:val="o"/>
      <w:lvlJc w:val="left"/>
      <w:pPr>
        <w:ind w:left="4350" w:hanging="360"/>
      </w:pPr>
      <w:rPr>
        <w:rFonts w:ascii="Courier New" w:hAnsi="Courier New" w:cs="Courier New" w:hint="default"/>
      </w:rPr>
    </w:lvl>
    <w:lvl w:ilvl="5" w:tplc="040E0005" w:tentative="1">
      <w:start w:val="1"/>
      <w:numFmt w:val="bullet"/>
      <w:lvlText w:val=""/>
      <w:lvlJc w:val="left"/>
      <w:pPr>
        <w:ind w:left="5070" w:hanging="360"/>
      </w:pPr>
      <w:rPr>
        <w:rFonts w:ascii="Wingdings" w:hAnsi="Wingdings" w:hint="default"/>
      </w:rPr>
    </w:lvl>
    <w:lvl w:ilvl="6" w:tplc="040E0001" w:tentative="1">
      <w:start w:val="1"/>
      <w:numFmt w:val="bullet"/>
      <w:lvlText w:val=""/>
      <w:lvlJc w:val="left"/>
      <w:pPr>
        <w:ind w:left="5790" w:hanging="360"/>
      </w:pPr>
      <w:rPr>
        <w:rFonts w:ascii="Symbol" w:hAnsi="Symbol" w:hint="default"/>
      </w:rPr>
    </w:lvl>
    <w:lvl w:ilvl="7" w:tplc="040E0003" w:tentative="1">
      <w:start w:val="1"/>
      <w:numFmt w:val="bullet"/>
      <w:lvlText w:val="o"/>
      <w:lvlJc w:val="left"/>
      <w:pPr>
        <w:ind w:left="6510" w:hanging="360"/>
      </w:pPr>
      <w:rPr>
        <w:rFonts w:ascii="Courier New" w:hAnsi="Courier New" w:cs="Courier New" w:hint="default"/>
      </w:rPr>
    </w:lvl>
    <w:lvl w:ilvl="8" w:tplc="040E0005" w:tentative="1">
      <w:start w:val="1"/>
      <w:numFmt w:val="bullet"/>
      <w:lvlText w:val=""/>
      <w:lvlJc w:val="left"/>
      <w:pPr>
        <w:ind w:left="7230" w:hanging="360"/>
      </w:pPr>
      <w:rPr>
        <w:rFonts w:ascii="Wingdings" w:hAnsi="Wingdings" w:hint="default"/>
      </w:rPr>
    </w:lvl>
  </w:abstractNum>
  <w:abstractNum w:abstractNumId="35" w15:restartNumberingAfterBreak="0">
    <w:nsid w:val="216A26DF"/>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6" w15:restartNumberingAfterBreak="0">
    <w:nsid w:val="220432BB"/>
    <w:multiLevelType w:val="hybridMultilevel"/>
    <w:tmpl w:val="E5A81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77D1399"/>
    <w:multiLevelType w:val="hybridMultilevel"/>
    <w:tmpl w:val="0A22F6B0"/>
    <w:lvl w:ilvl="0" w:tplc="040E000F">
      <w:start w:val="1"/>
      <w:numFmt w:val="decimal"/>
      <w:lvlText w:val="%1."/>
      <w:lvlJc w:val="left"/>
      <w:pPr>
        <w:tabs>
          <w:tab w:val="num" w:pos="720"/>
        </w:tabs>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8" w15:restartNumberingAfterBreak="0">
    <w:nsid w:val="27E10BDD"/>
    <w:multiLevelType w:val="hybridMultilevel"/>
    <w:tmpl w:val="37D0B632"/>
    <w:lvl w:ilvl="0" w:tplc="2176F960">
      <w:numFmt w:val="bullet"/>
      <w:lvlText w:val="-"/>
      <w:lvlJc w:val="left"/>
      <w:pPr>
        <w:tabs>
          <w:tab w:val="num" w:pos="644"/>
        </w:tabs>
        <w:ind w:left="644"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28155E35"/>
    <w:multiLevelType w:val="hybridMultilevel"/>
    <w:tmpl w:val="AF62E98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29527A2D"/>
    <w:multiLevelType w:val="hybridMultilevel"/>
    <w:tmpl w:val="C108DCD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29DF0EF0"/>
    <w:multiLevelType w:val="hybridMultilevel"/>
    <w:tmpl w:val="625486DA"/>
    <w:lvl w:ilvl="0" w:tplc="0409000F">
      <w:start w:val="1"/>
      <w:numFmt w:val="decimal"/>
      <w:lvlText w:val="%1."/>
      <w:lvlJc w:val="left"/>
      <w:pPr>
        <w:tabs>
          <w:tab w:val="num" w:pos="774"/>
        </w:tabs>
        <w:ind w:left="774" w:hanging="360"/>
      </w:pPr>
    </w:lvl>
    <w:lvl w:ilvl="1" w:tplc="04090019" w:tentative="1">
      <w:start w:val="1"/>
      <w:numFmt w:val="lowerLetter"/>
      <w:lvlText w:val="%2."/>
      <w:lvlJc w:val="left"/>
      <w:pPr>
        <w:tabs>
          <w:tab w:val="num" w:pos="1494"/>
        </w:tabs>
        <w:ind w:left="1494" w:hanging="360"/>
      </w:pPr>
    </w:lvl>
    <w:lvl w:ilvl="2" w:tplc="0409001B" w:tentative="1">
      <w:start w:val="1"/>
      <w:numFmt w:val="lowerRoman"/>
      <w:lvlText w:val="%3."/>
      <w:lvlJc w:val="right"/>
      <w:pPr>
        <w:tabs>
          <w:tab w:val="num" w:pos="2214"/>
        </w:tabs>
        <w:ind w:left="2214" w:hanging="180"/>
      </w:pPr>
    </w:lvl>
    <w:lvl w:ilvl="3" w:tplc="0409000F" w:tentative="1">
      <w:start w:val="1"/>
      <w:numFmt w:val="decimal"/>
      <w:lvlText w:val="%4."/>
      <w:lvlJc w:val="left"/>
      <w:pPr>
        <w:tabs>
          <w:tab w:val="num" w:pos="2934"/>
        </w:tabs>
        <w:ind w:left="2934" w:hanging="360"/>
      </w:pPr>
    </w:lvl>
    <w:lvl w:ilvl="4" w:tplc="04090019" w:tentative="1">
      <w:start w:val="1"/>
      <w:numFmt w:val="lowerLetter"/>
      <w:lvlText w:val="%5."/>
      <w:lvlJc w:val="left"/>
      <w:pPr>
        <w:tabs>
          <w:tab w:val="num" w:pos="3654"/>
        </w:tabs>
        <w:ind w:left="3654" w:hanging="360"/>
      </w:pPr>
    </w:lvl>
    <w:lvl w:ilvl="5" w:tplc="0409001B" w:tentative="1">
      <w:start w:val="1"/>
      <w:numFmt w:val="lowerRoman"/>
      <w:lvlText w:val="%6."/>
      <w:lvlJc w:val="right"/>
      <w:pPr>
        <w:tabs>
          <w:tab w:val="num" w:pos="4374"/>
        </w:tabs>
        <w:ind w:left="4374" w:hanging="180"/>
      </w:pPr>
    </w:lvl>
    <w:lvl w:ilvl="6" w:tplc="0409000F" w:tentative="1">
      <w:start w:val="1"/>
      <w:numFmt w:val="decimal"/>
      <w:lvlText w:val="%7."/>
      <w:lvlJc w:val="left"/>
      <w:pPr>
        <w:tabs>
          <w:tab w:val="num" w:pos="5094"/>
        </w:tabs>
        <w:ind w:left="5094" w:hanging="360"/>
      </w:pPr>
    </w:lvl>
    <w:lvl w:ilvl="7" w:tplc="04090019" w:tentative="1">
      <w:start w:val="1"/>
      <w:numFmt w:val="lowerLetter"/>
      <w:lvlText w:val="%8."/>
      <w:lvlJc w:val="left"/>
      <w:pPr>
        <w:tabs>
          <w:tab w:val="num" w:pos="5814"/>
        </w:tabs>
        <w:ind w:left="5814" w:hanging="360"/>
      </w:pPr>
    </w:lvl>
    <w:lvl w:ilvl="8" w:tplc="0409001B" w:tentative="1">
      <w:start w:val="1"/>
      <w:numFmt w:val="lowerRoman"/>
      <w:lvlText w:val="%9."/>
      <w:lvlJc w:val="right"/>
      <w:pPr>
        <w:tabs>
          <w:tab w:val="num" w:pos="6534"/>
        </w:tabs>
        <w:ind w:left="6534" w:hanging="180"/>
      </w:pPr>
    </w:lvl>
  </w:abstractNum>
  <w:abstractNum w:abstractNumId="42"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2A816402"/>
    <w:multiLevelType w:val="hybridMultilevel"/>
    <w:tmpl w:val="B918582C"/>
    <w:lvl w:ilvl="0" w:tplc="08090001">
      <w:start w:val="1"/>
      <w:numFmt w:val="bullet"/>
      <w:lvlText w:val=""/>
      <w:lvlJc w:val="left"/>
      <w:pPr>
        <w:tabs>
          <w:tab w:val="num" w:pos="644"/>
        </w:tabs>
        <w:ind w:left="644" w:hanging="360"/>
      </w:pPr>
      <w:rPr>
        <w:rFonts w:ascii="Symbol" w:hAnsi="Symbol" w:hint="default"/>
      </w:rPr>
    </w:lvl>
    <w:lvl w:ilvl="1" w:tplc="08090003" w:tentative="1">
      <w:start w:val="1"/>
      <w:numFmt w:val="bullet"/>
      <w:lvlText w:val="o"/>
      <w:lvlJc w:val="left"/>
      <w:pPr>
        <w:tabs>
          <w:tab w:val="num" w:pos="1364"/>
        </w:tabs>
        <w:ind w:left="1364" w:hanging="360"/>
      </w:pPr>
      <w:rPr>
        <w:rFonts w:ascii="Courier New" w:hAnsi="Courier New" w:cs="Courier New" w:hint="default"/>
      </w:rPr>
    </w:lvl>
    <w:lvl w:ilvl="2" w:tplc="08090005" w:tentative="1">
      <w:start w:val="1"/>
      <w:numFmt w:val="bullet"/>
      <w:lvlText w:val=""/>
      <w:lvlJc w:val="left"/>
      <w:pPr>
        <w:tabs>
          <w:tab w:val="num" w:pos="2084"/>
        </w:tabs>
        <w:ind w:left="2084" w:hanging="360"/>
      </w:pPr>
      <w:rPr>
        <w:rFonts w:ascii="Wingdings" w:hAnsi="Wingdings" w:hint="default"/>
      </w:rPr>
    </w:lvl>
    <w:lvl w:ilvl="3" w:tplc="08090001" w:tentative="1">
      <w:start w:val="1"/>
      <w:numFmt w:val="bullet"/>
      <w:lvlText w:val=""/>
      <w:lvlJc w:val="left"/>
      <w:pPr>
        <w:tabs>
          <w:tab w:val="num" w:pos="2804"/>
        </w:tabs>
        <w:ind w:left="2804" w:hanging="360"/>
      </w:pPr>
      <w:rPr>
        <w:rFonts w:ascii="Symbol" w:hAnsi="Symbol" w:hint="default"/>
      </w:rPr>
    </w:lvl>
    <w:lvl w:ilvl="4" w:tplc="08090003" w:tentative="1">
      <w:start w:val="1"/>
      <w:numFmt w:val="bullet"/>
      <w:lvlText w:val="o"/>
      <w:lvlJc w:val="left"/>
      <w:pPr>
        <w:tabs>
          <w:tab w:val="num" w:pos="3524"/>
        </w:tabs>
        <w:ind w:left="3524" w:hanging="360"/>
      </w:pPr>
      <w:rPr>
        <w:rFonts w:ascii="Courier New" w:hAnsi="Courier New" w:cs="Courier New" w:hint="default"/>
      </w:rPr>
    </w:lvl>
    <w:lvl w:ilvl="5" w:tplc="08090005" w:tentative="1">
      <w:start w:val="1"/>
      <w:numFmt w:val="bullet"/>
      <w:lvlText w:val=""/>
      <w:lvlJc w:val="left"/>
      <w:pPr>
        <w:tabs>
          <w:tab w:val="num" w:pos="4244"/>
        </w:tabs>
        <w:ind w:left="4244" w:hanging="360"/>
      </w:pPr>
      <w:rPr>
        <w:rFonts w:ascii="Wingdings" w:hAnsi="Wingdings" w:hint="default"/>
      </w:rPr>
    </w:lvl>
    <w:lvl w:ilvl="6" w:tplc="08090001" w:tentative="1">
      <w:start w:val="1"/>
      <w:numFmt w:val="bullet"/>
      <w:lvlText w:val=""/>
      <w:lvlJc w:val="left"/>
      <w:pPr>
        <w:tabs>
          <w:tab w:val="num" w:pos="4964"/>
        </w:tabs>
        <w:ind w:left="4964" w:hanging="360"/>
      </w:pPr>
      <w:rPr>
        <w:rFonts w:ascii="Symbol" w:hAnsi="Symbol" w:hint="default"/>
      </w:rPr>
    </w:lvl>
    <w:lvl w:ilvl="7" w:tplc="08090003" w:tentative="1">
      <w:start w:val="1"/>
      <w:numFmt w:val="bullet"/>
      <w:lvlText w:val="o"/>
      <w:lvlJc w:val="left"/>
      <w:pPr>
        <w:tabs>
          <w:tab w:val="num" w:pos="5684"/>
        </w:tabs>
        <w:ind w:left="5684" w:hanging="360"/>
      </w:pPr>
      <w:rPr>
        <w:rFonts w:ascii="Courier New" w:hAnsi="Courier New" w:cs="Courier New" w:hint="default"/>
      </w:rPr>
    </w:lvl>
    <w:lvl w:ilvl="8" w:tplc="08090005" w:tentative="1">
      <w:start w:val="1"/>
      <w:numFmt w:val="bullet"/>
      <w:lvlText w:val=""/>
      <w:lvlJc w:val="left"/>
      <w:pPr>
        <w:tabs>
          <w:tab w:val="num" w:pos="6404"/>
        </w:tabs>
        <w:ind w:left="6404" w:hanging="360"/>
      </w:pPr>
      <w:rPr>
        <w:rFonts w:ascii="Wingdings" w:hAnsi="Wingdings" w:hint="default"/>
      </w:rPr>
    </w:lvl>
  </w:abstractNum>
  <w:abstractNum w:abstractNumId="44" w15:restartNumberingAfterBreak="0">
    <w:nsid w:val="2CC95499"/>
    <w:multiLevelType w:val="hybridMultilevel"/>
    <w:tmpl w:val="C108DCD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15:restartNumberingAfterBreak="0">
    <w:nsid w:val="2FC71932"/>
    <w:multiLevelType w:val="multilevel"/>
    <w:tmpl w:val="778253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30905103"/>
    <w:multiLevelType w:val="hybridMultilevel"/>
    <w:tmpl w:val="710E8856"/>
    <w:lvl w:ilvl="0" w:tplc="08090001">
      <w:start w:val="1"/>
      <w:numFmt w:val="bullet"/>
      <w:lvlText w:val=""/>
      <w:lvlJc w:val="left"/>
      <w:pPr>
        <w:tabs>
          <w:tab w:val="num" w:pos="1004"/>
        </w:tabs>
        <w:ind w:left="1004" w:hanging="360"/>
      </w:pPr>
      <w:rPr>
        <w:rFonts w:ascii="Symbol" w:hAnsi="Symbol" w:hint="default"/>
      </w:rPr>
    </w:lvl>
    <w:lvl w:ilvl="1" w:tplc="08090003" w:tentative="1">
      <w:start w:val="1"/>
      <w:numFmt w:val="bullet"/>
      <w:lvlText w:val="o"/>
      <w:lvlJc w:val="left"/>
      <w:pPr>
        <w:tabs>
          <w:tab w:val="num" w:pos="1724"/>
        </w:tabs>
        <w:ind w:left="1724" w:hanging="360"/>
      </w:pPr>
      <w:rPr>
        <w:rFonts w:ascii="Courier New" w:hAnsi="Courier New" w:hint="default"/>
      </w:rPr>
    </w:lvl>
    <w:lvl w:ilvl="2" w:tplc="08090005" w:tentative="1">
      <w:start w:val="1"/>
      <w:numFmt w:val="bullet"/>
      <w:lvlText w:val=""/>
      <w:lvlJc w:val="left"/>
      <w:pPr>
        <w:tabs>
          <w:tab w:val="num" w:pos="2444"/>
        </w:tabs>
        <w:ind w:left="2444" w:hanging="360"/>
      </w:pPr>
      <w:rPr>
        <w:rFonts w:ascii="Wingdings" w:hAnsi="Wingdings" w:hint="default"/>
      </w:rPr>
    </w:lvl>
    <w:lvl w:ilvl="3" w:tplc="08090001" w:tentative="1">
      <w:start w:val="1"/>
      <w:numFmt w:val="bullet"/>
      <w:lvlText w:val=""/>
      <w:lvlJc w:val="left"/>
      <w:pPr>
        <w:tabs>
          <w:tab w:val="num" w:pos="3164"/>
        </w:tabs>
        <w:ind w:left="3164" w:hanging="360"/>
      </w:pPr>
      <w:rPr>
        <w:rFonts w:ascii="Symbol" w:hAnsi="Symbol" w:hint="default"/>
      </w:rPr>
    </w:lvl>
    <w:lvl w:ilvl="4" w:tplc="08090003" w:tentative="1">
      <w:start w:val="1"/>
      <w:numFmt w:val="bullet"/>
      <w:lvlText w:val="o"/>
      <w:lvlJc w:val="left"/>
      <w:pPr>
        <w:tabs>
          <w:tab w:val="num" w:pos="3884"/>
        </w:tabs>
        <w:ind w:left="3884" w:hanging="360"/>
      </w:pPr>
      <w:rPr>
        <w:rFonts w:ascii="Courier New" w:hAnsi="Courier New" w:hint="default"/>
      </w:rPr>
    </w:lvl>
    <w:lvl w:ilvl="5" w:tplc="08090005" w:tentative="1">
      <w:start w:val="1"/>
      <w:numFmt w:val="bullet"/>
      <w:lvlText w:val=""/>
      <w:lvlJc w:val="left"/>
      <w:pPr>
        <w:tabs>
          <w:tab w:val="num" w:pos="4604"/>
        </w:tabs>
        <w:ind w:left="4604" w:hanging="360"/>
      </w:pPr>
      <w:rPr>
        <w:rFonts w:ascii="Wingdings" w:hAnsi="Wingdings" w:hint="default"/>
      </w:rPr>
    </w:lvl>
    <w:lvl w:ilvl="6" w:tplc="08090001" w:tentative="1">
      <w:start w:val="1"/>
      <w:numFmt w:val="bullet"/>
      <w:lvlText w:val=""/>
      <w:lvlJc w:val="left"/>
      <w:pPr>
        <w:tabs>
          <w:tab w:val="num" w:pos="5324"/>
        </w:tabs>
        <w:ind w:left="5324" w:hanging="360"/>
      </w:pPr>
      <w:rPr>
        <w:rFonts w:ascii="Symbol" w:hAnsi="Symbol" w:hint="default"/>
      </w:rPr>
    </w:lvl>
    <w:lvl w:ilvl="7" w:tplc="08090003" w:tentative="1">
      <w:start w:val="1"/>
      <w:numFmt w:val="bullet"/>
      <w:lvlText w:val="o"/>
      <w:lvlJc w:val="left"/>
      <w:pPr>
        <w:tabs>
          <w:tab w:val="num" w:pos="6044"/>
        </w:tabs>
        <w:ind w:left="6044" w:hanging="360"/>
      </w:pPr>
      <w:rPr>
        <w:rFonts w:ascii="Courier New" w:hAnsi="Courier New" w:hint="default"/>
      </w:rPr>
    </w:lvl>
    <w:lvl w:ilvl="8" w:tplc="08090005" w:tentative="1">
      <w:start w:val="1"/>
      <w:numFmt w:val="bullet"/>
      <w:lvlText w:val=""/>
      <w:lvlJc w:val="left"/>
      <w:pPr>
        <w:tabs>
          <w:tab w:val="num" w:pos="6764"/>
        </w:tabs>
        <w:ind w:left="6764" w:hanging="360"/>
      </w:pPr>
      <w:rPr>
        <w:rFonts w:ascii="Wingdings" w:hAnsi="Wingdings" w:hint="default"/>
      </w:rPr>
    </w:lvl>
  </w:abstractNum>
  <w:abstractNum w:abstractNumId="47" w15:restartNumberingAfterBreak="0">
    <w:nsid w:val="31955072"/>
    <w:multiLevelType w:val="multilevel"/>
    <w:tmpl w:val="45DEC7F2"/>
    <w:lvl w:ilvl="0">
      <w:start w:val="4"/>
      <w:numFmt w:val="decimal"/>
      <w:lvlText w:val="%1."/>
      <w:lvlJc w:val="left"/>
      <w:pPr>
        <w:tabs>
          <w:tab w:val="num" w:pos="720"/>
        </w:tabs>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33A4621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9" w15:restartNumberingAfterBreak="0">
    <w:nsid w:val="34DE57E7"/>
    <w:multiLevelType w:val="hybridMultilevel"/>
    <w:tmpl w:val="E42E5B78"/>
    <w:lvl w:ilvl="0" w:tplc="D3D048F6">
      <w:start w:val="5"/>
      <w:numFmt w:val="decimal"/>
      <w:lvlText w:val="%1."/>
      <w:lvlJc w:val="left"/>
      <w:pPr>
        <w:tabs>
          <w:tab w:val="num" w:pos="720"/>
        </w:tabs>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0" w15:restartNumberingAfterBreak="0">
    <w:nsid w:val="35C80964"/>
    <w:multiLevelType w:val="hybridMultilevel"/>
    <w:tmpl w:val="E9C00184"/>
    <w:lvl w:ilvl="0" w:tplc="3EF48BA0">
      <w:start w:val="1"/>
      <w:numFmt w:val="decimal"/>
      <w:pStyle w:val="BN"/>
      <w:lvlText w:val="%1)"/>
      <w:lvlJc w:val="left"/>
      <w:pPr>
        <w:tabs>
          <w:tab w:val="num" w:pos="737"/>
        </w:tabs>
        <w:ind w:left="737" w:hanging="45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362569F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2" w15:restartNumberingAfterBreak="0">
    <w:nsid w:val="3A674586"/>
    <w:multiLevelType w:val="multilevel"/>
    <w:tmpl w:val="0E9A6FD0"/>
    <w:lvl w:ilvl="0">
      <w:start w:val="7"/>
      <w:numFmt w:val="decimal"/>
      <w:lvlText w:val="%1."/>
      <w:lvlJc w:val="left"/>
      <w:pPr>
        <w:tabs>
          <w:tab w:val="num" w:pos="720"/>
        </w:tabs>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3BFD20CC"/>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4" w15:restartNumberingAfterBreak="0">
    <w:nsid w:val="3DD72B43"/>
    <w:multiLevelType w:val="hybridMultilevel"/>
    <w:tmpl w:val="D10A0922"/>
    <w:lvl w:ilvl="0" w:tplc="0409000F">
      <w:start w:val="1"/>
      <w:numFmt w:val="decimal"/>
      <w:lvlText w:val="%1."/>
      <w:lvlJc w:val="left"/>
      <w:pPr>
        <w:tabs>
          <w:tab w:val="num" w:pos="780"/>
        </w:tabs>
        <w:ind w:left="780" w:hanging="420"/>
      </w:pPr>
    </w:lvl>
    <w:lvl w:ilvl="1" w:tplc="04090019" w:tentative="1">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55" w15:restartNumberingAfterBreak="0">
    <w:nsid w:val="3E434FF4"/>
    <w:multiLevelType w:val="hybridMultilevel"/>
    <w:tmpl w:val="1C5C4AFC"/>
    <w:lvl w:ilvl="0" w:tplc="0809000F">
      <w:start w:val="1"/>
      <w:numFmt w:val="decimal"/>
      <w:lvlText w:val="%1."/>
      <w:lvlJc w:val="left"/>
      <w:pPr>
        <w:ind w:left="720" w:hanging="360"/>
      </w:p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6" w15:restartNumberingAfterBreak="0">
    <w:nsid w:val="3F416540"/>
    <w:multiLevelType w:val="hybridMultilevel"/>
    <w:tmpl w:val="4224C616"/>
    <w:lvl w:ilvl="0" w:tplc="04090001">
      <w:start w:val="1"/>
      <w:numFmt w:val="bullet"/>
      <w:lvlText w:val=""/>
      <w:lvlJc w:val="left"/>
      <w:pPr>
        <w:tabs>
          <w:tab w:val="num" w:pos="1004"/>
        </w:tabs>
        <w:ind w:left="1004"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57" w15:restartNumberingAfterBreak="0">
    <w:nsid w:val="3F73609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8" w15:restartNumberingAfterBreak="0">
    <w:nsid w:val="3FA60D4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9" w15:restartNumberingAfterBreak="0">
    <w:nsid w:val="3FD34DC0"/>
    <w:multiLevelType w:val="singleLevel"/>
    <w:tmpl w:val="FFFFFFFF"/>
    <w:lvl w:ilvl="0">
      <w:numFmt w:val="decimal"/>
      <w:lvlText w:val="*"/>
      <w:lvlJc w:val="left"/>
    </w:lvl>
  </w:abstractNum>
  <w:abstractNum w:abstractNumId="60" w15:restartNumberingAfterBreak="0">
    <w:nsid w:val="40972E5C"/>
    <w:multiLevelType w:val="hybridMultilevel"/>
    <w:tmpl w:val="B1C67960"/>
    <w:lvl w:ilvl="0" w:tplc="040E0001">
      <w:start w:val="1"/>
      <w:numFmt w:val="bullet"/>
      <w:lvlText w:val=""/>
      <w:lvlJc w:val="left"/>
      <w:pPr>
        <w:ind w:left="928" w:hanging="360"/>
      </w:pPr>
      <w:rPr>
        <w:rFonts w:ascii="Symbol" w:hAnsi="Symbol" w:hint="default"/>
      </w:rPr>
    </w:lvl>
    <w:lvl w:ilvl="1" w:tplc="040E0003" w:tentative="1">
      <w:start w:val="1"/>
      <w:numFmt w:val="bullet"/>
      <w:lvlText w:val="o"/>
      <w:lvlJc w:val="left"/>
      <w:pPr>
        <w:ind w:left="1648" w:hanging="360"/>
      </w:pPr>
      <w:rPr>
        <w:rFonts w:ascii="Courier New" w:hAnsi="Courier New" w:cs="Courier New" w:hint="default"/>
      </w:rPr>
    </w:lvl>
    <w:lvl w:ilvl="2" w:tplc="040E0005" w:tentative="1">
      <w:start w:val="1"/>
      <w:numFmt w:val="bullet"/>
      <w:lvlText w:val=""/>
      <w:lvlJc w:val="left"/>
      <w:pPr>
        <w:ind w:left="2368" w:hanging="360"/>
      </w:pPr>
      <w:rPr>
        <w:rFonts w:ascii="Wingdings" w:hAnsi="Wingdings" w:hint="default"/>
      </w:rPr>
    </w:lvl>
    <w:lvl w:ilvl="3" w:tplc="040E0001" w:tentative="1">
      <w:start w:val="1"/>
      <w:numFmt w:val="bullet"/>
      <w:lvlText w:val=""/>
      <w:lvlJc w:val="left"/>
      <w:pPr>
        <w:ind w:left="3088" w:hanging="360"/>
      </w:pPr>
      <w:rPr>
        <w:rFonts w:ascii="Symbol" w:hAnsi="Symbol" w:hint="default"/>
      </w:rPr>
    </w:lvl>
    <w:lvl w:ilvl="4" w:tplc="040E0003" w:tentative="1">
      <w:start w:val="1"/>
      <w:numFmt w:val="bullet"/>
      <w:lvlText w:val="o"/>
      <w:lvlJc w:val="left"/>
      <w:pPr>
        <w:ind w:left="3808" w:hanging="360"/>
      </w:pPr>
      <w:rPr>
        <w:rFonts w:ascii="Courier New" w:hAnsi="Courier New" w:cs="Courier New" w:hint="default"/>
      </w:rPr>
    </w:lvl>
    <w:lvl w:ilvl="5" w:tplc="040E0005" w:tentative="1">
      <w:start w:val="1"/>
      <w:numFmt w:val="bullet"/>
      <w:lvlText w:val=""/>
      <w:lvlJc w:val="left"/>
      <w:pPr>
        <w:ind w:left="4528" w:hanging="360"/>
      </w:pPr>
      <w:rPr>
        <w:rFonts w:ascii="Wingdings" w:hAnsi="Wingdings" w:hint="default"/>
      </w:rPr>
    </w:lvl>
    <w:lvl w:ilvl="6" w:tplc="040E0001" w:tentative="1">
      <w:start w:val="1"/>
      <w:numFmt w:val="bullet"/>
      <w:lvlText w:val=""/>
      <w:lvlJc w:val="left"/>
      <w:pPr>
        <w:ind w:left="5248" w:hanging="360"/>
      </w:pPr>
      <w:rPr>
        <w:rFonts w:ascii="Symbol" w:hAnsi="Symbol" w:hint="default"/>
      </w:rPr>
    </w:lvl>
    <w:lvl w:ilvl="7" w:tplc="040E0003" w:tentative="1">
      <w:start w:val="1"/>
      <w:numFmt w:val="bullet"/>
      <w:lvlText w:val="o"/>
      <w:lvlJc w:val="left"/>
      <w:pPr>
        <w:ind w:left="5968" w:hanging="360"/>
      </w:pPr>
      <w:rPr>
        <w:rFonts w:ascii="Courier New" w:hAnsi="Courier New" w:cs="Courier New" w:hint="default"/>
      </w:rPr>
    </w:lvl>
    <w:lvl w:ilvl="8" w:tplc="040E0005" w:tentative="1">
      <w:start w:val="1"/>
      <w:numFmt w:val="bullet"/>
      <w:lvlText w:val=""/>
      <w:lvlJc w:val="left"/>
      <w:pPr>
        <w:ind w:left="6688" w:hanging="360"/>
      </w:pPr>
      <w:rPr>
        <w:rFonts w:ascii="Wingdings" w:hAnsi="Wingdings" w:hint="default"/>
      </w:rPr>
    </w:lvl>
  </w:abstractNum>
  <w:abstractNum w:abstractNumId="61" w15:restartNumberingAfterBreak="0">
    <w:nsid w:val="40FC4D1C"/>
    <w:multiLevelType w:val="hybridMultilevel"/>
    <w:tmpl w:val="B4F0E55E"/>
    <w:lvl w:ilvl="0" w:tplc="04070011">
      <w:start w:val="1"/>
      <w:numFmt w:val="decimal"/>
      <w:lvlText w:val="%1)"/>
      <w:lvlJc w:val="left"/>
      <w:pPr>
        <w:tabs>
          <w:tab w:val="num" w:pos="720"/>
        </w:tabs>
        <w:ind w:left="720" w:hanging="360"/>
      </w:p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2" w15:restartNumberingAfterBreak="0">
    <w:nsid w:val="43251AB3"/>
    <w:multiLevelType w:val="hybridMultilevel"/>
    <w:tmpl w:val="625486DA"/>
    <w:lvl w:ilvl="0" w:tplc="0409000F">
      <w:start w:val="1"/>
      <w:numFmt w:val="decimal"/>
      <w:lvlText w:val="%1."/>
      <w:lvlJc w:val="left"/>
      <w:pPr>
        <w:tabs>
          <w:tab w:val="num" w:pos="774"/>
        </w:tabs>
        <w:ind w:left="774" w:hanging="360"/>
      </w:pPr>
    </w:lvl>
    <w:lvl w:ilvl="1" w:tplc="04090019" w:tentative="1">
      <w:start w:val="1"/>
      <w:numFmt w:val="lowerLetter"/>
      <w:lvlText w:val="%2."/>
      <w:lvlJc w:val="left"/>
      <w:pPr>
        <w:tabs>
          <w:tab w:val="num" w:pos="1494"/>
        </w:tabs>
        <w:ind w:left="1494" w:hanging="360"/>
      </w:pPr>
    </w:lvl>
    <w:lvl w:ilvl="2" w:tplc="0409001B" w:tentative="1">
      <w:start w:val="1"/>
      <w:numFmt w:val="lowerRoman"/>
      <w:lvlText w:val="%3."/>
      <w:lvlJc w:val="right"/>
      <w:pPr>
        <w:tabs>
          <w:tab w:val="num" w:pos="2214"/>
        </w:tabs>
        <w:ind w:left="2214" w:hanging="180"/>
      </w:pPr>
    </w:lvl>
    <w:lvl w:ilvl="3" w:tplc="0409000F" w:tentative="1">
      <w:start w:val="1"/>
      <w:numFmt w:val="decimal"/>
      <w:lvlText w:val="%4."/>
      <w:lvlJc w:val="left"/>
      <w:pPr>
        <w:tabs>
          <w:tab w:val="num" w:pos="2934"/>
        </w:tabs>
        <w:ind w:left="2934" w:hanging="360"/>
      </w:pPr>
    </w:lvl>
    <w:lvl w:ilvl="4" w:tplc="04090019" w:tentative="1">
      <w:start w:val="1"/>
      <w:numFmt w:val="lowerLetter"/>
      <w:lvlText w:val="%5."/>
      <w:lvlJc w:val="left"/>
      <w:pPr>
        <w:tabs>
          <w:tab w:val="num" w:pos="3654"/>
        </w:tabs>
        <w:ind w:left="3654" w:hanging="360"/>
      </w:pPr>
    </w:lvl>
    <w:lvl w:ilvl="5" w:tplc="0409001B" w:tentative="1">
      <w:start w:val="1"/>
      <w:numFmt w:val="lowerRoman"/>
      <w:lvlText w:val="%6."/>
      <w:lvlJc w:val="right"/>
      <w:pPr>
        <w:tabs>
          <w:tab w:val="num" w:pos="4374"/>
        </w:tabs>
        <w:ind w:left="4374" w:hanging="180"/>
      </w:pPr>
    </w:lvl>
    <w:lvl w:ilvl="6" w:tplc="0409000F" w:tentative="1">
      <w:start w:val="1"/>
      <w:numFmt w:val="decimal"/>
      <w:lvlText w:val="%7."/>
      <w:lvlJc w:val="left"/>
      <w:pPr>
        <w:tabs>
          <w:tab w:val="num" w:pos="5094"/>
        </w:tabs>
        <w:ind w:left="5094" w:hanging="360"/>
      </w:pPr>
    </w:lvl>
    <w:lvl w:ilvl="7" w:tplc="04090019" w:tentative="1">
      <w:start w:val="1"/>
      <w:numFmt w:val="lowerLetter"/>
      <w:lvlText w:val="%8."/>
      <w:lvlJc w:val="left"/>
      <w:pPr>
        <w:tabs>
          <w:tab w:val="num" w:pos="5814"/>
        </w:tabs>
        <w:ind w:left="5814" w:hanging="360"/>
      </w:pPr>
    </w:lvl>
    <w:lvl w:ilvl="8" w:tplc="0409001B" w:tentative="1">
      <w:start w:val="1"/>
      <w:numFmt w:val="lowerRoman"/>
      <w:lvlText w:val="%9."/>
      <w:lvlJc w:val="right"/>
      <w:pPr>
        <w:tabs>
          <w:tab w:val="num" w:pos="6534"/>
        </w:tabs>
        <w:ind w:left="6534" w:hanging="180"/>
      </w:pPr>
    </w:lvl>
  </w:abstractNum>
  <w:abstractNum w:abstractNumId="63" w15:restartNumberingAfterBreak="0">
    <w:nsid w:val="438E6E02"/>
    <w:multiLevelType w:val="hybridMultilevel"/>
    <w:tmpl w:val="16B80B7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4" w15:restartNumberingAfterBreak="0">
    <w:nsid w:val="4B2646FF"/>
    <w:multiLevelType w:val="hybridMultilevel"/>
    <w:tmpl w:val="C7C6A32C"/>
    <w:lvl w:ilvl="0" w:tplc="08090001">
      <w:start w:val="1"/>
      <w:numFmt w:val="bullet"/>
      <w:lvlText w:val=""/>
      <w:lvlJc w:val="left"/>
      <w:pPr>
        <w:ind w:left="760" w:hanging="360"/>
      </w:pPr>
      <w:rPr>
        <w:rFonts w:ascii="Symbol" w:hAnsi="Symbol" w:hint="default"/>
      </w:rPr>
    </w:lvl>
    <w:lvl w:ilvl="1" w:tplc="08090003" w:tentative="1">
      <w:start w:val="1"/>
      <w:numFmt w:val="bullet"/>
      <w:lvlText w:val="o"/>
      <w:lvlJc w:val="left"/>
      <w:pPr>
        <w:ind w:left="1480" w:hanging="360"/>
      </w:pPr>
      <w:rPr>
        <w:rFonts w:ascii="Courier New" w:hAnsi="Courier New" w:cs="Courier New" w:hint="default"/>
      </w:rPr>
    </w:lvl>
    <w:lvl w:ilvl="2" w:tplc="08090005" w:tentative="1">
      <w:start w:val="1"/>
      <w:numFmt w:val="bullet"/>
      <w:lvlText w:val=""/>
      <w:lvlJc w:val="left"/>
      <w:pPr>
        <w:ind w:left="2200" w:hanging="360"/>
      </w:pPr>
      <w:rPr>
        <w:rFonts w:ascii="Wingdings" w:hAnsi="Wingdings" w:hint="default"/>
      </w:rPr>
    </w:lvl>
    <w:lvl w:ilvl="3" w:tplc="08090001" w:tentative="1">
      <w:start w:val="1"/>
      <w:numFmt w:val="bullet"/>
      <w:lvlText w:val=""/>
      <w:lvlJc w:val="left"/>
      <w:pPr>
        <w:ind w:left="2920" w:hanging="360"/>
      </w:pPr>
      <w:rPr>
        <w:rFonts w:ascii="Symbol" w:hAnsi="Symbol" w:hint="default"/>
      </w:rPr>
    </w:lvl>
    <w:lvl w:ilvl="4" w:tplc="08090003" w:tentative="1">
      <w:start w:val="1"/>
      <w:numFmt w:val="bullet"/>
      <w:lvlText w:val="o"/>
      <w:lvlJc w:val="left"/>
      <w:pPr>
        <w:ind w:left="3640" w:hanging="360"/>
      </w:pPr>
      <w:rPr>
        <w:rFonts w:ascii="Courier New" w:hAnsi="Courier New" w:cs="Courier New" w:hint="default"/>
      </w:rPr>
    </w:lvl>
    <w:lvl w:ilvl="5" w:tplc="08090005" w:tentative="1">
      <w:start w:val="1"/>
      <w:numFmt w:val="bullet"/>
      <w:lvlText w:val=""/>
      <w:lvlJc w:val="left"/>
      <w:pPr>
        <w:ind w:left="4360" w:hanging="360"/>
      </w:pPr>
      <w:rPr>
        <w:rFonts w:ascii="Wingdings" w:hAnsi="Wingdings" w:hint="default"/>
      </w:rPr>
    </w:lvl>
    <w:lvl w:ilvl="6" w:tplc="08090001" w:tentative="1">
      <w:start w:val="1"/>
      <w:numFmt w:val="bullet"/>
      <w:lvlText w:val=""/>
      <w:lvlJc w:val="left"/>
      <w:pPr>
        <w:ind w:left="5080" w:hanging="360"/>
      </w:pPr>
      <w:rPr>
        <w:rFonts w:ascii="Symbol" w:hAnsi="Symbol" w:hint="default"/>
      </w:rPr>
    </w:lvl>
    <w:lvl w:ilvl="7" w:tplc="08090003" w:tentative="1">
      <w:start w:val="1"/>
      <w:numFmt w:val="bullet"/>
      <w:lvlText w:val="o"/>
      <w:lvlJc w:val="left"/>
      <w:pPr>
        <w:ind w:left="5800" w:hanging="360"/>
      </w:pPr>
      <w:rPr>
        <w:rFonts w:ascii="Courier New" w:hAnsi="Courier New" w:cs="Courier New" w:hint="default"/>
      </w:rPr>
    </w:lvl>
    <w:lvl w:ilvl="8" w:tplc="08090005" w:tentative="1">
      <w:start w:val="1"/>
      <w:numFmt w:val="bullet"/>
      <w:lvlText w:val=""/>
      <w:lvlJc w:val="left"/>
      <w:pPr>
        <w:ind w:left="6520" w:hanging="360"/>
      </w:pPr>
      <w:rPr>
        <w:rFonts w:ascii="Wingdings" w:hAnsi="Wingdings" w:hint="default"/>
      </w:rPr>
    </w:lvl>
  </w:abstractNum>
  <w:abstractNum w:abstractNumId="65" w15:restartNumberingAfterBreak="0">
    <w:nsid w:val="4CA171F8"/>
    <w:multiLevelType w:val="hybridMultilevel"/>
    <w:tmpl w:val="BFBE7FAA"/>
    <w:lvl w:ilvl="0" w:tplc="040E0001">
      <w:start w:val="1"/>
      <w:numFmt w:val="bullet"/>
      <w:lvlText w:val=""/>
      <w:lvlJc w:val="left"/>
      <w:pPr>
        <w:ind w:left="876" w:hanging="360"/>
      </w:pPr>
      <w:rPr>
        <w:rFonts w:ascii="Symbol" w:hAnsi="Symbol" w:hint="default"/>
      </w:rPr>
    </w:lvl>
    <w:lvl w:ilvl="1" w:tplc="040E0003">
      <w:start w:val="1"/>
      <w:numFmt w:val="bullet"/>
      <w:lvlText w:val="o"/>
      <w:lvlJc w:val="left"/>
      <w:pPr>
        <w:ind w:left="1878" w:hanging="360"/>
      </w:pPr>
      <w:rPr>
        <w:rFonts w:ascii="Courier New" w:hAnsi="Courier New" w:cs="Courier New" w:hint="default"/>
      </w:rPr>
    </w:lvl>
    <w:lvl w:ilvl="2" w:tplc="040E0005" w:tentative="1">
      <w:start w:val="1"/>
      <w:numFmt w:val="bullet"/>
      <w:lvlText w:val=""/>
      <w:lvlJc w:val="left"/>
      <w:pPr>
        <w:ind w:left="2598" w:hanging="360"/>
      </w:pPr>
      <w:rPr>
        <w:rFonts w:ascii="Wingdings" w:hAnsi="Wingdings" w:hint="default"/>
      </w:rPr>
    </w:lvl>
    <w:lvl w:ilvl="3" w:tplc="040E0001" w:tentative="1">
      <w:start w:val="1"/>
      <w:numFmt w:val="bullet"/>
      <w:lvlText w:val=""/>
      <w:lvlJc w:val="left"/>
      <w:pPr>
        <w:ind w:left="3318" w:hanging="360"/>
      </w:pPr>
      <w:rPr>
        <w:rFonts w:ascii="Symbol" w:hAnsi="Symbol" w:hint="default"/>
      </w:rPr>
    </w:lvl>
    <w:lvl w:ilvl="4" w:tplc="040E0003" w:tentative="1">
      <w:start w:val="1"/>
      <w:numFmt w:val="bullet"/>
      <w:lvlText w:val="o"/>
      <w:lvlJc w:val="left"/>
      <w:pPr>
        <w:ind w:left="4038" w:hanging="360"/>
      </w:pPr>
      <w:rPr>
        <w:rFonts w:ascii="Courier New" w:hAnsi="Courier New" w:cs="Courier New" w:hint="default"/>
      </w:rPr>
    </w:lvl>
    <w:lvl w:ilvl="5" w:tplc="040E0005" w:tentative="1">
      <w:start w:val="1"/>
      <w:numFmt w:val="bullet"/>
      <w:lvlText w:val=""/>
      <w:lvlJc w:val="left"/>
      <w:pPr>
        <w:ind w:left="4758" w:hanging="360"/>
      </w:pPr>
      <w:rPr>
        <w:rFonts w:ascii="Wingdings" w:hAnsi="Wingdings" w:hint="default"/>
      </w:rPr>
    </w:lvl>
    <w:lvl w:ilvl="6" w:tplc="040E0001" w:tentative="1">
      <w:start w:val="1"/>
      <w:numFmt w:val="bullet"/>
      <w:lvlText w:val=""/>
      <w:lvlJc w:val="left"/>
      <w:pPr>
        <w:ind w:left="5478" w:hanging="360"/>
      </w:pPr>
      <w:rPr>
        <w:rFonts w:ascii="Symbol" w:hAnsi="Symbol" w:hint="default"/>
      </w:rPr>
    </w:lvl>
    <w:lvl w:ilvl="7" w:tplc="040E0003" w:tentative="1">
      <w:start w:val="1"/>
      <w:numFmt w:val="bullet"/>
      <w:lvlText w:val="o"/>
      <w:lvlJc w:val="left"/>
      <w:pPr>
        <w:ind w:left="6198" w:hanging="360"/>
      </w:pPr>
      <w:rPr>
        <w:rFonts w:ascii="Courier New" w:hAnsi="Courier New" w:cs="Courier New" w:hint="default"/>
      </w:rPr>
    </w:lvl>
    <w:lvl w:ilvl="8" w:tplc="040E0005" w:tentative="1">
      <w:start w:val="1"/>
      <w:numFmt w:val="bullet"/>
      <w:lvlText w:val=""/>
      <w:lvlJc w:val="left"/>
      <w:pPr>
        <w:ind w:left="6918" w:hanging="360"/>
      </w:pPr>
      <w:rPr>
        <w:rFonts w:ascii="Wingdings" w:hAnsi="Wingdings" w:hint="default"/>
      </w:rPr>
    </w:lvl>
  </w:abstractNum>
  <w:abstractNum w:abstractNumId="66" w15:restartNumberingAfterBreak="0">
    <w:nsid w:val="4F2D3CBA"/>
    <w:multiLevelType w:val="hybridMultilevel"/>
    <w:tmpl w:val="E770663C"/>
    <w:lvl w:ilvl="0" w:tplc="C86A0B8A">
      <w:start w:val="1"/>
      <w:numFmt w:val="lowerLetter"/>
      <w:pStyle w:val="BL"/>
      <w:lvlText w:val="%1)"/>
      <w:lvlJc w:val="left"/>
      <w:pPr>
        <w:tabs>
          <w:tab w:val="num" w:pos="737"/>
        </w:tabs>
        <w:ind w:left="737" w:hanging="45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7" w15:restartNumberingAfterBreak="0">
    <w:nsid w:val="505A4116"/>
    <w:multiLevelType w:val="multilevel"/>
    <w:tmpl w:val="0E9A6FD0"/>
    <w:lvl w:ilvl="0">
      <w:start w:val="7"/>
      <w:numFmt w:val="decimal"/>
      <w:lvlText w:val="%1."/>
      <w:lvlJc w:val="left"/>
      <w:pPr>
        <w:tabs>
          <w:tab w:val="num" w:pos="720"/>
        </w:tabs>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52641BF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9" w15:restartNumberingAfterBreak="0">
    <w:nsid w:val="588D68B2"/>
    <w:multiLevelType w:val="hybridMultilevel"/>
    <w:tmpl w:val="19C8907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0" w15:restartNumberingAfterBreak="0">
    <w:nsid w:val="5965419C"/>
    <w:multiLevelType w:val="hybridMultilevel"/>
    <w:tmpl w:val="0FD6F21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1" w15:restartNumberingAfterBreak="0">
    <w:nsid w:val="5ABB7C6A"/>
    <w:multiLevelType w:val="hybridMultilevel"/>
    <w:tmpl w:val="6898E4AA"/>
    <w:lvl w:ilvl="0" w:tplc="E368C1DE">
      <w:start w:val="1"/>
      <w:numFmt w:val="decimal"/>
      <w:lvlText w:val="%1."/>
      <w:lvlJc w:val="left"/>
      <w:pPr>
        <w:tabs>
          <w:tab w:val="num" w:pos="720"/>
        </w:tabs>
        <w:ind w:left="720" w:hanging="360"/>
      </w:pPr>
      <w:rPr>
        <w:rFonts w:hint="default"/>
      </w:rPr>
    </w:lvl>
    <w:lvl w:ilvl="1" w:tplc="040E0001">
      <w:start w:val="1"/>
      <w:numFmt w:val="bullet"/>
      <w:lvlText w:val=""/>
      <w:lvlJc w:val="left"/>
      <w:pPr>
        <w:ind w:left="1440" w:hanging="360"/>
      </w:pPr>
      <w:rPr>
        <w:rFonts w:ascii="Symbol" w:hAnsi="Symbol" w:hint="default"/>
      </w:r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2" w15:restartNumberingAfterBreak="0">
    <w:nsid w:val="5D3806D1"/>
    <w:multiLevelType w:val="hybridMultilevel"/>
    <w:tmpl w:val="70002B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3" w15:restartNumberingAfterBreak="0">
    <w:nsid w:val="5D554B28"/>
    <w:multiLevelType w:val="hybridMultilevel"/>
    <w:tmpl w:val="19C8907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4" w15:restartNumberingAfterBreak="0">
    <w:nsid w:val="5DB65DA3"/>
    <w:multiLevelType w:val="hybridMultilevel"/>
    <w:tmpl w:val="20969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5DDF0386"/>
    <w:multiLevelType w:val="hybridMultilevel"/>
    <w:tmpl w:val="CB3A2AFC"/>
    <w:lvl w:ilvl="0" w:tplc="04070011">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76" w15:restartNumberingAfterBreak="0">
    <w:nsid w:val="5EB05F7F"/>
    <w:multiLevelType w:val="hybridMultilevel"/>
    <w:tmpl w:val="164229EE"/>
    <w:lvl w:ilvl="0" w:tplc="040E0001">
      <w:start w:val="1"/>
      <w:numFmt w:val="bullet"/>
      <w:lvlText w:val=""/>
      <w:lvlJc w:val="left"/>
      <w:pPr>
        <w:ind w:left="644"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7" w15:restartNumberingAfterBreak="0">
    <w:nsid w:val="63185F27"/>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8" w15:restartNumberingAfterBreak="0">
    <w:nsid w:val="63463405"/>
    <w:multiLevelType w:val="hybridMultilevel"/>
    <w:tmpl w:val="B218E05C"/>
    <w:lvl w:ilvl="0" w:tplc="08090001">
      <w:start w:val="1"/>
      <w:numFmt w:val="bullet"/>
      <w:lvlText w:val=""/>
      <w:lvlJc w:val="left"/>
      <w:pPr>
        <w:tabs>
          <w:tab w:val="num" w:pos="644"/>
        </w:tabs>
        <w:ind w:left="644" w:hanging="360"/>
      </w:pPr>
      <w:rPr>
        <w:rFonts w:ascii="Symbol" w:hAnsi="Symbol" w:hint="default"/>
      </w:rPr>
    </w:lvl>
    <w:lvl w:ilvl="1" w:tplc="08090003" w:tentative="1">
      <w:start w:val="1"/>
      <w:numFmt w:val="bullet"/>
      <w:lvlText w:val="o"/>
      <w:lvlJc w:val="left"/>
      <w:pPr>
        <w:tabs>
          <w:tab w:val="num" w:pos="1364"/>
        </w:tabs>
        <w:ind w:left="1364" w:hanging="360"/>
      </w:pPr>
      <w:rPr>
        <w:rFonts w:ascii="Courier New" w:hAnsi="Courier New" w:cs="Courier New" w:hint="default"/>
      </w:rPr>
    </w:lvl>
    <w:lvl w:ilvl="2" w:tplc="08090005" w:tentative="1">
      <w:start w:val="1"/>
      <w:numFmt w:val="bullet"/>
      <w:lvlText w:val=""/>
      <w:lvlJc w:val="left"/>
      <w:pPr>
        <w:tabs>
          <w:tab w:val="num" w:pos="2084"/>
        </w:tabs>
        <w:ind w:left="2084" w:hanging="360"/>
      </w:pPr>
      <w:rPr>
        <w:rFonts w:ascii="Wingdings" w:hAnsi="Wingdings" w:hint="default"/>
      </w:rPr>
    </w:lvl>
    <w:lvl w:ilvl="3" w:tplc="08090001" w:tentative="1">
      <w:start w:val="1"/>
      <w:numFmt w:val="bullet"/>
      <w:lvlText w:val=""/>
      <w:lvlJc w:val="left"/>
      <w:pPr>
        <w:tabs>
          <w:tab w:val="num" w:pos="2804"/>
        </w:tabs>
        <w:ind w:left="2804" w:hanging="360"/>
      </w:pPr>
      <w:rPr>
        <w:rFonts w:ascii="Symbol" w:hAnsi="Symbol" w:hint="default"/>
      </w:rPr>
    </w:lvl>
    <w:lvl w:ilvl="4" w:tplc="08090003" w:tentative="1">
      <w:start w:val="1"/>
      <w:numFmt w:val="bullet"/>
      <w:lvlText w:val="o"/>
      <w:lvlJc w:val="left"/>
      <w:pPr>
        <w:tabs>
          <w:tab w:val="num" w:pos="3524"/>
        </w:tabs>
        <w:ind w:left="3524" w:hanging="360"/>
      </w:pPr>
      <w:rPr>
        <w:rFonts w:ascii="Courier New" w:hAnsi="Courier New" w:cs="Courier New" w:hint="default"/>
      </w:rPr>
    </w:lvl>
    <w:lvl w:ilvl="5" w:tplc="08090005" w:tentative="1">
      <w:start w:val="1"/>
      <w:numFmt w:val="bullet"/>
      <w:lvlText w:val=""/>
      <w:lvlJc w:val="left"/>
      <w:pPr>
        <w:tabs>
          <w:tab w:val="num" w:pos="4244"/>
        </w:tabs>
        <w:ind w:left="4244" w:hanging="360"/>
      </w:pPr>
      <w:rPr>
        <w:rFonts w:ascii="Wingdings" w:hAnsi="Wingdings" w:hint="default"/>
      </w:rPr>
    </w:lvl>
    <w:lvl w:ilvl="6" w:tplc="08090001" w:tentative="1">
      <w:start w:val="1"/>
      <w:numFmt w:val="bullet"/>
      <w:lvlText w:val=""/>
      <w:lvlJc w:val="left"/>
      <w:pPr>
        <w:tabs>
          <w:tab w:val="num" w:pos="4964"/>
        </w:tabs>
        <w:ind w:left="4964" w:hanging="360"/>
      </w:pPr>
      <w:rPr>
        <w:rFonts w:ascii="Symbol" w:hAnsi="Symbol" w:hint="default"/>
      </w:rPr>
    </w:lvl>
    <w:lvl w:ilvl="7" w:tplc="08090003" w:tentative="1">
      <w:start w:val="1"/>
      <w:numFmt w:val="bullet"/>
      <w:lvlText w:val="o"/>
      <w:lvlJc w:val="left"/>
      <w:pPr>
        <w:tabs>
          <w:tab w:val="num" w:pos="5684"/>
        </w:tabs>
        <w:ind w:left="5684" w:hanging="360"/>
      </w:pPr>
      <w:rPr>
        <w:rFonts w:ascii="Courier New" w:hAnsi="Courier New" w:cs="Courier New" w:hint="default"/>
      </w:rPr>
    </w:lvl>
    <w:lvl w:ilvl="8" w:tplc="08090005" w:tentative="1">
      <w:start w:val="1"/>
      <w:numFmt w:val="bullet"/>
      <w:lvlText w:val=""/>
      <w:lvlJc w:val="left"/>
      <w:pPr>
        <w:tabs>
          <w:tab w:val="num" w:pos="6404"/>
        </w:tabs>
        <w:ind w:left="6404" w:hanging="360"/>
      </w:pPr>
      <w:rPr>
        <w:rFonts w:ascii="Wingdings" w:hAnsi="Wingdings" w:hint="default"/>
      </w:rPr>
    </w:lvl>
  </w:abstractNum>
  <w:abstractNum w:abstractNumId="79" w15:restartNumberingAfterBreak="0">
    <w:nsid w:val="6771357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0" w15:restartNumberingAfterBreak="0">
    <w:nsid w:val="679A4BC3"/>
    <w:multiLevelType w:val="hybridMultilevel"/>
    <w:tmpl w:val="76BC9F3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1" w15:restartNumberingAfterBreak="0">
    <w:nsid w:val="6B0E50F3"/>
    <w:multiLevelType w:val="hybridMultilevel"/>
    <w:tmpl w:val="93D4D30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2" w15:restartNumberingAfterBreak="0">
    <w:nsid w:val="6B9A3EF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3" w15:restartNumberingAfterBreak="0">
    <w:nsid w:val="6E8D5783"/>
    <w:multiLevelType w:val="hybridMultilevel"/>
    <w:tmpl w:val="34F608DC"/>
    <w:lvl w:ilvl="0" w:tplc="E020D5BA">
      <w:start w:val="1"/>
      <w:numFmt w:val="bullet"/>
      <w:lvlText w:val=""/>
      <w:lvlJc w:val="left"/>
      <w:pPr>
        <w:tabs>
          <w:tab w:val="num" w:pos="644"/>
        </w:tabs>
        <w:ind w:left="644" w:hanging="360"/>
      </w:pPr>
      <w:rPr>
        <w:rFonts w:ascii="Symbol" w:hAnsi="Symbol" w:hint="default"/>
      </w:rPr>
    </w:lvl>
    <w:lvl w:ilvl="1" w:tplc="04090003">
      <w:start w:val="1"/>
      <w:numFmt w:val="bullet"/>
      <w:lvlText w:val="o"/>
      <w:lvlJc w:val="left"/>
      <w:pPr>
        <w:tabs>
          <w:tab w:val="num" w:pos="938"/>
        </w:tabs>
        <w:ind w:left="938" w:hanging="360"/>
      </w:pPr>
      <w:rPr>
        <w:rFonts w:ascii="Courier New" w:hAnsi="Courier New" w:cs="Courier New" w:hint="default"/>
      </w:rPr>
    </w:lvl>
    <w:lvl w:ilvl="2" w:tplc="04090005">
      <w:start w:val="1"/>
      <w:numFmt w:val="bullet"/>
      <w:lvlText w:val=""/>
      <w:lvlJc w:val="left"/>
      <w:pPr>
        <w:tabs>
          <w:tab w:val="num" w:pos="1658"/>
        </w:tabs>
        <w:ind w:left="1658" w:hanging="360"/>
      </w:pPr>
      <w:rPr>
        <w:rFonts w:ascii="Wingdings" w:hAnsi="Wingdings" w:hint="default"/>
      </w:rPr>
    </w:lvl>
    <w:lvl w:ilvl="3" w:tplc="04090001">
      <w:start w:val="1"/>
      <w:numFmt w:val="bullet"/>
      <w:lvlText w:val=""/>
      <w:lvlJc w:val="left"/>
      <w:pPr>
        <w:tabs>
          <w:tab w:val="num" w:pos="2378"/>
        </w:tabs>
        <w:ind w:left="2378" w:hanging="360"/>
      </w:pPr>
      <w:rPr>
        <w:rFonts w:ascii="Symbol" w:hAnsi="Symbol" w:hint="default"/>
      </w:rPr>
    </w:lvl>
    <w:lvl w:ilvl="4" w:tplc="04090003" w:tentative="1">
      <w:start w:val="1"/>
      <w:numFmt w:val="bullet"/>
      <w:lvlText w:val="o"/>
      <w:lvlJc w:val="left"/>
      <w:pPr>
        <w:tabs>
          <w:tab w:val="num" w:pos="3098"/>
        </w:tabs>
        <w:ind w:left="3098" w:hanging="360"/>
      </w:pPr>
      <w:rPr>
        <w:rFonts w:ascii="Courier New" w:hAnsi="Courier New" w:cs="Courier New" w:hint="default"/>
      </w:rPr>
    </w:lvl>
    <w:lvl w:ilvl="5" w:tplc="04090005" w:tentative="1">
      <w:start w:val="1"/>
      <w:numFmt w:val="bullet"/>
      <w:lvlText w:val=""/>
      <w:lvlJc w:val="left"/>
      <w:pPr>
        <w:tabs>
          <w:tab w:val="num" w:pos="3818"/>
        </w:tabs>
        <w:ind w:left="3818" w:hanging="360"/>
      </w:pPr>
      <w:rPr>
        <w:rFonts w:ascii="Wingdings" w:hAnsi="Wingdings" w:hint="default"/>
      </w:rPr>
    </w:lvl>
    <w:lvl w:ilvl="6" w:tplc="04090001" w:tentative="1">
      <w:start w:val="1"/>
      <w:numFmt w:val="bullet"/>
      <w:lvlText w:val=""/>
      <w:lvlJc w:val="left"/>
      <w:pPr>
        <w:tabs>
          <w:tab w:val="num" w:pos="4538"/>
        </w:tabs>
        <w:ind w:left="4538" w:hanging="360"/>
      </w:pPr>
      <w:rPr>
        <w:rFonts w:ascii="Symbol" w:hAnsi="Symbol" w:hint="default"/>
      </w:rPr>
    </w:lvl>
    <w:lvl w:ilvl="7" w:tplc="04090003" w:tentative="1">
      <w:start w:val="1"/>
      <w:numFmt w:val="bullet"/>
      <w:lvlText w:val="o"/>
      <w:lvlJc w:val="left"/>
      <w:pPr>
        <w:tabs>
          <w:tab w:val="num" w:pos="5258"/>
        </w:tabs>
        <w:ind w:left="5258" w:hanging="360"/>
      </w:pPr>
      <w:rPr>
        <w:rFonts w:ascii="Courier New" w:hAnsi="Courier New" w:cs="Courier New" w:hint="default"/>
      </w:rPr>
    </w:lvl>
    <w:lvl w:ilvl="8" w:tplc="04090005" w:tentative="1">
      <w:start w:val="1"/>
      <w:numFmt w:val="bullet"/>
      <w:lvlText w:val=""/>
      <w:lvlJc w:val="left"/>
      <w:pPr>
        <w:tabs>
          <w:tab w:val="num" w:pos="5978"/>
        </w:tabs>
        <w:ind w:left="5978" w:hanging="360"/>
      </w:pPr>
      <w:rPr>
        <w:rFonts w:ascii="Wingdings" w:hAnsi="Wingdings" w:hint="default"/>
      </w:rPr>
    </w:lvl>
  </w:abstractNum>
  <w:abstractNum w:abstractNumId="84" w15:restartNumberingAfterBreak="0">
    <w:nsid w:val="6F8C2C1E"/>
    <w:multiLevelType w:val="hybridMultilevel"/>
    <w:tmpl w:val="570028DE"/>
    <w:lvl w:ilvl="0" w:tplc="08090001">
      <w:start w:val="1"/>
      <w:numFmt w:val="bullet"/>
      <w:lvlText w:val=""/>
      <w:lvlJc w:val="left"/>
      <w:pPr>
        <w:tabs>
          <w:tab w:val="num" w:pos="644"/>
        </w:tabs>
        <w:ind w:left="644" w:hanging="360"/>
      </w:pPr>
      <w:rPr>
        <w:rFonts w:ascii="Symbol" w:hAnsi="Symbol" w:hint="default"/>
      </w:rPr>
    </w:lvl>
    <w:lvl w:ilvl="1" w:tplc="08090003" w:tentative="1">
      <w:start w:val="1"/>
      <w:numFmt w:val="bullet"/>
      <w:lvlText w:val="o"/>
      <w:lvlJc w:val="left"/>
      <w:pPr>
        <w:tabs>
          <w:tab w:val="num" w:pos="1364"/>
        </w:tabs>
        <w:ind w:left="1364" w:hanging="360"/>
      </w:pPr>
      <w:rPr>
        <w:rFonts w:ascii="Courier New" w:hAnsi="Courier New" w:cs="Courier New" w:hint="default"/>
      </w:rPr>
    </w:lvl>
    <w:lvl w:ilvl="2" w:tplc="08090005" w:tentative="1">
      <w:start w:val="1"/>
      <w:numFmt w:val="bullet"/>
      <w:lvlText w:val=""/>
      <w:lvlJc w:val="left"/>
      <w:pPr>
        <w:tabs>
          <w:tab w:val="num" w:pos="2084"/>
        </w:tabs>
        <w:ind w:left="2084" w:hanging="360"/>
      </w:pPr>
      <w:rPr>
        <w:rFonts w:ascii="Wingdings" w:hAnsi="Wingdings" w:hint="default"/>
      </w:rPr>
    </w:lvl>
    <w:lvl w:ilvl="3" w:tplc="08090001" w:tentative="1">
      <w:start w:val="1"/>
      <w:numFmt w:val="bullet"/>
      <w:lvlText w:val=""/>
      <w:lvlJc w:val="left"/>
      <w:pPr>
        <w:tabs>
          <w:tab w:val="num" w:pos="2804"/>
        </w:tabs>
        <w:ind w:left="2804" w:hanging="360"/>
      </w:pPr>
      <w:rPr>
        <w:rFonts w:ascii="Symbol" w:hAnsi="Symbol" w:hint="default"/>
      </w:rPr>
    </w:lvl>
    <w:lvl w:ilvl="4" w:tplc="08090003" w:tentative="1">
      <w:start w:val="1"/>
      <w:numFmt w:val="bullet"/>
      <w:lvlText w:val="o"/>
      <w:lvlJc w:val="left"/>
      <w:pPr>
        <w:tabs>
          <w:tab w:val="num" w:pos="3524"/>
        </w:tabs>
        <w:ind w:left="3524" w:hanging="360"/>
      </w:pPr>
      <w:rPr>
        <w:rFonts w:ascii="Courier New" w:hAnsi="Courier New" w:cs="Courier New" w:hint="default"/>
      </w:rPr>
    </w:lvl>
    <w:lvl w:ilvl="5" w:tplc="08090005" w:tentative="1">
      <w:start w:val="1"/>
      <w:numFmt w:val="bullet"/>
      <w:lvlText w:val=""/>
      <w:lvlJc w:val="left"/>
      <w:pPr>
        <w:tabs>
          <w:tab w:val="num" w:pos="4244"/>
        </w:tabs>
        <w:ind w:left="4244" w:hanging="360"/>
      </w:pPr>
      <w:rPr>
        <w:rFonts w:ascii="Wingdings" w:hAnsi="Wingdings" w:hint="default"/>
      </w:rPr>
    </w:lvl>
    <w:lvl w:ilvl="6" w:tplc="08090001" w:tentative="1">
      <w:start w:val="1"/>
      <w:numFmt w:val="bullet"/>
      <w:lvlText w:val=""/>
      <w:lvlJc w:val="left"/>
      <w:pPr>
        <w:tabs>
          <w:tab w:val="num" w:pos="4964"/>
        </w:tabs>
        <w:ind w:left="4964" w:hanging="360"/>
      </w:pPr>
      <w:rPr>
        <w:rFonts w:ascii="Symbol" w:hAnsi="Symbol" w:hint="default"/>
      </w:rPr>
    </w:lvl>
    <w:lvl w:ilvl="7" w:tplc="08090003" w:tentative="1">
      <w:start w:val="1"/>
      <w:numFmt w:val="bullet"/>
      <w:lvlText w:val="o"/>
      <w:lvlJc w:val="left"/>
      <w:pPr>
        <w:tabs>
          <w:tab w:val="num" w:pos="5684"/>
        </w:tabs>
        <w:ind w:left="5684" w:hanging="360"/>
      </w:pPr>
      <w:rPr>
        <w:rFonts w:ascii="Courier New" w:hAnsi="Courier New" w:cs="Courier New" w:hint="default"/>
      </w:rPr>
    </w:lvl>
    <w:lvl w:ilvl="8" w:tplc="08090005" w:tentative="1">
      <w:start w:val="1"/>
      <w:numFmt w:val="bullet"/>
      <w:lvlText w:val=""/>
      <w:lvlJc w:val="left"/>
      <w:pPr>
        <w:tabs>
          <w:tab w:val="num" w:pos="6404"/>
        </w:tabs>
        <w:ind w:left="6404" w:hanging="360"/>
      </w:pPr>
      <w:rPr>
        <w:rFonts w:ascii="Wingdings" w:hAnsi="Wingdings" w:hint="default"/>
      </w:rPr>
    </w:lvl>
  </w:abstractNum>
  <w:abstractNum w:abstractNumId="85" w15:restartNumberingAfterBreak="0">
    <w:nsid w:val="70BD643C"/>
    <w:multiLevelType w:val="hybridMultilevel"/>
    <w:tmpl w:val="699CF268"/>
    <w:lvl w:ilvl="0" w:tplc="1674C0D4">
      <w:start w:val="1"/>
      <w:numFmt w:val="bullet"/>
      <w:pStyle w:val="TB1"/>
      <w:lvlText w:val=""/>
      <w:lvlJc w:val="left"/>
      <w:pPr>
        <w:ind w:left="720" w:hanging="360"/>
      </w:pPr>
      <w:rPr>
        <w:rFonts w:ascii="Symbol" w:hAnsi="Symbol" w:hint="default"/>
      </w:rPr>
    </w:lvl>
    <w:lvl w:ilvl="1" w:tplc="2A0EB680">
      <w:start w:val="1"/>
      <w:numFmt w:val="bullet"/>
      <w:lvlText w:val=""/>
      <w:lvlJc w:val="left"/>
      <w:pPr>
        <w:ind w:left="1440" w:hanging="360"/>
      </w:pPr>
      <w:rPr>
        <w:rFonts w:ascii="Symbol" w:hAnsi="Symbol"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749E226E"/>
    <w:multiLevelType w:val="hybridMultilevel"/>
    <w:tmpl w:val="14E01A0C"/>
    <w:lvl w:ilvl="0" w:tplc="08090001">
      <w:start w:val="1"/>
      <w:numFmt w:val="bullet"/>
      <w:lvlText w:val=""/>
      <w:lvlJc w:val="left"/>
      <w:pPr>
        <w:tabs>
          <w:tab w:val="num" w:pos="1004"/>
        </w:tabs>
        <w:ind w:left="1004" w:hanging="360"/>
      </w:pPr>
      <w:rPr>
        <w:rFonts w:ascii="Symbol" w:hAnsi="Symbol" w:hint="default"/>
      </w:rPr>
    </w:lvl>
    <w:lvl w:ilvl="1" w:tplc="08090003" w:tentative="1">
      <w:start w:val="1"/>
      <w:numFmt w:val="bullet"/>
      <w:lvlText w:val="o"/>
      <w:lvlJc w:val="left"/>
      <w:pPr>
        <w:tabs>
          <w:tab w:val="num" w:pos="1724"/>
        </w:tabs>
        <w:ind w:left="1724" w:hanging="360"/>
      </w:pPr>
      <w:rPr>
        <w:rFonts w:ascii="Courier New" w:hAnsi="Courier New" w:cs="Courier New" w:hint="default"/>
      </w:rPr>
    </w:lvl>
    <w:lvl w:ilvl="2" w:tplc="08090005" w:tentative="1">
      <w:start w:val="1"/>
      <w:numFmt w:val="bullet"/>
      <w:lvlText w:val=""/>
      <w:lvlJc w:val="left"/>
      <w:pPr>
        <w:tabs>
          <w:tab w:val="num" w:pos="2444"/>
        </w:tabs>
        <w:ind w:left="2444" w:hanging="360"/>
      </w:pPr>
      <w:rPr>
        <w:rFonts w:ascii="Wingdings" w:hAnsi="Wingdings" w:hint="default"/>
      </w:rPr>
    </w:lvl>
    <w:lvl w:ilvl="3" w:tplc="08090001" w:tentative="1">
      <w:start w:val="1"/>
      <w:numFmt w:val="bullet"/>
      <w:lvlText w:val=""/>
      <w:lvlJc w:val="left"/>
      <w:pPr>
        <w:tabs>
          <w:tab w:val="num" w:pos="3164"/>
        </w:tabs>
        <w:ind w:left="3164" w:hanging="360"/>
      </w:pPr>
      <w:rPr>
        <w:rFonts w:ascii="Symbol" w:hAnsi="Symbol" w:hint="default"/>
      </w:rPr>
    </w:lvl>
    <w:lvl w:ilvl="4" w:tplc="08090003" w:tentative="1">
      <w:start w:val="1"/>
      <w:numFmt w:val="bullet"/>
      <w:lvlText w:val="o"/>
      <w:lvlJc w:val="left"/>
      <w:pPr>
        <w:tabs>
          <w:tab w:val="num" w:pos="3884"/>
        </w:tabs>
        <w:ind w:left="3884" w:hanging="360"/>
      </w:pPr>
      <w:rPr>
        <w:rFonts w:ascii="Courier New" w:hAnsi="Courier New" w:cs="Courier New" w:hint="default"/>
      </w:rPr>
    </w:lvl>
    <w:lvl w:ilvl="5" w:tplc="08090005" w:tentative="1">
      <w:start w:val="1"/>
      <w:numFmt w:val="bullet"/>
      <w:lvlText w:val=""/>
      <w:lvlJc w:val="left"/>
      <w:pPr>
        <w:tabs>
          <w:tab w:val="num" w:pos="4604"/>
        </w:tabs>
        <w:ind w:left="4604" w:hanging="360"/>
      </w:pPr>
      <w:rPr>
        <w:rFonts w:ascii="Wingdings" w:hAnsi="Wingdings" w:hint="default"/>
      </w:rPr>
    </w:lvl>
    <w:lvl w:ilvl="6" w:tplc="08090001" w:tentative="1">
      <w:start w:val="1"/>
      <w:numFmt w:val="bullet"/>
      <w:lvlText w:val=""/>
      <w:lvlJc w:val="left"/>
      <w:pPr>
        <w:tabs>
          <w:tab w:val="num" w:pos="5324"/>
        </w:tabs>
        <w:ind w:left="5324" w:hanging="360"/>
      </w:pPr>
      <w:rPr>
        <w:rFonts w:ascii="Symbol" w:hAnsi="Symbol" w:hint="default"/>
      </w:rPr>
    </w:lvl>
    <w:lvl w:ilvl="7" w:tplc="08090003" w:tentative="1">
      <w:start w:val="1"/>
      <w:numFmt w:val="bullet"/>
      <w:lvlText w:val="o"/>
      <w:lvlJc w:val="left"/>
      <w:pPr>
        <w:tabs>
          <w:tab w:val="num" w:pos="6044"/>
        </w:tabs>
        <w:ind w:left="6044" w:hanging="360"/>
      </w:pPr>
      <w:rPr>
        <w:rFonts w:ascii="Courier New" w:hAnsi="Courier New" w:cs="Courier New" w:hint="default"/>
      </w:rPr>
    </w:lvl>
    <w:lvl w:ilvl="8" w:tplc="08090005" w:tentative="1">
      <w:start w:val="1"/>
      <w:numFmt w:val="bullet"/>
      <w:lvlText w:val=""/>
      <w:lvlJc w:val="left"/>
      <w:pPr>
        <w:tabs>
          <w:tab w:val="num" w:pos="6764"/>
        </w:tabs>
        <w:ind w:left="6764" w:hanging="360"/>
      </w:pPr>
      <w:rPr>
        <w:rFonts w:ascii="Wingdings" w:hAnsi="Wingdings" w:hint="default"/>
      </w:rPr>
    </w:lvl>
  </w:abstractNum>
  <w:abstractNum w:abstractNumId="87" w15:restartNumberingAfterBreak="0">
    <w:nsid w:val="758A72B5"/>
    <w:multiLevelType w:val="hybridMultilevel"/>
    <w:tmpl w:val="8F76036A"/>
    <w:lvl w:ilvl="0" w:tplc="04090001">
      <w:start w:val="1"/>
      <w:numFmt w:val="bullet"/>
      <w:lvlText w:val=""/>
      <w:lvlJc w:val="left"/>
      <w:pPr>
        <w:tabs>
          <w:tab w:val="num" w:pos="768"/>
        </w:tabs>
        <w:ind w:left="768" w:hanging="360"/>
      </w:pPr>
      <w:rPr>
        <w:rFonts w:ascii="Symbol" w:hAnsi="Symbol" w:hint="default"/>
      </w:rPr>
    </w:lvl>
    <w:lvl w:ilvl="1" w:tplc="04090003" w:tentative="1">
      <w:start w:val="1"/>
      <w:numFmt w:val="bullet"/>
      <w:lvlText w:val="o"/>
      <w:lvlJc w:val="left"/>
      <w:pPr>
        <w:tabs>
          <w:tab w:val="num" w:pos="1488"/>
        </w:tabs>
        <w:ind w:left="1488" w:hanging="360"/>
      </w:pPr>
      <w:rPr>
        <w:rFonts w:ascii="Courier New" w:hAnsi="Courier New" w:hint="default"/>
      </w:rPr>
    </w:lvl>
    <w:lvl w:ilvl="2" w:tplc="04090005" w:tentative="1">
      <w:start w:val="1"/>
      <w:numFmt w:val="bullet"/>
      <w:lvlText w:val=""/>
      <w:lvlJc w:val="left"/>
      <w:pPr>
        <w:tabs>
          <w:tab w:val="num" w:pos="2208"/>
        </w:tabs>
        <w:ind w:left="2208" w:hanging="360"/>
      </w:pPr>
      <w:rPr>
        <w:rFonts w:ascii="Wingdings" w:hAnsi="Wingdings" w:hint="default"/>
      </w:rPr>
    </w:lvl>
    <w:lvl w:ilvl="3" w:tplc="04090001" w:tentative="1">
      <w:start w:val="1"/>
      <w:numFmt w:val="bullet"/>
      <w:lvlText w:val=""/>
      <w:lvlJc w:val="left"/>
      <w:pPr>
        <w:tabs>
          <w:tab w:val="num" w:pos="2928"/>
        </w:tabs>
        <w:ind w:left="2928" w:hanging="360"/>
      </w:pPr>
      <w:rPr>
        <w:rFonts w:ascii="Symbol" w:hAnsi="Symbol" w:hint="default"/>
      </w:rPr>
    </w:lvl>
    <w:lvl w:ilvl="4" w:tplc="04090003" w:tentative="1">
      <w:start w:val="1"/>
      <w:numFmt w:val="bullet"/>
      <w:lvlText w:val="o"/>
      <w:lvlJc w:val="left"/>
      <w:pPr>
        <w:tabs>
          <w:tab w:val="num" w:pos="3648"/>
        </w:tabs>
        <w:ind w:left="3648" w:hanging="360"/>
      </w:pPr>
      <w:rPr>
        <w:rFonts w:ascii="Courier New" w:hAnsi="Courier New" w:hint="default"/>
      </w:rPr>
    </w:lvl>
    <w:lvl w:ilvl="5" w:tplc="04090005" w:tentative="1">
      <w:start w:val="1"/>
      <w:numFmt w:val="bullet"/>
      <w:lvlText w:val=""/>
      <w:lvlJc w:val="left"/>
      <w:pPr>
        <w:tabs>
          <w:tab w:val="num" w:pos="4368"/>
        </w:tabs>
        <w:ind w:left="4368" w:hanging="360"/>
      </w:pPr>
      <w:rPr>
        <w:rFonts w:ascii="Wingdings" w:hAnsi="Wingdings" w:hint="default"/>
      </w:rPr>
    </w:lvl>
    <w:lvl w:ilvl="6" w:tplc="04090001" w:tentative="1">
      <w:start w:val="1"/>
      <w:numFmt w:val="bullet"/>
      <w:lvlText w:val=""/>
      <w:lvlJc w:val="left"/>
      <w:pPr>
        <w:tabs>
          <w:tab w:val="num" w:pos="5088"/>
        </w:tabs>
        <w:ind w:left="5088" w:hanging="360"/>
      </w:pPr>
      <w:rPr>
        <w:rFonts w:ascii="Symbol" w:hAnsi="Symbol" w:hint="default"/>
      </w:rPr>
    </w:lvl>
    <w:lvl w:ilvl="7" w:tplc="04090003" w:tentative="1">
      <w:start w:val="1"/>
      <w:numFmt w:val="bullet"/>
      <w:lvlText w:val="o"/>
      <w:lvlJc w:val="left"/>
      <w:pPr>
        <w:tabs>
          <w:tab w:val="num" w:pos="5808"/>
        </w:tabs>
        <w:ind w:left="5808" w:hanging="360"/>
      </w:pPr>
      <w:rPr>
        <w:rFonts w:ascii="Courier New" w:hAnsi="Courier New" w:hint="default"/>
      </w:rPr>
    </w:lvl>
    <w:lvl w:ilvl="8" w:tplc="04090005" w:tentative="1">
      <w:start w:val="1"/>
      <w:numFmt w:val="bullet"/>
      <w:lvlText w:val=""/>
      <w:lvlJc w:val="left"/>
      <w:pPr>
        <w:tabs>
          <w:tab w:val="num" w:pos="6528"/>
        </w:tabs>
        <w:ind w:left="6528" w:hanging="360"/>
      </w:pPr>
      <w:rPr>
        <w:rFonts w:ascii="Wingdings" w:hAnsi="Wingdings" w:hint="default"/>
      </w:rPr>
    </w:lvl>
  </w:abstractNum>
  <w:abstractNum w:abstractNumId="88" w15:restartNumberingAfterBreak="0">
    <w:nsid w:val="75FC2417"/>
    <w:multiLevelType w:val="hybridMultilevel"/>
    <w:tmpl w:val="EE803160"/>
    <w:lvl w:ilvl="0" w:tplc="8D72BCEE">
      <w:start w:val="1"/>
      <w:numFmt w:val="lowerLetter"/>
      <w:lvlText w:val="%1)"/>
      <w:legacy w:legacy="1" w:legacySpace="0" w:legacyIndent="283"/>
      <w:lvlJc w:val="left"/>
      <w:pPr>
        <w:ind w:left="567" w:hanging="283"/>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89" w15:restartNumberingAfterBreak="0">
    <w:nsid w:val="771B1EDB"/>
    <w:multiLevelType w:val="hybridMultilevel"/>
    <w:tmpl w:val="D7AC8B0A"/>
    <w:lvl w:ilvl="0" w:tplc="040E000F">
      <w:start w:val="1"/>
      <w:numFmt w:val="decimal"/>
      <w:lvlText w:val="%1."/>
      <w:lvlJc w:val="left"/>
      <w:pPr>
        <w:tabs>
          <w:tab w:val="num" w:pos="720"/>
        </w:tabs>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0" w15:restartNumberingAfterBreak="0">
    <w:nsid w:val="79156C54"/>
    <w:multiLevelType w:val="hybridMultilevel"/>
    <w:tmpl w:val="EAFC6A0C"/>
    <w:lvl w:ilvl="0" w:tplc="8564E26C">
      <w:start w:val="1"/>
      <w:numFmt w:val="bullet"/>
      <w:pStyle w:val="B2"/>
      <w:lvlText w:val="-"/>
      <w:lvlJc w:val="left"/>
      <w:pPr>
        <w:tabs>
          <w:tab w:val="num" w:pos="1191"/>
        </w:tabs>
        <w:ind w:left="1191" w:hanging="454"/>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79B15F21"/>
    <w:multiLevelType w:val="hybridMultilevel"/>
    <w:tmpl w:val="6E260176"/>
    <w:lvl w:ilvl="0" w:tplc="08090001">
      <w:start w:val="1"/>
      <w:numFmt w:val="bullet"/>
      <w:lvlText w:val=""/>
      <w:lvlJc w:val="left"/>
      <w:pPr>
        <w:tabs>
          <w:tab w:val="num" w:pos="644"/>
        </w:tabs>
        <w:ind w:left="644" w:hanging="360"/>
      </w:pPr>
      <w:rPr>
        <w:rFonts w:ascii="Symbol" w:hAnsi="Symbol" w:hint="default"/>
      </w:rPr>
    </w:lvl>
    <w:lvl w:ilvl="1" w:tplc="08090003" w:tentative="1">
      <w:start w:val="1"/>
      <w:numFmt w:val="bullet"/>
      <w:lvlText w:val="o"/>
      <w:lvlJc w:val="left"/>
      <w:pPr>
        <w:tabs>
          <w:tab w:val="num" w:pos="1364"/>
        </w:tabs>
        <w:ind w:left="1364" w:hanging="360"/>
      </w:pPr>
      <w:rPr>
        <w:rFonts w:ascii="Courier New" w:hAnsi="Courier New" w:cs="Courier New" w:hint="default"/>
      </w:rPr>
    </w:lvl>
    <w:lvl w:ilvl="2" w:tplc="08090005" w:tentative="1">
      <w:start w:val="1"/>
      <w:numFmt w:val="bullet"/>
      <w:lvlText w:val=""/>
      <w:lvlJc w:val="left"/>
      <w:pPr>
        <w:tabs>
          <w:tab w:val="num" w:pos="2084"/>
        </w:tabs>
        <w:ind w:left="2084" w:hanging="360"/>
      </w:pPr>
      <w:rPr>
        <w:rFonts w:ascii="Wingdings" w:hAnsi="Wingdings" w:hint="default"/>
      </w:rPr>
    </w:lvl>
    <w:lvl w:ilvl="3" w:tplc="08090001" w:tentative="1">
      <w:start w:val="1"/>
      <w:numFmt w:val="bullet"/>
      <w:lvlText w:val=""/>
      <w:lvlJc w:val="left"/>
      <w:pPr>
        <w:tabs>
          <w:tab w:val="num" w:pos="2804"/>
        </w:tabs>
        <w:ind w:left="2804" w:hanging="360"/>
      </w:pPr>
      <w:rPr>
        <w:rFonts w:ascii="Symbol" w:hAnsi="Symbol" w:hint="default"/>
      </w:rPr>
    </w:lvl>
    <w:lvl w:ilvl="4" w:tplc="08090003" w:tentative="1">
      <w:start w:val="1"/>
      <w:numFmt w:val="bullet"/>
      <w:lvlText w:val="o"/>
      <w:lvlJc w:val="left"/>
      <w:pPr>
        <w:tabs>
          <w:tab w:val="num" w:pos="3524"/>
        </w:tabs>
        <w:ind w:left="3524" w:hanging="360"/>
      </w:pPr>
      <w:rPr>
        <w:rFonts w:ascii="Courier New" w:hAnsi="Courier New" w:cs="Courier New" w:hint="default"/>
      </w:rPr>
    </w:lvl>
    <w:lvl w:ilvl="5" w:tplc="08090005" w:tentative="1">
      <w:start w:val="1"/>
      <w:numFmt w:val="bullet"/>
      <w:lvlText w:val=""/>
      <w:lvlJc w:val="left"/>
      <w:pPr>
        <w:tabs>
          <w:tab w:val="num" w:pos="4244"/>
        </w:tabs>
        <w:ind w:left="4244" w:hanging="360"/>
      </w:pPr>
      <w:rPr>
        <w:rFonts w:ascii="Wingdings" w:hAnsi="Wingdings" w:hint="default"/>
      </w:rPr>
    </w:lvl>
    <w:lvl w:ilvl="6" w:tplc="08090001" w:tentative="1">
      <w:start w:val="1"/>
      <w:numFmt w:val="bullet"/>
      <w:lvlText w:val=""/>
      <w:lvlJc w:val="left"/>
      <w:pPr>
        <w:tabs>
          <w:tab w:val="num" w:pos="4964"/>
        </w:tabs>
        <w:ind w:left="4964" w:hanging="360"/>
      </w:pPr>
      <w:rPr>
        <w:rFonts w:ascii="Symbol" w:hAnsi="Symbol" w:hint="default"/>
      </w:rPr>
    </w:lvl>
    <w:lvl w:ilvl="7" w:tplc="08090003" w:tentative="1">
      <w:start w:val="1"/>
      <w:numFmt w:val="bullet"/>
      <w:lvlText w:val="o"/>
      <w:lvlJc w:val="left"/>
      <w:pPr>
        <w:tabs>
          <w:tab w:val="num" w:pos="5684"/>
        </w:tabs>
        <w:ind w:left="5684" w:hanging="360"/>
      </w:pPr>
      <w:rPr>
        <w:rFonts w:ascii="Courier New" w:hAnsi="Courier New" w:cs="Courier New" w:hint="default"/>
      </w:rPr>
    </w:lvl>
    <w:lvl w:ilvl="8" w:tplc="08090005" w:tentative="1">
      <w:start w:val="1"/>
      <w:numFmt w:val="bullet"/>
      <w:lvlText w:val=""/>
      <w:lvlJc w:val="left"/>
      <w:pPr>
        <w:tabs>
          <w:tab w:val="num" w:pos="6404"/>
        </w:tabs>
        <w:ind w:left="6404" w:hanging="360"/>
      </w:pPr>
      <w:rPr>
        <w:rFonts w:ascii="Wingdings" w:hAnsi="Wingdings" w:hint="default"/>
      </w:rPr>
    </w:lvl>
  </w:abstractNum>
  <w:abstractNum w:abstractNumId="92" w15:restartNumberingAfterBreak="0">
    <w:nsid w:val="7A2947F0"/>
    <w:multiLevelType w:val="hybridMultilevel"/>
    <w:tmpl w:val="FAC05108"/>
    <w:lvl w:ilvl="0" w:tplc="04090001">
      <w:start w:val="1"/>
      <w:numFmt w:val="bullet"/>
      <w:lvlText w:val=""/>
      <w:lvlJc w:val="left"/>
      <w:pPr>
        <w:tabs>
          <w:tab w:val="num" w:pos="1004"/>
        </w:tabs>
        <w:ind w:left="1004"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93" w15:restartNumberingAfterBreak="0">
    <w:nsid w:val="7A706116"/>
    <w:multiLevelType w:val="hybridMultilevel"/>
    <w:tmpl w:val="A538ED1E"/>
    <w:lvl w:ilvl="0" w:tplc="E020D5BA">
      <w:start w:val="1"/>
      <w:numFmt w:val="bullet"/>
      <w:lvlText w:val=""/>
      <w:lvlJc w:val="left"/>
      <w:pPr>
        <w:tabs>
          <w:tab w:val="num" w:pos="1212"/>
        </w:tabs>
        <w:ind w:left="1212" w:hanging="360"/>
      </w:pPr>
      <w:rPr>
        <w:rFonts w:ascii="Symbol" w:hAnsi="Symbol" w:hint="default"/>
      </w:rPr>
    </w:lvl>
    <w:lvl w:ilvl="1" w:tplc="040E0003" w:tentative="1">
      <w:start w:val="1"/>
      <w:numFmt w:val="bullet"/>
      <w:lvlText w:val="o"/>
      <w:lvlJc w:val="left"/>
      <w:pPr>
        <w:ind w:left="2008" w:hanging="360"/>
      </w:pPr>
      <w:rPr>
        <w:rFonts w:ascii="Courier New" w:hAnsi="Courier New" w:cs="Courier New" w:hint="default"/>
      </w:rPr>
    </w:lvl>
    <w:lvl w:ilvl="2" w:tplc="040E0005" w:tentative="1">
      <w:start w:val="1"/>
      <w:numFmt w:val="bullet"/>
      <w:lvlText w:val=""/>
      <w:lvlJc w:val="left"/>
      <w:pPr>
        <w:ind w:left="2728" w:hanging="360"/>
      </w:pPr>
      <w:rPr>
        <w:rFonts w:ascii="Wingdings" w:hAnsi="Wingdings" w:hint="default"/>
      </w:rPr>
    </w:lvl>
    <w:lvl w:ilvl="3" w:tplc="040E0001" w:tentative="1">
      <w:start w:val="1"/>
      <w:numFmt w:val="bullet"/>
      <w:lvlText w:val=""/>
      <w:lvlJc w:val="left"/>
      <w:pPr>
        <w:ind w:left="3448" w:hanging="360"/>
      </w:pPr>
      <w:rPr>
        <w:rFonts w:ascii="Symbol" w:hAnsi="Symbol" w:hint="default"/>
      </w:rPr>
    </w:lvl>
    <w:lvl w:ilvl="4" w:tplc="040E0003" w:tentative="1">
      <w:start w:val="1"/>
      <w:numFmt w:val="bullet"/>
      <w:lvlText w:val="o"/>
      <w:lvlJc w:val="left"/>
      <w:pPr>
        <w:ind w:left="4168" w:hanging="360"/>
      </w:pPr>
      <w:rPr>
        <w:rFonts w:ascii="Courier New" w:hAnsi="Courier New" w:cs="Courier New" w:hint="default"/>
      </w:rPr>
    </w:lvl>
    <w:lvl w:ilvl="5" w:tplc="040E0005" w:tentative="1">
      <w:start w:val="1"/>
      <w:numFmt w:val="bullet"/>
      <w:lvlText w:val=""/>
      <w:lvlJc w:val="left"/>
      <w:pPr>
        <w:ind w:left="4888" w:hanging="360"/>
      </w:pPr>
      <w:rPr>
        <w:rFonts w:ascii="Wingdings" w:hAnsi="Wingdings" w:hint="default"/>
      </w:rPr>
    </w:lvl>
    <w:lvl w:ilvl="6" w:tplc="040E0001" w:tentative="1">
      <w:start w:val="1"/>
      <w:numFmt w:val="bullet"/>
      <w:lvlText w:val=""/>
      <w:lvlJc w:val="left"/>
      <w:pPr>
        <w:ind w:left="5608" w:hanging="360"/>
      </w:pPr>
      <w:rPr>
        <w:rFonts w:ascii="Symbol" w:hAnsi="Symbol" w:hint="default"/>
      </w:rPr>
    </w:lvl>
    <w:lvl w:ilvl="7" w:tplc="040E0003" w:tentative="1">
      <w:start w:val="1"/>
      <w:numFmt w:val="bullet"/>
      <w:lvlText w:val="o"/>
      <w:lvlJc w:val="left"/>
      <w:pPr>
        <w:ind w:left="6328" w:hanging="360"/>
      </w:pPr>
      <w:rPr>
        <w:rFonts w:ascii="Courier New" w:hAnsi="Courier New" w:cs="Courier New" w:hint="default"/>
      </w:rPr>
    </w:lvl>
    <w:lvl w:ilvl="8" w:tplc="040E0005" w:tentative="1">
      <w:start w:val="1"/>
      <w:numFmt w:val="bullet"/>
      <w:lvlText w:val=""/>
      <w:lvlJc w:val="left"/>
      <w:pPr>
        <w:ind w:left="7048" w:hanging="360"/>
      </w:pPr>
      <w:rPr>
        <w:rFonts w:ascii="Wingdings" w:hAnsi="Wingdings" w:hint="default"/>
      </w:rPr>
    </w:lvl>
  </w:abstractNum>
  <w:abstractNum w:abstractNumId="94" w15:restartNumberingAfterBreak="0">
    <w:nsid w:val="7A7077B8"/>
    <w:multiLevelType w:val="hybridMultilevel"/>
    <w:tmpl w:val="45F63E6A"/>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95" w15:restartNumberingAfterBreak="0">
    <w:nsid w:val="7D1F6319"/>
    <w:multiLevelType w:val="hybridMultilevel"/>
    <w:tmpl w:val="E5D8345C"/>
    <w:lvl w:ilvl="0" w:tplc="E368C1DE">
      <w:start w:val="1"/>
      <w:numFmt w:val="decimal"/>
      <w:lvlText w:val="%1."/>
      <w:lvlJc w:val="left"/>
      <w:pPr>
        <w:tabs>
          <w:tab w:val="num" w:pos="720"/>
        </w:tabs>
        <w:ind w:left="720" w:hanging="360"/>
      </w:pPr>
      <w:rPr>
        <w:rFonts w:hint="default"/>
      </w:rPr>
    </w:lvl>
    <w:lvl w:ilvl="1" w:tplc="040E0001">
      <w:start w:val="1"/>
      <w:numFmt w:val="bullet"/>
      <w:lvlText w:val=""/>
      <w:lvlJc w:val="left"/>
      <w:pPr>
        <w:ind w:left="1440" w:hanging="360"/>
      </w:pPr>
      <w:rPr>
        <w:rFonts w:ascii="Symbol" w:hAnsi="Symbol" w:hint="default"/>
      </w:r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6" w15:restartNumberingAfterBreak="0">
    <w:nsid w:val="7D7538B7"/>
    <w:multiLevelType w:val="hybridMultilevel"/>
    <w:tmpl w:val="1C5C4AFC"/>
    <w:lvl w:ilvl="0" w:tplc="0809000F">
      <w:start w:val="1"/>
      <w:numFmt w:val="decimal"/>
      <w:lvlText w:val="%1."/>
      <w:lvlJc w:val="left"/>
      <w:pPr>
        <w:ind w:left="720" w:hanging="360"/>
      </w:p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7" w15:restartNumberingAfterBreak="0">
    <w:nsid w:val="7F4A0D7F"/>
    <w:multiLevelType w:val="hybridMultilevel"/>
    <w:tmpl w:val="61DCA214"/>
    <w:lvl w:ilvl="0" w:tplc="040E000F">
      <w:start w:val="1"/>
      <w:numFmt w:val="decimal"/>
      <w:lvlText w:val="%1."/>
      <w:lvlJc w:val="left"/>
      <w:pPr>
        <w:tabs>
          <w:tab w:val="num" w:pos="720"/>
        </w:tabs>
        <w:ind w:left="720" w:hanging="360"/>
      </w:pPr>
      <w:rPr>
        <w:rFonts w:hint="default"/>
      </w:rPr>
    </w:lvl>
    <w:lvl w:ilvl="1" w:tplc="040E0001">
      <w:start w:val="1"/>
      <w:numFmt w:val="bullet"/>
      <w:lvlText w:val=""/>
      <w:lvlJc w:val="left"/>
      <w:pPr>
        <w:tabs>
          <w:tab w:val="num" w:pos="1440"/>
        </w:tabs>
        <w:ind w:left="1440" w:hanging="360"/>
      </w:pPr>
      <w:rPr>
        <w:rFonts w:ascii="Symbol" w:hAnsi="Symbol" w:hint="default"/>
      </w:rPr>
    </w:lvl>
    <w:lvl w:ilvl="2" w:tplc="040E000F">
      <w:start w:val="1"/>
      <w:numFmt w:val="decimal"/>
      <w:lvlText w:val="%3."/>
      <w:lvlJc w:val="left"/>
      <w:pPr>
        <w:tabs>
          <w:tab w:val="num" w:pos="2340"/>
        </w:tabs>
        <w:ind w:left="2340" w:hanging="360"/>
      </w:pPr>
      <w:rPr>
        <w:rFonts w:hint="default"/>
      </w:rPr>
    </w:lvl>
    <w:lvl w:ilvl="3" w:tplc="040E000F" w:tentative="1">
      <w:start w:val="1"/>
      <w:numFmt w:val="decimal"/>
      <w:lvlText w:val="%4."/>
      <w:lvlJc w:val="left"/>
      <w:pPr>
        <w:tabs>
          <w:tab w:val="num" w:pos="2880"/>
        </w:tabs>
        <w:ind w:left="2880" w:hanging="360"/>
      </w:pPr>
    </w:lvl>
    <w:lvl w:ilvl="4" w:tplc="040E0019" w:tentative="1">
      <w:start w:val="1"/>
      <w:numFmt w:val="lowerLetter"/>
      <w:lvlText w:val="%5."/>
      <w:lvlJc w:val="left"/>
      <w:pPr>
        <w:tabs>
          <w:tab w:val="num" w:pos="3600"/>
        </w:tabs>
        <w:ind w:left="3600" w:hanging="360"/>
      </w:pPr>
    </w:lvl>
    <w:lvl w:ilvl="5" w:tplc="040E001B" w:tentative="1">
      <w:start w:val="1"/>
      <w:numFmt w:val="lowerRoman"/>
      <w:lvlText w:val="%6."/>
      <w:lvlJc w:val="right"/>
      <w:pPr>
        <w:tabs>
          <w:tab w:val="num" w:pos="4320"/>
        </w:tabs>
        <w:ind w:left="4320" w:hanging="180"/>
      </w:pPr>
    </w:lvl>
    <w:lvl w:ilvl="6" w:tplc="040E000F" w:tentative="1">
      <w:start w:val="1"/>
      <w:numFmt w:val="decimal"/>
      <w:lvlText w:val="%7."/>
      <w:lvlJc w:val="left"/>
      <w:pPr>
        <w:tabs>
          <w:tab w:val="num" w:pos="5040"/>
        </w:tabs>
        <w:ind w:left="5040" w:hanging="360"/>
      </w:pPr>
    </w:lvl>
    <w:lvl w:ilvl="7" w:tplc="040E0019" w:tentative="1">
      <w:start w:val="1"/>
      <w:numFmt w:val="lowerLetter"/>
      <w:lvlText w:val="%8."/>
      <w:lvlJc w:val="left"/>
      <w:pPr>
        <w:tabs>
          <w:tab w:val="num" w:pos="5760"/>
        </w:tabs>
        <w:ind w:left="5760" w:hanging="360"/>
      </w:pPr>
    </w:lvl>
    <w:lvl w:ilvl="8" w:tplc="040E001B" w:tentative="1">
      <w:start w:val="1"/>
      <w:numFmt w:val="lowerRoman"/>
      <w:lvlText w:val="%9."/>
      <w:lvlJc w:val="right"/>
      <w:pPr>
        <w:tabs>
          <w:tab w:val="num" w:pos="6480"/>
        </w:tabs>
        <w:ind w:left="6480" w:hanging="180"/>
      </w:pPr>
    </w:lvl>
  </w:abstractNum>
  <w:num w:numId="1">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2">
    <w:abstractNumId w:val="87"/>
  </w:num>
  <w:num w:numId="3">
    <w:abstractNumId w:val="46"/>
  </w:num>
  <w:num w:numId="4">
    <w:abstractNumId w:val="15"/>
  </w:num>
  <w:num w:numId="5">
    <w:abstractNumId w:val="78"/>
  </w:num>
  <w:num w:numId="6">
    <w:abstractNumId w:val="84"/>
  </w:num>
  <w:num w:numId="7">
    <w:abstractNumId w:val="43"/>
  </w:num>
  <w:num w:numId="8">
    <w:abstractNumId w:val="91"/>
  </w:num>
  <w:num w:numId="9">
    <w:abstractNumId w:val="61"/>
  </w:num>
  <w:num w:numId="10">
    <w:abstractNumId w:val="75"/>
  </w:num>
  <w:num w:numId="11">
    <w:abstractNumId w:val="13"/>
  </w:num>
  <w:num w:numId="12">
    <w:abstractNumId w:val="19"/>
  </w:num>
  <w:num w:numId="13">
    <w:abstractNumId w:val="56"/>
  </w:num>
  <w:num w:numId="14">
    <w:abstractNumId w:val="92"/>
  </w:num>
  <w:num w:numId="15">
    <w:abstractNumId w:val="38"/>
  </w:num>
  <w:num w:numId="16">
    <w:abstractNumId w:val="40"/>
  </w:num>
  <w:num w:numId="17">
    <w:abstractNumId w:val="41"/>
  </w:num>
  <w:num w:numId="18">
    <w:abstractNumId w:val="72"/>
  </w:num>
  <w:num w:numId="19">
    <w:abstractNumId w:val="54"/>
  </w:num>
  <w:num w:numId="20">
    <w:abstractNumId w:val="97"/>
  </w:num>
  <w:num w:numId="21">
    <w:abstractNumId w:val="22"/>
  </w:num>
  <w:num w:numId="22">
    <w:abstractNumId w:val="89"/>
  </w:num>
  <w:num w:numId="23">
    <w:abstractNumId w:val="71"/>
  </w:num>
  <w:num w:numId="24">
    <w:abstractNumId w:val="95"/>
  </w:num>
  <w:num w:numId="25">
    <w:abstractNumId w:val="34"/>
  </w:num>
  <w:num w:numId="26">
    <w:abstractNumId w:val="49"/>
  </w:num>
  <w:num w:numId="27">
    <w:abstractNumId w:val="16"/>
  </w:num>
  <w:num w:numId="28">
    <w:abstractNumId w:val="33"/>
  </w:num>
  <w:num w:numId="29">
    <w:abstractNumId w:val="27"/>
  </w:num>
  <w:num w:numId="30">
    <w:abstractNumId w:val="14"/>
  </w:num>
  <w:num w:numId="31">
    <w:abstractNumId w:val="76"/>
  </w:num>
  <w:num w:numId="32">
    <w:abstractNumId w:val="39"/>
  </w:num>
  <w:num w:numId="33">
    <w:abstractNumId w:val="60"/>
  </w:num>
  <w:num w:numId="34">
    <w:abstractNumId w:val="65"/>
  </w:num>
  <w:num w:numId="35">
    <w:abstractNumId w:val="12"/>
  </w:num>
  <w:num w:numId="36">
    <w:abstractNumId w:val="81"/>
  </w:num>
  <w:num w:numId="37">
    <w:abstractNumId w:val="63"/>
  </w:num>
  <w:num w:numId="38">
    <w:abstractNumId w:val="25"/>
  </w:num>
  <w:num w:numId="39">
    <w:abstractNumId w:val="17"/>
  </w:num>
  <w:num w:numId="40">
    <w:abstractNumId w:val="80"/>
  </w:num>
  <w:num w:numId="41">
    <w:abstractNumId w:val="28"/>
  </w:num>
  <w:num w:numId="42">
    <w:abstractNumId w:val="59"/>
  </w:num>
  <w:num w:numId="43">
    <w:abstractNumId w:val="83"/>
  </w:num>
  <w:num w:numId="44">
    <w:abstractNumId w:val="93"/>
  </w:num>
  <w:num w:numId="45">
    <w:abstractNumId w:val="67"/>
  </w:num>
  <w:num w:numId="46">
    <w:abstractNumId w:val="52"/>
  </w:num>
  <w:num w:numId="47">
    <w:abstractNumId w:val="70"/>
  </w:num>
  <w:num w:numId="48">
    <w:abstractNumId w:val="73"/>
  </w:num>
  <w:num w:numId="49">
    <w:abstractNumId w:val="18"/>
  </w:num>
  <w:num w:numId="50">
    <w:abstractNumId w:val="9"/>
  </w:num>
  <w:num w:numId="51">
    <w:abstractNumId w:val="7"/>
  </w:num>
  <w:num w:numId="52">
    <w:abstractNumId w:val="6"/>
  </w:num>
  <w:num w:numId="53">
    <w:abstractNumId w:val="5"/>
  </w:num>
  <w:num w:numId="54">
    <w:abstractNumId w:val="4"/>
  </w:num>
  <w:num w:numId="55">
    <w:abstractNumId w:val="8"/>
  </w:num>
  <w:num w:numId="56">
    <w:abstractNumId w:val="3"/>
  </w:num>
  <w:num w:numId="57">
    <w:abstractNumId w:val="42"/>
  </w:num>
  <w:num w:numId="58">
    <w:abstractNumId w:val="90"/>
  </w:num>
  <w:num w:numId="59">
    <w:abstractNumId w:val="26"/>
  </w:num>
  <w:num w:numId="60">
    <w:abstractNumId w:val="66"/>
  </w:num>
  <w:num w:numId="61">
    <w:abstractNumId w:val="50"/>
  </w:num>
  <w:num w:numId="62">
    <w:abstractNumId w:val="35"/>
  </w:num>
  <w:num w:numId="63">
    <w:abstractNumId w:val="77"/>
  </w:num>
  <w:num w:numId="64">
    <w:abstractNumId w:val="57"/>
  </w:num>
  <w:num w:numId="65">
    <w:abstractNumId w:val="68"/>
  </w:num>
  <w:num w:numId="66">
    <w:abstractNumId w:val="32"/>
  </w:num>
  <w:num w:numId="67">
    <w:abstractNumId w:val="24"/>
  </w:num>
  <w:num w:numId="68">
    <w:abstractNumId w:val="30"/>
  </w:num>
  <w:num w:numId="69">
    <w:abstractNumId w:val="58"/>
  </w:num>
  <w:num w:numId="70">
    <w:abstractNumId w:val="82"/>
  </w:num>
  <w:num w:numId="71">
    <w:abstractNumId w:val="51"/>
  </w:num>
  <w:num w:numId="72">
    <w:abstractNumId w:val="21"/>
  </w:num>
  <w:num w:numId="73">
    <w:abstractNumId w:val="53"/>
  </w:num>
  <w:num w:numId="74">
    <w:abstractNumId w:val="31"/>
  </w:num>
  <w:num w:numId="75">
    <w:abstractNumId w:val="48"/>
  </w:num>
  <w:num w:numId="76">
    <w:abstractNumId w:val="79"/>
  </w:num>
  <w:num w:numId="77">
    <w:abstractNumId w:val="85"/>
  </w:num>
  <w:num w:numId="78">
    <w:abstractNumId w:val="69"/>
  </w:num>
  <w:num w:numId="79">
    <w:abstractNumId w:val="50"/>
    <w:lvlOverride w:ilvl="0">
      <w:startOverride w:val="1"/>
    </w:lvlOverride>
  </w:num>
  <w:num w:numId="80">
    <w:abstractNumId w:val="47"/>
  </w:num>
  <w:num w:numId="81">
    <w:abstractNumId w:val="74"/>
  </w:num>
  <w:num w:numId="82">
    <w:abstractNumId w:val="29"/>
  </w:num>
  <w:num w:numId="8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4"/>
  </w:num>
  <w:num w:numId="85">
    <w:abstractNumId w:val="20"/>
  </w:num>
  <w:num w:numId="86">
    <w:abstractNumId w:val="86"/>
  </w:num>
  <w:num w:numId="87">
    <w:abstractNumId w:val="36"/>
  </w:num>
  <w:num w:numId="88">
    <w:abstractNumId w:val="55"/>
    <w:lvlOverride w:ilvl="0">
      <w:startOverride w:val="1"/>
    </w:lvlOverride>
    <w:lvlOverride w:ilvl="1"/>
    <w:lvlOverride w:ilvl="2"/>
    <w:lvlOverride w:ilvl="3"/>
    <w:lvlOverride w:ilvl="4"/>
    <w:lvlOverride w:ilvl="5"/>
    <w:lvlOverride w:ilvl="6"/>
    <w:lvlOverride w:ilvl="7"/>
    <w:lvlOverride w:ilvl="8"/>
  </w:num>
  <w:num w:numId="89">
    <w:abstractNumId w:val="96"/>
  </w:num>
  <w:num w:numId="90">
    <w:abstractNumId w:val="37"/>
  </w:num>
  <w:num w:numId="91">
    <w:abstractNumId w:val="11"/>
  </w:num>
  <w:num w:numId="92">
    <w:abstractNumId w:val="23"/>
  </w:num>
  <w:num w:numId="93">
    <w:abstractNumId w:val="88"/>
  </w:num>
  <w:num w:numId="94">
    <w:abstractNumId w:val="62"/>
  </w:num>
  <w:num w:numId="95">
    <w:abstractNumId w:val="44"/>
  </w:num>
  <w:num w:numId="96">
    <w:abstractNumId w:val="94"/>
  </w:num>
  <w:num w:numId="97">
    <w:abstractNumId w:val="2"/>
  </w:num>
  <w:num w:numId="98">
    <w:abstractNumId w:val="1"/>
  </w:num>
  <w:num w:numId="99">
    <w:abstractNumId w:val="0"/>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intFractionalCharacterWidth/>
  <w:embedSystemFonts/>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oNotTrackFormatting/>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3074"/>
  </w:hdrShapeDefaults>
  <w:footnotePr>
    <w:numRestart w:val="eachSect"/>
    <w:footnote w:id="-1"/>
    <w:footnote w:id="0"/>
  </w:footnotePr>
  <w:endnotePr>
    <w:endnote w:id="-1"/>
    <w:endnote w:id="0"/>
  </w:endnotePr>
  <w:compat>
    <w:spaceForUL/>
    <w:balanceSingleByteDoubleByteWidth/>
    <w:doNotLeaveBackslashAlone/>
    <w:ulTrailSpace/>
    <w:doNotExpandShiftReturn/>
    <w:alignTablesRowByRow/>
    <w:adjustLineHeightInTable/>
    <w:doNotUseHTMLParagraphAutoSpacing/>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MxNrE0MDA3NDQyMTZX0lEKTi0uzszPAykwqgUATKZVMiwAAAA="/>
  </w:docVars>
  <w:rsids>
    <w:rsidRoot w:val="00D01891"/>
    <w:rsid w:val="0000138C"/>
    <w:rsid w:val="000040A4"/>
    <w:rsid w:val="00004144"/>
    <w:rsid w:val="00017B4A"/>
    <w:rsid w:val="00022C8C"/>
    <w:rsid w:val="00026594"/>
    <w:rsid w:val="000272C9"/>
    <w:rsid w:val="0003406C"/>
    <w:rsid w:val="00034D6D"/>
    <w:rsid w:val="00037FCD"/>
    <w:rsid w:val="00040F95"/>
    <w:rsid w:val="000428E0"/>
    <w:rsid w:val="0005549D"/>
    <w:rsid w:val="00065CAF"/>
    <w:rsid w:val="0006673E"/>
    <w:rsid w:val="0007134F"/>
    <w:rsid w:val="00080C55"/>
    <w:rsid w:val="000817F8"/>
    <w:rsid w:val="000844B0"/>
    <w:rsid w:val="00084D92"/>
    <w:rsid w:val="00086A5F"/>
    <w:rsid w:val="00090DA1"/>
    <w:rsid w:val="000952B2"/>
    <w:rsid w:val="000B3FFC"/>
    <w:rsid w:val="000C7EB2"/>
    <w:rsid w:val="000D1CE8"/>
    <w:rsid w:val="000E3444"/>
    <w:rsid w:val="000E5869"/>
    <w:rsid w:val="001008D7"/>
    <w:rsid w:val="00105FFC"/>
    <w:rsid w:val="001068EB"/>
    <w:rsid w:val="00115E2E"/>
    <w:rsid w:val="0012335B"/>
    <w:rsid w:val="00131735"/>
    <w:rsid w:val="00137947"/>
    <w:rsid w:val="00152834"/>
    <w:rsid w:val="00162049"/>
    <w:rsid w:val="00171AB8"/>
    <w:rsid w:val="00173A56"/>
    <w:rsid w:val="00174E3A"/>
    <w:rsid w:val="001764C6"/>
    <w:rsid w:val="00183A05"/>
    <w:rsid w:val="001849D4"/>
    <w:rsid w:val="00190263"/>
    <w:rsid w:val="0019097B"/>
    <w:rsid w:val="001A0FA7"/>
    <w:rsid w:val="001A742E"/>
    <w:rsid w:val="001A74C1"/>
    <w:rsid w:val="001C1EC8"/>
    <w:rsid w:val="001C4B79"/>
    <w:rsid w:val="001C7829"/>
    <w:rsid w:val="001E0026"/>
    <w:rsid w:val="001E39DA"/>
    <w:rsid w:val="001E5A18"/>
    <w:rsid w:val="001E78A8"/>
    <w:rsid w:val="001F4B77"/>
    <w:rsid w:val="00201C27"/>
    <w:rsid w:val="00207560"/>
    <w:rsid w:val="002130A3"/>
    <w:rsid w:val="00223C39"/>
    <w:rsid w:val="00234410"/>
    <w:rsid w:val="0023515F"/>
    <w:rsid w:val="00237745"/>
    <w:rsid w:val="00240BAD"/>
    <w:rsid w:val="00245DDB"/>
    <w:rsid w:val="00252018"/>
    <w:rsid w:val="00255DAA"/>
    <w:rsid w:val="002566A5"/>
    <w:rsid w:val="00267528"/>
    <w:rsid w:val="00287B72"/>
    <w:rsid w:val="00291AE9"/>
    <w:rsid w:val="00292C5A"/>
    <w:rsid w:val="002B2043"/>
    <w:rsid w:val="002B2D10"/>
    <w:rsid w:val="002C021D"/>
    <w:rsid w:val="002D27CD"/>
    <w:rsid w:val="002D74D4"/>
    <w:rsid w:val="002E3F17"/>
    <w:rsid w:val="002E7296"/>
    <w:rsid w:val="002F7FF6"/>
    <w:rsid w:val="00300420"/>
    <w:rsid w:val="00307010"/>
    <w:rsid w:val="00313780"/>
    <w:rsid w:val="003223ED"/>
    <w:rsid w:val="003260A8"/>
    <w:rsid w:val="00334114"/>
    <w:rsid w:val="00350AAE"/>
    <w:rsid w:val="00350B0B"/>
    <w:rsid w:val="0036190D"/>
    <w:rsid w:val="00362430"/>
    <w:rsid w:val="00373ED5"/>
    <w:rsid w:val="003759C0"/>
    <w:rsid w:val="00396A9C"/>
    <w:rsid w:val="00397263"/>
    <w:rsid w:val="003A3EB3"/>
    <w:rsid w:val="003B69BA"/>
    <w:rsid w:val="003C3A47"/>
    <w:rsid w:val="003C796C"/>
    <w:rsid w:val="003C7ED5"/>
    <w:rsid w:val="003E1AA2"/>
    <w:rsid w:val="00401B77"/>
    <w:rsid w:val="0042279D"/>
    <w:rsid w:val="004229AF"/>
    <w:rsid w:val="004522BE"/>
    <w:rsid w:val="00453E99"/>
    <w:rsid w:val="00454EC9"/>
    <w:rsid w:val="00455F4A"/>
    <w:rsid w:val="00462F94"/>
    <w:rsid w:val="00465683"/>
    <w:rsid w:val="0047202D"/>
    <w:rsid w:val="00480316"/>
    <w:rsid w:val="0049275C"/>
    <w:rsid w:val="0049597F"/>
    <w:rsid w:val="004A26FD"/>
    <w:rsid w:val="004A3AA8"/>
    <w:rsid w:val="004A6FCD"/>
    <w:rsid w:val="004B143C"/>
    <w:rsid w:val="004B43B4"/>
    <w:rsid w:val="004C0950"/>
    <w:rsid w:val="004D36EB"/>
    <w:rsid w:val="004E07DD"/>
    <w:rsid w:val="004E5AC7"/>
    <w:rsid w:val="004F71DC"/>
    <w:rsid w:val="004F74F9"/>
    <w:rsid w:val="005066FB"/>
    <w:rsid w:val="005145F3"/>
    <w:rsid w:val="0051654F"/>
    <w:rsid w:val="0052616E"/>
    <w:rsid w:val="0052659C"/>
    <w:rsid w:val="00530342"/>
    <w:rsid w:val="0055033E"/>
    <w:rsid w:val="00554185"/>
    <w:rsid w:val="00566F30"/>
    <w:rsid w:val="00591956"/>
    <w:rsid w:val="005937E1"/>
    <w:rsid w:val="005944D7"/>
    <w:rsid w:val="00595D60"/>
    <w:rsid w:val="005A4DC8"/>
    <w:rsid w:val="005A6956"/>
    <w:rsid w:val="005B3D65"/>
    <w:rsid w:val="005B5BB2"/>
    <w:rsid w:val="005C3C20"/>
    <w:rsid w:val="005D1D39"/>
    <w:rsid w:val="005D3D0B"/>
    <w:rsid w:val="005D6C13"/>
    <w:rsid w:val="005E0D14"/>
    <w:rsid w:val="005E2A8E"/>
    <w:rsid w:val="005E4F22"/>
    <w:rsid w:val="005E76A6"/>
    <w:rsid w:val="006034BB"/>
    <w:rsid w:val="00603E78"/>
    <w:rsid w:val="00617384"/>
    <w:rsid w:val="00620931"/>
    <w:rsid w:val="00634200"/>
    <w:rsid w:val="006368C5"/>
    <w:rsid w:val="00644815"/>
    <w:rsid w:val="0064599B"/>
    <w:rsid w:val="0065509D"/>
    <w:rsid w:val="00660372"/>
    <w:rsid w:val="00682837"/>
    <w:rsid w:val="006A3574"/>
    <w:rsid w:val="006C723D"/>
    <w:rsid w:val="006D4ABA"/>
    <w:rsid w:val="006E57B5"/>
    <w:rsid w:val="006F004E"/>
    <w:rsid w:val="006F4280"/>
    <w:rsid w:val="00712821"/>
    <w:rsid w:val="00720932"/>
    <w:rsid w:val="007222B0"/>
    <w:rsid w:val="007233E9"/>
    <w:rsid w:val="00727E3C"/>
    <w:rsid w:val="0073027A"/>
    <w:rsid w:val="007322C3"/>
    <w:rsid w:val="00737BE7"/>
    <w:rsid w:val="00744D2B"/>
    <w:rsid w:val="00747E74"/>
    <w:rsid w:val="0076298C"/>
    <w:rsid w:val="007717F2"/>
    <w:rsid w:val="00797014"/>
    <w:rsid w:val="007A4B4A"/>
    <w:rsid w:val="007B212D"/>
    <w:rsid w:val="007B4ECB"/>
    <w:rsid w:val="007D4C19"/>
    <w:rsid w:val="007D4E69"/>
    <w:rsid w:val="007D7C0A"/>
    <w:rsid w:val="007E4EE6"/>
    <w:rsid w:val="007E5C4A"/>
    <w:rsid w:val="007E6D9E"/>
    <w:rsid w:val="007F3B6B"/>
    <w:rsid w:val="007F4A8E"/>
    <w:rsid w:val="007F757C"/>
    <w:rsid w:val="008153F7"/>
    <w:rsid w:val="0083403B"/>
    <w:rsid w:val="00834F10"/>
    <w:rsid w:val="00834F67"/>
    <w:rsid w:val="008368DF"/>
    <w:rsid w:val="0084508E"/>
    <w:rsid w:val="00853595"/>
    <w:rsid w:val="00853E01"/>
    <w:rsid w:val="008614CF"/>
    <w:rsid w:val="0086592B"/>
    <w:rsid w:val="00865EB5"/>
    <w:rsid w:val="00885FEC"/>
    <w:rsid w:val="0089789C"/>
    <w:rsid w:val="008A4086"/>
    <w:rsid w:val="008A76E5"/>
    <w:rsid w:val="008C61AC"/>
    <w:rsid w:val="008D3579"/>
    <w:rsid w:val="008D4A97"/>
    <w:rsid w:val="008D6F02"/>
    <w:rsid w:val="008E0787"/>
    <w:rsid w:val="008E3A0A"/>
    <w:rsid w:val="008E5E60"/>
    <w:rsid w:val="008F3BB6"/>
    <w:rsid w:val="0090399E"/>
    <w:rsid w:val="00910377"/>
    <w:rsid w:val="00911B3B"/>
    <w:rsid w:val="00911D1F"/>
    <w:rsid w:val="009139C9"/>
    <w:rsid w:val="0092381A"/>
    <w:rsid w:val="00925EB2"/>
    <w:rsid w:val="00947E3B"/>
    <w:rsid w:val="00956D3C"/>
    <w:rsid w:val="00962D37"/>
    <w:rsid w:val="00963124"/>
    <w:rsid w:val="009A1143"/>
    <w:rsid w:val="009A6453"/>
    <w:rsid w:val="009A6E53"/>
    <w:rsid w:val="009A726C"/>
    <w:rsid w:val="009B04DA"/>
    <w:rsid w:val="009B35BF"/>
    <w:rsid w:val="009B5DE6"/>
    <w:rsid w:val="009B6823"/>
    <w:rsid w:val="009C79CA"/>
    <w:rsid w:val="009D200D"/>
    <w:rsid w:val="009D66B9"/>
    <w:rsid w:val="009F1FB1"/>
    <w:rsid w:val="009F31CC"/>
    <w:rsid w:val="009F5CE4"/>
    <w:rsid w:val="00A00734"/>
    <w:rsid w:val="00A0081A"/>
    <w:rsid w:val="00A129E9"/>
    <w:rsid w:val="00A317A5"/>
    <w:rsid w:val="00A37BA4"/>
    <w:rsid w:val="00A4372F"/>
    <w:rsid w:val="00A50ECC"/>
    <w:rsid w:val="00A5743B"/>
    <w:rsid w:val="00A602FB"/>
    <w:rsid w:val="00A74F1D"/>
    <w:rsid w:val="00A90FF3"/>
    <w:rsid w:val="00AA13E3"/>
    <w:rsid w:val="00AB5C18"/>
    <w:rsid w:val="00AC78E4"/>
    <w:rsid w:val="00AE059E"/>
    <w:rsid w:val="00AE250D"/>
    <w:rsid w:val="00AE28FF"/>
    <w:rsid w:val="00AE758F"/>
    <w:rsid w:val="00AF1093"/>
    <w:rsid w:val="00B01640"/>
    <w:rsid w:val="00B043D3"/>
    <w:rsid w:val="00B1645C"/>
    <w:rsid w:val="00B26337"/>
    <w:rsid w:val="00B35A6E"/>
    <w:rsid w:val="00B47DA3"/>
    <w:rsid w:val="00B66A16"/>
    <w:rsid w:val="00B718F9"/>
    <w:rsid w:val="00B75302"/>
    <w:rsid w:val="00B75E4C"/>
    <w:rsid w:val="00B844BC"/>
    <w:rsid w:val="00B92B1D"/>
    <w:rsid w:val="00B95764"/>
    <w:rsid w:val="00BA05CE"/>
    <w:rsid w:val="00BA3B3C"/>
    <w:rsid w:val="00BB1E1E"/>
    <w:rsid w:val="00BB532D"/>
    <w:rsid w:val="00BB53B2"/>
    <w:rsid w:val="00BC00F1"/>
    <w:rsid w:val="00BC0E3C"/>
    <w:rsid w:val="00BC4001"/>
    <w:rsid w:val="00BC4D1D"/>
    <w:rsid w:val="00BD6F6E"/>
    <w:rsid w:val="00BF21B3"/>
    <w:rsid w:val="00BF30C7"/>
    <w:rsid w:val="00C01CB3"/>
    <w:rsid w:val="00C03033"/>
    <w:rsid w:val="00C10CB1"/>
    <w:rsid w:val="00C1513C"/>
    <w:rsid w:val="00C37A10"/>
    <w:rsid w:val="00C41B27"/>
    <w:rsid w:val="00C428DC"/>
    <w:rsid w:val="00C525B6"/>
    <w:rsid w:val="00C52F23"/>
    <w:rsid w:val="00C53CB2"/>
    <w:rsid w:val="00C55D18"/>
    <w:rsid w:val="00C62CEF"/>
    <w:rsid w:val="00C672DE"/>
    <w:rsid w:val="00C744DD"/>
    <w:rsid w:val="00C801AA"/>
    <w:rsid w:val="00C9117F"/>
    <w:rsid w:val="00C91E26"/>
    <w:rsid w:val="00C944AC"/>
    <w:rsid w:val="00C9686F"/>
    <w:rsid w:val="00CA4C86"/>
    <w:rsid w:val="00CA788F"/>
    <w:rsid w:val="00CB16B2"/>
    <w:rsid w:val="00CC2ADA"/>
    <w:rsid w:val="00CC3F1F"/>
    <w:rsid w:val="00CC6461"/>
    <w:rsid w:val="00CD1122"/>
    <w:rsid w:val="00CD35E4"/>
    <w:rsid w:val="00CD569B"/>
    <w:rsid w:val="00CD7BA7"/>
    <w:rsid w:val="00CE1BF0"/>
    <w:rsid w:val="00CE51DC"/>
    <w:rsid w:val="00CE6153"/>
    <w:rsid w:val="00CE7025"/>
    <w:rsid w:val="00CF6014"/>
    <w:rsid w:val="00D01891"/>
    <w:rsid w:val="00D20A32"/>
    <w:rsid w:val="00D25CE0"/>
    <w:rsid w:val="00D33809"/>
    <w:rsid w:val="00D34E9C"/>
    <w:rsid w:val="00D46FB9"/>
    <w:rsid w:val="00D55A21"/>
    <w:rsid w:val="00D60EFA"/>
    <w:rsid w:val="00D63567"/>
    <w:rsid w:val="00D7677E"/>
    <w:rsid w:val="00D76EEC"/>
    <w:rsid w:val="00D778E6"/>
    <w:rsid w:val="00D917BE"/>
    <w:rsid w:val="00D95DCF"/>
    <w:rsid w:val="00D962D2"/>
    <w:rsid w:val="00DA749A"/>
    <w:rsid w:val="00DC66B5"/>
    <w:rsid w:val="00DD63CD"/>
    <w:rsid w:val="00DD7E92"/>
    <w:rsid w:val="00DE4EB7"/>
    <w:rsid w:val="00DE74D8"/>
    <w:rsid w:val="00DF5197"/>
    <w:rsid w:val="00E0151C"/>
    <w:rsid w:val="00E05B51"/>
    <w:rsid w:val="00E205CF"/>
    <w:rsid w:val="00E23044"/>
    <w:rsid w:val="00E264E0"/>
    <w:rsid w:val="00E34036"/>
    <w:rsid w:val="00E3449F"/>
    <w:rsid w:val="00E43E05"/>
    <w:rsid w:val="00E47142"/>
    <w:rsid w:val="00E566E0"/>
    <w:rsid w:val="00E65EBA"/>
    <w:rsid w:val="00E67B90"/>
    <w:rsid w:val="00E72F45"/>
    <w:rsid w:val="00E74485"/>
    <w:rsid w:val="00E7572F"/>
    <w:rsid w:val="00E77BD0"/>
    <w:rsid w:val="00E809E7"/>
    <w:rsid w:val="00E86C8A"/>
    <w:rsid w:val="00E96ADA"/>
    <w:rsid w:val="00EA6485"/>
    <w:rsid w:val="00EB1778"/>
    <w:rsid w:val="00EB7B9E"/>
    <w:rsid w:val="00ED03F5"/>
    <w:rsid w:val="00ED147C"/>
    <w:rsid w:val="00ED407F"/>
    <w:rsid w:val="00ED4F8F"/>
    <w:rsid w:val="00ED5E06"/>
    <w:rsid w:val="00EF288B"/>
    <w:rsid w:val="00F016EB"/>
    <w:rsid w:val="00F0732A"/>
    <w:rsid w:val="00F20238"/>
    <w:rsid w:val="00F208C2"/>
    <w:rsid w:val="00F25111"/>
    <w:rsid w:val="00F37DCE"/>
    <w:rsid w:val="00F52FBD"/>
    <w:rsid w:val="00F57ED2"/>
    <w:rsid w:val="00F601CF"/>
    <w:rsid w:val="00F63FD9"/>
    <w:rsid w:val="00F65A36"/>
    <w:rsid w:val="00F70802"/>
    <w:rsid w:val="00F7574C"/>
    <w:rsid w:val="00F807B8"/>
    <w:rsid w:val="00F83A64"/>
    <w:rsid w:val="00F83EBD"/>
    <w:rsid w:val="00F87BBF"/>
    <w:rsid w:val="00FA5A43"/>
    <w:rsid w:val="00FB2857"/>
    <w:rsid w:val="00FB331E"/>
    <w:rsid w:val="00FB63C4"/>
    <w:rsid w:val="00FB70DE"/>
    <w:rsid w:val="00FC501C"/>
    <w:rsid w:val="00FC5873"/>
    <w:rsid w:val="00FE1424"/>
    <w:rsid w:val="00FE2657"/>
    <w:rsid w:val="00FE387F"/>
    <w:rsid w:val="00FF041C"/>
    <w:rsid w:val="00FF65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martTagType w:namespaceuri="urn:schemas-microsoft-com:office:smarttags" w:name="chsdate"/>
  <w:smartTagType w:namespaceuri="urn:schemas-microsoft-com:office:smarttags" w:name="City"/>
  <w:smartTagType w:namespaceuri="urn:schemas-microsoft-com:office:smarttags" w:name="PersonName"/>
  <w:smartTagType w:namespaceuri="urn:schemas-microsoft-com:office:smarttags" w:name="place"/>
  <w:smartTagType w:namespaceuri="urn:schemas-microsoft-com:office:smarttags" w:name="State"/>
  <w:shapeDefaults>
    <o:shapedefaults v:ext="edit" spidmax="3074"/>
    <o:shapelayout v:ext="edit">
      <o:idmap v:ext="edit" data="2"/>
    </o:shapelayout>
  </w:shapeDefaults>
  <w:decimalSymbol w:val="."/>
  <w:listSeparator w:val=","/>
  <w15:chartTrackingRefBased/>
  <w15:docId w15:val="{2A3DEC87-3AD9-4A41-974E-5775EECC1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overflowPunct w:val="0"/>
      <w:autoSpaceDE w:val="0"/>
      <w:autoSpaceDN w:val="0"/>
      <w:adjustRightInd w:val="0"/>
      <w:spacing w:after="180"/>
      <w:ind w:left="568" w:hanging="284"/>
      <w:textAlignment w:val="baseline"/>
    </w:pPr>
    <w:rPr>
      <w:lang w:val="en-GB"/>
    </w:rPr>
  </w:style>
  <w:style w:type="paragraph" w:styleId="Heading1">
    <w:name w:val="heading 1"/>
    <w:next w:val="Normal"/>
    <w:link w:val="Heading1Char"/>
    <w:qFormat/>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lang w:val="en-GB"/>
    </w:rPr>
  </w:style>
  <w:style w:type="paragraph" w:styleId="Heading2">
    <w:name w:val="heading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qFormat/>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character" w:customStyle="1" w:styleId="Heading2Char">
    <w:name w:val="Heading 2 Char"/>
    <w:link w:val="Heading2"/>
    <w:rPr>
      <w:rFonts w:ascii="Arial" w:hAnsi="Arial"/>
      <w:sz w:val="32"/>
      <w:lang w:eastAsia="en-US"/>
    </w:rPr>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Lines/>
      <w:widowControl w:val="0"/>
      <w:tabs>
        <w:tab w:val="right" w:leader="dot" w:pos="9639"/>
      </w:tabs>
      <w:overflowPunct w:val="0"/>
      <w:autoSpaceDE w:val="0"/>
      <w:autoSpaceDN w:val="0"/>
      <w:adjustRightInd w:val="0"/>
      <w:spacing w:before="120" w:after="180"/>
      <w:ind w:left="567" w:right="425" w:hanging="567"/>
      <w:textAlignment w:val="baseline"/>
    </w:pPr>
    <w:rPr>
      <w:sz w:val="22"/>
      <w:lang w:val="en-GB"/>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pPr>
      <w:widowControl w:val="0"/>
      <w:overflowPunct w:val="0"/>
      <w:autoSpaceDE w:val="0"/>
      <w:autoSpaceDN w:val="0"/>
      <w:adjustRightInd w:val="0"/>
      <w:spacing w:after="180"/>
      <w:ind w:left="568" w:hanging="284"/>
      <w:textAlignment w:val="baseline"/>
    </w:pPr>
    <w:rPr>
      <w:rFonts w:ascii="Arial" w:hAnsi="Arial"/>
      <w:b/>
      <w:sz w:val="18"/>
      <w:lang w:val="en-GB"/>
    </w:rPr>
  </w:style>
  <w:style w:type="paragraph" w:customStyle="1" w:styleId="ZD">
    <w:name w:val="ZD"/>
    <w:pPr>
      <w:framePr w:wrap="notBeside" w:vAnchor="page" w:hAnchor="margin" w:y="15764"/>
      <w:widowControl w:val="0"/>
      <w:overflowPunct w:val="0"/>
      <w:autoSpaceDE w:val="0"/>
      <w:autoSpaceDN w:val="0"/>
      <w:adjustRightInd w:val="0"/>
      <w:spacing w:after="180"/>
      <w:ind w:left="568" w:hanging="284"/>
      <w:textAlignment w:val="baseline"/>
    </w:pPr>
    <w:rPr>
      <w:rFonts w:ascii="Arial" w:hAnsi="Arial"/>
      <w:noProof/>
      <w:sz w:val="32"/>
      <w:lang w:val="en-GB"/>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spacing w:before="0"/>
      <w:ind w:left="851" w:hanging="851"/>
    </w:pPr>
    <w:rPr>
      <w:sz w:val="20"/>
    </w:rPr>
  </w:style>
  <w:style w:type="paragraph" w:styleId="Index1">
    <w:name w:val="index 1"/>
    <w:basedOn w:val="Normal"/>
    <w:semiHidden/>
    <w:pPr>
      <w:keepLines/>
    </w:pPr>
  </w:style>
  <w:style w:type="paragraph" w:styleId="Index2">
    <w:name w:val="index 2"/>
    <w:basedOn w:val="Index1"/>
    <w:semiHidden/>
    <w:pPr>
      <w:ind w:left="284"/>
    </w:pPr>
  </w:style>
  <w:style w:type="paragraph" w:customStyle="1" w:styleId="TT">
    <w:name w:val="TT"/>
    <w:basedOn w:val="Heading1"/>
    <w:next w:val="Normal"/>
    <w:pPr>
      <w:outlineLvl w:val="9"/>
    </w:pPr>
  </w:style>
  <w:style w:type="paragraph" w:styleId="Footer">
    <w:name w:val="footer"/>
    <w:basedOn w:val="Header"/>
    <w:pPr>
      <w:jc w:val="center"/>
    </w:pPr>
    <w:rPr>
      <w:i/>
    </w:rPr>
  </w:style>
  <w:style w:type="character" w:styleId="FootnoteReference">
    <w:name w:val="footnote reference"/>
    <w:semiHidden/>
    <w:rPr>
      <w:b/>
      <w:position w:val="6"/>
      <w:sz w:val="16"/>
    </w:rPr>
  </w:style>
  <w:style w:type="paragraph" w:styleId="FootnoteText">
    <w:name w:val="footnote text"/>
    <w:basedOn w:val="Normal"/>
    <w:semiHidden/>
    <w:pPr>
      <w:keepLines/>
      <w:ind w:left="454" w:hanging="454"/>
    </w:pPr>
    <w:rPr>
      <w:sz w:val="16"/>
    </w:rPr>
  </w:style>
  <w:style w:type="paragraph" w:customStyle="1" w:styleId="NF">
    <w:name w:val="NF"/>
    <w:basedOn w:val="NO"/>
    <w:pPr>
      <w:keepNext/>
      <w:spacing w:after="0"/>
    </w:pPr>
    <w:rPr>
      <w:rFonts w:ascii="Arial" w:hAnsi="Arial"/>
      <w:sz w:val="18"/>
    </w:rPr>
  </w:style>
  <w:style w:type="paragraph" w:customStyle="1" w:styleId="NO">
    <w:name w:val="NO"/>
    <w:basedOn w:val="Normal"/>
    <w:qFormat/>
    <w:pPr>
      <w:keepLines/>
      <w:ind w:left="1135" w:hanging="851"/>
    </w:pPr>
  </w:style>
  <w:style w:type="paragraph" w:customStyle="1" w:styleId="PL">
    <w:name w:val="PL"/>
    <w:qFormat/>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spacing w:after="180"/>
      <w:ind w:left="568" w:hanging="284"/>
      <w:textAlignment w:val="baseline"/>
    </w:pPr>
    <w:rPr>
      <w:rFonts w:ascii="Courier New" w:hAnsi="Courier New"/>
      <w:sz w:val="16"/>
      <w:lang w:val="en-GB"/>
    </w:rPr>
  </w:style>
  <w:style w:type="paragraph" w:customStyle="1" w:styleId="TAR">
    <w:name w:val="TAR"/>
    <w:basedOn w:val="TAL"/>
    <w:pPr>
      <w:jc w:val="right"/>
    </w:pPr>
  </w:style>
  <w:style w:type="paragraph" w:customStyle="1" w:styleId="TAL">
    <w:name w:val="TAL"/>
    <w:basedOn w:val="Normal"/>
    <w:link w:val="TALCar"/>
    <w:qFormat/>
    <w:pPr>
      <w:keepNext/>
      <w:keepLines/>
      <w:spacing w:after="0"/>
    </w:pPr>
    <w:rPr>
      <w:rFonts w:ascii="Arial" w:hAnsi="Arial"/>
      <w:sz w:val="18"/>
    </w:rPr>
  </w:style>
  <w:style w:type="paragraph" w:styleId="ListNumber2">
    <w:name w:val="List Number 2"/>
    <w:basedOn w:val="ListNumber"/>
    <w:pPr>
      <w:ind w:left="851"/>
    </w:pPr>
  </w:style>
  <w:style w:type="paragraph" w:styleId="ListNumber">
    <w:name w:val="List Number"/>
    <w:basedOn w:val="List"/>
  </w:style>
  <w:style w:type="paragraph" w:styleId="List">
    <w:name w:val="List"/>
    <w:basedOn w:val="Normal"/>
  </w:style>
  <w:style w:type="paragraph" w:customStyle="1" w:styleId="TAH">
    <w:name w:val="TAH"/>
    <w:basedOn w:val="TAC"/>
    <w:rPr>
      <w:b/>
    </w:rPr>
  </w:style>
  <w:style w:type="paragraph" w:customStyle="1" w:styleId="TAC">
    <w:name w:val="TAC"/>
    <w:basedOn w:val="TAL"/>
    <w:pPr>
      <w:jc w:val="center"/>
    </w:pPr>
  </w:style>
  <w:style w:type="paragraph" w:customStyle="1" w:styleId="LD">
    <w:name w:val="LD"/>
    <w:pPr>
      <w:keepNext/>
      <w:keepLines/>
      <w:overflowPunct w:val="0"/>
      <w:autoSpaceDE w:val="0"/>
      <w:autoSpaceDN w:val="0"/>
      <w:adjustRightInd w:val="0"/>
      <w:spacing w:after="180" w:line="180" w:lineRule="exact"/>
      <w:ind w:left="568" w:hanging="284"/>
      <w:textAlignment w:val="baseline"/>
    </w:pPr>
    <w:rPr>
      <w:rFonts w:ascii="Courier New" w:hAnsi="Courier New"/>
      <w:lang w:val="en-GB"/>
    </w:rPr>
  </w:style>
  <w:style w:type="paragraph" w:customStyle="1" w:styleId="EX">
    <w:name w:val="EX"/>
    <w:basedOn w:val="Normal"/>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qFormat/>
    <w:pPr>
      <w:spacing w:after="0"/>
    </w:pPr>
  </w:style>
  <w:style w:type="paragraph" w:customStyle="1" w:styleId="B10">
    <w:name w:val="B1"/>
    <w:basedOn w:val="List"/>
    <w:link w:val="B1Char1"/>
    <w:qFormat/>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styleId="ListBullet2">
    <w:name w:val="List Bullet 2"/>
    <w:basedOn w:val="ListBullet"/>
    <w:pPr>
      <w:ind w:left="851"/>
    </w:pPr>
  </w:style>
  <w:style w:type="paragraph" w:styleId="ListBullet">
    <w:name w:val="List Bullet"/>
    <w:basedOn w:val="List"/>
  </w:style>
  <w:style w:type="paragraph" w:customStyle="1" w:styleId="EditorsNote">
    <w:name w:val="Editor's Note"/>
    <w:basedOn w:val="NO"/>
    <w:rPr>
      <w:color w:val="FF0000"/>
    </w:rPr>
  </w:style>
  <w:style w:type="paragraph" w:customStyle="1" w:styleId="TH">
    <w:name w:val="TH"/>
    <w:basedOn w:val="Normal"/>
    <w:link w:val="THChar"/>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overflowPunct w:val="0"/>
      <w:autoSpaceDE w:val="0"/>
      <w:autoSpaceDN w:val="0"/>
      <w:adjustRightInd w:val="0"/>
      <w:spacing w:after="180"/>
      <w:ind w:left="568" w:hanging="284"/>
      <w:jc w:val="right"/>
      <w:textAlignment w:val="baseline"/>
    </w:pPr>
    <w:rPr>
      <w:rFonts w:ascii="Arial" w:hAnsi="Arial"/>
      <w:noProof/>
      <w:sz w:val="40"/>
      <w:lang w:val="en-GB"/>
    </w:rPr>
  </w:style>
  <w:style w:type="paragraph" w:customStyle="1" w:styleId="ZB">
    <w:name w:val="ZB"/>
    <w:pPr>
      <w:framePr w:w="10206" w:h="284" w:hRule="exact" w:wrap="notBeside" w:vAnchor="page" w:hAnchor="margin" w:y="1986"/>
      <w:widowControl w:val="0"/>
      <w:overflowPunct w:val="0"/>
      <w:autoSpaceDE w:val="0"/>
      <w:autoSpaceDN w:val="0"/>
      <w:adjustRightInd w:val="0"/>
      <w:spacing w:after="180"/>
      <w:ind w:left="568" w:right="28" w:hanging="284"/>
      <w:jc w:val="right"/>
      <w:textAlignment w:val="baseline"/>
    </w:pPr>
    <w:rPr>
      <w:rFonts w:ascii="Arial" w:hAnsi="Arial"/>
      <w:i/>
      <w:noProof/>
      <w:lang w:val="en-GB"/>
    </w:rPr>
  </w:style>
  <w:style w:type="paragraph" w:customStyle="1" w:styleId="ZT">
    <w:name w:val="ZT"/>
    <w:pPr>
      <w:framePr w:wrap="notBeside" w:hAnchor="margin" w:yAlign="center"/>
      <w:widowControl w:val="0"/>
      <w:overflowPunct w:val="0"/>
      <w:autoSpaceDE w:val="0"/>
      <w:autoSpaceDN w:val="0"/>
      <w:adjustRightInd w:val="0"/>
      <w:spacing w:after="180" w:line="240" w:lineRule="atLeast"/>
      <w:ind w:left="568" w:hanging="284"/>
      <w:jc w:val="right"/>
      <w:textAlignment w:val="baseline"/>
    </w:pPr>
    <w:rPr>
      <w:rFonts w:ascii="Arial" w:hAnsi="Arial"/>
      <w:b/>
      <w:sz w:val="34"/>
      <w:lang w:val="en-GB"/>
    </w:rPr>
  </w:style>
  <w:style w:type="paragraph" w:customStyle="1" w:styleId="ZU">
    <w:name w:val="ZU"/>
    <w:pPr>
      <w:framePr w:w="10206" w:wrap="notBeside" w:vAnchor="page" w:hAnchor="margin" w:y="6238"/>
      <w:widowControl w:val="0"/>
      <w:pBdr>
        <w:top w:val="single" w:sz="12" w:space="1" w:color="auto"/>
      </w:pBdr>
      <w:overflowPunct w:val="0"/>
      <w:autoSpaceDE w:val="0"/>
      <w:autoSpaceDN w:val="0"/>
      <w:adjustRightInd w:val="0"/>
      <w:spacing w:after="180"/>
      <w:ind w:left="568" w:hanging="284"/>
      <w:jc w:val="right"/>
      <w:textAlignment w:val="baseline"/>
    </w:pPr>
    <w:rPr>
      <w:rFonts w:ascii="Arial" w:hAnsi="Arial"/>
      <w:noProof/>
      <w:lang w:val="en-GB"/>
    </w:rPr>
  </w:style>
  <w:style w:type="paragraph" w:customStyle="1" w:styleId="TAN">
    <w:name w:val="TAN"/>
    <w:basedOn w:val="TAL"/>
    <w:pPr>
      <w:ind w:left="851" w:hanging="851"/>
    </w:pPr>
  </w:style>
  <w:style w:type="paragraph" w:customStyle="1" w:styleId="ZH">
    <w:name w:val="ZH"/>
    <w:pPr>
      <w:framePr w:wrap="notBeside" w:vAnchor="page" w:hAnchor="margin" w:xAlign="center" w:y="6805"/>
      <w:widowControl w:val="0"/>
      <w:overflowPunct w:val="0"/>
      <w:autoSpaceDE w:val="0"/>
      <w:autoSpaceDN w:val="0"/>
      <w:adjustRightInd w:val="0"/>
      <w:spacing w:after="180"/>
      <w:ind w:left="568" w:hanging="284"/>
      <w:textAlignment w:val="baseline"/>
    </w:pPr>
    <w:rPr>
      <w:rFonts w:ascii="Arial" w:hAnsi="Arial"/>
      <w:noProof/>
      <w:lang w:val="en-GB"/>
    </w:rPr>
  </w:style>
  <w:style w:type="paragraph" w:customStyle="1" w:styleId="TF">
    <w:name w:val="TF"/>
    <w:aliases w:val="left"/>
    <w:basedOn w:val="TH"/>
    <w:link w:val="TFZchn"/>
    <w:pPr>
      <w:keepNext w:val="0"/>
      <w:spacing w:before="0" w:after="240"/>
    </w:pPr>
  </w:style>
  <w:style w:type="paragraph" w:customStyle="1" w:styleId="ZG">
    <w:name w:val="ZG"/>
    <w:pPr>
      <w:framePr w:wrap="notBeside" w:vAnchor="page" w:hAnchor="margin" w:xAlign="right" w:y="6805"/>
      <w:widowControl w:val="0"/>
      <w:overflowPunct w:val="0"/>
      <w:autoSpaceDE w:val="0"/>
      <w:autoSpaceDN w:val="0"/>
      <w:adjustRightInd w:val="0"/>
      <w:spacing w:after="180"/>
      <w:ind w:left="568" w:hanging="284"/>
      <w:jc w:val="right"/>
      <w:textAlignment w:val="baseline"/>
    </w:pPr>
    <w:rPr>
      <w:rFonts w:ascii="Arial" w:hAnsi="Arial"/>
      <w:noProof/>
      <w:lang w:val="en-GB"/>
    </w:rPr>
  </w:style>
  <w:style w:type="paragraph" w:styleId="ListBullet3">
    <w:name w:val="List Bullet 3"/>
    <w:basedOn w:val="ListBullet2"/>
    <w:pPr>
      <w:ind w:left="1135"/>
    </w:pPr>
  </w:style>
  <w:style w:type="paragraph" w:styleId="List2">
    <w:name w:val="List 2"/>
    <w:basedOn w:val="List"/>
    <w:pPr>
      <w:ind w:left="851"/>
    </w:pPr>
  </w:style>
  <w:style w:type="paragraph" w:styleId="List3">
    <w:name w:val="List 3"/>
    <w:basedOn w:val="List2"/>
    <w:pPr>
      <w:ind w:left="1135"/>
    </w:pPr>
  </w:style>
  <w:style w:type="paragraph" w:styleId="List4">
    <w:name w:val="List 4"/>
    <w:basedOn w:val="List3"/>
    <w:pPr>
      <w:ind w:left="1418"/>
    </w:pPr>
  </w:style>
  <w:style w:type="paragraph" w:styleId="List5">
    <w:name w:val="List 5"/>
    <w:basedOn w:val="List4"/>
    <w:pPr>
      <w:ind w:left="1702"/>
    </w:pPr>
  </w:style>
  <w:style w:type="paragraph" w:styleId="ListBullet4">
    <w:name w:val="List Bullet 4"/>
    <w:basedOn w:val="ListBullet3"/>
    <w:pPr>
      <w:ind w:left="1418"/>
    </w:pPr>
  </w:style>
  <w:style w:type="paragraph" w:styleId="ListBullet5">
    <w:name w:val="List Bullet 5"/>
    <w:basedOn w:val="ListBullet4"/>
    <w:pPr>
      <w:ind w:left="1702"/>
    </w:pPr>
  </w:style>
  <w:style w:type="paragraph" w:customStyle="1" w:styleId="B20">
    <w:name w:val="B2"/>
    <w:basedOn w:val="List2"/>
  </w:style>
  <w:style w:type="paragraph" w:customStyle="1" w:styleId="B30">
    <w:name w:val="B3"/>
    <w:basedOn w:val="List3"/>
  </w:style>
  <w:style w:type="paragraph" w:customStyle="1" w:styleId="B4">
    <w:name w:val="B4"/>
    <w:basedOn w:val="List4"/>
  </w:style>
  <w:style w:type="paragraph" w:customStyle="1" w:styleId="B5">
    <w:name w:val="B5"/>
    <w:basedOn w:val="List5"/>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styleId="IndexHeading">
    <w:name w:val="index heading"/>
    <w:basedOn w:val="Normal"/>
    <w:next w:val="Normal"/>
    <w:semiHidden/>
    <w:pPr>
      <w:pBdr>
        <w:top w:val="single" w:sz="12" w:space="0" w:color="auto"/>
      </w:pBdr>
      <w:spacing w:before="360" w:after="240"/>
    </w:pPr>
    <w:rPr>
      <w:b/>
      <w:i/>
      <w:sz w:val="26"/>
    </w:rPr>
  </w:style>
  <w:style w:type="paragraph" w:styleId="Caption">
    <w:name w:val="caption"/>
    <w:basedOn w:val="Normal"/>
    <w:next w:val="Normal"/>
    <w:qFormat/>
    <w:pPr>
      <w:spacing w:before="120" w:after="120"/>
    </w:pPr>
    <w:rPr>
      <w:b/>
    </w:rPr>
  </w:style>
  <w:style w:type="character" w:styleId="Hyperlink">
    <w:name w:val="Hyperlink"/>
    <w:rPr>
      <w:color w:val="0000FF"/>
      <w:u w:val="single"/>
    </w:rPr>
  </w:style>
  <w:style w:type="character" w:styleId="FollowedHyperlink">
    <w:name w:val="FollowedHyperlink"/>
    <w:rPr>
      <w:color w:val="800080"/>
      <w:u w:val="single"/>
    </w:rPr>
  </w:style>
  <w:style w:type="paragraph" w:styleId="DocumentMap">
    <w:name w:val="Document Map"/>
    <w:basedOn w:val="Normal"/>
    <w:semiHidden/>
    <w:pPr>
      <w:shd w:val="clear" w:color="auto" w:fill="000080"/>
    </w:pPr>
    <w:rPr>
      <w:rFonts w:ascii="Tahoma" w:hAnsi="Tahoma"/>
    </w:rPr>
  </w:style>
  <w:style w:type="paragraph" w:styleId="PlainText">
    <w:name w:val="Plain Text"/>
    <w:basedOn w:val="Normal"/>
    <w:rPr>
      <w:rFonts w:ascii="Courier New" w:hAnsi="Courier New"/>
    </w:rPr>
  </w:style>
  <w:style w:type="paragraph" w:styleId="BodyText">
    <w:name w:val="Body Text"/>
    <w:basedOn w:val="Normal"/>
    <w:link w:val="BodyTextChar"/>
  </w:style>
  <w:style w:type="character" w:styleId="CommentReference">
    <w:name w:val="annotation reference"/>
    <w:semiHidden/>
    <w:rPr>
      <w:sz w:val="16"/>
    </w:rPr>
  </w:style>
  <w:style w:type="paragraph" w:styleId="CommentText">
    <w:name w:val="annotation text"/>
    <w:basedOn w:val="Normal"/>
    <w:semiHidden/>
  </w:style>
  <w:style w:type="paragraph" w:styleId="BodyTextIndent">
    <w:name w:val="Body Text Indent"/>
    <w:basedOn w:val="Normal"/>
    <w:link w:val="BodyTextIndentChar"/>
    <w:pPr>
      <w:ind w:left="284"/>
    </w:pPr>
  </w:style>
  <w:style w:type="paragraph" w:styleId="BodyText2">
    <w:name w:val="Body Text 2"/>
    <w:basedOn w:val="Normal"/>
    <w:rPr>
      <w:i/>
      <w:iCs/>
    </w:rPr>
  </w:style>
  <w:style w:type="paragraph" w:styleId="BodyText3">
    <w:name w:val="Body Text 3"/>
    <w:basedOn w:val="Normal"/>
    <w:pPr>
      <w:jc w:val="center"/>
    </w:pPr>
  </w:style>
  <w:style w:type="paragraph" w:styleId="BalloonText">
    <w:name w:val="Balloon Text"/>
    <w:basedOn w:val="Normal"/>
    <w:semiHidden/>
    <w:rPr>
      <w:rFonts w:ascii="Tahoma" w:hAnsi="Tahoma" w:cs="Tahoma"/>
      <w:sz w:val="16"/>
      <w:szCs w:val="16"/>
    </w:rPr>
  </w:style>
  <w:style w:type="paragraph" w:customStyle="1" w:styleId="FL">
    <w:name w:val="FL"/>
    <w:basedOn w:val="Normal"/>
    <w:pPr>
      <w:keepNext/>
      <w:keepLines/>
      <w:spacing w:before="60"/>
      <w:jc w:val="center"/>
    </w:pPr>
    <w:rPr>
      <w:rFonts w:ascii="Arial" w:hAnsi="Arial"/>
      <w:b/>
    </w:rPr>
  </w:style>
  <w:style w:type="character" w:customStyle="1" w:styleId="NOChar">
    <w:name w:val="NO Char"/>
    <w:rPr>
      <w:lang w:val="en-GB" w:eastAsia="en-US" w:bidi="ar-SA"/>
    </w:rPr>
  </w:style>
  <w:style w:type="character" w:customStyle="1" w:styleId="EditorsNoteChar">
    <w:name w:val="Editor's Note Char"/>
    <w:rPr>
      <w:color w:val="FF0000"/>
      <w:lang w:val="en-GB" w:eastAsia="en-US" w:bidi="ar-SA"/>
    </w:rPr>
  </w:style>
  <w:style w:type="paragraph" w:styleId="CommentSubject">
    <w:name w:val="annotation subject"/>
    <w:basedOn w:val="CommentText"/>
    <w:next w:val="CommentText"/>
    <w:semiHidden/>
    <w:rPr>
      <w:b/>
      <w:bCs/>
    </w:rPr>
  </w:style>
  <w:style w:type="paragraph" w:customStyle="1" w:styleId="B1">
    <w:name w:val="B1+"/>
    <w:basedOn w:val="B10"/>
    <w:pPr>
      <w:numPr>
        <w:numId w:val="57"/>
      </w:numPr>
    </w:pPr>
  </w:style>
  <w:style w:type="character" w:customStyle="1" w:styleId="msoins0">
    <w:name w:val="msoins"/>
    <w:basedOn w:val="DefaultParagraphFont"/>
  </w:style>
  <w:style w:type="character" w:customStyle="1" w:styleId="THChar">
    <w:name w:val="TH Char"/>
    <w:link w:val="TH"/>
    <w:rPr>
      <w:rFonts w:ascii="Arial" w:hAnsi="Arial"/>
      <w:b/>
      <w:lang w:eastAsia="en-US"/>
    </w:rPr>
  </w:style>
  <w:style w:type="character" w:styleId="Emphasis">
    <w:name w:val="Emphasis"/>
    <w:qFormat/>
    <w:rPr>
      <w:rFonts w:ascii="Arial" w:eastAsia="SimSun" w:hAnsi="Arial" w:cs="Arial"/>
      <w:i/>
      <w:iCs/>
      <w:color w:val="0000FF"/>
      <w:kern w:val="2"/>
      <w:lang w:val="en-US" w:eastAsia="zh-CN" w:bidi="ar-SA"/>
    </w:rPr>
  </w:style>
  <w:style w:type="character" w:customStyle="1" w:styleId="TALCar">
    <w:name w:val="TAL Car"/>
    <w:link w:val="TAL"/>
    <w:rPr>
      <w:rFonts w:ascii="Arial" w:hAnsi="Arial"/>
      <w:sz w:val="18"/>
      <w:lang w:eastAsia="en-US"/>
    </w:rPr>
  </w:style>
  <w:style w:type="character" w:styleId="Strong">
    <w:name w:val="Strong"/>
    <w:qFormat/>
    <w:rPr>
      <w:b/>
      <w:bCs/>
    </w:rPr>
  </w:style>
  <w:style w:type="character" w:customStyle="1" w:styleId="Heading4Char">
    <w:name w:val="Heading 4 Char"/>
    <w:link w:val="Heading4"/>
    <w:locked/>
    <w:rPr>
      <w:rFonts w:ascii="Arial" w:hAnsi="Arial"/>
      <w:sz w:val="24"/>
      <w:lang w:eastAsia="en-US"/>
    </w:rPr>
  </w:style>
  <w:style w:type="character" w:styleId="SubtleEmphasis">
    <w:name w:val="Subtle Emphasis"/>
    <w:qFormat/>
    <w:rPr>
      <w:i/>
      <w:iCs/>
      <w:color w:val="808080"/>
    </w:rPr>
  </w:style>
  <w:style w:type="paragraph" w:customStyle="1" w:styleId="B2">
    <w:name w:val="B2+"/>
    <w:basedOn w:val="B20"/>
    <w:pPr>
      <w:numPr>
        <w:numId w:val="58"/>
      </w:numPr>
    </w:pPr>
  </w:style>
  <w:style w:type="paragraph" w:customStyle="1" w:styleId="B3">
    <w:name w:val="B3+"/>
    <w:basedOn w:val="B30"/>
    <w:pPr>
      <w:numPr>
        <w:numId w:val="59"/>
      </w:numPr>
      <w:tabs>
        <w:tab w:val="left" w:pos="1134"/>
      </w:tabs>
    </w:pPr>
  </w:style>
  <w:style w:type="paragraph" w:customStyle="1" w:styleId="BL">
    <w:name w:val="BL"/>
    <w:basedOn w:val="Normal"/>
    <w:pPr>
      <w:numPr>
        <w:numId w:val="60"/>
      </w:numPr>
      <w:tabs>
        <w:tab w:val="left" w:pos="851"/>
      </w:tabs>
    </w:pPr>
  </w:style>
  <w:style w:type="paragraph" w:customStyle="1" w:styleId="BN">
    <w:name w:val="BN"/>
    <w:basedOn w:val="Normal"/>
    <w:pPr>
      <w:numPr>
        <w:numId w:val="61"/>
      </w:numPr>
    </w:pPr>
  </w:style>
  <w:style w:type="paragraph" w:customStyle="1" w:styleId="TAJ">
    <w:name w:val="TAJ"/>
    <w:basedOn w:val="Normal"/>
    <w:pPr>
      <w:keepNext/>
      <w:keepLines/>
      <w:spacing w:after="0"/>
      <w:jc w:val="both"/>
    </w:pPr>
    <w:rPr>
      <w:rFonts w:ascii="Arial" w:hAnsi="Arial"/>
      <w:sz w:val="18"/>
    </w:rPr>
  </w:style>
  <w:style w:type="paragraph" w:customStyle="1" w:styleId="TB1">
    <w:name w:val="TB1"/>
    <w:basedOn w:val="Normal"/>
    <w:qFormat/>
    <w:pPr>
      <w:keepNext/>
      <w:keepLines/>
      <w:numPr>
        <w:numId w:val="77"/>
      </w:numPr>
      <w:tabs>
        <w:tab w:val="left" w:pos="683"/>
      </w:tabs>
      <w:spacing w:after="0"/>
    </w:pPr>
    <w:rPr>
      <w:rFonts w:ascii="Arial" w:hAnsi="Arial"/>
      <w:sz w:val="18"/>
    </w:rPr>
  </w:style>
  <w:style w:type="paragraph" w:customStyle="1" w:styleId="TB2">
    <w:name w:val="TB2"/>
    <w:basedOn w:val="Normal"/>
    <w:qFormat/>
    <w:pPr>
      <w:keepNext/>
      <w:keepLines/>
      <w:tabs>
        <w:tab w:val="left" w:pos="1109"/>
      </w:tabs>
      <w:spacing w:after="0"/>
      <w:ind w:left="1109" w:hanging="426"/>
    </w:pPr>
    <w:rPr>
      <w:rFonts w:ascii="Arial" w:hAnsi="Arial"/>
      <w:sz w:val="18"/>
    </w:rPr>
  </w:style>
  <w:style w:type="paragraph" w:styleId="Revision">
    <w:name w:val="Revision"/>
    <w:hidden/>
    <w:uiPriority w:val="99"/>
    <w:semiHidden/>
    <w:pPr>
      <w:spacing w:after="180"/>
      <w:ind w:left="568" w:hanging="284"/>
    </w:pPr>
    <w:rPr>
      <w:lang w:val="en-GB"/>
    </w:rPr>
  </w:style>
  <w:style w:type="character" w:customStyle="1" w:styleId="Heading3Char">
    <w:name w:val="Heading 3 Char"/>
    <w:link w:val="Heading3"/>
    <w:rPr>
      <w:rFonts w:ascii="Arial" w:hAnsi="Arial"/>
      <w:sz w:val="28"/>
      <w:lang w:eastAsia="en-US"/>
    </w:rPr>
  </w:style>
  <w:style w:type="character" w:customStyle="1" w:styleId="B1Char1">
    <w:name w:val="B1 Char1"/>
    <w:link w:val="B10"/>
    <w:rsid w:val="003C7ED5"/>
    <w:rPr>
      <w:lang w:eastAsia="en-US"/>
    </w:rPr>
  </w:style>
  <w:style w:type="paragraph" w:styleId="ListParagraph">
    <w:name w:val="List Paragraph"/>
    <w:basedOn w:val="Normal"/>
    <w:uiPriority w:val="34"/>
    <w:qFormat/>
    <w:rsid w:val="003C7ED5"/>
    <w:pPr>
      <w:overflowPunct/>
      <w:autoSpaceDE/>
      <w:autoSpaceDN/>
      <w:adjustRightInd/>
      <w:spacing w:after="0"/>
      <w:ind w:left="720"/>
      <w:textAlignment w:val="auto"/>
    </w:pPr>
    <w:rPr>
      <w:rFonts w:ascii="Calibri" w:eastAsia="Calibri" w:hAnsi="Calibri" w:cs="Calibri"/>
      <w:sz w:val="22"/>
      <w:szCs w:val="22"/>
      <w:lang w:eastAsia="en-GB"/>
    </w:rPr>
  </w:style>
  <w:style w:type="character" w:customStyle="1" w:styleId="TFZchn">
    <w:name w:val="TF Zchn"/>
    <w:link w:val="TF"/>
    <w:rsid w:val="003C7ED5"/>
    <w:rPr>
      <w:rFonts w:ascii="Arial" w:hAnsi="Arial"/>
      <w:b/>
      <w:lang w:eastAsia="en-US"/>
    </w:rPr>
  </w:style>
  <w:style w:type="character" w:customStyle="1" w:styleId="TALChar">
    <w:name w:val="TAL Char"/>
    <w:rsid w:val="00040F95"/>
    <w:rPr>
      <w:rFonts w:ascii="Arial" w:hAnsi="Arial"/>
      <w:sz w:val="18"/>
      <w:lang w:eastAsia="en-US"/>
    </w:rPr>
  </w:style>
  <w:style w:type="character" w:customStyle="1" w:styleId="B1Char">
    <w:name w:val="B1 Char"/>
    <w:qFormat/>
    <w:rsid w:val="00CE6153"/>
    <w:rPr>
      <w:rFonts w:ascii="Times New Roman" w:hAnsi="Times New Roman"/>
      <w:lang w:val="en-GB" w:eastAsia="en-US"/>
    </w:rPr>
  </w:style>
  <w:style w:type="paragraph" w:customStyle="1" w:styleId="paragraph">
    <w:name w:val="paragraph"/>
    <w:basedOn w:val="Normal"/>
    <w:rsid w:val="005D3D0B"/>
    <w:pPr>
      <w:overflowPunct/>
      <w:autoSpaceDE/>
      <w:autoSpaceDN/>
      <w:adjustRightInd/>
      <w:spacing w:before="100" w:beforeAutospacing="1" w:after="100" w:afterAutospacing="1"/>
      <w:ind w:left="0" w:firstLine="0"/>
      <w:textAlignment w:val="auto"/>
    </w:pPr>
    <w:rPr>
      <w:sz w:val="24"/>
      <w:szCs w:val="24"/>
      <w:lang w:eastAsia="zh-CN"/>
    </w:rPr>
  </w:style>
  <w:style w:type="character" w:customStyle="1" w:styleId="normaltextrun">
    <w:name w:val="normaltextrun"/>
    <w:basedOn w:val="DefaultParagraphFont"/>
    <w:rsid w:val="005D3D0B"/>
  </w:style>
  <w:style w:type="character" w:customStyle="1" w:styleId="spellingerror">
    <w:name w:val="spellingerror"/>
    <w:basedOn w:val="DefaultParagraphFont"/>
    <w:rsid w:val="005D3D0B"/>
  </w:style>
  <w:style w:type="character" w:customStyle="1" w:styleId="contextualspellingandgrammarerror">
    <w:name w:val="contextualspellingandgrammarerror"/>
    <w:basedOn w:val="DefaultParagraphFont"/>
    <w:rsid w:val="005D3D0B"/>
  </w:style>
  <w:style w:type="paragraph" w:styleId="Bibliography">
    <w:name w:val="Bibliography"/>
    <w:basedOn w:val="Normal"/>
    <w:next w:val="Normal"/>
    <w:uiPriority w:val="37"/>
    <w:semiHidden/>
    <w:unhideWhenUsed/>
    <w:rsid w:val="008E5E60"/>
  </w:style>
  <w:style w:type="paragraph" w:styleId="BlockText">
    <w:name w:val="Block Text"/>
    <w:basedOn w:val="Normal"/>
    <w:rsid w:val="008E5E60"/>
    <w:pPr>
      <w:spacing w:after="120"/>
      <w:ind w:left="1440" w:right="1440"/>
    </w:pPr>
  </w:style>
  <w:style w:type="paragraph" w:styleId="BodyTextFirstIndent">
    <w:name w:val="Body Text First Indent"/>
    <w:basedOn w:val="BodyText"/>
    <w:link w:val="BodyTextFirstIndentChar"/>
    <w:rsid w:val="008E5E60"/>
    <w:pPr>
      <w:spacing w:after="120"/>
      <w:ind w:firstLine="210"/>
    </w:pPr>
  </w:style>
  <w:style w:type="character" w:customStyle="1" w:styleId="BodyTextChar">
    <w:name w:val="Body Text Char"/>
    <w:link w:val="BodyText"/>
    <w:rsid w:val="008E5E60"/>
    <w:rPr>
      <w:lang w:eastAsia="en-US"/>
    </w:rPr>
  </w:style>
  <w:style w:type="character" w:customStyle="1" w:styleId="BodyTextFirstIndentChar">
    <w:name w:val="Body Text First Indent Char"/>
    <w:basedOn w:val="BodyTextChar"/>
    <w:link w:val="BodyTextFirstIndent"/>
    <w:rsid w:val="008E5E60"/>
    <w:rPr>
      <w:lang w:eastAsia="en-US"/>
    </w:rPr>
  </w:style>
  <w:style w:type="paragraph" w:styleId="BodyTextFirstIndent2">
    <w:name w:val="Body Text First Indent 2"/>
    <w:basedOn w:val="BodyTextIndent"/>
    <w:link w:val="BodyTextFirstIndent2Char"/>
    <w:rsid w:val="008E5E60"/>
    <w:pPr>
      <w:spacing w:after="120"/>
      <w:ind w:left="283" w:firstLine="210"/>
    </w:pPr>
  </w:style>
  <w:style w:type="character" w:customStyle="1" w:styleId="BodyTextIndentChar">
    <w:name w:val="Body Text Indent Char"/>
    <w:link w:val="BodyTextIndent"/>
    <w:rsid w:val="008E5E60"/>
    <w:rPr>
      <w:lang w:eastAsia="en-US"/>
    </w:rPr>
  </w:style>
  <w:style w:type="character" w:customStyle="1" w:styleId="BodyTextFirstIndent2Char">
    <w:name w:val="Body Text First Indent 2 Char"/>
    <w:basedOn w:val="BodyTextIndentChar"/>
    <w:link w:val="BodyTextFirstIndent2"/>
    <w:rsid w:val="008E5E60"/>
    <w:rPr>
      <w:lang w:eastAsia="en-US"/>
    </w:rPr>
  </w:style>
  <w:style w:type="paragraph" w:styleId="BodyTextIndent2">
    <w:name w:val="Body Text Indent 2"/>
    <w:basedOn w:val="Normal"/>
    <w:link w:val="BodyTextIndent2Char"/>
    <w:rsid w:val="008E5E60"/>
    <w:pPr>
      <w:spacing w:after="120" w:line="480" w:lineRule="auto"/>
      <w:ind w:left="283"/>
    </w:pPr>
  </w:style>
  <w:style w:type="character" w:customStyle="1" w:styleId="BodyTextIndent2Char">
    <w:name w:val="Body Text Indent 2 Char"/>
    <w:link w:val="BodyTextIndent2"/>
    <w:rsid w:val="008E5E60"/>
    <w:rPr>
      <w:lang w:eastAsia="en-US"/>
    </w:rPr>
  </w:style>
  <w:style w:type="paragraph" w:styleId="BodyTextIndent3">
    <w:name w:val="Body Text Indent 3"/>
    <w:basedOn w:val="Normal"/>
    <w:link w:val="BodyTextIndent3Char"/>
    <w:rsid w:val="008E5E60"/>
    <w:pPr>
      <w:spacing w:after="120"/>
      <w:ind w:left="283"/>
    </w:pPr>
    <w:rPr>
      <w:sz w:val="16"/>
      <w:szCs w:val="16"/>
    </w:rPr>
  </w:style>
  <w:style w:type="character" w:customStyle="1" w:styleId="BodyTextIndent3Char">
    <w:name w:val="Body Text Indent 3 Char"/>
    <w:link w:val="BodyTextIndent3"/>
    <w:rsid w:val="008E5E60"/>
    <w:rPr>
      <w:sz w:val="16"/>
      <w:szCs w:val="16"/>
      <w:lang w:eastAsia="en-US"/>
    </w:rPr>
  </w:style>
  <w:style w:type="paragraph" w:styleId="Closing">
    <w:name w:val="Closing"/>
    <w:basedOn w:val="Normal"/>
    <w:link w:val="ClosingChar"/>
    <w:rsid w:val="008E5E60"/>
    <w:pPr>
      <w:ind w:left="4252"/>
    </w:pPr>
  </w:style>
  <w:style w:type="character" w:customStyle="1" w:styleId="ClosingChar">
    <w:name w:val="Closing Char"/>
    <w:link w:val="Closing"/>
    <w:rsid w:val="008E5E60"/>
    <w:rPr>
      <w:lang w:eastAsia="en-US"/>
    </w:rPr>
  </w:style>
  <w:style w:type="paragraph" w:styleId="Date">
    <w:name w:val="Date"/>
    <w:basedOn w:val="Normal"/>
    <w:next w:val="Normal"/>
    <w:link w:val="DateChar"/>
    <w:rsid w:val="008E5E60"/>
  </w:style>
  <w:style w:type="character" w:customStyle="1" w:styleId="DateChar">
    <w:name w:val="Date Char"/>
    <w:link w:val="Date"/>
    <w:rsid w:val="008E5E60"/>
    <w:rPr>
      <w:lang w:eastAsia="en-US"/>
    </w:rPr>
  </w:style>
  <w:style w:type="paragraph" w:styleId="E-mailSignature">
    <w:name w:val="E-mail Signature"/>
    <w:basedOn w:val="Normal"/>
    <w:link w:val="E-mailSignatureChar"/>
    <w:rsid w:val="008E5E60"/>
  </w:style>
  <w:style w:type="character" w:customStyle="1" w:styleId="E-mailSignatureChar">
    <w:name w:val="E-mail Signature Char"/>
    <w:link w:val="E-mailSignature"/>
    <w:rsid w:val="008E5E60"/>
    <w:rPr>
      <w:lang w:eastAsia="en-US"/>
    </w:rPr>
  </w:style>
  <w:style w:type="paragraph" w:styleId="EndnoteText">
    <w:name w:val="endnote text"/>
    <w:basedOn w:val="Normal"/>
    <w:link w:val="EndnoteTextChar"/>
    <w:rsid w:val="008E5E60"/>
  </w:style>
  <w:style w:type="character" w:customStyle="1" w:styleId="EndnoteTextChar">
    <w:name w:val="Endnote Text Char"/>
    <w:link w:val="EndnoteText"/>
    <w:rsid w:val="008E5E60"/>
    <w:rPr>
      <w:lang w:eastAsia="en-US"/>
    </w:rPr>
  </w:style>
  <w:style w:type="paragraph" w:styleId="EnvelopeAddress">
    <w:name w:val="envelope address"/>
    <w:basedOn w:val="Normal"/>
    <w:rsid w:val="008E5E60"/>
    <w:pPr>
      <w:framePr w:w="7920" w:h="1980" w:hRule="exact" w:hSpace="180" w:wrap="auto" w:hAnchor="page" w:xAlign="center" w:yAlign="bottom"/>
      <w:ind w:left="2880"/>
    </w:pPr>
    <w:rPr>
      <w:rFonts w:ascii="Calibri Light" w:hAnsi="Calibri Light"/>
      <w:sz w:val="24"/>
      <w:szCs w:val="24"/>
    </w:rPr>
  </w:style>
  <w:style w:type="paragraph" w:styleId="EnvelopeReturn">
    <w:name w:val="envelope return"/>
    <w:basedOn w:val="Normal"/>
    <w:rsid w:val="008E5E60"/>
    <w:rPr>
      <w:rFonts w:ascii="Calibri Light" w:hAnsi="Calibri Light"/>
    </w:rPr>
  </w:style>
  <w:style w:type="paragraph" w:styleId="HTMLAddress">
    <w:name w:val="HTML Address"/>
    <w:basedOn w:val="Normal"/>
    <w:link w:val="HTMLAddressChar"/>
    <w:rsid w:val="008E5E60"/>
    <w:rPr>
      <w:i/>
      <w:iCs/>
    </w:rPr>
  </w:style>
  <w:style w:type="character" w:customStyle="1" w:styleId="HTMLAddressChar">
    <w:name w:val="HTML Address Char"/>
    <w:link w:val="HTMLAddress"/>
    <w:rsid w:val="008E5E60"/>
    <w:rPr>
      <w:i/>
      <w:iCs/>
      <w:lang w:eastAsia="en-US"/>
    </w:rPr>
  </w:style>
  <w:style w:type="paragraph" w:styleId="HTMLPreformatted">
    <w:name w:val="HTML Preformatted"/>
    <w:basedOn w:val="Normal"/>
    <w:link w:val="HTMLPreformattedChar"/>
    <w:rsid w:val="008E5E60"/>
    <w:rPr>
      <w:rFonts w:ascii="Courier New" w:hAnsi="Courier New" w:cs="Courier New"/>
    </w:rPr>
  </w:style>
  <w:style w:type="character" w:customStyle="1" w:styleId="HTMLPreformattedChar">
    <w:name w:val="HTML Preformatted Char"/>
    <w:link w:val="HTMLPreformatted"/>
    <w:rsid w:val="008E5E60"/>
    <w:rPr>
      <w:rFonts w:ascii="Courier New" w:hAnsi="Courier New" w:cs="Courier New"/>
      <w:lang w:eastAsia="en-US"/>
    </w:rPr>
  </w:style>
  <w:style w:type="paragraph" w:styleId="Index3">
    <w:name w:val="index 3"/>
    <w:basedOn w:val="Normal"/>
    <w:next w:val="Normal"/>
    <w:rsid w:val="008E5E60"/>
    <w:pPr>
      <w:ind w:left="600" w:hanging="200"/>
    </w:pPr>
  </w:style>
  <w:style w:type="paragraph" w:styleId="Index4">
    <w:name w:val="index 4"/>
    <w:basedOn w:val="Normal"/>
    <w:next w:val="Normal"/>
    <w:rsid w:val="008E5E60"/>
    <w:pPr>
      <w:ind w:left="800" w:hanging="200"/>
    </w:pPr>
  </w:style>
  <w:style w:type="paragraph" w:styleId="Index5">
    <w:name w:val="index 5"/>
    <w:basedOn w:val="Normal"/>
    <w:next w:val="Normal"/>
    <w:rsid w:val="008E5E60"/>
    <w:pPr>
      <w:ind w:left="1000" w:hanging="200"/>
    </w:pPr>
  </w:style>
  <w:style w:type="paragraph" w:styleId="Index6">
    <w:name w:val="index 6"/>
    <w:basedOn w:val="Normal"/>
    <w:next w:val="Normal"/>
    <w:rsid w:val="008E5E60"/>
    <w:pPr>
      <w:ind w:left="1200" w:hanging="200"/>
    </w:pPr>
  </w:style>
  <w:style w:type="paragraph" w:styleId="Index7">
    <w:name w:val="index 7"/>
    <w:basedOn w:val="Normal"/>
    <w:next w:val="Normal"/>
    <w:rsid w:val="008E5E60"/>
    <w:pPr>
      <w:ind w:left="1400" w:hanging="200"/>
    </w:pPr>
  </w:style>
  <w:style w:type="paragraph" w:styleId="Index8">
    <w:name w:val="index 8"/>
    <w:basedOn w:val="Normal"/>
    <w:next w:val="Normal"/>
    <w:rsid w:val="008E5E60"/>
    <w:pPr>
      <w:ind w:left="1600" w:hanging="200"/>
    </w:pPr>
  </w:style>
  <w:style w:type="paragraph" w:styleId="Index9">
    <w:name w:val="index 9"/>
    <w:basedOn w:val="Normal"/>
    <w:next w:val="Normal"/>
    <w:rsid w:val="008E5E60"/>
    <w:pPr>
      <w:ind w:left="1800" w:hanging="200"/>
    </w:pPr>
  </w:style>
  <w:style w:type="paragraph" w:styleId="IntenseQuote">
    <w:name w:val="Intense Quote"/>
    <w:basedOn w:val="Normal"/>
    <w:next w:val="Normal"/>
    <w:link w:val="IntenseQuoteChar"/>
    <w:uiPriority w:val="30"/>
    <w:qFormat/>
    <w:rsid w:val="008E5E60"/>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8E5E60"/>
    <w:rPr>
      <w:i/>
      <w:iCs/>
      <w:color w:val="4472C4"/>
      <w:lang w:eastAsia="en-US"/>
    </w:rPr>
  </w:style>
  <w:style w:type="paragraph" w:styleId="ListContinue">
    <w:name w:val="List Continue"/>
    <w:basedOn w:val="Normal"/>
    <w:rsid w:val="008E5E60"/>
    <w:pPr>
      <w:spacing w:after="120"/>
      <w:ind w:left="283"/>
      <w:contextualSpacing/>
    </w:pPr>
  </w:style>
  <w:style w:type="paragraph" w:styleId="ListContinue2">
    <w:name w:val="List Continue 2"/>
    <w:basedOn w:val="Normal"/>
    <w:rsid w:val="008E5E60"/>
    <w:pPr>
      <w:spacing w:after="120"/>
      <w:ind w:left="566"/>
      <w:contextualSpacing/>
    </w:pPr>
  </w:style>
  <w:style w:type="paragraph" w:styleId="ListContinue3">
    <w:name w:val="List Continue 3"/>
    <w:basedOn w:val="Normal"/>
    <w:rsid w:val="008E5E60"/>
    <w:pPr>
      <w:spacing w:after="120"/>
      <w:ind w:left="849"/>
      <w:contextualSpacing/>
    </w:pPr>
  </w:style>
  <w:style w:type="paragraph" w:styleId="ListContinue4">
    <w:name w:val="List Continue 4"/>
    <w:basedOn w:val="Normal"/>
    <w:rsid w:val="008E5E60"/>
    <w:pPr>
      <w:spacing w:after="120"/>
      <w:ind w:left="1132"/>
      <w:contextualSpacing/>
    </w:pPr>
  </w:style>
  <w:style w:type="paragraph" w:styleId="ListContinue5">
    <w:name w:val="List Continue 5"/>
    <w:basedOn w:val="Normal"/>
    <w:rsid w:val="008E5E60"/>
    <w:pPr>
      <w:spacing w:after="120"/>
      <w:ind w:left="1415"/>
      <w:contextualSpacing/>
    </w:pPr>
  </w:style>
  <w:style w:type="paragraph" w:styleId="ListNumber3">
    <w:name w:val="List Number 3"/>
    <w:basedOn w:val="Normal"/>
    <w:rsid w:val="008E5E60"/>
    <w:pPr>
      <w:numPr>
        <w:numId w:val="97"/>
      </w:numPr>
      <w:contextualSpacing/>
    </w:pPr>
  </w:style>
  <w:style w:type="paragraph" w:styleId="ListNumber4">
    <w:name w:val="List Number 4"/>
    <w:basedOn w:val="Normal"/>
    <w:rsid w:val="008E5E60"/>
    <w:pPr>
      <w:numPr>
        <w:numId w:val="98"/>
      </w:numPr>
      <w:contextualSpacing/>
    </w:pPr>
  </w:style>
  <w:style w:type="paragraph" w:styleId="ListNumber5">
    <w:name w:val="List Number 5"/>
    <w:basedOn w:val="Normal"/>
    <w:rsid w:val="008E5E60"/>
    <w:pPr>
      <w:numPr>
        <w:numId w:val="99"/>
      </w:numPr>
      <w:contextualSpacing/>
    </w:pPr>
  </w:style>
  <w:style w:type="paragraph" w:styleId="MacroText">
    <w:name w:val="macro"/>
    <w:link w:val="MacroTextChar"/>
    <w:rsid w:val="008E5E60"/>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spacing w:after="180"/>
      <w:ind w:left="568" w:hanging="284"/>
      <w:textAlignment w:val="baseline"/>
    </w:pPr>
    <w:rPr>
      <w:rFonts w:ascii="Courier New" w:hAnsi="Courier New" w:cs="Courier New"/>
      <w:lang w:val="en-GB"/>
    </w:rPr>
  </w:style>
  <w:style w:type="character" w:customStyle="1" w:styleId="MacroTextChar">
    <w:name w:val="Macro Text Char"/>
    <w:link w:val="MacroText"/>
    <w:rsid w:val="008E5E60"/>
    <w:rPr>
      <w:rFonts w:ascii="Courier New" w:hAnsi="Courier New" w:cs="Courier New"/>
      <w:lang w:eastAsia="en-US"/>
    </w:rPr>
  </w:style>
  <w:style w:type="paragraph" w:styleId="MessageHeader">
    <w:name w:val="Message Header"/>
    <w:basedOn w:val="Normal"/>
    <w:link w:val="MessageHeaderChar"/>
    <w:rsid w:val="008E5E60"/>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hAnsi="Calibri Light"/>
      <w:sz w:val="24"/>
      <w:szCs w:val="24"/>
    </w:rPr>
  </w:style>
  <w:style w:type="character" w:customStyle="1" w:styleId="MessageHeaderChar">
    <w:name w:val="Message Header Char"/>
    <w:link w:val="MessageHeader"/>
    <w:rsid w:val="008E5E60"/>
    <w:rPr>
      <w:rFonts w:ascii="Calibri Light" w:hAnsi="Calibri Light"/>
      <w:sz w:val="24"/>
      <w:szCs w:val="24"/>
      <w:shd w:val="pct20" w:color="auto" w:fill="auto"/>
      <w:lang w:eastAsia="en-US"/>
    </w:rPr>
  </w:style>
  <w:style w:type="paragraph" w:styleId="NoSpacing">
    <w:name w:val="No Spacing"/>
    <w:uiPriority w:val="1"/>
    <w:qFormat/>
    <w:rsid w:val="008E5E60"/>
    <w:pPr>
      <w:overflowPunct w:val="0"/>
      <w:autoSpaceDE w:val="0"/>
      <w:autoSpaceDN w:val="0"/>
      <w:adjustRightInd w:val="0"/>
      <w:ind w:left="568" w:hanging="284"/>
      <w:textAlignment w:val="baseline"/>
    </w:pPr>
    <w:rPr>
      <w:lang w:val="en-GB"/>
    </w:rPr>
  </w:style>
  <w:style w:type="paragraph" w:styleId="NormalWeb">
    <w:name w:val="Normal (Web)"/>
    <w:basedOn w:val="Normal"/>
    <w:rsid w:val="008E5E60"/>
    <w:rPr>
      <w:sz w:val="24"/>
      <w:szCs w:val="24"/>
    </w:rPr>
  </w:style>
  <w:style w:type="paragraph" w:styleId="NormalIndent">
    <w:name w:val="Normal Indent"/>
    <w:basedOn w:val="Normal"/>
    <w:rsid w:val="008E5E60"/>
    <w:pPr>
      <w:ind w:left="720"/>
    </w:pPr>
  </w:style>
  <w:style w:type="paragraph" w:styleId="NoteHeading">
    <w:name w:val="Note Heading"/>
    <w:basedOn w:val="Normal"/>
    <w:next w:val="Normal"/>
    <w:link w:val="NoteHeadingChar"/>
    <w:rsid w:val="008E5E60"/>
  </w:style>
  <w:style w:type="character" w:customStyle="1" w:styleId="NoteHeadingChar">
    <w:name w:val="Note Heading Char"/>
    <w:link w:val="NoteHeading"/>
    <w:rsid w:val="008E5E60"/>
    <w:rPr>
      <w:lang w:eastAsia="en-US"/>
    </w:rPr>
  </w:style>
  <w:style w:type="paragraph" w:styleId="Quote">
    <w:name w:val="Quote"/>
    <w:basedOn w:val="Normal"/>
    <w:next w:val="Normal"/>
    <w:link w:val="QuoteChar"/>
    <w:uiPriority w:val="29"/>
    <w:qFormat/>
    <w:rsid w:val="008E5E60"/>
    <w:pPr>
      <w:spacing w:before="200" w:after="160"/>
      <w:ind w:left="864" w:right="864"/>
      <w:jc w:val="center"/>
    </w:pPr>
    <w:rPr>
      <w:i/>
      <w:iCs/>
      <w:color w:val="404040"/>
    </w:rPr>
  </w:style>
  <w:style w:type="character" w:customStyle="1" w:styleId="QuoteChar">
    <w:name w:val="Quote Char"/>
    <w:link w:val="Quote"/>
    <w:uiPriority w:val="29"/>
    <w:rsid w:val="008E5E60"/>
    <w:rPr>
      <w:i/>
      <w:iCs/>
      <w:color w:val="404040"/>
      <w:lang w:eastAsia="en-US"/>
    </w:rPr>
  </w:style>
  <w:style w:type="paragraph" w:styleId="Salutation">
    <w:name w:val="Salutation"/>
    <w:basedOn w:val="Normal"/>
    <w:next w:val="Normal"/>
    <w:link w:val="SalutationChar"/>
    <w:rsid w:val="008E5E60"/>
  </w:style>
  <w:style w:type="character" w:customStyle="1" w:styleId="SalutationChar">
    <w:name w:val="Salutation Char"/>
    <w:link w:val="Salutation"/>
    <w:rsid w:val="008E5E60"/>
    <w:rPr>
      <w:lang w:eastAsia="en-US"/>
    </w:rPr>
  </w:style>
  <w:style w:type="paragraph" w:styleId="Signature">
    <w:name w:val="Signature"/>
    <w:basedOn w:val="Normal"/>
    <w:link w:val="SignatureChar"/>
    <w:rsid w:val="008E5E60"/>
    <w:pPr>
      <w:ind w:left="4252"/>
    </w:pPr>
  </w:style>
  <w:style w:type="character" w:customStyle="1" w:styleId="SignatureChar">
    <w:name w:val="Signature Char"/>
    <w:link w:val="Signature"/>
    <w:rsid w:val="008E5E60"/>
    <w:rPr>
      <w:lang w:eastAsia="en-US"/>
    </w:rPr>
  </w:style>
  <w:style w:type="paragraph" w:styleId="Subtitle">
    <w:name w:val="Subtitle"/>
    <w:basedOn w:val="Normal"/>
    <w:next w:val="Normal"/>
    <w:link w:val="SubtitleChar"/>
    <w:qFormat/>
    <w:rsid w:val="008E5E60"/>
    <w:pPr>
      <w:spacing w:after="60"/>
      <w:jc w:val="center"/>
      <w:outlineLvl w:val="1"/>
    </w:pPr>
    <w:rPr>
      <w:rFonts w:ascii="Calibri Light" w:hAnsi="Calibri Light"/>
      <w:sz w:val="24"/>
      <w:szCs w:val="24"/>
    </w:rPr>
  </w:style>
  <w:style w:type="character" w:customStyle="1" w:styleId="SubtitleChar">
    <w:name w:val="Subtitle Char"/>
    <w:link w:val="Subtitle"/>
    <w:rsid w:val="008E5E60"/>
    <w:rPr>
      <w:rFonts w:ascii="Calibri Light" w:hAnsi="Calibri Light"/>
      <w:sz w:val="24"/>
      <w:szCs w:val="24"/>
      <w:lang w:eastAsia="en-US"/>
    </w:rPr>
  </w:style>
  <w:style w:type="paragraph" w:styleId="TableofAuthorities">
    <w:name w:val="table of authorities"/>
    <w:basedOn w:val="Normal"/>
    <w:next w:val="Normal"/>
    <w:rsid w:val="008E5E60"/>
    <w:pPr>
      <w:ind w:left="200" w:hanging="200"/>
    </w:pPr>
  </w:style>
  <w:style w:type="paragraph" w:styleId="TableofFigures">
    <w:name w:val="table of figures"/>
    <w:basedOn w:val="Normal"/>
    <w:next w:val="Normal"/>
    <w:rsid w:val="008E5E60"/>
    <w:pPr>
      <w:ind w:left="0"/>
    </w:pPr>
  </w:style>
  <w:style w:type="paragraph" w:styleId="Title">
    <w:name w:val="Title"/>
    <w:basedOn w:val="Normal"/>
    <w:next w:val="Normal"/>
    <w:link w:val="TitleChar"/>
    <w:qFormat/>
    <w:rsid w:val="008E5E60"/>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8E5E60"/>
    <w:rPr>
      <w:rFonts w:ascii="Calibri Light" w:hAnsi="Calibri Light"/>
      <w:b/>
      <w:bCs/>
      <w:kern w:val="28"/>
      <w:sz w:val="32"/>
      <w:szCs w:val="32"/>
      <w:lang w:eastAsia="en-US"/>
    </w:rPr>
  </w:style>
  <w:style w:type="paragraph" w:styleId="TOAHeading">
    <w:name w:val="toa heading"/>
    <w:basedOn w:val="Normal"/>
    <w:next w:val="Normal"/>
    <w:rsid w:val="008E5E60"/>
    <w:pPr>
      <w:spacing w:before="120"/>
    </w:pPr>
    <w:rPr>
      <w:rFonts w:ascii="Calibri Light" w:hAnsi="Calibri Light"/>
      <w:b/>
      <w:bCs/>
      <w:sz w:val="24"/>
      <w:szCs w:val="24"/>
    </w:rPr>
  </w:style>
  <w:style w:type="paragraph" w:styleId="TOCHeading">
    <w:name w:val="TOC Heading"/>
    <w:basedOn w:val="Heading1"/>
    <w:next w:val="Normal"/>
    <w:uiPriority w:val="39"/>
    <w:semiHidden/>
    <w:unhideWhenUsed/>
    <w:qFormat/>
    <w:rsid w:val="008E5E60"/>
    <w:pPr>
      <w:keepLines w:val="0"/>
      <w:pBdr>
        <w:top w:val="none" w:sz="0" w:space="0" w:color="auto"/>
      </w:pBdr>
      <w:spacing w:after="60"/>
      <w:ind w:left="568" w:hanging="284"/>
      <w:outlineLvl w:val="9"/>
    </w:pPr>
    <w:rPr>
      <w:rFonts w:ascii="Calibri Light" w:hAnsi="Calibri Light"/>
      <w:b/>
      <w:bCs/>
      <w:kern w:val="32"/>
      <w:sz w:val="32"/>
      <w:szCs w:val="32"/>
    </w:rPr>
  </w:style>
  <w:style w:type="character" w:customStyle="1" w:styleId="Heading1Char">
    <w:name w:val="Heading 1 Char"/>
    <w:link w:val="Heading1"/>
    <w:rsid w:val="008E5E60"/>
    <w:rPr>
      <w:rFonts w:ascii="Arial" w:hAnsi="Arial"/>
      <w:sz w:val="3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901816">
      <w:bodyDiv w:val="1"/>
      <w:marLeft w:val="0"/>
      <w:marRight w:val="0"/>
      <w:marTop w:val="0"/>
      <w:marBottom w:val="0"/>
      <w:divBdr>
        <w:top w:val="none" w:sz="0" w:space="0" w:color="auto"/>
        <w:left w:val="none" w:sz="0" w:space="0" w:color="auto"/>
        <w:bottom w:val="none" w:sz="0" w:space="0" w:color="auto"/>
        <w:right w:val="none" w:sz="0" w:space="0" w:color="auto"/>
      </w:divBdr>
    </w:div>
    <w:div w:id="59835754">
      <w:bodyDiv w:val="1"/>
      <w:marLeft w:val="0"/>
      <w:marRight w:val="0"/>
      <w:marTop w:val="0"/>
      <w:marBottom w:val="0"/>
      <w:divBdr>
        <w:top w:val="none" w:sz="0" w:space="0" w:color="auto"/>
        <w:left w:val="none" w:sz="0" w:space="0" w:color="auto"/>
        <w:bottom w:val="none" w:sz="0" w:space="0" w:color="auto"/>
        <w:right w:val="none" w:sz="0" w:space="0" w:color="auto"/>
      </w:divBdr>
    </w:div>
    <w:div w:id="129053992">
      <w:bodyDiv w:val="1"/>
      <w:marLeft w:val="0"/>
      <w:marRight w:val="0"/>
      <w:marTop w:val="0"/>
      <w:marBottom w:val="0"/>
      <w:divBdr>
        <w:top w:val="none" w:sz="0" w:space="0" w:color="auto"/>
        <w:left w:val="none" w:sz="0" w:space="0" w:color="auto"/>
        <w:bottom w:val="none" w:sz="0" w:space="0" w:color="auto"/>
        <w:right w:val="none" w:sz="0" w:space="0" w:color="auto"/>
      </w:divBdr>
    </w:div>
    <w:div w:id="193927309">
      <w:bodyDiv w:val="1"/>
      <w:marLeft w:val="0"/>
      <w:marRight w:val="0"/>
      <w:marTop w:val="0"/>
      <w:marBottom w:val="0"/>
      <w:divBdr>
        <w:top w:val="none" w:sz="0" w:space="0" w:color="auto"/>
        <w:left w:val="none" w:sz="0" w:space="0" w:color="auto"/>
        <w:bottom w:val="none" w:sz="0" w:space="0" w:color="auto"/>
        <w:right w:val="none" w:sz="0" w:space="0" w:color="auto"/>
      </w:divBdr>
    </w:div>
    <w:div w:id="221410382">
      <w:bodyDiv w:val="1"/>
      <w:marLeft w:val="0"/>
      <w:marRight w:val="0"/>
      <w:marTop w:val="0"/>
      <w:marBottom w:val="0"/>
      <w:divBdr>
        <w:top w:val="none" w:sz="0" w:space="0" w:color="auto"/>
        <w:left w:val="none" w:sz="0" w:space="0" w:color="auto"/>
        <w:bottom w:val="none" w:sz="0" w:space="0" w:color="auto"/>
        <w:right w:val="none" w:sz="0" w:space="0" w:color="auto"/>
      </w:divBdr>
    </w:div>
    <w:div w:id="239289913">
      <w:bodyDiv w:val="1"/>
      <w:marLeft w:val="0"/>
      <w:marRight w:val="0"/>
      <w:marTop w:val="0"/>
      <w:marBottom w:val="0"/>
      <w:divBdr>
        <w:top w:val="none" w:sz="0" w:space="0" w:color="auto"/>
        <w:left w:val="none" w:sz="0" w:space="0" w:color="auto"/>
        <w:bottom w:val="none" w:sz="0" w:space="0" w:color="auto"/>
        <w:right w:val="none" w:sz="0" w:space="0" w:color="auto"/>
      </w:divBdr>
    </w:div>
    <w:div w:id="314380959">
      <w:bodyDiv w:val="1"/>
      <w:marLeft w:val="0"/>
      <w:marRight w:val="0"/>
      <w:marTop w:val="0"/>
      <w:marBottom w:val="0"/>
      <w:divBdr>
        <w:top w:val="none" w:sz="0" w:space="0" w:color="auto"/>
        <w:left w:val="none" w:sz="0" w:space="0" w:color="auto"/>
        <w:bottom w:val="none" w:sz="0" w:space="0" w:color="auto"/>
        <w:right w:val="none" w:sz="0" w:space="0" w:color="auto"/>
      </w:divBdr>
    </w:div>
    <w:div w:id="314531336">
      <w:bodyDiv w:val="1"/>
      <w:marLeft w:val="0"/>
      <w:marRight w:val="0"/>
      <w:marTop w:val="0"/>
      <w:marBottom w:val="0"/>
      <w:divBdr>
        <w:top w:val="none" w:sz="0" w:space="0" w:color="auto"/>
        <w:left w:val="none" w:sz="0" w:space="0" w:color="auto"/>
        <w:bottom w:val="none" w:sz="0" w:space="0" w:color="auto"/>
        <w:right w:val="none" w:sz="0" w:space="0" w:color="auto"/>
      </w:divBdr>
    </w:div>
    <w:div w:id="475076022">
      <w:bodyDiv w:val="1"/>
      <w:marLeft w:val="0"/>
      <w:marRight w:val="0"/>
      <w:marTop w:val="0"/>
      <w:marBottom w:val="0"/>
      <w:divBdr>
        <w:top w:val="none" w:sz="0" w:space="0" w:color="auto"/>
        <w:left w:val="none" w:sz="0" w:space="0" w:color="auto"/>
        <w:bottom w:val="none" w:sz="0" w:space="0" w:color="auto"/>
        <w:right w:val="none" w:sz="0" w:space="0" w:color="auto"/>
      </w:divBdr>
    </w:div>
    <w:div w:id="477117107">
      <w:bodyDiv w:val="1"/>
      <w:marLeft w:val="0"/>
      <w:marRight w:val="0"/>
      <w:marTop w:val="0"/>
      <w:marBottom w:val="0"/>
      <w:divBdr>
        <w:top w:val="none" w:sz="0" w:space="0" w:color="auto"/>
        <w:left w:val="none" w:sz="0" w:space="0" w:color="auto"/>
        <w:bottom w:val="none" w:sz="0" w:space="0" w:color="auto"/>
        <w:right w:val="none" w:sz="0" w:space="0" w:color="auto"/>
      </w:divBdr>
    </w:div>
    <w:div w:id="522861594">
      <w:bodyDiv w:val="1"/>
      <w:marLeft w:val="0"/>
      <w:marRight w:val="0"/>
      <w:marTop w:val="0"/>
      <w:marBottom w:val="0"/>
      <w:divBdr>
        <w:top w:val="none" w:sz="0" w:space="0" w:color="auto"/>
        <w:left w:val="none" w:sz="0" w:space="0" w:color="auto"/>
        <w:bottom w:val="none" w:sz="0" w:space="0" w:color="auto"/>
        <w:right w:val="none" w:sz="0" w:space="0" w:color="auto"/>
      </w:divBdr>
    </w:div>
    <w:div w:id="579027581">
      <w:bodyDiv w:val="1"/>
      <w:marLeft w:val="0"/>
      <w:marRight w:val="0"/>
      <w:marTop w:val="0"/>
      <w:marBottom w:val="0"/>
      <w:divBdr>
        <w:top w:val="none" w:sz="0" w:space="0" w:color="auto"/>
        <w:left w:val="none" w:sz="0" w:space="0" w:color="auto"/>
        <w:bottom w:val="none" w:sz="0" w:space="0" w:color="auto"/>
        <w:right w:val="none" w:sz="0" w:space="0" w:color="auto"/>
      </w:divBdr>
    </w:div>
    <w:div w:id="692461976">
      <w:bodyDiv w:val="1"/>
      <w:marLeft w:val="0"/>
      <w:marRight w:val="0"/>
      <w:marTop w:val="0"/>
      <w:marBottom w:val="0"/>
      <w:divBdr>
        <w:top w:val="none" w:sz="0" w:space="0" w:color="auto"/>
        <w:left w:val="none" w:sz="0" w:space="0" w:color="auto"/>
        <w:bottom w:val="none" w:sz="0" w:space="0" w:color="auto"/>
        <w:right w:val="none" w:sz="0" w:space="0" w:color="auto"/>
      </w:divBdr>
    </w:div>
    <w:div w:id="775835228">
      <w:bodyDiv w:val="1"/>
      <w:marLeft w:val="0"/>
      <w:marRight w:val="0"/>
      <w:marTop w:val="0"/>
      <w:marBottom w:val="0"/>
      <w:divBdr>
        <w:top w:val="none" w:sz="0" w:space="0" w:color="auto"/>
        <w:left w:val="none" w:sz="0" w:space="0" w:color="auto"/>
        <w:bottom w:val="none" w:sz="0" w:space="0" w:color="auto"/>
        <w:right w:val="none" w:sz="0" w:space="0" w:color="auto"/>
      </w:divBdr>
    </w:div>
    <w:div w:id="962614205">
      <w:bodyDiv w:val="1"/>
      <w:marLeft w:val="0"/>
      <w:marRight w:val="0"/>
      <w:marTop w:val="0"/>
      <w:marBottom w:val="0"/>
      <w:divBdr>
        <w:top w:val="none" w:sz="0" w:space="0" w:color="auto"/>
        <w:left w:val="none" w:sz="0" w:space="0" w:color="auto"/>
        <w:bottom w:val="none" w:sz="0" w:space="0" w:color="auto"/>
        <w:right w:val="none" w:sz="0" w:space="0" w:color="auto"/>
      </w:divBdr>
    </w:div>
    <w:div w:id="1075858974">
      <w:bodyDiv w:val="1"/>
      <w:marLeft w:val="0"/>
      <w:marRight w:val="0"/>
      <w:marTop w:val="0"/>
      <w:marBottom w:val="0"/>
      <w:divBdr>
        <w:top w:val="none" w:sz="0" w:space="0" w:color="auto"/>
        <w:left w:val="none" w:sz="0" w:space="0" w:color="auto"/>
        <w:bottom w:val="none" w:sz="0" w:space="0" w:color="auto"/>
        <w:right w:val="none" w:sz="0" w:space="0" w:color="auto"/>
      </w:divBdr>
    </w:div>
    <w:div w:id="1143153563">
      <w:bodyDiv w:val="1"/>
      <w:marLeft w:val="0"/>
      <w:marRight w:val="0"/>
      <w:marTop w:val="0"/>
      <w:marBottom w:val="0"/>
      <w:divBdr>
        <w:top w:val="none" w:sz="0" w:space="0" w:color="auto"/>
        <w:left w:val="none" w:sz="0" w:space="0" w:color="auto"/>
        <w:bottom w:val="none" w:sz="0" w:space="0" w:color="auto"/>
        <w:right w:val="none" w:sz="0" w:space="0" w:color="auto"/>
      </w:divBdr>
    </w:div>
    <w:div w:id="1144739688">
      <w:bodyDiv w:val="1"/>
      <w:marLeft w:val="0"/>
      <w:marRight w:val="0"/>
      <w:marTop w:val="0"/>
      <w:marBottom w:val="0"/>
      <w:divBdr>
        <w:top w:val="none" w:sz="0" w:space="0" w:color="auto"/>
        <w:left w:val="none" w:sz="0" w:space="0" w:color="auto"/>
        <w:bottom w:val="none" w:sz="0" w:space="0" w:color="auto"/>
        <w:right w:val="none" w:sz="0" w:space="0" w:color="auto"/>
      </w:divBdr>
    </w:div>
    <w:div w:id="1292400593">
      <w:bodyDiv w:val="1"/>
      <w:marLeft w:val="0"/>
      <w:marRight w:val="0"/>
      <w:marTop w:val="0"/>
      <w:marBottom w:val="0"/>
      <w:divBdr>
        <w:top w:val="none" w:sz="0" w:space="0" w:color="auto"/>
        <w:left w:val="none" w:sz="0" w:space="0" w:color="auto"/>
        <w:bottom w:val="none" w:sz="0" w:space="0" w:color="auto"/>
        <w:right w:val="none" w:sz="0" w:space="0" w:color="auto"/>
      </w:divBdr>
    </w:div>
    <w:div w:id="1402217282">
      <w:bodyDiv w:val="1"/>
      <w:marLeft w:val="0"/>
      <w:marRight w:val="0"/>
      <w:marTop w:val="0"/>
      <w:marBottom w:val="0"/>
      <w:divBdr>
        <w:top w:val="none" w:sz="0" w:space="0" w:color="auto"/>
        <w:left w:val="none" w:sz="0" w:space="0" w:color="auto"/>
        <w:bottom w:val="none" w:sz="0" w:space="0" w:color="auto"/>
        <w:right w:val="none" w:sz="0" w:space="0" w:color="auto"/>
      </w:divBdr>
    </w:div>
    <w:div w:id="1426922444">
      <w:bodyDiv w:val="1"/>
      <w:marLeft w:val="0"/>
      <w:marRight w:val="0"/>
      <w:marTop w:val="0"/>
      <w:marBottom w:val="0"/>
      <w:divBdr>
        <w:top w:val="none" w:sz="0" w:space="0" w:color="auto"/>
        <w:left w:val="none" w:sz="0" w:space="0" w:color="auto"/>
        <w:bottom w:val="none" w:sz="0" w:space="0" w:color="auto"/>
        <w:right w:val="none" w:sz="0" w:space="0" w:color="auto"/>
      </w:divBdr>
    </w:div>
    <w:div w:id="1489591762">
      <w:bodyDiv w:val="1"/>
      <w:marLeft w:val="0"/>
      <w:marRight w:val="0"/>
      <w:marTop w:val="0"/>
      <w:marBottom w:val="0"/>
      <w:divBdr>
        <w:top w:val="none" w:sz="0" w:space="0" w:color="auto"/>
        <w:left w:val="none" w:sz="0" w:space="0" w:color="auto"/>
        <w:bottom w:val="none" w:sz="0" w:space="0" w:color="auto"/>
        <w:right w:val="none" w:sz="0" w:space="0" w:color="auto"/>
      </w:divBdr>
    </w:div>
    <w:div w:id="1570799440">
      <w:bodyDiv w:val="1"/>
      <w:marLeft w:val="0"/>
      <w:marRight w:val="0"/>
      <w:marTop w:val="0"/>
      <w:marBottom w:val="0"/>
      <w:divBdr>
        <w:top w:val="none" w:sz="0" w:space="0" w:color="auto"/>
        <w:left w:val="none" w:sz="0" w:space="0" w:color="auto"/>
        <w:bottom w:val="none" w:sz="0" w:space="0" w:color="auto"/>
        <w:right w:val="none" w:sz="0" w:space="0" w:color="auto"/>
      </w:divBdr>
    </w:div>
    <w:div w:id="1581403494">
      <w:bodyDiv w:val="1"/>
      <w:marLeft w:val="0"/>
      <w:marRight w:val="0"/>
      <w:marTop w:val="0"/>
      <w:marBottom w:val="0"/>
      <w:divBdr>
        <w:top w:val="none" w:sz="0" w:space="0" w:color="auto"/>
        <w:left w:val="none" w:sz="0" w:space="0" w:color="auto"/>
        <w:bottom w:val="none" w:sz="0" w:space="0" w:color="auto"/>
        <w:right w:val="none" w:sz="0" w:space="0" w:color="auto"/>
      </w:divBdr>
    </w:div>
    <w:div w:id="1665084431">
      <w:bodyDiv w:val="1"/>
      <w:marLeft w:val="0"/>
      <w:marRight w:val="0"/>
      <w:marTop w:val="0"/>
      <w:marBottom w:val="0"/>
      <w:divBdr>
        <w:top w:val="none" w:sz="0" w:space="0" w:color="auto"/>
        <w:left w:val="none" w:sz="0" w:space="0" w:color="auto"/>
        <w:bottom w:val="none" w:sz="0" w:space="0" w:color="auto"/>
        <w:right w:val="none" w:sz="0" w:space="0" w:color="auto"/>
      </w:divBdr>
    </w:div>
    <w:div w:id="1835683788">
      <w:bodyDiv w:val="1"/>
      <w:marLeft w:val="0"/>
      <w:marRight w:val="0"/>
      <w:marTop w:val="0"/>
      <w:marBottom w:val="0"/>
      <w:divBdr>
        <w:top w:val="none" w:sz="0" w:space="0" w:color="auto"/>
        <w:left w:val="none" w:sz="0" w:space="0" w:color="auto"/>
        <w:bottom w:val="none" w:sz="0" w:space="0" w:color="auto"/>
        <w:right w:val="none" w:sz="0" w:space="0" w:color="auto"/>
      </w:divBdr>
    </w:div>
    <w:div w:id="1874003172">
      <w:bodyDiv w:val="1"/>
      <w:marLeft w:val="0"/>
      <w:marRight w:val="0"/>
      <w:marTop w:val="0"/>
      <w:marBottom w:val="0"/>
      <w:divBdr>
        <w:top w:val="none" w:sz="0" w:space="0" w:color="auto"/>
        <w:left w:val="none" w:sz="0" w:space="0" w:color="auto"/>
        <w:bottom w:val="none" w:sz="0" w:space="0" w:color="auto"/>
        <w:right w:val="none" w:sz="0" w:space="0" w:color="auto"/>
      </w:divBdr>
    </w:div>
    <w:div w:id="1902983154">
      <w:bodyDiv w:val="1"/>
      <w:marLeft w:val="0"/>
      <w:marRight w:val="0"/>
      <w:marTop w:val="0"/>
      <w:marBottom w:val="0"/>
      <w:divBdr>
        <w:top w:val="none" w:sz="0" w:space="0" w:color="auto"/>
        <w:left w:val="none" w:sz="0" w:space="0" w:color="auto"/>
        <w:bottom w:val="none" w:sz="0" w:space="0" w:color="auto"/>
        <w:right w:val="none" w:sz="0" w:space="0" w:color="auto"/>
      </w:divBdr>
    </w:div>
    <w:div w:id="1927303941">
      <w:bodyDiv w:val="1"/>
      <w:marLeft w:val="0"/>
      <w:marRight w:val="0"/>
      <w:marTop w:val="0"/>
      <w:marBottom w:val="0"/>
      <w:divBdr>
        <w:top w:val="none" w:sz="0" w:space="0" w:color="auto"/>
        <w:left w:val="none" w:sz="0" w:space="0" w:color="auto"/>
        <w:bottom w:val="none" w:sz="0" w:space="0" w:color="auto"/>
        <w:right w:val="none" w:sz="0" w:space="0" w:color="auto"/>
      </w:divBdr>
    </w:div>
    <w:div w:id="1995647242">
      <w:bodyDiv w:val="1"/>
      <w:marLeft w:val="0"/>
      <w:marRight w:val="0"/>
      <w:marTop w:val="0"/>
      <w:marBottom w:val="0"/>
      <w:divBdr>
        <w:top w:val="none" w:sz="0" w:space="0" w:color="auto"/>
        <w:left w:val="none" w:sz="0" w:space="0" w:color="auto"/>
        <w:bottom w:val="none" w:sz="0" w:space="0" w:color="auto"/>
        <w:right w:val="none" w:sz="0" w:space="0" w:color="auto"/>
      </w:divBdr>
    </w:div>
    <w:div w:id="211721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43.bin"/><Relationship Id="rId21" Type="http://schemas.openxmlformats.org/officeDocument/2006/relationships/oleObject" Target="embeddings/oleObject5.bin"/><Relationship Id="rId42" Type="http://schemas.openxmlformats.org/officeDocument/2006/relationships/oleObject" Target="embeddings/oleObject15.bin"/><Relationship Id="rId63" Type="http://schemas.openxmlformats.org/officeDocument/2006/relationships/oleObject" Target="embeddings/oleObject25.bin"/><Relationship Id="rId84" Type="http://schemas.openxmlformats.org/officeDocument/2006/relationships/image" Target="media/image45.emf"/><Relationship Id="rId138" Type="http://schemas.openxmlformats.org/officeDocument/2006/relationships/oleObject" Target="embeddings/oleObject52.bin"/><Relationship Id="rId159" Type="http://schemas.openxmlformats.org/officeDocument/2006/relationships/image" Target="media/image87.emf"/><Relationship Id="rId170" Type="http://schemas.openxmlformats.org/officeDocument/2006/relationships/image" Target="media/image95.png"/><Relationship Id="rId107" Type="http://schemas.openxmlformats.org/officeDocument/2006/relationships/oleObject" Target="embeddings/oleObject38.bin"/><Relationship Id="rId11" Type="http://schemas.openxmlformats.org/officeDocument/2006/relationships/image" Target="media/image2.png"/><Relationship Id="rId32" Type="http://schemas.openxmlformats.org/officeDocument/2006/relationships/oleObject" Target="embeddings/oleObject10.bin"/><Relationship Id="rId53" Type="http://schemas.openxmlformats.org/officeDocument/2006/relationships/oleObject" Target="embeddings/oleObject20.bin"/><Relationship Id="rId74" Type="http://schemas.openxmlformats.org/officeDocument/2006/relationships/image" Target="media/image37.png"/><Relationship Id="rId128" Type="http://schemas.openxmlformats.org/officeDocument/2006/relationships/image" Target="media/image71.emf"/><Relationship Id="rId149" Type="http://schemas.openxmlformats.org/officeDocument/2006/relationships/image" Target="media/image84.emf"/><Relationship Id="rId5" Type="http://schemas.openxmlformats.org/officeDocument/2006/relationships/settings" Target="settings.xml"/><Relationship Id="rId95" Type="http://schemas.openxmlformats.org/officeDocument/2006/relationships/image" Target="media/image52.wmf"/><Relationship Id="rId160" Type="http://schemas.openxmlformats.org/officeDocument/2006/relationships/oleObject" Target="embeddings/oleObject60.bin"/><Relationship Id="rId22" Type="http://schemas.openxmlformats.org/officeDocument/2006/relationships/image" Target="media/image8.emf"/><Relationship Id="rId43" Type="http://schemas.openxmlformats.org/officeDocument/2006/relationships/image" Target="media/image19.wmf"/><Relationship Id="rId64" Type="http://schemas.openxmlformats.org/officeDocument/2006/relationships/image" Target="media/image30.emf"/><Relationship Id="rId118" Type="http://schemas.openxmlformats.org/officeDocument/2006/relationships/image" Target="media/image66.wmf"/><Relationship Id="rId139" Type="http://schemas.openxmlformats.org/officeDocument/2006/relationships/image" Target="media/image78.emf"/><Relationship Id="rId85" Type="http://schemas.openxmlformats.org/officeDocument/2006/relationships/oleObject" Target="embeddings/oleObject31.bin"/><Relationship Id="rId150" Type="http://schemas.openxmlformats.org/officeDocument/2006/relationships/oleObject" Target="embeddings/oleObject57.bin"/><Relationship Id="rId171" Type="http://schemas.openxmlformats.org/officeDocument/2006/relationships/image" Target="media/image96.png"/><Relationship Id="rId12" Type="http://schemas.openxmlformats.org/officeDocument/2006/relationships/hyperlink" Target="URL:http://www.openmobilealliance.org/" TargetMode="External"/><Relationship Id="rId33" Type="http://schemas.openxmlformats.org/officeDocument/2006/relationships/image" Target="media/image14.wmf"/><Relationship Id="rId108" Type="http://schemas.openxmlformats.org/officeDocument/2006/relationships/image" Target="media/image61.wmf"/><Relationship Id="rId129" Type="http://schemas.openxmlformats.org/officeDocument/2006/relationships/oleObject" Target="embeddings/oleObject49.bin"/><Relationship Id="rId54" Type="http://schemas.openxmlformats.org/officeDocument/2006/relationships/image" Target="media/image25.emf"/><Relationship Id="rId75" Type="http://schemas.openxmlformats.org/officeDocument/2006/relationships/image" Target="media/image38.png"/><Relationship Id="rId96" Type="http://schemas.openxmlformats.org/officeDocument/2006/relationships/oleObject" Target="embeddings/oleObject35.bin"/><Relationship Id="rId140" Type="http://schemas.openxmlformats.org/officeDocument/2006/relationships/oleObject" Target="embeddings/oleObject53.bin"/><Relationship Id="rId161" Type="http://schemas.openxmlformats.org/officeDocument/2006/relationships/image" Target="media/image88.emf"/><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oleObject" Target="embeddings/oleObject6.bin"/><Relationship Id="rId28" Type="http://schemas.openxmlformats.org/officeDocument/2006/relationships/image" Target="media/image11.png"/><Relationship Id="rId49" Type="http://schemas.openxmlformats.org/officeDocument/2006/relationships/image" Target="media/image22.wmf"/><Relationship Id="rId114" Type="http://schemas.openxmlformats.org/officeDocument/2006/relationships/image" Target="media/image64.wmf"/><Relationship Id="rId119" Type="http://schemas.openxmlformats.org/officeDocument/2006/relationships/oleObject" Target="embeddings/oleObject44.bin"/><Relationship Id="rId44" Type="http://schemas.openxmlformats.org/officeDocument/2006/relationships/oleObject" Target="embeddings/oleObject16.bin"/><Relationship Id="rId60" Type="http://schemas.openxmlformats.org/officeDocument/2006/relationships/image" Target="media/image28.emf"/><Relationship Id="rId65" Type="http://schemas.openxmlformats.org/officeDocument/2006/relationships/oleObject" Target="embeddings/oleObject26.bin"/><Relationship Id="rId81" Type="http://schemas.openxmlformats.org/officeDocument/2006/relationships/oleObject" Target="embeddings/oleObject29.bin"/><Relationship Id="rId86" Type="http://schemas.openxmlformats.org/officeDocument/2006/relationships/image" Target="media/image46.wmf"/><Relationship Id="rId130" Type="http://schemas.openxmlformats.org/officeDocument/2006/relationships/image" Target="media/image72.emf"/><Relationship Id="rId135" Type="http://schemas.openxmlformats.org/officeDocument/2006/relationships/image" Target="media/image75.png"/><Relationship Id="rId151" Type="http://schemas.openxmlformats.org/officeDocument/2006/relationships/header" Target="header1.xml"/><Relationship Id="rId156" Type="http://schemas.openxmlformats.org/officeDocument/2006/relationships/oleObject" Target="embeddings/oleObject58.bin"/><Relationship Id="rId172" Type="http://schemas.openxmlformats.org/officeDocument/2006/relationships/image" Target="media/image97.png"/><Relationship Id="rId13" Type="http://schemas.openxmlformats.org/officeDocument/2006/relationships/image" Target="media/image3.wmf"/><Relationship Id="rId18" Type="http://schemas.openxmlformats.org/officeDocument/2006/relationships/image" Target="media/image6.wmf"/><Relationship Id="rId39" Type="http://schemas.openxmlformats.org/officeDocument/2006/relationships/image" Target="media/image17.wmf"/><Relationship Id="rId109" Type="http://schemas.openxmlformats.org/officeDocument/2006/relationships/oleObject" Target="embeddings/oleObject39.bin"/><Relationship Id="rId34" Type="http://schemas.openxmlformats.org/officeDocument/2006/relationships/oleObject" Target="embeddings/oleObject11.bin"/><Relationship Id="rId50" Type="http://schemas.openxmlformats.org/officeDocument/2006/relationships/oleObject" Target="embeddings/oleObject19.bin"/><Relationship Id="rId55" Type="http://schemas.openxmlformats.org/officeDocument/2006/relationships/oleObject" Target="embeddings/oleObject21.bin"/><Relationship Id="rId76" Type="http://schemas.openxmlformats.org/officeDocument/2006/relationships/image" Target="media/image39.png"/><Relationship Id="rId97" Type="http://schemas.openxmlformats.org/officeDocument/2006/relationships/image" Target="media/image53.png"/><Relationship Id="rId104" Type="http://schemas.openxmlformats.org/officeDocument/2006/relationships/image" Target="media/image58.png"/><Relationship Id="rId120" Type="http://schemas.openxmlformats.org/officeDocument/2006/relationships/image" Target="media/image67.wmf"/><Relationship Id="rId125" Type="http://schemas.openxmlformats.org/officeDocument/2006/relationships/oleObject" Target="embeddings/oleObject47.bin"/><Relationship Id="rId141" Type="http://schemas.openxmlformats.org/officeDocument/2006/relationships/image" Target="media/image79.emf"/><Relationship Id="rId146" Type="http://schemas.openxmlformats.org/officeDocument/2006/relationships/image" Target="media/image82.png"/><Relationship Id="rId167"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oleObject" Target="embeddings/oleObject33.bin"/><Relationship Id="rId162" Type="http://schemas.openxmlformats.org/officeDocument/2006/relationships/oleObject" Target="embeddings/oleObject61.bin"/><Relationship Id="rId2" Type="http://schemas.openxmlformats.org/officeDocument/2006/relationships/customXml" Target="../customXml/item1.xml"/><Relationship Id="rId29" Type="http://schemas.openxmlformats.org/officeDocument/2006/relationships/image" Target="media/image12.emf"/><Relationship Id="rId24" Type="http://schemas.openxmlformats.org/officeDocument/2006/relationships/image" Target="media/image9.emf"/><Relationship Id="rId40" Type="http://schemas.openxmlformats.org/officeDocument/2006/relationships/oleObject" Target="embeddings/oleObject14.bin"/><Relationship Id="rId45" Type="http://schemas.openxmlformats.org/officeDocument/2006/relationships/image" Target="media/image20.wmf"/><Relationship Id="rId66" Type="http://schemas.openxmlformats.org/officeDocument/2006/relationships/image" Target="media/image31.emf"/><Relationship Id="rId87" Type="http://schemas.openxmlformats.org/officeDocument/2006/relationships/oleObject" Target="embeddings/oleObject32.bin"/><Relationship Id="rId110" Type="http://schemas.openxmlformats.org/officeDocument/2006/relationships/image" Target="media/image62.wmf"/><Relationship Id="rId115" Type="http://schemas.openxmlformats.org/officeDocument/2006/relationships/oleObject" Target="embeddings/oleObject42.bin"/><Relationship Id="rId131" Type="http://schemas.openxmlformats.org/officeDocument/2006/relationships/oleObject" Target="embeddings/oleObject50.bin"/><Relationship Id="rId136" Type="http://schemas.openxmlformats.org/officeDocument/2006/relationships/image" Target="media/image76.png"/><Relationship Id="rId157" Type="http://schemas.openxmlformats.org/officeDocument/2006/relationships/image" Target="media/image86.emf"/><Relationship Id="rId61" Type="http://schemas.openxmlformats.org/officeDocument/2006/relationships/oleObject" Target="embeddings/oleObject24.bin"/><Relationship Id="rId82" Type="http://schemas.openxmlformats.org/officeDocument/2006/relationships/image" Target="media/image44.emf"/><Relationship Id="rId152" Type="http://schemas.openxmlformats.org/officeDocument/2006/relationships/footer" Target="footer1.xml"/><Relationship Id="rId173" Type="http://schemas.openxmlformats.org/officeDocument/2006/relationships/fontTable" Target="fontTable.xml"/><Relationship Id="rId19" Type="http://schemas.openxmlformats.org/officeDocument/2006/relationships/oleObject" Target="embeddings/oleObject4.bin"/><Relationship Id="rId14" Type="http://schemas.openxmlformats.org/officeDocument/2006/relationships/oleObject" Target="embeddings/oleObject2.bin"/><Relationship Id="rId30" Type="http://schemas.openxmlformats.org/officeDocument/2006/relationships/oleObject" Target="embeddings/oleObject9.bin"/><Relationship Id="rId35" Type="http://schemas.openxmlformats.org/officeDocument/2006/relationships/image" Target="media/image15.wmf"/><Relationship Id="rId56" Type="http://schemas.openxmlformats.org/officeDocument/2006/relationships/image" Target="media/image26.emf"/><Relationship Id="rId77" Type="http://schemas.openxmlformats.org/officeDocument/2006/relationships/image" Target="media/image40.png"/><Relationship Id="rId100" Type="http://schemas.openxmlformats.org/officeDocument/2006/relationships/image" Target="media/image55.png"/><Relationship Id="rId105" Type="http://schemas.openxmlformats.org/officeDocument/2006/relationships/image" Target="media/image59.png"/><Relationship Id="rId126" Type="http://schemas.openxmlformats.org/officeDocument/2006/relationships/image" Target="media/image70.wmf"/><Relationship Id="rId147" Type="http://schemas.openxmlformats.org/officeDocument/2006/relationships/image" Target="media/image83.emf"/><Relationship Id="rId168"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23.emf"/><Relationship Id="rId72" Type="http://schemas.openxmlformats.org/officeDocument/2006/relationships/image" Target="media/image35.png"/><Relationship Id="rId93" Type="http://schemas.openxmlformats.org/officeDocument/2006/relationships/image" Target="media/image51.wmf"/><Relationship Id="rId98" Type="http://schemas.openxmlformats.org/officeDocument/2006/relationships/image" Target="media/image54.emf"/><Relationship Id="rId121" Type="http://schemas.openxmlformats.org/officeDocument/2006/relationships/oleObject" Target="embeddings/oleObject45.bin"/><Relationship Id="rId142" Type="http://schemas.openxmlformats.org/officeDocument/2006/relationships/oleObject" Target="embeddings/oleObject54.bin"/><Relationship Id="rId163" Type="http://schemas.openxmlformats.org/officeDocument/2006/relationships/image" Target="media/image89.emf"/><Relationship Id="rId3" Type="http://schemas.openxmlformats.org/officeDocument/2006/relationships/numbering" Target="numbering.xml"/><Relationship Id="rId25" Type="http://schemas.openxmlformats.org/officeDocument/2006/relationships/oleObject" Target="embeddings/oleObject7.bin"/><Relationship Id="rId46" Type="http://schemas.openxmlformats.org/officeDocument/2006/relationships/oleObject" Target="embeddings/oleObject17.bin"/><Relationship Id="rId67" Type="http://schemas.openxmlformats.org/officeDocument/2006/relationships/oleObject" Target="embeddings/oleObject27.bin"/><Relationship Id="rId116" Type="http://schemas.openxmlformats.org/officeDocument/2006/relationships/image" Target="media/image65.wmf"/><Relationship Id="rId137" Type="http://schemas.openxmlformats.org/officeDocument/2006/relationships/image" Target="media/image77.emf"/><Relationship Id="rId158" Type="http://schemas.openxmlformats.org/officeDocument/2006/relationships/oleObject" Target="embeddings/oleObject59.bin"/><Relationship Id="rId20" Type="http://schemas.openxmlformats.org/officeDocument/2006/relationships/image" Target="media/image7.emf"/><Relationship Id="rId41" Type="http://schemas.openxmlformats.org/officeDocument/2006/relationships/image" Target="media/image18.wmf"/><Relationship Id="rId62" Type="http://schemas.openxmlformats.org/officeDocument/2006/relationships/image" Target="media/image29.emf"/><Relationship Id="rId83" Type="http://schemas.openxmlformats.org/officeDocument/2006/relationships/oleObject" Target="embeddings/oleObject30.bin"/><Relationship Id="rId88" Type="http://schemas.openxmlformats.org/officeDocument/2006/relationships/image" Target="media/image47.png"/><Relationship Id="rId111" Type="http://schemas.openxmlformats.org/officeDocument/2006/relationships/oleObject" Target="embeddings/oleObject40.bin"/><Relationship Id="rId132" Type="http://schemas.openxmlformats.org/officeDocument/2006/relationships/image" Target="media/image73.emf"/><Relationship Id="rId153" Type="http://schemas.openxmlformats.org/officeDocument/2006/relationships/header" Target="header2.xml"/><Relationship Id="rId174"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oleObject" Target="embeddings/oleObject12.bin"/><Relationship Id="rId57" Type="http://schemas.openxmlformats.org/officeDocument/2006/relationships/oleObject" Target="embeddings/oleObject22.bin"/><Relationship Id="rId106" Type="http://schemas.openxmlformats.org/officeDocument/2006/relationships/image" Target="media/image60.wmf"/><Relationship Id="rId127" Type="http://schemas.openxmlformats.org/officeDocument/2006/relationships/oleObject" Target="embeddings/oleObject48.bin"/><Relationship Id="rId10" Type="http://schemas.openxmlformats.org/officeDocument/2006/relationships/oleObject" Target="embeddings/oleObject1.bin"/><Relationship Id="rId31" Type="http://schemas.openxmlformats.org/officeDocument/2006/relationships/image" Target="media/image13.emf"/><Relationship Id="rId52" Type="http://schemas.openxmlformats.org/officeDocument/2006/relationships/image" Target="media/image24.emf"/><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oleObject" Target="embeddings/oleObject34.bin"/><Relationship Id="rId99" Type="http://schemas.openxmlformats.org/officeDocument/2006/relationships/oleObject" Target="embeddings/oleObject36.bin"/><Relationship Id="rId101" Type="http://schemas.openxmlformats.org/officeDocument/2006/relationships/image" Target="media/image56.png"/><Relationship Id="rId122" Type="http://schemas.openxmlformats.org/officeDocument/2006/relationships/image" Target="media/image68.wmf"/><Relationship Id="rId143" Type="http://schemas.openxmlformats.org/officeDocument/2006/relationships/image" Target="media/image80.emf"/><Relationship Id="rId148" Type="http://schemas.openxmlformats.org/officeDocument/2006/relationships/oleObject" Target="embeddings/oleObject56.bin"/><Relationship Id="rId164" Type="http://schemas.openxmlformats.org/officeDocument/2006/relationships/oleObject" Target="embeddings/oleObject62.bin"/><Relationship Id="rId169" Type="http://schemas.openxmlformats.org/officeDocument/2006/relationships/image" Target="media/image94.png"/><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image" Target="media/image10.emf"/><Relationship Id="rId47" Type="http://schemas.openxmlformats.org/officeDocument/2006/relationships/image" Target="media/image21.wmf"/><Relationship Id="rId68" Type="http://schemas.openxmlformats.org/officeDocument/2006/relationships/image" Target="media/image32.emf"/><Relationship Id="rId89" Type="http://schemas.openxmlformats.org/officeDocument/2006/relationships/image" Target="media/image48.png"/><Relationship Id="rId112" Type="http://schemas.openxmlformats.org/officeDocument/2006/relationships/image" Target="media/image63.wmf"/><Relationship Id="rId133" Type="http://schemas.openxmlformats.org/officeDocument/2006/relationships/oleObject" Target="embeddings/oleObject51.bin"/><Relationship Id="rId154" Type="http://schemas.openxmlformats.org/officeDocument/2006/relationships/footer" Target="footer2.xml"/><Relationship Id="rId16" Type="http://schemas.openxmlformats.org/officeDocument/2006/relationships/image" Target="media/image5.emf"/><Relationship Id="rId37" Type="http://schemas.openxmlformats.org/officeDocument/2006/relationships/image" Target="media/image16.wmf"/><Relationship Id="rId58" Type="http://schemas.openxmlformats.org/officeDocument/2006/relationships/image" Target="media/image27.emf"/><Relationship Id="rId79" Type="http://schemas.openxmlformats.org/officeDocument/2006/relationships/image" Target="media/image42.png"/><Relationship Id="rId102" Type="http://schemas.openxmlformats.org/officeDocument/2006/relationships/image" Target="media/image57.emf"/><Relationship Id="rId123" Type="http://schemas.openxmlformats.org/officeDocument/2006/relationships/oleObject" Target="embeddings/oleObject46.bin"/><Relationship Id="rId144" Type="http://schemas.openxmlformats.org/officeDocument/2006/relationships/oleObject" Target="embeddings/oleObject55.bin"/><Relationship Id="rId90" Type="http://schemas.openxmlformats.org/officeDocument/2006/relationships/image" Target="media/image49.png"/><Relationship Id="rId165" Type="http://schemas.openxmlformats.org/officeDocument/2006/relationships/image" Target="media/image90.png"/><Relationship Id="rId27" Type="http://schemas.openxmlformats.org/officeDocument/2006/relationships/oleObject" Target="embeddings/oleObject8.bin"/><Relationship Id="rId48" Type="http://schemas.openxmlformats.org/officeDocument/2006/relationships/oleObject" Target="embeddings/oleObject18.bin"/><Relationship Id="rId69" Type="http://schemas.openxmlformats.org/officeDocument/2006/relationships/oleObject" Target="embeddings/oleObject28.bin"/><Relationship Id="rId113" Type="http://schemas.openxmlformats.org/officeDocument/2006/relationships/oleObject" Target="embeddings/oleObject41.bin"/><Relationship Id="rId134" Type="http://schemas.openxmlformats.org/officeDocument/2006/relationships/image" Target="media/image74.png"/><Relationship Id="rId80" Type="http://schemas.openxmlformats.org/officeDocument/2006/relationships/image" Target="media/image43.emf"/><Relationship Id="rId155" Type="http://schemas.openxmlformats.org/officeDocument/2006/relationships/image" Target="media/image85.emf"/><Relationship Id="rId17" Type="http://schemas.openxmlformats.org/officeDocument/2006/relationships/oleObject" Target="embeddings/oleObject3.bin"/><Relationship Id="rId38" Type="http://schemas.openxmlformats.org/officeDocument/2006/relationships/oleObject" Target="embeddings/oleObject13.bin"/><Relationship Id="rId59" Type="http://schemas.openxmlformats.org/officeDocument/2006/relationships/oleObject" Target="embeddings/oleObject23.bin"/><Relationship Id="rId103" Type="http://schemas.openxmlformats.org/officeDocument/2006/relationships/oleObject" Target="embeddings/oleObject37.bin"/><Relationship Id="rId124" Type="http://schemas.openxmlformats.org/officeDocument/2006/relationships/image" Target="media/image69.wmf"/><Relationship Id="rId70" Type="http://schemas.openxmlformats.org/officeDocument/2006/relationships/image" Target="media/image33.png"/><Relationship Id="rId91" Type="http://schemas.openxmlformats.org/officeDocument/2006/relationships/image" Target="media/image50.wmf"/><Relationship Id="rId145" Type="http://schemas.openxmlformats.org/officeDocument/2006/relationships/image" Target="media/image81.png"/><Relationship Id="rId166"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ETSI\Templates\3GPP\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335364E-5EAF-4C42-B5DD-06229E54C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Template>
  <TotalTime>0</TotalTime>
  <Pages>2</Pages>
  <Words>63740</Words>
  <Characters>363323</Characters>
  <Application>Microsoft Office Word</Application>
  <DocSecurity>0</DocSecurity>
  <Lines>3027</Lines>
  <Paragraphs>852</Paragraphs>
  <ScaleCrop>false</ScaleCrop>
  <HeadingPairs>
    <vt:vector size="2" baseType="variant">
      <vt:variant>
        <vt:lpstr>Title</vt:lpstr>
      </vt:variant>
      <vt:variant>
        <vt:i4>1</vt:i4>
      </vt:variant>
    </vt:vector>
  </HeadingPairs>
  <TitlesOfParts>
    <vt:vector size="1" baseType="lpstr">
      <vt:lpstr>3GPP TS 32.422</vt:lpstr>
    </vt:vector>
  </TitlesOfParts>
  <Manager/>
  <Company/>
  <LinksUpToDate>false</LinksUpToDate>
  <CharactersWithSpaces>426211</CharactersWithSpaces>
  <SharedDoc>false</SharedDoc>
  <HyperlinkBase/>
  <HLinks>
    <vt:vector size="6" baseType="variant">
      <vt:variant>
        <vt:i4>4063275</vt:i4>
      </vt:variant>
      <vt:variant>
        <vt:i4>915</vt:i4>
      </vt:variant>
      <vt:variant>
        <vt:i4>0</vt:i4>
      </vt:variant>
      <vt:variant>
        <vt:i4>5</vt:i4>
      </vt:variant>
      <vt:variant>
        <vt:lpwstr>http://www.openmobilealliance.org/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32.422</dc:title>
  <dc:subject>Telecommunication management; Subscriber and equipment trace; Trace control and configuration management (Release 15)</dc:subject>
  <dc:creator>MCC Support</dc:creator>
  <cp:keywords>UMTS, management</cp:keywords>
  <dc:description/>
  <cp:lastModifiedBy>Andrei Laurentiu BORNEA</cp:lastModifiedBy>
  <cp:revision>2</cp:revision>
  <cp:lastPrinted>2011-08-29T13:43:00Z</cp:lastPrinted>
  <dcterms:created xsi:type="dcterms:W3CDTF">2024-03-14T08:13:00Z</dcterms:created>
  <dcterms:modified xsi:type="dcterms:W3CDTF">2024-03-14T08:13:00Z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32.422%Rel-17%%32.422%Rel-17%0279%32.422%Rel-17%0285%32.422%Rel-17%0286%32.422%Rel-17%0287%32.422%Rel-17%0288%32.422%Rel-17%0289%32.422%Rel-17%0291%32.422%Rel-17%0292%32.422%Rel-17%0293%32.422%Rel-17%0294%32.422%Rel-17%0295%32.422%Rel-17%0296%32.422%Rel-1</vt:lpwstr>
  </property>
  <property fmtid="{D5CDD505-2E9C-101B-9397-08002B2CF9AE}" pid="3" name="MCCCRsImpl1">
    <vt:lpwstr>7%0297%32.422%Rel-17%0301%32.422%Rel-17%0302%32.422%Rel-17%0303%32.422%Rel-17%0304%32.422%Rel-17%0305%32.422%Rel-17%0306%32.422%Rel-17%0307%32.422%Rel-17%0308%32.422%Rel-17%0311%32.422%Rel-17%0314%32.422%Rel-17%0315%32.422%Rel-17%0316%32.422%Rel-17%0317%3</vt:lpwstr>
  </property>
  <property fmtid="{D5CDD505-2E9C-101B-9397-08002B2CF9AE}" pid="4" name="MCCCRsImpl2">
    <vt:lpwstr>l-17%0348%32.422%Rel-17%0350%32.422%Rel-17%0352%32.422%Rel-17%0358%32.422%Rel-17%0360%32.422%Rel-17%0372%32.422%Rel-17%0377%32.422%Rel-17%0379%32.422%Rel-17%0381%32.422%Rel-17%0383%32.422%Rel-17%0386%32.422%Rel-17%0387%32.422%Rel-17%0388%32.422%Rel-17%039</vt:lpwstr>
  </property>
  <property fmtid="{D5CDD505-2E9C-101B-9397-08002B2CF9AE}" pid="5" name="MCCCRsImpl4">
    <vt:lpwstr>0%</vt:lpwstr>
  </property>
  <property fmtid="{D5CDD505-2E9C-101B-9397-08002B2CF9AE}" pid="6" name="_2015_ms_pID_725343">
    <vt:lpwstr>(3)GeDPnHtsO/PJ+Szj8FSEUmrhFlkbZNLO/J8Sa+JNYlCcb+dM3jo57oYzxf7Kw/p0sHU2vF/P
T0fjTet8dkKUUujy+jFVjQRon5NBUDz1e6xqKvvOdtPwiujDiWtEgDuwUO+qjdi6xLxSNPQG
vtgbbHp/CVHFtjwhj9dffHyO75bMXq2wlZrH2ukOwKG8Djcu48vzBkLaV07kbrV9JZ46yQ9N
LgkfhPD2lHzmgE3OOV</vt:lpwstr>
  </property>
  <property fmtid="{D5CDD505-2E9C-101B-9397-08002B2CF9AE}" pid="7" name="_2015_ms_pID_7253431">
    <vt:lpwstr>O4uXTNqRBEfiLrQ9KlqlPbAhL520J3ZP8PcmaMBMcUrmFqyl3LZMz7
yA/QslSvwF3IXvale0TtwTfBuaiCgCGUb/okYUNEpijnwwBzYP+BWgKPMCBF1w14cI9DXLdM
2KdJdpM4NYxXH8+Mvruh3Jgplylns8xUPsWNx5bqkBfTcGiG0eokrCXGD9lMeb5PHUNQ/usv
WirvPPeHe0eANoYN3glP46/amMOk/b5ghbVY</vt:lpwstr>
  </property>
  <property fmtid="{D5CDD505-2E9C-101B-9397-08002B2CF9AE}" pid="8" name="_2015_ms_pID_7253432">
    <vt:lpwstr>RA==</vt:lpwstr>
  </property>
</Properties>
</file>